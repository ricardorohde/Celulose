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70" w:rsidRPr="00C40D75" w:rsidRDefault="00D13D89" w:rsidP="00F43F41">
      <w:pPr>
        <w:pStyle w:val="Informaesdocontato"/>
        <w:jc w:val="left"/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4760595</wp:posOffset>
                </wp:positionH>
                <wp:positionV relativeFrom="paragraph">
                  <wp:posOffset>-490855</wp:posOffset>
                </wp:positionV>
                <wp:extent cx="1457325" cy="16859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D89" w:rsidRDefault="00BB2A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33500" cy="1561465"/>
                                  <wp:effectExtent l="0" t="0" r="0" b="63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G-20150730-WA002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4637" cy="1656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4.85pt;margin-top:-38.65pt;width:114.7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" fillcolor="white [3201]" strokeweight=".5pt">
                <v:textbox>
                  <w:txbxContent>
                    <w:p w:rsidR="00D13D89" w:rsidRDefault="00BB2A9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33500" cy="1561465"/>
                            <wp:effectExtent l="0" t="0" r="0" b="63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G-20150730-WA0028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4637" cy="1656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szCs w:val="18"/>
          </w:rPr>
          <w:alias w:val="Endereço"/>
          <w:tag w:val="Endereço"/>
          <w:id w:val="1415969137"/>
          <w:placeholder>
            <w:docPart w:val="4ED1BFA1A6C248E3A3508064353DE87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Pr="00F43F41">
            <w:rPr>
              <w:szCs w:val="18"/>
            </w:rPr>
            <w:t>Rua Felipe Camarão ,116</w:t>
          </w:r>
        </w:sdtContent>
      </w:sdt>
    </w:p>
    <w:sdt>
      <w:sdtPr>
        <w:alias w:val="Categoria"/>
        <w:tag w:val=""/>
        <w:id w:val="1543715586"/>
        <w:placeholder>
          <w:docPart w:val="C597835B62664D219BC86B876BAF641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F43F41" w:rsidP="00F43F41">
          <w:pPr>
            <w:pStyle w:val="Informaesdocontato"/>
            <w:jc w:val="left"/>
          </w:pPr>
          <w:r>
            <w:t>Charqueadas/RS</w:t>
          </w:r>
        </w:p>
      </w:sdtContent>
    </w:sdt>
    <w:p w:rsidR="00886970" w:rsidRDefault="00EE0EC0" w:rsidP="00F43F41">
      <w:pPr>
        <w:pStyle w:val="Informaesdocontato"/>
        <w:jc w:val="left"/>
      </w:pPr>
      <w:sdt>
        <w:sdtPr>
          <w:alias w:val="Telefone"/>
          <w:tag w:val="Telefone"/>
          <w:id w:val="599758962"/>
          <w:placeholder>
            <w:docPart w:val="46341ADF09314AF3B08ACE4A0D34C20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43F41">
            <w:t>51-99976073</w:t>
          </w:r>
          <w:r w:rsidR="003A5D81">
            <w:t>whatsApp</w:t>
          </w:r>
          <w:r w:rsidR="00F43F41">
            <w:t xml:space="preserve"> /51-81073372</w:t>
          </w:r>
        </w:sdtContent>
      </w:sdt>
    </w:p>
    <w:sdt>
      <w:sdtPr>
        <w:rPr>
          <w:rStyle w:val="nfase"/>
        </w:rPr>
        <w:alias w:val="Email"/>
        <w:tag w:val=""/>
        <w:id w:val="1889536063"/>
        <w:placeholder>
          <w:docPart w:val="982BCDB912D542C195415B195CF5693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F43F41" w:rsidP="00F43F41">
          <w:pPr>
            <w:pStyle w:val="Informaesdocontato"/>
            <w:jc w:val="left"/>
            <w:rPr>
              <w:rStyle w:val="nfase"/>
            </w:rPr>
          </w:pPr>
          <w:r>
            <w:rPr>
              <w:rStyle w:val="nfase"/>
            </w:rPr>
            <w:t xml:space="preserve">rocosttt3@gmail.com </w:t>
          </w:r>
        </w:p>
      </w:sdtContent>
    </w:sdt>
    <w:p w:rsidR="00886970" w:rsidRPr="00E23452" w:rsidRDefault="00EE0EC0">
      <w:pPr>
        <w:pStyle w:val="Nome"/>
        <w:rPr>
          <w:color w:val="000000" w:themeColor="text1"/>
        </w:rPr>
      </w:pPr>
      <w:sdt>
        <w:sdtPr>
          <w:rPr>
            <w:color w:val="000000" w:themeColor="text1"/>
          </w:rPr>
          <w:alias w:val="Seu nome"/>
          <w:tag w:val=""/>
          <w:id w:val="1197042864"/>
          <w:placeholder>
            <w:docPart w:val="04CE00AF12954AC698AE1AC59FC080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A2255">
            <w:rPr>
              <w:color w:val="000000" w:themeColor="text1"/>
            </w:rPr>
            <w:t>Ronaldo Fernandes da Costa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38"/>
        <w:gridCol w:w="428"/>
        <w:gridCol w:w="7641"/>
      </w:tblGrid>
      <w:tr w:rsidR="00506E3E" w:rsidRPr="00930666">
        <w:tc>
          <w:tcPr>
            <w:tcW w:w="1778" w:type="dxa"/>
          </w:tcPr>
          <w:p w:rsidR="00886970" w:rsidRPr="006039BB" w:rsidRDefault="000302D8">
            <w:pPr>
              <w:pStyle w:val="ttulo1"/>
              <w:rPr>
                <w:color w:val="auto"/>
              </w:rPr>
            </w:pPr>
            <w:r w:rsidRPr="006039BB">
              <w:rPr>
                <w:color w:val="auto"/>
              </w:rPr>
              <w:t>Objetivo</w:t>
            </w:r>
          </w:p>
        </w:tc>
        <w:tc>
          <w:tcPr>
            <w:tcW w:w="472" w:type="dxa"/>
          </w:tcPr>
          <w:p w:rsidR="00886970" w:rsidRPr="006039BB" w:rsidRDefault="00886970">
            <w:pPr>
              <w:rPr>
                <w:color w:val="auto"/>
              </w:rPr>
            </w:pPr>
          </w:p>
        </w:tc>
        <w:tc>
          <w:tcPr>
            <w:tcW w:w="7830" w:type="dxa"/>
          </w:tcPr>
          <w:p w:rsidR="006039BB" w:rsidRDefault="006039BB" w:rsidP="001E7650">
            <w:pPr>
              <w:pStyle w:val="Textodocurrculo"/>
              <w:tabs>
                <w:tab w:val="left" w:pos="7106"/>
              </w:tabs>
              <w:ind w:right="724"/>
            </w:pPr>
            <w:r>
              <w:t>Ser um colaborador que acrescente...</w:t>
            </w:r>
          </w:p>
          <w:p w:rsidR="00886970" w:rsidRDefault="006039BB" w:rsidP="001E7650">
            <w:pPr>
              <w:pStyle w:val="Textodocurrculo"/>
              <w:tabs>
                <w:tab w:val="left" w:pos="7106"/>
              </w:tabs>
              <w:ind w:right="724"/>
            </w:pPr>
            <w:r>
              <w:t>Buscar sempre ser o melhor no que faz ...</w:t>
            </w:r>
          </w:p>
          <w:p w:rsidR="006039BB" w:rsidRPr="00C40D75" w:rsidRDefault="006039BB" w:rsidP="001E7650">
            <w:pPr>
              <w:pStyle w:val="Textodocurrculo"/>
              <w:tabs>
                <w:tab w:val="left" w:pos="7106"/>
              </w:tabs>
              <w:ind w:right="724"/>
            </w:pPr>
            <w:r>
              <w:t>Dividir e absorver conhecimentos com a equipe/</w:t>
            </w:r>
            <w:bookmarkStart w:id="0" w:name="_GoBack"/>
            <w:bookmarkEnd w:id="0"/>
            <w:r>
              <w:t>empresa</w:t>
            </w:r>
          </w:p>
        </w:tc>
      </w:tr>
      <w:tr w:rsidR="00506E3E">
        <w:tc>
          <w:tcPr>
            <w:tcW w:w="1778" w:type="dxa"/>
          </w:tcPr>
          <w:p w:rsidR="00886970" w:rsidRPr="006039BB" w:rsidRDefault="000302D8">
            <w:pPr>
              <w:pStyle w:val="ttulo1"/>
              <w:rPr>
                <w:color w:val="auto"/>
              </w:rPr>
            </w:pPr>
            <w:r w:rsidRPr="006039BB">
              <w:rPr>
                <w:color w:val="auto"/>
              </w:rPr>
              <w:t>Habilidades &amp; Competências</w:t>
            </w:r>
          </w:p>
        </w:tc>
        <w:tc>
          <w:tcPr>
            <w:tcW w:w="472" w:type="dxa"/>
          </w:tcPr>
          <w:p w:rsidR="00886970" w:rsidRPr="006039BB" w:rsidRDefault="00886970">
            <w:pPr>
              <w:rPr>
                <w:color w:val="auto"/>
              </w:rPr>
            </w:pPr>
          </w:p>
        </w:tc>
        <w:tc>
          <w:tcPr>
            <w:tcW w:w="7830" w:type="dxa"/>
          </w:tcPr>
          <w:p w:rsidR="008A486B" w:rsidRPr="00506E3E" w:rsidRDefault="00506E3E" w:rsidP="008A486B">
            <w:pPr>
              <w:pStyle w:val="Textodocurrculo"/>
              <w:rPr>
                <w:sz w:val="24"/>
                <w:szCs w:val="24"/>
              </w:rPr>
            </w:pPr>
            <w:r w:rsidRPr="00506E3E">
              <w:rPr>
                <w:sz w:val="24"/>
                <w:szCs w:val="24"/>
              </w:rPr>
              <w:t>*</w:t>
            </w:r>
            <w:r w:rsidR="008A486B" w:rsidRPr="00506E3E">
              <w:rPr>
                <w:sz w:val="24"/>
                <w:szCs w:val="24"/>
              </w:rPr>
              <w:t xml:space="preserve">Supervisão </w:t>
            </w:r>
            <w:r>
              <w:rPr>
                <w:sz w:val="24"/>
                <w:szCs w:val="24"/>
              </w:rPr>
              <w:t xml:space="preserve">e Coordenação </w:t>
            </w:r>
            <w:r w:rsidR="008A486B" w:rsidRPr="00506E3E">
              <w:rPr>
                <w:sz w:val="24"/>
                <w:szCs w:val="24"/>
              </w:rPr>
              <w:t>de equipes</w:t>
            </w:r>
            <w:r w:rsidRPr="00506E3E">
              <w:rPr>
                <w:sz w:val="24"/>
                <w:szCs w:val="24"/>
              </w:rPr>
              <w:t xml:space="preserve"> em Produção/Manutenção</w:t>
            </w:r>
          </w:p>
          <w:p w:rsidR="000553FE" w:rsidRPr="00506E3E" w:rsidRDefault="00506E3E" w:rsidP="008A486B">
            <w:pPr>
              <w:pStyle w:val="Textodocurrculo"/>
              <w:rPr>
                <w:sz w:val="24"/>
                <w:szCs w:val="24"/>
              </w:rPr>
            </w:pPr>
            <w:r w:rsidRPr="00506E3E">
              <w:rPr>
                <w:sz w:val="24"/>
                <w:szCs w:val="24"/>
              </w:rPr>
              <w:t>*</w:t>
            </w:r>
            <w:r w:rsidR="000553FE" w:rsidRPr="00506E3E">
              <w:rPr>
                <w:sz w:val="24"/>
                <w:szCs w:val="24"/>
              </w:rPr>
              <w:t>Manutenção</w:t>
            </w:r>
            <w:r w:rsidRPr="00506E3E">
              <w:rPr>
                <w:sz w:val="24"/>
                <w:szCs w:val="24"/>
              </w:rPr>
              <w:t xml:space="preserve"> Preditiva/Preventiva /Corretiva</w:t>
            </w:r>
            <w:r w:rsidR="000553FE" w:rsidRPr="00506E3E">
              <w:rPr>
                <w:sz w:val="24"/>
                <w:szCs w:val="24"/>
              </w:rPr>
              <w:t xml:space="preserve"> </w:t>
            </w:r>
          </w:p>
          <w:p w:rsidR="008A486B" w:rsidRPr="00506E3E" w:rsidRDefault="00506E3E" w:rsidP="008A486B">
            <w:pPr>
              <w:pStyle w:val="Textodocurrculo"/>
              <w:rPr>
                <w:sz w:val="24"/>
                <w:szCs w:val="24"/>
              </w:rPr>
            </w:pPr>
            <w:r w:rsidRPr="00506E3E">
              <w:rPr>
                <w:sz w:val="24"/>
                <w:szCs w:val="24"/>
              </w:rPr>
              <w:t>*</w:t>
            </w:r>
            <w:r w:rsidR="008A486B" w:rsidRPr="00506E3E">
              <w:rPr>
                <w:sz w:val="24"/>
                <w:szCs w:val="24"/>
              </w:rPr>
              <w:t xml:space="preserve">Manutenção Eletromecânica </w:t>
            </w:r>
          </w:p>
          <w:p w:rsidR="00506E3E" w:rsidRPr="00506E3E" w:rsidRDefault="00506E3E" w:rsidP="008A486B">
            <w:pPr>
              <w:pStyle w:val="Textodocurrculo"/>
              <w:rPr>
                <w:sz w:val="24"/>
                <w:szCs w:val="24"/>
              </w:rPr>
            </w:pPr>
            <w:r w:rsidRPr="00506E3E">
              <w:rPr>
                <w:sz w:val="24"/>
                <w:szCs w:val="24"/>
              </w:rPr>
              <w:t>*</w:t>
            </w:r>
            <w:r w:rsidR="008A486B" w:rsidRPr="00506E3E">
              <w:rPr>
                <w:sz w:val="24"/>
                <w:szCs w:val="24"/>
              </w:rPr>
              <w:t>Lei</w:t>
            </w:r>
            <w:r w:rsidR="000553FE" w:rsidRPr="00506E3E">
              <w:rPr>
                <w:sz w:val="24"/>
                <w:szCs w:val="24"/>
              </w:rPr>
              <w:t>tura e Interpretação de desenho</w:t>
            </w:r>
            <w:r w:rsidRPr="00506E3E">
              <w:rPr>
                <w:sz w:val="24"/>
                <w:szCs w:val="24"/>
              </w:rPr>
              <w:t xml:space="preserve"> mecânico/</w:t>
            </w:r>
            <w:r w:rsidR="008A486B" w:rsidRPr="00506E3E">
              <w:rPr>
                <w:sz w:val="24"/>
                <w:szCs w:val="24"/>
              </w:rPr>
              <w:t>elétrico</w:t>
            </w:r>
            <w:r w:rsidRPr="00506E3E">
              <w:rPr>
                <w:sz w:val="24"/>
                <w:szCs w:val="24"/>
              </w:rPr>
              <w:t xml:space="preserve">/Hidráulico/Pneumático </w:t>
            </w:r>
          </w:p>
          <w:p w:rsidR="008A486B" w:rsidRPr="00506E3E" w:rsidRDefault="00506E3E" w:rsidP="008A486B">
            <w:pPr>
              <w:pStyle w:val="Textodocurrculo"/>
              <w:rPr>
                <w:sz w:val="24"/>
                <w:szCs w:val="24"/>
              </w:rPr>
            </w:pPr>
            <w:r w:rsidRPr="00506E3E">
              <w:rPr>
                <w:sz w:val="24"/>
                <w:szCs w:val="24"/>
              </w:rPr>
              <w:t>*</w:t>
            </w:r>
            <w:r w:rsidR="008A486B" w:rsidRPr="00506E3E">
              <w:rPr>
                <w:sz w:val="24"/>
                <w:szCs w:val="24"/>
              </w:rPr>
              <w:t>Hidráulica/</w:t>
            </w:r>
            <w:r w:rsidR="000553FE" w:rsidRPr="00506E3E">
              <w:rPr>
                <w:sz w:val="24"/>
                <w:szCs w:val="24"/>
              </w:rPr>
              <w:t>Pneumática industrial</w:t>
            </w:r>
            <w:r w:rsidR="008A486B" w:rsidRPr="00506E3E">
              <w:rPr>
                <w:sz w:val="24"/>
                <w:szCs w:val="24"/>
              </w:rPr>
              <w:t xml:space="preserve"> </w:t>
            </w:r>
            <w:r w:rsidRPr="00506E3E">
              <w:rPr>
                <w:sz w:val="24"/>
                <w:szCs w:val="24"/>
              </w:rPr>
              <w:t xml:space="preserve">e Automotivo pesado </w:t>
            </w:r>
          </w:p>
          <w:p w:rsidR="00506E3E" w:rsidRPr="00506E3E" w:rsidRDefault="00506E3E" w:rsidP="008A486B">
            <w:pPr>
              <w:pStyle w:val="Textodocurrculo"/>
              <w:rPr>
                <w:sz w:val="24"/>
                <w:szCs w:val="24"/>
              </w:rPr>
            </w:pPr>
            <w:r w:rsidRPr="00506E3E">
              <w:rPr>
                <w:sz w:val="24"/>
                <w:szCs w:val="24"/>
              </w:rPr>
              <w:t>*</w:t>
            </w:r>
            <w:r w:rsidR="000553FE" w:rsidRPr="00506E3E">
              <w:rPr>
                <w:sz w:val="24"/>
                <w:szCs w:val="24"/>
              </w:rPr>
              <w:t xml:space="preserve">Instalações Elétrica </w:t>
            </w:r>
            <w:r w:rsidRPr="00506E3E">
              <w:rPr>
                <w:sz w:val="24"/>
                <w:szCs w:val="24"/>
              </w:rPr>
              <w:t xml:space="preserve">Residencial/industrial/automotiva pesada </w:t>
            </w:r>
          </w:p>
          <w:p w:rsidR="00506E3E" w:rsidRDefault="00506E3E" w:rsidP="008A486B">
            <w:pPr>
              <w:pStyle w:val="Textodocurrculo"/>
            </w:pPr>
          </w:p>
          <w:p w:rsidR="000553FE" w:rsidRDefault="000553FE" w:rsidP="008A486B">
            <w:pPr>
              <w:pStyle w:val="Textodocurrculo"/>
            </w:pPr>
          </w:p>
          <w:p w:rsidR="00886970" w:rsidRDefault="008A486B" w:rsidP="008A486B">
            <w:pPr>
              <w:pStyle w:val="Textodocurrculo"/>
            </w:pPr>
            <w:r>
              <w:t xml:space="preserve">  </w:t>
            </w:r>
          </w:p>
        </w:tc>
      </w:tr>
      <w:tr w:rsidR="00506E3E" w:rsidRPr="00930666">
        <w:tc>
          <w:tcPr>
            <w:tcW w:w="1778" w:type="dxa"/>
          </w:tcPr>
          <w:p w:rsidR="00886970" w:rsidRPr="006039BB" w:rsidRDefault="000302D8">
            <w:pPr>
              <w:pStyle w:val="ttulo1"/>
              <w:rPr>
                <w:color w:val="auto"/>
              </w:rPr>
            </w:pPr>
            <w:r w:rsidRPr="006039BB">
              <w:rPr>
                <w:color w:val="auto"/>
              </w:rPr>
              <w:t>Experiência</w:t>
            </w:r>
          </w:p>
        </w:tc>
        <w:tc>
          <w:tcPr>
            <w:tcW w:w="472" w:type="dxa"/>
          </w:tcPr>
          <w:p w:rsidR="00886970" w:rsidRPr="006039BB" w:rsidRDefault="00886970">
            <w:pPr>
              <w:rPr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AEC0DBDEBF3840ABA747222233834985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AFF5AE872C1F4E8795A518DC8D02CBD7"/>
                          </w:placeholder>
                        </w:sdtPr>
                        <w:sdtEndPr/>
                        <w:sdtContent>
                          <w:p w:rsidR="00886970" w:rsidRPr="00C40D75" w:rsidRDefault="00886970">
                            <w:pPr>
                              <w:pStyle w:val="ttulo2"/>
                            </w:pPr>
                          </w:p>
                          <w:p w:rsidR="008A1BB8" w:rsidRDefault="008A1BB8">
                            <w:pPr>
                              <w:pStyle w:val="Textodocurrculo"/>
                            </w:pPr>
                            <w:r>
                              <w:t xml:space="preserve">Supervisor- CIMAB </w:t>
                            </w:r>
                          </w:p>
                          <w:p w:rsidR="00886970" w:rsidRDefault="008A1BB8">
                            <w:pPr>
                              <w:pStyle w:val="Textodocurrculo"/>
                            </w:pPr>
                            <w:r>
                              <w:t>21/12/2005 até 03/12/2008</w:t>
                            </w:r>
                          </w:p>
                          <w:p w:rsidR="008A1BB8" w:rsidRPr="00C40D75" w:rsidRDefault="008A1BB8">
                            <w:pPr>
                              <w:pStyle w:val="Textodocurrculo"/>
                            </w:pPr>
                            <w:r>
                              <w:t>Nessa empresa atuei na área de supervisão e coordenação das equipes na área de produção e manutenção da empresa, onde tinha um quadro de 60 colaboradores.</w:t>
                            </w:r>
                          </w:p>
                          <w:p w:rsidR="00886970" w:rsidRPr="00C40D75" w:rsidRDefault="00EE0EC0"/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AFF5AE872C1F4E8795A518DC8D02CBD7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AEC0DBDEBF3840ABA747222233834985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539404615"/>
                                  <w:placeholder>
                                    <w:docPart w:val="AEC0DBDEBF3840ABA747222233834985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:rsidR="00886970" w:rsidRPr="00C40D75" w:rsidRDefault="00886970">
                                    <w:pPr>
                                      <w:pStyle w:val="ttulo2"/>
                                    </w:pPr>
                                  </w:p>
                                  <w:p w:rsidR="00886970" w:rsidRDefault="008A1BB8">
                                    <w:pPr>
                                      <w:pStyle w:val="Textodocurrculo"/>
                                    </w:pPr>
                                    <w:r>
                                      <w:t>Manutenção Eletromecânica –GERDAU/Charqueadas</w:t>
                                    </w:r>
                                  </w:p>
                                  <w:p w:rsidR="008A1BB8" w:rsidRDefault="001009B7">
                                    <w:pPr>
                                      <w:pStyle w:val="Textodocurrculo"/>
                                    </w:pPr>
                                    <w:r>
                                      <w:t>18/05/2009 até ATUAL</w:t>
                                    </w:r>
                                  </w:p>
                                  <w:p w:rsidR="00886970" w:rsidRPr="00C40D75" w:rsidRDefault="001009B7" w:rsidP="001009B7">
                                    <w:r>
                                      <w:t>Nessa empresa estou atuando na área de manutenção e gestão Eletromecânica/preditiva/preventiva e corretiva industrial.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506E3E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 w:rsidRPr="006039BB">
              <w:rPr>
                <w:color w:val="auto"/>
              </w:rPr>
              <w:t>Educação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FF5AE872C1F4E8795A518DC8D02CBD7"/>
                  </w:placeholder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AEC0DBDEBF3840ABA747222233834985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886970">
                            <w:pPr>
                              <w:pStyle w:val="ttulo2"/>
                            </w:pPr>
                          </w:p>
                          <w:p w:rsidR="001009B7" w:rsidRDefault="001009B7" w:rsidP="001009B7">
                            <w:r>
                              <w:t>2° grau completo</w:t>
                            </w:r>
                          </w:p>
                          <w:p w:rsidR="001009B7" w:rsidRDefault="001009B7" w:rsidP="001009B7">
                            <w:r>
                              <w:t>Técnico em Eletromecânica</w:t>
                            </w:r>
                          </w:p>
                          <w:p w:rsidR="001009B7" w:rsidRDefault="001009B7" w:rsidP="001009B7">
                            <w:r>
                              <w:t xml:space="preserve">Especifico em Elétrica </w:t>
                            </w:r>
                          </w:p>
                          <w:p w:rsidR="001009B7" w:rsidRDefault="001009B7" w:rsidP="001009B7">
                            <w:r>
                              <w:lastRenderedPageBreak/>
                              <w:t>Informática</w:t>
                            </w:r>
                            <w:r w:rsidR="009F5BBE">
                              <w:t xml:space="preserve"> Básica</w:t>
                            </w:r>
                          </w:p>
                          <w:p w:rsidR="001009B7" w:rsidRDefault="009F5BBE" w:rsidP="001009B7">
                            <w:r>
                              <w:t>CNH: A/B</w:t>
                            </w:r>
                          </w:p>
                          <w:p w:rsidR="00F120F9" w:rsidRDefault="009F5BBE" w:rsidP="001009B7">
                            <w:r>
                              <w:t>Operador de Empilhadeira/Pá carregadeira/Ponte Rolante</w:t>
                            </w:r>
                          </w:p>
                          <w:p w:rsidR="009F5BBE" w:rsidRDefault="009F5BBE" w:rsidP="001009B7">
                            <w:r>
                              <w:t xml:space="preserve"> </w:t>
                            </w:r>
                          </w:p>
                          <w:p w:rsidR="001009B7" w:rsidRPr="00C40D75" w:rsidRDefault="001009B7" w:rsidP="001009B7">
                            <w:r>
                              <w:t xml:space="preserve">  </w:t>
                            </w:r>
                          </w:p>
                        </w:sdtContent>
                      </w:sdt>
                      <w:p w:rsidR="00886970" w:rsidRPr="00C40D75" w:rsidRDefault="00EE0EC0" w:rsidP="009F5BBE">
                        <w:pPr>
                          <w:pStyle w:val="ttulo2"/>
                        </w:pPr>
                      </w:p>
                    </w:sdtContent>
                  </w:sdt>
                </w:sdtContent>
              </w:sdt>
            </w:sdtContent>
          </w:sdt>
        </w:tc>
      </w:tr>
      <w:tr w:rsidR="00506E3E" w:rsidRPr="00930666">
        <w:tc>
          <w:tcPr>
            <w:tcW w:w="1778" w:type="dxa"/>
          </w:tcPr>
          <w:p w:rsidR="00886970" w:rsidRPr="006039BB" w:rsidRDefault="000302D8">
            <w:pPr>
              <w:pStyle w:val="ttulo1"/>
              <w:rPr>
                <w:color w:val="auto"/>
              </w:rPr>
            </w:pPr>
            <w:r w:rsidRPr="006039BB">
              <w:rPr>
                <w:color w:val="auto"/>
              </w:rPr>
              <w:lastRenderedPageBreak/>
              <w:t>Comunicação</w:t>
            </w:r>
          </w:p>
        </w:tc>
        <w:tc>
          <w:tcPr>
            <w:tcW w:w="472" w:type="dxa"/>
          </w:tcPr>
          <w:p w:rsidR="00886970" w:rsidRPr="006039BB" w:rsidRDefault="00886970">
            <w:pPr>
              <w:rPr>
                <w:color w:val="auto"/>
              </w:rPr>
            </w:pPr>
          </w:p>
        </w:tc>
        <w:tc>
          <w:tcPr>
            <w:tcW w:w="7830" w:type="dxa"/>
          </w:tcPr>
          <w:p w:rsidR="00886970" w:rsidRPr="00C40D75" w:rsidRDefault="00F120F9" w:rsidP="00F120F9">
            <w:pPr>
              <w:pStyle w:val="Textodocurrculo"/>
            </w:pPr>
            <w:r>
              <w:t>Já trabalhei com o público na área de marketing Multinivel ,onde fiz palestra e apresentações para público de até 600 pessoas .Gosto de trabalhar com pessoas .</w:t>
            </w:r>
          </w:p>
        </w:tc>
      </w:tr>
      <w:tr w:rsidR="00506E3E">
        <w:tc>
          <w:tcPr>
            <w:tcW w:w="1778" w:type="dxa"/>
          </w:tcPr>
          <w:p w:rsidR="00886970" w:rsidRDefault="00886970" w:rsidP="00F120F9">
            <w:pPr>
              <w:pStyle w:val="ttulo1"/>
              <w:jc w:val="left"/>
            </w:pP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886970" w:rsidP="00F120F9">
            <w:pPr>
              <w:pStyle w:val="Textodocurrculo"/>
            </w:pPr>
          </w:p>
        </w:tc>
      </w:tr>
      <w:tr w:rsidR="00506E3E">
        <w:tc>
          <w:tcPr>
            <w:tcW w:w="1778" w:type="dxa"/>
          </w:tcPr>
          <w:p w:rsidR="00886970" w:rsidRPr="006039BB" w:rsidRDefault="000302D8">
            <w:pPr>
              <w:pStyle w:val="ttulo1"/>
              <w:rPr>
                <w:color w:val="auto"/>
              </w:rPr>
            </w:pPr>
            <w:r w:rsidRPr="006039BB">
              <w:rPr>
                <w:color w:val="auto"/>
              </w:rPr>
              <w:t>Referências</w:t>
            </w:r>
          </w:p>
        </w:tc>
        <w:tc>
          <w:tcPr>
            <w:tcW w:w="472" w:type="dxa"/>
          </w:tcPr>
          <w:p w:rsidR="00886970" w:rsidRPr="006039BB" w:rsidRDefault="00886970">
            <w:pPr>
              <w:rPr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49865073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7578338"/>
                  <w:placeholder>
                    <w:docPart w:val="AEC0DBDEBF3840ABA747222233834985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88371302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368215953"/>
                          <w:placeholder>
                            <w:docPart w:val="AFF5AE872C1F4E8795A518DC8D02CBD7"/>
                          </w:placeholder>
                        </w:sdtPr>
                        <w:sdtEndPr/>
                        <w:sdtContent>
                          <w:p w:rsidR="00793DAD" w:rsidRDefault="00793DAD" w:rsidP="00793DAD">
                            <w:pPr>
                              <w:pStyle w:val="ttulo2"/>
                            </w:pPr>
                            <w:r>
                              <w:t>Gerente CIMAB</w:t>
                            </w:r>
                          </w:p>
                          <w:p w:rsidR="00793DAD" w:rsidRPr="00793DAD" w:rsidRDefault="00793DAD" w:rsidP="00793DAD">
                            <w:pPr>
                              <w:rPr>
                                <w:b/>
                              </w:rPr>
                            </w:pPr>
                            <w:r w:rsidRPr="00793DAD">
                              <w:rPr>
                                <w:b/>
                              </w:rPr>
                              <w:t>Sr. João Manuel Nobre (51) 93431747</w:t>
                            </w:r>
                          </w:p>
                          <w:p w:rsidR="00793DAD" w:rsidRDefault="00793DAD" w:rsidP="00793DAD">
                            <w:pPr>
                              <w:rPr>
                                <w:rFonts w:ascii="Calibri Light" w:hAnsi="Calibri Light"/>
                                <w:b/>
                              </w:rPr>
                            </w:pPr>
                            <w:r w:rsidRPr="00793DAD">
                              <w:rPr>
                                <w:rFonts w:ascii="Calibri Light" w:hAnsi="Calibri Light"/>
                                <w:b/>
                              </w:rPr>
                              <w:t xml:space="preserve">GERENTE DA AREA </w:t>
                            </w:r>
                            <w:r>
                              <w:rPr>
                                <w:rFonts w:ascii="Calibri Light" w:hAnsi="Calibri Light"/>
                                <w:b/>
                              </w:rPr>
                              <w:t xml:space="preserve">-  GERDAU </w:t>
                            </w:r>
                          </w:p>
                          <w:p w:rsidR="00793DAD" w:rsidRPr="00793DAD" w:rsidRDefault="00793DAD" w:rsidP="00793DAD">
                            <w:pPr>
                              <w:rPr>
                                <w:rFonts w:ascii="Calibri Light" w:hAnsi="Calibri Light"/>
                                <w:b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</w:rPr>
                              <w:t>Sr. Luiz Carlos Teixeira (51) 93129816</w:t>
                            </w:r>
                          </w:p>
                          <w:p w:rsidR="00886970" w:rsidRDefault="00EE0EC0" w:rsidP="00793DAD">
                            <w:pPr>
                              <w:pStyle w:val="Textodocurrculo"/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A91BF9"/>
    <w:sectPr w:rsidR="00886970" w:rsidSect="004B7B2E">
      <w:footerReference w:type="default" r:id="rId11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C0" w:rsidRDefault="00EE0EC0">
      <w:pPr>
        <w:spacing w:before="0" w:after="0" w:line="240" w:lineRule="auto"/>
      </w:pPr>
      <w:r>
        <w:separator/>
      </w:r>
    </w:p>
  </w:endnote>
  <w:endnote w:type="continuationSeparator" w:id="0">
    <w:p w:rsidR="00EE0EC0" w:rsidRDefault="00EE0E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6039B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C0" w:rsidRDefault="00EE0EC0">
      <w:pPr>
        <w:spacing w:before="0" w:after="0" w:line="240" w:lineRule="auto"/>
      </w:pPr>
      <w:r>
        <w:separator/>
      </w:r>
    </w:p>
  </w:footnote>
  <w:footnote w:type="continuationSeparator" w:id="0">
    <w:p w:rsidR="00EE0EC0" w:rsidRDefault="00EE0E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2"/>
    <w:rsid w:val="000302D8"/>
    <w:rsid w:val="000553FE"/>
    <w:rsid w:val="000677B7"/>
    <w:rsid w:val="000B4A25"/>
    <w:rsid w:val="001009B7"/>
    <w:rsid w:val="001A1989"/>
    <w:rsid w:val="001E7650"/>
    <w:rsid w:val="00260352"/>
    <w:rsid w:val="003A0D8B"/>
    <w:rsid w:val="003A5D81"/>
    <w:rsid w:val="003F4AE1"/>
    <w:rsid w:val="004B7B2E"/>
    <w:rsid w:val="00506E3E"/>
    <w:rsid w:val="006039BB"/>
    <w:rsid w:val="0077601E"/>
    <w:rsid w:val="00793DAD"/>
    <w:rsid w:val="00886970"/>
    <w:rsid w:val="008A1BB8"/>
    <w:rsid w:val="008A486B"/>
    <w:rsid w:val="00930666"/>
    <w:rsid w:val="009E7FF4"/>
    <w:rsid w:val="009F5BBE"/>
    <w:rsid w:val="00A1552A"/>
    <w:rsid w:val="00A44E54"/>
    <w:rsid w:val="00A91BF9"/>
    <w:rsid w:val="00B26E73"/>
    <w:rsid w:val="00BB2A91"/>
    <w:rsid w:val="00C40D75"/>
    <w:rsid w:val="00D13D89"/>
    <w:rsid w:val="00DF203C"/>
    <w:rsid w:val="00E221D3"/>
    <w:rsid w:val="00E23452"/>
    <w:rsid w:val="00EE0EC0"/>
    <w:rsid w:val="00F120F9"/>
    <w:rsid w:val="00F43F41"/>
    <w:rsid w:val="00F531ED"/>
    <w:rsid w:val="00FA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4F82E"/>
  <w15:docId w15:val="{58AA2434-E27F-4CB4-B438-94E114BC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o%20Fernandes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D1BFA1A6C248E3A3508064353DE8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5FF282-3FFD-4FB2-B2CE-4F8CAECA411F}"/>
      </w:docPartPr>
      <w:docPartBody>
        <w:p w:rsidR="003329A3" w:rsidRDefault="00DA71D0">
          <w:pPr>
            <w:pStyle w:val="4ED1BFA1A6C248E3A3508064353DE876"/>
          </w:pPr>
          <w:r>
            <w:t>[Endereço]</w:t>
          </w:r>
        </w:p>
      </w:docPartBody>
    </w:docPart>
    <w:docPart>
      <w:docPartPr>
        <w:name w:val="C597835B62664D219BC86B876BAF64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F946D4-9C78-48A8-9799-1294B9846E3E}"/>
      </w:docPartPr>
      <w:docPartBody>
        <w:p w:rsidR="003329A3" w:rsidRDefault="00DA71D0">
          <w:pPr>
            <w:pStyle w:val="C597835B62664D219BC86B876BAF6416"/>
          </w:pPr>
          <w:r>
            <w:t>[Cidade, Estado CEP]</w:t>
          </w:r>
        </w:p>
      </w:docPartBody>
    </w:docPart>
    <w:docPart>
      <w:docPartPr>
        <w:name w:val="46341ADF09314AF3B08ACE4A0D34C2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0A8BF-CD66-4619-AEF5-51F9FDFA1622}"/>
      </w:docPartPr>
      <w:docPartBody>
        <w:p w:rsidR="003329A3" w:rsidRDefault="00DA71D0">
          <w:pPr>
            <w:pStyle w:val="46341ADF09314AF3B08ACE4A0D34C209"/>
          </w:pPr>
          <w:r>
            <w:t>[Telefone]</w:t>
          </w:r>
        </w:p>
      </w:docPartBody>
    </w:docPart>
    <w:docPart>
      <w:docPartPr>
        <w:name w:val="982BCDB912D542C195415B195CF569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762694-6BEF-405C-8709-892AE76C3F4C}"/>
      </w:docPartPr>
      <w:docPartBody>
        <w:p w:rsidR="003329A3" w:rsidRDefault="00DA71D0">
          <w:pPr>
            <w:pStyle w:val="982BCDB912D542C195415B195CF56934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04CE00AF12954AC698AE1AC59FC080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6CB12E-C770-47C1-936A-1F98D0658732}"/>
      </w:docPartPr>
      <w:docPartBody>
        <w:p w:rsidR="003329A3" w:rsidRDefault="00DA71D0">
          <w:pPr>
            <w:pStyle w:val="04CE00AF12954AC698AE1AC59FC080AE"/>
          </w:pPr>
          <w:r>
            <w:t>[Seu Nome]</w:t>
          </w:r>
        </w:p>
      </w:docPartBody>
    </w:docPart>
    <w:docPart>
      <w:docPartPr>
        <w:name w:val="AEC0DBDEBF3840ABA7472222338349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93CC4-08F7-461D-89CE-D952CD4C8A5B}"/>
      </w:docPartPr>
      <w:docPartBody>
        <w:p w:rsidR="003329A3" w:rsidRDefault="00DA71D0">
          <w:pPr>
            <w:pStyle w:val="AEC0DBDEBF3840ABA747222233834985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F5AE872C1F4E8795A518DC8D02CB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6060A-1D33-47F1-B3A7-8FB8FFCCB79C}"/>
      </w:docPartPr>
      <w:docPartBody>
        <w:p w:rsidR="003329A3" w:rsidRDefault="00DA71D0">
          <w:pPr>
            <w:pStyle w:val="AFF5AE872C1F4E8795A518DC8D02CBD7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F0"/>
    <w:rsid w:val="003329A3"/>
    <w:rsid w:val="00585DF0"/>
    <w:rsid w:val="006B522D"/>
    <w:rsid w:val="0087104B"/>
    <w:rsid w:val="00D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D1BFA1A6C248E3A3508064353DE876">
    <w:name w:val="4ED1BFA1A6C248E3A3508064353DE876"/>
  </w:style>
  <w:style w:type="paragraph" w:customStyle="1" w:styleId="C597835B62664D219BC86B876BAF6416">
    <w:name w:val="C597835B62664D219BC86B876BAF6416"/>
  </w:style>
  <w:style w:type="paragraph" w:customStyle="1" w:styleId="46341ADF09314AF3B08ACE4A0D34C209">
    <w:name w:val="46341ADF09314AF3B08ACE4A0D34C209"/>
  </w:style>
  <w:style w:type="paragraph" w:customStyle="1" w:styleId="7D86E60B19394FFEB660D3BDF81248D8">
    <w:name w:val="7D86E60B19394FFEB660D3BDF81248D8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982BCDB912D542C195415B195CF56934">
    <w:name w:val="982BCDB912D542C195415B195CF56934"/>
  </w:style>
  <w:style w:type="paragraph" w:customStyle="1" w:styleId="04CE00AF12954AC698AE1AC59FC080AE">
    <w:name w:val="04CE00AF12954AC698AE1AC59FC080AE"/>
  </w:style>
  <w:style w:type="paragraph" w:customStyle="1" w:styleId="7A0CDD71873443BA8AE8E887EC8E0FD2">
    <w:name w:val="7A0CDD71873443BA8AE8E887EC8E0FD2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BBB992EB522441E810776002AD572C6">
    <w:name w:val="0BBB992EB522441E810776002AD572C6"/>
  </w:style>
  <w:style w:type="character" w:styleId="TextodoEspaoReservado">
    <w:name w:val="Placeholder Text"/>
    <w:basedOn w:val="Fontepargpadro"/>
    <w:uiPriority w:val="99"/>
    <w:semiHidden/>
    <w:rsid w:val="00585DF0"/>
    <w:rPr>
      <w:color w:val="808080"/>
    </w:rPr>
  </w:style>
  <w:style w:type="paragraph" w:customStyle="1" w:styleId="AEC0DBDEBF3840ABA747222233834985">
    <w:name w:val="AEC0DBDEBF3840ABA747222233834985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AFF5AE872C1F4E8795A518DC8D02CBD7">
    <w:name w:val="AFF5AE872C1F4E8795A518DC8D02CBD7"/>
  </w:style>
  <w:style w:type="paragraph" w:customStyle="1" w:styleId="8A4E1D240B18470B87DA223C3ADF390A">
    <w:name w:val="8A4E1D240B18470B87DA223C3ADF390A"/>
  </w:style>
  <w:style w:type="paragraph" w:customStyle="1" w:styleId="834F09EB1AEC486A8AF1A8E8893731BE">
    <w:name w:val="834F09EB1AEC486A8AF1A8E8893731BE"/>
  </w:style>
  <w:style w:type="paragraph" w:customStyle="1" w:styleId="F50C437D2EF74AB0AE4DA5C44E115F6D">
    <w:name w:val="F50C437D2EF74AB0AE4DA5C44E115F6D"/>
  </w:style>
  <w:style w:type="paragraph" w:customStyle="1" w:styleId="2B20490C9392422197DFB35309850AC0">
    <w:name w:val="2B20490C9392422197DFB35309850AC0"/>
  </w:style>
  <w:style w:type="paragraph" w:customStyle="1" w:styleId="6A8C60D053B84F509AC52D390147440B">
    <w:name w:val="6A8C60D053B84F509AC52D390147440B"/>
  </w:style>
  <w:style w:type="paragraph" w:customStyle="1" w:styleId="A61A6039AA3944E8A2D1E340D5A27055">
    <w:name w:val="A61A6039AA3944E8A2D1E340D5A27055"/>
  </w:style>
  <w:style w:type="paragraph" w:customStyle="1" w:styleId="0EAC3F94504A42278A90B58D17A4E62A">
    <w:name w:val="0EAC3F94504A42278A90B58D17A4E62A"/>
  </w:style>
  <w:style w:type="paragraph" w:customStyle="1" w:styleId="27F8D81454E54B8AA9470DE0D1E9CF30">
    <w:name w:val="27F8D81454E54B8AA9470DE0D1E9CF30"/>
  </w:style>
  <w:style w:type="paragraph" w:customStyle="1" w:styleId="19836FCA0F124907AC9B9CA9DAFBA4E9">
    <w:name w:val="19836FCA0F124907AC9B9CA9DAFBA4E9"/>
  </w:style>
  <w:style w:type="paragraph" w:customStyle="1" w:styleId="9FCC0D4DFFCE473089F58F639E24CC8C">
    <w:name w:val="9FCC0D4DFFCE473089F58F639E24CC8C"/>
  </w:style>
  <w:style w:type="paragraph" w:customStyle="1" w:styleId="C1A72EADF0704A7DAC9E346B81E881F0">
    <w:name w:val="C1A72EADF0704A7DAC9E346B81E881F0"/>
    <w:rsid w:val="00585DF0"/>
  </w:style>
  <w:style w:type="paragraph" w:customStyle="1" w:styleId="28082A22E31A4A49879D2983413B8F0B">
    <w:name w:val="28082A22E31A4A49879D2983413B8F0B"/>
    <w:rsid w:val="00585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Felipe Camarão ,116</CompanyAddress>
  <CompanyPhone>51-99976073whatsApp /51-81073372</CompanyPhone>
  <CompanyFax/>
  <CompanyEmail>rocosttt3@gmail.com 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173C9-7DB1-4970-A251-168FE355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0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Ronaldo Fernandes da Costa</dc:creator>
  <cp:keywords/>
  <cp:lastModifiedBy>Ronaldo Fernandes</cp:lastModifiedBy>
  <cp:revision>2</cp:revision>
  <dcterms:created xsi:type="dcterms:W3CDTF">2015-10-16T02:30:00Z</dcterms:created>
  <dcterms:modified xsi:type="dcterms:W3CDTF">2015-10-16T02:30:00Z</dcterms:modified>
  <cp:category>Charqueadas/RS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