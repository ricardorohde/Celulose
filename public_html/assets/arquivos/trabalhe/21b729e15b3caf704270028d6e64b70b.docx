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38" w:type="dxa"/>
        <w:tblLook w:val="0000"/>
      </w:tblPr>
      <w:tblGrid>
        <w:gridCol w:w="8632"/>
        <w:gridCol w:w="222"/>
      </w:tblGrid>
      <w:tr w:rsidR="001468DD" w:rsidTr="0075192F">
        <w:trPr>
          <w:trHeight w:val="681"/>
        </w:trPr>
        <w:tc>
          <w:tcPr>
            <w:tcW w:w="2103" w:type="dxa"/>
          </w:tcPr>
          <w:tbl>
            <w:tblPr>
              <w:tblW w:w="6530" w:type="dxa"/>
              <w:tblInd w:w="2304" w:type="dxa"/>
              <w:tblLook w:val="0000"/>
            </w:tblPr>
            <w:tblGrid>
              <w:gridCol w:w="3366"/>
              <w:gridCol w:w="3164"/>
            </w:tblGrid>
            <w:tr w:rsidR="001468DD" w:rsidTr="00380B18">
              <w:trPr>
                <w:trHeight w:val="1039"/>
              </w:trPr>
              <w:tc>
                <w:tcPr>
                  <w:tcW w:w="3366" w:type="dxa"/>
                </w:tcPr>
                <w:p w:rsidR="00380B18" w:rsidRPr="00380B18" w:rsidRDefault="008468C5" w:rsidP="00380B18">
                  <w:pPr>
                    <w:pStyle w:val="Endereo2"/>
                    <w:rPr>
                      <w:sz w:val="22"/>
                      <w:szCs w:val="22"/>
                    </w:rPr>
                  </w:pPr>
                  <w:bookmarkStart w:id="0" w:name="xgraphic"/>
                  <w:r w:rsidRPr="00380B18">
                    <w:rPr>
                      <w:sz w:val="22"/>
                      <w:szCs w:val="22"/>
                    </w:rPr>
                    <w:t>Estrada 4, 2010</w:t>
                  </w:r>
                  <w:r w:rsidR="001468DD" w:rsidRPr="00380B18">
                    <w:rPr>
                      <w:sz w:val="22"/>
                      <w:szCs w:val="22"/>
                    </w:rPr>
                    <w:t>- C</w:t>
                  </w:r>
                  <w:r w:rsidR="00380B18" w:rsidRPr="00380B18">
                    <w:rPr>
                      <w:sz w:val="22"/>
                      <w:szCs w:val="22"/>
                    </w:rPr>
                    <w:t xml:space="preserve">ountry Club - Eldorado do Sul. </w:t>
                  </w:r>
                </w:p>
                <w:p w:rsidR="00380B18" w:rsidRPr="00380B18" w:rsidRDefault="00380B18" w:rsidP="00380B18">
                  <w:pPr>
                    <w:pStyle w:val="Endereo2"/>
                    <w:rPr>
                      <w:sz w:val="22"/>
                      <w:szCs w:val="22"/>
                    </w:rPr>
                  </w:pPr>
                  <w:r w:rsidRPr="00380B18">
                    <w:rPr>
                      <w:sz w:val="22"/>
                      <w:szCs w:val="22"/>
                    </w:rPr>
                    <w:t xml:space="preserve">CEP 92990-000. </w:t>
                  </w:r>
                </w:p>
                <w:p w:rsidR="001468DD" w:rsidRPr="00380B18" w:rsidRDefault="00DC0743" w:rsidP="00380B18">
                  <w:pPr>
                    <w:pStyle w:val="Endereo2"/>
                    <w:rPr>
                      <w:sz w:val="22"/>
                      <w:szCs w:val="22"/>
                    </w:rPr>
                  </w:pPr>
                  <w:r w:rsidRPr="00380B18">
                    <w:rPr>
                      <w:sz w:val="22"/>
                      <w:szCs w:val="22"/>
                    </w:rPr>
                    <w:t xml:space="preserve">E-mail: </w:t>
                  </w:r>
                  <w:hyperlink r:id="rId8" w:history="1">
                    <w:r w:rsidR="00960CBB" w:rsidRPr="00380B18">
                      <w:rPr>
                        <w:rStyle w:val="Hyperlink"/>
                        <w:sz w:val="22"/>
                        <w:szCs w:val="22"/>
                      </w:rPr>
                      <w:t>jacksonjk_nunes@hotmail.com</w:t>
                    </w:r>
                  </w:hyperlink>
                  <w:r w:rsidR="00960CBB" w:rsidRPr="00380B18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164" w:type="dxa"/>
                </w:tcPr>
                <w:p w:rsidR="00380B18" w:rsidRPr="00380B18" w:rsidRDefault="00380B18" w:rsidP="00960CBB">
                  <w:pPr>
                    <w:pStyle w:val="Endereo1"/>
                    <w:rPr>
                      <w:sz w:val="22"/>
                      <w:szCs w:val="22"/>
                    </w:rPr>
                  </w:pPr>
                  <w:bookmarkStart w:id="1" w:name="_GoBack"/>
                  <w:bookmarkEnd w:id="1"/>
                  <w:r w:rsidRPr="00380B18">
                    <w:rPr>
                      <w:sz w:val="22"/>
                      <w:szCs w:val="22"/>
                    </w:rPr>
                    <w:t>Fone:</w:t>
                  </w:r>
                  <w:r w:rsidR="008468C5" w:rsidRPr="00380B18">
                    <w:rPr>
                      <w:sz w:val="22"/>
                      <w:szCs w:val="22"/>
                    </w:rPr>
                    <w:t xml:space="preserve"> (51) 99557918</w:t>
                  </w:r>
                  <w:r w:rsidR="001468DD" w:rsidRPr="00380B18"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 w:rsidR="00960CBB" w:rsidRPr="00380B18">
                    <w:rPr>
                      <w:sz w:val="22"/>
                      <w:szCs w:val="22"/>
                    </w:rPr>
                    <w:t>–</w:t>
                  </w:r>
                  <w:r w:rsidRPr="00380B18">
                    <w:rPr>
                      <w:sz w:val="22"/>
                      <w:szCs w:val="22"/>
                    </w:rPr>
                    <w:t>VIVO</w:t>
                  </w:r>
                  <w:proofErr w:type="gramEnd"/>
                  <w:r w:rsidRPr="00380B18">
                    <w:rPr>
                      <w:sz w:val="22"/>
                      <w:szCs w:val="22"/>
                    </w:rPr>
                    <w:t xml:space="preserve">  </w:t>
                  </w:r>
                </w:p>
                <w:p w:rsidR="00960CBB" w:rsidRPr="00380B18" w:rsidRDefault="00380B18" w:rsidP="00960CBB">
                  <w:pPr>
                    <w:pStyle w:val="Endereo1"/>
                    <w:rPr>
                      <w:sz w:val="22"/>
                      <w:szCs w:val="22"/>
                    </w:rPr>
                  </w:pPr>
                  <w:r w:rsidRPr="00380B18">
                    <w:rPr>
                      <w:sz w:val="22"/>
                      <w:szCs w:val="22"/>
                    </w:rPr>
                    <w:t>CNH:</w:t>
                  </w:r>
                  <w:r w:rsidR="00960CBB" w:rsidRPr="00380B18">
                    <w:rPr>
                      <w:sz w:val="22"/>
                      <w:szCs w:val="22"/>
                    </w:rPr>
                    <w:t xml:space="preserve"> classe B.</w:t>
                  </w:r>
                </w:p>
                <w:p w:rsidR="00960CBB" w:rsidRPr="00380B18" w:rsidRDefault="00960CBB" w:rsidP="00EC054F">
                  <w:pPr>
                    <w:pStyle w:val="Endereo1"/>
                    <w:rPr>
                      <w:sz w:val="22"/>
                      <w:szCs w:val="22"/>
                    </w:rPr>
                  </w:pPr>
                </w:p>
              </w:tc>
            </w:tr>
          </w:tbl>
          <w:bookmarkEnd w:id="0"/>
          <w:p w:rsidR="001468DD" w:rsidRPr="00DE16C7" w:rsidRDefault="003D724F" w:rsidP="0075192F">
            <w:pPr>
              <w:pStyle w:val="Nome"/>
              <w:ind w:left="0"/>
              <w:rPr>
                <w:lang w:val="es-ES"/>
              </w:rPr>
            </w:pPr>
            <w:r w:rsidRPr="00380B18"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876300" cy="1661080"/>
                  <wp:effectExtent l="0" t="0" r="0" b="0"/>
                  <wp:docPr id="2" name="Imagem 0" descr="DSC_04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45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911" cy="166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8C5" w:rsidRPr="00DE16C7">
              <w:rPr>
                <w:lang w:val="es-ES"/>
              </w:rPr>
              <w:t xml:space="preserve">   </w:t>
            </w:r>
            <w:r w:rsidR="00DE16C7">
              <w:rPr>
                <w:lang w:val="es-ES"/>
              </w:rPr>
              <w:t xml:space="preserve">   </w:t>
            </w:r>
            <w:r w:rsidR="008468C5" w:rsidRPr="00DE16C7">
              <w:rPr>
                <w:lang w:val="es-ES"/>
              </w:rPr>
              <w:t>Jackson Nunes de Arruda</w:t>
            </w:r>
          </w:p>
          <w:tbl>
            <w:tblPr>
              <w:tblW w:w="7892" w:type="dxa"/>
              <w:tblLook w:val="0000"/>
            </w:tblPr>
            <w:tblGrid>
              <w:gridCol w:w="1878"/>
              <w:gridCol w:w="6014"/>
            </w:tblGrid>
            <w:tr w:rsidR="001468DD" w:rsidTr="00DE16C7">
              <w:trPr>
                <w:trHeight w:val="746"/>
              </w:trPr>
              <w:tc>
                <w:tcPr>
                  <w:tcW w:w="1878" w:type="dxa"/>
                </w:tcPr>
                <w:p w:rsidR="001468DD" w:rsidRPr="00DE16C7" w:rsidRDefault="001468DD" w:rsidP="001468DD">
                  <w:pPr>
                    <w:pStyle w:val="Ttulodaseo"/>
                    <w:rPr>
                      <w:lang w:val="es-ES"/>
                    </w:rPr>
                  </w:pPr>
                  <w:r w:rsidRPr="00DE16C7">
                    <w:rPr>
                      <w:lang w:val="es-ES"/>
                    </w:rPr>
                    <w:t>Objetivo</w:t>
                  </w:r>
                </w:p>
              </w:tc>
              <w:tc>
                <w:tcPr>
                  <w:tcW w:w="6014" w:type="dxa"/>
                </w:tcPr>
                <w:p w:rsidR="001468DD" w:rsidRPr="001468DD" w:rsidRDefault="00546277" w:rsidP="00DE16C7">
                  <w:pPr>
                    <w:pStyle w:val="Objetivo"/>
                  </w:pPr>
                  <w:r>
                    <w:t xml:space="preserve">Em busca do primeiro emprego, referente </w:t>
                  </w:r>
                  <w:r w:rsidR="004C1636">
                    <w:t>à</w:t>
                  </w:r>
                  <w:r>
                    <w:t xml:space="preserve"> área de </w:t>
                  </w:r>
                  <w:r w:rsidR="004C1636">
                    <w:t>eletroeletrônica.</w:t>
                  </w:r>
                </w:p>
              </w:tc>
            </w:tr>
            <w:tr w:rsidR="001468DD" w:rsidTr="00DE16C7">
              <w:trPr>
                <w:trHeight w:val="534"/>
              </w:trPr>
              <w:tc>
                <w:tcPr>
                  <w:tcW w:w="1878" w:type="dxa"/>
                </w:tcPr>
                <w:p w:rsidR="001468DD" w:rsidRDefault="001468DD" w:rsidP="001468DD">
                  <w:pPr>
                    <w:pStyle w:val="Ttulodaseo"/>
                  </w:pPr>
                  <w:r>
                    <w:t>Experiência</w:t>
                  </w:r>
                </w:p>
              </w:tc>
              <w:tc>
                <w:tcPr>
                  <w:tcW w:w="6014" w:type="dxa"/>
                </w:tcPr>
                <w:p w:rsidR="001468DD" w:rsidRDefault="008468C5" w:rsidP="001468DD">
                  <w:pPr>
                    <w:pStyle w:val="Nomedaempresaum"/>
                  </w:pPr>
                  <w:r>
                    <w:t xml:space="preserve">Cotista do Hospital de Caridade de São </w:t>
                  </w:r>
                  <w:r w:rsidR="008D70E1">
                    <w:t>Jerô</w:t>
                  </w:r>
                  <w:r>
                    <w:t>nimo</w:t>
                  </w:r>
                  <w:r w:rsidR="001468DD">
                    <w:t>, referente ao Curso Aprendiz de Processos Siderúrgicos – SENAI, com inicio em 2012.</w:t>
                  </w:r>
                </w:p>
                <w:p w:rsidR="001468DD" w:rsidRDefault="001468DD" w:rsidP="001468DD">
                  <w:pPr>
                    <w:pStyle w:val="Nomedaempresaum"/>
                  </w:pPr>
                </w:p>
              </w:tc>
            </w:tr>
            <w:tr w:rsidR="001468DD" w:rsidTr="00DE16C7">
              <w:trPr>
                <w:trHeight w:val="64"/>
              </w:trPr>
              <w:tc>
                <w:tcPr>
                  <w:tcW w:w="1878" w:type="dxa"/>
                </w:tcPr>
                <w:p w:rsidR="001468DD" w:rsidRDefault="001468DD" w:rsidP="001468DD"/>
              </w:tc>
              <w:tc>
                <w:tcPr>
                  <w:tcW w:w="6014" w:type="dxa"/>
                </w:tcPr>
                <w:p w:rsidR="001468DD" w:rsidRDefault="001468DD" w:rsidP="001468DD">
                  <w:pPr>
                    <w:pStyle w:val="Realizaes"/>
                    <w:numPr>
                      <w:ilvl w:val="0"/>
                      <w:numId w:val="0"/>
                    </w:numPr>
                  </w:pPr>
                </w:p>
              </w:tc>
            </w:tr>
            <w:tr w:rsidR="001468DD" w:rsidTr="00DE16C7">
              <w:trPr>
                <w:trHeight w:val="226"/>
              </w:trPr>
              <w:tc>
                <w:tcPr>
                  <w:tcW w:w="1878" w:type="dxa"/>
                </w:tcPr>
                <w:p w:rsidR="001468DD" w:rsidRDefault="001468DD" w:rsidP="001468DD"/>
              </w:tc>
              <w:tc>
                <w:tcPr>
                  <w:tcW w:w="6014" w:type="dxa"/>
                </w:tcPr>
                <w:p w:rsidR="001468DD" w:rsidRDefault="001468DD" w:rsidP="001468DD">
                  <w:pPr>
                    <w:pStyle w:val="Realizaes"/>
                    <w:numPr>
                      <w:ilvl w:val="0"/>
                      <w:numId w:val="0"/>
                    </w:numPr>
                  </w:pPr>
                </w:p>
              </w:tc>
            </w:tr>
            <w:tr w:rsidR="001468DD" w:rsidTr="00DE16C7">
              <w:trPr>
                <w:trHeight w:val="64"/>
              </w:trPr>
              <w:tc>
                <w:tcPr>
                  <w:tcW w:w="1878" w:type="dxa"/>
                </w:tcPr>
                <w:p w:rsidR="001468DD" w:rsidRDefault="001468DD" w:rsidP="001468DD"/>
              </w:tc>
              <w:tc>
                <w:tcPr>
                  <w:tcW w:w="6014" w:type="dxa"/>
                </w:tcPr>
                <w:p w:rsidR="001468DD" w:rsidRDefault="001468DD" w:rsidP="001468DD">
                  <w:pPr>
                    <w:pStyle w:val="Realizaes"/>
                    <w:numPr>
                      <w:ilvl w:val="0"/>
                      <w:numId w:val="0"/>
                    </w:numPr>
                  </w:pPr>
                </w:p>
              </w:tc>
            </w:tr>
            <w:tr w:rsidR="001468DD" w:rsidTr="00DE16C7">
              <w:trPr>
                <w:trHeight w:val="6533"/>
              </w:trPr>
              <w:tc>
                <w:tcPr>
                  <w:tcW w:w="1878" w:type="dxa"/>
                </w:tcPr>
                <w:p w:rsidR="001468DD" w:rsidRDefault="00D21519" w:rsidP="001468DD">
                  <w:pPr>
                    <w:pStyle w:val="Ttulodaseo"/>
                  </w:pPr>
                  <w:r>
                    <w:t>F</w:t>
                  </w:r>
                  <w:r w:rsidR="001468DD">
                    <w:t>ormação</w:t>
                  </w:r>
                </w:p>
              </w:tc>
              <w:tc>
                <w:tcPr>
                  <w:tcW w:w="6014" w:type="dxa"/>
                </w:tcPr>
                <w:p w:rsidR="001468DD" w:rsidRDefault="008468C5" w:rsidP="001468DD">
                  <w:pPr>
                    <w:pStyle w:val="Realizaes"/>
                  </w:pPr>
                  <w:r>
                    <w:t>Cursando</w:t>
                  </w:r>
                  <w:r w:rsidR="008D70E1">
                    <w:t xml:space="preserve"> segundo semestre do total de quatro semestres</w:t>
                  </w:r>
                  <w:r>
                    <w:t xml:space="preserve"> </w:t>
                  </w:r>
                  <w:r w:rsidR="008D70E1">
                    <w:t>d</w:t>
                  </w:r>
                  <w:r>
                    <w:t>o curso de Eletroeletrônica</w:t>
                  </w:r>
                  <w:r w:rsidR="001468DD">
                    <w:t>, IF – Sul Campus Charqueadas</w:t>
                  </w:r>
                  <w:r>
                    <w:t>, em andamento, iniciado em 2013</w:t>
                  </w:r>
                  <w:r w:rsidR="001468DD">
                    <w:t>.</w:t>
                  </w:r>
                </w:p>
                <w:p w:rsidR="008468C5" w:rsidRDefault="008468C5" w:rsidP="008468C5">
                  <w:pPr>
                    <w:pStyle w:val="Realizaes"/>
                    <w:numPr>
                      <w:ilvl w:val="0"/>
                      <w:numId w:val="13"/>
                    </w:numPr>
                  </w:pPr>
                  <w:r>
                    <w:t>Conhecimentos de elétrica básica industrial;</w:t>
                  </w:r>
                </w:p>
                <w:p w:rsidR="008D70E1" w:rsidRDefault="008D70E1" w:rsidP="001337CF">
                  <w:pPr>
                    <w:pStyle w:val="Realizaes"/>
                    <w:numPr>
                      <w:ilvl w:val="0"/>
                      <w:numId w:val="13"/>
                    </w:numPr>
                  </w:pPr>
                  <w:r>
                    <w:t>Conhecimentos de projetos e sistemas eletrônicos;</w:t>
                  </w:r>
                </w:p>
                <w:p w:rsidR="008468C5" w:rsidRPr="008468C5" w:rsidRDefault="008468C5" w:rsidP="008468C5">
                  <w:pPr>
                    <w:pStyle w:val="Realizaes"/>
                    <w:numPr>
                      <w:ilvl w:val="0"/>
                      <w:numId w:val="13"/>
                    </w:numPr>
                  </w:pPr>
                  <w:r>
                    <w:t>Competências transversais em segurança do trabalho e competências transversais em educação ambiental.</w:t>
                  </w:r>
                </w:p>
                <w:p w:rsidR="001468DD" w:rsidRDefault="001468DD" w:rsidP="0075192F">
                  <w:pPr>
                    <w:pStyle w:val="Realizaes"/>
                    <w:jc w:val="both"/>
                  </w:pPr>
                  <w:r>
                    <w:t>Formando Curso Aprendiz de Pro</w:t>
                  </w:r>
                  <w:r w:rsidR="008468C5">
                    <w:t xml:space="preserve">cessos </w:t>
                  </w:r>
                  <w:r w:rsidR="001337CF">
                    <w:t>Siderúrgicos, SENAI convenio</w:t>
                  </w:r>
                  <w:r w:rsidR="008468C5">
                    <w:t xml:space="preserve"> </w:t>
                  </w:r>
                  <w:r>
                    <w:t>Gerdau Aços Espec</w:t>
                  </w:r>
                  <w:r w:rsidR="001337CF">
                    <w:t>iais – Charqueadas, concluído</w:t>
                  </w:r>
                  <w:r>
                    <w:t>, iniciado em 2012.</w:t>
                  </w:r>
                </w:p>
                <w:p w:rsidR="001468DD" w:rsidRDefault="001468DD" w:rsidP="0075192F">
                  <w:pPr>
                    <w:pStyle w:val="Realizaes"/>
                    <w:numPr>
                      <w:ilvl w:val="0"/>
                      <w:numId w:val="14"/>
                    </w:numPr>
                    <w:jc w:val="both"/>
                  </w:pPr>
                  <w:r>
                    <w:t>Conhecimentos básicos na área de ensaios mecânicos, Tratamentos Térmicos e Desenho Técnico.</w:t>
                  </w:r>
                </w:p>
                <w:p w:rsidR="001468DD" w:rsidRDefault="001468DD" w:rsidP="0075192F">
                  <w:pPr>
                    <w:pStyle w:val="Realizaes"/>
                    <w:numPr>
                      <w:ilvl w:val="0"/>
                      <w:numId w:val="14"/>
                    </w:numPr>
                    <w:jc w:val="both"/>
                  </w:pPr>
                  <w:r>
                    <w:t>Leitura e Interpretação de Instalações</w:t>
                  </w:r>
                  <w:r w:rsidR="000D0E2E">
                    <w:t xml:space="preserve"> Elétricas</w:t>
                  </w:r>
                  <w:r>
                    <w:t xml:space="preserve"> Prediais.</w:t>
                  </w:r>
                </w:p>
                <w:p w:rsidR="000D0E2E" w:rsidRDefault="001468DD" w:rsidP="0075192F">
                  <w:pPr>
                    <w:pStyle w:val="Realizaes"/>
                    <w:numPr>
                      <w:ilvl w:val="0"/>
                      <w:numId w:val="15"/>
                    </w:numPr>
                    <w:jc w:val="both"/>
                  </w:pPr>
                  <w:r>
                    <w:t>Processos de Usinagem, Soldagem, Fundição e Forjaria.</w:t>
                  </w:r>
                </w:p>
                <w:p w:rsidR="001468DD" w:rsidRDefault="000D0E2E" w:rsidP="0075192F">
                  <w:pPr>
                    <w:pStyle w:val="Realizaes"/>
                    <w:numPr>
                      <w:ilvl w:val="0"/>
                      <w:numId w:val="15"/>
                    </w:numPr>
                    <w:jc w:val="both"/>
                  </w:pPr>
                  <w:r>
                    <w:t>Torno mecânico, fresadora, acionamento de motores trifási</w:t>
                  </w:r>
                  <w:r w:rsidR="008468C5">
                    <w:t xml:space="preserve">cos e conhecimentos básicos na </w:t>
                  </w:r>
                  <w:r>
                    <w:t xml:space="preserve">interpretação de esquemas </w:t>
                  </w:r>
                  <w:r w:rsidR="001337CF">
                    <w:t>elétricos</w:t>
                  </w:r>
                  <w:r>
                    <w:t xml:space="preserve">, pneumática e </w:t>
                  </w:r>
                  <w:r w:rsidR="008468C5">
                    <w:t>elétrica</w:t>
                  </w:r>
                  <w:r>
                    <w:t xml:space="preserve"> </w:t>
                  </w:r>
                  <w:r w:rsidR="008468C5">
                    <w:t>residencial</w:t>
                  </w:r>
                  <w:r>
                    <w:t>.</w:t>
                  </w:r>
                </w:p>
                <w:p w:rsidR="001468DD" w:rsidRDefault="008468C5" w:rsidP="0075192F">
                  <w:pPr>
                    <w:pStyle w:val="Realizaes"/>
                    <w:jc w:val="both"/>
                  </w:pPr>
                  <w:r>
                    <w:t>Ensino Médio Concluído em 2011, na escola E.E.E.M</w:t>
                  </w:r>
                  <w:r w:rsidR="001468DD">
                    <w:t>.</w:t>
                  </w:r>
                  <w:r>
                    <w:t>Roseli Correa da Silva.</w:t>
                  </w:r>
                </w:p>
                <w:p w:rsidR="000D0E2E" w:rsidRDefault="000D0E2E" w:rsidP="0075192F">
                  <w:pPr>
                    <w:pStyle w:val="Realizaes"/>
                    <w:jc w:val="both"/>
                  </w:pPr>
                  <w:r>
                    <w:t xml:space="preserve">Curso de atendimento ao cliente, </w:t>
                  </w:r>
                  <w:r w:rsidR="008468C5">
                    <w:t>concluído</w:t>
                  </w:r>
                  <w:r>
                    <w:t xml:space="preserve"> em 2008.</w:t>
                  </w:r>
                </w:p>
                <w:p w:rsidR="000D0E2E" w:rsidRDefault="000D0E2E" w:rsidP="0075192F">
                  <w:pPr>
                    <w:pStyle w:val="Realizaes"/>
                    <w:jc w:val="both"/>
                  </w:pPr>
                  <w:r>
                    <w:t xml:space="preserve">Curso </w:t>
                  </w:r>
                  <w:r w:rsidR="0075192F">
                    <w:t>bá</w:t>
                  </w:r>
                  <w:r>
                    <w:t xml:space="preserve">sico de </w:t>
                  </w:r>
                  <w:r w:rsidR="008468C5">
                    <w:t>informática</w:t>
                  </w:r>
                  <w:r w:rsidR="001337CF">
                    <w:t xml:space="preserve"> (</w:t>
                  </w:r>
                  <w:proofErr w:type="spellStart"/>
                  <w:proofErr w:type="gramStart"/>
                  <w:r w:rsidR="001337CF">
                    <w:t>word</w:t>
                  </w:r>
                  <w:proofErr w:type="spellEnd"/>
                  <w:proofErr w:type="gramEnd"/>
                  <w:r w:rsidR="001337CF">
                    <w:t>, E</w:t>
                  </w:r>
                  <w:r>
                    <w:t xml:space="preserve">xcel, </w:t>
                  </w:r>
                  <w:r w:rsidR="001337CF">
                    <w:t xml:space="preserve">Power </w:t>
                  </w:r>
                  <w:proofErr w:type="spellStart"/>
                  <w:r w:rsidR="001337CF">
                    <w:t>P</w:t>
                  </w:r>
                  <w:r>
                    <w:t>oint</w:t>
                  </w:r>
                  <w:proofErr w:type="spellEnd"/>
                  <w:r>
                    <w:t xml:space="preserve">, digitação e internet), </w:t>
                  </w:r>
                  <w:r w:rsidR="001337CF">
                    <w:t>concluído</w:t>
                  </w:r>
                  <w:r>
                    <w:t xml:space="preserve"> em 2008.</w:t>
                  </w:r>
                </w:p>
                <w:p w:rsidR="000D0E2E" w:rsidRDefault="000D0E2E" w:rsidP="00960CBB">
                  <w:pPr>
                    <w:pStyle w:val="Realizaes"/>
                    <w:jc w:val="both"/>
                  </w:pPr>
                  <w:r>
                    <w:t xml:space="preserve">Curso de secretariado, </w:t>
                  </w:r>
                  <w:r w:rsidR="001337CF">
                    <w:t>concluído</w:t>
                  </w:r>
                  <w:r>
                    <w:t xml:space="preserve"> em 2010.</w:t>
                  </w:r>
                </w:p>
              </w:tc>
            </w:tr>
            <w:tr w:rsidR="001468DD" w:rsidTr="00DE16C7">
              <w:trPr>
                <w:trHeight w:val="775"/>
              </w:trPr>
              <w:tc>
                <w:tcPr>
                  <w:tcW w:w="1878" w:type="dxa"/>
                </w:tcPr>
                <w:p w:rsidR="001468DD" w:rsidRDefault="001468DD" w:rsidP="001468DD">
                  <w:pPr>
                    <w:pStyle w:val="Ttulodaseo"/>
                  </w:pPr>
                  <w:r>
                    <w:t>Atividades Adicionais</w:t>
                  </w:r>
                </w:p>
              </w:tc>
              <w:tc>
                <w:tcPr>
                  <w:tcW w:w="6014" w:type="dxa"/>
                </w:tcPr>
                <w:p w:rsidR="001468DD" w:rsidRDefault="001468DD" w:rsidP="0017524E">
                  <w:pPr>
                    <w:pStyle w:val="Realizaes"/>
                    <w:numPr>
                      <w:ilvl w:val="0"/>
                      <w:numId w:val="0"/>
                    </w:numPr>
                    <w:ind w:right="0"/>
                    <w:jc w:val="both"/>
                  </w:pPr>
                  <w:r>
                    <w:t>.</w:t>
                  </w:r>
                </w:p>
                <w:p w:rsidR="001468DD" w:rsidRDefault="001468DD" w:rsidP="0075192F">
                  <w:pPr>
                    <w:pStyle w:val="Realizaes"/>
                    <w:jc w:val="both"/>
                  </w:pPr>
                  <w:r>
                    <w:t xml:space="preserve">Apresenta </w:t>
                  </w:r>
                  <w:r w:rsidR="001337CF">
                    <w:t>pró-atividade</w:t>
                  </w:r>
                  <w:r>
                    <w:t xml:space="preserve"> na busca por conhecimento e aperfeiçoamento. </w:t>
                  </w:r>
                  <w:r w:rsidR="00546277">
                    <w:t>Disponibilidade de horários.</w:t>
                  </w:r>
                </w:p>
              </w:tc>
            </w:tr>
          </w:tbl>
          <w:p w:rsidR="001468DD" w:rsidRDefault="001468DD" w:rsidP="001468DD"/>
        </w:tc>
        <w:tc>
          <w:tcPr>
            <w:tcW w:w="6735" w:type="dxa"/>
          </w:tcPr>
          <w:p w:rsidR="001468DD" w:rsidRDefault="001468DD">
            <w:pPr>
              <w:pStyle w:val="Objetivo"/>
            </w:pPr>
          </w:p>
        </w:tc>
      </w:tr>
    </w:tbl>
    <w:p w:rsidR="008A3CE3" w:rsidRDefault="008A3CE3" w:rsidP="00020501"/>
    <w:sectPr w:rsidR="008A3CE3" w:rsidSect="00DE16C7">
      <w:headerReference w:type="default" r:id="rId10"/>
      <w:pgSz w:w="11907" w:h="16839"/>
      <w:pgMar w:top="1008" w:right="1627" w:bottom="426" w:left="1642" w:header="720" w:footer="9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2E1" w:rsidRDefault="002912E1">
      <w:r>
        <w:separator/>
      </w:r>
    </w:p>
  </w:endnote>
  <w:endnote w:type="continuationSeparator" w:id="0">
    <w:p w:rsidR="002912E1" w:rsidRDefault="00291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2E1" w:rsidRDefault="002912E1">
      <w:r>
        <w:separator/>
      </w:r>
    </w:p>
  </w:footnote>
  <w:footnote w:type="continuationSeparator" w:id="0">
    <w:p w:rsidR="002912E1" w:rsidRDefault="002912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5D5" w:rsidRDefault="00883CA5">
    <w:pPr>
      <w:pStyle w:val="Cabealho"/>
    </w:pPr>
    <w:r>
      <w:rPr>
        <w:lang w:bidi="he-IL"/>
      </w:rPr>
      <w:pict>
        <v:rect id="_x0000_s1025" style="position:absolute;margin-left:108pt;margin-top:43.2pt;width:2.75pt;height:51pt;z-index:-251658752;mso-position-horizontal-relative:margin;mso-position-vertical-relative:page" o:allowincell="f" fillcolor="#c8c8c8" stroked="f" strokecolor="white" strokeweight=".25pt">
          <w10:wrap anchorx="margin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EE9D6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08DA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586CF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F4E3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B8EAA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02E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7EFA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0D55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161B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08D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F6B"/>
    <w:multiLevelType w:val="hybridMultilevel"/>
    <w:tmpl w:val="0338EF54"/>
    <w:lvl w:ilvl="0" w:tplc="0416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1">
    <w:nsid w:val="21D92863"/>
    <w:multiLevelType w:val="hybridMultilevel"/>
    <w:tmpl w:val="4D426022"/>
    <w:lvl w:ilvl="0" w:tplc="0416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2">
    <w:nsid w:val="2755205D"/>
    <w:multiLevelType w:val="hybridMultilevel"/>
    <w:tmpl w:val="B4A248AA"/>
    <w:lvl w:ilvl="0" w:tplc="0416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3">
    <w:nsid w:val="472231D6"/>
    <w:multiLevelType w:val="singleLevel"/>
    <w:tmpl w:val="5FC43A2C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468DD"/>
    <w:rsid w:val="00010AF0"/>
    <w:rsid w:val="00020501"/>
    <w:rsid w:val="000468E3"/>
    <w:rsid w:val="000572B4"/>
    <w:rsid w:val="000D0E2E"/>
    <w:rsid w:val="001337CF"/>
    <w:rsid w:val="001431D1"/>
    <w:rsid w:val="001468DD"/>
    <w:rsid w:val="0017524E"/>
    <w:rsid w:val="0018042A"/>
    <w:rsid w:val="001F290D"/>
    <w:rsid w:val="001F6368"/>
    <w:rsid w:val="002912E1"/>
    <w:rsid w:val="00380B18"/>
    <w:rsid w:val="003853B0"/>
    <w:rsid w:val="003D724F"/>
    <w:rsid w:val="00413D05"/>
    <w:rsid w:val="00415C3B"/>
    <w:rsid w:val="00423A7E"/>
    <w:rsid w:val="004C1636"/>
    <w:rsid w:val="004D545D"/>
    <w:rsid w:val="00530E20"/>
    <w:rsid w:val="00546277"/>
    <w:rsid w:val="0055278C"/>
    <w:rsid w:val="00564C64"/>
    <w:rsid w:val="00570FFB"/>
    <w:rsid w:val="006F1A5E"/>
    <w:rsid w:val="0075192F"/>
    <w:rsid w:val="008305D5"/>
    <w:rsid w:val="008468C5"/>
    <w:rsid w:val="00847BEA"/>
    <w:rsid w:val="00873A94"/>
    <w:rsid w:val="00876860"/>
    <w:rsid w:val="00883CA5"/>
    <w:rsid w:val="008A3CE3"/>
    <w:rsid w:val="008B3F63"/>
    <w:rsid w:val="008D70E1"/>
    <w:rsid w:val="0092722C"/>
    <w:rsid w:val="00960CBB"/>
    <w:rsid w:val="00A25AEF"/>
    <w:rsid w:val="00AA4715"/>
    <w:rsid w:val="00BA3DCB"/>
    <w:rsid w:val="00C96048"/>
    <w:rsid w:val="00CE0928"/>
    <w:rsid w:val="00D21519"/>
    <w:rsid w:val="00D91D82"/>
    <w:rsid w:val="00DB4F26"/>
    <w:rsid w:val="00DB55C4"/>
    <w:rsid w:val="00DC0743"/>
    <w:rsid w:val="00DE16C7"/>
    <w:rsid w:val="00F15994"/>
    <w:rsid w:val="00F6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D5"/>
    <w:rPr>
      <w:lang w:eastAsia="en-US"/>
    </w:rPr>
  </w:style>
  <w:style w:type="paragraph" w:styleId="Ttulo1">
    <w:name w:val="heading 1"/>
    <w:basedOn w:val="Basedottulo"/>
    <w:next w:val="Corpodetexto"/>
    <w:qFormat/>
    <w:rsid w:val="008305D5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next w:val="Corpodetexto"/>
    <w:qFormat/>
    <w:rsid w:val="008305D5"/>
    <w:pPr>
      <w:spacing w:before="220"/>
      <w:outlineLvl w:val="1"/>
    </w:pPr>
    <w:rPr>
      <w:b/>
    </w:rPr>
  </w:style>
  <w:style w:type="paragraph" w:styleId="Ttulo3">
    <w:name w:val="heading 3"/>
    <w:basedOn w:val="Basedottulo"/>
    <w:next w:val="Corpodetexto"/>
    <w:qFormat/>
    <w:rsid w:val="008305D5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8305D5"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next w:val="Corpodetexto"/>
    <w:qFormat/>
    <w:rsid w:val="008305D5"/>
    <w:pPr>
      <w:outlineLvl w:val="4"/>
    </w:pPr>
  </w:style>
  <w:style w:type="paragraph" w:styleId="Ttulo6">
    <w:name w:val="heading 6"/>
    <w:basedOn w:val="Normal"/>
    <w:next w:val="Normal"/>
    <w:qFormat/>
    <w:rsid w:val="008305D5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8305D5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305D5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305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8305D5"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rsid w:val="008305D5"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Endereo1">
    <w:name w:val="Endereço 1"/>
    <w:basedOn w:val="Normal"/>
    <w:rsid w:val="008305D5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8305D5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semiHidden/>
    <w:rsid w:val="008305D5"/>
    <w:pPr>
      <w:ind w:left="720"/>
    </w:pPr>
  </w:style>
  <w:style w:type="paragraph" w:customStyle="1" w:styleId="Cidadeestado">
    <w:name w:val="Cidade/estado"/>
    <w:basedOn w:val="Corpodetexto"/>
    <w:next w:val="Corpodetexto"/>
    <w:rsid w:val="008305D5"/>
    <w:pPr>
      <w:keepNext/>
    </w:pPr>
  </w:style>
  <w:style w:type="paragraph" w:customStyle="1" w:styleId="Nomedaempresa">
    <w:name w:val="Nome da empresa"/>
    <w:basedOn w:val="Normal"/>
    <w:next w:val="Normal"/>
    <w:autoRedefine/>
    <w:rsid w:val="008305D5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  <w:next w:val="Normal"/>
    <w:rsid w:val="008305D5"/>
  </w:style>
  <w:style w:type="paragraph" w:styleId="Data">
    <w:name w:val="Date"/>
    <w:basedOn w:val="Corpodetexto"/>
    <w:semiHidden/>
    <w:rsid w:val="008305D5"/>
    <w:pPr>
      <w:keepNext/>
    </w:pPr>
  </w:style>
  <w:style w:type="paragraph" w:customStyle="1" w:styleId="Ttulododocumento">
    <w:name w:val="Título do documento"/>
    <w:basedOn w:val="Normal"/>
    <w:next w:val="Normal"/>
    <w:rsid w:val="008305D5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sid w:val="008305D5"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rsid w:val="008305D5"/>
    <w:pPr>
      <w:ind w:right="-360"/>
    </w:pPr>
  </w:style>
  <w:style w:type="paragraph" w:styleId="Rodap">
    <w:name w:val="footer"/>
    <w:basedOn w:val="Basedocabealho"/>
    <w:semiHidden/>
    <w:rsid w:val="008305D5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semiHidden/>
    <w:rsid w:val="008305D5"/>
    <w:pPr>
      <w:spacing w:line="220" w:lineRule="atLeast"/>
    </w:pPr>
  </w:style>
  <w:style w:type="paragraph" w:customStyle="1" w:styleId="Basedottulo">
    <w:name w:val="Base do título"/>
    <w:basedOn w:val="Corpodetexto"/>
    <w:next w:val="Corpodetexto"/>
    <w:rsid w:val="008305D5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8305D5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  <w:rsid w:val="008305D5"/>
  </w:style>
  <w:style w:type="paragraph" w:customStyle="1" w:styleId="Cargo">
    <w:name w:val="Cargo"/>
    <w:next w:val="Realizaes"/>
    <w:rsid w:val="008305D5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nfaseinicial">
    <w:name w:val="Ênfase inicial"/>
    <w:rsid w:val="008305D5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next w:val="Normal"/>
    <w:autoRedefine/>
    <w:rsid w:val="008305D5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Semttulo">
    <w:name w:val="Sem título"/>
    <w:basedOn w:val="Normal"/>
    <w:rsid w:val="008305D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Corpodetexto"/>
    <w:rsid w:val="008305D5"/>
    <w:pPr>
      <w:spacing w:before="220" w:after="220" w:line="220" w:lineRule="atLeast"/>
    </w:pPr>
  </w:style>
  <w:style w:type="character" w:styleId="Nmerodepgina">
    <w:name w:val="page number"/>
    <w:semiHidden/>
    <w:rsid w:val="008305D5"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next w:val="Normal"/>
    <w:autoRedefine/>
    <w:rsid w:val="008305D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aseo">
    <w:name w:val="Subtítulo da seção"/>
    <w:basedOn w:val="Ttulodaseo"/>
    <w:next w:val="Normal"/>
    <w:rsid w:val="008305D5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espessoais">
    <w:name w:val="Informações pessoais"/>
    <w:basedOn w:val="Realizaes"/>
    <w:rsid w:val="008305D5"/>
    <w:pPr>
      <w:spacing w:before="220"/>
    </w:pPr>
  </w:style>
  <w:style w:type="character" w:styleId="AcrnimoHTML">
    <w:name w:val="HTML Acronym"/>
    <w:basedOn w:val="Fontepargpadro"/>
    <w:semiHidden/>
    <w:rsid w:val="008305D5"/>
  </w:style>
  <w:style w:type="paragraph" w:styleId="Sumrio1">
    <w:name w:val="toc 1"/>
    <w:basedOn w:val="Normal"/>
    <w:next w:val="Normal"/>
    <w:autoRedefine/>
    <w:semiHidden/>
    <w:rsid w:val="008305D5"/>
  </w:style>
  <w:style w:type="paragraph" w:styleId="Sumrio2">
    <w:name w:val="toc 2"/>
    <w:basedOn w:val="Normal"/>
    <w:next w:val="Normal"/>
    <w:autoRedefine/>
    <w:semiHidden/>
    <w:rsid w:val="008305D5"/>
    <w:pPr>
      <w:ind w:left="200"/>
    </w:pPr>
  </w:style>
  <w:style w:type="paragraph" w:styleId="Sumrio3">
    <w:name w:val="toc 3"/>
    <w:basedOn w:val="Normal"/>
    <w:next w:val="Normal"/>
    <w:autoRedefine/>
    <w:semiHidden/>
    <w:rsid w:val="008305D5"/>
    <w:pPr>
      <w:ind w:left="400"/>
    </w:pPr>
  </w:style>
  <w:style w:type="paragraph" w:styleId="Sumrio4">
    <w:name w:val="toc 4"/>
    <w:basedOn w:val="Normal"/>
    <w:next w:val="Normal"/>
    <w:autoRedefine/>
    <w:semiHidden/>
    <w:rsid w:val="008305D5"/>
    <w:pPr>
      <w:ind w:left="600"/>
    </w:pPr>
  </w:style>
  <w:style w:type="paragraph" w:styleId="Sumrio5">
    <w:name w:val="toc 5"/>
    <w:basedOn w:val="Normal"/>
    <w:next w:val="Normal"/>
    <w:autoRedefine/>
    <w:semiHidden/>
    <w:rsid w:val="008305D5"/>
    <w:pPr>
      <w:ind w:left="800"/>
    </w:pPr>
  </w:style>
  <w:style w:type="paragraph" w:styleId="Sumrio6">
    <w:name w:val="toc 6"/>
    <w:basedOn w:val="Normal"/>
    <w:next w:val="Normal"/>
    <w:autoRedefine/>
    <w:semiHidden/>
    <w:rsid w:val="008305D5"/>
    <w:pPr>
      <w:ind w:left="1000"/>
    </w:pPr>
  </w:style>
  <w:style w:type="paragraph" w:styleId="Sumrio7">
    <w:name w:val="toc 7"/>
    <w:basedOn w:val="Normal"/>
    <w:next w:val="Normal"/>
    <w:autoRedefine/>
    <w:semiHidden/>
    <w:rsid w:val="008305D5"/>
    <w:pPr>
      <w:ind w:left="1200"/>
    </w:pPr>
  </w:style>
  <w:style w:type="paragraph" w:styleId="Sumrio8">
    <w:name w:val="toc 8"/>
    <w:basedOn w:val="Normal"/>
    <w:next w:val="Normal"/>
    <w:autoRedefine/>
    <w:semiHidden/>
    <w:rsid w:val="008305D5"/>
    <w:pPr>
      <w:ind w:left="1400"/>
    </w:pPr>
  </w:style>
  <w:style w:type="paragraph" w:styleId="Sumrio9">
    <w:name w:val="toc 9"/>
    <w:basedOn w:val="Normal"/>
    <w:next w:val="Normal"/>
    <w:autoRedefine/>
    <w:semiHidden/>
    <w:rsid w:val="008305D5"/>
    <w:pPr>
      <w:ind w:left="1600"/>
    </w:pPr>
  </w:style>
  <w:style w:type="paragraph" w:styleId="Assinatura">
    <w:name w:val="Signature"/>
    <w:basedOn w:val="Normal"/>
    <w:semiHidden/>
    <w:rsid w:val="008305D5"/>
    <w:pPr>
      <w:ind w:left="4320"/>
    </w:pPr>
  </w:style>
  <w:style w:type="paragraph" w:styleId="AssinaturadeEmail">
    <w:name w:val="E-mail Signature"/>
    <w:basedOn w:val="Normal"/>
    <w:semiHidden/>
    <w:rsid w:val="008305D5"/>
  </w:style>
  <w:style w:type="paragraph" w:styleId="Cabealhodamensagem">
    <w:name w:val="Message Header"/>
    <w:basedOn w:val="Normal"/>
    <w:semiHidden/>
    <w:rsid w:val="008305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semiHidden/>
    <w:rsid w:val="008305D5"/>
    <w:rPr>
      <w:i/>
      <w:iCs/>
    </w:rPr>
  </w:style>
  <w:style w:type="character" w:styleId="CdigoHTML">
    <w:name w:val="HTML Code"/>
    <w:basedOn w:val="Fontepargpadro"/>
    <w:semiHidden/>
    <w:rsid w:val="008305D5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semiHidden/>
    <w:rsid w:val="008305D5"/>
    <w:pPr>
      <w:numPr>
        <w:numId w:val="2"/>
      </w:numPr>
    </w:pPr>
  </w:style>
  <w:style w:type="paragraph" w:styleId="Commarcadores2">
    <w:name w:val="List Bullet 2"/>
    <w:basedOn w:val="Normal"/>
    <w:autoRedefine/>
    <w:semiHidden/>
    <w:rsid w:val="008305D5"/>
    <w:pPr>
      <w:numPr>
        <w:numId w:val="3"/>
      </w:numPr>
    </w:pPr>
  </w:style>
  <w:style w:type="paragraph" w:styleId="Commarcadores3">
    <w:name w:val="List Bullet 3"/>
    <w:basedOn w:val="Normal"/>
    <w:autoRedefine/>
    <w:semiHidden/>
    <w:rsid w:val="008305D5"/>
    <w:pPr>
      <w:numPr>
        <w:numId w:val="4"/>
      </w:numPr>
    </w:pPr>
  </w:style>
  <w:style w:type="paragraph" w:styleId="Commarcadores4">
    <w:name w:val="List Bullet 4"/>
    <w:basedOn w:val="Normal"/>
    <w:autoRedefine/>
    <w:semiHidden/>
    <w:rsid w:val="008305D5"/>
    <w:pPr>
      <w:numPr>
        <w:numId w:val="5"/>
      </w:numPr>
    </w:pPr>
  </w:style>
  <w:style w:type="paragraph" w:styleId="Commarcadores5">
    <w:name w:val="List Bullet 5"/>
    <w:basedOn w:val="Normal"/>
    <w:autoRedefine/>
    <w:semiHidden/>
    <w:rsid w:val="008305D5"/>
    <w:pPr>
      <w:numPr>
        <w:numId w:val="6"/>
      </w:numPr>
    </w:pPr>
  </w:style>
  <w:style w:type="paragraph" w:styleId="Corpodetexto2">
    <w:name w:val="Body Text 2"/>
    <w:basedOn w:val="Normal"/>
    <w:semiHidden/>
    <w:rsid w:val="008305D5"/>
    <w:pPr>
      <w:spacing w:after="120" w:line="480" w:lineRule="auto"/>
    </w:pPr>
  </w:style>
  <w:style w:type="paragraph" w:styleId="Corpodetexto3">
    <w:name w:val="Body Text 3"/>
    <w:basedOn w:val="Normal"/>
    <w:semiHidden/>
    <w:rsid w:val="008305D5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semiHidden/>
    <w:rsid w:val="008305D5"/>
    <w:rPr>
      <w:i/>
      <w:iCs/>
    </w:rPr>
  </w:style>
  <w:style w:type="paragraph" w:styleId="Destinatrio">
    <w:name w:val="envelope address"/>
    <w:basedOn w:val="Normal"/>
    <w:semiHidden/>
    <w:rsid w:val="008305D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semiHidden/>
    <w:rsid w:val="008305D5"/>
    <w:pPr>
      <w:ind w:left="4320"/>
    </w:pPr>
  </w:style>
  <w:style w:type="paragraph" w:styleId="EndereoHTML">
    <w:name w:val="HTML Address"/>
    <w:basedOn w:val="Normal"/>
    <w:semiHidden/>
    <w:rsid w:val="008305D5"/>
    <w:rPr>
      <w:i/>
      <w:iCs/>
    </w:rPr>
  </w:style>
  <w:style w:type="paragraph" w:styleId="MapadoDocumento">
    <w:name w:val="Document Map"/>
    <w:basedOn w:val="Normal"/>
    <w:semiHidden/>
    <w:rsid w:val="008305D5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semiHidden/>
    <w:rsid w:val="008305D5"/>
    <w:rPr>
      <w:rFonts w:ascii="Courier New" w:hAnsi="Courier New"/>
    </w:rPr>
  </w:style>
  <w:style w:type="character" w:styleId="Forte">
    <w:name w:val="Strong"/>
    <w:basedOn w:val="Fontepargpadro"/>
    <w:qFormat/>
    <w:rsid w:val="008305D5"/>
    <w:rPr>
      <w:b/>
      <w:bCs/>
    </w:rPr>
  </w:style>
  <w:style w:type="character" w:styleId="Hyperlink">
    <w:name w:val="Hyperlink"/>
    <w:basedOn w:val="Fontepargpadro"/>
    <w:semiHidden/>
    <w:rsid w:val="008305D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305D5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8305D5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8305D5"/>
    <w:pPr>
      <w:ind w:left="400" w:hanging="400"/>
    </w:pPr>
  </w:style>
  <w:style w:type="paragraph" w:styleId="Legenda">
    <w:name w:val="caption"/>
    <w:basedOn w:val="Normal"/>
    <w:next w:val="Normal"/>
    <w:qFormat/>
    <w:rsid w:val="008305D5"/>
    <w:pPr>
      <w:spacing w:before="120" w:after="120"/>
    </w:pPr>
    <w:rPr>
      <w:b/>
      <w:bCs/>
    </w:rPr>
  </w:style>
  <w:style w:type="paragraph" w:styleId="Lista">
    <w:name w:val="List"/>
    <w:basedOn w:val="Normal"/>
    <w:semiHidden/>
    <w:rsid w:val="008305D5"/>
    <w:pPr>
      <w:ind w:left="360" w:hanging="360"/>
    </w:pPr>
  </w:style>
  <w:style w:type="paragraph" w:styleId="Lista2">
    <w:name w:val="List 2"/>
    <w:basedOn w:val="Normal"/>
    <w:semiHidden/>
    <w:rsid w:val="008305D5"/>
    <w:pPr>
      <w:ind w:left="720" w:hanging="360"/>
    </w:pPr>
  </w:style>
  <w:style w:type="paragraph" w:styleId="Lista3">
    <w:name w:val="List 3"/>
    <w:basedOn w:val="Normal"/>
    <w:semiHidden/>
    <w:rsid w:val="008305D5"/>
    <w:pPr>
      <w:ind w:left="1080" w:hanging="360"/>
    </w:pPr>
  </w:style>
  <w:style w:type="paragraph" w:styleId="Lista4">
    <w:name w:val="List 4"/>
    <w:basedOn w:val="Normal"/>
    <w:semiHidden/>
    <w:rsid w:val="008305D5"/>
    <w:pPr>
      <w:ind w:left="1440" w:hanging="360"/>
    </w:pPr>
  </w:style>
  <w:style w:type="paragraph" w:styleId="Lista5">
    <w:name w:val="List 5"/>
    <w:basedOn w:val="Normal"/>
    <w:semiHidden/>
    <w:rsid w:val="008305D5"/>
    <w:pPr>
      <w:ind w:left="1800" w:hanging="360"/>
    </w:pPr>
  </w:style>
  <w:style w:type="paragraph" w:styleId="Listadecontinuao">
    <w:name w:val="List Continue"/>
    <w:basedOn w:val="Normal"/>
    <w:semiHidden/>
    <w:rsid w:val="008305D5"/>
    <w:pPr>
      <w:spacing w:after="120"/>
      <w:ind w:left="360"/>
    </w:pPr>
  </w:style>
  <w:style w:type="paragraph" w:styleId="Listadecontinuao2">
    <w:name w:val="List Continue 2"/>
    <w:basedOn w:val="Normal"/>
    <w:semiHidden/>
    <w:rsid w:val="008305D5"/>
    <w:pPr>
      <w:spacing w:after="120"/>
      <w:ind w:left="720"/>
    </w:pPr>
  </w:style>
  <w:style w:type="paragraph" w:styleId="Listadecontinuao3">
    <w:name w:val="List Continue 3"/>
    <w:basedOn w:val="Normal"/>
    <w:semiHidden/>
    <w:rsid w:val="008305D5"/>
    <w:pPr>
      <w:spacing w:after="120"/>
      <w:ind w:left="1080"/>
    </w:pPr>
  </w:style>
  <w:style w:type="paragraph" w:styleId="Listadecontinuao4">
    <w:name w:val="List Continue 4"/>
    <w:basedOn w:val="Normal"/>
    <w:semiHidden/>
    <w:rsid w:val="008305D5"/>
    <w:pPr>
      <w:spacing w:after="120"/>
      <w:ind w:left="1440"/>
    </w:pPr>
  </w:style>
  <w:style w:type="paragraph" w:styleId="Listadecontinuao5">
    <w:name w:val="List Continue 5"/>
    <w:basedOn w:val="Normal"/>
    <w:semiHidden/>
    <w:rsid w:val="008305D5"/>
    <w:pPr>
      <w:spacing w:after="120"/>
      <w:ind w:left="1800"/>
    </w:pPr>
  </w:style>
  <w:style w:type="character" w:styleId="MquinadeescreverHTML">
    <w:name w:val="HTML Typewriter"/>
    <w:basedOn w:val="Fontepargpadro"/>
    <w:semiHidden/>
    <w:rsid w:val="008305D5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semiHidden/>
    <w:rsid w:val="008305D5"/>
    <w:rPr>
      <w:sz w:val="24"/>
      <w:szCs w:val="24"/>
    </w:rPr>
  </w:style>
  <w:style w:type="paragraph" w:styleId="Numerada">
    <w:name w:val="List Number"/>
    <w:basedOn w:val="Normal"/>
    <w:semiHidden/>
    <w:rsid w:val="008305D5"/>
    <w:pPr>
      <w:numPr>
        <w:numId w:val="7"/>
      </w:numPr>
    </w:pPr>
  </w:style>
  <w:style w:type="paragraph" w:styleId="Numerada2">
    <w:name w:val="List Number 2"/>
    <w:basedOn w:val="Normal"/>
    <w:semiHidden/>
    <w:rsid w:val="008305D5"/>
    <w:pPr>
      <w:numPr>
        <w:numId w:val="8"/>
      </w:numPr>
    </w:pPr>
  </w:style>
  <w:style w:type="paragraph" w:styleId="Numerada3">
    <w:name w:val="List Number 3"/>
    <w:basedOn w:val="Normal"/>
    <w:semiHidden/>
    <w:rsid w:val="008305D5"/>
    <w:pPr>
      <w:numPr>
        <w:numId w:val="9"/>
      </w:numPr>
    </w:pPr>
  </w:style>
  <w:style w:type="paragraph" w:styleId="Numerada4">
    <w:name w:val="List Number 4"/>
    <w:basedOn w:val="Normal"/>
    <w:semiHidden/>
    <w:rsid w:val="008305D5"/>
    <w:pPr>
      <w:numPr>
        <w:numId w:val="10"/>
      </w:numPr>
    </w:pPr>
  </w:style>
  <w:style w:type="paragraph" w:styleId="Numerada5">
    <w:name w:val="List Number 5"/>
    <w:basedOn w:val="Normal"/>
    <w:semiHidden/>
    <w:rsid w:val="008305D5"/>
    <w:pPr>
      <w:numPr>
        <w:numId w:val="11"/>
      </w:numPr>
    </w:pPr>
  </w:style>
  <w:style w:type="character" w:styleId="Nmerodelinha">
    <w:name w:val="line number"/>
    <w:basedOn w:val="Fontepargpadro"/>
    <w:semiHidden/>
    <w:rsid w:val="008305D5"/>
  </w:style>
  <w:style w:type="paragraph" w:styleId="Pr-formataoHTML">
    <w:name w:val="HTML Preformatted"/>
    <w:basedOn w:val="Normal"/>
    <w:semiHidden/>
    <w:rsid w:val="008305D5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semiHidden/>
    <w:rsid w:val="008305D5"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semiHidden/>
    <w:rsid w:val="008305D5"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semiHidden/>
    <w:rsid w:val="008305D5"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rsid w:val="008305D5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semiHidden/>
    <w:rsid w:val="008305D5"/>
    <w:pPr>
      <w:ind w:left="720"/>
    </w:pPr>
  </w:style>
  <w:style w:type="character" w:styleId="Refdecomentrio">
    <w:name w:val="annotation reference"/>
    <w:basedOn w:val="Fontepargpadro"/>
    <w:semiHidden/>
    <w:rsid w:val="008305D5"/>
    <w:rPr>
      <w:sz w:val="16"/>
      <w:szCs w:val="16"/>
    </w:rPr>
  </w:style>
  <w:style w:type="character" w:styleId="Refdenotadefim">
    <w:name w:val="endnote reference"/>
    <w:basedOn w:val="Fontepargpadro"/>
    <w:semiHidden/>
    <w:rsid w:val="008305D5"/>
    <w:rPr>
      <w:vertAlign w:val="superscript"/>
    </w:rPr>
  </w:style>
  <w:style w:type="character" w:styleId="Refdenotaderodap">
    <w:name w:val="footnote reference"/>
    <w:basedOn w:val="Fontepargpadro"/>
    <w:semiHidden/>
    <w:rsid w:val="008305D5"/>
    <w:rPr>
      <w:vertAlign w:val="superscript"/>
    </w:rPr>
  </w:style>
  <w:style w:type="paragraph" w:styleId="Remetente">
    <w:name w:val="envelope return"/>
    <w:basedOn w:val="Normal"/>
    <w:semiHidden/>
    <w:rsid w:val="008305D5"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rsid w:val="008305D5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8305D5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8305D5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8305D5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8305D5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8305D5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8305D5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8305D5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8305D5"/>
    <w:pPr>
      <w:ind w:left="1800" w:hanging="200"/>
    </w:pPr>
  </w:style>
  <w:style w:type="paragraph" w:styleId="Saudao">
    <w:name w:val="Salutation"/>
    <w:basedOn w:val="Normal"/>
    <w:next w:val="Normal"/>
    <w:semiHidden/>
    <w:rsid w:val="008305D5"/>
  </w:style>
  <w:style w:type="paragraph" w:styleId="Subttulo">
    <w:name w:val="Subtitle"/>
    <w:basedOn w:val="Normal"/>
    <w:qFormat/>
    <w:rsid w:val="008305D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semiHidden/>
    <w:rsid w:val="008305D5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8305D5"/>
  </w:style>
  <w:style w:type="paragraph" w:styleId="Textodemacro">
    <w:name w:val="macro"/>
    <w:semiHidden/>
    <w:rsid w:val="008305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  <w:rsid w:val="008305D5"/>
  </w:style>
  <w:style w:type="paragraph" w:styleId="Textodenotaderodap">
    <w:name w:val="footnote text"/>
    <w:basedOn w:val="Normal"/>
    <w:semiHidden/>
    <w:rsid w:val="008305D5"/>
  </w:style>
  <w:style w:type="paragraph" w:styleId="Textoembloco">
    <w:name w:val="Block Text"/>
    <w:basedOn w:val="Normal"/>
    <w:semiHidden/>
    <w:rsid w:val="008305D5"/>
    <w:pPr>
      <w:spacing w:after="120"/>
      <w:ind w:left="1440" w:right="1440"/>
    </w:pPr>
  </w:style>
  <w:style w:type="paragraph" w:styleId="TextosemFormatao">
    <w:name w:val="Plain Text"/>
    <w:basedOn w:val="Normal"/>
    <w:semiHidden/>
    <w:rsid w:val="008305D5"/>
    <w:rPr>
      <w:rFonts w:ascii="Courier New" w:hAnsi="Courier New" w:cs="Courier New"/>
    </w:rPr>
  </w:style>
  <w:style w:type="paragraph" w:styleId="Ttulo">
    <w:name w:val="Title"/>
    <w:basedOn w:val="Normal"/>
    <w:qFormat/>
    <w:rsid w:val="008305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  <w:rsid w:val="008305D5"/>
  </w:style>
  <w:style w:type="paragraph" w:styleId="Ttulodendicedeautoridades">
    <w:name w:val="toa heading"/>
    <w:basedOn w:val="Normal"/>
    <w:next w:val="Normal"/>
    <w:semiHidden/>
    <w:rsid w:val="008305D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8305D5"/>
    <w:rPr>
      <w:rFonts w:ascii="Arial" w:hAnsi="Arial" w:cs="Arial"/>
      <w:b/>
      <w:bCs/>
    </w:rPr>
  </w:style>
  <w:style w:type="character" w:styleId="VarivelHTML">
    <w:name w:val="HTML Variable"/>
    <w:basedOn w:val="Fontepargpadro"/>
    <w:semiHidden/>
    <w:rsid w:val="008305D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72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724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sonjk_nunes@hot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Roaming\Microsoft\Templates\Curr&#237;culo%20-%20contempor&#226;neo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CF472-F295-491F-B18D-17FDF178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- contemporâneo(2)</Template>
  <TotalTime>6070</TotalTime>
  <Pages>1</Pages>
  <Words>266</Words>
  <Characters>1438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Matheus</cp:lastModifiedBy>
  <cp:revision>22</cp:revision>
  <cp:lastPrinted>2013-12-16T16:50:00Z</cp:lastPrinted>
  <dcterms:created xsi:type="dcterms:W3CDTF">2013-07-22T22:37:00Z</dcterms:created>
  <dcterms:modified xsi:type="dcterms:W3CDTF">2014-01-14T01:14:00Z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TC010469061046</vt:lpwstr>
  </property>
</Properties>
</file>