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ED" w:rsidRDefault="00411FED"/>
    <w:p w:rsidR="00411FED" w:rsidRDefault="00411FED"/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e do Currículo"/>
        <w:tag w:val="Nome do Currículo"/>
        <w:id w:val="-925414414"/>
        <w:placeholder>
          <w:docPart w:val="A0C78786C56E45BCBC65C44FAB3D813C"/>
        </w:placeholder>
        <w:docPartList>
          <w:docPartGallery w:val="Quick Parts"/>
          <w:docPartCategory w:val=" Nome do Currículo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762"/>
            <w:gridCol w:w="1358"/>
          </w:tblGrid>
          <w:tr w:rsidR="004962D2" w:rsidTr="00411FED">
            <w:trPr>
              <w:trHeight w:val="710"/>
              <w:jc w:val="center"/>
            </w:trPr>
            <w:tc>
              <w:tcPr>
                <w:tcW w:w="4492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4962D2" w:rsidRDefault="002337B6" w:rsidP="00411FED">
                <w:pPr>
                  <w:pStyle w:val="NomePessoal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or"/>
                    <w:id w:val="-747420753"/>
                    <w:placeholder>
                      <w:docPart w:val="81C9D664226B49D5A0C069645C04832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513DD7">
                      <w:rPr>
                        <w:b w:val="0"/>
                        <w:bCs/>
                      </w:rPr>
                      <w:t>andreia regina rios de souza</w:t>
                    </w:r>
                  </w:sdtContent>
                </w:sdt>
              </w:p>
            </w:tc>
            <w:tc>
              <w:tcPr>
                <w:tcW w:w="508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4962D2" w:rsidRDefault="00AB2304">
                <w:pPr>
                  <w:pStyle w:val="SemEspaamento"/>
                  <w:ind w:left="71" w:hanging="71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78489E96" wp14:editId="14F8E75E">
                      <wp:extent cx="762000" cy="818515"/>
                      <wp:effectExtent l="0" t="0" r="0" b="635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20160626_185214~2.jp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9568" cy="8481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962D2" w:rsidTr="00411FED">
            <w:trPr>
              <w:trHeight w:val="20"/>
              <w:jc w:val="center"/>
            </w:trPr>
            <w:tc>
              <w:tcPr>
                <w:tcW w:w="4492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4962D2" w:rsidRDefault="002337B6" w:rsidP="00411FED">
                <w:pPr>
                  <w:pStyle w:val="SemEspaamento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Endereço"/>
                    <w:id w:val="-741638233"/>
                    <w:placeholder>
                      <w:docPart w:val="193A9FB6772449CFAF1910597694E5DC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411FED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rUA DR. TIMOTEO ,272, </w:t>
                    </w:r>
                    <w:r w:rsidR="00513DD7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charqueadas ,</w:t>
                    </w:r>
                    <w:r w:rsidR="00411FED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VILA  AMANCIL  </w:t>
                    </w:r>
                  </w:sdtContent>
                </w:sdt>
              </w:p>
            </w:tc>
            <w:tc>
              <w:tcPr>
                <w:tcW w:w="508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4962D2" w:rsidRDefault="004962D2">
                <w:pPr>
                  <w:pStyle w:val="SemEspaamento"/>
                </w:pPr>
              </w:p>
            </w:tc>
          </w:tr>
          <w:tr w:rsidR="004962D2" w:rsidTr="00411FED">
            <w:trPr>
              <w:trHeight w:val="80"/>
              <w:jc w:val="center"/>
            </w:trPr>
            <w:tc>
              <w:tcPr>
                <w:tcW w:w="4492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962D2" w:rsidRDefault="002337B6" w:rsidP="00775443">
                <w:pPr>
                  <w:pStyle w:val="SemEspaamento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Telefone"/>
                    <w:id w:val="-1808010215"/>
                    <w:placeholder>
                      <w:docPart w:val="4A9DF5DA43584BC1B49EBBCDDFBB38A5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411FED">
                      <w:rPr>
                        <w:color w:val="93A299" w:themeColor="accent1"/>
                        <w:sz w:val="18"/>
                        <w:szCs w:val="18"/>
                      </w:rPr>
                      <w:t>96580831</w:t>
                    </w:r>
                  </w:sdtContent>
                </w:sdt>
                <w:r w:rsidR="00411FED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411FED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ndereço de Email"/>
                    <w:id w:val="-725216357"/>
                    <w:placeholder>
                      <w:docPart w:val="1F5A5CC7A1564CC888AAC057945009B7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FF4BED">
                      <w:rPr>
                        <w:color w:val="93A299" w:themeColor="accent1"/>
                        <w:sz w:val="18"/>
                        <w:szCs w:val="18"/>
                      </w:rPr>
                      <w:t>ANDREIA</w:t>
                    </w:r>
                    <w:r w:rsidR="00775443">
                      <w:rPr>
                        <w:color w:val="93A299" w:themeColor="accent1"/>
                        <w:sz w:val="18"/>
                        <w:szCs w:val="18"/>
                      </w:rPr>
                      <w:t>RIOSDESOUZA@GMAIL.COM</w:t>
                    </w:r>
                  </w:sdtContent>
                </w:sdt>
                <w:r w:rsidR="00411FED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411FED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D6112F1720E04E0591C46FFBFE5C019F"/>
                    </w:placeholder>
                    <w:text/>
                  </w:sdtPr>
                  <w:sdtEndPr/>
                  <w:sdtContent>
                    <w:r w:rsidR="00411FED">
                      <w:rPr>
                        <w:color w:val="93A299" w:themeColor="accent1"/>
                        <w:sz w:val="18"/>
                        <w:szCs w:val="18"/>
                      </w:rPr>
                      <w:t xml:space="preserve">43 ANOS  CASADA </w:t>
                    </w:r>
                  </w:sdtContent>
                </w:sdt>
              </w:p>
            </w:tc>
            <w:tc>
              <w:tcPr>
                <w:tcW w:w="50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962D2" w:rsidRDefault="004962D2">
                <w:pPr>
                  <w:pStyle w:val="SemEspaamento"/>
                </w:pPr>
              </w:p>
            </w:tc>
          </w:tr>
        </w:tbl>
        <w:p w:rsidR="004962D2" w:rsidRDefault="002337B6">
          <w:pPr>
            <w:rPr>
              <w:b/>
              <w:bCs/>
            </w:rPr>
          </w:pPr>
        </w:p>
        <w:bookmarkStart w:id="0" w:name="_GoBack" w:displacedByCustomXml="next"/>
        <w:bookmarkEnd w:id="0" w:displacedByCustomXml="next"/>
      </w:sdtContent>
    </w:sdt>
    <w:p w:rsidR="004962D2" w:rsidRDefault="00411FED">
      <w:pPr>
        <w:pStyle w:val="TtulodeSeo"/>
      </w:pPr>
      <w:r>
        <w:t>Objetivos</w:t>
      </w:r>
    </w:p>
    <w:p w:rsidR="004962D2" w:rsidRDefault="0051518F">
      <w:r>
        <w:t xml:space="preserve">Contribuir com a empresa </w:t>
      </w:r>
      <w:r w:rsidR="00255287">
        <w:t>de referência</w:t>
      </w:r>
      <w:r>
        <w:t xml:space="preserve"> por meio de </w:t>
      </w:r>
      <w:r w:rsidR="00255287">
        <w:t>minhas habilidades e competências, pautando meu desempenho e princípios básicos, como compromissos respeito e colaboração.</w:t>
      </w:r>
    </w:p>
    <w:p w:rsidR="004962D2" w:rsidRDefault="00411FED">
      <w:pPr>
        <w:pStyle w:val="TtulodeSeo"/>
      </w:pPr>
      <w:r>
        <w:t>Experiência</w:t>
      </w:r>
    </w:p>
    <w:p w:rsidR="004962D2" w:rsidRDefault="00A65270">
      <w:pPr>
        <w:pStyle w:val="Subseo"/>
        <w:rPr>
          <w:vanish/>
          <w:specVanish/>
        </w:rPr>
      </w:pPr>
      <w:r>
        <w:t xml:space="preserve">Aux. De fabrica </w:t>
      </w:r>
    </w:p>
    <w:p w:rsidR="004962D2" w:rsidRDefault="00411FED">
      <w:pPr>
        <w:pStyle w:val="SemEspaamento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802AB1">
        <w:t>07/04/2014</w:t>
      </w:r>
      <w:r>
        <w:t xml:space="preserve"> </w:t>
      </w:r>
      <w:r w:rsidR="00802AB1">
        <w:t>–</w:t>
      </w:r>
      <w:r>
        <w:t xml:space="preserve"> </w:t>
      </w:r>
      <w:r w:rsidR="00802AB1">
        <w:t>18/04/2016</w:t>
      </w:r>
    </w:p>
    <w:p w:rsidR="004962D2" w:rsidRDefault="00A65270">
      <w:pPr>
        <w:spacing w:line="264" w:lineRule="auto"/>
        <w:rPr>
          <w:color w:val="564B3C" w:themeColor="text2"/>
        </w:rPr>
      </w:pPr>
      <w:r w:rsidRPr="0061379C">
        <w:rPr>
          <w:color w:val="564B3C" w:themeColor="text2"/>
        </w:rPr>
        <w:t>BRISTOL SYL INDUSTRIA. São Jeronimo RS</w:t>
      </w:r>
      <w:r w:rsidR="00411FED">
        <w:rPr>
          <w:color w:val="564B3C" w:themeColor="text2"/>
          <w:spacing w:val="24"/>
        </w:rPr>
        <w:t xml:space="preserve"> </w:t>
      </w:r>
      <w:r w:rsidR="00411FED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 w:rsidR="00F5303E">
        <w:rPr>
          <w:color w:val="564B3C" w:themeColor="text2"/>
        </w:rPr>
        <w:t>RS 401</w:t>
      </w:r>
    </w:p>
    <w:p w:rsidR="00F5303E" w:rsidRDefault="00A65270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Realizar a montagem e desmontagem de produtos fazendo a configuração e organização, conferencias e inspeção de produtos</w:t>
      </w:r>
      <w:r w:rsidR="008C2412">
        <w:rPr>
          <w:color w:val="000000" w:themeColor="text1"/>
        </w:rPr>
        <w:t>,</w:t>
      </w:r>
      <w:r>
        <w:rPr>
          <w:color w:val="000000" w:themeColor="text1"/>
        </w:rPr>
        <w:t xml:space="preserve"> além</w:t>
      </w:r>
      <w:r w:rsidR="008C2412">
        <w:rPr>
          <w:color w:val="000000" w:themeColor="text1"/>
        </w:rPr>
        <w:t xml:space="preserve"> de receber ordens de serviços, </w:t>
      </w:r>
      <w:r>
        <w:rPr>
          <w:color w:val="000000" w:themeColor="text1"/>
        </w:rPr>
        <w:t>verificar códigos e especificações</w:t>
      </w:r>
      <w:r w:rsidR="008C241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D1CB6">
        <w:rPr>
          <w:color w:val="000000" w:themeColor="text1"/>
        </w:rPr>
        <w:t>inspecionar produtos confo</w:t>
      </w:r>
      <w:r w:rsidR="00B03F9E">
        <w:rPr>
          <w:color w:val="000000" w:themeColor="text1"/>
        </w:rPr>
        <w:t>rme descrição e código</w:t>
      </w:r>
      <w:r w:rsidR="008C2412">
        <w:rPr>
          <w:color w:val="000000" w:themeColor="text1"/>
        </w:rPr>
        <w:t xml:space="preserve">, </w:t>
      </w:r>
      <w:r w:rsidR="00B03F9E">
        <w:rPr>
          <w:color w:val="000000" w:themeColor="text1"/>
        </w:rPr>
        <w:t>embalar e etiquetar e rotular produtos conf</w:t>
      </w:r>
      <w:r w:rsidR="008C2412">
        <w:rPr>
          <w:color w:val="000000" w:themeColor="text1"/>
        </w:rPr>
        <w:t>orme os pedidos além</w:t>
      </w:r>
      <w:r w:rsidR="00802AB1">
        <w:rPr>
          <w:color w:val="000000" w:themeColor="text1"/>
        </w:rPr>
        <w:t xml:space="preserve"> armazenagem dos mesmos</w:t>
      </w:r>
      <w:r w:rsidR="008C2412">
        <w:rPr>
          <w:color w:val="000000" w:themeColor="text1"/>
        </w:rPr>
        <w:t xml:space="preserve">.  </w:t>
      </w:r>
    </w:p>
    <w:p w:rsidR="00F5303E" w:rsidRDefault="00F5303E" w:rsidP="00F5303E">
      <w:pPr>
        <w:pStyle w:val="Subseo"/>
        <w:rPr>
          <w:vanish/>
          <w:specVanish/>
        </w:rPr>
      </w:pPr>
      <w:r>
        <w:t xml:space="preserve">Serviços gerais  </w:t>
      </w:r>
    </w:p>
    <w:p w:rsidR="00F5303E" w:rsidRDefault="00F5303E" w:rsidP="00F5303E">
      <w:pPr>
        <w:pStyle w:val="SemEspaamento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t>1996</w:t>
      </w:r>
    </w:p>
    <w:p w:rsidR="004962D2" w:rsidRDefault="00F5303E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Papelaria skola. Charqueadas </w:t>
      </w:r>
      <w:r w:rsidRPr="0061379C">
        <w:rPr>
          <w:color w:val="564B3C" w:themeColor="text2"/>
        </w:rPr>
        <w:t>RS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>
        <w:rPr>
          <w:color w:val="564B3C" w:themeColor="text2"/>
        </w:rPr>
        <w:t>rua cruz de malta.</w:t>
      </w:r>
    </w:p>
    <w:p w:rsidR="00F5303E" w:rsidRPr="00F5303E" w:rsidRDefault="00775443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Limpezas em</w:t>
      </w:r>
      <w:r w:rsidR="00F5303E">
        <w:rPr>
          <w:color w:val="564B3C" w:themeColor="text2"/>
        </w:rPr>
        <w:t xml:space="preserve"> </w:t>
      </w:r>
      <w:r>
        <w:rPr>
          <w:color w:val="564B3C" w:themeColor="text2"/>
        </w:rPr>
        <w:t>geral.</w:t>
      </w:r>
    </w:p>
    <w:p w:rsidR="004962D2" w:rsidRDefault="00411FED">
      <w:pPr>
        <w:pStyle w:val="TtulodeSeo"/>
      </w:pPr>
      <w:r>
        <w:t>Habilidades</w:t>
      </w:r>
    </w:p>
    <w:p w:rsidR="004962D2" w:rsidRDefault="00802AB1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 xml:space="preserve">Capacidade em resolver problemas, agilidade e adaptação facilidade com instrumentos de medição e reconhecer desenhos técnicos de </w:t>
      </w:r>
      <w:r w:rsidR="00775443">
        <w:rPr>
          <w:color w:val="40382D" w:themeColor="text2" w:themeShade="BF"/>
        </w:rPr>
        <w:t>montagem, pontual</w:t>
      </w:r>
      <w:r w:rsidR="00F5303E">
        <w:rPr>
          <w:color w:val="40382D" w:themeColor="text2" w:themeShade="BF"/>
        </w:rPr>
        <w:t xml:space="preserve"> e dedicada sempre a aprender.</w:t>
      </w:r>
    </w:p>
    <w:p w:rsidR="004962D2" w:rsidRDefault="00411FED">
      <w:pPr>
        <w:pStyle w:val="TtulodeSeo"/>
      </w:pPr>
      <w:r>
        <w:t>Educação</w:t>
      </w:r>
    </w:p>
    <w:p w:rsidR="008C2412" w:rsidRDefault="008C2412">
      <w:pPr>
        <w:pStyle w:val="Subseo"/>
        <w:rPr>
          <w:color w:val="564B3C" w:themeColor="text2"/>
        </w:rPr>
      </w:pPr>
    </w:p>
    <w:p w:rsidR="004962D2" w:rsidRDefault="00255287">
      <w:pPr>
        <w:pStyle w:val="Subseo"/>
      </w:pPr>
      <w:r>
        <w:rPr>
          <w:color w:val="564B3C" w:themeColor="text2"/>
        </w:rPr>
        <w:t xml:space="preserve">Instituto federal de educação IFSUL campus Charqueadas RS </w:t>
      </w:r>
    </w:p>
    <w:p w:rsidR="004962D2" w:rsidRDefault="00255287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 xml:space="preserve">2011 </w:t>
      </w:r>
      <w:r w:rsidR="00F5303E">
        <w:rPr>
          <w:color w:val="564B3C" w:themeColor="text2"/>
        </w:rPr>
        <w:t>a 2013</w:t>
      </w:r>
      <w:r w:rsidR="00411FED">
        <w:rPr>
          <w:color w:val="564B3C" w:themeColor="text2"/>
          <w:spacing w:val="24"/>
        </w:rPr>
        <w:t xml:space="preserve"> </w:t>
      </w:r>
      <w:r w:rsidR="00411FED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 xml:space="preserve">concluído </w:t>
      </w:r>
    </w:p>
    <w:p w:rsidR="00255287" w:rsidRDefault="00255287" w:rsidP="00255287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Técnico em fabricação mecânica.</w:t>
      </w:r>
    </w:p>
    <w:p w:rsidR="004962D2" w:rsidRPr="00255287" w:rsidRDefault="00255287" w:rsidP="00255287">
      <w:r>
        <w:rPr>
          <w:color w:val="000000" w:themeColor="text1" w:themeShade="BF"/>
        </w:rPr>
        <w:t>Desenvolver e executar atividades, relacionadas as áreas de projetos planejamento e controle das atividades de usinagem, caldeiraria, soldagem, tratamento térmico, selecionar especificar ferramental para os processos produtivos, aplicar técnicas de medição especificar materiais e insumos aplicados aos processos de fabricação mecânica entre outros processos de conformação mecânica.</w:t>
      </w:r>
    </w:p>
    <w:p w:rsidR="004962D2" w:rsidRDefault="00775443">
      <w:pPr>
        <w:pStyle w:val="TtulodeSeo"/>
      </w:pPr>
      <w:r>
        <w:t>Informações</w:t>
      </w:r>
      <w:r w:rsidR="00F5303E">
        <w:t xml:space="preserve"> </w:t>
      </w:r>
      <w:r>
        <w:t>Gerais:</w:t>
      </w:r>
    </w:p>
    <w:p w:rsidR="004962D2" w:rsidRDefault="00775443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Curso</w:t>
      </w:r>
      <w:r w:rsidR="00F5303E">
        <w:rPr>
          <w:color w:val="000000" w:themeColor="text1"/>
        </w:rPr>
        <w:t xml:space="preserve"> de informática básica -2011-ifsul Charqueadas RS. </w:t>
      </w:r>
    </w:p>
    <w:sectPr w:rsidR="004962D2">
      <w:footerReference w:type="default" r:id="rId11"/>
      <w:headerReference w:type="first" r:id="rId12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7B6" w:rsidRDefault="002337B6">
      <w:pPr>
        <w:spacing w:after="0" w:line="240" w:lineRule="auto"/>
      </w:pPr>
      <w:r>
        <w:separator/>
      </w:r>
    </w:p>
  </w:endnote>
  <w:endnote w:type="continuationSeparator" w:id="0">
    <w:p w:rsidR="002337B6" w:rsidRDefault="0023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F9E" w:rsidRDefault="00B03F9E">
    <w:pPr>
      <w:pStyle w:val="Rodap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Plfn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03F9E" w:rsidRDefault="00B03F9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Plfn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B03F9E" w:rsidRDefault="00B03F9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Plfn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03F9E" w:rsidRDefault="00B03F9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Plfn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yL6PsDwCAADe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B03F9E" w:rsidRDefault="00B03F9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Plfn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03F9E" w:rsidRDefault="00B03F9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Plfn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DrBH7CsCAACe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B03F9E" w:rsidRDefault="00B03F9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03F9E" w:rsidRDefault="002337B6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65177A785A1149ADA9FCD59EE1D150B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3DD7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andreia regina rios de souza</w:t>
                              </w:r>
                            </w:sdtContent>
                          </w:sdt>
                          <w:r w:rsidR="00B03F9E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B03F9E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Página </w:t>
                          </w:r>
                          <w:r w:rsidR="00B03F9E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B03F9E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B03F9E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2304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B03F9E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a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61fQ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" filled="f" stroked="f" strokeweight="2pt">
              <v:textbox inset="0,0,0,0">
                <w:txbxContent>
                  <w:p w:rsidR="00B03F9E" w:rsidRDefault="002337B6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65177A785A1149ADA9FCD59EE1D150B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13DD7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andreia regina rios de souza</w:t>
                        </w:r>
                      </w:sdtContent>
                    </w:sdt>
                    <w:r w:rsidR="00B03F9E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B03F9E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Página </w:t>
                    </w:r>
                    <w:r w:rsidR="00B03F9E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B03F9E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B03F9E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AB2304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B03F9E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7B6" w:rsidRDefault="002337B6">
      <w:pPr>
        <w:spacing w:after="0" w:line="240" w:lineRule="auto"/>
      </w:pPr>
      <w:r>
        <w:separator/>
      </w:r>
    </w:p>
  </w:footnote>
  <w:footnote w:type="continuationSeparator" w:id="0">
    <w:p w:rsidR="002337B6" w:rsidRDefault="00233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F9E" w:rsidRDefault="00B03F9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tângulo Arredond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981AAE5" id="Retângulo Arredond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BCC37D9" id="Retâ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vcPQIAAM4EAAAOAAAAZHJzL2Uyb0RvYy54bWysVEtu2zAQ3RfoHQjua0n+pJFhOYukLgoU&#10;bZCkB6ApUhJAkcSQ8afH6VV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BiebvcPQIAAM4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tâ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6A6102EA" id="Retâ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OCY5T0oAgAAkQ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ED"/>
    <w:rsid w:val="002337B6"/>
    <w:rsid w:val="00255287"/>
    <w:rsid w:val="00411FED"/>
    <w:rsid w:val="004962D2"/>
    <w:rsid w:val="00513DD7"/>
    <w:rsid w:val="0051518F"/>
    <w:rsid w:val="00646B34"/>
    <w:rsid w:val="00775443"/>
    <w:rsid w:val="00802AB1"/>
    <w:rsid w:val="008C2412"/>
    <w:rsid w:val="008F5CEB"/>
    <w:rsid w:val="00A65270"/>
    <w:rsid w:val="00AB2304"/>
    <w:rsid w:val="00B03F9E"/>
    <w:rsid w:val="00CD1CB6"/>
    <w:rsid w:val="00F5303E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941504-4EAB-4147-8C40-6D60F9B5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  <w:rPr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sz w:val="2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Pessoal">
    <w:name w:val="Nome Pessoal"/>
    <w:basedOn w:val="Ttulo"/>
    <w:qFormat/>
    <w:rPr>
      <w:b/>
      <w:sz w:val="28"/>
      <w:szCs w:val="28"/>
    </w:rPr>
  </w:style>
  <w:style w:type="paragraph" w:customStyle="1" w:styleId="Subseo">
    <w:name w:val="Subseção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C78786C56E45BCBC65C44FAB3D81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A7368C-28B3-4F6C-AA2F-8B571FAF5B8A}"/>
      </w:docPartPr>
      <w:docPartBody>
        <w:p w:rsidR="00D81BBF" w:rsidRDefault="00C0352C">
          <w:pPr>
            <w:pStyle w:val="A0C78786C56E45BCBC65C44FAB3D813C"/>
          </w:pPr>
          <w:r>
            <w:t>Escolha um bloco de construção.</w:t>
          </w:r>
        </w:p>
      </w:docPartBody>
    </w:docPart>
    <w:docPart>
      <w:docPartPr>
        <w:name w:val="81C9D664226B49D5A0C069645C0483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28F252-DC81-4F43-ACB4-3543541D2362}"/>
      </w:docPartPr>
      <w:docPartBody>
        <w:p w:rsidR="00D81BBF" w:rsidRDefault="00C0352C">
          <w:pPr>
            <w:pStyle w:val="81C9D664226B49D5A0C069645C048327"/>
          </w:pPr>
          <w:r>
            <w:t>[Digite seu Nome]</w:t>
          </w:r>
        </w:p>
      </w:docPartBody>
    </w:docPart>
    <w:docPart>
      <w:docPartPr>
        <w:name w:val="193A9FB6772449CFAF1910597694E5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052CFC-334D-47E4-9A17-4AAC0479F2C3}"/>
      </w:docPartPr>
      <w:docPartBody>
        <w:p w:rsidR="00D81BBF" w:rsidRDefault="00C0352C">
          <w:pPr>
            <w:pStyle w:val="193A9FB6772449CFAF1910597694E5DC"/>
          </w:pPr>
          <w:r>
            <w:rPr>
              <w:color w:val="44546A" w:themeColor="text2"/>
            </w:rPr>
            <w:t>[Digite seu endereço]</w:t>
          </w:r>
        </w:p>
      </w:docPartBody>
    </w:docPart>
    <w:docPart>
      <w:docPartPr>
        <w:name w:val="4A9DF5DA43584BC1B49EBBCDDFBB38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778681-E039-4671-99E3-A2E9D9BD624F}"/>
      </w:docPartPr>
      <w:docPartBody>
        <w:p w:rsidR="00D81BBF" w:rsidRDefault="00C0352C">
          <w:pPr>
            <w:pStyle w:val="4A9DF5DA43584BC1B49EBBCDDFBB38A5"/>
          </w:pPr>
          <w:r>
            <w:rPr>
              <w:color w:val="44546A" w:themeColor="text2"/>
            </w:rPr>
            <w:t>[Digite seu telefone]</w:t>
          </w:r>
        </w:p>
      </w:docPartBody>
    </w:docPart>
    <w:docPart>
      <w:docPartPr>
        <w:name w:val="1F5A5CC7A1564CC888AAC057945009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F33EA3-86F2-47E2-B1FE-03234525D922}"/>
      </w:docPartPr>
      <w:docPartBody>
        <w:p w:rsidR="00D81BBF" w:rsidRDefault="00C0352C">
          <w:pPr>
            <w:pStyle w:val="1F5A5CC7A1564CC888AAC057945009B7"/>
          </w:pPr>
          <w:r>
            <w:rPr>
              <w:color w:val="44546A" w:themeColor="text2"/>
            </w:rPr>
            <w:t>[Digite seu email]</w:t>
          </w:r>
        </w:p>
      </w:docPartBody>
    </w:docPart>
    <w:docPart>
      <w:docPartPr>
        <w:name w:val="D6112F1720E04E0591C46FFBFE5C01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05540-7EA0-443D-9221-9D76923A4FFA}"/>
      </w:docPartPr>
      <w:docPartBody>
        <w:p w:rsidR="00D81BBF" w:rsidRDefault="00C0352C">
          <w:pPr>
            <w:pStyle w:val="D6112F1720E04E0591C46FFBFE5C019F"/>
          </w:pPr>
          <w:r>
            <w:rPr>
              <w:color w:val="5B9BD5" w:themeColor="accent1"/>
              <w:sz w:val="18"/>
              <w:szCs w:val="18"/>
            </w:rPr>
            <w:t>[Digite seu site]</w:t>
          </w:r>
        </w:p>
      </w:docPartBody>
    </w:docPart>
    <w:docPart>
      <w:docPartPr>
        <w:name w:val="65177A785A1149ADA9FCD59EE1D150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6CBCA-1A10-48F9-8F85-B3D78490C8D9}"/>
      </w:docPartPr>
      <w:docPartBody>
        <w:p w:rsidR="00D81BBF" w:rsidRDefault="00C0352C">
          <w:pPr>
            <w:pStyle w:val="65177A785A1149ADA9FCD59EE1D150BB"/>
          </w:pPr>
          <w:r>
            <w:rPr>
              <w:color w:val="A6A6A6" w:themeColor="background1" w:themeShade="A6"/>
              <w:sz w:val="18"/>
              <w:szCs w:val="18"/>
            </w:rP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1B"/>
    <w:rsid w:val="008A121B"/>
    <w:rsid w:val="00987A7B"/>
    <w:rsid w:val="00C0352C"/>
    <w:rsid w:val="00D81BBF"/>
    <w:rsid w:val="00DA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0C78786C56E45BCBC65C44FAB3D813C">
    <w:name w:val="A0C78786C56E45BCBC65C44FAB3D813C"/>
  </w:style>
  <w:style w:type="paragraph" w:customStyle="1" w:styleId="81C9D664226B49D5A0C069645C048327">
    <w:name w:val="81C9D664226B49D5A0C069645C048327"/>
  </w:style>
  <w:style w:type="paragraph" w:customStyle="1" w:styleId="193A9FB6772449CFAF1910597694E5DC">
    <w:name w:val="193A9FB6772449CFAF1910597694E5DC"/>
  </w:style>
  <w:style w:type="paragraph" w:customStyle="1" w:styleId="4A9DF5DA43584BC1B49EBBCDDFBB38A5">
    <w:name w:val="4A9DF5DA43584BC1B49EBBCDDFBB38A5"/>
  </w:style>
  <w:style w:type="paragraph" w:customStyle="1" w:styleId="1F5A5CC7A1564CC888AAC057945009B7">
    <w:name w:val="1F5A5CC7A1564CC888AAC057945009B7"/>
  </w:style>
  <w:style w:type="paragraph" w:customStyle="1" w:styleId="D6112F1720E04E0591C46FFBFE5C019F">
    <w:name w:val="D6112F1720E04E0591C46FFBFE5C019F"/>
  </w:style>
  <w:style w:type="paragraph" w:customStyle="1" w:styleId="FA7E16A0243A4D838F5C07F5D48D598B">
    <w:name w:val="FA7E16A0243A4D838F5C07F5D48D598B"/>
  </w:style>
  <w:style w:type="paragraph" w:customStyle="1" w:styleId="35276E7C9E754EA5AC6CD97544A11310">
    <w:name w:val="35276E7C9E754EA5AC6CD97544A11310"/>
  </w:style>
  <w:style w:type="paragraph" w:customStyle="1" w:styleId="F433670B14CB45529B67E5DD5706BAB5">
    <w:name w:val="F433670B14CB45529B67E5DD5706BAB5"/>
  </w:style>
  <w:style w:type="paragraph" w:customStyle="1" w:styleId="9D70F86A77F9418BBB6C5B50E87462E8">
    <w:name w:val="9D70F86A77F9418BBB6C5B50E87462E8"/>
  </w:style>
  <w:style w:type="paragraph" w:customStyle="1" w:styleId="91CDE1B78D2A415BB21692DE8C03F805">
    <w:name w:val="91CDE1B78D2A415BB21692DE8C03F805"/>
  </w:style>
  <w:style w:type="paragraph" w:customStyle="1" w:styleId="B89C9D22D9324667BFA9FEA0F02ABDE6">
    <w:name w:val="B89C9D22D9324667BFA9FEA0F02ABDE6"/>
  </w:style>
  <w:style w:type="paragraph" w:customStyle="1" w:styleId="FF4918DC0EF945058C845A0F35142DA1">
    <w:name w:val="FF4918DC0EF945058C845A0F35142DA1"/>
  </w:style>
  <w:style w:type="paragraph" w:customStyle="1" w:styleId="36126F8B57DA491BA566CDEF7DC504C9">
    <w:name w:val="36126F8B57DA491BA566CDEF7DC504C9"/>
  </w:style>
  <w:style w:type="paragraph" w:customStyle="1" w:styleId="FE2386B166084F64BE270622AE35A542">
    <w:name w:val="FE2386B166084F64BE270622AE35A542"/>
  </w:style>
  <w:style w:type="paragraph" w:customStyle="1" w:styleId="77832D21A9544974B2C6963946F16167">
    <w:name w:val="77832D21A9544974B2C6963946F16167"/>
  </w:style>
  <w:style w:type="paragraph" w:customStyle="1" w:styleId="263087851D324FC1B1106A9D0DA63D04">
    <w:name w:val="263087851D324FC1B1106A9D0DA63D04"/>
  </w:style>
  <w:style w:type="paragraph" w:customStyle="1" w:styleId="1688D4B692FC4358B77314B57940E0AD">
    <w:name w:val="1688D4B692FC4358B77314B57940E0AD"/>
  </w:style>
  <w:style w:type="paragraph" w:customStyle="1" w:styleId="D60D9FD771BF4EE7B34A5DC3DF4BADE8">
    <w:name w:val="D60D9FD771BF4EE7B34A5DC3DF4BADE8"/>
  </w:style>
  <w:style w:type="paragraph" w:customStyle="1" w:styleId="65177A785A1149ADA9FCD59EE1D150BB">
    <w:name w:val="65177A785A1149ADA9FCD59EE1D150BB"/>
  </w:style>
  <w:style w:type="paragraph" w:customStyle="1" w:styleId="1814C10C05724F638C279DB977CD5380">
    <w:name w:val="1814C10C05724F638C279DB977CD5380"/>
    <w:rsid w:val="008A12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DR. TIMOTEO ,272, charqueadas ,VILA  AMANCIL  </CompanyAddress>
  <CompanyPhone>96580831</CompanyPhone>
  <CompanyFax/>
  <CompanyEmail>ANDREIARIOSDESOUZA@GMAIL.COM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847F404-42A5-4961-B614-E498299C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161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regina rios de souza</dc:creator>
  <cp:lastModifiedBy>vagner rios</cp:lastModifiedBy>
  <cp:revision>5</cp:revision>
  <dcterms:created xsi:type="dcterms:W3CDTF">2016-04-24T15:03:00Z</dcterms:created>
  <dcterms:modified xsi:type="dcterms:W3CDTF">2016-06-26T22:04:00Z</dcterms:modified>
</cp:coreProperties>
</file>