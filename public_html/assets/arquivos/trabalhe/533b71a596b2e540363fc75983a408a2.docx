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A3" w:rsidRDefault="00B846A3"/>
    <w:p w:rsidR="003708E4" w:rsidRDefault="003708E4"/>
    <w:p w:rsidR="003708E4" w:rsidRDefault="003708E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144780</wp:posOffset>
            </wp:positionV>
            <wp:extent cx="981075" cy="1119505"/>
            <wp:effectExtent l="95250" t="95250" r="104775" b="99695"/>
            <wp:wrapThrough wrapText="bothSides">
              <wp:wrapPolygon edited="0">
                <wp:start x="-2097" y="-1838"/>
                <wp:lineTo x="-2097" y="23156"/>
                <wp:lineTo x="23487" y="23156"/>
                <wp:lineTo x="23487" y="-1838"/>
                <wp:lineTo x="-2097" y="-1838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195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3708E4" w:rsidRDefault="003708E4"/>
    <w:p w:rsidR="0038051F" w:rsidRDefault="0038051F"/>
    <w:p w:rsidR="0038051F" w:rsidRPr="008111B1" w:rsidRDefault="0038051F" w:rsidP="00E01CA0">
      <w:pPr>
        <w:jc w:val="center"/>
        <w:rPr>
          <w:b/>
          <w:sz w:val="40"/>
          <w:szCs w:val="40"/>
        </w:rPr>
      </w:pPr>
      <w:r w:rsidRPr="008111B1">
        <w:rPr>
          <w:b/>
          <w:sz w:val="40"/>
          <w:szCs w:val="40"/>
        </w:rPr>
        <w:t>Curriculum Vitae</w:t>
      </w:r>
    </w:p>
    <w:p w:rsidR="00211FCE" w:rsidRPr="00211FCE" w:rsidRDefault="00211FCE" w:rsidP="00E01CA0">
      <w:pPr>
        <w:jc w:val="center"/>
        <w:rPr>
          <w:b/>
          <w:i/>
        </w:rPr>
      </w:pPr>
    </w:p>
    <w:p w:rsidR="0038051F" w:rsidRPr="007F0DFF" w:rsidRDefault="00C22960" w:rsidP="00E01C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JOAO SANTANA DA SILVA NETO</w:t>
      </w:r>
    </w:p>
    <w:p w:rsidR="0038051F" w:rsidRPr="0071034C" w:rsidRDefault="007E05D4" w:rsidP="00E01C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Rua </w:t>
      </w:r>
      <w:r w:rsidR="00140589">
        <w:rPr>
          <w:b/>
          <w:sz w:val="28"/>
          <w:szCs w:val="28"/>
        </w:rPr>
        <w:t>madeirait</w:t>
      </w:r>
      <w:r w:rsidR="001A7516">
        <w:rPr>
          <w:b/>
          <w:sz w:val="28"/>
          <w:szCs w:val="28"/>
        </w:rPr>
        <w:t>a</w:t>
      </w:r>
      <w:r w:rsidR="00140589">
        <w:rPr>
          <w:b/>
          <w:sz w:val="28"/>
          <w:szCs w:val="28"/>
        </w:rPr>
        <w:t>batan</w:t>
      </w:r>
      <w:bookmarkStart w:id="0" w:name="_GoBack"/>
      <w:bookmarkEnd w:id="0"/>
      <w:r w:rsidR="00140589">
        <w:rPr>
          <w:b/>
          <w:sz w:val="28"/>
          <w:szCs w:val="28"/>
        </w:rPr>
        <w:t>-</w:t>
      </w:r>
      <w:r w:rsidR="001A7516">
        <w:rPr>
          <w:b/>
          <w:sz w:val="28"/>
          <w:szCs w:val="28"/>
        </w:rPr>
        <w:t>mucuri-BA</w:t>
      </w:r>
      <w:r w:rsidR="00BD17F3">
        <w:rPr>
          <w:b/>
          <w:sz w:val="28"/>
          <w:szCs w:val="28"/>
        </w:rPr>
        <w:t>.</w:t>
      </w:r>
    </w:p>
    <w:p w:rsidR="0038051F" w:rsidRDefault="00553D7E" w:rsidP="00E01CA0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 xml:space="preserve">CELULAR: </w:t>
      </w:r>
      <w:r w:rsidR="00140589">
        <w:rPr>
          <w:b/>
        </w:rPr>
        <w:t>(07</w:t>
      </w:r>
      <w:r w:rsidR="0023127B">
        <w:rPr>
          <w:b/>
        </w:rPr>
        <w:t>3)</w:t>
      </w:r>
      <w:r w:rsidR="00140589">
        <w:rPr>
          <w:b/>
        </w:rPr>
        <w:t>9978-2632</w:t>
      </w:r>
      <w:r w:rsidR="0071034C">
        <w:rPr>
          <w:b/>
        </w:rPr>
        <w:t>/</w:t>
      </w:r>
      <w:r w:rsidR="00140589">
        <w:rPr>
          <w:b/>
        </w:rPr>
        <w:t>3605-2481</w:t>
      </w:r>
      <w:r w:rsidR="00BD17F3">
        <w:rPr>
          <w:b/>
        </w:rPr>
        <w:t>(33)9987-6751-(33)9976-6754</w:t>
      </w:r>
    </w:p>
    <w:p w:rsidR="0038051F" w:rsidRDefault="0038051F" w:rsidP="0038051F">
      <w:pPr>
        <w:pBdr>
          <w:bottom w:val="single" w:sz="12" w:space="1" w:color="auto"/>
        </w:pBdr>
        <w:rPr>
          <w:b/>
        </w:rPr>
      </w:pPr>
    </w:p>
    <w:p w:rsidR="0038051F" w:rsidRDefault="0038051F" w:rsidP="0038051F">
      <w:pPr>
        <w:rPr>
          <w:b/>
        </w:rPr>
      </w:pPr>
      <w:r>
        <w:rPr>
          <w:b/>
        </w:rPr>
        <w:t>DADOS PESSOAIS</w:t>
      </w:r>
    </w:p>
    <w:p w:rsidR="0038051F" w:rsidRDefault="0038051F" w:rsidP="0038051F">
      <w:pPr>
        <w:rPr>
          <w:b/>
        </w:rPr>
      </w:pPr>
      <w:r>
        <w:rPr>
          <w:b/>
        </w:rPr>
        <w:t xml:space="preserve">Nome: </w:t>
      </w:r>
      <w:r w:rsidR="00C22960">
        <w:t xml:space="preserve">João Santana da </w:t>
      </w:r>
      <w:r w:rsidR="0023127B">
        <w:t>S</w:t>
      </w:r>
      <w:r w:rsidR="00C22960">
        <w:t xml:space="preserve">ilva </w:t>
      </w:r>
      <w:r w:rsidR="0023127B">
        <w:t>N</w:t>
      </w:r>
      <w:r w:rsidR="00C22960">
        <w:t xml:space="preserve">eto </w:t>
      </w:r>
    </w:p>
    <w:p w:rsidR="00436A64" w:rsidRPr="00436A64" w:rsidRDefault="0023127B" w:rsidP="0038051F">
      <w:r w:rsidRPr="0023127B">
        <w:rPr>
          <w:b/>
        </w:rPr>
        <w:t>Idade:</w:t>
      </w:r>
      <w:r w:rsidR="00CE0614">
        <w:t xml:space="preserve"> 32</w:t>
      </w:r>
      <w:r>
        <w:t xml:space="preserve"> anos</w:t>
      </w:r>
    </w:p>
    <w:p w:rsidR="00436A64" w:rsidRPr="00436A64" w:rsidRDefault="00436A64" w:rsidP="0038051F">
      <w:r>
        <w:rPr>
          <w:b/>
        </w:rPr>
        <w:t xml:space="preserve">Estado Civil: </w:t>
      </w:r>
      <w:r w:rsidR="00D519EB">
        <w:t>casado</w:t>
      </w:r>
    </w:p>
    <w:p w:rsidR="00436A64" w:rsidRPr="00436A64" w:rsidRDefault="00D519EB" w:rsidP="0038051F">
      <w:r w:rsidRPr="00211FCE">
        <w:rPr>
          <w:b/>
        </w:rPr>
        <w:t>E-mail</w:t>
      </w:r>
      <w:r w:rsidR="00436A64" w:rsidRPr="00211FCE">
        <w:rPr>
          <w:b/>
        </w:rPr>
        <w:t>:</w:t>
      </w:r>
      <w:r w:rsidR="00BD17F3">
        <w:t>joaosantana.silva@gmail</w:t>
      </w:r>
      <w:r w:rsidR="00DF3ADD">
        <w:t>.com</w:t>
      </w:r>
    </w:p>
    <w:p w:rsidR="00436A64" w:rsidRDefault="0033123C" w:rsidP="0038051F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Carteira de </w:t>
      </w:r>
      <w:r w:rsidR="0008769C">
        <w:rPr>
          <w:b/>
        </w:rPr>
        <w:t>habilitação:</w:t>
      </w:r>
      <w:r w:rsidR="00851B95">
        <w:rPr>
          <w:b/>
        </w:rPr>
        <w:t xml:space="preserve"> “</w:t>
      </w:r>
      <w:r>
        <w:rPr>
          <w:b/>
        </w:rPr>
        <w:t>D</w:t>
      </w:r>
      <w:r w:rsidR="00851B95">
        <w:rPr>
          <w:b/>
        </w:rPr>
        <w:t>”</w:t>
      </w:r>
    </w:p>
    <w:p w:rsidR="00436A64" w:rsidRDefault="00436A64" w:rsidP="0038051F">
      <w:pPr>
        <w:rPr>
          <w:b/>
        </w:rPr>
      </w:pPr>
      <w:r>
        <w:rPr>
          <w:b/>
        </w:rPr>
        <w:t xml:space="preserve">FORMAÇÃO ACADÊMICA </w:t>
      </w:r>
    </w:p>
    <w:p w:rsidR="00436A64" w:rsidRDefault="00436A64" w:rsidP="0038051F">
      <w:pPr>
        <w:rPr>
          <w:b/>
        </w:rPr>
      </w:pPr>
    </w:p>
    <w:p w:rsidR="00436A64" w:rsidRDefault="00436A64" w:rsidP="0038051F">
      <w:pPr>
        <w:rPr>
          <w:b/>
        </w:rPr>
      </w:pPr>
      <w:r w:rsidRPr="00980A76">
        <w:t>2°Grau completo</w:t>
      </w:r>
    </w:p>
    <w:p w:rsidR="00436A64" w:rsidRDefault="00436A64" w:rsidP="0038051F">
      <w:r>
        <w:rPr>
          <w:b/>
        </w:rPr>
        <w:t xml:space="preserve">Curso: </w:t>
      </w:r>
      <w:r w:rsidR="0023127B">
        <w:t>M</w:t>
      </w:r>
      <w:r w:rsidR="00C22960">
        <w:t xml:space="preserve">agistério </w:t>
      </w:r>
    </w:p>
    <w:p w:rsidR="00E01CA0" w:rsidRDefault="008B77A5" w:rsidP="0038051F">
      <w:r>
        <w:t xml:space="preserve">Curso: Logística </w:t>
      </w:r>
    </w:p>
    <w:p w:rsidR="005F4153" w:rsidRDefault="005F4153" w:rsidP="0038051F"/>
    <w:p w:rsidR="00E01CA0" w:rsidRDefault="00436A64" w:rsidP="0038051F">
      <w:pPr>
        <w:rPr>
          <w:b/>
        </w:rPr>
      </w:pPr>
      <w:r>
        <w:rPr>
          <w:b/>
        </w:rPr>
        <w:t>CURSOS EXTRACURRICULARES</w:t>
      </w:r>
    </w:p>
    <w:p w:rsidR="00B404BD" w:rsidRDefault="00B404BD" w:rsidP="0038051F">
      <w:pPr>
        <w:rPr>
          <w:b/>
        </w:rPr>
      </w:pPr>
    </w:p>
    <w:p w:rsidR="00C22960" w:rsidRDefault="0008769C" w:rsidP="0038051F">
      <w:r>
        <w:rPr>
          <w:b/>
        </w:rPr>
        <w:t>Curso:</w:t>
      </w:r>
      <w:r w:rsidR="00B404BD">
        <w:t>T</w:t>
      </w:r>
      <w:r w:rsidR="00026CF3">
        <w:t>é</w:t>
      </w:r>
      <w:r w:rsidR="00B404BD">
        <w:t xml:space="preserve">cnico em </w:t>
      </w:r>
      <w:r w:rsidR="00026CF3">
        <w:t xml:space="preserve">Segurança do </w:t>
      </w:r>
      <w:r>
        <w:t>Trabalho.</w:t>
      </w:r>
    </w:p>
    <w:p w:rsidR="00340B47" w:rsidRDefault="0008769C" w:rsidP="0038051F">
      <w:r w:rsidRPr="00B404BD">
        <w:rPr>
          <w:b/>
        </w:rPr>
        <w:t>Instituição</w:t>
      </w:r>
      <w:r>
        <w:t xml:space="preserve">: </w:t>
      </w:r>
      <w:r w:rsidR="00340B47">
        <w:t>InstitutoFrancisco de Assis</w:t>
      </w:r>
    </w:p>
    <w:p w:rsidR="00B404BD" w:rsidRPr="00B404BD" w:rsidRDefault="0008769C" w:rsidP="0038051F">
      <w:r>
        <w:rPr>
          <w:b/>
        </w:rPr>
        <w:t>Situação:</w:t>
      </w:r>
      <w:r w:rsidR="00F14077">
        <w:t>Em aberto</w:t>
      </w:r>
    </w:p>
    <w:p w:rsidR="00B404BD" w:rsidRDefault="00B404BD" w:rsidP="0038051F">
      <w:pPr>
        <w:rPr>
          <w:b/>
        </w:rPr>
      </w:pPr>
    </w:p>
    <w:p w:rsidR="00216E0E" w:rsidRPr="00980A76" w:rsidRDefault="00216E0E" w:rsidP="0038051F">
      <w:r>
        <w:rPr>
          <w:b/>
        </w:rPr>
        <w:t xml:space="preserve">Curso: Montagem e Manutenção de microcomputadores </w:t>
      </w:r>
      <w:r w:rsidRPr="00980A76">
        <w:t>(Processamento de Dados, M</w:t>
      </w:r>
      <w:r w:rsidR="00980A76" w:rsidRPr="00980A76">
        <w:t>á</w:t>
      </w:r>
      <w:r w:rsidRPr="00980A76">
        <w:t>quinas</w:t>
      </w:r>
      <w:r w:rsidR="00C22960">
        <w:t>,</w:t>
      </w:r>
      <w:r w:rsidRPr="00980A76">
        <w:t>Configuração de CETUP, Instalação, Configuração e Manutenção)</w:t>
      </w:r>
      <w:r w:rsidR="00980A76" w:rsidRPr="00980A76">
        <w:t>.</w:t>
      </w:r>
    </w:p>
    <w:p w:rsidR="00C22960" w:rsidRDefault="00980A76" w:rsidP="0038051F">
      <w:r>
        <w:rPr>
          <w:b/>
        </w:rPr>
        <w:t xml:space="preserve">Instituição: </w:t>
      </w:r>
      <w:r w:rsidR="0008769C">
        <w:t>SENAI</w:t>
      </w:r>
    </w:p>
    <w:p w:rsidR="00980A76" w:rsidRPr="00980A76" w:rsidRDefault="00980A76" w:rsidP="0038051F">
      <w:r>
        <w:rPr>
          <w:b/>
        </w:rPr>
        <w:t xml:space="preserve">Carga Horária: </w:t>
      </w:r>
      <w:r w:rsidR="00911BEC">
        <w:t>60</w:t>
      </w:r>
      <w:r w:rsidRPr="00980A76">
        <w:t xml:space="preserve"> horas</w:t>
      </w:r>
    </w:p>
    <w:p w:rsidR="00980A76" w:rsidRDefault="00980A76" w:rsidP="0038051F">
      <w:pPr>
        <w:rPr>
          <w:b/>
        </w:rPr>
      </w:pPr>
    </w:p>
    <w:p w:rsidR="00980A76" w:rsidRPr="00980A76" w:rsidRDefault="00980A76" w:rsidP="0038051F">
      <w:r>
        <w:rPr>
          <w:b/>
        </w:rPr>
        <w:t xml:space="preserve">Curso: </w:t>
      </w:r>
      <w:r w:rsidRPr="00980A76">
        <w:rPr>
          <w:b/>
        </w:rPr>
        <w:t>Informática Avançado</w:t>
      </w:r>
      <w:r w:rsidRPr="00980A76">
        <w:t xml:space="preserve"> (Power Point, Photoshop, Front Page, Print Artes, Imagem Ready).</w:t>
      </w:r>
    </w:p>
    <w:p w:rsidR="00980A76" w:rsidRPr="00911BEC" w:rsidRDefault="00980A76" w:rsidP="0038051F">
      <w:r>
        <w:rPr>
          <w:b/>
        </w:rPr>
        <w:t xml:space="preserve">Instituição: </w:t>
      </w:r>
      <w:r w:rsidR="0008769C">
        <w:t>SENAI</w:t>
      </w:r>
    </w:p>
    <w:p w:rsidR="00980A76" w:rsidRDefault="00980A76" w:rsidP="0038051F">
      <w:r>
        <w:rPr>
          <w:b/>
        </w:rPr>
        <w:t xml:space="preserve">Carga Horária: </w:t>
      </w:r>
      <w:r w:rsidRPr="00980A76">
        <w:t>48 Horas</w:t>
      </w:r>
    </w:p>
    <w:p w:rsidR="004C0C0D" w:rsidRDefault="004C0C0D" w:rsidP="004C0C0D"/>
    <w:p w:rsidR="004C0C0D" w:rsidRDefault="004C0C0D" w:rsidP="004C0C0D">
      <w:r w:rsidRPr="00211FCE">
        <w:rPr>
          <w:b/>
        </w:rPr>
        <w:t>Curso: Informática Básica</w:t>
      </w:r>
      <w:r>
        <w:t xml:space="preserve"> (W</w:t>
      </w:r>
      <w:r w:rsidR="00924C91">
        <w:t>indows 98, Word 2000, Excel 2010</w:t>
      </w:r>
      <w:r>
        <w:t>, Digitação).</w:t>
      </w:r>
    </w:p>
    <w:p w:rsidR="004C0C0D" w:rsidRDefault="004C0C0D" w:rsidP="004C0C0D">
      <w:r w:rsidRPr="00211FCE">
        <w:rPr>
          <w:b/>
        </w:rPr>
        <w:t>Instituição:</w:t>
      </w:r>
      <w:r w:rsidR="0008769C">
        <w:t>SENAI</w:t>
      </w:r>
    </w:p>
    <w:p w:rsidR="004C0C0D" w:rsidRDefault="004C0C0D" w:rsidP="004C0C0D">
      <w:r w:rsidRPr="00211FCE">
        <w:rPr>
          <w:b/>
        </w:rPr>
        <w:t>Carga horária:</w:t>
      </w:r>
      <w:r>
        <w:t xml:space="preserve"> 48 horas</w:t>
      </w:r>
    </w:p>
    <w:p w:rsidR="0023127B" w:rsidRDefault="0023127B" w:rsidP="004C0C0D"/>
    <w:p w:rsidR="0023127B" w:rsidRDefault="0023127B" w:rsidP="0023127B">
      <w:r w:rsidRPr="00211FCE">
        <w:rPr>
          <w:b/>
        </w:rPr>
        <w:t>Curso</w:t>
      </w:r>
      <w:r w:rsidRPr="0023127B">
        <w:t>: Internet</w:t>
      </w:r>
    </w:p>
    <w:p w:rsidR="0023127B" w:rsidRDefault="0023127B" w:rsidP="0023127B">
      <w:r w:rsidRPr="00211FCE">
        <w:rPr>
          <w:b/>
        </w:rPr>
        <w:t>Instituição:</w:t>
      </w:r>
      <w:r w:rsidR="00B9559E">
        <w:t>Im</w:t>
      </w:r>
      <w:r>
        <w:t>pacto Informática</w:t>
      </w:r>
    </w:p>
    <w:p w:rsidR="00DF302E" w:rsidRDefault="0023127B" w:rsidP="0023127B">
      <w:r w:rsidRPr="00211FCE">
        <w:rPr>
          <w:b/>
        </w:rPr>
        <w:t>Carga horária:</w:t>
      </w:r>
      <w:r>
        <w:t xml:space="preserve"> 48 horas</w:t>
      </w:r>
    </w:p>
    <w:p w:rsidR="0023127B" w:rsidRDefault="0023127B" w:rsidP="004C0C0D"/>
    <w:p w:rsidR="00DF302E" w:rsidRDefault="00DF302E" w:rsidP="004C0C0D">
      <w:r w:rsidRPr="00211FCE">
        <w:rPr>
          <w:b/>
        </w:rPr>
        <w:t>Instituição:</w:t>
      </w:r>
      <w:r>
        <w:t xml:space="preserve"> SEBRAE, CDL, ACIPM.</w:t>
      </w:r>
    </w:p>
    <w:p w:rsidR="00DF302E" w:rsidRDefault="00DF302E" w:rsidP="004C0C0D">
      <w:r w:rsidRPr="00211FCE">
        <w:rPr>
          <w:b/>
        </w:rPr>
        <w:t>Carga Horária:</w:t>
      </w:r>
      <w:r>
        <w:t xml:space="preserve"> 96 horas</w:t>
      </w:r>
    </w:p>
    <w:p w:rsidR="00DF302E" w:rsidRDefault="00DF302E" w:rsidP="004C0C0D"/>
    <w:p w:rsidR="00BD69CE" w:rsidRDefault="00DF302E" w:rsidP="004C0C0D">
      <w:r w:rsidRPr="00BD69CE">
        <w:rPr>
          <w:b/>
        </w:rPr>
        <w:lastRenderedPageBreak/>
        <w:t>Palestra:</w:t>
      </w:r>
      <w:r>
        <w:t xml:space="preserve"> Excelência no Atendimento</w:t>
      </w:r>
      <w:r w:rsidR="00BD69CE">
        <w:t xml:space="preserve"> ao Cliente e Relações Interpessoais no Trabalho</w:t>
      </w:r>
    </w:p>
    <w:p w:rsidR="00BD69CE" w:rsidRDefault="00BD69CE" w:rsidP="004C0C0D">
      <w:r w:rsidRPr="00211FCE">
        <w:rPr>
          <w:b/>
        </w:rPr>
        <w:t>Instituição:</w:t>
      </w:r>
      <w:r>
        <w:t>Winner (Cursos, Treinamentos e Consultoria)</w:t>
      </w:r>
    </w:p>
    <w:p w:rsidR="00BD69CE" w:rsidRDefault="00BD69CE" w:rsidP="004C0C0D">
      <w:r w:rsidRPr="00211FCE">
        <w:rPr>
          <w:b/>
        </w:rPr>
        <w:t>Palestrante:</w:t>
      </w:r>
      <w:r>
        <w:t xml:space="preserve"> Marcelo Araújo</w:t>
      </w:r>
    </w:p>
    <w:p w:rsidR="00BD69CE" w:rsidRDefault="00BD69CE" w:rsidP="004C0C0D">
      <w:r w:rsidRPr="00211FCE">
        <w:rPr>
          <w:b/>
        </w:rPr>
        <w:t>Carga Horária:</w:t>
      </w:r>
      <w:r>
        <w:t xml:space="preserve"> 3 horas</w:t>
      </w:r>
    </w:p>
    <w:p w:rsidR="00BD69CE" w:rsidRDefault="00BD69CE" w:rsidP="004C0C0D">
      <w:pPr>
        <w:pBdr>
          <w:bottom w:val="single" w:sz="12" w:space="1" w:color="auto"/>
        </w:pBdr>
      </w:pPr>
    </w:p>
    <w:p w:rsidR="0023127B" w:rsidRDefault="0023127B" w:rsidP="004C0C0D">
      <w:pPr>
        <w:pBdr>
          <w:bottom w:val="single" w:sz="12" w:space="1" w:color="auto"/>
        </w:pBdr>
      </w:pPr>
    </w:p>
    <w:p w:rsidR="0023127B" w:rsidRDefault="0023127B" w:rsidP="004C0C0D">
      <w:pPr>
        <w:rPr>
          <w:b/>
        </w:rPr>
      </w:pPr>
    </w:p>
    <w:p w:rsidR="00BD69CE" w:rsidRDefault="00BD69CE" w:rsidP="004C0C0D">
      <w:pPr>
        <w:rPr>
          <w:b/>
        </w:rPr>
      </w:pPr>
      <w:r w:rsidRPr="00211FCE">
        <w:rPr>
          <w:b/>
        </w:rPr>
        <w:t>EXPERIÊNCIA PROFISSIONAL</w:t>
      </w:r>
    </w:p>
    <w:p w:rsidR="00B404BD" w:rsidRDefault="00B404BD" w:rsidP="004C0C0D">
      <w:pPr>
        <w:rPr>
          <w:b/>
        </w:rPr>
      </w:pPr>
    </w:p>
    <w:p w:rsidR="008B77A5" w:rsidRDefault="008B77A5" w:rsidP="004C0C0D">
      <w:r>
        <w:rPr>
          <w:b/>
        </w:rPr>
        <w:t xml:space="preserve">Empresa: </w:t>
      </w:r>
      <w:r w:rsidR="005F4153">
        <w:t>Expresso Nepomuceno SA</w:t>
      </w:r>
      <w:r w:rsidRPr="008B77A5">
        <w:t>.</w:t>
      </w:r>
    </w:p>
    <w:p w:rsidR="008B77A5" w:rsidRDefault="007E05D4" w:rsidP="004C0C0D">
      <w:r>
        <w:t>Função: A</w:t>
      </w:r>
      <w:r w:rsidR="00BD17F3">
        <w:t xml:space="preserve">nalista de </w:t>
      </w:r>
      <w:r w:rsidR="005F4153">
        <w:t>Operações F</w:t>
      </w:r>
      <w:r w:rsidR="00BD17F3">
        <w:t>lorestais</w:t>
      </w:r>
      <w:r w:rsidR="005F4153">
        <w:t xml:space="preserve"> (C</w:t>
      </w:r>
      <w:r w:rsidR="00140589">
        <w:t xml:space="preserve">oordenador de </w:t>
      </w:r>
      <w:r w:rsidR="005F4153">
        <w:t>Campo e M</w:t>
      </w:r>
      <w:r w:rsidR="00140589">
        <w:t>anutenção).</w:t>
      </w:r>
    </w:p>
    <w:p w:rsidR="008B77A5" w:rsidRDefault="007E05D4" w:rsidP="004C0C0D">
      <w:pPr>
        <w:rPr>
          <w:color w:val="000000"/>
        </w:rPr>
      </w:pPr>
      <w:r>
        <w:t>Período: 09/10/2012 até 27/01/2014</w:t>
      </w:r>
      <w:r w:rsidR="008B77A5">
        <w:t>.</w:t>
      </w:r>
    </w:p>
    <w:p w:rsidR="00AB6A76" w:rsidRDefault="00AB6A76">
      <w:pPr>
        <w:rPr>
          <w:color w:val="000000"/>
        </w:rPr>
      </w:pPr>
    </w:p>
    <w:p w:rsidR="00AB6A76" w:rsidRDefault="00AE435F">
      <w:pPr>
        <w:rPr>
          <w:color w:val="000000"/>
        </w:rPr>
      </w:pPr>
      <w:r>
        <w:rPr>
          <w:color w:val="000000"/>
        </w:rPr>
        <w:t>Atividades:</w:t>
      </w:r>
    </w:p>
    <w:p w:rsidR="00AB6A76" w:rsidRDefault="00AB6A76">
      <w:pPr>
        <w:rPr>
          <w:color w:val="000000"/>
        </w:rPr>
      </w:pPr>
    </w:p>
    <w:p w:rsidR="00AB6A76" w:rsidRDefault="00AE435F">
      <w:pPr>
        <w:rPr>
          <w:color w:val="000000"/>
        </w:rPr>
      </w:pPr>
      <w:r>
        <w:rPr>
          <w:color w:val="000000"/>
        </w:rPr>
        <w:t>Planejamento de armazenagem e escoamento de produto acabado.</w:t>
      </w:r>
    </w:p>
    <w:p w:rsidR="00AB6A76" w:rsidRDefault="00AE435F">
      <w:pPr>
        <w:rPr>
          <w:color w:val="000000"/>
        </w:rPr>
      </w:pPr>
      <w:r>
        <w:rPr>
          <w:color w:val="000000"/>
        </w:rPr>
        <w:t>- Trab</w:t>
      </w:r>
      <w:r>
        <w:rPr>
          <w:color w:val="000000"/>
        </w:rPr>
        <w:t>alho em equipe, com equipes e áreas de interface.</w:t>
      </w:r>
    </w:p>
    <w:p w:rsidR="00AB6A76" w:rsidRDefault="00AE435F">
      <w:pPr>
        <w:rPr>
          <w:color w:val="000000"/>
        </w:rPr>
      </w:pPr>
      <w:r>
        <w:rPr>
          <w:color w:val="000000"/>
        </w:rPr>
        <w:t>- Saber ouvir e interpretar para a tomada de decisão certa.</w:t>
      </w:r>
    </w:p>
    <w:p w:rsidR="00AB6A76" w:rsidRDefault="00AE435F">
      <w:pPr>
        <w:rPr>
          <w:color w:val="000000"/>
        </w:rPr>
      </w:pPr>
      <w:r>
        <w:rPr>
          <w:color w:val="000000"/>
        </w:rPr>
        <w:t>- Persistente e coerente nos assuntos de interesse da empresa.</w:t>
      </w:r>
    </w:p>
    <w:p w:rsidR="00AB6A76" w:rsidRDefault="00AE435F">
      <w:pPr>
        <w:rPr>
          <w:color w:val="000000"/>
        </w:rPr>
      </w:pPr>
      <w:r>
        <w:rPr>
          <w:color w:val="000000"/>
        </w:rPr>
        <w:t>- Ótimo relacionamento com as pessoas.</w:t>
      </w:r>
    </w:p>
    <w:p w:rsidR="00AB6A76" w:rsidRDefault="00AE435F">
      <w:pPr>
        <w:rPr>
          <w:color w:val="000000"/>
        </w:rPr>
      </w:pPr>
      <w:r>
        <w:rPr>
          <w:color w:val="000000"/>
        </w:rPr>
        <w:t>- Foco no Resultado.</w:t>
      </w:r>
    </w:p>
    <w:p w:rsidR="00AB6A76" w:rsidRDefault="00AE435F">
      <w:pPr>
        <w:rPr>
          <w:color w:val="000000"/>
        </w:rPr>
      </w:pPr>
      <w:r>
        <w:rPr>
          <w:color w:val="000000"/>
        </w:rPr>
        <w:t>- Controle de indicadores logísticos e elaboração de relatórios gerenciais.</w:t>
      </w:r>
    </w:p>
    <w:p w:rsidR="00AB6A76" w:rsidRDefault="00AE435F">
      <w:pPr>
        <w:rPr>
          <w:color w:val="000000"/>
        </w:rPr>
      </w:pPr>
      <w:r>
        <w:rPr>
          <w:color w:val="000000"/>
        </w:rPr>
        <w:t>- Visão como um todo, atuando com áreas de interface.</w:t>
      </w:r>
    </w:p>
    <w:p w:rsidR="00AB6A76" w:rsidRDefault="00AE435F">
      <w:pPr>
        <w:rPr>
          <w:color w:val="000000"/>
        </w:rPr>
      </w:pPr>
      <w:r>
        <w:rPr>
          <w:color w:val="000000"/>
        </w:rPr>
        <w:t>- Habilidade em treinar pessoas.</w:t>
      </w:r>
    </w:p>
    <w:p w:rsidR="00AB6A76" w:rsidRDefault="00AE435F">
      <w:pPr>
        <w:rPr>
          <w:b/>
        </w:rPr>
      </w:pPr>
      <w:r>
        <w:rPr>
          <w:color w:val="000000"/>
        </w:rPr>
        <w:t>- Desenvolvedor de projetos pelo programa Six Sigmas como Green Belt</w:t>
      </w:r>
    </w:p>
    <w:p w:rsidR="008B77A5" w:rsidRDefault="008B77A5" w:rsidP="004C0C0D">
      <w:pPr>
        <w:rPr>
          <w:b/>
        </w:rPr>
      </w:pPr>
    </w:p>
    <w:p w:rsidR="00DF3ADD" w:rsidRDefault="00DF3ADD" w:rsidP="004C0C0D">
      <w:pPr>
        <w:rPr>
          <w:b/>
        </w:rPr>
      </w:pPr>
      <w:r>
        <w:rPr>
          <w:b/>
        </w:rPr>
        <w:t xml:space="preserve">Empresa: </w:t>
      </w:r>
      <w:r w:rsidRPr="00DF3ADD">
        <w:t>Macro serviços florestais e transporte</w:t>
      </w:r>
    </w:p>
    <w:p w:rsidR="00DF3ADD" w:rsidRDefault="00DF3ADD" w:rsidP="004C0C0D">
      <w:pPr>
        <w:rPr>
          <w:b/>
        </w:rPr>
      </w:pPr>
      <w:r>
        <w:rPr>
          <w:b/>
        </w:rPr>
        <w:t xml:space="preserve">Função: </w:t>
      </w:r>
      <w:r w:rsidR="0071034C" w:rsidRPr="0071034C">
        <w:t>Controlador de Tráfego</w:t>
      </w:r>
      <w:r w:rsidR="0071034C">
        <w:rPr>
          <w:b/>
        </w:rPr>
        <w:t>/</w:t>
      </w:r>
      <w:r w:rsidR="0071034C" w:rsidRPr="0071034C">
        <w:t>O</w:t>
      </w:r>
      <w:r w:rsidRPr="00DF3ADD">
        <w:t xml:space="preserve">perações </w:t>
      </w:r>
    </w:p>
    <w:p w:rsidR="00DF3ADD" w:rsidRDefault="00DF3ADD" w:rsidP="004C0C0D">
      <w:pPr>
        <w:rPr>
          <w:b/>
        </w:rPr>
      </w:pPr>
      <w:r>
        <w:rPr>
          <w:b/>
        </w:rPr>
        <w:t xml:space="preserve">Período: </w:t>
      </w:r>
      <w:r w:rsidR="00F074D3">
        <w:t>Julho/2011 à Março/2012</w:t>
      </w:r>
      <w:r>
        <w:t xml:space="preserve"> (</w:t>
      </w:r>
      <w:r w:rsidR="00F074D3">
        <w:t>Encerramento de Contrato</w:t>
      </w:r>
      <w:r w:rsidR="00BD17F3">
        <w:t xml:space="preserve"> com cliente).</w:t>
      </w:r>
    </w:p>
    <w:p w:rsidR="00DF3ADD" w:rsidRDefault="00DF3ADD" w:rsidP="004C0C0D">
      <w:pPr>
        <w:rPr>
          <w:b/>
        </w:rPr>
      </w:pPr>
    </w:p>
    <w:p w:rsidR="00966009" w:rsidRDefault="00966009" w:rsidP="00966009">
      <w:r w:rsidRPr="00211FCE">
        <w:rPr>
          <w:b/>
        </w:rPr>
        <w:t>Empresa:</w:t>
      </w:r>
      <w:r w:rsidR="0071034C">
        <w:t>Seico</w:t>
      </w:r>
      <w:r w:rsidR="005F4153">
        <w:t xml:space="preserve"> Serviç</w:t>
      </w:r>
      <w:r w:rsidR="0071034C">
        <w:t>o Internacional de Transporte</w:t>
      </w:r>
    </w:p>
    <w:p w:rsidR="00966009" w:rsidRDefault="00966009" w:rsidP="00966009">
      <w:r w:rsidRPr="00211FCE">
        <w:rPr>
          <w:b/>
        </w:rPr>
        <w:t>Função:</w:t>
      </w:r>
      <w:r w:rsidR="0071034C">
        <w:t>Lider/Controlador</w:t>
      </w:r>
    </w:p>
    <w:p w:rsidR="00966009" w:rsidRDefault="00966009" w:rsidP="00966009">
      <w:r w:rsidRPr="00211FCE">
        <w:rPr>
          <w:b/>
        </w:rPr>
        <w:t>Período:</w:t>
      </w:r>
      <w:r w:rsidR="0071034C">
        <w:t>26 meses</w:t>
      </w:r>
    </w:p>
    <w:p w:rsidR="00E85AEB" w:rsidRDefault="00E85AEB" w:rsidP="00851B95">
      <w:pPr>
        <w:rPr>
          <w:b/>
        </w:rPr>
      </w:pPr>
    </w:p>
    <w:p w:rsidR="0071034C" w:rsidRDefault="0071034C" w:rsidP="0071034C">
      <w:r w:rsidRPr="00211FCE">
        <w:rPr>
          <w:b/>
        </w:rPr>
        <w:t>Empresa:</w:t>
      </w:r>
      <w:r>
        <w:rPr>
          <w:color w:val="000000"/>
        </w:rPr>
        <w:t>Infraservice</w:t>
      </w:r>
      <w:r>
        <w:t xml:space="preserve"> Transporte</w:t>
      </w:r>
    </w:p>
    <w:p w:rsidR="0071034C" w:rsidRDefault="0071034C" w:rsidP="0071034C">
      <w:r w:rsidRPr="00211FCE">
        <w:rPr>
          <w:b/>
        </w:rPr>
        <w:t>Função:</w:t>
      </w:r>
      <w:r>
        <w:t xml:space="preserve"> Motorista Executivo</w:t>
      </w:r>
    </w:p>
    <w:p w:rsidR="0071034C" w:rsidRDefault="0071034C" w:rsidP="0071034C">
      <w:r w:rsidRPr="00211FCE">
        <w:rPr>
          <w:b/>
        </w:rPr>
        <w:t>Período:</w:t>
      </w:r>
      <w:r>
        <w:t xml:space="preserve"> 10 meses</w:t>
      </w:r>
    </w:p>
    <w:p w:rsidR="0071034C" w:rsidRDefault="0071034C" w:rsidP="0071034C">
      <w:pPr>
        <w:rPr>
          <w:b/>
        </w:rPr>
      </w:pPr>
    </w:p>
    <w:p w:rsidR="0023127B" w:rsidRDefault="0023127B" w:rsidP="0023127B">
      <w:r w:rsidRPr="00211FCE">
        <w:rPr>
          <w:b/>
        </w:rPr>
        <w:t>Empresa:</w:t>
      </w:r>
      <w:r>
        <w:t xml:space="preserve"> Sacola Cheia Supermercado</w:t>
      </w:r>
    </w:p>
    <w:p w:rsidR="0023127B" w:rsidRDefault="0023127B" w:rsidP="0023127B">
      <w:r w:rsidRPr="00211FCE">
        <w:rPr>
          <w:b/>
        </w:rPr>
        <w:t>Função:</w:t>
      </w:r>
      <w:r w:rsidR="00026CF3">
        <w:t xml:space="preserve"> A</w:t>
      </w:r>
      <w:r>
        <w:t xml:space="preserve">ssistente Técnico </w:t>
      </w:r>
    </w:p>
    <w:p w:rsidR="0023127B" w:rsidRDefault="0023127B" w:rsidP="004C0C0D">
      <w:r w:rsidRPr="00211FCE">
        <w:rPr>
          <w:b/>
        </w:rPr>
        <w:t>Período:</w:t>
      </w:r>
      <w:r>
        <w:t xml:space="preserve"> 09 meses</w:t>
      </w:r>
    </w:p>
    <w:p w:rsidR="0023127B" w:rsidRDefault="0023127B" w:rsidP="004C0C0D"/>
    <w:p w:rsidR="00BD69CE" w:rsidRDefault="00BD69CE" w:rsidP="004C0C0D">
      <w:r w:rsidRPr="00211FCE">
        <w:rPr>
          <w:b/>
        </w:rPr>
        <w:t>Empresa:</w:t>
      </w:r>
      <w:r w:rsidR="00911BEC">
        <w:t xml:space="preserve">Comercio de </w:t>
      </w:r>
      <w:r w:rsidR="0008769C">
        <w:t>combustível Prado</w:t>
      </w:r>
      <w:r w:rsidR="00026CF3">
        <w:t xml:space="preserve"> Mar azul</w:t>
      </w:r>
    </w:p>
    <w:p w:rsidR="00BD69CE" w:rsidRDefault="00BD69CE" w:rsidP="004C0C0D">
      <w:r w:rsidRPr="00211FCE">
        <w:rPr>
          <w:b/>
        </w:rPr>
        <w:t>Função:</w:t>
      </w:r>
      <w:r w:rsidR="00924C91">
        <w:t xml:space="preserve"> Auxiliar administrativo</w:t>
      </w:r>
      <w:r w:rsidR="001B7052">
        <w:t>.</w:t>
      </w:r>
    </w:p>
    <w:p w:rsidR="00BD69CE" w:rsidRDefault="00BD69CE" w:rsidP="004C0C0D">
      <w:r w:rsidRPr="00211FCE">
        <w:rPr>
          <w:b/>
        </w:rPr>
        <w:t>Período:</w:t>
      </w:r>
      <w:r w:rsidR="001B7052">
        <w:t>02 e 5</w:t>
      </w:r>
      <w:r w:rsidR="00911BEC">
        <w:t xml:space="preserve"> meses</w:t>
      </w:r>
    </w:p>
    <w:p w:rsidR="00F074D3" w:rsidRDefault="00F074D3" w:rsidP="004C0C0D">
      <w:pPr>
        <w:pBdr>
          <w:bottom w:val="single" w:sz="12" w:space="1" w:color="auto"/>
        </w:pBdr>
        <w:rPr>
          <w:b/>
        </w:rPr>
      </w:pPr>
    </w:p>
    <w:p w:rsidR="00911BEC" w:rsidRPr="00911BEC" w:rsidRDefault="00911BEC" w:rsidP="004C0C0D">
      <w:pPr>
        <w:pBdr>
          <w:bottom w:val="single" w:sz="12" w:space="1" w:color="auto"/>
        </w:pBdr>
      </w:pPr>
      <w:r>
        <w:rPr>
          <w:b/>
        </w:rPr>
        <w:t>Empresa:</w:t>
      </w:r>
      <w:r>
        <w:t xml:space="preserve">Buffo´ns serviços </w:t>
      </w:r>
      <w:r w:rsidR="00026CF3">
        <w:t>A</w:t>
      </w:r>
      <w:r>
        <w:t xml:space="preserve">groflorestais </w:t>
      </w:r>
      <w:r w:rsidR="00026CF3">
        <w:t>LTDA</w:t>
      </w:r>
    </w:p>
    <w:p w:rsidR="00211FCE" w:rsidRDefault="00026CF3" w:rsidP="004C0C0D">
      <w:pPr>
        <w:pBdr>
          <w:bottom w:val="single" w:sz="12" w:space="1" w:color="auto"/>
        </w:pBdr>
        <w:rPr>
          <w:b/>
        </w:rPr>
      </w:pPr>
      <w:r>
        <w:rPr>
          <w:b/>
        </w:rPr>
        <w:t>Função:</w:t>
      </w:r>
      <w:r w:rsidR="005F4A18">
        <w:t>A</w:t>
      </w:r>
      <w:r w:rsidR="00911BEC" w:rsidRPr="00911BEC">
        <w:t>ux. Mecânico de refrigeração automotivo e residencial</w:t>
      </w:r>
    </w:p>
    <w:p w:rsidR="00911BEC" w:rsidRDefault="00026CF3" w:rsidP="004C0C0D">
      <w:pPr>
        <w:pBdr>
          <w:bottom w:val="single" w:sz="12" w:space="1" w:color="auto"/>
        </w:pBdr>
      </w:pPr>
      <w:r>
        <w:rPr>
          <w:b/>
        </w:rPr>
        <w:t xml:space="preserve">Período: </w:t>
      </w:r>
      <w:r w:rsidR="00E85AEB">
        <w:t xml:space="preserve">12 </w:t>
      </w:r>
      <w:r w:rsidR="00911BEC" w:rsidRPr="00911BEC">
        <w:t>meses</w:t>
      </w:r>
    </w:p>
    <w:p w:rsidR="00911BEC" w:rsidRPr="00026CF3" w:rsidRDefault="00911BEC" w:rsidP="004C0C0D">
      <w:pPr>
        <w:pBdr>
          <w:bottom w:val="single" w:sz="12" w:space="1" w:color="auto"/>
        </w:pBdr>
        <w:rPr>
          <w:b/>
        </w:rPr>
      </w:pPr>
    </w:p>
    <w:p w:rsidR="00911BEC" w:rsidRPr="00026CF3" w:rsidRDefault="00911BEC" w:rsidP="004C0C0D">
      <w:pPr>
        <w:pBdr>
          <w:bottom w:val="single" w:sz="12" w:space="1" w:color="auto"/>
        </w:pBdr>
      </w:pPr>
      <w:r w:rsidRPr="00026CF3">
        <w:rPr>
          <w:b/>
        </w:rPr>
        <w:t xml:space="preserve">Empresa: </w:t>
      </w:r>
      <w:r w:rsidR="005F4A18" w:rsidRPr="00026CF3">
        <w:t>E</w:t>
      </w:r>
      <w:r w:rsidRPr="00026CF3">
        <w:t>scola de 1º e 2º graus de itabatã</w:t>
      </w:r>
    </w:p>
    <w:p w:rsidR="00911BEC" w:rsidRPr="00026CF3" w:rsidRDefault="00026CF3" w:rsidP="004C0C0D">
      <w:pPr>
        <w:pBdr>
          <w:bottom w:val="single" w:sz="12" w:space="1" w:color="auto"/>
        </w:pBdr>
      </w:pPr>
      <w:r w:rsidRPr="00026CF3">
        <w:rPr>
          <w:b/>
        </w:rPr>
        <w:lastRenderedPageBreak/>
        <w:t>Função:</w:t>
      </w:r>
      <w:r w:rsidRPr="00026CF3">
        <w:t>P</w:t>
      </w:r>
      <w:r w:rsidR="00911BEC" w:rsidRPr="00026CF3">
        <w:t xml:space="preserve">rofessor </w:t>
      </w:r>
      <w:r>
        <w:t>P</w:t>
      </w:r>
      <w:r w:rsidR="00911BEC" w:rsidRPr="00026CF3">
        <w:t>-1</w:t>
      </w:r>
    </w:p>
    <w:p w:rsidR="005F4A18" w:rsidRDefault="00924C91" w:rsidP="004C0C0D">
      <w:pPr>
        <w:pBdr>
          <w:bottom w:val="single" w:sz="12" w:space="1" w:color="auto"/>
        </w:pBdr>
        <w:rPr>
          <w:b/>
        </w:rPr>
      </w:pPr>
      <w:r w:rsidRPr="00026CF3">
        <w:rPr>
          <w:b/>
        </w:rPr>
        <w:t xml:space="preserve">Período: </w:t>
      </w:r>
      <w:r w:rsidR="00026CF3" w:rsidRPr="00026CF3">
        <w:t>0</w:t>
      </w:r>
      <w:r w:rsidR="00E85AEB" w:rsidRPr="00026CF3">
        <w:t>3 anos</w:t>
      </w:r>
    </w:p>
    <w:p w:rsidR="00AB6A76" w:rsidRDefault="00AB6A76">
      <w:pPr>
        <w:pBdr>
          <w:bottom w:val="single" w:sz="12" w:space="1" w:color="auto"/>
        </w:pBdr>
        <w:rPr>
          <w:b/>
          <w:bCs/>
          <w:color w:val="000000"/>
        </w:rPr>
      </w:pPr>
    </w:p>
    <w:p w:rsidR="005F4A18" w:rsidRDefault="005F4A18" w:rsidP="004C0C0D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Resumo de qualificacoes.</w:t>
      </w:r>
    </w:p>
    <w:p w:rsidR="00AB6A76" w:rsidRDefault="00AB6A76">
      <w:pPr>
        <w:pBdr>
          <w:bottom w:val="single" w:sz="12" w:space="1" w:color="auto"/>
        </w:pBdr>
        <w:rPr>
          <w:b/>
          <w:bCs/>
          <w:color w:val="000000"/>
        </w:rPr>
      </w:pPr>
    </w:p>
    <w:p w:rsidR="00AB6A76" w:rsidRPr="00F14077" w:rsidRDefault="00AE435F">
      <w:pPr>
        <w:pBdr>
          <w:bottom w:val="single" w:sz="12" w:space="1" w:color="auto"/>
        </w:pBdr>
        <w:rPr>
          <w:b/>
          <w:bCs/>
          <w:color w:val="000000"/>
          <w:lang w:val="en-US"/>
        </w:rPr>
      </w:pPr>
      <w:r w:rsidRPr="00F14077">
        <w:rPr>
          <w:b/>
          <w:bCs/>
          <w:color w:val="000000"/>
          <w:lang w:val="en-US"/>
        </w:rPr>
        <w:t>Green Belt do programa Lean Six Sigma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Recebimento e Armazenagem de Produtos Acabados e Semi-Acabados.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Processos de Planejamento Programação e Carregamento de produtos acabados.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Contratação de transportes rodoviários nacionais e cabotagens (abastecime</w:t>
      </w:r>
      <w:r>
        <w:rPr>
          <w:b/>
          <w:bCs/>
          <w:color w:val="000000"/>
        </w:rPr>
        <w:t>nto, escoamento produtos acabados).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Projetos de revisão de processos e melhorias contínuas (ex.: Revisão de processos e lançamentos de programas de satisfação logística).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Projeto de melhorias no ERP - SAP – Projeto Somar e Transportation.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Conheciment</w:t>
      </w:r>
      <w:r>
        <w:rPr>
          <w:b/>
          <w:bCs/>
          <w:color w:val="000000"/>
        </w:rPr>
        <w:t>os com logística internacional – Transporte Marítimo Conteinerizados e a Granel.</w:t>
      </w:r>
    </w:p>
    <w:p w:rsidR="00AB6A76" w:rsidRDefault="00AB6A76">
      <w:pPr>
        <w:pBdr>
          <w:bottom w:val="single" w:sz="12" w:space="1" w:color="auto"/>
        </w:pBdr>
        <w:rPr>
          <w:b/>
          <w:bCs/>
          <w:color w:val="000000"/>
        </w:rPr>
      </w:pP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Especializações:- Redação Técnica de Relatórios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Indicadores de desempenho Logístico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Gerenciamento de Transportes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Logística e Finanças na Viabilidade de Projetos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Áreas administrativas e o TPM (Gerenc. Produtivo Total)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Treinamento programa Lean Six Sigma – Green Belt</w:t>
      </w:r>
    </w:p>
    <w:p w:rsidR="00AB6A76" w:rsidRDefault="00AE435F">
      <w:pPr>
        <w:pBdr>
          <w:bottom w:val="single" w:sz="12" w:space="1" w:color="auto"/>
        </w:pBdr>
        <w:rPr>
          <w:b/>
          <w:bCs/>
          <w:color w:val="000000"/>
        </w:rPr>
      </w:pPr>
      <w:r>
        <w:rPr>
          <w:b/>
          <w:bCs/>
          <w:color w:val="000000"/>
        </w:rPr>
        <w:t>- Contratação eficiente de Frete</w:t>
      </w:r>
    </w:p>
    <w:p w:rsidR="00AB6A76" w:rsidRDefault="00AE435F">
      <w:pPr>
        <w:pBdr>
          <w:bottom w:val="single" w:sz="12" w:space="1" w:color="auto"/>
        </w:pBdr>
        <w:rPr>
          <w:b/>
        </w:rPr>
      </w:pPr>
      <w:r>
        <w:rPr>
          <w:b/>
          <w:bCs/>
          <w:color w:val="000000"/>
        </w:rPr>
        <w:t>- Gerenciamento de Fretes (Jogo de Empresas</w:t>
      </w:r>
    </w:p>
    <w:p w:rsidR="004C0C0D" w:rsidRPr="00980A76" w:rsidRDefault="004C0C0D" w:rsidP="004C0C0D"/>
    <w:p w:rsidR="00980A76" w:rsidRPr="00980A76" w:rsidRDefault="00980A76" w:rsidP="0038051F"/>
    <w:sectPr w:rsidR="00980A76" w:rsidRPr="00980A76" w:rsidSect="00211FCE">
      <w:footerReference w:type="default" r:id="rId7"/>
      <w:pgSz w:w="12240" w:h="15840"/>
      <w:pgMar w:top="540" w:right="108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35F" w:rsidRDefault="00AE435F">
      <w:r>
        <w:separator/>
      </w:r>
    </w:p>
  </w:endnote>
  <w:endnote w:type="continuationSeparator" w:id="1">
    <w:p w:rsidR="00AE435F" w:rsidRDefault="00AE4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5A2" w:rsidRPr="00211FCE" w:rsidRDefault="009E55A2" w:rsidP="00271F2B">
    <w:pPr>
      <w:pStyle w:val="Rodap"/>
      <w:jc w:val="center"/>
      <w:rPr>
        <w:b/>
        <w:i/>
      </w:rPr>
    </w:pPr>
    <w:r>
      <w:rPr>
        <w:b/>
        <w:i/>
      </w:rPr>
      <w:t xml:space="preserve">João Santana da </w:t>
    </w:r>
    <w:r w:rsidR="00743815">
      <w:rPr>
        <w:b/>
        <w:i/>
      </w:rPr>
      <w:t>S</w:t>
    </w:r>
    <w:r>
      <w:rPr>
        <w:b/>
        <w:i/>
      </w:rPr>
      <w:t xml:space="preserve">ilva </w:t>
    </w:r>
    <w:r w:rsidR="00743815">
      <w:rPr>
        <w:b/>
        <w:i/>
      </w:rPr>
      <w:t>N</w:t>
    </w:r>
    <w:r>
      <w:rPr>
        <w:b/>
        <w:i/>
      </w:rPr>
      <w:t>eto</w:t>
    </w:r>
    <w:r w:rsidR="00140589">
      <w:rPr>
        <w:b/>
        <w:i/>
      </w:rPr>
      <w:t>(73)9978-2632\36052481.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35F" w:rsidRDefault="00AE435F">
      <w:r>
        <w:separator/>
      </w:r>
    </w:p>
  </w:footnote>
  <w:footnote w:type="continuationSeparator" w:id="1">
    <w:p w:rsidR="00AE435F" w:rsidRDefault="00AE43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ADD"/>
    <w:rsid w:val="000171E9"/>
    <w:rsid w:val="00026CF3"/>
    <w:rsid w:val="00053EB9"/>
    <w:rsid w:val="000638ED"/>
    <w:rsid w:val="00075650"/>
    <w:rsid w:val="0008769C"/>
    <w:rsid w:val="000C7CA2"/>
    <w:rsid w:val="0010399A"/>
    <w:rsid w:val="00140589"/>
    <w:rsid w:val="001A7516"/>
    <w:rsid w:val="001B7052"/>
    <w:rsid w:val="001F1F3B"/>
    <w:rsid w:val="00211FCE"/>
    <w:rsid w:val="00216E0E"/>
    <w:rsid w:val="0023127B"/>
    <w:rsid w:val="00252931"/>
    <w:rsid w:val="00271F2B"/>
    <w:rsid w:val="0029132F"/>
    <w:rsid w:val="002B1B18"/>
    <w:rsid w:val="002C6C62"/>
    <w:rsid w:val="002D3DDD"/>
    <w:rsid w:val="002E3B40"/>
    <w:rsid w:val="003109B7"/>
    <w:rsid w:val="0033123C"/>
    <w:rsid w:val="00340B47"/>
    <w:rsid w:val="003708E4"/>
    <w:rsid w:val="0038051F"/>
    <w:rsid w:val="0039651F"/>
    <w:rsid w:val="003D42D4"/>
    <w:rsid w:val="00421F0D"/>
    <w:rsid w:val="004367CC"/>
    <w:rsid w:val="00436A64"/>
    <w:rsid w:val="004457F7"/>
    <w:rsid w:val="00494005"/>
    <w:rsid w:val="004B3FCD"/>
    <w:rsid w:val="004B59FC"/>
    <w:rsid w:val="004C0C0D"/>
    <w:rsid w:val="0054156E"/>
    <w:rsid w:val="00542FE3"/>
    <w:rsid w:val="00553D7E"/>
    <w:rsid w:val="00574D0A"/>
    <w:rsid w:val="005F4153"/>
    <w:rsid w:val="005F4A18"/>
    <w:rsid w:val="00645FA3"/>
    <w:rsid w:val="006D6EA9"/>
    <w:rsid w:val="0071034C"/>
    <w:rsid w:val="00733F0E"/>
    <w:rsid w:val="00736ED9"/>
    <w:rsid w:val="00743815"/>
    <w:rsid w:val="00771650"/>
    <w:rsid w:val="007B36A0"/>
    <w:rsid w:val="007B5D52"/>
    <w:rsid w:val="007E05D4"/>
    <w:rsid w:val="007F0DFF"/>
    <w:rsid w:val="0080102E"/>
    <w:rsid w:val="008111B1"/>
    <w:rsid w:val="00830634"/>
    <w:rsid w:val="00847827"/>
    <w:rsid w:val="00851B95"/>
    <w:rsid w:val="00894D81"/>
    <w:rsid w:val="008A6D30"/>
    <w:rsid w:val="008B77A5"/>
    <w:rsid w:val="008F0A60"/>
    <w:rsid w:val="008F1898"/>
    <w:rsid w:val="008F493A"/>
    <w:rsid w:val="008F72C5"/>
    <w:rsid w:val="009029C8"/>
    <w:rsid w:val="00910A9B"/>
    <w:rsid w:val="00911BEC"/>
    <w:rsid w:val="00924C91"/>
    <w:rsid w:val="0095360D"/>
    <w:rsid w:val="00966009"/>
    <w:rsid w:val="00980A76"/>
    <w:rsid w:val="009A5BEB"/>
    <w:rsid w:val="009A7EDE"/>
    <w:rsid w:val="009D4FC1"/>
    <w:rsid w:val="009E55A2"/>
    <w:rsid w:val="009F2FD5"/>
    <w:rsid w:val="00AB6A76"/>
    <w:rsid w:val="00AE24BC"/>
    <w:rsid w:val="00AE435F"/>
    <w:rsid w:val="00B01C10"/>
    <w:rsid w:val="00B10169"/>
    <w:rsid w:val="00B14973"/>
    <w:rsid w:val="00B14A11"/>
    <w:rsid w:val="00B404BD"/>
    <w:rsid w:val="00B846A3"/>
    <w:rsid w:val="00B9559E"/>
    <w:rsid w:val="00BC01C1"/>
    <w:rsid w:val="00BD17F3"/>
    <w:rsid w:val="00BD69CE"/>
    <w:rsid w:val="00BE1719"/>
    <w:rsid w:val="00C22960"/>
    <w:rsid w:val="00C32E11"/>
    <w:rsid w:val="00CE0614"/>
    <w:rsid w:val="00D519EB"/>
    <w:rsid w:val="00D5608D"/>
    <w:rsid w:val="00DF302E"/>
    <w:rsid w:val="00DF3ADD"/>
    <w:rsid w:val="00E01CA0"/>
    <w:rsid w:val="00E36218"/>
    <w:rsid w:val="00E37141"/>
    <w:rsid w:val="00E5120E"/>
    <w:rsid w:val="00E85AEB"/>
    <w:rsid w:val="00E9612E"/>
    <w:rsid w:val="00E96424"/>
    <w:rsid w:val="00EB5E0F"/>
    <w:rsid w:val="00EE0C52"/>
    <w:rsid w:val="00EF7189"/>
    <w:rsid w:val="00F06281"/>
    <w:rsid w:val="00F074D3"/>
    <w:rsid w:val="00F14077"/>
    <w:rsid w:val="00F30216"/>
    <w:rsid w:val="00F64CF5"/>
    <w:rsid w:val="00F7412B"/>
    <w:rsid w:val="00F828BD"/>
    <w:rsid w:val="00FA0F86"/>
    <w:rsid w:val="00FD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189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436A64"/>
    <w:rPr>
      <w:color w:val="0000FF"/>
      <w:u w:val="single"/>
    </w:rPr>
  </w:style>
  <w:style w:type="paragraph" w:styleId="Cabealho">
    <w:name w:val="header"/>
    <w:basedOn w:val="Normal"/>
    <w:rsid w:val="009F2FD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F2FD5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DF3A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F3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189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436A64"/>
    <w:rPr>
      <w:color w:val="0000FF"/>
      <w:u w:val="single"/>
    </w:rPr>
  </w:style>
  <w:style w:type="paragraph" w:styleId="Cabealho">
    <w:name w:val="header"/>
    <w:basedOn w:val="Normal"/>
    <w:rsid w:val="009F2FD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F2FD5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DF3A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F3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-MACRO\AppData\Local\Temp\curriculum_de___joao_santan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curriculum_de___joao_santana</Template>
  <TotalTime>1</TotalTime>
  <Pages>3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WebGames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PA-MACRO</dc:creator>
  <cp:lastModifiedBy>Usuario</cp:lastModifiedBy>
  <cp:revision>2</cp:revision>
  <cp:lastPrinted>2012-03-16T14:10:00Z</cp:lastPrinted>
  <dcterms:created xsi:type="dcterms:W3CDTF">2015-02-02T11:37:00Z</dcterms:created>
  <dcterms:modified xsi:type="dcterms:W3CDTF">2015-02-02T11:37:00Z</dcterms:modified>
</cp:coreProperties>
</file>