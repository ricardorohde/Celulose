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C9" w:rsidRPr="00BA1DC9" w:rsidRDefault="00E32CF0" w:rsidP="00BA1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Lucas Eduardo de Borba</w:t>
      </w: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DC9">
        <w:rPr>
          <w:rFonts w:ascii="Times New Roman" w:eastAsia="Times New Roman" w:hAnsi="Times New Roman" w:cs="Times New Roman"/>
          <w:sz w:val="24"/>
          <w:szCs w:val="24"/>
        </w:rPr>
        <w:br/>
      </w:r>
      <w:r w:rsidR="00E32CF0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Rua: </w:t>
      </w:r>
      <w:proofErr w:type="spellStart"/>
      <w:r w:rsidR="00E32CF0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Stringhini</w:t>
      </w:r>
      <w:proofErr w:type="spellEnd"/>
      <w:r w:rsidR="00E32CF0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547 </w:t>
      </w:r>
      <w:bookmarkStart w:id="0" w:name="_GoBack"/>
      <w:bookmarkEnd w:id="0"/>
      <w:r w:rsidR="00E32CF0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Belém Vel</w:t>
      </w:r>
      <w:r w:rsidR="005B55BA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ho-</w:t>
      </w:r>
      <w:r w:rsidR="00E32CF0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POA</w:t>
      </w:r>
      <w:r w:rsidR="005E3C1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.</w:t>
      </w:r>
      <w:r w:rsidR="0024692F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                                </w:t>
      </w:r>
      <w:r w:rsidR="005E3C1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Brasileiro</w:t>
      </w:r>
      <w:r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, 2</w:t>
      </w:r>
      <w:r w:rsidR="00987A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2</w:t>
      </w:r>
      <w:r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Anos, </w:t>
      </w:r>
      <w:r w:rsidR="00F16097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Solteiro.</w:t>
      </w:r>
    </w:p>
    <w:p w:rsidR="00BA1DC9" w:rsidRPr="0024692F" w:rsidRDefault="0024692F" w:rsidP="00BA1DC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4692F">
        <w:rPr>
          <w:rFonts w:ascii="Times New Roman" w:hAnsi="Times New Roman" w:cs="Times New Roman"/>
          <w:b/>
          <w:sz w:val="20"/>
          <w:szCs w:val="20"/>
        </w:rPr>
        <w:t>Lucas_eduardo.b@hotmail.com</w:t>
      </w:r>
    </w:p>
    <w:p w:rsidR="00BA1DC9" w:rsidRPr="0024692F" w:rsidRDefault="0090028D" w:rsidP="00BA1D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BA1DC9" w:rsidRPr="0024692F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 xml:space="preserve">Residencial: (51) </w:t>
        </w:r>
        <w:r w:rsidR="005B55BA" w:rsidRPr="0024692F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>3</w:t>
        </w:r>
        <w:r w:rsidR="00E32CF0" w:rsidRPr="0024692F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>250-62-91</w:t>
        </w:r>
        <w:r w:rsidR="00BA1DC9" w:rsidRPr="0024692F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 xml:space="preserve"> / Celular: </w:t>
        </w:r>
        <w:r w:rsidR="00E32CF0" w:rsidRPr="0024692F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>(51)9334-4309</w:t>
        </w:r>
        <w:r w:rsidR="00BA1DC9" w:rsidRPr="0024692F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 xml:space="preserve"> </w:t>
        </w:r>
      </w:hyperlink>
      <w:r w:rsidR="00BA1DC9" w:rsidRPr="002469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</w:t>
      </w: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A1DC9">
        <w:rPr>
          <w:rFonts w:ascii="Times New Roman" w:eastAsia="Times New Roman" w:hAnsi="Times New Roman" w:cs="Times New Roman"/>
          <w:sz w:val="24"/>
          <w:szCs w:val="24"/>
        </w:rPr>
        <w:br/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Principais Qualificações</w:t>
      </w:r>
    </w:p>
    <w:p w:rsidR="00BA1DC9" w:rsidRPr="0024692F" w:rsidRDefault="00BA1DC9" w:rsidP="00E32C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32CF0" w:rsidRPr="0024692F" w:rsidRDefault="00E32CF0" w:rsidP="00E32CF0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4692F">
        <w:rPr>
          <w:rFonts w:ascii="Times New Roman" w:eastAsia="Times New Roman" w:hAnsi="Times New Roman" w:cs="Times New Roman"/>
        </w:rPr>
        <w:t xml:space="preserve">Atualizações de PPRA, distribuição e compra de </w:t>
      </w:r>
      <w:r w:rsidR="0024692F" w:rsidRPr="0024692F">
        <w:rPr>
          <w:rFonts w:ascii="Times New Roman" w:eastAsia="Times New Roman" w:hAnsi="Times New Roman" w:cs="Times New Roman"/>
        </w:rPr>
        <w:t xml:space="preserve">EPI’S, </w:t>
      </w:r>
      <w:r w:rsidRPr="0024692F">
        <w:rPr>
          <w:rFonts w:ascii="Times New Roman" w:eastAsia="Times New Roman" w:hAnsi="Times New Roman" w:cs="Times New Roman"/>
        </w:rPr>
        <w:t xml:space="preserve">aplicação de DDS, conferência de </w:t>
      </w:r>
      <w:r w:rsidR="0024692F" w:rsidRPr="0024692F">
        <w:rPr>
          <w:rFonts w:ascii="Times New Roman" w:eastAsia="Times New Roman" w:hAnsi="Times New Roman" w:cs="Times New Roman"/>
        </w:rPr>
        <w:t xml:space="preserve">extintores, </w:t>
      </w:r>
      <w:r w:rsidRPr="0024692F">
        <w:rPr>
          <w:rFonts w:ascii="Times New Roman" w:eastAsia="Times New Roman" w:hAnsi="Times New Roman" w:cs="Times New Roman"/>
        </w:rPr>
        <w:t xml:space="preserve">confecção de PPP, monitoramento em filiais com objetivo de </w:t>
      </w:r>
      <w:r w:rsidR="00FF1A5D" w:rsidRPr="0024692F">
        <w:rPr>
          <w:rFonts w:ascii="Times New Roman" w:eastAsia="Times New Roman" w:hAnsi="Times New Roman" w:cs="Times New Roman"/>
        </w:rPr>
        <w:t>melhorias no ambiente de trabalho e r</w:t>
      </w:r>
      <w:r w:rsidRPr="0024692F">
        <w:rPr>
          <w:rFonts w:ascii="Times New Roman" w:eastAsia="Times New Roman" w:hAnsi="Times New Roman" w:cs="Times New Roman"/>
        </w:rPr>
        <w:t>otinas administrativas</w:t>
      </w:r>
      <w:r w:rsidR="0024692F">
        <w:rPr>
          <w:rFonts w:ascii="Times New Roman" w:eastAsia="Times New Roman" w:hAnsi="Times New Roman" w:cs="Times New Roman"/>
        </w:rPr>
        <w:t>.</w:t>
      </w:r>
    </w:p>
    <w:p w:rsidR="00E32CF0" w:rsidRPr="0024692F" w:rsidRDefault="00FF1A5D" w:rsidP="00E32CF0">
      <w:pPr>
        <w:pStyle w:val="PargrafodaLista"/>
        <w:numPr>
          <w:ilvl w:val="0"/>
          <w:numId w:val="12"/>
        </w:numPr>
        <w:spacing w:after="0" w:line="240" w:lineRule="auto"/>
        <w:rPr>
          <w:rStyle w:val="Forte"/>
          <w:rFonts w:ascii="Times New Roman" w:eastAsia="Times New Roman" w:hAnsi="Times New Roman" w:cs="Times New Roman"/>
          <w:b w:val="0"/>
          <w:bCs w:val="0"/>
        </w:rPr>
      </w:pPr>
      <w:r w:rsidRPr="0024692F">
        <w:rPr>
          <w:rFonts w:ascii="Times New Roman" w:eastAsia="Times New Roman" w:hAnsi="Times New Roman" w:cs="Times New Roman"/>
        </w:rPr>
        <w:t>Venda de cursos técnicos, atendimento ao aluno receptivo e ativo,</w:t>
      </w:r>
      <w:r w:rsidRPr="0024692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24692F">
        <w:rPr>
          <w:rStyle w:val="Forte"/>
          <w:rFonts w:ascii="Times New Roman" w:hAnsi="Times New Roman" w:cs="Times New Roman"/>
          <w:b w:val="0"/>
          <w:color w:val="333333"/>
          <w:shd w:val="clear" w:color="auto" w:fill="FFFFFF"/>
        </w:rPr>
        <w:t>Back Office.</w:t>
      </w:r>
    </w:p>
    <w:p w:rsidR="00FF1A5D" w:rsidRPr="0024692F" w:rsidRDefault="00FF1A5D" w:rsidP="00E32CF0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4692F">
        <w:rPr>
          <w:rStyle w:val="Forte"/>
          <w:rFonts w:ascii="Times New Roman" w:hAnsi="Times New Roman" w:cs="Times New Roman"/>
          <w:b w:val="0"/>
          <w:shd w:val="clear" w:color="auto" w:fill="FFFFFF"/>
        </w:rPr>
        <w:t xml:space="preserve">Rotinas Industriais na confecção de embalagens plásticas. </w:t>
      </w:r>
    </w:p>
    <w:p w:rsidR="00E32CF0" w:rsidRPr="0024692F" w:rsidRDefault="00E32CF0" w:rsidP="00BA1D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Formação </w:t>
      </w: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4692F">
        <w:rPr>
          <w:rFonts w:ascii="Times New Roman" w:eastAsia="Times New Roman" w:hAnsi="Times New Roman" w:cs="Times New Roman"/>
          <w:color w:val="000000"/>
        </w:rPr>
        <w:t xml:space="preserve">Ensino </w:t>
      </w:r>
      <w:r w:rsidR="00E32CF0" w:rsidRPr="0024692F">
        <w:rPr>
          <w:rFonts w:ascii="Times New Roman" w:eastAsia="Times New Roman" w:hAnsi="Times New Roman" w:cs="Times New Roman"/>
          <w:color w:val="000000"/>
        </w:rPr>
        <w:t>Técnico Completo</w:t>
      </w:r>
      <w:r w:rsidR="0024692F">
        <w:rPr>
          <w:rFonts w:ascii="Times New Roman" w:eastAsia="Times New Roman" w:hAnsi="Times New Roman" w:cs="Times New Roman"/>
          <w:color w:val="000000"/>
        </w:rPr>
        <w:t>.</w:t>
      </w:r>
    </w:p>
    <w:p w:rsidR="00FF1A5D" w:rsidRPr="0024692F" w:rsidRDefault="00FF1A5D" w:rsidP="00BA1D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692F">
        <w:rPr>
          <w:rFonts w:ascii="Times New Roman" w:eastAsia="Times New Roman" w:hAnsi="Times New Roman" w:cs="Times New Roman"/>
          <w:color w:val="000000"/>
        </w:rPr>
        <w:t>Técnico em Segurança do Trabalho</w:t>
      </w:r>
      <w:r w:rsidR="0024692F">
        <w:rPr>
          <w:rFonts w:ascii="Times New Roman" w:eastAsia="Times New Roman" w:hAnsi="Times New Roman" w:cs="Times New Roman"/>
          <w:color w:val="000000"/>
        </w:rPr>
        <w:t>.</w:t>
      </w: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4692F">
        <w:rPr>
          <w:rFonts w:ascii="Times New Roman" w:eastAsia="Times New Roman" w:hAnsi="Times New Roman" w:cs="Times New Roman"/>
          <w:color w:val="000000"/>
        </w:rPr>
        <w:t xml:space="preserve">Escola </w:t>
      </w:r>
      <w:r w:rsidR="00E32CF0" w:rsidRPr="0024692F">
        <w:rPr>
          <w:rFonts w:ascii="Times New Roman" w:eastAsia="Times New Roman" w:hAnsi="Times New Roman" w:cs="Times New Roman"/>
          <w:color w:val="000000"/>
        </w:rPr>
        <w:t>Factum</w:t>
      </w:r>
      <w:r w:rsidR="0024692F">
        <w:rPr>
          <w:rFonts w:ascii="Times New Roman" w:eastAsia="Times New Roman" w:hAnsi="Times New Roman" w:cs="Times New Roman"/>
          <w:color w:val="000000"/>
        </w:rPr>
        <w:t>.</w:t>
      </w:r>
    </w:p>
    <w:p w:rsidR="00E32CF0" w:rsidRPr="0024692F" w:rsidRDefault="00E32CF0" w:rsidP="00BA1D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692F">
        <w:rPr>
          <w:rFonts w:ascii="Times New Roman" w:eastAsia="Times New Roman" w:hAnsi="Times New Roman" w:cs="Times New Roman"/>
          <w:color w:val="000000"/>
        </w:rPr>
        <w:t>(</w:t>
      </w:r>
      <w:r w:rsidR="00FF1A5D" w:rsidRPr="0024692F">
        <w:rPr>
          <w:rFonts w:ascii="Times New Roman" w:eastAsia="Times New Roman" w:hAnsi="Times New Roman" w:cs="Times New Roman"/>
          <w:color w:val="000000"/>
        </w:rPr>
        <w:t>2014)</w:t>
      </w:r>
      <w:r w:rsidR="0024692F">
        <w:rPr>
          <w:rFonts w:ascii="Times New Roman" w:eastAsia="Times New Roman" w:hAnsi="Times New Roman" w:cs="Times New Roman"/>
          <w:color w:val="000000"/>
        </w:rPr>
        <w:t>.</w:t>
      </w: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Informática</w:t>
      </w:r>
    </w:p>
    <w:p w:rsidR="00BA1DC9" w:rsidRPr="0024692F" w:rsidRDefault="00BA1DC9" w:rsidP="00BA1DC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24692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Softwares</w:t>
      </w:r>
      <w:proofErr w:type="spellEnd"/>
      <w:r w:rsidRPr="0024692F">
        <w:rPr>
          <w:rFonts w:ascii="Times New Roman" w:eastAsia="Times New Roman" w:hAnsi="Times New Roman" w:cs="Times New Roman"/>
          <w:color w:val="000000"/>
          <w:lang w:val="en-US"/>
        </w:rPr>
        <w:t> ; Microsoft Excel; Microsoft PowerPoint; Microsoft Word;</w:t>
      </w:r>
    </w:p>
    <w:p w:rsidR="00BA1DC9" w:rsidRPr="0024692F" w:rsidRDefault="00BA1DC9" w:rsidP="00BA1DC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Internet </w:t>
      </w:r>
      <w:r w:rsidRPr="0024692F">
        <w:rPr>
          <w:rFonts w:ascii="Times New Roman" w:eastAsia="Times New Roman" w:hAnsi="Times New Roman" w:cs="Times New Roman"/>
          <w:color w:val="000000"/>
        </w:rPr>
        <w:t xml:space="preserve">Utilização de </w:t>
      </w:r>
      <w:r w:rsidR="0024692F" w:rsidRPr="0024692F">
        <w:rPr>
          <w:rFonts w:ascii="Times New Roman" w:eastAsia="Times New Roman" w:hAnsi="Times New Roman" w:cs="Times New Roman"/>
          <w:color w:val="000000"/>
        </w:rPr>
        <w:t>E-mail-Navegação</w:t>
      </w:r>
      <w:r w:rsidRPr="0024692F">
        <w:rPr>
          <w:rFonts w:ascii="Times New Roman" w:eastAsia="Times New Roman" w:hAnsi="Times New Roman" w:cs="Times New Roman"/>
          <w:color w:val="000000"/>
        </w:rPr>
        <w:t xml:space="preserve"> e Busca.</w:t>
      </w:r>
    </w:p>
    <w:p w:rsidR="0024692F" w:rsidRPr="0024692F" w:rsidRDefault="00BA1DC9" w:rsidP="00BA1D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24692F">
        <w:rPr>
          <w:rFonts w:ascii="Times New Roman" w:eastAsia="Times New Roman" w:hAnsi="Times New Roman" w:cs="Times New Roman"/>
        </w:rPr>
        <w:br/>
      </w:r>
    </w:p>
    <w:p w:rsidR="00BA1DC9" w:rsidRPr="0024692F" w:rsidRDefault="00BA1DC9" w:rsidP="00BA1D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Principais Experiências Profissionais</w:t>
      </w:r>
    </w:p>
    <w:p w:rsidR="00BA1DC9" w:rsidRPr="0024692F" w:rsidRDefault="00BA1DC9" w:rsidP="00BA1DC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A1DC9" w:rsidRPr="0024692F" w:rsidRDefault="00FF1A5D" w:rsidP="005B55BA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4692F">
        <w:rPr>
          <w:rFonts w:ascii="Times New Roman" w:eastAsia="Times New Roman" w:hAnsi="Times New Roman" w:cs="Times New Roman"/>
          <w:b/>
        </w:rPr>
        <w:t xml:space="preserve">Factum Centro de Ideias em Educação </w:t>
      </w:r>
    </w:p>
    <w:p w:rsidR="005B55BA" w:rsidRPr="0024692F" w:rsidRDefault="005B55BA" w:rsidP="005B55BA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 w:rsidRPr="0024692F">
        <w:rPr>
          <w:rFonts w:ascii="Times New Roman" w:eastAsia="Times New Roman" w:hAnsi="Times New Roman" w:cs="Times New Roman"/>
          <w:b/>
        </w:rPr>
        <w:t xml:space="preserve">Atendimento ao Aluno CAA                                 </w:t>
      </w:r>
      <w:r w:rsidR="0024692F" w:rsidRPr="0024692F">
        <w:rPr>
          <w:rFonts w:ascii="Times New Roman" w:eastAsia="Times New Roman" w:hAnsi="Times New Roman" w:cs="Times New Roman"/>
          <w:b/>
        </w:rPr>
        <w:t xml:space="preserve"> </w:t>
      </w:r>
      <w:r w:rsidR="00806FD2" w:rsidRPr="0024692F">
        <w:rPr>
          <w:rFonts w:ascii="Times New Roman" w:eastAsia="Times New Roman" w:hAnsi="Times New Roman" w:cs="Times New Roman"/>
          <w:b/>
        </w:rPr>
        <w:t>01</w:t>
      </w:r>
      <w:r w:rsidRPr="0024692F">
        <w:rPr>
          <w:rFonts w:ascii="Times New Roman" w:eastAsia="Times New Roman" w:hAnsi="Times New Roman" w:cs="Times New Roman"/>
          <w:b/>
        </w:rPr>
        <w:t>/201</w:t>
      </w:r>
      <w:r w:rsidR="00806FD2" w:rsidRPr="0024692F">
        <w:rPr>
          <w:rFonts w:ascii="Times New Roman" w:eastAsia="Times New Roman" w:hAnsi="Times New Roman" w:cs="Times New Roman"/>
          <w:b/>
        </w:rPr>
        <w:t xml:space="preserve">4 </w:t>
      </w:r>
      <w:r w:rsidRPr="0024692F">
        <w:rPr>
          <w:rFonts w:ascii="Times New Roman" w:eastAsia="Times New Roman" w:hAnsi="Times New Roman" w:cs="Times New Roman"/>
          <w:b/>
        </w:rPr>
        <w:t>á</w:t>
      </w:r>
      <w:r w:rsidR="00806FD2" w:rsidRPr="0024692F">
        <w:rPr>
          <w:rFonts w:ascii="Times New Roman" w:eastAsia="Times New Roman" w:hAnsi="Times New Roman" w:cs="Times New Roman"/>
          <w:b/>
        </w:rPr>
        <w:t xml:space="preserve"> </w:t>
      </w:r>
      <w:r w:rsidRPr="0024692F">
        <w:rPr>
          <w:rFonts w:ascii="Times New Roman" w:eastAsia="Times New Roman" w:hAnsi="Times New Roman" w:cs="Times New Roman"/>
          <w:b/>
        </w:rPr>
        <w:t>Atual</w:t>
      </w:r>
      <w:r w:rsidR="0024692F">
        <w:rPr>
          <w:rFonts w:ascii="Times New Roman" w:eastAsia="Times New Roman" w:hAnsi="Times New Roman" w:cs="Times New Roman"/>
          <w:b/>
        </w:rPr>
        <w:t>.</w:t>
      </w:r>
      <w:r w:rsidRPr="0024692F">
        <w:rPr>
          <w:rFonts w:ascii="Times New Roman" w:eastAsia="Times New Roman" w:hAnsi="Times New Roman" w:cs="Times New Roman"/>
          <w:b/>
        </w:rPr>
        <w:t xml:space="preserve">             </w:t>
      </w:r>
    </w:p>
    <w:p w:rsidR="005B55BA" w:rsidRPr="0024692F" w:rsidRDefault="005B55BA" w:rsidP="00BA1DC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B55BA" w:rsidRPr="0024692F" w:rsidRDefault="005B55BA" w:rsidP="00BA1DC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A1DC9" w:rsidRPr="0024692F" w:rsidRDefault="00806FD2" w:rsidP="00BA1DC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Savar Veículos LTDA</w:t>
      </w:r>
    </w:p>
    <w:p w:rsidR="00BA1DC9" w:rsidRPr="0024692F" w:rsidRDefault="00806FD2" w:rsidP="00BA1DC9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Estagiário em TST</w:t>
      </w:r>
      <w:r w:rsidR="0024692F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BA1DC9"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                                                                  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24692F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12</w:t>
      </w:r>
      <w:r w:rsidR="00BA1DC9" w:rsidRPr="0024692F">
        <w:rPr>
          <w:rFonts w:ascii="Times New Roman" w:eastAsia="Times New Roman" w:hAnsi="Times New Roman" w:cs="Times New Roman"/>
          <w:b/>
          <w:bCs/>
          <w:color w:val="000000"/>
        </w:rPr>
        <w:t>/201</w:t>
      </w:r>
      <w:r w:rsidR="0024692F">
        <w:rPr>
          <w:rFonts w:ascii="Times New Roman" w:eastAsia="Times New Roman" w:hAnsi="Times New Roman" w:cs="Times New Roman"/>
          <w:b/>
          <w:bCs/>
          <w:color w:val="000000"/>
        </w:rPr>
        <w:t xml:space="preserve">3 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á 07</w:t>
      </w:r>
      <w:r w:rsidR="00BA1DC9" w:rsidRPr="0024692F">
        <w:rPr>
          <w:rFonts w:ascii="Times New Roman" w:eastAsia="Times New Roman" w:hAnsi="Times New Roman" w:cs="Times New Roman"/>
          <w:b/>
          <w:bCs/>
          <w:color w:val="000000"/>
        </w:rPr>
        <w:t>/201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4</w:t>
      </w:r>
      <w:r w:rsidR="0024692F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A1DC9" w:rsidRPr="0024692F" w:rsidRDefault="00806FD2" w:rsidP="00BA1DC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24692F">
        <w:rPr>
          <w:rFonts w:ascii="Times New Roman" w:eastAsia="Times New Roman" w:hAnsi="Times New Roman" w:cs="Times New Roman"/>
          <w:b/>
          <w:bCs/>
          <w:color w:val="000000"/>
        </w:rPr>
        <w:t>Rafiasul</w:t>
      </w:r>
      <w:proofErr w:type="spellEnd"/>
      <w:r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 Ind. e Comércio de Embalagens Plásticas</w:t>
      </w:r>
    </w:p>
    <w:p w:rsidR="00BA1DC9" w:rsidRPr="0024692F" w:rsidRDefault="00806FD2" w:rsidP="00806F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         Auxiliar de Produção</w:t>
      </w:r>
      <w:r w:rsidR="0024692F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</w:t>
      </w:r>
      <w:r w:rsidR="00BA1DC9" w:rsidRPr="0024692F">
        <w:rPr>
          <w:rFonts w:ascii="Times New Roman" w:eastAsia="Times New Roman" w:hAnsi="Times New Roman" w:cs="Times New Roman"/>
          <w:b/>
          <w:bCs/>
          <w:color w:val="000000"/>
        </w:rPr>
        <w:t>              0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4</w:t>
      </w:r>
      <w:r w:rsidR="00BA1DC9" w:rsidRPr="0024692F">
        <w:rPr>
          <w:rFonts w:ascii="Times New Roman" w:eastAsia="Times New Roman" w:hAnsi="Times New Roman" w:cs="Times New Roman"/>
          <w:b/>
          <w:bCs/>
          <w:color w:val="000000"/>
        </w:rPr>
        <w:t>/20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11 á</w:t>
      </w:r>
      <w:r w:rsidR="00BA1DC9"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11</w:t>
      </w:r>
      <w:r w:rsidR="00BA1DC9" w:rsidRPr="0024692F">
        <w:rPr>
          <w:rFonts w:ascii="Times New Roman" w:eastAsia="Times New Roman" w:hAnsi="Times New Roman" w:cs="Times New Roman"/>
          <w:b/>
          <w:bCs/>
          <w:color w:val="000000"/>
        </w:rPr>
        <w:t>/20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12</w:t>
      </w:r>
      <w:r w:rsidR="0024692F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806FD2" w:rsidRPr="0024692F" w:rsidRDefault="00806FD2" w:rsidP="00806FD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06FD2" w:rsidRPr="0024692F" w:rsidRDefault="0024692F" w:rsidP="00806FD2">
      <w:pPr>
        <w:pStyle w:val="PargrafodaLista"/>
        <w:numPr>
          <w:ilvl w:val="0"/>
          <w:numId w:val="5"/>
        </w:numPr>
        <w:tabs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Projeto Pescar/DIMED - </w:t>
      </w:r>
      <w:proofErr w:type="spellStart"/>
      <w:r>
        <w:rPr>
          <w:rFonts w:ascii="Times New Roman" w:eastAsia="Times New Roman" w:hAnsi="Times New Roman" w:cs="Times New Roman"/>
          <w:b/>
        </w:rPr>
        <w:t>Panvel</w:t>
      </w:r>
      <w:proofErr w:type="spellEnd"/>
      <w:r w:rsidR="00806FD2" w:rsidRPr="0024692F"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06FD2" w:rsidRPr="0024692F">
        <w:rPr>
          <w:rFonts w:ascii="Times New Roman" w:eastAsia="Times New Roman" w:hAnsi="Times New Roman" w:cs="Times New Roman"/>
          <w:b/>
        </w:rPr>
        <w:t>03/2010 á 01/2011</w:t>
      </w:r>
      <w:r>
        <w:rPr>
          <w:rFonts w:ascii="Times New Roman" w:eastAsia="Times New Roman" w:hAnsi="Times New Roman" w:cs="Times New Roman"/>
          <w:b/>
        </w:rPr>
        <w:t>.</w:t>
      </w:r>
    </w:p>
    <w:p w:rsidR="00BA1DC9" w:rsidRPr="0024692F" w:rsidRDefault="00BA1DC9" w:rsidP="00BA1DC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A1DC9" w:rsidRPr="0024692F" w:rsidRDefault="00BA1DC9" w:rsidP="00265EDB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24692F" w:rsidRPr="0024692F" w:rsidRDefault="0024692F" w:rsidP="00BA1DC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692F" w:rsidRDefault="0024692F" w:rsidP="0024692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692F" w:rsidRDefault="0090028D" w:rsidP="0024692F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BA1DC9" w:rsidRPr="0024692F">
          <w:rPr>
            <w:rFonts w:ascii="Times New Roman" w:eastAsia="Times New Roman" w:hAnsi="Times New Roman" w:cs="Times New Roman"/>
            <w:b/>
            <w:bCs/>
            <w:color w:val="000000"/>
          </w:rPr>
          <w:t>Cursos Complementares</w:t>
        </w:r>
      </w:hyperlink>
      <w:r w:rsidR="0024692F">
        <w:rPr>
          <w:rFonts w:ascii="Times New Roman" w:hAnsi="Times New Roman" w:cs="Times New Roman"/>
        </w:rPr>
        <w:t>:</w:t>
      </w:r>
    </w:p>
    <w:p w:rsidR="00BA1DC9" w:rsidRPr="0024692F" w:rsidRDefault="00BA1DC9" w:rsidP="002469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BA1DC9" w:rsidRPr="0024692F" w:rsidRDefault="00806FD2" w:rsidP="00BA1DC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4692F">
        <w:rPr>
          <w:rFonts w:ascii="Times New Roman" w:eastAsia="Times New Roman" w:hAnsi="Times New Roman" w:cs="Times New Roman"/>
          <w:b/>
          <w:bCs/>
          <w:color w:val="000000"/>
        </w:rPr>
        <w:t>Combate ao Incêndio</w:t>
      </w:r>
      <w:r w:rsidR="00BA1DC9" w:rsidRPr="0024692F">
        <w:rPr>
          <w:rFonts w:ascii="Times New Roman" w:eastAsia="Times New Roman" w:hAnsi="Times New Roman" w:cs="Times New Roman"/>
          <w:color w:val="000000"/>
        </w:rPr>
        <w:t>-</w:t>
      </w:r>
      <w:r w:rsidRPr="0024692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24692F" w:rsidRPr="0024692F">
        <w:rPr>
          <w:rFonts w:ascii="Times New Roman" w:eastAsia="Times New Roman" w:hAnsi="Times New Roman" w:cs="Times New Roman"/>
          <w:color w:val="000000"/>
        </w:rPr>
        <w:t>A</w:t>
      </w:r>
      <w:r w:rsidRPr="0024692F">
        <w:rPr>
          <w:rFonts w:ascii="Times New Roman" w:eastAsia="Times New Roman" w:hAnsi="Times New Roman" w:cs="Times New Roman"/>
          <w:color w:val="000000"/>
        </w:rPr>
        <w:t>p</w:t>
      </w:r>
      <w:r w:rsidR="0024692F" w:rsidRPr="0024692F">
        <w:rPr>
          <w:rFonts w:ascii="Times New Roman" w:eastAsia="Times New Roman" w:hAnsi="Times New Roman" w:cs="Times New Roman"/>
          <w:color w:val="000000"/>
        </w:rPr>
        <w:t>se</w:t>
      </w:r>
      <w:proofErr w:type="spellEnd"/>
      <w:r w:rsidRPr="0024692F">
        <w:rPr>
          <w:rFonts w:ascii="Times New Roman" w:eastAsia="Times New Roman" w:hAnsi="Times New Roman" w:cs="Times New Roman"/>
          <w:color w:val="000000"/>
        </w:rPr>
        <w:t xml:space="preserve"> Cursos e treinamentos</w:t>
      </w:r>
      <w:r w:rsidR="0024692F">
        <w:rPr>
          <w:rFonts w:ascii="Times New Roman" w:eastAsia="Times New Roman" w:hAnsi="Times New Roman" w:cs="Times New Roman"/>
          <w:color w:val="000000"/>
        </w:rPr>
        <w:t>.</w:t>
      </w:r>
    </w:p>
    <w:p w:rsidR="00BA1DC9" w:rsidRPr="0024692F" w:rsidRDefault="0024692F" w:rsidP="00BA1DC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24692F">
        <w:rPr>
          <w:rFonts w:ascii="Times New Roman" w:eastAsia="Times New Roman" w:hAnsi="Times New Roman" w:cs="Times New Roman"/>
          <w:b/>
          <w:color w:val="000000"/>
        </w:rPr>
        <w:t xml:space="preserve">Excelência no </w:t>
      </w:r>
      <w:r w:rsidR="00806FD2" w:rsidRPr="0024692F">
        <w:rPr>
          <w:rFonts w:ascii="Times New Roman" w:eastAsia="Times New Roman" w:hAnsi="Times New Roman" w:cs="Times New Roman"/>
          <w:b/>
          <w:color w:val="000000"/>
        </w:rPr>
        <w:t>Atendimento</w:t>
      </w:r>
      <w:r w:rsidRPr="0024692F">
        <w:rPr>
          <w:rFonts w:ascii="Times New Roman" w:eastAsia="Times New Roman" w:hAnsi="Times New Roman" w:cs="Times New Roman"/>
          <w:b/>
          <w:bCs/>
          <w:color w:val="000000"/>
        </w:rPr>
        <w:t xml:space="preserve">- </w:t>
      </w:r>
      <w:r w:rsidRPr="0024692F">
        <w:rPr>
          <w:rFonts w:ascii="Times New Roman" w:eastAsia="Times New Roman" w:hAnsi="Times New Roman" w:cs="Times New Roman"/>
          <w:bCs/>
          <w:color w:val="000000"/>
        </w:rPr>
        <w:t>Projeto Pescar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24692F" w:rsidRPr="0024692F" w:rsidRDefault="0024692F" w:rsidP="00BA1DC9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Voluntário Capacitado- </w:t>
      </w:r>
      <w:r w:rsidRPr="0024692F">
        <w:rPr>
          <w:rFonts w:ascii="Times New Roman" w:eastAsia="Times New Roman" w:hAnsi="Times New Roman" w:cs="Times New Roman"/>
          <w:bCs/>
          <w:color w:val="000000"/>
        </w:rPr>
        <w:t>Vida Urgente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24692F" w:rsidRPr="0024692F" w:rsidRDefault="0024692F" w:rsidP="0024692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sectPr w:rsidR="0024692F" w:rsidRPr="0024692F" w:rsidSect="007448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0F86"/>
    <w:multiLevelType w:val="hybridMultilevel"/>
    <w:tmpl w:val="7A2E9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B2BCE"/>
    <w:multiLevelType w:val="hybridMultilevel"/>
    <w:tmpl w:val="576AD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D59C0"/>
    <w:multiLevelType w:val="multilevel"/>
    <w:tmpl w:val="DF78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B13BC"/>
    <w:multiLevelType w:val="hybridMultilevel"/>
    <w:tmpl w:val="8F38B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328AF"/>
    <w:multiLevelType w:val="multilevel"/>
    <w:tmpl w:val="DE8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31253"/>
    <w:multiLevelType w:val="singleLevel"/>
    <w:tmpl w:val="939A057A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>
    <w:nsid w:val="3B8C3B63"/>
    <w:multiLevelType w:val="multilevel"/>
    <w:tmpl w:val="215C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A15A1"/>
    <w:multiLevelType w:val="multilevel"/>
    <w:tmpl w:val="0DF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226F36"/>
    <w:multiLevelType w:val="multilevel"/>
    <w:tmpl w:val="7D0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2A7242"/>
    <w:multiLevelType w:val="multilevel"/>
    <w:tmpl w:val="5948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DB018F"/>
    <w:multiLevelType w:val="multilevel"/>
    <w:tmpl w:val="D98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4062A5"/>
    <w:multiLevelType w:val="multilevel"/>
    <w:tmpl w:val="39A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11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F4068"/>
    <w:rsid w:val="0024692F"/>
    <w:rsid w:val="00265EDB"/>
    <w:rsid w:val="00553E39"/>
    <w:rsid w:val="005B55BA"/>
    <w:rsid w:val="005E3C1C"/>
    <w:rsid w:val="00666BF2"/>
    <w:rsid w:val="0074482A"/>
    <w:rsid w:val="00806FD2"/>
    <w:rsid w:val="0090028D"/>
    <w:rsid w:val="0096543C"/>
    <w:rsid w:val="00987A19"/>
    <w:rsid w:val="00A64FA4"/>
    <w:rsid w:val="00B96AA5"/>
    <w:rsid w:val="00BA1DC9"/>
    <w:rsid w:val="00BF4068"/>
    <w:rsid w:val="00E32CF0"/>
    <w:rsid w:val="00EB77D9"/>
    <w:rsid w:val="00F16097"/>
    <w:rsid w:val="00FF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BA1D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B55B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F1A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gao">
    <w:name w:val="Hyperlink"/>
    <w:uiPriority w:val="99"/>
    <w:semiHidden/>
    <w:unhideWhenUsed/>
    <w:rsid w:val="00BA1D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B5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urriculum.com.br/01_02.asp?destino=cursos" TargetMode="External"/><Relationship Id="rId5" Type="http://schemas.openxmlformats.org/officeDocument/2006/relationships/hyperlink" Target="http://www.curriculum.com.br/01_02.asp?destino=dadosprincipais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i\Desktop\CV%20Gabriela%20Torales(2013.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Gabriela Torales(2013.1).dotx</Template>
  <TotalTime>0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sec_lucas</cp:lastModifiedBy>
  <cp:revision>3</cp:revision>
  <dcterms:created xsi:type="dcterms:W3CDTF">2014-12-30T17:26:00Z</dcterms:created>
  <dcterms:modified xsi:type="dcterms:W3CDTF">2015-04-29T15:37:00Z</dcterms:modified>
</cp:coreProperties>
</file>