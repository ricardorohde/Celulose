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6F" w:rsidRPr="004C3BAC" w:rsidRDefault="008D166F" w:rsidP="004C3BA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iCs/>
          <w:sz w:val="26"/>
          <w:szCs w:val="26"/>
        </w:rPr>
      </w:pPr>
      <w:r w:rsidRPr="004C3BAC">
        <w:rPr>
          <w:rFonts w:ascii="Arial" w:hAnsi="Arial" w:cs="Arial"/>
          <w:b/>
          <w:bCs/>
          <w:i/>
          <w:iCs/>
          <w:sz w:val="26"/>
          <w:szCs w:val="26"/>
        </w:rPr>
        <w:t>CURRICULUM VITAE</w:t>
      </w:r>
    </w:p>
    <w:p w:rsidR="008D166F" w:rsidRPr="004C3BAC" w:rsidRDefault="008D166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6"/>
          <w:szCs w:val="26"/>
        </w:rPr>
      </w:pPr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  <w:r w:rsidRPr="00B74511">
        <w:rPr>
          <w:rFonts w:ascii="Arial" w:hAnsi="Arial" w:cs="Arial"/>
          <w:b/>
          <w:bCs/>
          <w:i/>
          <w:iCs/>
          <w:sz w:val="22"/>
          <w:szCs w:val="22"/>
        </w:rPr>
        <w:t>DADOS PESSOAIS</w:t>
      </w:r>
    </w:p>
    <w:p w:rsidR="008D166F" w:rsidRPr="00B74511" w:rsidRDefault="001F0B5B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noProof/>
          <w:sz w:val="22"/>
          <w:szCs w:val="22"/>
        </w:rPr>
        <w:pict>
          <v:line id="_x0000_s1026" style="position:absolute;z-index:251655680" from="0,1.9pt" to="450pt,1.9pt"/>
        </w:pict>
      </w:r>
    </w:p>
    <w:p w:rsidR="008D166F" w:rsidRPr="00B74511" w:rsidRDefault="00B941EF">
      <w:pPr>
        <w:pStyle w:val="Ttulo3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4222750</wp:posOffset>
            </wp:positionH>
            <wp:positionV relativeFrom="paragraph">
              <wp:posOffset>158750</wp:posOffset>
            </wp:positionV>
            <wp:extent cx="1115695" cy="1115695"/>
            <wp:effectExtent l="19050" t="0" r="8255" b="0"/>
            <wp:wrapThrough wrapText="bothSides">
              <wp:wrapPolygon edited="0">
                <wp:start x="-369" y="0"/>
                <wp:lineTo x="-369" y="21391"/>
                <wp:lineTo x="21760" y="21391"/>
                <wp:lineTo x="21760" y="0"/>
                <wp:lineTo x="-369" y="0"/>
              </wp:wrapPolygon>
            </wp:wrapThrough>
            <wp:docPr id="26" name="Imagem 26" descr="Patrícia Paim Ro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trícia Paim Roch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66F" w:rsidRPr="00B74511">
        <w:rPr>
          <w:rFonts w:ascii="Arial" w:hAnsi="Arial" w:cs="Arial"/>
          <w:sz w:val="22"/>
          <w:szCs w:val="22"/>
        </w:rPr>
        <w:t>Patrícia Paim Rocha</w:t>
      </w:r>
    </w:p>
    <w:p w:rsidR="008D166F" w:rsidRPr="00B74511" w:rsidRDefault="008D166F">
      <w:pPr>
        <w:rPr>
          <w:rFonts w:ascii="Arial" w:hAnsi="Arial" w:cs="Arial"/>
          <w:sz w:val="22"/>
          <w:szCs w:val="22"/>
        </w:rPr>
      </w:pPr>
    </w:p>
    <w:p w:rsidR="008D166F" w:rsidRPr="00B74511" w:rsidRDefault="008D166F">
      <w:pPr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Estado Civil: Solteira</w:t>
      </w:r>
      <w:r w:rsidR="00E87341"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 xml:space="preserve">Idade: </w:t>
      </w:r>
      <w:r w:rsidR="00292AD8">
        <w:rPr>
          <w:rFonts w:ascii="Arial" w:hAnsi="Arial" w:cs="Arial"/>
          <w:sz w:val="22"/>
          <w:szCs w:val="22"/>
        </w:rPr>
        <w:t>30</w:t>
      </w:r>
      <w:r w:rsidRPr="00B74511">
        <w:rPr>
          <w:rFonts w:ascii="Arial" w:hAnsi="Arial" w:cs="Arial"/>
          <w:sz w:val="22"/>
          <w:szCs w:val="22"/>
        </w:rPr>
        <w:t xml:space="preserve"> anos</w:t>
      </w:r>
    </w:p>
    <w:p w:rsidR="008D166F" w:rsidRDefault="008D166F">
      <w:pPr>
        <w:pStyle w:val="Ttulo2"/>
        <w:widowControl/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>Naturalidade: Porto Alegre/RS</w:t>
      </w:r>
    </w:p>
    <w:p w:rsidR="00E87341" w:rsidRPr="00E87341" w:rsidRDefault="00E87341" w:rsidP="00E87341">
      <w:pPr>
        <w:rPr>
          <w:rFonts w:ascii="Arial" w:hAnsi="Arial" w:cs="Arial"/>
          <w:sz w:val="22"/>
          <w:szCs w:val="22"/>
        </w:rPr>
      </w:pPr>
      <w:r w:rsidRPr="00E87341">
        <w:rPr>
          <w:rFonts w:ascii="Arial" w:hAnsi="Arial" w:cs="Arial"/>
          <w:sz w:val="22"/>
          <w:szCs w:val="22"/>
        </w:rPr>
        <w:t xml:space="preserve">Carteira </w:t>
      </w:r>
      <w:r>
        <w:rPr>
          <w:rFonts w:ascii="Arial" w:hAnsi="Arial" w:cs="Arial"/>
          <w:sz w:val="22"/>
          <w:szCs w:val="22"/>
        </w:rPr>
        <w:t>Habilitação:</w:t>
      </w:r>
      <w:r w:rsidRPr="00E87341">
        <w:rPr>
          <w:rFonts w:ascii="Arial" w:hAnsi="Arial" w:cs="Arial"/>
          <w:sz w:val="22"/>
          <w:szCs w:val="22"/>
        </w:rPr>
        <w:t xml:space="preserve"> B</w:t>
      </w:r>
    </w:p>
    <w:p w:rsidR="008D166F" w:rsidRPr="00B74511" w:rsidRDefault="00A62AD7">
      <w:pPr>
        <w:pStyle w:val="Ttulo2"/>
        <w:widowControl/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 xml:space="preserve">Endereço: Rua </w:t>
      </w:r>
      <w:r w:rsidR="007802B0">
        <w:rPr>
          <w:rFonts w:ascii="Arial" w:hAnsi="Arial" w:cs="Arial"/>
          <w:snapToGrid/>
          <w:sz w:val="22"/>
          <w:szCs w:val="22"/>
        </w:rPr>
        <w:t>Aracaju</w:t>
      </w:r>
      <w:r w:rsidR="008D166F" w:rsidRPr="00B74511">
        <w:rPr>
          <w:rFonts w:ascii="Arial" w:hAnsi="Arial" w:cs="Arial"/>
          <w:snapToGrid/>
          <w:sz w:val="22"/>
          <w:szCs w:val="22"/>
        </w:rPr>
        <w:t xml:space="preserve">, </w:t>
      </w:r>
      <w:r w:rsidR="007802B0">
        <w:rPr>
          <w:rFonts w:ascii="Arial" w:hAnsi="Arial" w:cs="Arial"/>
          <w:snapToGrid/>
          <w:sz w:val="22"/>
          <w:szCs w:val="22"/>
        </w:rPr>
        <w:t>165</w:t>
      </w:r>
      <w:r w:rsidR="008D166F" w:rsidRPr="00B74511">
        <w:rPr>
          <w:rFonts w:ascii="Arial" w:hAnsi="Arial" w:cs="Arial"/>
          <w:snapToGrid/>
          <w:sz w:val="22"/>
          <w:szCs w:val="22"/>
        </w:rPr>
        <w:t xml:space="preserve"> </w:t>
      </w:r>
      <w:r w:rsidR="008C678E" w:rsidRPr="00B74511">
        <w:rPr>
          <w:rFonts w:ascii="Arial" w:hAnsi="Arial" w:cs="Arial"/>
          <w:snapToGrid/>
          <w:sz w:val="22"/>
          <w:szCs w:val="22"/>
        </w:rPr>
        <w:t>–</w:t>
      </w:r>
      <w:r w:rsidR="008D166F" w:rsidRPr="00B74511">
        <w:rPr>
          <w:rFonts w:ascii="Arial" w:hAnsi="Arial" w:cs="Arial"/>
          <w:snapToGrid/>
          <w:sz w:val="22"/>
          <w:szCs w:val="22"/>
        </w:rPr>
        <w:t xml:space="preserve"> </w:t>
      </w:r>
      <w:r w:rsidR="007802B0">
        <w:rPr>
          <w:rFonts w:ascii="Arial" w:hAnsi="Arial" w:cs="Arial"/>
          <w:snapToGrid/>
          <w:sz w:val="22"/>
          <w:szCs w:val="22"/>
        </w:rPr>
        <w:t>Santa Rita</w:t>
      </w:r>
      <w:r w:rsidR="008D166F" w:rsidRPr="00B74511">
        <w:rPr>
          <w:rFonts w:ascii="Arial" w:hAnsi="Arial" w:cs="Arial"/>
          <w:sz w:val="22"/>
          <w:szCs w:val="22"/>
        </w:rPr>
        <w:t xml:space="preserve"> – </w:t>
      </w:r>
      <w:r w:rsidR="007802B0">
        <w:rPr>
          <w:rFonts w:ascii="Arial" w:hAnsi="Arial" w:cs="Arial"/>
          <w:sz w:val="22"/>
          <w:szCs w:val="22"/>
        </w:rPr>
        <w:t>Guaíba</w:t>
      </w:r>
      <w:r w:rsidR="008D166F" w:rsidRPr="00B74511">
        <w:rPr>
          <w:rFonts w:ascii="Arial" w:hAnsi="Arial" w:cs="Arial"/>
          <w:sz w:val="22"/>
          <w:szCs w:val="22"/>
        </w:rPr>
        <w:t>/RS</w:t>
      </w:r>
    </w:p>
    <w:p w:rsidR="008D166F" w:rsidRPr="00B74511" w:rsidRDefault="008D166F">
      <w:pPr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Telefone: 51. 84389161/ 51. 93649375</w:t>
      </w:r>
    </w:p>
    <w:p w:rsidR="008D166F" w:rsidRPr="00B74511" w:rsidRDefault="008D166F">
      <w:pPr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Pr="00B74511">
          <w:rPr>
            <w:rStyle w:val="Hyperlink"/>
            <w:rFonts w:ascii="Arial" w:hAnsi="Arial" w:cs="Arial"/>
            <w:sz w:val="22"/>
            <w:szCs w:val="22"/>
          </w:rPr>
          <w:t>patriciapaim@hotmail.com</w:t>
        </w:r>
      </w:hyperlink>
      <w:r w:rsidRPr="00B74511">
        <w:rPr>
          <w:rFonts w:ascii="Arial" w:hAnsi="Arial" w:cs="Arial"/>
          <w:sz w:val="22"/>
          <w:szCs w:val="22"/>
        </w:rPr>
        <w:t xml:space="preserve"> / </w:t>
      </w:r>
      <w:hyperlink r:id="rId8" w:history="1">
        <w:r w:rsidRPr="00B74511">
          <w:rPr>
            <w:rStyle w:val="Hyperlink"/>
            <w:rFonts w:ascii="Arial" w:hAnsi="Arial" w:cs="Arial"/>
            <w:sz w:val="22"/>
            <w:szCs w:val="22"/>
          </w:rPr>
          <w:t>rochapt@gmail.com</w:t>
        </w:r>
      </w:hyperlink>
      <w:r w:rsidRPr="00B74511">
        <w:rPr>
          <w:rFonts w:ascii="Arial" w:hAnsi="Arial" w:cs="Arial"/>
          <w:sz w:val="22"/>
          <w:szCs w:val="22"/>
        </w:rPr>
        <w:t xml:space="preserve"> </w:t>
      </w:r>
    </w:p>
    <w:p w:rsidR="004C3BAC" w:rsidRPr="00B74511" w:rsidRDefault="004C3BA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B74511" w:rsidRPr="00B74511" w:rsidRDefault="00B74511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4C3BAC" w:rsidRPr="00B74511" w:rsidRDefault="001F0B5B" w:rsidP="004C3BA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noProof/>
          <w:sz w:val="22"/>
          <w:szCs w:val="22"/>
        </w:rPr>
        <w:pict>
          <v:line id="_x0000_s1029" style="position:absolute;z-index:251661824" from="0,12.95pt" to="450pt,12.95pt"/>
        </w:pict>
      </w:r>
      <w:r w:rsidR="004C3BAC" w:rsidRPr="00B74511">
        <w:rPr>
          <w:rFonts w:ascii="Arial" w:hAnsi="Arial" w:cs="Arial"/>
          <w:b/>
          <w:bCs/>
          <w:i/>
          <w:iCs/>
          <w:sz w:val="22"/>
          <w:szCs w:val="22"/>
        </w:rPr>
        <w:t>EXPERIÊNCIA PROFISSIONAL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  <w:r w:rsidRPr="00B74511">
        <w:rPr>
          <w:rFonts w:ascii="Arial" w:hAnsi="Arial" w:cs="Arial"/>
          <w:b/>
          <w:i/>
          <w:iCs/>
          <w:sz w:val="22"/>
          <w:szCs w:val="22"/>
        </w:rPr>
        <w:t>Empresa: MM Desenvolvimento Pessoal Ltda.</w:t>
      </w:r>
    </w:p>
    <w:p w:rsidR="004C3BAC" w:rsidRPr="00B74511" w:rsidRDefault="004C3BAC" w:rsidP="004C3BAC">
      <w:pPr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Endereço: Rua José de Alencar, 386/203 – Porto Alegre/RS</w:t>
      </w:r>
      <w:r w:rsidR="00B74511" w:rsidRPr="00B74511"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 xml:space="preserve">Fone: 51. 3233 3551 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>Cargo: Analista de Logística</w:t>
      </w:r>
      <w:r w:rsidR="00B74511">
        <w:rPr>
          <w:rFonts w:ascii="Arial" w:hAnsi="Arial" w:cs="Arial"/>
          <w:b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 xml:space="preserve">Chefe imediato: </w:t>
      </w:r>
      <w:r w:rsidR="00123565">
        <w:rPr>
          <w:rFonts w:ascii="Arial" w:hAnsi="Arial" w:cs="Arial"/>
          <w:sz w:val="22"/>
          <w:szCs w:val="22"/>
        </w:rPr>
        <w:t xml:space="preserve">Jaime Wagner - </w:t>
      </w:r>
      <w:r w:rsidRPr="00B74511">
        <w:rPr>
          <w:rFonts w:ascii="Arial" w:hAnsi="Arial" w:cs="Arial"/>
          <w:sz w:val="22"/>
          <w:szCs w:val="22"/>
        </w:rPr>
        <w:t>Diretor- Proprietário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Período: 27/03/2007 – atual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Iniciei </w:t>
      </w:r>
      <w:r w:rsidR="00B74511">
        <w:rPr>
          <w:rFonts w:ascii="Arial" w:hAnsi="Arial" w:cs="Arial"/>
          <w:sz w:val="22"/>
          <w:szCs w:val="22"/>
        </w:rPr>
        <w:t>a</w:t>
      </w:r>
      <w:r w:rsidRPr="00B74511">
        <w:rPr>
          <w:rFonts w:ascii="Arial" w:hAnsi="Arial" w:cs="Arial"/>
          <w:sz w:val="22"/>
          <w:szCs w:val="22"/>
        </w:rPr>
        <w:t>s atividades como estagiária, passando a Encarregada de Logística e Analista de Logística. Fui funcionária destaque da empresa.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>Atividades Desenvolvidas: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Organização de toda a logística de cursos;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Planejamento de viagem de instrutores;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Responsável pelas compras: orçamento, pedidos, previsão de compras;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Controle de qualidade e organização de estoque, organização e expedição de produtos;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Recrutamento e seleção de pessoas para o setor de logística; 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Coordenação e operacionalização em projetos como site, sistema de gestão interno, estratégias de marketing, 5S; 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Auxílio ao setor financeiro: emissão de notas fiscais, apuração de custos, utilização de centros de custos, formação de preço de produto; 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Supervisão no setor de marketing: monitoramento das redes sociais </w:t>
      </w:r>
      <w:proofErr w:type="spellStart"/>
      <w:r w:rsidRPr="00B74511">
        <w:rPr>
          <w:rFonts w:ascii="Arial" w:hAnsi="Arial" w:cs="Arial"/>
          <w:sz w:val="22"/>
          <w:szCs w:val="22"/>
        </w:rPr>
        <w:t>Facebook</w:t>
      </w:r>
      <w:proofErr w:type="spellEnd"/>
      <w:r w:rsidRPr="00B74511">
        <w:rPr>
          <w:rFonts w:ascii="Arial" w:hAnsi="Arial" w:cs="Arial"/>
          <w:sz w:val="22"/>
          <w:szCs w:val="22"/>
        </w:rPr>
        <w:t xml:space="preserve">, Blog e </w:t>
      </w:r>
      <w:proofErr w:type="spellStart"/>
      <w:r w:rsidRPr="00B74511">
        <w:rPr>
          <w:rFonts w:ascii="Arial" w:hAnsi="Arial" w:cs="Arial"/>
          <w:sz w:val="22"/>
          <w:szCs w:val="22"/>
        </w:rPr>
        <w:t>you</w:t>
      </w:r>
      <w:proofErr w:type="spellEnd"/>
      <w:r w:rsidRPr="00B745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74511">
        <w:rPr>
          <w:rFonts w:ascii="Arial" w:hAnsi="Arial" w:cs="Arial"/>
          <w:sz w:val="22"/>
          <w:szCs w:val="22"/>
        </w:rPr>
        <w:t>tube</w:t>
      </w:r>
      <w:proofErr w:type="spellEnd"/>
      <w:r w:rsidRPr="00B74511">
        <w:rPr>
          <w:rFonts w:ascii="Arial" w:hAnsi="Arial" w:cs="Arial"/>
          <w:sz w:val="22"/>
          <w:szCs w:val="22"/>
        </w:rPr>
        <w:t>, desenvolvimento de produtos, envio de e-mail marketing;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Atendimento ao Cliente: solução de problemas relacionados à compra, pós venda e venda de produtos;</w:t>
      </w:r>
    </w:p>
    <w:p w:rsidR="004C3BAC" w:rsidRPr="00B74511" w:rsidRDefault="004C3BAC" w:rsidP="004C3BA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 Manutenção de máquinas e equipamentos da empresa; </w:t>
      </w:r>
    </w:p>
    <w:p w:rsidR="00B74511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  <w:r w:rsidRPr="00B7451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  <w:r w:rsidRPr="00B74511">
        <w:rPr>
          <w:rFonts w:ascii="Arial" w:hAnsi="Arial" w:cs="Arial"/>
          <w:b/>
          <w:i/>
          <w:iCs/>
          <w:sz w:val="22"/>
          <w:szCs w:val="22"/>
        </w:rPr>
        <w:t xml:space="preserve">Empresa: </w:t>
      </w:r>
      <w:proofErr w:type="spellStart"/>
      <w:r w:rsidRPr="00B74511">
        <w:rPr>
          <w:rFonts w:ascii="Arial" w:hAnsi="Arial" w:cs="Arial"/>
          <w:b/>
          <w:i/>
          <w:iCs/>
          <w:sz w:val="22"/>
          <w:szCs w:val="22"/>
        </w:rPr>
        <w:t>PH&amp;C</w:t>
      </w:r>
      <w:proofErr w:type="spellEnd"/>
      <w:r w:rsidRPr="00B74511">
        <w:rPr>
          <w:rFonts w:ascii="Arial" w:hAnsi="Arial" w:cs="Arial"/>
          <w:b/>
          <w:i/>
          <w:iCs/>
          <w:sz w:val="22"/>
          <w:szCs w:val="22"/>
        </w:rPr>
        <w:t xml:space="preserve"> </w:t>
      </w:r>
      <w:proofErr w:type="spellStart"/>
      <w:r w:rsidRPr="00B74511">
        <w:rPr>
          <w:rFonts w:ascii="Arial" w:hAnsi="Arial" w:cs="Arial"/>
          <w:b/>
          <w:i/>
          <w:iCs/>
          <w:sz w:val="22"/>
          <w:szCs w:val="22"/>
        </w:rPr>
        <w:t>Repres</w:t>
      </w:r>
      <w:proofErr w:type="spellEnd"/>
      <w:proofErr w:type="gramStart"/>
      <w:r w:rsidRPr="00B74511">
        <w:rPr>
          <w:rFonts w:ascii="Arial" w:hAnsi="Arial" w:cs="Arial"/>
          <w:b/>
          <w:i/>
          <w:iCs/>
          <w:sz w:val="22"/>
          <w:szCs w:val="22"/>
        </w:rPr>
        <w:t>.,</w:t>
      </w:r>
      <w:proofErr w:type="gramEnd"/>
      <w:r w:rsidRPr="00B74511">
        <w:rPr>
          <w:rFonts w:ascii="Arial" w:hAnsi="Arial" w:cs="Arial"/>
          <w:b/>
          <w:i/>
          <w:iCs/>
          <w:sz w:val="22"/>
          <w:szCs w:val="22"/>
        </w:rPr>
        <w:t xml:space="preserve"> Com., Serviços e Assessoria de Seg. Ltda.</w:t>
      </w:r>
    </w:p>
    <w:p w:rsidR="004C3BAC" w:rsidRPr="00B74511" w:rsidRDefault="004C3BAC" w:rsidP="00B74511">
      <w:pPr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Endereço: </w:t>
      </w:r>
      <w:proofErr w:type="gramStart"/>
      <w:r w:rsidRPr="00B74511">
        <w:rPr>
          <w:rFonts w:ascii="Arial" w:hAnsi="Arial" w:cs="Arial"/>
          <w:sz w:val="22"/>
          <w:szCs w:val="22"/>
        </w:rPr>
        <w:t>Av.</w:t>
      </w:r>
      <w:proofErr w:type="gramEnd"/>
      <w:r w:rsidRPr="00B74511">
        <w:rPr>
          <w:rFonts w:ascii="Arial" w:hAnsi="Arial" w:cs="Arial"/>
          <w:sz w:val="22"/>
          <w:szCs w:val="22"/>
        </w:rPr>
        <w:t xml:space="preserve">: Padre </w:t>
      </w:r>
      <w:proofErr w:type="spellStart"/>
      <w:r w:rsidRPr="00B74511">
        <w:rPr>
          <w:rFonts w:ascii="Arial" w:hAnsi="Arial" w:cs="Arial"/>
          <w:sz w:val="22"/>
          <w:szCs w:val="22"/>
        </w:rPr>
        <w:t>Claret</w:t>
      </w:r>
      <w:proofErr w:type="spellEnd"/>
      <w:r w:rsidRPr="00B74511">
        <w:rPr>
          <w:rFonts w:ascii="Arial" w:hAnsi="Arial" w:cs="Arial"/>
          <w:sz w:val="22"/>
          <w:szCs w:val="22"/>
        </w:rPr>
        <w:t>, 121/405 – Esteio/RS</w:t>
      </w:r>
      <w:r w:rsidR="00B74511">
        <w:rPr>
          <w:rFonts w:ascii="Arial" w:hAnsi="Arial" w:cs="Arial"/>
          <w:sz w:val="22"/>
          <w:szCs w:val="22"/>
        </w:rPr>
        <w:t xml:space="preserve"> - </w:t>
      </w:r>
      <w:r w:rsidR="00401A3C">
        <w:rPr>
          <w:rFonts w:ascii="Arial" w:hAnsi="Arial" w:cs="Arial"/>
          <w:sz w:val="22"/>
          <w:szCs w:val="22"/>
        </w:rPr>
        <w:t xml:space="preserve">Fone: 51. 3473 </w:t>
      </w:r>
      <w:r w:rsidRPr="00B74511">
        <w:rPr>
          <w:rFonts w:ascii="Arial" w:hAnsi="Arial" w:cs="Arial"/>
          <w:sz w:val="22"/>
          <w:szCs w:val="22"/>
        </w:rPr>
        <w:t>2313 / 3473</w:t>
      </w:r>
      <w:r w:rsidR="00401A3C">
        <w:rPr>
          <w:rFonts w:ascii="Arial" w:hAnsi="Arial" w:cs="Arial"/>
          <w:sz w:val="22"/>
          <w:szCs w:val="22"/>
        </w:rPr>
        <w:t xml:space="preserve"> </w:t>
      </w:r>
      <w:r w:rsidRPr="00B74511">
        <w:rPr>
          <w:rFonts w:ascii="Arial" w:hAnsi="Arial" w:cs="Arial"/>
          <w:sz w:val="22"/>
          <w:szCs w:val="22"/>
        </w:rPr>
        <w:t xml:space="preserve">7218 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>Cargo: Auxiliar Administrativo</w:t>
      </w:r>
      <w:r w:rsidR="00B74511">
        <w:rPr>
          <w:rFonts w:ascii="Arial" w:hAnsi="Arial" w:cs="Arial"/>
          <w:b/>
          <w:sz w:val="22"/>
          <w:szCs w:val="22"/>
        </w:rPr>
        <w:t xml:space="preserve"> - </w:t>
      </w:r>
      <w:r w:rsidRPr="00123565">
        <w:rPr>
          <w:rFonts w:ascii="Arial" w:hAnsi="Arial" w:cs="Arial"/>
          <w:sz w:val="22"/>
          <w:szCs w:val="22"/>
        </w:rPr>
        <w:t>Chefe Imediato:</w:t>
      </w:r>
      <w:r w:rsidR="00123565" w:rsidRPr="00123565">
        <w:rPr>
          <w:rFonts w:ascii="Arial" w:hAnsi="Arial" w:cs="Arial"/>
          <w:sz w:val="22"/>
          <w:szCs w:val="22"/>
        </w:rPr>
        <w:t xml:space="preserve"> </w:t>
      </w:r>
      <w:r w:rsidR="00123565">
        <w:rPr>
          <w:rFonts w:ascii="Arial" w:hAnsi="Arial" w:cs="Arial"/>
          <w:sz w:val="22"/>
          <w:szCs w:val="22"/>
        </w:rPr>
        <w:t xml:space="preserve">Pedro </w:t>
      </w:r>
      <w:r w:rsidR="00123565" w:rsidRPr="00123565">
        <w:rPr>
          <w:rFonts w:ascii="Arial" w:hAnsi="Arial" w:cs="Arial"/>
          <w:sz w:val="22"/>
          <w:szCs w:val="22"/>
        </w:rPr>
        <w:t>Olavo</w:t>
      </w:r>
      <w:r w:rsidR="00123565">
        <w:rPr>
          <w:rFonts w:ascii="Arial" w:hAnsi="Arial" w:cs="Arial"/>
          <w:sz w:val="22"/>
          <w:szCs w:val="22"/>
        </w:rPr>
        <w:t xml:space="preserve">- </w:t>
      </w:r>
      <w:r w:rsidR="00123565" w:rsidRPr="00B74511">
        <w:rPr>
          <w:rFonts w:ascii="Arial" w:hAnsi="Arial" w:cs="Arial"/>
          <w:sz w:val="22"/>
          <w:szCs w:val="22"/>
        </w:rPr>
        <w:t>Diretor- Proprietário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Período: 05/06/2006 a 26/03/2007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>Atividades Desenvolvidas:</w:t>
      </w:r>
    </w:p>
    <w:p w:rsidR="004C3BAC" w:rsidRPr="00B74511" w:rsidRDefault="00D92910" w:rsidP="004C3BAC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Cadastro de clientes, e</w:t>
      </w:r>
      <w:r w:rsidR="004C3BAC" w:rsidRPr="00B74511">
        <w:rPr>
          <w:rFonts w:ascii="Arial" w:hAnsi="Arial" w:cs="Arial"/>
          <w:sz w:val="22"/>
          <w:szCs w:val="22"/>
        </w:rPr>
        <w:t>laboração de orçamentos e contato com os mesmos;</w:t>
      </w:r>
    </w:p>
    <w:p w:rsidR="00D92910" w:rsidRPr="00B74511" w:rsidRDefault="004C3BAC" w:rsidP="004C3BAC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Atendimento ao telefone, </w:t>
      </w:r>
      <w:proofErr w:type="spellStart"/>
      <w:r w:rsidRPr="00B74511">
        <w:rPr>
          <w:rFonts w:ascii="Arial" w:hAnsi="Arial" w:cs="Arial"/>
          <w:sz w:val="22"/>
          <w:szCs w:val="22"/>
        </w:rPr>
        <w:t>tele-vendas</w:t>
      </w:r>
      <w:proofErr w:type="spellEnd"/>
      <w:r w:rsidRPr="00B74511">
        <w:rPr>
          <w:rFonts w:ascii="Arial" w:hAnsi="Arial" w:cs="Arial"/>
          <w:sz w:val="22"/>
          <w:szCs w:val="22"/>
        </w:rPr>
        <w:t>, recebimen</w:t>
      </w:r>
      <w:r w:rsidR="00D92910" w:rsidRPr="00B74511">
        <w:rPr>
          <w:rFonts w:ascii="Arial" w:hAnsi="Arial" w:cs="Arial"/>
          <w:sz w:val="22"/>
          <w:szCs w:val="22"/>
        </w:rPr>
        <w:t>to/envio eletrônico de arquivos;</w:t>
      </w:r>
    </w:p>
    <w:p w:rsidR="00D92910" w:rsidRPr="00B74511" w:rsidRDefault="00D92910" w:rsidP="004C3BAC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Emissão de notas fiscais, contas a pagar e a r</w:t>
      </w:r>
      <w:r w:rsidR="004C3BAC" w:rsidRPr="00B74511">
        <w:rPr>
          <w:rFonts w:ascii="Arial" w:hAnsi="Arial" w:cs="Arial"/>
          <w:sz w:val="22"/>
          <w:szCs w:val="22"/>
        </w:rPr>
        <w:t>e</w:t>
      </w:r>
      <w:r w:rsidRPr="00B74511">
        <w:rPr>
          <w:rFonts w:ascii="Arial" w:hAnsi="Arial" w:cs="Arial"/>
          <w:sz w:val="22"/>
          <w:szCs w:val="22"/>
        </w:rPr>
        <w:t>ceber, contato com fornecedores;</w:t>
      </w:r>
    </w:p>
    <w:p w:rsidR="004C3BAC" w:rsidRPr="00B74511" w:rsidRDefault="00D92910" w:rsidP="004C3BAC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Controle de entrada e </w:t>
      </w:r>
      <w:r w:rsidR="004C3BAC" w:rsidRPr="00B74511">
        <w:rPr>
          <w:rFonts w:ascii="Arial" w:hAnsi="Arial" w:cs="Arial"/>
          <w:sz w:val="22"/>
          <w:szCs w:val="22"/>
        </w:rPr>
        <w:t xml:space="preserve">saída </w:t>
      </w:r>
      <w:r w:rsidRPr="00B74511">
        <w:rPr>
          <w:rFonts w:ascii="Arial" w:hAnsi="Arial" w:cs="Arial"/>
          <w:sz w:val="22"/>
          <w:szCs w:val="22"/>
        </w:rPr>
        <w:t xml:space="preserve">de materiais e correspondências, </w:t>
      </w:r>
      <w:r w:rsidR="004C3BAC" w:rsidRPr="00B74511">
        <w:rPr>
          <w:rFonts w:ascii="Arial" w:hAnsi="Arial" w:cs="Arial"/>
          <w:sz w:val="22"/>
          <w:szCs w:val="22"/>
        </w:rPr>
        <w:t>arquivo de documentos, e funções externas.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</w:p>
    <w:p w:rsidR="00123565" w:rsidRDefault="00123565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</w:p>
    <w:p w:rsidR="00123565" w:rsidRDefault="00123565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b/>
          <w:i/>
          <w:iCs/>
          <w:sz w:val="22"/>
          <w:szCs w:val="22"/>
        </w:rPr>
      </w:pPr>
      <w:r w:rsidRPr="00B74511">
        <w:rPr>
          <w:rFonts w:ascii="Arial" w:hAnsi="Arial" w:cs="Arial"/>
          <w:b/>
          <w:i/>
          <w:iCs/>
          <w:sz w:val="22"/>
          <w:szCs w:val="22"/>
        </w:rPr>
        <w:lastRenderedPageBreak/>
        <w:t>Empresa: L TECH Consultoria, Comércio, Importação e Exportação Ltda.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Endereço: Rua Ernesto Alves, 316 – Floresta- Porto Alegre/RS</w:t>
      </w:r>
      <w:r w:rsidR="00B74511"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 xml:space="preserve">Fone: 51. 3061 0030 </w:t>
      </w:r>
    </w:p>
    <w:p w:rsidR="00D92910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 xml:space="preserve">Cargo: Auxiliar de Vendas </w:t>
      </w:r>
      <w:r w:rsidR="00B74511">
        <w:rPr>
          <w:rFonts w:ascii="Arial" w:hAnsi="Arial" w:cs="Arial"/>
          <w:b/>
          <w:sz w:val="22"/>
          <w:szCs w:val="22"/>
        </w:rPr>
        <w:t xml:space="preserve">- </w:t>
      </w:r>
      <w:r w:rsidR="00D92910" w:rsidRPr="00123565">
        <w:rPr>
          <w:rFonts w:ascii="Arial" w:hAnsi="Arial" w:cs="Arial"/>
          <w:sz w:val="22"/>
          <w:szCs w:val="22"/>
        </w:rPr>
        <w:t>Chefe Imediato:</w:t>
      </w:r>
      <w:r w:rsidR="00123565" w:rsidRPr="00123565">
        <w:rPr>
          <w:rFonts w:ascii="Arial" w:hAnsi="Arial" w:cs="Arial"/>
          <w:sz w:val="22"/>
          <w:szCs w:val="22"/>
        </w:rPr>
        <w:t xml:space="preserve"> Luis Coso</w:t>
      </w:r>
      <w:r w:rsidR="00123565">
        <w:rPr>
          <w:rFonts w:ascii="Arial" w:hAnsi="Arial" w:cs="Arial"/>
          <w:sz w:val="22"/>
          <w:szCs w:val="22"/>
        </w:rPr>
        <w:t xml:space="preserve"> - </w:t>
      </w:r>
      <w:r w:rsidR="00123565" w:rsidRPr="00B74511">
        <w:rPr>
          <w:rFonts w:ascii="Arial" w:hAnsi="Arial" w:cs="Arial"/>
          <w:sz w:val="22"/>
          <w:szCs w:val="22"/>
        </w:rPr>
        <w:t>Diretor- Proprietário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Período: 19/08/2002 à 25/11/2005</w:t>
      </w:r>
    </w:p>
    <w:p w:rsidR="00D92910" w:rsidRPr="00B74511" w:rsidRDefault="00D92910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E1DDE" w:rsidRPr="00B74511" w:rsidRDefault="00DE1DDE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Iniciei as atividades como estagiária, passando a Auxiliar de Escritório e Auxiliar de Vendas.</w:t>
      </w:r>
    </w:p>
    <w:p w:rsidR="00DE1DDE" w:rsidRPr="00B74511" w:rsidRDefault="00DE1DDE" w:rsidP="004C3BA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D92910" w:rsidRPr="00B74511" w:rsidRDefault="00D92910" w:rsidP="004C3BA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B74511">
        <w:rPr>
          <w:rFonts w:ascii="Arial" w:hAnsi="Arial" w:cs="Arial"/>
          <w:b/>
          <w:sz w:val="22"/>
          <w:szCs w:val="22"/>
        </w:rPr>
        <w:t>Atividades Desenvolvidas:</w:t>
      </w:r>
    </w:p>
    <w:p w:rsidR="00D92910" w:rsidRPr="00B74511" w:rsidRDefault="00D92910" w:rsidP="00D92910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Responsável pelo cadastro de clientes, elaboração de mala direta,</w:t>
      </w:r>
      <w:r w:rsidR="004C3BAC" w:rsidRPr="00B74511">
        <w:rPr>
          <w:rFonts w:ascii="Arial" w:hAnsi="Arial" w:cs="Arial"/>
          <w:sz w:val="22"/>
          <w:szCs w:val="22"/>
        </w:rPr>
        <w:t xml:space="preserve"> orçamentos aos cl</w:t>
      </w:r>
      <w:r w:rsidRPr="00B74511">
        <w:rPr>
          <w:rFonts w:ascii="Arial" w:hAnsi="Arial" w:cs="Arial"/>
          <w:sz w:val="22"/>
          <w:szCs w:val="22"/>
        </w:rPr>
        <w:t>ientes e contato com os mesmos;</w:t>
      </w:r>
    </w:p>
    <w:p w:rsidR="00D92910" w:rsidRPr="00B74511" w:rsidRDefault="00D92910" w:rsidP="00D92910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A</w:t>
      </w:r>
      <w:r w:rsidR="004C3BAC" w:rsidRPr="00B74511">
        <w:rPr>
          <w:rFonts w:ascii="Arial" w:hAnsi="Arial" w:cs="Arial"/>
          <w:sz w:val="22"/>
          <w:szCs w:val="22"/>
        </w:rPr>
        <w:t xml:space="preserve">tendimento ao telefone e recepção, </w:t>
      </w:r>
      <w:proofErr w:type="spellStart"/>
      <w:r w:rsidR="004C3BAC" w:rsidRPr="00B74511">
        <w:rPr>
          <w:rFonts w:ascii="Arial" w:hAnsi="Arial" w:cs="Arial"/>
          <w:sz w:val="22"/>
          <w:szCs w:val="22"/>
        </w:rPr>
        <w:t>tele-vendas</w:t>
      </w:r>
      <w:proofErr w:type="spellEnd"/>
      <w:r w:rsidR="004C3BAC" w:rsidRPr="00B74511">
        <w:rPr>
          <w:rFonts w:ascii="Arial" w:hAnsi="Arial" w:cs="Arial"/>
          <w:sz w:val="22"/>
          <w:szCs w:val="22"/>
        </w:rPr>
        <w:t>, licitações, recebimento/envio eletrônico de arquivos, pesqu</w:t>
      </w:r>
      <w:r w:rsidRPr="00B74511">
        <w:rPr>
          <w:rFonts w:ascii="Arial" w:hAnsi="Arial" w:cs="Arial"/>
          <w:sz w:val="22"/>
          <w:szCs w:val="22"/>
        </w:rPr>
        <w:t>isas de satisfação com clientes;</w:t>
      </w:r>
    </w:p>
    <w:p w:rsidR="00D92910" w:rsidRPr="00B74511" w:rsidRDefault="00D92910" w:rsidP="00D92910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C</w:t>
      </w:r>
      <w:r w:rsidR="004C3BAC" w:rsidRPr="00B74511">
        <w:rPr>
          <w:rFonts w:ascii="Arial" w:hAnsi="Arial" w:cs="Arial"/>
          <w:sz w:val="22"/>
          <w:szCs w:val="22"/>
        </w:rPr>
        <w:t>otações com fornecedor</w:t>
      </w:r>
      <w:r w:rsidRPr="00B74511">
        <w:rPr>
          <w:rFonts w:ascii="Arial" w:hAnsi="Arial" w:cs="Arial"/>
          <w:sz w:val="22"/>
          <w:szCs w:val="22"/>
        </w:rPr>
        <w:t>es - fretes e produtos em geral;</w:t>
      </w:r>
    </w:p>
    <w:p w:rsidR="004C3BAC" w:rsidRPr="00B74511" w:rsidRDefault="00D92910" w:rsidP="00D92910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Contas a pagar e a receber, controle de entrada e</w:t>
      </w:r>
      <w:r w:rsidR="004C3BAC" w:rsidRPr="00B74511">
        <w:rPr>
          <w:rFonts w:ascii="Arial" w:hAnsi="Arial" w:cs="Arial"/>
          <w:sz w:val="22"/>
          <w:szCs w:val="22"/>
        </w:rPr>
        <w:t xml:space="preserve"> saída de materiais e</w:t>
      </w:r>
      <w:r w:rsidRPr="00B74511">
        <w:rPr>
          <w:rFonts w:ascii="Arial" w:hAnsi="Arial" w:cs="Arial"/>
          <w:sz w:val="22"/>
          <w:szCs w:val="22"/>
        </w:rPr>
        <w:t xml:space="preserve"> </w:t>
      </w:r>
      <w:r w:rsidR="004C3BAC" w:rsidRPr="00B74511">
        <w:rPr>
          <w:rFonts w:ascii="Arial" w:hAnsi="Arial" w:cs="Arial"/>
          <w:sz w:val="22"/>
          <w:szCs w:val="22"/>
        </w:rPr>
        <w:t>correspondências, e funções externas.</w:t>
      </w:r>
    </w:p>
    <w:p w:rsidR="004C3BAC" w:rsidRPr="00B74511" w:rsidRDefault="004C3BAC" w:rsidP="004C3B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C3BAC" w:rsidRPr="00B74511" w:rsidRDefault="004C3BA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  <w:r w:rsidRPr="00B74511">
        <w:rPr>
          <w:rFonts w:ascii="Arial" w:hAnsi="Arial" w:cs="Arial"/>
          <w:b/>
          <w:bCs/>
          <w:i/>
          <w:iCs/>
          <w:sz w:val="22"/>
          <w:szCs w:val="22"/>
        </w:rPr>
        <w:t>FORMAÇÃO</w:t>
      </w:r>
    </w:p>
    <w:p w:rsidR="008D166F" w:rsidRPr="00B74511" w:rsidRDefault="001F0B5B">
      <w:pPr>
        <w:autoSpaceDE w:val="0"/>
        <w:autoSpaceDN w:val="0"/>
        <w:adjustRightInd w:val="0"/>
        <w:rPr>
          <w:rFonts w:ascii="Arial" w:hAnsi="Arial" w:cs="Arial"/>
          <w:bCs/>
          <w:iCs/>
          <w:sz w:val="22"/>
          <w:szCs w:val="22"/>
        </w:rPr>
      </w:pPr>
      <w:r w:rsidRPr="001F0B5B">
        <w:rPr>
          <w:rFonts w:ascii="Arial" w:hAnsi="Arial" w:cs="Arial"/>
          <w:b/>
          <w:bCs/>
          <w:i/>
          <w:iCs/>
          <w:noProof/>
          <w:sz w:val="22"/>
          <w:szCs w:val="22"/>
        </w:rPr>
        <w:pict>
          <v:line id="_x0000_s1028" style="position:absolute;z-index:251658752" from="0,1.5pt" to="441pt,1.5pt"/>
        </w:pict>
      </w:r>
    </w:p>
    <w:p w:rsidR="008D166F" w:rsidRPr="00B74511" w:rsidRDefault="009B4596" w:rsidP="00D92910">
      <w:pPr>
        <w:pStyle w:val="Corpodetexto"/>
        <w:widowControl/>
        <w:tabs>
          <w:tab w:val="left" w:pos="-284"/>
          <w:tab w:val="left" w:pos="360"/>
        </w:tabs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i/>
          <w:snapToGrid/>
          <w:sz w:val="22"/>
          <w:szCs w:val="22"/>
        </w:rPr>
        <w:t xml:space="preserve">Graduada em </w:t>
      </w:r>
      <w:r w:rsidR="008D166F" w:rsidRPr="00B74511">
        <w:rPr>
          <w:rFonts w:ascii="Arial" w:hAnsi="Arial" w:cs="Arial"/>
          <w:i/>
          <w:snapToGrid/>
          <w:sz w:val="22"/>
          <w:szCs w:val="22"/>
        </w:rPr>
        <w:t>Administração de Empresas</w:t>
      </w:r>
      <w:r w:rsidR="00B74511" w:rsidRPr="00B74511">
        <w:rPr>
          <w:rFonts w:ascii="Arial" w:hAnsi="Arial" w:cs="Arial"/>
          <w:i/>
          <w:snapToGrid/>
          <w:sz w:val="22"/>
          <w:szCs w:val="22"/>
        </w:rPr>
        <w:t xml:space="preserve"> - </w:t>
      </w:r>
      <w:r w:rsidR="008D166F" w:rsidRPr="00B74511">
        <w:rPr>
          <w:rFonts w:ascii="Arial" w:hAnsi="Arial" w:cs="Arial"/>
          <w:snapToGrid/>
          <w:sz w:val="22"/>
          <w:szCs w:val="22"/>
        </w:rPr>
        <w:t>UNIFIN- Faculdade São Francisco de Assis</w:t>
      </w:r>
    </w:p>
    <w:p w:rsidR="009B4596" w:rsidRPr="00B74511" w:rsidRDefault="009B4596">
      <w:pPr>
        <w:pStyle w:val="Corpodetexto"/>
        <w:widowControl/>
        <w:tabs>
          <w:tab w:val="left" w:pos="-284"/>
        </w:tabs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>Conclusão em 2013</w:t>
      </w:r>
    </w:p>
    <w:p w:rsidR="008D166F" w:rsidRPr="00B74511" w:rsidRDefault="008D166F">
      <w:pPr>
        <w:pStyle w:val="Corpodetexto"/>
        <w:widowControl/>
        <w:tabs>
          <w:tab w:val="left" w:pos="-284"/>
        </w:tabs>
        <w:rPr>
          <w:rFonts w:ascii="Arial" w:hAnsi="Arial" w:cs="Arial"/>
          <w:i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 xml:space="preserve">    </w:t>
      </w:r>
    </w:p>
    <w:p w:rsidR="00B74511" w:rsidRDefault="008D166F">
      <w:pPr>
        <w:pStyle w:val="Corpodetexto"/>
        <w:widowControl/>
        <w:tabs>
          <w:tab w:val="left" w:pos="-284"/>
        </w:tabs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i/>
          <w:snapToGrid/>
          <w:sz w:val="22"/>
          <w:szCs w:val="22"/>
        </w:rPr>
        <w:t>Curso Técnico em Administração de Empresas</w:t>
      </w:r>
      <w:r w:rsidR="00B74511" w:rsidRPr="00B74511">
        <w:rPr>
          <w:rFonts w:ascii="Arial" w:hAnsi="Arial" w:cs="Arial"/>
          <w:i/>
          <w:snapToGrid/>
          <w:sz w:val="22"/>
          <w:szCs w:val="22"/>
        </w:rPr>
        <w:t xml:space="preserve"> - </w:t>
      </w:r>
      <w:r w:rsidRPr="00B74511">
        <w:rPr>
          <w:rFonts w:ascii="Arial" w:hAnsi="Arial" w:cs="Arial"/>
          <w:snapToGrid/>
          <w:sz w:val="22"/>
          <w:szCs w:val="22"/>
        </w:rPr>
        <w:t>Instituto Estadual d</w:t>
      </w:r>
      <w:r w:rsidR="00B74511">
        <w:rPr>
          <w:rFonts w:ascii="Arial" w:hAnsi="Arial" w:cs="Arial"/>
          <w:snapToGrid/>
          <w:sz w:val="22"/>
          <w:szCs w:val="22"/>
        </w:rPr>
        <w:t>e Educação Gomes Jardim</w:t>
      </w:r>
    </w:p>
    <w:p w:rsidR="008D166F" w:rsidRPr="00B74511" w:rsidRDefault="00D92910">
      <w:pPr>
        <w:pStyle w:val="Corpodetexto"/>
        <w:widowControl/>
        <w:tabs>
          <w:tab w:val="left" w:pos="-284"/>
        </w:tabs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>Conclusão em 2002</w:t>
      </w:r>
    </w:p>
    <w:p w:rsidR="008D166F" w:rsidRPr="00B74511" w:rsidRDefault="008D166F">
      <w:pPr>
        <w:pStyle w:val="Corpodetexto"/>
        <w:widowControl/>
        <w:tabs>
          <w:tab w:val="left" w:pos="-284"/>
        </w:tabs>
        <w:rPr>
          <w:rFonts w:ascii="Arial" w:hAnsi="Arial" w:cs="Arial"/>
          <w:snapToGrid/>
          <w:sz w:val="22"/>
          <w:szCs w:val="22"/>
        </w:rPr>
      </w:pPr>
      <w:r w:rsidRPr="00B74511">
        <w:rPr>
          <w:rFonts w:ascii="Arial" w:hAnsi="Arial" w:cs="Arial"/>
          <w:snapToGrid/>
          <w:sz w:val="22"/>
          <w:szCs w:val="22"/>
        </w:rPr>
        <w:t xml:space="preserve">   </w:t>
      </w:r>
      <w:r w:rsidRPr="00B74511">
        <w:rPr>
          <w:rFonts w:ascii="Arial" w:hAnsi="Arial" w:cs="Arial"/>
          <w:snapToGrid/>
          <w:sz w:val="22"/>
          <w:szCs w:val="22"/>
        </w:rPr>
        <w:tab/>
      </w:r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FF0000"/>
          <w:sz w:val="22"/>
          <w:szCs w:val="22"/>
        </w:rPr>
      </w:pPr>
      <w:r w:rsidRPr="00B74511">
        <w:rPr>
          <w:rFonts w:ascii="Arial" w:hAnsi="Arial" w:cs="Arial"/>
          <w:b/>
          <w:bCs/>
          <w:i/>
          <w:iCs/>
          <w:sz w:val="22"/>
          <w:szCs w:val="22"/>
        </w:rPr>
        <w:t>CURSOS DE APERFEIÇOAMENTO</w:t>
      </w:r>
      <w:r w:rsidR="00D92910" w:rsidRPr="00B74511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</w:p>
    <w:p w:rsidR="008D166F" w:rsidRPr="00B74511" w:rsidRDefault="001F0B5B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noProof/>
          <w:sz w:val="22"/>
          <w:szCs w:val="22"/>
        </w:rPr>
        <w:pict>
          <v:line id="_x0000_s1027" style="position:absolute;z-index:251656704" from="0,2.3pt" to="450pt,2.3pt"/>
        </w:pict>
      </w:r>
    </w:p>
    <w:p w:rsidR="00123565" w:rsidRDefault="00123565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Momenttum</w:t>
      </w:r>
      <w:proofErr w:type="spellEnd"/>
      <w:r>
        <w:rPr>
          <w:rFonts w:ascii="Arial" w:hAnsi="Arial" w:cs="Arial"/>
          <w:sz w:val="22"/>
          <w:szCs w:val="22"/>
        </w:rPr>
        <w:t xml:space="preserve"> – Desenvolvimento e Liderança - Humanize</w:t>
      </w:r>
    </w:p>
    <w:p w:rsidR="00A252C5" w:rsidRPr="00B74511" w:rsidRDefault="009F416F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Gestão Financeira </w:t>
      </w:r>
      <w:r w:rsidR="00A252C5" w:rsidRPr="00B74511">
        <w:rPr>
          <w:rFonts w:ascii="Arial" w:hAnsi="Arial" w:cs="Arial"/>
          <w:sz w:val="22"/>
          <w:szCs w:val="22"/>
        </w:rPr>
        <w:t xml:space="preserve">do Controle à Decisão </w:t>
      </w:r>
      <w:r w:rsidR="003171DB" w:rsidRPr="00B74511">
        <w:rPr>
          <w:rFonts w:ascii="Arial" w:hAnsi="Arial" w:cs="Arial"/>
          <w:sz w:val="22"/>
          <w:szCs w:val="22"/>
        </w:rPr>
        <w:t xml:space="preserve">- </w:t>
      </w:r>
      <w:r w:rsidR="00A252C5" w:rsidRPr="00B74511">
        <w:rPr>
          <w:rFonts w:ascii="Arial" w:hAnsi="Arial" w:cs="Arial"/>
          <w:sz w:val="22"/>
          <w:szCs w:val="22"/>
        </w:rPr>
        <w:t>SEBRAE/ RS</w:t>
      </w:r>
    </w:p>
    <w:p w:rsidR="000A4B39" w:rsidRPr="00B74511" w:rsidRDefault="00D92910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B74511">
        <w:rPr>
          <w:rFonts w:ascii="Arial" w:hAnsi="Arial" w:cs="Arial"/>
          <w:sz w:val="22"/>
          <w:szCs w:val="22"/>
        </w:rPr>
        <w:t>E</w:t>
      </w:r>
      <w:r w:rsidR="000A4B39" w:rsidRPr="00B74511">
        <w:rPr>
          <w:rFonts w:ascii="Arial" w:hAnsi="Arial" w:cs="Arial"/>
          <w:sz w:val="22"/>
          <w:szCs w:val="22"/>
        </w:rPr>
        <w:t>mpretec</w:t>
      </w:r>
      <w:proofErr w:type="spellEnd"/>
      <w:r w:rsidR="000A4B39" w:rsidRPr="00B74511">
        <w:rPr>
          <w:rFonts w:ascii="Arial" w:hAnsi="Arial" w:cs="Arial"/>
          <w:sz w:val="22"/>
          <w:szCs w:val="22"/>
        </w:rPr>
        <w:t xml:space="preserve"> </w:t>
      </w:r>
      <w:r w:rsidR="003171DB" w:rsidRPr="00B74511">
        <w:rPr>
          <w:rFonts w:ascii="Arial" w:hAnsi="Arial" w:cs="Arial"/>
          <w:sz w:val="22"/>
          <w:szCs w:val="22"/>
        </w:rPr>
        <w:t xml:space="preserve">- </w:t>
      </w:r>
      <w:r w:rsidR="000A4B39" w:rsidRPr="00B74511">
        <w:rPr>
          <w:rFonts w:ascii="Arial" w:hAnsi="Arial" w:cs="Arial"/>
          <w:sz w:val="22"/>
          <w:szCs w:val="22"/>
        </w:rPr>
        <w:t>SEBRAE/ RS</w:t>
      </w:r>
    </w:p>
    <w:p w:rsidR="00A252C5" w:rsidRPr="00B74511" w:rsidRDefault="00A252C5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Tempo, Organização e Planejamento e Organização com Outlook 2007</w:t>
      </w:r>
      <w:r w:rsidR="003171DB" w:rsidRPr="00B74511"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B74511">
        <w:rPr>
          <w:rFonts w:ascii="Arial" w:hAnsi="Arial" w:cs="Arial"/>
          <w:sz w:val="22"/>
          <w:szCs w:val="22"/>
        </w:rPr>
        <w:t>PowerSelf</w:t>
      </w:r>
      <w:proofErr w:type="gramEnd"/>
    </w:p>
    <w:p w:rsidR="008D166F" w:rsidRPr="00B74511" w:rsidRDefault="00D92910" w:rsidP="00D92910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I</w:t>
      </w:r>
      <w:r w:rsidR="008D166F" w:rsidRPr="00B74511">
        <w:rPr>
          <w:rFonts w:ascii="Arial" w:hAnsi="Arial" w:cs="Arial"/>
          <w:sz w:val="22"/>
          <w:szCs w:val="22"/>
        </w:rPr>
        <w:t>nformática – Windows, Word, Excel</w:t>
      </w:r>
      <w:r w:rsidR="003171DB" w:rsidRPr="00B74511">
        <w:rPr>
          <w:rFonts w:ascii="Arial" w:hAnsi="Arial" w:cs="Arial"/>
          <w:sz w:val="22"/>
          <w:szCs w:val="22"/>
        </w:rPr>
        <w:t xml:space="preserve"> - </w:t>
      </w:r>
      <w:r w:rsidR="008D166F" w:rsidRPr="00B74511">
        <w:rPr>
          <w:rFonts w:ascii="Arial" w:hAnsi="Arial" w:cs="Arial"/>
          <w:sz w:val="22"/>
          <w:szCs w:val="22"/>
        </w:rPr>
        <w:t>Sindicato dos Trabalhadores nas Ind.da Constr. Civil de Porto Alegre.</w:t>
      </w:r>
    </w:p>
    <w:p w:rsidR="008D166F" w:rsidRPr="00B74511" w:rsidRDefault="00D92910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C</w:t>
      </w:r>
      <w:r w:rsidR="008D166F" w:rsidRPr="00B74511">
        <w:rPr>
          <w:rFonts w:ascii="Arial" w:hAnsi="Arial" w:cs="Arial"/>
          <w:sz w:val="22"/>
          <w:szCs w:val="22"/>
        </w:rPr>
        <w:t>urso Gerencial - Atendimento ao Cliente / Técnicas de Vendas / Como vender mais e melhor</w:t>
      </w:r>
      <w:r w:rsidR="003171DB" w:rsidRPr="00B74511">
        <w:rPr>
          <w:rFonts w:ascii="Arial" w:hAnsi="Arial" w:cs="Arial"/>
          <w:sz w:val="22"/>
          <w:szCs w:val="22"/>
        </w:rPr>
        <w:t xml:space="preserve"> - </w:t>
      </w:r>
      <w:r w:rsidR="008D166F" w:rsidRPr="00B74511">
        <w:rPr>
          <w:rFonts w:ascii="Arial" w:hAnsi="Arial" w:cs="Arial"/>
          <w:sz w:val="22"/>
          <w:szCs w:val="22"/>
        </w:rPr>
        <w:t>SEBRAE/ RS</w:t>
      </w:r>
    </w:p>
    <w:p w:rsidR="008D166F" w:rsidRPr="00B74511" w:rsidRDefault="008D166F" w:rsidP="00D92910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Liderança, Influência e Poder</w:t>
      </w:r>
      <w:r w:rsidR="003171DB" w:rsidRPr="00B74511"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 xml:space="preserve">Instituição: Power </w:t>
      </w:r>
      <w:proofErr w:type="gramStart"/>
      <w:r w:rsidRPr="00B74511">
        <w:rPr>
          <w:rFonts w:ascii="Arial" w:hAnsi="Arial" w:cs="Arial"/>
          <w:sz w:val="22"/>
          <w:szCs w:val="22"/>
        </w:rPr>
        <w:t>Training</w:t>
      </w:r>
      <w:proofErr w:type="gramEnd"/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D166F" w:rsidRPr="00B74511" w:rsidRDefault="008D166F">
      <w:pPr>
        <w:pStyle w:val="Ttulo3"/>
        <w:pBdr>
          <w:bottom w:val="single" w:sz="4" w:space="0" w:color="auto"/>
        </w:pBdr>
        <w:rPr>
          <w:rFonts w:ascii="Arial" w:hAnsi="Arial" w:cs="Arial"/>
          <w:color w:val="000000"/>
          <w:sz w:val="22"/>
          <w:szCs w:val="22"/>
        </w:rPr>
      </w:pPr>
      <w:r w:rsidRPr="00B74511">
        <w:rPr>
          <w:rFonts w:ascii="Arial" w:hAnsi="Arial" w:cs="Arial"/>
          <w:color w:val="000000"/>
          <w:sz w:val="22"/>
          <w:szCs w:val="22"/>
        </w:rPr>
        <w:t>PERFIL PROFISSIONAL</w:t>
      </w:r>
    </w:p>
    <w:p w:rsidR="008D166F" w:rsidRPr="00B74511" w:rsidRDefault="008D166F">
      <w:pPr>
        <w:pStyle w:val="Corpodetexto3"/>
        <w:tabs>
          <w:tab w:val="left" w:pos="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ab/>
        <w:t xml:space="preserve"> </w:t>
      </w:r>
    </w:p>
    <w:p w:rsidR="00D92910" w:rsidRPr="00B74511" w:rsidRDefault="00D92910" w:rsidP="005D481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 xml:space="preserve">Participativa, </w:t>
      </w:r>
      <w:r w:rsidR="005D481D" w:rsidRPr="00B74511">
        <w:rPr>
          <w:rFonts w:ascii="Arial" w:hAnsi="Arial" w:cs="Arial"/>
          <w:sz w:val="22"/>
          <w:szCs w:val="22"/>
        </w:rPr>
        <w:t>pró-ativa</w:t>
      </w:r>
      <w:r w:rsidRPr="00B74511">
        <w:rPr>
          <w:rFonts w:ascii="Arial" w:hAnsi="Arial" w:cs="Arial"/>
          <w:sz w:val="22"/>
          <w:szCs w:val="22"/>
        </w:rPr>
        <w:t xml:space="preserve"> e comprometida com minhas responsabilidades.</w:t>
      </w:r>
    </w:p>
    <w:p w:rsidR="005D481D" w:rsidRPr="00B74511" w:rsidRDefault="00D92910" w:rsidP="005D481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S</w:t>
      </w:r>
      <w:r w:rsidR="005D481D" w:rsidRPr="00B74511">
        <w:rPr>
          <w:rFonts w:ascii="Arial" w:hAnsi="Arial" w:cs="Arial"/>
          <w:sz w:val="22"/>
          <w:szCs w:val="22"/>
        </w:rPr>
        <w:t>empre pronta para o trabalho e para ajudar na melhoria dos processos da empresa.</w:t>
      </w:r>
    </w:p>
    <w:p w:rsidR="005D481D" w:rsidRPr="00B74511" w:rsidRDefault="005D481D" w:rsidP="005D481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Procuro aprender coisas novas que me propiciem crescer profissionalmente.</w:t>
      </w:r>
    </w:p>
    <w:p w:rsidR="005D481D" w:rsidRPr="00B74511" w:rsidRDefault="005D481D" w:rsidP="005D481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>Sou muito assídua e responsável, jamais tive problemas com faltas, atestados e advertências.</w:t>
      </w:r>
    </w:p>
    <w:p w:rsidR="008D166F" w:rsidRPr="00B74511" w:rsidRDefault="008D166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E1DDE" w:rsidRPr="00B74511" w:rsidRDefault="00DE1DD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E1DDE" w:rsidRPr="00B74511" w:rsidRDefault="00DE1DDE" w:rsidP="00DE1DDE">
      <w:pPr>
        <w:pStyle w:val="Ttulo3"/>
        <w:pBdr>
          <w:bottom w:val="single" w:sz="4" w:space="0" w:color="auto"/>
        </w:pBdr>
        <w:rPr>
          <w:rFonts w:ascii="Arial" w:hAnsi="Arial" w:cs="Arial"/>
          <w:color w:val="000000"/>
          <w:sz w:val="22"/>
          <w:szCs w:val="22"/>
        </w:rPr>
      </w:pPr>
      <w:r w:rsidRPr="00B74511">
        <w:rPr>
          <w:rFonts w:ascii="Arial" w:hAnsi="Arial" w:cs="Arial"/>
          <w:color w:val="000000"/>
          <w:sz w:val="22"/>
          <w:szCs w:val="22"/>
        </w:rPr>
        <w:t>REFERÊNCIAS PROFISSIONAIS</w:t>
      </w:r>
    </w:p>
    <w:p w:rsidR="00DE1DDE" w:rsidRPr="00B74511" w:rsidRDefault="00DE1DDE" w:rsidP="00DE1DDE">
      <w:pPr>
        <w:pStyle w:val="Corpodetexto3"/>
        <w:tabs>
          <w:tab w:val="left" w:pos="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B74511">
        <w:rPr>
          <w:rFonts w:ascii="Arial" w:hAnsi="Arial" w:cs="Arial"/>
          <w:sz w:val="22"/>
          <w:szCs w:val="22"/>
        </w:rPr>
        <w:tab/>
        <w:t xml:space="preserve"> </w:t>
      </w:r>
    </w:p>
    <w:p w:rsidR="00401A3C" w:rsidRDefault="00401A3C" w:rsidP="00401A3C">
      <w:pPr>
        <w:pStyle w:val="Corpodetexto3"/>
        <w:tabs>
          <w:tab w:val="left" w:pos="0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Jaime Wagner 51. 3233 3551- </w:t>
      </w:r>
      <w:r w:rsidRPr="00B74511">
        <w:rPr>
          <w:rFonts w:ascii="Arial" w:hAnsi="Arial" w:cs="Arial"/>
          <w:sz w:val="22"/>
          <w:szCs w:val="22"/>
        </w:rPr>
        <w:t>Diretor</w:t>
      </w:r>
      <w:r>
        <w:rPr>
          <w:rFonts w:ascii="Arial" w:hAnsi="Arial" w:cs="Arial"/>
          <w:sz w:val="22"/>
          <w:szCs w:val="22"/>
        </w:rPr>
        <w:t>/</w:t>
      </w:r>
      <w:r w:rsidRPr="00B74511">
        <w:rPr>
          <w:rFonts w:ascii="Arial" w:hAnsi="Arial" w:cs="Arial"/>
          <w:sz w:val="22"/>
          <w:szCs w:val="22"/>
        </w:rPr>
        <w:t>Proprietário</w:t>
      </w:r>
      <w:r>
        <w:rPr>
          <w:rFonts w:ascii="Arial" w:hAnsi="Arial" w:cs="Arial"/>
          <w:sz w:val="22"/>
          <w:szCs w:val="22"/>
        </w:rPr>
        <w:t xml:space="preserve"> da MM</w:t>
      </w:r>
    </w:p>
    <w:p w:rsidR="00DE1DDE" w:rsidRDefault="00401A3C" w:rsidP="00401A3C">
      <w:pPr>
        <w:pStyle w:val="Corpodetexto3"/>
        <w:tabs>
          <w:tab w:val="left" w:pos="0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Luis Coso - </w:t>
      </w:r>
      <w:r w:rsidRPr="00B74511">
        <w:rPr>
          <w:rFonts w:ascii="Arial" w:hAnsi="Arial" w:cs="Arial"/>
          <w:sz w:val="22"/>
          <w:szCs w:val="22"/>
        </w:rPr>
        <w:t>51. 3061 0030</w:t>
      </w:r>
      <w:r>
        <w:rPr>
          <w:rFonts w:ascii="Arial" w:hAnsi="Arial" w:cs="Arial"/>
          <w:sz w:val="22"/>
          <w:szCs w:val="22"/>
        </w:rPr>
        <w:t xml:space="preserve"> – </w:t>
      </w:r>
      <w:r w:rsidRPr="00B74511">
        <w:rPr>
          <w:rFonts w:ascii="Arial" w:hAnsi="Arial" w:cs="Arial"/>
          <w:sz w:val="22"/>
          <w:szCs w:val="22"/>
        </w:rPr>
        <w:t>Diretor</w:t>
      </w:r>
      <w:r>
        <w:rPr>
          <w:rFonts w:ascii="Arial" w:hAnsi="Arial" w:cs="Arial"/>
          <w:sz w:val="22"/>
          <w:szCs w:val="22"/>
        </w:rPr>
        <w:t>/</w:t>
      </w:r>
      <w:r w:rsidRPr="00B74511">
        <w:rPr>
          <w:rFonts w:ascii="Arial" w:hAnsi="Arial" w:cs="Arial"/>
          <w:sz w:val="22"/>
          <w:szCs w:val="22"/>
        </w:rPr>
        <w:t>Proprietário</w:t>
      </w:r>
      <w:r>
        <w:rPr>
          <w:rFonts w:ascii="Arial" w:hAnsi="Arial" w:cs="Arial"/>
          <w:sz w:val="22"/>
          <w:szCs w:val="22"/>
        </w:rPr>
        <w:t xml:space="preserve"> da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LTech</w:t>
      </w:r>
      <w:proofErr w:type="spellEnd"/>
      <w:proofErr w:type="gramEnd"/>
    </w:p>
    <w:p w:rsidR="00401A3C" w:rsidRDefault="00401A3C" w:rsidP="00401A3C">
      <w:pPr>
        <w:pStyle w:val="Corpodetexto3"/>
        <w:tabs>
          <w:tab w:val="left" w:pos="0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Pedro </w:t>
      </w:r>
      <w:r w:rsidRPr="00123565">
        <w:rPr>
          <w:rFonts w:ascii="Arial" w:hAnsi="Arial" w:cs="Arial"/>
          <w:sz w:val="22"/>
          <w:szCs w:val="22"/>
        </w:rPr>
        <w:t>Olavo</w:t>
      </w:r>
      <w:r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>51. 3473</w:t>
      </w:r>
      <w:r>
        <w:rPr>
          <w:rFonts w:ascii="Arial" w:hAnsi="Arial" w:cs="Arial"/>
          <w:sz w:val="22"/>
          <w:szCs w:val="22"/>
        </w:rPr>
        <w:t xml:space="preserve"> </w:t>
      </w:r>
      <w:r w:rsidRPr="00B74511">
        <w:rPr>
          <w:rFonts w:ascii="Arial" w:hAnsi="Arial" w:cs="Arial"/>
          <w:sz w:val="22"/>
          <w:szCs w:val="22"/>
        </w:rPr>
        <w:t>2313 / 3473</w:t>
      </w:r>
      <w:r>
        <w:rPr>
          <w:rFonts w:ascii="Arial" w:hAnsi="Arial" w:cs="Arial"/>
          <w:sz w:val="22"/>
          <w:szCs w:val="22"/>
        </w:rPr>
        <w:t xml:space="preserve"> </w:t>
      </w:r>
      <w:r w:rsidRPr="00B74511">
        <w:rPr>
          <w:rFonts w:ascii="Arial" w:hAnsi="Arial" w:cs="Arial"/>
          <w:sz w:val="22"/>
          <w:szCs w:val="22"/>
        </w:rPr>
        <w:t>7218</w:t>
      </w:r>
      <w:r>
        <w:rPr>
          <w:rFonts w:ascii="Arial" w:hAnsi="Arial" w:cs="Arial"/>
          <w:sz w:val="22"/>
          <w:szCs w:val="22"/>
        </w:rPr>
        <w:t xml:space="preserve"> - </w:t>
      </w:r>
      <w:r w:rsidRPr="00B74511">
        <w:rPr>
          <w:rFonts w:ascii="Arial" w:hAnsi="Arial" w:cs="Arial"/>
          <w:sz w:val="22"/>
          <w:szCs w:val="22"/>
        </w:rPr>
        <w:t>Diretor- Proprietário</w:t>
      </w:r>
      <w:r>
        <w:rPr>
          <w:rFonts w:ascii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sz w:val="22"/>
          <w:szCs w:val="22"/>
        </w:rPr>
        <w:t>PH&amp;C</w:t>
      </w:r>
      <w:proofErr w:type="spellEnd"/>
    </w:p>
    <w:p w:rsidR="00401A3C" w:rsidRDefault="00401A3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1A3C" w:rsidRDefault="00401A3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1A3C" w:rsidRPr="004C3BAC" w:rsidRDefault="00401A3C">
      <w:pPr>
        <w:autoSpaceDE w:val="0"/>
        <w:autoSpaceDN w:val="0"/>
        <w:adjustRightInd w:val="0"/>
        <w:rPr>
          <w:rFonts w:ascii="Arial" w:hAnsi="Arial" w:cs="Arial"/>
        </w:rPr>
      </w:pPr>
    </w:p>
    <w:sectPr w:rsidR="00401A3C" w:rsidRPr="004C3BAC" w:rsidSect="00B74511">
      <w:pgSz w:w="11909" w:h="16834" w:code="9"/>
      <w:pgMar w:top="1152" w:right="1080" w:bottom="1411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D40"/>
    <w:multiLevelType w:val="hybridMultilevel"/>
    <w:tmpl w:val="40A0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074A4"/>
    <w:multiLevelType w:val="hybridMultilevel"/>
    <w:tmpl w:val="3230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B51C4"/>
    <w:multiLevelType w:val="hybridMultilevel"/>
    <w:tmpl w:val="145E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D6A00"/>
    <w:multiLevelType w:val="hybridMultilevel"/>
    <w:tmpl w:val="EF681842"/>
    <w:lvl w:ilvl="0" w:tplc="39BAEA4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60A32B03"/>
    <w:multiLevelType w:val="hybridMultilevel"/>
    <w:tmpl w:val="A1C462AE"/>
    <w:lvl w:ilvl="0" w:tplc="0416000F">
      <w:start w:val="1"/>
      <w:numFmt w:val="decimal"/>
      <w:lvlText w:val="%1."/>
      <w:lvlJc w:val="left"/>
      <w:pPr>
        <w:tabs>
          <w:tab w:val="num" w:pos="1705"/>
        </w:tabs>
        <w:ind w:left="170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25"/>
        </w:tabs>
        <w:ind w:left="24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45"/>
        </w:tabs>
        <w:ind w:left="31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65"/>
        </w:tabs>
        <w:ind w:left="38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85"/>
        </w:tabs>
        <w:ind w:left="45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05"/>
        </w:tabs>
        <w:ind w:left="53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25"/>
        </w:tabs>
        <w:ind w:left="60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45"/>
        </w:tabs>
        <w:ind w:left="67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65"/>
        </w:tabs>
        <w:ind w:left="7465" w:hanging="180"/>
      </w:pPr>
    </w:lvl>
  </w:abstractNum>
  <w:abstractNum w:abstractNumId="5">
    <w:nsid w:val="6461343D"/>
    <w:multiLevelType w:val="hybridMultilevel"/>
    <w:tmpl w:val="5424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80C74"/>
    <w:multiLevelType w:val="singleLevel"/>
    <w:tmpl w:val="047EB9CA"/>
    <w:lvl w:ilvl="0"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compat/>
  <w:rsids>
    <w:rsidRoot w:val="00123565"/>
    <w:rsid w:val="00093D76"/>
    <w:rsid w:val="000950BE"/>
    <w:rsid w:val="000A4B39"/>
    <w:rsid w:val="00123565"/>
    <w:rsid w:val="001F0B5B"/>
    <w:rsid w:val="00292AD8"/>
    <w:rsid w:val="00316B46"/>
    <w:rsid w:val="003171DB"/>
    <w:rsid w:val="0034260F"/>
    <w:rsid w:val="00352B0D"/>
    <w:rsid w:val="003E0AF7"/>
    <w:rsid w:val="00401A3C"/>
    <w:rsid w:val="004074AF"/>
    <w:rsid w:val="004C3BAC"/>
    <w:rsid w:val="004E0563"/>
    <w:rsid w:val="00526E9A"/>
    <w:rsid w:val="005270FE"/>
    <w:rsid w:val="005D481D"/>
    <w:rsid w:val="007802B0"/>
    <w:rsid w:val="007806EA"/>
    <w:rsid w:val="007F7C96"/>
    <w:rsid w:val="0088684B"/>
    <w:rsid w:val="0089234A"/>
    <w:rsid w:val="008C678E"/>
    <w:rsid w:val="008D166F"/>
    <w:rsid w:val="008D261F"/>
    <w:rsid w:val="0090006A"/>
    <w:rsid w:val="0098524D"/>
    <w:rsid w:val="009B4596"/>
    <w:rsid w:val="009F416F"/>
    <w:rsid w:val="00A252C5"/>
    <w:rsid w:val="00A47750"/>
    <w:rsid w:val="00A62AD7"/>
    <w:rsid w:val="00B74511"/>
    <w:rsid w:val="00B941EF"/>
    <w:rsid w:val="00C20CF4"/>
    <w:rsid w:val="00CC4E3F"/>
    <w:rsid w:val="00D4190E"/>
    <w:rsid w:val="00D92910"/>
    <w:rsid w:val="00DA3251"/>
    <w:rsid w:val="00DC3047"/>
    <w:rsid w:val="00DE1DDE"/>
    <w:rsid w:val="00DE23EC"/>
    <w:rsid w:val="00E12E74"/>
    <w:rsid w:val="00E87341"/>
    <w:rsid w:val="00F41028"/>
    <w:rsid w:val="00F8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96"/>
    <w:rPr>
      <w:sz w:val="24"/>
      <w:szCs w:val="24"/>
      <w:lang w:val="pt-BR" w:eastAsia="pt-BR"/>
    </w:rPr>
  </w:style>
  <w:style w:type="paragraph" w:styleId="Ttulo2">
    <w:name w:val="heading 2"/>
    <w:basedOn w:val="Normal"/>
    <w:next w:val="Normal"/>
    <w:qFormat/>
    <w:rsid w:val="007F7C96"/>
    <w:pPr>
      <w:keepNext/>
      <w:widowControl w:val="0"/>
      <w:outlineLvl w:val="1"/>
    </w:pPr>
    <w:rPr>
      <w:snapToGrid w:val="0"/>
      <w:szCs w:val="20"/>
    </w:rPr>
  </w:style>
  <w:style w:type="paragraph" w:styleId="Ttulo3">
    <w:name w:val="heading 3"/>
    <w:basedOn w:val="Normal"/>
    <w:next w:val="Normal"/>
    <w:qFormat/>
    <w:rsid w:val="007F7C96"/>
    <w:pPr>
      <w:keepNext/>
      <w:outlineLvl w:val="2"/>
    </w:pPr>
    <w:rPr>
      <w:b/>
      <w:i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7F7C96"/>
    <w:pPr>
      <w:widowControl w:val="0"/>
      <w:jc w:val="both"/>
    </w:pPr>
    <w:rPr>
      <w:snapToGrid w:val="0"/>
      <w:szCs w:val="20"/>
    </w:rPr>
  </w:style>
  <w:style w:type="paragraph" w:styleId="Recuodecorpodetexto2">
    <w:name w:val="Body Text Indent 2"/>
    <w:basedOn w:val="Normal"/>
    <w:semiHidden/>
    <w:rsid w:val="007F7C96"/>
    <w:pPr>
      <w:spacing w:after="120" w:line="480" w:lineRule="auto"/>
      <w:ind w:left="283"/>
    </w:pPr>
  </w:style>
  <w:style w:type="paragraph" w:styleId="Corpodetexto3">
    <w:name w:val="Body Text 3"/>
    <w:basedOn w:val="Normal"/>
    <w:semiHidden/>
    <w:rsid w:val="007F7C96"/>
    <w:pPr>
      <w:spacing w:after="120"/>
    </w:pPr>
    <w:rPr>
      <w:sz w:val="16"/>
      <w:szCs w:val="16"/>
    </w:rPr>
  </w:style>
  <w:style w:type="character" w:styleId="Hyperlink">
    <w:name w:val="Hyperlink"/>
    <w:basedOn w:val="Fontepargpadro"/>
    <w:semiHidden/>
    <w:rsid w:val="007F7C9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4190E"/>
  </w:style>
  <w:style w:type="paragraph" w:styleId="NormalWeb">
    <w:name w:val="Normal (Web)"/>
    <w:basedOn w:val="Normal"/>
    <w:uiPriority w:val="99"/>
    <w:semiHidden/>
    <w:unhideWhenUsed/>
    <w:rsid w:val="005D481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hap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riciapai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bcdn-profile-a.akamaihd.net/hprofile-ak-prn2/t1/c0.29.200.200/p200x200/6139_684756324869215_942855284_n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istica7\AppData\Local\Microsoft\Windows\Temporary%20Internet%20Files\Content.IE5\R37684B9\Curriculo%20Patricia%20Pai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Patricia Paim</Template>
  <TotalTime>15</TotalTime>
  <Pages>2</Pages>
  <Words>624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Logistica7</dc:creator>
  <cp:lastModifiedBy>Logistica7</cp:lastModifiedBy>
  <cp:revision>8</cp:revision>
  <cp:lastPrinted>2009-05-31T04:47:00Z</cp:lastPrinted>
  <dcterms:created xsi:type="dcterms:W3CDTF">2014-03-17T19:05:00Z</dcterms:created>
  <dcterms:modified xsi:type="dcterms:W3CDTF">2014-03-19T12:28:00Z</dcterms:modified>
</cp:coreProperties>
</file>