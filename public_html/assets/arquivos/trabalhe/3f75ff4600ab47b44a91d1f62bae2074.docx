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6F" w:rsidRPr="00D8631A" w:rsidRDefault="00160142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4634865</wp:posOffset>
            </wp:positionH>
            <wp:positionV relativeFrom="paragraph">
              <wp:posOffset>-61595</wp:posOffset>
            </wp:positionV>
            <wp:extent cx="790575" cy="1076325"/>
            <wp:effectExtent l="19050" t="0" r="9525" b="0"/>
            <wp:wrapNone/>
            <wp:docPr id="1" name="Imagem 0" descr="IMG_20140911_155610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911_15561011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546" w:rsidRPr="00D8631A">
        <w:rPr>
          <w:rFonts w:ascii="Tahoma" w:hAnsi="Tahoma" w:cs="Tahoma"/>
          <w:b/>
          <w:bCs/>
          <w:sz w:val="28"/>
          <w:szCs w:val="28"/>
        </w:rPr>
        <w:t>A</w:t>
      </w:r>
      <w:r w:rsidR="001411D1" w:rsidRPr="00D8631A">
        <w:rPr>
          <w:rFonts w:ascii="Tahoma" w:hAnsi="Tahoma" w:cs="Tahoma"/>
          <w:b/>
          <w:bCs/>
          <w:sz w:val="28"/>
          <w:szCs w:val="28"/>
        </w:rPr>
        <w:t>NDREI SCHARFENBERGER</w:t>
      </w:r>
      <w:r w:rsidR="00935193" w:rsidRPr="00D8631A">
        <w:rPr>
          <w:rFonts w:ascii="Tahoma" w:hAnsi="Tahoma" w:cs="Tahoma"/>
          <w:b/>
          <w:bCs/>
          <w:sz w:val="28"/>
          <w:szCs w:val="28"/>
        </w:rPr>
        <w:t xml:space="preserve"> </w:t>
      </w:r>
    </w:p>
    <w:p w:rsidR="0034226F" w:rsidRDefault="0034226F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4D6A14" w:rsidRPr="004D6A14" w:rsidRDefault="004D6A14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7A5856" w:rsidRPr="00D8631A" w:rsidRDefault="0034226F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u w:val="single"/>
        </w:rPr>
      </w:pPr>
      <w:r w:rsidRPr="00D8631A">
        <w:rPr>
          <w:rFonts w:ascii="Tahoma" w:hAnsi="Tahoma" w:cs="Tahoma"/>
          <w:b/>
          <w:bCs/>
          <w:u w:val="single"/>
        </w:rPr>
        <w:t>DADOS PESSOAIS</w:t>
      </w:r>
    </w:p>
    <w:p w:rsidR="00D473C5" w:rsidRPr="004D6A14" w:rsidRDefault="00D473C5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34226F" w:rsidRPr="004D6A14" w:rsidRDefault="009C680E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 xml:space="preserve">ENDEREÇO: </w:t>
      </w:r>
      <w:r w:rsidR="004D6A14">
        <w:rPr>
          <w:rFonts w:ascii="Tahoma" w:hAnsi="Tahoma" w:cs="Tahoma"/>
          <w:b/>
          <w:bCs/>
          <w:sz w:val="20"/>
          <w:szCs w:val="20"/>
        </w:rPr>
        <w:t>PEDRO JULIO CORREA</w:t>
      </w:r>
      <w:r w:rsidR="001411D1" w:rsidRPr="004D6A1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4D6A14">
        <w:rPr>
          <w:rFonts w:ascii="Tahoma" w:hAnsi="Tahoma" w:cs="Tahoma"/>
          <w:b/>
          <w:bCs/>
          <w:sz w:val="20"/>
          <w:szCs w:val="20"/>
        </w:rPr>
        <w:t>Nº</w:t>
      </w:r>
      <w:r w:rsidR="0034226F" w:rsidRPr="004D6A14">
        <w:rPr>
          <w:rFonts w:ascii="Tahoma" w:hAnsi="Tahoma" w:cs="Tahoma"/>
          <w:b/>
          <w:bCs/>
          <w:sz w:val="20"/>
          <w:szCs w:val="20"/>
        </w:rPr>
        <w:t>:</w:t>
      </w:r>
      <w:r w:rsidR="004D6A14">
        <w:rPr>
          <w:rFonts w:ascii="Tahoma" w:hAnsi="Tahoma" w:cs="Tahoma"/>
          <w:b/>
          <w:bCs/>
          <w:sz w:val="20"/>
          <w:szCs w:val="20"/>
        </w:rPr>
        <w:t xml:space="preserve"> 50</w:t>
      </w:r>
    </w:p>
    <w:p w:rsidR="0034226F" w:rsidRPr="004D6A14" w:rsidRDefault="001411D1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 xml:space="preserve">BAIRRO: </w:t>
      </w:r>
      <w:r w:rsidR="004D6A14">
        <w:rPr>
          <w:rFonts w:ascii="Tahoma" w:hAnsi="Tahoma" w:cs="Tahoma"/>
          <w:b/>
          <w:bCs/>
          <w:sz w:val="20"/>
          <w:szCs w:val="20"/>
        </w:rPr>
        <w:t>LOMBA DA PALMEIRA</w:t>
      </w:r>
      <w:r w:rsidR="00A77AB2" w:rsidRPr="004D6A14">
        <w:rPr>
          <w:rFonts w:ascii="Tahoma" w:hAnsi="Tahoma" w:cs="Tahoma"/>
          <w:b/>
          <w:bCs/>
          <w:sz w:val="20"/>
          <w:szCs w:val="20"/>
        </w:rPr>
        <w:t xml:space="preserve"> - </w:t>
      </w:r>
      <w:r w:rsidR="0034226F" w:rsidRPr="004D6A14">
        <w:rPr>
          <w:rFonts w:ascii="Tahoma" w:hAnsi="Tahoma" w:cs="Tahoma"/>
          <w:b/>
          <w:bCs/>
          <w:sz w:val="20"/>
          <w:szCs w:val="20"/>
        </w:rPr>
        <w:t>CIDADE: SAPUCAIA DO SUL</w:t>
      </w:r>
    </w:p>
    <w:p w:rsidR="007A5856" w:rsidRPr="004D6A14" w:rsidRDefault="001411D1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 xml:space="preserve">TELEFONES: (51) </w:t>
      </w:r>
      <w:r w:rsidR="004D6A14">
        <w:rPr>
          <w:rFonts w:ascii="Tahoma" w:hAnsi="Tahoma" w:cs="Tahoma"/>
          <w:b/>
          <w:bCs/>
          <w:sz w:val="20"/>
          <w:szCs w:val="20"/>
        </w:rPr>
        <w:t>97445320</w:t>
      </w:r>
      <w:r w:rsidR="00305546" w:rsidRPr="004D6A14">
        <w:rPr>
          <w:rFonts w:ascii="Tahoma" w:hAnsi="Tahoma" w:cs="Tahoma"/>
          <w:b/>
          <w:bCs/>
          <w:sz w:val="20"/>
          <w:szCs w:val="20"/>
        </w:rPr>
        <w:t xml:space="preserve"> - (51) </w:t>
      </w:r>
      <w:r w:rsidR="004D6A14">
        <w:rPr>
          <w:rFonts w:ascii="Tahoma" w:hAnsi="Tahoma" w:cs="Tahoma"/>
          <w:b/>
          <w:bCs/>
          <w:sz w:val="20"/>
          <w:szCs w:val="20"/>
        </w:rPr>
        <w:t>84325951</w:t>
      </w:r>
    </w:p>
    <w:p w:rsidR="0034226F" w:rsidRPr="004D6A14" w:rsidRDefault="0034226F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DATA DE NASCIMENTO: 1</w:t>
      </w:r>
      <w:r w:rsidR="001411D1" w:rsidRPr="004D6A14">
        <w:rPr>
          <w:rFonts w:ascii="Tahoma" w:hAnsi="Tahoma" w:cs="Tahoma"/>
          <w:b/>
          <w:bCs/>
          <w:sz w:val="20"/>
          <w:szCs w:val="20"/>
        </w:rPr>
        <w:t>0/05/1982</w:t>
      </w:r>
    </w:p>
    <w:p w:rsidR="004D6A14" w:rsidRPr="004D6A14" w:rsidRDefault="004D6A14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34226F" w:rsidRPr="00D8631A" w:rsidRDefault="0034226F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u w:val="single"/>
        </w:rPr>
      </w:pPr>
      <w:r w:rsidRPr="00D8631A">
        <w:rPr>
          <w:rFonts w:ascii="Tahoma" w:hAnsi="Tahoma" w:cs="Tahoma"/>
          <w:b/>
          <w:bCs/>
          <w:u w:val="single"/>
        </w:rPr>
        <w:t>FORMAÇÃO ESCOLAR</w:t>
      </w:r>
    </w:p>
    <w:p w:rsidR="00D473C5" w:rsidRPr="004D6A14" w:rsidRDefault="00D473C5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34226F" w:rsidRPr="004D6A14" w:rsidRDefault="0034226F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CURSO: ENSINO MÉDIO COMPLETO</w:t>
      </w:r>
    </w:p>
    <w:p w:rsidR="0034226F" w:rsidRPr="004D6A14" w:rsidRDefault="0034226F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ESCOLA: UNISERIADO</w:t>
      </w:r>
    </w:p>
    <w:p w:rsidR="00816188" w:rsidRPr="004D6A14" w:rsidRDefault="00816188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ANO: 2007</w:t>
      </w:r>
    </w:p>
    <w:p w:rsidR="00D473C5" w:rsidRDefault="00D473C5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D473C5" w:rsidRPr="00D8631A" w:rsidRDefault="00D473C5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u w:val="single"/>
        </w:rPr>
      </w:pPr>
      <w:r w:rsidRPr="00D8631A">
        <w:rPr>
          <w:rFonts w:ascii="Tahoma" w:hAnsi="Tahoma" w:cs="Tahoma"/>
          <w:b/>
          <w:bCs/>
          <w:u w:val="single"/>
        </w:rPr>
        <w:t>CURSOS EXTRACURRICULARES</w:t>
      </w:r>
    </w:p>
    <w:p w:rsidR="00D8631A" w:rsidRDefault="00D8631A" w:rsidP="00D8631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D8631A" w:rsidRPr="0015795A" w:rsidRDefault="00D8631A" w:rsidP="00D8631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15795A">
        <w:rPr>
          <w:rFonts w:ascii="Tahoma" w:hAnsi="Tahoma" w:cs="Tahoma"/>
          <w:b/>
          <w:bCs/>
          <w:sz w:val="20"/>
          <w:szCs w:val="20"/>
        </w:rPr>
        <w:t>CURSO: N</w:t>
      </w:r>
      <w:r>
        <w:rPr>
          <w:rFonts w:ascii="Tahoma" w:hAnsi="Tahoma" w:cs="Tahoma"/>
          <w:b/>
          <w:bCs/>
          <w:sz w:val="20"/>
          <w:szCs w:val="20"/>
        </w:rPr>
        <w:t>R</w:t>
      </w:r>
      <w:r w:rsidRPr="0015795A">
        <w:rPr>
          <w:rFonts w:ascii="Tahoma" w:hAnsi="Tahoma" w:cs="Tahoma"/>
          <w:b/>
          <w:bCs/>
          <w:sz w:val="20"/>
          <w:szCs w:val="20"/>
        </w:rPr>
        <w:t xml:space="preserve"> 10</w:t>
      </w:r>
    </w:p>
    <w:p w:rsidR="00D8631A" w:rsidRPr="0015795A" w:rsidRDefault="00D8631A" w:rsidP="00D8631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15795A">
        <w:rPr>
          <w:rFonts w:ascii="Tahoma" w:hAnsi="Tahoma" w:cs="Tahoma"/>
          <w:b/>
          <w:bCs/>
          <w:sz w:val="20"/>
          <w:szCs w:val="20"/>
        </w:rPr>
        <w:t xml:space="preserve">INSTITUIÇÃO: </w:t>
      </w:r>
      <w:r>
        <w:rPr>
          <w:rFonts w:ascii="Tahoma" w:hAnsi="Tahoma" w:cs="Tahoma"/>
          <w:b/>
          <w:bCs/>
          <w:sz w:val="20"/>
          <w:szCs w:val="20"/>
        </w:rPr>
        <w:t xml:space="preserve">DOMÍNIO CONSTRUÇÕES </w:t>
      </w:r>
    </w:p>
    <w:p w:rsidR="00D8631A" w:rsidRPr="0015795A" w:rsidRDefault="00D8631A" w:rsidP="00D8631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15795A">
        <w:rPr>
          <w:rFonts w:ascii="Tahoma" w:hAnsi="Tahoma" w:cs="Tahoma"/>
          <w:b/>
          <w:bCs/>
          <w:sz w:val="20"/>
          <w:szCs w:val="20"/>
        </w:rPr>
        <w:t>ANO: 2014</w:t>
      </w:r>
    </w:p>
    <w:p w:rsidR="00D8631A" w:rsidRPr="0015795A" w:rsidRDefault="00D8631A" w:rsidP="00D8631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D8631A" w:rsidRPr="0015795A" w:rsidRDefault="00D8631A" w:rsidP="00D8631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15795A">
        <w:rPr>
          <w:rFonts w:ascii="Tahoma" w:hAnsi="Tahoma" w:cs="Tahoma"/>
          <w:b/>
          <w:bCs/>
          <w:sz w:val="20"/>
          <w:szCs w:val="20"/>
        </w:rPr>
        <w:t>CURSO:</w:t>
      </w:r>
      <w:r>
        <w:rPr>
          <w:rFonts w:ascii="Tahoma" w:hAnsi="Tahoma" w:cs="Tahoma"/>
          <w:b/>
          <w:bCs/>
          <w:sz w:val="20"/>
          <w:szCs w:val="20"/>
        </w:rPr>
        <w:t xml:space="preserve"> SEGURANÇA EM INSTALAÇÕES E SERVIÇO COM ELETRICIDADE ( SEP )</w:t>
      </w:r>
    </w:p>
    <w:p w:rsidR="00D8631A" w:rsidRPr="0015795A" w:rsidRDefault="00D8631A" w:rsidP="00D8631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15795A">
        <w:rPr>
          <w:rFonts w:ascii="Tahoma" w:hAnsi="Tahoma" w:cs="Tahoma"/>
          <w:b/>
          <w:bCs/>
          <w:sz w:val="20"/>
          <w:szCs w:val="20"/>
        </w:rPr>
        <w:t xml:space="preserve">INSTITUIÇÃO: </w:t>
      </w:r>
      <w:r>
        <w:rPr>
          <w:rFonts w:ascii="Tahoma" w:hAnsi="Tahoma" w:cs="Tahoma"/>
          <w:b/>
          <w:bCs/>
          <w:sz w:val="20"/>
          <w:szCs w:val="20"/>
        </w:rPr>
        <w:t>DOMÍNIO CONSTRUÇÕES</w:t>
      </w:r>
    </w:p>
    <w:p w:rsidR="00D8631A" w:rsidRPr="0015795A" w:rsidRDefault="00D8631A" w:rsidP="00D8631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15795A">
        <w:rPr>
          <w:rFonts w:ascii="Tahoma" w:hAnsi="Tahoma" w:cs="Tahoma"/>
          <w:b/>
          <w:bCs/>
          <w:sz w:val="20"/>
          <w:szCs w:val="20"/>
        </w:rPr>
        <w:t>ANO: 2014</w:t>
      </w:r>
    </w:p>
    <w:p w:rsidR="00D8631A" w:rsidRDefault="00D8631A" w:rsidP="004D6A1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4D6A14" w:rsidRPr="004D6A14" w:rsidRDefault="004D6A14" w:rsidP="004D6A1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CURSO: ELETRICIDADE INDUSTRIAL E PREDIAL.</w:t>
      </w:r>
    </w:p>
    <w:p w:rsidR="004D6A14" w:rsidRPr="004D6A14" w:rsidRDefault="004D6A14" w:rsidP="004D6A1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 xml:space="preserve">INSTITUIÇÃO: SIND. DOS METALURGICOS SÃO LEOPOLDO </w:t>
      </w:r>
    </w:p>
    <w:p w:rsidR="004D6A14" w:rsidRPr="004D6A14" w:rsidRDefault="004D6A14" w:rsidP="004D6A1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ANO: EM ANDAMENTO</w:t>
      </w:r>
    </w:p>
    <w:p w:rsidR="004D6A14" w:rsidRDefault="004D6A14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D473C5" w:rsidRPr="004D6A14" w:rsidRDefault="00D473C5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CURSO: AUXILIAR DE MECÂNICA INDUSTRIAL</w:t>
      </w:r>
    </w:p>
    <w:p w:rsidR="00D473C5" w:rsidRPr="004D6A14" w:rsidRDefault="00D473C5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INSTITUIÇÃO: SENAI</w:t>
      </w:r>
    </w:p>
    <w:p w:rsidR="00D473C5" w:rsidRPr="004D6A14" w:rsidRDefault="00D473C5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ANO: 2008</w:t>
      </w:r>
    </w:p>
    <w:p w:rsidR="004D6A14" w:rsidRPr="004D6A14" w:rsidRDefault="004D6A14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34226F" w:rsidRPr="00D8631A" w:rsidRDefault="0034226F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u w:val="single"/>
        </w:rPr>
      </w:pPr>
      <w:r w:rsidRPr="00D8631A">
        <w:rPr>
          <w:rFonts w:ascii="Tahoma" w:hAnsi="Tahoma" w:cs="Tahoma"/>
          <w:b/>
          <w:bCs/>
          <w:u w:val="single"/>
        </w:rPr>
        <w:t>EXPERIÊNCIA PROFISSIONAL</w:t>
      </w:r>
    </w:p>
    <w:p w:rsidR="00D473C5" w:rsidRPr="004D6A14" w:rsidRDefault="00D473C5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935193" w:rsidRPr="004D6A14" w:rsidRDefault="00ED53C8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EMPRESA: DOMINIO CONSTRUÇÕES E SOLUÇÕES EM CONCRETO</w:t>
      </w:r>
      <w:r w:rsidR="00935193" w:rsidRPr="004D6A14">
        <w:rPr>
          <w:rFonts w:ascii="Tahoma" w:hAnsi="Tahoma" w:cs="Tahoma"/>
          <w:b/>
          <w:bCs/>
          <w:sz w:val="20"/>
          <w:szCs w:val="20"/>
        </w:rPr>
        <w:t>.</w:t>
      </w:r>
    </w:p>
    <w:p w:rsidR="00935193" w:rsidRPr="004D6A14" w:rsidRDefault="00935193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 xml:space="preserve">FUNÇÃO: </w:t>
      </w:r>
      <w:r w:rsidR="00315DBA" w:rsidRPr="004D6A14">
        <w:rPr>
          <w:rFonts w:ascii="Tahoma" w:hAnsi="Tahoma" w:cs="Tahoma"/>
          <w:b/>
          <w:bCs/>
          <w:sz w:val="20"/>
          <w:szCs w:val="20"/>
        </w:rPr>
        <w:t xml:space="preserve">ELETRICISTA </w:t>
      </w:r>
      <w:r w:rsidR="00ED53C8" w:rsidRPr="004D6A14">
        <w:rPr>
          <w:rFonts w:ascii="Tahoma" w:hAnsi="Tahoma" w:cs="Tahoma"/>
          <w:b/>
          <w:bCs/>
          <w:sz w:val="20"/>
          <w:szCs w:val="20"/>
        </w:rPr>
        <w:t xml:space="preserve">FORÇA CONTROLE </w:t>
      </w:r>
    </w:p>
    <w:p w:rsidR="00935193" w:rsidRPr="004D6A14" w:rsidRDefault="00935193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 xml:space="preserve">PERÍODO: </w:t>
      </w:r>
      <w:r w:rsidR="00ED53C8" w:rsidRPr="004D6A14">
        <w:rPr>
          <w:rFonts w:ascii="Tahoma" w:hAnsi="Tahoma" w:cs="Tahoma"/>
          <w:b/>
          <w:bCs/>
          <w:sz w:val="20"/>
          <w:szCs w:val="20"/>
        </w:rPr>
        <w:t>20</w:t>
      </w:r>
      <w:r w:rsidRPr="004D6A14">
        <w:rPr>
          <w:rFonts w:ascii="Tahoma" w:hAnsi="Tahoma" w:cs="Tahoma"/>
          <w:b/>
          <w:bCs/>
          <w:sz w:val="20"/>
          <w:szCs w:val="20"/>
        </w:rPr>
        <w:t>/</w:t>
      </w:r>
      <w:r w:rsidR="00ED53C8" w:rsidRPr="004D6A14">
        <w:rPr>
          <w:rFonts w:ascii="Tahoma" w:hAnsi="Tahoma" w:cs="Tahoma"/>
          <w:b/>
          <w:bCs/>
          <w:sz w:val="20"/>
          <w:szCs w:val="20"/>
        </w:rPr>
        <w:t>02</w:t>
      </w:r>
      <w:r w:rsidRPr="004D6A14">
        <w:rPr>
          <w:rFonts w:ascii="Tahoma" w:hAnsi="Tahoma" w:cs="Tahoma"/>
          <w:b/>
          <w:bCs/>
          <w:sz w:val="20"/>
          <w:szCs w:val="20"/>
        </w:rPr>
        <w:t>/</w:t>
      </w:r>
      <w:r w:rsidR="00ED53C8" w:rsidRPr="004D6A14">
        <w:rPr>
          <w:rFonts w:ascii="Tahoma" w:hAnsi="Tahoma" w:cs="Tahoma"/>
          <w:b/>
          <w:bCs/>
          <w:sz w:val="20"/>
          <w:szCs w:val="20"/>
        </w:rPr>
        <w:t xml:space="preserve">2014 – </w:t>
      </w:r>
      <w:r w:rsidR="004D6A14" w:rsidRPr="004D6A14">
        <w:rPr>
          <w:rFonts w:ascii="Tahoma" w:hAnsi="Tahoma" w:cs="Tahoma"/>
          <w:b/>
          <w:bCs/>
          <w:sz w:val="20"/>
          <w:szCs w:val="20"/>
        </w:rPr>
        <w:t>08/06/2014</w:t>
      </w:r>
    </w:p>
    <w:p w:rsidR="00935193" w:rsidRPr="004D6A14" w:rsidRDefault="00935193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A77AB2" w:rsidRPr="004D6A14" w:rsidRDefault="00A77AB2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 xml:space="preserve">EMPRESA: </w:t>
      </w:r>
      <w:r w:rsidR="00ED53C8" w:rsidRPr="004D6A14">
        <w:rPr>
          <w:rFonts w:ascii="Tahoma" w:hAnsi="Tahoma" w:cs="Tahoma"/>
          <w:b/>
          <w:bCs/>
          <w:sz w:val="20"/>
          <w:szCs w:val="20"/>
        </w:rPr>
        <w:t>BHM SOLUÇÕES ELETRICAS</w:t>
      </w:r>
      <w:r w:rsidR="001411D1" w:rsidRPr="004D6A14">
        <w:rPr>
          <w:rFonts w:ascii="Tahoma" w:hAnsi="Tahoma" w:cs="Tahoma"/>
          <w:b/>
          <w:bCs/>
          <w:sz w:val="20"/>
          <w:szCs w:val="20"/>
        </w:rPr>
        <w:t>.</w:t>
      </w:r>
    </w:p>
    <w:p w:rsidR="00A77AB2" w:rsidRPr="004D6A14" w:rsidRDefault="00ED53C8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FUNÇÃO: ELETRICISTA DE MANUNTENÇÃO</w:t>
      </w:r>
    </w:p>
    <w:p w:rsidR="00A77AB2" w:rsidRPr="004D6A14" w:rsidRDefault="00A77AB2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PE</w:t>
      </w:r>
      <w:r w:rsidR="001411D1" w:rsidRPr="004D6A14">
        <w:rPr>
          <w:rFonts w:ascii="Tahoma" w:hAnsi="Tahoma" w:cs="Tahoma"/>
          <w:b/>
          <w:bCs/>
          <w:sz w:val="20"/>
          <w:szCs w:val="20"/>
        </w:rPr>
        <w:t xml:space="preserve">RÍODO: </w:t>
      </w:r>
      <w:r w:rsidR="00ED53C8" w:rsidRPr="004D6A14">
        <w:rPr>
          <w:rFonts w:ascii="Tahoma" w:hAnsi="Tahoma" w:cs="Tahoma"/>
          <w:b/>
          <w:bCs/>
          <w:sz w:val="20"/>
          <w:szCs w:val="20"/>
        </w:rPr>
        <w:t>01/11</w:t>
      </w:r>
      <w:r w:rsidR="001411D1" w:rsidRPr="004D6A14">
        <w:rPr>
          <w:rFonts w:ascii="Tahoma" w:hAnsi="Tahoma" w:cs="Tahoma"/>
          <w:b/>
          <w:bCs/>
          <w:sz w:val="20"/>
          <w:szCs w:val="20"/>
        </w:rPr>
        <w:t>/20</w:t>
      </w:r>
      <w:r w:rsidR="00ED53C8" w:rsidRPr="004D6A14">
        <w:rPr>
          <w:rFonts w:ascii="Tahoma" w:hAnsi="Tahoma" w:cs="Tahoma"/>
          <w:b/>
          <w:bCs/>
          <w:sz w:val="20"/>
          <w:szCs w:val="20"/>
        </w:rPr>
        <w:t>12</w:t>
      </w:r>
      <w:r w:rsidR="009324EF" w:rsidRPr="004D6A14">
        <w:rPr>
          <w:rFonts w:ascii="Tahoma" w:hAnsi="Tahoma" w:cs="Tahoma"/>
          <w:b/>
          <w:bCs/>
          <w:sz w:val="20"/>
          <w:szCs w:val="20"/>
        </w:rPr>
        <w:t xml:space="preserve"> – </w:t>
      </w:r>
      <w:r w:rsidR="00ED53C8" w:rsidRPr="004D6A14">
        <w:rPr>
          <w:rFonts w:ascii="Tahoma" w:hAnsi="Tahoma" w:cs="Tahoma"/>
          <w:b/>
          <w:bCs/>
          <w:sz w:val="20"/>
          <w:szCs w:val="20"/>
        </w:rPr>
        <w:t>07/10</w:t>
      </w:r>
      <w:r w:rsidR="009324EF" w:rsidRPr="004D6A14">
        <w:rPr>
          <w:rFonts w:ascii="Tahoma" w:hAnsi="Tahoma" w:cs="Tahoma"/>
          <w:b/>
          <w:bCs/>
          <w:sz w:val="20"/>
          <w:szCs w:val="20"/>
        </w:rPr>
        <w:t>/201</w:t>
      </w:r>
      <w:r w:rsidR="00ED53C8" w:rsidRPr="004D6A14">
        <w:rPr>
          <w:rFonts w:ascii="Tahoma" w:hAnsi="Tahoma" w:cs="Tahoma"/>
          <w:b/>
          <w:bCs/>
          <w:sz w:val="20"/>
          <w:szCs w:val="20"/>
        </w:rPr>
        <w:t>3</w:t>
      </w:r>
    </w:p>
    <w:p w:rsidR="00A77AB2" w:rsidRPr="004D6A14" w:rsidRDefault="00A77AB2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ED53C8" w:rsidRPr="004D6A14" w:rsidRDefault="00ED53C8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EMPRESA: METALÚRGICA FALLGATTER LTDA.</w:t>
      </w:r>
    </w:p>
    <w:p w:rsidR="00ED53C8" w:rsidRPr="004D6A14" w:rsidRDefault="00ED53C8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FUNÇÃO: MEIO OFICIAL MONTADOR</w:t>
      </w:r>
    </w:p>
    <w:p w:rsidR="00ED53C8" w:rsidRPr="004D6A14" w:rsidRDefault="00ED53C8" w:rsidP="00ED53C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4D6A14">
        <w:rPr>
          <w:rFonts w:ascii="Tahoma" w:hAnsi="Tahoma" w:cs="Tahoma"/>
          <w:b/>
          <w:bCs/>
          <w:sz w:val="20"/>
          <w:szCs w:val="20"/>
        </w:rPr>
        <w:t>PERÍODO: 15/02/2010 – 18/04/2012</w:t>
      </w:r>
    </w:p>
    <w:sectPr w:rsidR="00ED53C8" w:rsidRPr="004D6A14" w:rsidSect="00AE06F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958" w:rsidRDefault="001C2958" w:rsidP="009C680E">
      <w:pPr>
        <w:spacing w:after="0" w:line="240" w:lineRule="auto"/>
      </w:pPr>
      <w:r>
        <w:separator/>
      </w:r>
    </w:p>
  </w:endnote>
  <w:endnote w:type="continuationSeparator" w:id="1">
    <w:p w:rsidR="001C2958" w:rsidRDefault="001C2958" w:rsidP="009C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958" w:rsidRDefault="001C2958" w:rsidP="009C680E">
      <w:pPr>
        <w:spacing w:after="0" w:line="240" w:lineRule="auto"/>
      </w:pPr>
      <w:r>
        <w:separator/>
      </w:r>
    </w:p>
  </w:footnote>
  <w:footnote w:type="continuationSeparator" w:id="1">
    <w:p w:rsidR="001C2958" w:rsidRDefault="001C2958" w:rsidP="009C6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AB2"/>
    <w:rsid w:val="00022B0F"/>
    <w:rsid w:val="000959F6"/>
    <w:rsid w:val="000D603B"/>
    <w:rsid w:val="001411D1"/>
    <w:rsid w:val="001419D5"/>
    <w:rsid w:val="0015795A"/>
    <w:rsid w:val="00160142"/>
    <w:rsid w:val="001B49FE"/>
    <w:rsid w:val="001C2163"/>
    <w:rsid w:val="001C2958"/>
    <w:rsid w:val="00207079"/>
    <w:rsid w:val="00217DE3"/>
    <w:rsid w:val="0022721C"/>
    <w:rsid w:val="00241210"/>
    <w:rsid w:val="00290738"/>
    <w:rsid w:val="002B5CDB"/>
    <w:rsid w:val="002F4DED"/>
    <w:rsid w:val="00305546"/>
    <w:rsid w:val="00315DBA"/>
    <w:rsid w:val="0034226F"/>
    <w:rsid w:val="00344F3E"/>
    <w:rsid w:val="00372FB4"/>
    <w:rsid w:val="003842FF"/>
    <w:rsid w:val="00393C5F"/>
    <w:rsid w:val="003C4D5B"/>
    <w:rsid w:val="003E6BFF"/>
    <w:rsid w:val="00461C0D"/>
    <w:rsid w:val="004D1ABC"/>
    <w:rsid w:val="004D4A35"/>
    <w:rsid w:val="004D6A14"/>
    <w:rsid w:val="00540887"/>
    <w:rsid w:val="00542AF4"/>
    <w:rsid w:val="00581F35"/>
    <w:rsid w:val="005A0196"/>
    <w:rsid w:val="005B0C0F"/>
    <w:rsid w:val="005D6B8B"/>
    <w:rsid w:val="005E1D31"/>
    <w:rsid w:val="005E59D2"/>
    <w:rsid w:val="006029F2"/>
    <w:rsid w:val="00674C13"/>
    <w:rsid w:val="00680693"/>
    <w:rsid w:val="006A5AEA"/>
    <w:rsid w:val="007517BA"/>
    <w:rsid w:val="00772C7C"/>
    <w:rsid w:val="007A5856"/>
    <w:rsid w:val="007E3F83"/>
    <w:rsid w:val="008105B3"/>
    <w:rsid w:val="00813E38"/>
    <w:rsid w:val="00816188"/>
    <w:rsid w:val="00827621"/>
    <w:rsid w:val="00876B56"/>
    <w:rsid w:val="008C1D75"/>
    <w:rsid w:val="009106A7"/>
    <w:rsid w:val="0091707E"/>
    <w:rsid w:val="00930706"/>
    <w:rsid w:val="009324EF"/>
    <w:rsid w:val="00935193"/>
    <w:rsid w:val="009422CA"/>
    <w:rsid w:val="0094265E"/>
    <w:rsid w:val="009B3240"/>
    <w:rsid w:val="009C2B89"/>
    <w:rsid w:val="009C2C1E"/>
    <w:rsid w:val="009C680E"/>
    <w:rsid w:val="009F7793"/>
    <w:rsid w:val="00A77AB2"/>
    <w:rsid w:val="00A827D7"/>
    <w:rsid w:val="00A92D10"/>
    <w:rsid w:val="00AA2BC3"/>
    <w:rsid w:val="00AE06F9"/>
    <w:rsid w:val="00AE5CC1"/>
    <w:rsid w:val="00B1017C"/>
    <w:rsid w:val="00B14A1B"/>
    <w:rsid w:val="00BA24EE"/>
    <w:rsid w:val="00BB21AA"/>
    <w:rsid w:val="00BE39EE"/>
    <w:rsid w:val="00BE58F6"/>
    <w:rsid w:val="00C24B1B"/>
    <w:rsid w:val="00C27A63"/>
    <w:rsid w:val="00C4236F"/>
    <w:rsid w:val="00CF1C4F"/>
    <w:rsid w:val="00D025FC"/>
    <w:rsid w:val="00D258AC"/>
    <w:rsid w:val="00D473C5"/>
    <w:rsid w:val="00D8134D"/>
    <w:rsid w:val="00D8631A"/>
    <w:rsid w:val="00DC30C1"/>
    <w:rsid w:val="00E42A50"/>
    <w:rsid w:val="00E7661A"/>
    <w:rsid w:val="00E873AE"/>
    <w:rsid w:val="00EA25DF"/>
    <w:rsid w:val="00ED2D59"/>
    <w:rsid w:val="00ED53C8"/>
    <w:rsid w:val="00F24FF7"/>
    <w:rsid w:val="00F90CD7"/>
    <w:rsid w:val="00FA2F13"/>
    <w:rsid w:val="00FE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6F9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80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C68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680E"/>
    <w:rPr>
      <w:rFonts w:cstheme="minorBidi"/>
    </w:rPr>
  </w:style>
  <w:style w:type="paragraph" w:styleId="Rodap">
    <w:name w:val="footer"/>
    <w:basedOn w:val="Normal"/>
    <w:link w:val="RodapChar"/>
    <w:uiPriority w:val="99"/>
    <w:semiHidden/>
    <w:unhideWhenUsed/>
    <w:rsid w:val="009C68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C680E"/>
    <w:rPr>
      <w:rFonts w:cstheme="minorBidi"/>
    </w:rPr>
  </w:style>
  <w:style w:type="character" w:styleId="Hyperlink">
    <w:name w:val="Hyperlink"/>
    <w:basedOn w:val="Fontepargpadro"/>
    <w:uiPriority w:val="99"/>
    <w:unhideWhenUsed/>
    <w:rsid w:val="007E3F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Windows\Temporary%20Internet%20Files\Low\Content.IE5\Z590XNCR\Daiane%252520Rodrigues%5b1%5d%5b1%5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Daiane%2520Rodrigues[1][1]</Template>
  <TotalTime>4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</cp:lastModifiedBy>
  <cp:revision>4</cp:revision>
  <dcterms:created xsi:type="dcterms:W3CDTF">2014-09-10T14:07:00Z</dcterms:created>
  <dcterms:modified xsi:type="dcterms:W3CDTF">2014-09-11T19:03:00Z</dcterms:modified>
</cp:coreProperties>
</file>