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3A5" w:rsidRPr="008B4EF6" w:rsidRDefault="00FD53A5" w:rsidP="008B4EF6">
      <w:pPr>
        <w:ind w:left="2832"/>
        <w:jc w:val="center"/>
        <w:rPr>
          <w:rFonts w:ascii="Arial" w:hAnsi="Arial" w:cs="Arial"/>
          <w:b/>
          <w:bCs/>
        </w:rPr>
      </w:pPr>
      <w:r w:rsidRPr="008B4EF6">
        <w:rPr>
          <w:rFonts w:ascii="Arial" w:hAnsi="Arial" w:cs="Arial"/>
          <w:b/>
          <w:bCs/>
        </w:rPr>
        <w:t>Diego Inocente Rocha</w:t>
      </w:r>
      <w:r w:rsidRPr="008B4EF6">
        <w:rPr>
          <w:rFonts w:ascii="Arial" w:hAnsi="Arial" w:cs="Arial"/>
          <w:b/>
          <w:bCs/>
        </w:rPr>
        <w:tab/>
      </w:r>
      <w:r w:rsidRPr="008B4EF6">
        <w:rPr>
          <w:rFonts w:ascii="Arial" w:hAnsi="Arial" w:cs="Arial"/>
          <w:b/>
          <w:bCs/>
        </w:rPr>
        <w:tab/>
      </w:r>
      <w:r w:rsidRPr="00345BBA">
        <w:rPr>
          <w:rFonts w:ascii="Arial" w:hAnsi="Arial" w:cs="Arial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in">
            <v:imagedata r:id="rId4" o:title=""/>
          </v:shape>
        </w:pict>
      </w:r>
    </w:p>
    <w:p w:rsidR="00FD53A5" w:rsidRPr="008B4EF6" w:rsidRDefault="00FD53A5" w:rsidP="00AC63A5">
      <w:pPr>
        <w:jc w:val="center"/>
        <w:rPr>
          <w:rFonts w:ascii="Arial" w:hAnsi="Arial" w:cs="Arial"/>
        </w:rPr>
      </w:pPr>
      <w:r w:rsidRPr="008B4EF6">
        <w:rPr>
          <w:rFonts w:ascii="Arial" w:hAnsi="Arial" w:cs="Arial"/>
        </w:rPr>
        <w:t xml:space="preserve">Brasileiro, </w:t>
      </w:r>
      <w:r>
        <w:rPr>
          <w:rFonts w:ascii="Arial" w:hAnsi="Arial" w:cs="Arial"/>
        </w:rPr>
        <w:t>união estável</w:t>
      </w:r>
      <w:r w:rsidRPr="008B4EF6">
        <w:rPr>
          <w:rFonts w:ascii="Arial" w:hAnsi="Arial" w:cs="Arial"/>
        </w:rPr>
        <w:t>, 27 anos</w:t>
      </w:r>
    </w:p>
    <w:p w:rsidR="00FD53A5" w:rsidRPr="008B4EF6" w:rsidRDefault="00FD53A5" w:rsidP="00AC63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 Carlos Ventura, 395</w:t>
      </w:r>
      <w:r w:rsidRPr="008B4EF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Apto 207, Bloco B, Engenho</w:t>
      </w:r>
      <w:r w:rsidRPr="008B4EF6">
        <w:rPr>
          <w:rFonts w:ascii="Arial" w:hAnsi="Arial" w:cs="Arial"/>
        </w:rPr>
        <w:t>, Guaíba/RS</w:t>
      </w:r>
    </w:p>
    <w:p w:rsidR="00FD53A5" w:rsidRPr="008B4EF6" w:rsidRDefault="00FD53A5" w:rsidP="00AC63A5">
      <w:pPr>
        <w:jc w:val="center"/>
        <w:rPr>
          <w:rFonts w:ascii="Arial" w:hAnsi="Arial" w:cs="Arial"/>
        </w:rPr>
      </w:pPr>
      <w:r w:rsidRPr="008B4EF6">
        <w:rPr>
          <w:rFonts w:ascii="Arial" w:hAnsi="Arial" w:cs="Arial"/>
        </w:rPr>
        <w:t xml:space="preserve"> (51)9939.0223</w:t>
      </w:r>
    </w:p>
    <w:p w:rsidR="00FD53A5" w:rsidRPr="008B4EF6" w:rsidRDefault="00FD53A5" w:rsidP="00443C45">
      <w:pPr>
        <w:jc w:val="center"/>
        <w:rPr>
          <w:rFonts w:ascii="Arial" w:hAnsi="Arial" w:cs="Arial"/>
        </w:rPr>
      </w:pPr>
    </w:p>
    <w:p w:rsidR="00FD53A5" w:rsidRPr="00F66831" w:rsidRDefault="00FD53A5" w:rsidP="00095142">
      <w:pPr>
        <w:rPr>
          <w:rFonts w:ascii="Arial" w:hAnsi="Arial" w:cs="Arial"/>
          <w:b/>
          <w:bCs/>
        </w:rPr>
      </w:pPr>
      <w:r w:rsidRPr="00F66831">
        <w:rPr>
          <w:rFonts w:ascii="Arial" w:hAnsi="Arial" w:cs="Arial"/>
          <w:b/>
          <w:bCs/>
        </w:rPr>
        <w:t>Objetivo Profissional</w:t>
      </w:r>
    </w:p>
    <w:p w:rsidR="00FD53A5" w:rsidRPr="00F66831" w:rsidRDefault="00FD53A5" w:rsidP="00095142">
      <w:pPr>
        <w:rPr>
          <w:rFonts w:ascii="Arial" w:hAnsi="Arial" w:cs="Arial"/>
        </w:rPr>
      </w:pPr>
      <w:r w:rsidRPr="00F66831">
        <w:rPr>
          <w:rFonts w:ascii="Arial" w:hAnsi="Arial" w:cs="Arial"/>
        </w:rPr>
        <w:t>Área Comercial / Vendas Externas</w:t>
      </w:r>
    </w:p>
    <w:p w:rsidR="00FD53A5" w:rsidRPr="00F66831" w:rsidRDefault="00FD53A5" w:rsidP="00095142">
      <w:pPr>
        <w:spacing w:line="240" w:lineRule="auto"/>
        <w:rPr>
          <w:rFonts w:ascii="Arial" w:hAnsi="Arial" w:cs="Arial"/>
          <w:b/>
          <w:bCs/>
        </w:rPr>
      </w:pPr>
    </w:p>
    <w:p w:rsidR="00FD53A5" w:rsidRPr="00F66831" w:rsidRDefault="00FD53A5" w:rsidP="00095142">
      <w:pPr>
        <w:spacing w:line="240" w:lineRule="auto"/>
        <w:rPr>
          <w:rFonts w:ascii="Arial" w:hAnsi="Arial" w:cs="Arial"/>
          <w:b/>
          <w:bCs/>
        </w:rPr>
      </w:pPr>
      <w:r w:rsidRPr="00F66831">
        <w:rPr>
          <w:rFonts w:ascii="Arial" w:hAnsi="Arial" w:cs="Arial"/>
          <w:b/>
          <w:bCs/>
        </w:rPr>
        <w:t>Formação Acadêmica</w:t>
      </w:r>
    </w:p>
    <w:p w:rsidR="00FD53A5" w:rsidRPr="00F66831" w:rsidRDefault="00FD53A5" w:rsidP="00095142">
      <w:pPr>
        <w:spacing w:line="240" w:lineRule="auto"/>
        <w:rPr>
          <w:rFonts w:ascii="Arial" w:hAnsi="Arial" w:cs="Arial"/>
          <w:b/>
          <w:bCs/>
        </w:rPr>
      </w:pPr>
    </w:p>
    <w:p w:rsidR="00FD53A5" w:rsidRPr="00F66831" w:rsidRDefault="00FD53A5" w:rsidP="00095142">
      <w:pPr>
        <w:spacing w:line="240" w:lineRule="auto"/>
        <w:rPr>
          <w:rFonts w:ascii="Arial" w:hAnsi="Arial" w:cs="Arial"/>
        </w:rPr>
      </w:pPr>
      <w:r w:rsidRPr="00F66831">
        <w:rPr>
          <w:rFonts w:ascii="Arial" w:hAnsi="Arial" w:cs="Arial"/>
        </w:rPr>
        <w:t xml:space="preserve">Ensino Médio Completo – Colégio Pensar </w:t>
      </w:r>
    </w:p>
    <w:p w:rsidR="00FD53A5" w:rsidRPr="00F66831" w:rsidRDefault="00FD53A5" w:rsidP="00095142">
      <w:pPr>
        <w:spacing w:line="240" w:lineRule="auto"/>
        <w:rPr>
          <w:rFonts w:ascii="Arial" w:hAnsi="Arial" w:cs="Arial"/>
        </w:rPr>
      </w:pPr>
    </w:p>
    <w:p w:rsidR="00FD53A5" w:rsidRPr="00F66831" w:rsidRDefault="00FD53A5" w:rsidP="00095142">
      <w:pPr>
        <w:spacing w:line="240" w:lineRule="auto"/>
        <w:rPr>
          <w:rFonts w:ascii="Arial" w:hAnsi="Arial" w:cs="Arial"/>
          <w:b/>
          <w:bCs/>
        </w:rPr>
      </w:pPr>
      <w:r w:rsidRPr="00F66831">
        <w:rPr>
          <w:rFonts w:ascii="Arial" w:hAnsi="Arial" w:cs="Arial"/>
          <w:b/>
          <w:bCs/>
        </w:rPr>
        <w:t>Informática</w:t>
      </w:r>
    </w:p>
    <w:p w:rsidR="00FD53A5" w:rsidRPr="00F66831" w:rsidRDefault="00FD53A5" w:rsidP="00095142">
      <w:pPr>
        <w:spacing w:line="240" w:lineRule="auto"/>
        <w:rPr>
          <w:rFonts w:ascii="Arial" w:hAnsi="Arial" w:cs="Arial"/>
        </w:rPr>
      </w:pPr>
      <w:r w:rsidRPr="00F66831">
        <w:rPr>
          <w:rFonts w:ascii="Arial" w:hAnsi="Arial" w:cs="Arial"/>
        </w:rPr>
        <w:t>Internet (avançado); Pacote Office (avançado)</w:t>
      </w:r>
    </w:p>
    <w:p w:rsidR="00FD53A5" w:rsidRPr="00F66831" w:rsidRDefault="00FD53A5" w:rsidP="00095142">
      <w:pPr>
        <w:rPr>
          <w:rFonts w:ascii="Arial" w:hAnsi="Arial" w:cs="Arial"/>
          <w:b/>
          <w:bCs/>
        </w:rPr>
      </w:pPr>
    </w:p>
    <w:p w:rsidR="00FD53A5" w:rsidRPr="00F66831" w:rsidRDefault="00FD53A5" w:rsidP="008B4EF6">
      <w:pPr>
        <w:pStyle w:val="NormalArial"/>
        <w:rPr>
          <w:b/>
          <w:bCs/>
          <w:sz w:val="22"/>
          <w:szCs w:val="22"/>
        </w:rPr>
      </w:pPr>
      <w:r w:rsidRPr="00F66831">
        <w:rPr>
          <w:b/>
          <w:bCs/>
          <w:sz w:val="22"/>
          <w:szCs w:val="22"/>
        </w:rPr>
        <w:t>Experiências profissionais</w:t>
      </w:r>
    </w:p>
    <w:p w:rsidR="00FD53A5" w:rsidRPr="00F66831" w:rsidRDefault="00FD53A5" w:rsidP="008B4EF6">
      <w:pPr>
        <w:pStyle w:val="NormalArial"/>
        <w:rPr>
          <w:b/>
          <w:bCs/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Sarandi Refrescos</w:t>
      </w:r>
    </w:p>
    <w:p w:rsidR="00FD53A5" w:rsidRPr="00F66831" w:rsidRDefault="00FD53A5" w:rsidP="008B4EF6">
      <w:pPr>
        <w:pStyle w:val="NormalArial"/>
        <w:rPr>
          <w:b/>
          <w:bCs/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sz w:val="22"/>
          <w:szCs w:val="22"/>
        </w:rPr>
      </w:pPr>
      <w:r w:rsidRPr="00F66831">
        <w:rPr>
          <w:sz w:val="22"/>
          <w:szCs w:val="22"/>
        </w:rPr>
        <w:t xml:space="preserve">Cargo: </w:t>
      </w:r>
      <w:r>
        <w:rPr>
          <w:sz w:val="22"/>
          <w:szCs w:val="22"/>
        </w:rPr>
        <w:t>Vendedor Externo</w:t>
      </w:r>
    </w:p>
    <w:p w:rsidR="00FD53A5" w:rsidRDefault="00FD53A5" w:rsidP="008B4EF6">
      <w:pPr>
        <w:pStyle w:val="NormalArial"/>
        <w:rPr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sz w:val="22"/>
          <w:szCs w:val="22"/>
        </w:rPr>
      </w:pPr>
      <w:r w:rsidRPr="00F66831">
        <w:rPr>
          <w:sz w:val="22"/>
          <w:szCs w:val="22"/>
        </w:rPr>
        <w:t xml:space="preserve">Contrato de trabalho: </w:t>
      </w:r>
      <w:r>
        <w:rPr>
          <w:sz w:val="22"/>
          <w:szCs w:val="22"/>
        </w:rPr>
        <w:t>10</w:t>
      </w:r>
      <w:r w:rsidRPr="00F66831">
        <w:rPr>
          <w:sz w:val="22"/>
          <w:szCs w:val="22"/>
        </w:rPr>
        <w:t>/2015 á atualmente</w:t>
      </w:r>
    </w:p>
    <w:p w:rsidR="00FD53A5" w:rsidRPr="00F66831" w:rsidRDefault="00FD53A5" w:rsidP="008B4EF6">
      <w:pPr>
        <w:pStyle w:val="NormalArial"/>
        <w:rPr>
          <w:b/>
          <w:bCs/>
          <w:sz w:val="22"/>
          <w:szCs w:val="22"/>
        </w:rPr>
      </w:pPr>
    </w:p>
    <w:p w:rsidR="00FD53A5" w:rsidRPr="00F66831" w:rsidRDefault="00FD53A5" w:rsidP="00410E1A">
      <w:pPr>
        <w:pStyle w:val="NormalArial"/>
        <w:rPr>
          <w:sz w:val="22"/>
          <w:szCs w:val="22"/>
        </w:rPr>
      </w:pPr>
      <w:r w:rsidRPr="00F66831">
        <w:rPr>
          <w:sz w:val="22"/>
          <w:szCs w:val="22"/>
        </w:rPr>
        <w:t>Atribuições:</w:t>
      </w:r>
      <w:r>
        <w:rPr>
          <w:b/>
          <w:bCs/>
          <w:sz w:val="22"/>
          <w:szCs w:val="22"/>
        </w:rPr>
        <w:t xml:space="preserve"> </w:t>
      </w:r>
      <w:r w:rsidRPr="00F66831">
        <w:rPr>
          <w:sz w:val="22"/>
          <w:szCs w:val="22"/>
        </w:rPr>
        <w:t>Prospecção de clientes; amostragem de produtos; conferência de estoque; acompanhamento de metas diárias e mensais; atendimento á clientes ativos e reativação de clientes; distribuição de materiais para divulgação da marca; atividades de merchandising da empresa, realizando colocação e manutenção de materiais visuais nos estabelecimentos conveniados.</w:t>
      </w:r>
    </w:p>
    <w:p w:rsidR="00FD53A5" w:rsidRPr="00F66831" w:rsidRDefault="00FD53A5" w:rsidP="008B4EF6">
      <w:pPr>
        <w:pStyle w:val="NormalArial"/>
        <w:rPr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b/>
          <w:bCs/>
          <w:sz w:val="22"/>
          <w:szCs w:val="22"/>
          <w:u w:val="single"/>
        </w:rPr>
      </w:pPr>
      <w:r w:rsidRPr="00F66831">
        <w:rPr>
          <w:b/>
          <w:bCs/>
          <w:sz w:val="22"/>
          <w:szCs w:val="22"/>
          <w:u w:val="single"/>
        </w:rPr>
        <w:t xml:space="preserve">Vonpar Refrescos S.A </w:t>
      </w:r>
    </w:p>
    <w:p w:rsidR="00FD53A5" w:rsidRPr="00F66831" w:rsidRDefault="00FD53A5" w:rsidP="008B4EF6">
      <w:pPr>
        <w:pStyle w:val="NormalArial"/>
        <w:rPr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sz w:val="22"/>
          <w:szCs w:val="22"/>
        </w:rPr>
      </w:pPr>
      <w:r w:rsidRPr="00F66831">
        <w:rPr>
          <w:sz w:val="22"/>
          <w:szCs w:val="22"/>
        </w:rPr>
        <w:t>Cargo: Vendedor Externo</w:t>
      </w:r>
    </w:p>
    <w:p w:rsidR="00FD53A5" w:rsidRDefault="00FD53A5" w:rsidP="008B4EF6">
      <w:pPr>
        <w:pStyle w:val="NormalArial"/>
        <w:rPr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sz w:val="22"/>
          <w:szCs w:val="22"/>
        </w:rPr>
      </w:pPr>
      <w:r w:rsidRPr="00F66831">
        <w:rPr>
          <w:sz w:val="22"/>
          <w:szCs w:val="22"/>
        </w:rPr>
        <w:t>Contrato de trabalho: 08/2013 á 08/2015</w:t>
      </w:r>
    </w:p>
    <w:p w:rsidR="00FD53A5" w:rsidRPr="00F66831" w:rsidRDefault="00FD53A5" w:rsidP="008B4EF6">
      <w:pPr>
        <w:pStyle w:val="NormalArial"/>
        <w:rPr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sz w:val="22"/>
          <w:szCs w:val="22"/>
        </w:rPr>
      </w:pPr>
      <w:r w:rsidRPr="00F66831">
        <w:rPr>
          <w:sz w:val="22"/>
          <w:szCs w:val="22"/>
        </w:rPr>
        <w:t>Atribuições: Prospecção de clientes; amostragem de produtos; conferência de estoque; acompanhamento de metas diárias e mensais; atendimento á clientes ativos e reativação de clientes; distribuição de materiais para divulgação da marca; atividades de merchandising da empresa, realizando colocação e manutenção de materiais visuais nos estabelecimentos conveniados.</w:t>
      </w:r>
    </w:p>
    <w:p w:rsidR="00FD53A5" w:rsidRPr="00F66831" w:rsidRDefault="00FD53A5" w:rsidP="008B4EF6">
      <w:pPr>
        <w:pStyle w:val="NormalArial"/>
        <w:rPr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b/>
          <w:bCs/>
          <w:sz w:val="22"/>
          <w:szCs w:val="22"/>
          <w:u w:val="single"/>
        </w:rPr>
      </w:pPr>
      <w:r w:rsidRPr="00F66831">
        <w:rPr>
          <w:b/>
          <w:bCs/>
          <w:sz w:val="22"/>
          <w:szCs w:val="22"/>
          <w:u w:val="single"/>
        </w:rPr>
        <w:t>Locadora</w:t>
      </w:r>
      <w:r>
        <w:rPr>
          <w:b/>
          <w:bCs/>
          <w:sz w:val="22"/>
          <w:szCs w:val="22"/>
          <w:u w:val="single"/>
        </w:rPr>
        <w:t xml:space="preserve"> e Distribuidora</w:t>
      </w:r>
      <w:r w:rsidRPr="00F66831">
        <w:rPr>
          <w:b/>
          <w:bCs/>
          <w:sz w:val="22"/>
          <w:szCs w:val="22"/>
          <w:u w:val="single"/>
        </w:rPr>
        <w:t xml:space="preserve"> Disney Vídeo</w:t>
      </w:r>
    </w:p>
    <w:p w:rsidR="00FD53A5" w:rsidRPr="00F66831" w:rsidRDefault="00FD53A5" w:rsidP="008B4EF6">
      <w:pPr>
        <w:pStyle w:val="NormalArial"/>
        <w:rPr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sz w:val="22"/>
          <w:szCs w:val="22"/>
        </w:rPr>
      </w:pPr>
      <w:r w:rsidRPr="00F66831">
        <w:rPr>
          <w:sz w:val="22"/>
          <w:szCs w:val="22"/>
        </w:rPr>
        <w:t>Cargo: Atendente / Vendedor Externo</w:t>
      </w:r>
    </w:p>
    <w:p w:rsidR="00FD53A5" w:rsidRDefault="00FD53A5" w:rsidP="008B4EF6">
      <w:pPr>
        <w:pStyle w:val="NormalArial"/>
        <w:rPr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sz w:val="22"/>
          <w:szCs w:val="22"/>
        </w:rPr>
      </w:pPr>
      <w:r w:rsidRPr="00F66831">
        <w:rPr>
          <w:sz w:val="22"/>
          <w:szCs w:val="22"/>
        </w:rPr>
        <w:t>Contrato de trabalho: 01/2000 á 08/2013</w:t>
      </w:r>
    </w:p>
    <w:p w:rsidR="00FD53A5" w:rsidRPr="00F66831" w:rsidRDefault="00FD53A5" w:rsidP="008B4EF6">
      <w:pPr>
        <w:pStyle w:val="NormalArial"/>
        <w:rPr>
          <w:sz w:val="22"/>
          <w:szCs w:val="22"/>
        </w:rPr>
      </w:pPr>
    </w:p>
    <w:p w:rsidR="00FD53A5" w:rsidRPr="00F66831" w:rsidRDefault="00FD53A5" w:rsidP="008B4EF6">
      <w:pPr>
        <w:pStyle w:val="NormalArial"/>
        <w:rPr>
          <w:sz w:val="22"/>
          <w:szCs w:val="22"/>
        </w:rPr>
      </w:pPr>
      <w:r w:rsidRPr="00F66831">
        <w:rPr>
          <w:sz w:val="22"/>
          <w:szCs w:val="22"/>
        </w:rPr>
        <w:t>Atribuições: Atendimento á clientes; atendimento telefônico; controle de entradas e saídas; recebimento e distribuição de DVDs; coleta de dados de clientes para abertura de cadastros;  vendas externas, realizando a amostragem de produtos (prospecção e manutenção de clientes); organização do layout da loja; cobranças; inserção de dados em sistema; atualização dos meios digitais da empresa (Facebook / Hotmail / Páginas de divulgação).</w:t>
      </w:r>
    </w:p>
    <w:sectPr w:rsidR="00FD53A5" w:rsidRPr="00F66831" w:rsidSect="00E73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246"/>
    <w:rsid w:val="000411F8"/>
    <w:rsid w:val="000550CE"/>
    <w:rsid w:val="000716F6"/>
    <w:rsid w:val="00095142"/>
    <w:rsid w:val="000E6A0F"/>
    <w:rsid w:val="00116CAB"/>
    <w:rsid w:val="00124246"/>
    <w:rsid w:val="00134E18"/>
    <w:rsid w:val="001640E8"/>
    <w:rsid w:val="001769EF"/>
    <w:rsid w:val="00186326"/>
    <w:rsid w:val="0021734B"/>
    <w:rsid w:val="00345BBA"/>
    <w:rsid w:val="00354395"/>
    <w:rsid w:val="00357609"/>
    <w:rsid w:val="00410E1A"/>
    <w:rsid w:val="00433496"/>
    <w:rsid w:val="00443C45"/>
    <w:rsid w:val="00484172"/>
    <w:rsid w:val="004C1EEB"/>
    <w:rsid w:val="005760F5"/>
    <w:rsid w:val="0059125F"/>
    <w:rsid w:val="005C2486"/>
    <w:rsid w:val="00613766"/>
    <w:rsid w:val="00662EEC"/>
    <w:rsid w:val="00663CCC"/>
    <w:rsid w:val="006850E8"/>
    <w:rsid w:val="006A529A"/>
    <w:rsid w:val="006B0204"/>
    <w:rsid w:val="007B5E0E"/>
    <w:rsid w:val="007C6DEC"/>
    <w:rsid w:val="00827135"/>
    <w:rsid w:val="008B4EF6"/>
    <w:rsid w:val="0090239A"/>
    <w:rsid w:val="009E178E"/>
    <w:rsid w:val="00A02A1B"/>
    <w:rsid w:val="00A63A41"/>
    <w:rsid w:val="00A93AC2"/>
    <w:rsid w:val="00AC63A5"/>
    <w:rsid w:val="00AF7175"/>
    <w:rsid w:val="00B875C1"/>
    <w:rsid w:val="00BB6F24"/>
    <w:rsid w:val="00BB72F9"/>
    <w:rsid w:val="00BD2991"/>
    <w:rsid w:val="00C3507F"/>
    <w:rsid w:val="00C464E8"/>
    <w:rsid w:val="00C61741"/>
    <w:rsid w:val="00CC30FE"/>
    <w:rsid w:val="00D208B8"/>
    <w:rsid w:val="00D30370"/>
    <w:rsid w:val="00D64DC8"/>
    <w:rsid w:val="00D836DA"/>
    <w:rsid w:val="00D849DC"/>
    <w:rsid w:val="00DF2072"/>
    <w:rsid w:val="00E27426"/>
    <w:rsid w:val="00E33073"/>
    <w:rsid w:val="00E739A2"/>
    <w:rsid w:val="00EA2F6A"/>
    <w:rsid w:val="00ED475C"/>
    <w:rsid w:val="00ED7478"/>
    <w:rsid w:val="00EE69F9"/>
    <w:rsid w:val="00F25851"/>
    <w:rsid w:val="00F45C7F"/>
    <w:rsid w:val="00F66831"/>
    <w:rsid w:val="00F86853"/>
    <w:rsid w:val="00F96632"/>
    <w:rsid w:val="00F97579"/>
    <w:rsid w:val="00FD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FE"/>
    <w:pPr>
      <w:spacing w:line="360" w:lineRule="auto"/>
      <w:jc w:val="both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242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242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4246"/>
    <w:rPr>
      <w:rFonts w:ascii="Tahoma" w:hAnsi="Tahoma" w:cs="Tahoma"/>
      <w:sz w:val="16"/>
      <w:szCs w:val="16"/>
    </w:rPr>
  </w:style>
  <w:style w:type="paragraph" w:customStyle="1" w:styleId="NormalArial">
    <w:name w:val="Normal + Arial"/>
    <w:basedOn w:val="Normal"/>
    <w:uiPriority w:val="99"/>
    <w:rsid w:val="008B4EF6"/>
    <w:pPr>
      <w:spacing w:line="240" w:lineRule="auto"/>
    </w:pPr>
    <w:rPr>
      <w:rFonts w:ascii="Arial" w:hAnsi="Arial" w:cs="Arial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282</Words>
  <Characters>1524</Characters>
  <Application>Microsoft Office Outlook</Application>
  <DocSecurity>0</DocSecurity>
  <Lines>0</Lines>
  <Paragraphs>0</Paragraphs>
  <ScaleCrop>false</ScaleCrop>
  <Company>WinXP SP2 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Inocente Rocha</dc:title>
  <dc:subject/>
  <dc:creator>Gabi e Diego</dc:creator>
  <cp:keywords/>
  <dc:description/>
  <cp:lastModifiedBy>Ronaldo</cp:lastModifiedBy>
  <cp:revision>8</cp:revision>
  <cp:lastPrinted>2015-01-13T14:29:00Z</cp:lastPrinted>
  <dcterms:created xsi:type="dcterms:W3CDTF">2015-08-25T20:15:00Z</dcterms:created>
  <dcterms:modified xsi:type="dcterms:W3CDTF">2015-11-08T14:13:00Z</dcterms:modified>
</cp:coreProperties>
</file>