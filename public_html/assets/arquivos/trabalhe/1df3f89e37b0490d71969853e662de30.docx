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F7" w:rsidRPr="000E1A69" w:rsidRDefault="004323F7" w:rsidP="00660B7C">
      <w:pPr>
        <w:jc w:val="center"/>
        <w:rPr>
          <w:b/>
          <w:sz w:val="28"/>
          <w:szCs w:val="28"/>
        </w:rPr>
      </w:pPr>
      <w:r w:rsidRPr="000E1A69">
        <w:rPr>
          <w:b/>
          <w:sz w:val="28"/>
          <w:szCs w:val="28"/>
        </w:rPr>
        <w:t>Curriculum Vitae</w:t>
      </w:r>
    </w:p>
    <w:p w:rsidR="00193319" w:rsidRPr="000E1A69" w:rsidRDefault="00B60AFA" w:rsidP="00193319">
      <w:pPr>
        <w:jc w:val="center"/>
        <w:rPr>
          <w:sz w:val="28"/>
          <w:szCs w:val="28"/>
        </w:rPr>
      </w:pPr>
      <w:r w:rsidRPr="000E1A69">
        <w:rPr>
          <w:sz w:val="28"/>
          <w:szCs w:val="28"/>
        </w:rPr>
        <w:t xml:space="preserve">                                          </w:t>
      </w:r>
    </w:p>
    <w:p w:rsidR="00660B7C" w:rsidRDefault="003D4E60" w:rsidP="00193319">
      <w:pPr>
        <w:jc w:val="center"/>
        <w:rPr>
          <w:b/>
          <w:sz w:val="28"/>
          <w:szCs w:val="28"/>
        </w:rPr>
      </w:pPr>
      <w:r w:rsidRPr="000E1A69">
        <w:rPr>
          <w:b/>
          <w:sz w:val="28"/>
          <w:szCs w:val="28"/>
        </w:rPr>
        <w:t>ALEXANDRE THIMOTHIO DA ROSA</w:t>
      </w:r>
      <w:r w:rsidR="00B60AFA" w:rsidRPr="000E1A69">
        <w:rPr>
          <w:b/>
          <w:sz w:val="28"/>
          <w:szCs w:val="28"/>
        </w:rPr>
        <w:t xml:space="preserve"> </w:t>
      </w:r>
    </w:p>
    <w:p w:rsidR="008A4F1E" w:rsidRDefault="008A4F1E" w:rsidP="00193319">
      <w:pPr>
        <w:jc w:val="center"/>
        <w:rPr>
          <w:b/>
          <w:sz w:val="28"/>
          <w:szCs w:val="28"/>
        </w:rPr>
      </w:pPr>
    </w:p>
    <w:p w:rsidR="008A4F1E" w:rsidRDefault="00070744" w:rsidP="00193319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02360" cy="1208405"/>
            <wp:effectExtent l="19050" t="0" r="2540" b="0"/>
            <wp:docPr id="1" name="Imagem 1" descr="digitalizar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izar004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1E" w:rsidRPr="000E1A69" w:rsidRDefault="008A4F1E" w:rsidP="00193319">
      <w:pPr>
        <w:jc w:val="center"/>
        <w:rPr>
          <w:b/>
          <w:sz w:val="28"/>
          <w:szCs w:val="28"/>
        </w:rPr>
      </w:pPr>
    </w:p>
    <w:p w:rsidR="004323F7" w:rsidRPr="000E1A69" w:rsidRDefault="004323F7" w:rsidP="00660B7C">
      <w:pPr>
        <w:rPr>
          <w:b/>
          <w:sz w:val="28"/>
          <w:szCs w:val="28"/>
        </w:rPr>
      </w:pPr>
      <w:r w:rsidRPr="000E1A69">
        <w:rPr>
          <w:b/>
          <w:sz w:val="28"/>
          <w:szCs w:val="28"/>
        </w:rPr>
        <w:t>Dados pessoais:</w:t>
      </w:r>
    </w:p>
    <w:p w:rsidR="008A4F1E" w:rsidRPr="000E1A69" w:rsidRDefault="008A4F1E" w:rsidP="008A4F1E">
      <w:pPr>
        <w:rPr>
          <w:sz w:val="28"/>
          <w:szCs w:val="28"/>
        </w:rPr>
      </w:pPr>
      <w:r w:rsidRPr="000E1A69">
        <w:rPr>
          <w:sz w:val="28"/>
          <w:szCs w:val="28"/>
        </w:rPr>
        <w:t>Data de nascimento</w:t>
      </w:r>
      <w:r>
        <w:rPr>
          <w:sz w:val="28"/>
          <w:szCs w:val="28"/>
        </w:rPr>
        <w:t>:</w:t>
      </w:r>
      <w:r w:rsidRPr="000E1A69">
        <w:rPr>
          <w:sz w:val="28"/>
          <w:szCs w:val="28"/>
        </w:rPr>
        <w:t xml:space="preserve">  03/09/1979       Sexo: masculino</w:t>
      </w:r>
    </w:p>
    <w:p w:rsidR="00193319" w:rsidRPr="000E1A69" w:rsidRDefault="00193319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Local : </w:t>
      </w:r>
      <w:r w:rsidR="003D4E60" w:rsidRPr="000E1A69">
        <w:rPr>
          <w:sz w:val="28"/>
          <w:szCs w:val="28"/>
        </w:rPr>
        <w:t>Guaiba  Rs</w:t>
      </w:r>
      <w:r w:rsidRPr="000E1A69">
        <w:rPr>
          <w:sz w:val="28"/>
          <w:szCs w:val="28"/>
        </w:rPr>
        <w:t xml:space="preserve">                        </w:t>
      </w:r>
      <w:r w:rsidR="00B60AFA" w:rsidRPr="000E1A69">
        <w:rPr>
          <w:sz w:val="28"/>
          <w:szCs w:val="28"/>
        </w:rPr>
        <w:t xml:space="preserve">   </w:t>
      </w:r>
      <w:r w:rsidR="008A4F1E">
        <w:rPr>
          <w:sz w:val="28"/>
          <w:szCs w:val="28"/>
        </w:rPr>
        <w:t xml:space="preserve">                  </w:t>
      </w:r>
      <w:r w:rsidR="00B60AFA" w:rsidRPr="000E1A69">
        <w:rPr>
          <w:sz w:val="28"/>
          <w:szCs w:val="28"/>
        </w:rPr>
        <w:t xml:space="preserve">                        </w:t>
      </w:r>
    </w:p>
    <w:p w:rsidR="00426321" w:rsidRPr="000E1A69" w:rsidRDefault="00426321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Estado civil:</w:t>
      </w:r>
      <w:r w:rsidR="00660B7C" w:rsidRPr="000E1A69">
        <w:rPr>
          <w:sz w:val="28"/>
          <w:szCs w:val="28"/>
        </w:rPr>
        <w:t xml:space="preserve"> </w:t>
      </w:r>
      <w:r w:rsidR="003D4E60" w:rsidRPr="000E1A69">
        <w:rPr>
          <w:sz w:val="28"/>
          <w:szCs w:val="28"/>
        </w:rPr>
        <w:t xml:space="preserve"> Solteiro</w:t>
      </w:r>
      <w:r w:rsidR="00B60AFA" w:rsidRPr="000E1A69">
        <w:rPr>
          <w:sz w:val="28"/>
          <w:szCs w:val="28"/>
        </w:rPr>
        <w:t xml:space="preserve">                                                              </w:t>
      </w:r>
    </w:p>
    <w:p w:rsidR="004323F7" w:rsidRPr="000E1A69" w:rsidRDefault="004323F7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Endereço: </w:t>
      </w:r>
      <w:r w:rsidR="003D4E60" w:rsidRPr="000E1A69">
        <w:rPr>
          <w:sz w:val="28"/>
          <w:szCs w:val="28"/>
        </w:rPr>
        <w:t>Rua  Florianopolis  391</w:t>
      </w:r>
      <w:r w:rsidRPr="000E1A69">
        <w:rPr>
          <w:sz w:val="28"/>
          <w:szCs w:val="28"/>
        </w:rPr>
        <w:t xml:space="preserve"> </w:t>
      </w:r>
      <w:r w:rsidR="00DC22A8" w:rsidRPr="000E1A69">
        <w:rPr>
          <w:sz w:val="28"/>
          <w:szCs w:val="28"/>
        </w:rPr>
        <w:t xml:space="preserve">   </w:t>
      </w:r>
      <w:r w:rsidR="003D4E60" w:rsidRPr="000E1A69">
        <w:rPr>
          <w:sz w:val="28"/>
          <w:szCs w:val="28"/>
        </w:rPr>
        <w:t xml:space="preserve"> Bairro: Santa Rita</w:t>
      </w:r>
      <w:r w:rsidR="00B60AFA" w:rsidRPr="000E1A69">
        <w:rPr>
          <w:sz w:val="28"/>
          <w:szCs w:val="28"/>
        </w:rPr>
        <w:t xml:space="preserve">           </w:t>
      </w:r>
    </w:p>
    <w:p w:rsidR="004323F7" w:rsidRPr="000E1A69" w:rsidRDefault="004323F7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CEP: </w:t>
      </w:r>
      <w:r w:rsidR="003D4E60" w:rsidRPr="000E1A69">
        <w:rPr>
          <w:sz w:val="28"/>
          <w:szCs w:val="28"/>
        </w:rPr>
        <w:t>92500-000</w:t>
      </w:r>
    </w:p>
    <w:p w:rsidR="004323F7" w:rsidRPr="000E1A69" w:rsidRDefault="004323F7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Telefone: </w:t>
      </w:r>
      <w:r w:rsidR="009175E6" w:rsidRPr="000E1A69">
        <w:rPr>
          <w:sz w:val="28"/>
          <w:szCs w:val="28"/>
        </w:rPr>
        <w:t>(</w:t>
      </w:r>
      <w:r w:rsidR="003D4E60" w:rsidRPr="000E1A69">
        <w:rPr>
          <w:sz w:val="28"/>
          <w:szCs w:val="28"/>
        </w:rPr>
        <w:t>51</w:t>
      </w:r>
      <w:r w:rsidR="009175E6" w:rsidRPr="000E1A69">
        <w:rPr>
          <w:sz w:val="28"/>
          <w:szCs w:val="28"/>
        </w:rPr>
        <w:t xml:space="preserve">) </w:t>
      </w:r>
      <w:r w:rsidR="003D4E60" w:rsidRPr="000E1A69">
        <w:rPr>
          <w:sz w:val="28"/>
          <w:szCs w:val="28"/>
        </w:rPr>
        <w:t>34023680</w:t>
      </w:r>
      <w:r w:rsidRPr="000E1A69">
        <w:rPr>
          <w:sz w:val="28"/>
          <w:szCs w:val="28"/>
        </w:rPr>
        <w:t xml:space="preserve">                Celular:</w:t>
      </w:r>
      <w:r w:rsidR="000E1A69" w:rsidRPr="000E1A69">
        <w:rPr>
          <w:sz w:val="28"/>
          <w:szCs w:val="28"/>
        </w:rPr>
        <w:t>(</w:t>
      </w:r>
      <w:r w:rsidR="009175E6" w:rsidRPr="000E1A69">
        <w:rPr>
          <w:sz w:val="28"/>
          <w:szCs w:val="28"/>
        </w:rPr>
        <w:t xml:space="preserve"> </w:t>
      </w:r>
      <w:r w:rsidR="003D4E60" w:rsidRPr="000E1A69">
        <w:rPr>
          <w:sz w:val="28"/>
          <w:szCs w:val="28"/>
        </w:rPr>
        <w:t xml:space="preserve">51 </w:t>
      </w:r>
      <w:r w:rsidR="000E1A69" w:rsidRPr="000E1A69">
        <w:rPr>
          <w:sz w:val="28"/>
          <w:szCs w:val="28"/>
        </w:rPr>
        <w:t>)</w:t>
      </w:r>
      <w:r w:rsidR="003D4E60" w:rsidRPr="000E1A69">
        <w:rPr>
          <w:sz w:val="28"/>
          <w:szCs w:val="28"/>
        </w:rPr>
        <w:t>99042326</w:t>
      </w:r>
    </w:p>
    <w:p w:rsidR="003D4E60" w:rsidRPr="000E1A69" w:rsidRDefault="009175E6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Filiação: </w:t>
      </w:r>
      <w:r w:rsidR="00DC22A8" w:rsidRPr="000E1A69">
        <w:rPr>
          <w:sz w:val="28"/>
          <w:szCs w:val="28"/>
        </w:rPr>
        <w:t xml:space="preserve"> Marilene </w:t>
      </w:r>
      <w:r w:rsidR="003D4E60" w:rsidRPr="000E1A69">
        <w:rPr>
          <w:sz w:val="28"/>
          <w:szCs w:val="28"/>
        </w:rPr>
        <w:t xml:space="preserve"> Lurdes Thimothio da Rosa</w:t>
      </w:r>
    </w:p>
    <w:p w:rsidR="004323F7" w:rsidRPr="000E1A69" w:rsidRDefault="007B36B1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Email:</w:t>
      </w:r>
      <w:r w:rsidR="000E1A69" w:rsidRPr="000E1A69">
        <w:rPr>
          <w:sz w:val="28"/>
          <w:szCs w:val="28"/>
        </w:rPr>
        <w:t xml:space="preserve"> </w:t>
      </w:r>
      <w:r w:rsidRPr="000E1A69">
        <w:rPr>
          <w:sz w:val="28"/>
          <w:szCs w:val="28"/>
        </w:rPr>
        <w:t xml:space="preserve"> </w:t>
      </w:r>
      <w:hyperlink r:id="rId8" w:history="1">
        <w:r w:rsidR="00DC22A8" w:rsidRPr="000E1A69">
          <w:rPr>
            <w:rStyle w:val="Hyperlink"/>
            <w:color w:val="auto"/>
            <w:sz w:val="28"/>
            <w:szCs w:val="28"/>
          </w:rPr>
          <w:t>Alexandrethesta@hotmail.com</w:t>
        </w:r>
      </w:hyperlink>
    </w:p>
    <w:p w:rsidR="00DC22A8" w:rsidRPr="000E1A69" w:rsidRDefault="00DC22A8" w:rsidP="00B3375B">
      <w:pPr>
        <w:rPr>
          <w:sz w:val="28"/>
          <w:szCs w:val="28"/>
        </w:rPr>
      </w:pPr>
    </w:p>
    <w:p w:rsidR="00426321" w:rsidRPr="000E1A69" w:rsidRDefault="004323F7" w:rsidP="00660B7C">
      <w:pPr>
        <w:rPr>
          <w:b/>
          <w:sz w:val="28"/>
          <w:szCs w:val="28"/>
        </w:rPr>
      </w:pPr>
      <w:r w:rsidRPr="000E1A69">
        <w:rPr>
          <w:b/>
          <w:sz w:val="28"/>
          <w:szCs w:val="28"/>
        </w:rPr>
        <w:t xml:space="preserve">Formação: </w:t>
      </w:r>
    </w:p>
    <w:p w:rsidR="00660B7C" w:rsidRPr="000E1A69" w:rsidRDefault="00660B7C" w:rsidP="00B3375B">
      <w:pPr>
        <w:rPr>
          <w:sz w:val="28"/>
          <w:szCs w:val="28"/>
        </w:rPr>
      </w:pPr>
    </w:p>
    <w:p w:rsidR="00660B7C" w:rsidRPr="000E1A69" w:rsidRDefault="003D4E60" w:rsidP="00181F9A">
      <w:pPr>
        <w:numPr>
          <w:ilvl w:val="0"/>
          <w:numId w:val="7"/>
        </w:numPr>
        <w:rPr>
          <w:sz w:val="28"/>
          <w:szCs w:val="28"/>
        </w:rPr>
      </w:pPr>
      <w:r w:rsidRPr="000E1A69">
        <w:rPr>
          <w:sz w:val="28"/>
          <w:szCs w:val="28"/>
        </w:rPr>
        <w:t>Ensino Médio Completo (E.E  de 1° e 2º grau  D.r  Carlos Augusto de  Moura e Cunha</w:t>
      </w:r>
      <w:r w:rsidR="007B36B1" w:rsidRPr="000E1A69">
        <w:rPr>
          <w:sz w:val="28"/>
          <w:szCs w:val="28"/>
        </w:rPr>
        <w:t xml:space="preserve"> (Guaíba)</w:t>
      </w:r>
    </w:p>
    <w:p w:rsidR="00426321" w:rsidRPr="000E1A69" w:rsidRDefault="003D4E60" w:rsidP="00181F9A">
      <w:pPr>
        <w:numPr>
          <w:ilvl w:val="0"/>
          <w:numId w:val="7"/>
        </w:numPr>
        <w:rPr>
          <w:sz w:val="28"/>
          <w:szCs w:val="28"/>
        </w:rPr>
      </w:pPr>
      <w:r w:rsidRPr="000E1A69">
        <w:rPr>
          <w:sz w:val="28"/>
          <w:szCs w:val="28"/>
        </w:rPr>
        <w:t>Tecnico em Eletrônica (Escola Tecnica Estadual Parobe)</w:t>
      </w:r>
      <w:r w:rsidR="007B36B1" w:rsidRPr="000E1A69">
        <w:rPr>
          <w:sz w:val="28"/>
          <w:szCs w:val="28"/>
        </w:rPr>
        <w:t xml:space="preserve"> Porto Alegre)</w:t>
      </w:r>
      <w:r w:rsidRPr="000E1A69">
        <w:rPr>
          <w:sz w:val="28"/>
          <w:szCs w:val="28"/>
        </w:rPr>
        <w:t xml:space="preserve"> </w:t>
      </w:r>
    </w:p>
    <w:p w:rsidR="00660B7C" w:rsidRPr="000E1A69" w:rsidRDefault="00660B7C" w:rsidP="00660B7C">
      <w:pPr>
        <w:rPr>
          <w:sz w:val="28"/>
          <w:szCs w:val="28"/>
        </w:rPr>
      </w:pPr>
    </w:p>
    <w:p w:rsidR="00660B7C" w:rsidRPr="000E1A69" w:rsidRDefault="00660B7C" w:rsidP="00660B7C">
      <w:pPr>
        <w:rPr>
          <w:b/>
          <w:bCs/>
          <w:sz w:val="28"/>
          <w:szCs w:val="28"/>
        </w:rPr>
      </w:pPr>
      <w:r w:rsidRPr="000E1A69">
        <w:rPr>
          <w:b/>
          <w:bCs/>
          <w:sz w:val="28"/>
          <w:szCs w:val="28"/>
        </w:rPr>
        <w:t>Experiência Profissional:</w:t>
      </w:r>
    </w:p>
    <w:p w:rsidR="008D3A80" w:rsidRPr="000E1A69" w:rsidRDefault="008D3A80" w:rsidP="00B3375B">
      <w:pPr>
        <w:rPr>
          <w:b/>
          <w:bCs/>
          <w:sz w:val="28"/>
          <w:szCs w:val="28"/>
        </w:rPr>
      </w:pPr>
    </w:p>
    <w:p w:rsidR="00FE3B7B" w:rsidRPr="000E1A69" w:rsidRDefault="00FE3B7B" w:rsidP="00660B7C">
      <w:pPr>
        <w:rPr>
          <w:bCs/>
          <w:sz w:val="28"/>
          <w:szCs w:val="28"/>
        </w:rPr>
      </w:pPr>
      <w:r w:rsidRPr="000E1A69">
        <w:rPr>
          <w:b/>
          <w:bCs/>
          <w:sz w:val="28"/>
          <w:szCs w:val="28"/>
        </w:rPr>
        <w:t xml:space="preserve">      </w:t>
      </w:r>
      <w:r w:rsidRPr="000E1A69">
        <w:rPr>
          <w:bCs/>
          <w:sz w:val="28"/>
          <w:szCs w:val="28"/>
        </w:rPr>
        <w:t>Empresa: Cerâmica Decorite S/A: Operador de Esmaltadeira- período 17/09/98</w:t>
      </w:r>
      <w:r w:rsidR="000E1A69">
        <w:rPr>
          <w:bCs/>
          <w:sz w:val="28"/>
          <w:szCs w:val="28"/>
        </w:rPr>
        <w:t xml:space="preserve"> </w:t>
      </w:r>
      <w:r w:rsidRPr="000E1A69">
        <w:rPr>
          <w:bCs/>
          <w:sz w:val="28"/>
          <w:szCs w:val="28"/>
        </w:rPr>
        <w:t xml:space="preserve"> á  </w:t>
      </w:r>
      <w:r w:rsidR="000E1A69" w:rsidRPr="000E1A69">
        <w:rPr>
          <w:bCs/>
          <w:sz w:val="28"/>
          <w:szCs w:val="28"/>
        </w:rPr>
        <w:t>31/10/01</w:t>
      </w:r>
    </w:p>
    <w:p w:rsidR="00FE3B7B" w:rsidRPr="000E1A69" w:rsidRDefault="008D3A80" w:rsidP="00660B7C">
      <w:pPr>
        <w:rPr>
          <w:bCs/>
          <w:sz w:val="28"/>
          <w:szCs w:val="28"/>
        </w:rPr>
      </w:pPr>
      <w:r w:rsidRPr="000E1A69">
        <w:rPr>
          <w:bCs/>
          <w:sz w:val="28"/>
          <w:szCs w:val="28"/>
        </w:rPr>
        <w:t xml:space="preserve">      </w:t>
      </w:r>
      <w:r w:rsidR="00FE3B7B" w:rsidRPr="000E1A69">
        <w:rPr>
          <w:bCs/>
          <w:sz w:val="28"/>
          <w:szCs w:val="28"/>
        </w:rPr>
        <w:t xml:space="preserve"> Funções desempenhadas:  Serigrafia, limpeza e abastecimento de esmaltes</w:t>
      </w:r>
    </w:p>
    <w:p w:rsidR="00FE3B7B" w:rsidRPr="000E1A69" w:rsidRDefault="00FE3B7B" w:rsidP="00660B7C">
      <w:pPr>
        <w:rPr>
          <w:bCs/>
          <w:sz w:val="28"/>
          <w:szCs w:val="28"/>
        </w:rPr>
      </w:pPr>
      <w:r w:rsidRPr="000E1A69">
        <w:rPr>
          <w:bCs/>
          <w:sz w:val="28"/>
          <w:szCs w:val="28"/>
        </w:rPr>
        <w:t xml:space="preserve">      Motivo do desligamento: promoção de Operador para Encarregado de Turno</w:t>
      </w:r>
    </w:p>
    <w:p w:rsidR="00660B7C" w:rsidRPr="000E1A69" w:rsidRDefault="00FE3B7B" w:rsidP="00660B7C">
      <w:pPr>
        <w:rPr>
          <w:sz w:val="28"/>
          <w:szCs w:val="28"/>
        </w:rPr>
      </w:pPr>
      <w:r w:rsidRPr="000E1A69">
        <w:rPr>
          <w:b/>
          <w:sz w:val="28"/>
          <w:szCs w:val="28"/>
        </w:rPr>
        <w:t xml:space="preserve">      </w:t>
      </w:r>
      <w:r w:rsidRPr="000E1A69">
        <w:rPr>
          <w:sz w:val="28"/>
          <w:szCs w:val="28"/>
        </w:rPr>
        <w:t>Empresa :Cerâmica Decorite S/A : Encarregado Turno – período 01/11/01 á 09/11/06</w:t>
      </w:r>
    </w:p>
    <w:p w:rsidR="00FE3B7B" w:rsidRPr="000E1A69" w:rsidRDefault="00FE3B7B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      Funções desempenhadas: Controle de processo de linha de produção, acompanhamento </w:t>
      </w:r>
      <w:r w:rsidR="00326CCB">
        <w:rPr>
          <w:sz w:val="28"/>
          <w:szCs w:val="28"/>
        </w:rPr>
        <w:t>n</w:t>
      </w:r>
      <w:r w:rsidR="00326CCB" w:rsidRPr="000E1A69">
        <w:rPr>
          <w:sz w:val="28"/>
          <w:szCs w:val="28"/>
        </w:rPr>
        <w:t>a qualidade do produto</w:t>
      </w:r>
      <w:r w:rsidR="00326CCB">
        <w:rPr>
          <w:sz w:val="28"/>
          <w:szCs w:val="28"/>
        </w:rPr>
        <w:t>.</w:t>
      </w:r>
    </w:p>
    <w:p w:rsidR="00FE3B7B" w:rsidRPr="000E1A69" w:rsidRDefault="00FE3B7B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      </w:t>
      </w:r>
      <w:r w:rsidR="000E1A69">
        <w:rPr>
          <w:sz w:val="28"/>
          <w:szCs w:val="28"/>
        </w:rPr>
        <w:t xml:space="preserve"> Motivo do desligamento: Falên</w:t>
      </w:r>
      <w:r w:rsidRPr="000E1A69">
        <w:rPr>
          <w:sz w:val="28"/>
          <w:szCs w:val="28"/>
        </w:rPr>
        <w:t>cia da Empresa</w:t>
      </w:r>
    </w:p>
    <w:p w:rsidR="00426321" w:rsidRPr="000E1A69" w:rsidRDefault="00B856E5" w:rsidP="00181F9A">
      <w:pPr>
        <w:numPr>
          <w:ilvl w:val="0"/>
          <w:numId w:val="4"/>
        </w:numPr>
        <w:rPr>
          <w:sz w:val="28"/>
          <w:szCs w:val="28"/>
        </w:rPr>
      </w:pPr>
      <w:r w:rsidRPr="000E1A69">
        <w:rPr>
          <w:sz w:val="28"/>
          <w:szCs w:val="28"/>
        </w:rPr>
        <w:t xml:space="preserve">Empresa: Kimberly Clark  Kenko ltd   :Auxiliar de Produção </w:t>
      </w:r>
      <w:r w:rsidR="00660B7C" w:rsidRPr="000E1A69">
        <w:rPr>
          <w:sz w:val="28"/>
          <w:szCs w:val="28"/>
        </w:rPr>
        <w:t xml:space="preserve">– </w:t>
      </w:r>
      <w:r w:rsidRPr="000E1A69">
        <w:rPr>
          <w:sz w:val="28"/>
          <w:szCs w:val="28"/>
        </w:rPr>
        <w:t>periodo 01/06/07 á 30/04/10</w:t>
      </w:r>
    </w:p>
    <w:p w:rsidR="00B856E5" w:rsidRPr="000E1A69" w:rsidRDefault="00B856E5" w:rsidP="00181F9A">
      <w:pPr>
        <w:numPr>
          <w:ilvl w:val="0"/>
          <w:numId w:val="4"/>
        </w:numPr>
        <w:rPr>
          <w:sz w:val="28"/>
          <w:szCs w:val="28"/>
        </w:rPr>
      </w:pPr>
      <w:r w:rsidRPr="000E1A69">
        <w:rPr>
          <w:sz w:val="28"/>
          <w:szCs w:val="28"/>
        </w:rPr>
        <w:t>Funções desempenhadas: Classificava produtos na saída da embaladora, encaixotava e selava caixas e levava palett de produto acabado até área especifica.</w:t>
      </w:r>
    </w:p>
    <w:p w:rsidR="000E1A69" w:rsidRPr="000E1A69" w:rsidRDefault="000E1A69" w:rsidP="00181F9A">
      <w:pPr>
        <w:numPr>
          <w:ilvl w:val="0"/>
          <w:numId w:val="4"/>
        </w:numPr>
        <w:rPr>
          <w:sz w:val="28"/>
          <w:szCs w:val="28"/>
        </w:rPr>
      </w:pPr>
      <w:r w:rsidRPr="000E1A69">
        <w:rPr>
          <w:sz w:val="28"/>
          <w:szCs w:val="28"/>
        </w:rPr>
        <w:t>Motivo do desligamento: promoção de Auxiliar á Operador de produção 1</w:t>
      </w:r>
    </w:p>
    <w:p w:rsidR="00660B7C" w:rsidRPr="000E1A69" w:rsidRDefault="00B856E5" w:rsidP="00181F9A">
      <w:pPr>
        <w:numPr>
          <w:ilvl w:val="0"/>
          <w:numId w:val="4"/>
        </w:numPr>
        <w:rPr>
          <w:sz w:val="28"/>
          <w:szCs w:val="28"/>
        </w:rPr>
      </w:pPr>
      <w:r w:rsidRPr="000E1A69">
        <w:rPr>
          <w:sz w:val="28"/>
          <w:szCs w:val="28"/>
        </w:rPr>
        <w:t xml:space="preserve">Empresa: Kimberly Clark  Brasil Eld </w:t>
      </w:r>
      <w:r w:rsidR="00660B7C" w:rsidRPr="000E1A69">
        <w:rPr>
          <w:sz w:val="28"/>
          <w:szCs w:val="28"/>
        </w:rPr>
        <w:t xml:space="preserve"> </w:t>
      </w:r>
      <w:r w:rsidRPr="000E1A69">
        <w:rPr>
          <w:sz w:val="28"/>
          <w:szCs w:val="28"/>
        </w:rPr>
        <w:t>:Operador de Produção I – período: 01/05/10 á 07/11/11</w:t>
      </w:r>
    </w:p>
    <w:p w:rsidR="00B856E5" w:rsidRDefault="007B36B1" w:rsidP="00181F9A">
      <w:pPr>
        <w:numPr>
          <w:ilvl w:val="0"/>
          <w:numId w:val="4"/>
        </w:numPr>
        <w:rPr>
          <w:sz w:val="28"/>
          <w:szCs w:val="28"/>
        </w:rPr>
      </w:pPr>
      <w:r w:rsidRPr="000E1A69">
        <w:rPr>
          <w:sz w:val="28"/>
          <w:szCs w:val="28"/>
        </w:rPr>
        <w:t>Funções desempenhadas: Abastecimento de maquina , co</w:t>
      </w:r>
      <w:r w:rsidR="00FE3B7B" w:rsidRPr="000E1A69">
        <w:rPr>
          <w:sz w:val="28"/>
          <w:szCs w:val="28"/>
        </w:rPr>
        <w:t xml:space="preserve">ntrole de qualidade do produto </w:t>
      </w:r>
      <w:r w:rsidR="00326CCB">
        <w:rPr>
          <w:sz w:val="28"/>
          <w:szCs w:val="28"/>
        </w:rPr>
        <w:t>,lançamento de processos.</w:t>
      </w:r>
    </w:p>
    <w:p w:rsidR="000E1A69" w:rsidRDefault="00326CCB" w:rsidP="000E1A6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E1A69">
        <w:rPr>
          <w:sz w:val="28"/>
          <w:szCs w:val="28"/>
        </w:rPr>
        <w:t>Motivo do desligamento: Redução no quadro.</w:t>
      </w:r>
    </w:p>
    <w:p w:rsidR="007425B4" w:rsidRDefault="007425B4" w:rsidP="000E1A69">
      <w:pPr>
        <w:rPr>
          <w:sz w:val="28"/>
          <w:szCs w:val="28"/>
        </w:rPr>
      </w:pPr>
    </w:p>
    <w:p w:rsidR="000E1A69" w:rsidRDefault="000E1A69" w:rsidP="000E1A69">
      <w:pPr>
        <w:rPr>
          <w:sz w:val="28"/>
          <w:szCs w:val="28"/>
        </w:rPr>
      </w:pPr>
    </w:p>
    <w:p w:rsidR="000E1A69" w:rsidRDefault="000E1A69" w:rsidP="000E1A69">
      <w:pPr>
        <w:rPr>
          <w:sz w:val="28"/>
          <w:szCs w:val="28"/>
        </w:rPr>
      </w:pPr>
    </w:p>
    <w:p w:rsidR="00196177" w:rsidRDefault="00196177" w:rsidP="00B3375B">
      <w:pPr>
        <w:rPr>
          <w:bCs/>
          <w:sz w:val="28"/>
          <w:szCs w:val="28"/>
        </w:rPr>
      </w:pPr>
    </w:p>
    <w:p w:rsidR="007425B4" w:rsidRDefault="007425B4" w:rsidP="00B3375B">
      <w:pPr>
        <w:rPr>
          <w:bCs/>
          <w:sz w:val="28"/>
          <w:szCs w:val="28"/>
        </w:rPr>
      </w:pPr>
    </w:p>
    <w:p w:rsidR="007425B4" w:rsidRDefault="007425B4" w:rsidP="00B3375B">
      <w:pPr>
        <w:rPr>
          <w:bCs/>
          <w:sz w:val="28"/>
          <w:szCs w:val="28"/>
        </w:rPr>
      </w:pPr>
    </w:p>
    <w:p w:rsidR="007425B4" w:rsidRDefault="007425B4" w:rsidP="00B337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Empresa: Inbrape Tecidos LTD</w:t>
      </w:r>
    </w:p>
    <w:p w:rsidR="00C17984" w:rsidRDefault="00C17984" w:rsidP="00B3375B">
      <w:pPr>
        <w:rPr>
          <w:bCs/>
          <w:sz w:val="28"/>
          <w:szCs w:val="28"/>
        </w:rPr>
      </w:pPr>
    </w:p>
    <w:p w:rsidR="007425B4" w:rsidRDefault="007425B4" w:rsidP="00B337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Obs: trabalhando atualmente  na empresa, função Operador de maquinas</w:t>
      </w:r>
      <w:r w:rsidR="00C17984">
        <w:rPr>
          <w:bCs/>
          <w:sz w:val="28"/>
          <w:szCs w:val="28"/>
        </w:rPr>
        <w:t xml:space="preserve"> </w:t>
      </w:r>
    </w:p>
    <w:p w:rsidR="007425B4" w:rsidRDefault="007425B4" w:rsidP="00B337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Funçoes exercidas:Operar  Maquina de EVA , controle de aplicação e </w:t>
      </w:r>
      <w:r w:rsidR="00C17984">
        <w:rPr>
          <w:bCs/>
          <w:sz w:val="28"/>
          <w:szCs w:val="28"/>
        </w:rPr>
        <w:t>acompanhamento da qualidade.</w:t>
      </w:r>
    </w:p>
    <w:p w:rsidR="00C17984" w:rsidRDefault="00C17984" w:rsidP="00B3375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Turno C  Periodo de 17/05/13  ate o dia de hoje</w:t>
      </w:r>
    </w:p>
    <w:p w:rsidR="007425B4" w:rsidRDefault="007425B4" w:rsidP="00B3375B">
      <w:pPr>
        <w:rPr>
          <w:bCs/>
          <w:sz w:val="28"/>
          <w:szCs w:val="28"/>
        </w:rPr>
      </w:pPr>
    </w:p>
    <w:p w:rsidR="007425B4" w:rsidRDefault="007425B4" w:rsidP="00B3375B">
      <w:pPr>
        <w:rPr>
          <w:bCs/>
          <w:sz w:val="28"/>
          <w:szCs w:val="28"/>
        </w:rPr>
      </w:pPr>
    </w:p>
    <w:p w:rsidR="007425B4" w:rsidRDefault="007425B4" w:rsidP="00B3375B">
      <w:pPr>
        <w:rPr>
          <w:bCs/>
          <w:sz w:val="28"/>
          <w:szCs w:val="28"/>
        </w:rPr>
      </w:pPr>
    </w:p>
    <w:p w:rsidR="00196177" w:rsidRDefault="00196177" w:rsidP="00196177">
      <w:pPr>
        <w:rPr>
          <w:b/>
          <w:bCs/>
          <w:sz w:val="28"/>
          <w:szCs w:val="28"/>
        </w:rPr>
      </w:pPr>
      <w:r w:rsidRPr="000E1A69">
        <w:rPr>
          <w:b/>
          <w:bCs/>
          <w:sz w:val="28"/>
          <w:szCs w:val="28"/>
        </w:rPr>
        <w:t xml:space="preserve">Conhecimentos em Informática: </w:t>
      </w:r>
    </w:p>
    <w:p w:rsidR="00196177" w:rsidRPr="000E1A69" w:rsidRDefault="00196177" w:rsidP="00196177">
      <w:pPr>
        <w:rPr>
          <w:b/>
          <w:bCs/>
          <w:sz w:val="28"/>
          <w:szCs w:val="28"/>
        </w:rPr>
      </w:pPr>
    </w:p>
    <w:p w:rsidR="003D4E60" w:rsidRPr="000E1A69" w:rsidRDefault="003D4E60" w:rsidP="00660B7C">
      <w:pPr>
        <w:rPr>
          <w:bCs/>
          <w:sz w:val="28"/>
          <w:szCs w:val="28"/>
        </w:rPr>
      </w:pPr>
      <w:r w:rsidRPr="000E1A69">
        <w:rPr>
          <w:bCs/>
          <w:sz w:val="28"/>
          <w:szCs w:val="28"/>
        </w:rPr>
        <w:t>CAMBRIGE CURSOS</w:t>
      </w:r>
    </w:p>
    <w:p w:rsidR="00426321" w:rsidRPr="000E1A69" w:rsidRDefault="00660B7C" w:rsidP="00181F9A">
      <w:pPr>
        <w:numPr>
          <w:ilvl w:val="0"/>
          <w:numId w:val="5"/>
        </w:numPr>
        <w:rPr>
          <w:bCs/>
          <w:sz w:val="28"/>
          <w:szCs w:val="28"/>
        </w:rPr>
      </w:pPr>
      <w:r w:rsidRPr="000E1A69">
        <w:rPr>
          <w:bCs/>
          <w:sz w:val="28"/>
          <w:szCs w:val="28"/>
        </w:rPr>
        <w:t>Informática básica em ambiente Windows</w:t>
      </w:r>
    </w:p>
    <w:p w:rsidR="00660B7C" w:rsidRPr="000E1A69" w:rsidRDefault="00660B7C" w:rsidP="00181F9A">
      <w:pPr>
        <w:numPr>
          <w:ilvl w:val="0"/>
          <w:numId w:val="5"/>
        </w:numPr>
        <w:rPr>
          <w:bCs/>
          <w:sz w:val="28"/>
          <w:szCs w:val="28"/>
        </w:rPr>
      </w:pPr>
      <w:r w:rsidRPr="000E1A69">
        <w:rPr>
          <w:bCs/>
          <w:sz w:val="28"/>
          <w:szCs w:val="28"/>
        </w:rPr>
        <w:t xml:space="preserve">Excel </w:t>
      </w:r>
      <w:r w:rsidR="003D4E60" w:rsidRPr="000E1A69">
        <w:rPr>
          <w:bCs/>
          <w:sz w:val="28"/>
          <w:szCs w:val="28"/>
        </w:rPr>
        <w:t>, Word e Power Point</w:t>
      </w:r>
    </w:p>
    <w:p w:rsidR="00426321" w:rsidRPr="000E1A69" w:rsidRDefault="003D4E60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 xml:space="preserve"> Periodo de </w:t>
      </w:r>
      <w:r w:rsidR="00B856E5" w:rsidRPr="000E1A69">
        <w:rPr>
          <w:sz w:val="28"/>
          <w:szCs w:val="28"/>
        </w:rPr>
        <w:t>25/09/07  á 19/10/07</w:t>
      </w:r>
      <w:r w:rsidR="00DC22A8" w:rsidRPr="000E1A69">
        <w:rPr>
          <w:sz w:val="28"/>
          <w:szCs w:val="28"/>
        </w:rPr>
        <w:t xml:space="preserve"> (32 hs)</w:t>
      </w:r>
    </w:p>
    <w:p w:rsidR="00AF21D4" w:rsidRPr="000E1A69" w:rsidRDefault="00AF21D4" w:rsidP="00660B7C">
      <w:pPr>
        <w:rPr>
          <w:sz w:val="28"/>
          <w:szCs w:val="28"/>
        </w:rPr>
      </w:pPr>
    </w:p>
    <w:p w:rsidR="00B856E5" w:rsidRPr="000E1A69" w:rsidRDefault="00B856E5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CURSO D</w:t>
      </w:r>
      <w:r w:rsidR="00216C89" w:rsidRPr="000E1A69">
        <w:rPr>
          <w:sz w:val="28"/>
          <w:szCs w:val="28"/>
        </w:rPr>
        <w:t>E</w:t>
      </w:r>
      <w:r w:rsidRPr="000E1A69">
        <w:rPr>
          <w:sz w:val="28"/>
          <w:szCs w:val="28"/>
        </w:rPr>
        <w:t xml:space="preserve"> NR 10 ( 40 HS )</w:t>
      </w:r>
    </w:p>
    <w:p w:rsidR="00AF21D4" w:rsidRPr="000E1A69" w:rsidRDefault="00AF21D4" w:rsidP="00660B7C">
      <w:pPr>
        <w:rPr>
          <w:sz w:val="28"/>
          <w:szCs w:val="28"/>
        </w:rPr>
      </w:pPr>
    </w:p>
    <w:p w:rsidR="00B856E5" w:rsidRPr="000E1A69" w:rsidRDefault="00B856E5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Escola Tecnica Pensar ( Guaiba)</w:t>
      </w:r>
    </w:p>
    <w:p w:rsidR="00B856E5" w:rsidRPr="000E1A69" w:rsidRDefault="00B856E5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Periodo de 19/11/11 á 0</w:t>
      </w:r>
      <w:r w:rsidR="00DC22A8" w:rsidRPr="000E1A69">
        <w:rPr>
          <w:sz w:val="28"/>
          <w:szCs w:val="28"/>
        </w:rPr>
        <w:t>7</w:t>
      </w:r>
      <w:r w:rsidRPr="000E1A69">
        <w:rPr>
          <w:sz w:val="28"/>
          <w:szCs w:val="28"/>
        </w:rPr>
        <w:t>/03/12</w:t>
      </w:r>
    </w:p>
    <w:p w:rsidR="00B856E5" w:rsidRDefault="00B856E5" w:rsidP="00660B7C">
      <w:pPr>
        <w:rPr>
          <w:sz w:val="28"/>
          <w:szCs w:val="28"/>
        </w:rPr>
      </w:pPr>
    </w:p>
    <w:p w:rsidR="007425B4" w:rsidRDefault="007425B4" w:rsidP="00660B7C">
      <w:pPr>
        <w:rPr>
          <w:sz w:val="28"/>
          <w:szCs w:val="28"/>
        </w:rPr>
      </w:pPr>
      <w:r>
        <w:rPr>
          <w:sz w:val="28"/>
          <w:szCs w:val="28"/>
        </w:rPr>
        <w:t>CURSO DE MECANICA INDUSTRIAL</w:t>
      </w:r>
    </w:p>
    <w:p w:rsidR="007425B4" w:rsidRDefault="007425B4" w:rsidP="00660B7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25B4" w:rsidRDefault="007425B4" w:rsidP="00660B7C">
      <w:pPr>
        <w:rPr>
          <w:sz w:val="28"/>
          <w:szCs w:val="28"/>
        </w:rPr>
      </w:pPr>
      <w:r>
        <w:rPr>
          <w:sz w:val="28"/>
          <w:szCs w:val="28"/>
        </w:rPr>
        <w:t>Escola Romantec Cursos</w:t>
      </w:r>
      <w:r w:rsidR="00A57B9D">
        <w:rPr>
          <w:sz w:val="28"/>
          <w:szCs w:val="28"/>
        </w:rPr>
        <w:t>(guaiba)</w:t>
      </w:r>
    </w:p>
    <w:p w:rsidR="007425B4" w:rsidRDefault="007425B4" w:rsidP="00660B7C">
      <w:pPr>
        <w:rPr>
          <w:sz w:val="28"/>
          <w:szCs w:val="28"/>
        </w:rPr>
      </w:pPr>
      <w:r>
        <w:rPr>
          <w:sz w:val="28"/>
          <w:szCs w:val="28"/>
        </w:rPr>
        <w:t>Carga Horaria 200 hs</w:t>
      </w:r>
      <w:r w:rsidR="00A57B9D">
        <w:rPr>
          <w:sz w:val="28"/>
          <w:szCs w:val="28"/>
        </w:rPr>
        <w:t xml:space="preserve">       08/06/2013 a 15/01/2014</w:t>
      </w:r>
    </w:p>
    <w:p w:rsidR="007425B4" w:rsidRDefault="00A57B9D" w:rsidP="00660B7C">
      <w:pPr>
        <w:rPr>
          <w:sz w:val="28"/>
          <w:szCs w:val="28"/>
        </w:rPr>
      </w:pPr>
      <w:r>
        <w:rPr>
          <w:sz w:val="28"/>
          <w:szCs w:val="28"/>
        </w:rPr>
        <w:t>Curso Profissionalizante: Metalurgia,  Desenho Tecnico, Metrôlogia, Calculo Técnico, Prática em oficina.</w:t>
      </w:r>
    </w:p>
    <w:p w:rsidR="00AE6CC4" w:rsidRPr="000E1A69" w:rsidRDefault="00AE6CC4" w:rsidP="00660B7C">
      <w:pPr>
        <w:rPr>
          <w:sz w:val="28"/>
          <w:szCs w:val="28"/>
        </w:rPr>
      </w:pPr>
    </w:p>
    <w:p w:rsidR="00AF21D4" w:rsidRDefault="007B36B1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Funções  que se propõem a exercer :</w:t>
      </w:r>
      <w:r w:rsidR="008C7ECD">
        <w:rPr>
          <w:sz w:val="28"/>
          <w:szCs w:val="28"/>
        </w:rPr>
        <w:t xml:space="preserve"> </w:t>
      </w:r>
      <w:r w:rsidR="000E1A69">
        <w:rPr>
          <w:sz w:val="28"/>
          <w:szCs w:val="28"/>
        </w:rPr>
        <w:t xml:space="preserve"> </w:t>
      </w:r>
      <w:r w:rsidR="00B24E33" w:rsidRPr="000E1A69">
        <w:rPr>
          <w:sz w:val="28"/>
          <w:szCs w:val="28"/>
        </w:rPr>
        <w:t xml:space="preserve">Operador de  </w:t>
      </w:r>
      <w:r w:rsidR="00BC0898" w:rsidRPr="000E1A69">
        <w:rPr>
          <w:sz w:val="28"/>
          <w:szCs w:val="28"/>
        </w:rPr>
        <w:t>maquinas</w:t>
      </w:r>
      <w:r w:rsidR="00B24E33" w:rsidRPr="000E1A69">
        <w:rPr>
          <w:sz w:val="28"/>
          <w:szCs w:val="28"/>
        </w:rPr>
        <w:t xml:space="preserve">, </w:t>
      </w:r>
      <w:r w:rsidR="007425B4">
        <w:rPr>
          <w:sz w:val="28"/>
          <w:szCs w:val="28"/>
        </w:rPr>
        <w:t>auxiliar de mecanico.</w:t>
      </w:r>
      <w:r w:rsidR="00AB1567">
        <w:rPr>
          <w:sz w:val="28"/>
          <w:szCs w:val="28"/>
        </w:rPr>
        <w:t>tecnico  em eletrônica.</w:t>
      </w:r>
    </w:p>
    <w:p w:rsidR="00AB1567" w:rsidRPr="000E1A69" w:rsidRDefault="00AB1567" w:rsidP="00660B7C">
      <w:pPr>
        <w:rPr>
          <w:sz w:val="28"/>
          <w:szCs w:val="28"/>
        </w:rPr>
      </w:pPr>
    </w:p>
    <w:p w:rsidR="00AF21D4" w:rsidRDefault="00AF21D4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Obs: p</w:t>
      </w:r>
      <w:r w:rsidR="00326CCB">
        <w:rPr>
          <w:sz w:val="28"/>
          <w:szCs w:val="28"/>
        </w:rPr>
        <w:t>ossuo disponibilidade de horários.</w:t>
      </w:r>
    </w:p>
    <w:p w:rsidR="000E1A69" w:rsidRPr="000E1A69" w:rsidRDefault="000E1A69" w:rsidP="00660B7C">
      <w:pPr>
        <w:rPr>
          <w:sz w:val="28"/>
          <w:szCs w:val="28"/>
        </w:rPr>
      </w:pPr>
    </w:p>
    <w:p w:rsidR="00193319" w:rsidRPr="000E1A69" w:rsidRDefault="00E12F8E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Salário á combinar.</w:t>
      </w:r>
      <w:r w:rsidR="00AB1567">
        <w:rPr>
          <w:sz w:val="28"/>
          <w:szCs w:val="28"/>
        </w:rPr>
        <w:t>( obs: salario atual</w:t>
      </w:r>
      <w:r w:rsidR="00807E30">
        <w:rPr>
          <w:sz w:val="28"/>
          <w:szCs w:val="28"/>
        </w:rPr>
        <w:t xml:space="preserve"> </w:t>
      </w:r>
      <w:r w:rsidR="00AB1567">
        <w:rPr>
          <w:sz w:val="28"/>
          <w:szCs w:val="28"/>
        </w:rPr>
        <w:t xml:space="preserve"> r$ </w:t>
      </w:r>
      <w:r w:rsidR="00AE6CC4">
        <w:rPr>
          <w:sz w:val="28"/>
          <w:szCs w:val="28"/>
        </w:rPr>
        <w:t xml:space="preserve"> </w:t>
      </w:r>
      <w:r w:rsidR="00AB1567">
        <w:rPr>
          <w:sz w:val="28"/>
          <w:szCs w:val="28"/>
        </w:rPr>
        <w:t>1.</w:t>
      </w:r>
      <w:r w:rsidR="00807E30">
        <w:rPr>
          <w:sz w:val="28"/>
          <w:szCs w:val="28"/>
        </w:rPr>
        <w:t xml:space="preserve"> 340</w:t>
      </w:r>
      <w:r w:rsidR="00AE6CC4">
        <w:rPr>
          <w:sz w:val="28"/>
          <w:szCs w:val="28"/>
        </w:rPr>
        <w:t>,00</w:t>
      </w:r>
      <w:r w:rsidR="00AB1567">
        <w:rPr>
          <w:sz w:val="28"/>
          <w:szCs w:val="28"/>
        </w:rPr>
        <w:t xml:space="preserve"> mais</w:t>
      </w:r>
      <w:r w:rsidR="00AE6CC4">
        <w:rPr>
          <w:sz w:val="28"/>
          <w:szCs w:val="28"/>
        </w:rPr>
        <w:t xml:space="preserve"> </w:t>
      </w:r>
      <w:r w:rsidR="00AB1567">
        <w:rPr>
          <w:sz w:val="28"/>
          <w:szCs w:val="28"/>
        </w:rPr>
        <w:t xml:space="preserve"> r$ 177,00 de bonus do visa vale , adicional noturno, bonus de r$ </w:t>
      </w:r>
      <w:r w:rsidR="008B6D7A">
        <w:rPr>
          <w:sz w:val="28"/>
          <w:szCs w:val="28"/>
        </w:rPr>
        <w:t>100</w:t>
      </w:r>
      <w:r w:rsidR="00AB1567">
        <w:rPr>
          <w:sz w:val="28"/>
          <w:szCs w:val="28"/>
        </w:rPr>
        <w:t>,00 caso não tenha atraso ou faltas.plano de saude unimed.)</w:t>
      </w:r>
    </w:p>
    <w:p w:rsidR="00AF21D4" w:rsidRPr="000E1A69" w:rsidRDefault="00AF21D4" w:rsidP="00660B7C">
      <w:pPr>
        <w:rPr>
          <w:sz w:val="28"/>
          <w:szCs w:val="28"/>
        </w:rPr>
      </w:pPr>
    </w:p>
    <w:p w:rsidR="00EA2DE6" w:rsidRPr="000E1A69" w:rsidRDefault="00EA2DE6" w:rsidP="00660B7C">
      <w:pPr>
        <w:rPr>
          <w:sz w:val="28"/>
          <w:szCs w:val="28"/>
        </w:rPr>
      </w:pPr>
    </w:p>
    <w:p w:rsidR="00EA2DE6" w:rsidRDefault="00EA2DE6" w:rsidP="00660B7C">
      <w:pPr>
        <w:rPr>
          <w:sz w:val="28"/>
          <w:szCs w:val="28"/>
        </w:rPr>
      </w:pPr>
      <w:r w:rsidRPr="000E1A69">
        <w:rPr>
          <w:sz w:val="28"/>
          <w:szCs w:val="28"/>
        </w:rPr>
        <w:t>Guaiba     ,</w:t>
      </w:r>
      <w:r w:rsidR="00196177" w:rsidRPr="000E1A69">
        <w:rPr>
          <w:sz w:val="28"/>
          <w:szCs w:val="28"/>
        </w:rPr>
        <w:t xml:space="preserve"> </w:t>
      </w:r>
      <w:r w:rsidR="00866A7C">
        <w:rPr>
          <w:sz w:val="28"/>
          <w:szCs w:val="28"/>
        </w:rPr>
        <w:t>30</w:t>
      </w:r>
      <w:r w:rsidR="00B01B13">
        <w:rPr>
          <w:sz w:val="28"/>
          <w:szCs w:val="28"/>
        </w:rPr>
        <w:t xml:space="preserve"> de</w:t>
      </w:r>
      <w:r w:rsidR="00ED0408">
        <w:rPr>
          <w:sz w:val="28"/>
          <w:szCs w:val="28"/>
        </w:rPr>
        <w:t xml:space="preserve"> </w:t>
      </w:r>
      <w:r w:rsidR="00B01B13">
        <w:rPr>
          <w:sz w:val="28"/>
          <w:szCs w:val="28"/>
        </w:rPr>
        <w:t xml:space="preserve"> </w:t>
      </w:r>
      <w:r w:rsidR="00807E30">
        <w:rPr>
          <w:sz w:val="28"/>
          <w:szCs w:val="28"/>
        </w:rPr>
        <w:t>abril</w:t>
      </w:r>
      <w:r w:rsidR="00C17984">
        <w:rPr>
          <w:sz w:val="28"/>
          <w:szCs w:val="28"/>
        </w:rPr>
        <w:t xml:space="preserve"> </w:t>
      </w:r>
      <w:r w:rsidR="007147D8" w:rsidRPr="000E1A69">
        <w:rPr>
          <w:sz w:val="28"/>
          <w:szCs w:val="28"/>
        </w:rPr>
        <w:t xml:space="preserve"> </w:t>
      </w:r>
      <w:r w:rsidRPr="000E1A69">
        <w:rPr>
          <w:sz w:val="28"/>
          <w:szCs w:val="28"/>
        </w:rPr>
        <w:t>de 20</w:t>
      </w:r>
      <w:r w:rsidR="00807E30">
        <w:rPr>
          <w:sz w:val="28"/>
          <w:szCs w:val="28"/>
        </w:rPr>
        <w:t>15</w:t>
      </w:r>
      <w:r w:rsidR="00C84727" w:rsidRPr="000E1A69">
        <w:rPr>
          <w:sz w:val="28"/>
          <w:szCs w:val="28"/>
        </w:rPr>
        <w:t xml:space="preserve">      </w:t>
      </w: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477A8">
        <w:rPr>
          <w:sz w:val="28"/>
          <w:szCs w:val="28"/>
        </w:rPr>
        <w:t xml:space="preserve">                            </w:t>
      </w: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0E1A69" w:rsidRDefault="000E1A69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0E1A69" w:rsidRDefault="000E1A69" w:rsidP="00660B7C">
      <w:pPr>
        <w:rPr>
          <w:sz w:val="28"/>
          <w:szCs w:val="28"/>
        </w:rPr>
      </w:pPr>
    </w:p>
    <w:p w:rsidR="000E1A69" w:rsidRDefault="000E1A69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p w:rsidR="007147D8" w:rsidRDefault="007147D8" w:rsidP="00660B7C">
      <w:pPr>
        <w:rPr>
          <w:sz w:val="28"/>
          <w:szCs w:val="28"/>
        </w:rPr>
      </w:pPr>
    </w:p>
    <w:sectPr w:rsidR="007147D8" w:rsidSect="00EA2DE6">
      <w:pgSz w:w="12240" w:h="20160" w:code="5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F7C" w:rsidRDefault="00334F7C">
      <w:r>
        <w:separator/>
      </w:r>
    </w:p>
  </w:endnote>
  <w:endnote w:type="continuationSeparator" w:id="1">
    <w:p w:rsidR="00334F7C" w:rsidRDefault="00334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F7C" w:rsidRDefault="00334F7C">
      <w:r>
        <w:separator/>
      </w:r>
    </w:p>
  </w:footnote>
  <w:footnote w:type="continuationSeparator" w:id="1">
    <w:p w:rsidR="00334F7C" w:rsidRDefault="00334F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505890"/>
    <w:multiLevelType w:val="hybridMultilevel"/>
    <w:tmpl w:val="C9A2C3E6"/>
    <w:lvl w:ilvl="0" w:tplc="29064228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447E93"/>
    <w:multiLevelType w:val="hybridMultilevel"/>
    <w:tmpl w:val="3EC8E79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29D28D0"/>
    <w:multiLevelType w:val="hybridMultilevel"/>
    <w:tmpl w:val="E62CBDC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618A33B0"/>
    <w:multiLevelType w:val="multilevel"/>
    <w:tmpl w:val="2C0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oNotDisplayPageBoundaries/>
  <w:attachedTemplate r:id="rId1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0AC"/>
    <w:rsid w:val="00031BFC"/>
    <w:rsid w:val="00037637"/>
    <w:rsid w:val="00037D91"/>
    <w:rsid w:val="000477A8"/>
    <w:rsid w:val="000521E6"/>
    <w:rsid w:val="00070744"/>
    <w:rsid w:val="000B4523"/>
    <w:rsid w:val="000D5E2C"/>
    <w:rsid w:val="000D6801"/>
    <w:rsid w:val="000E1A69"/>
    <w:rsid w:val="00104C80"/>
    <w:rsid w:val="00181F9A"/>
    <w:rsid w:val="00193319"/>
    <w:rsid w:val="00196177"/>
    <w:rsid w:val="001D25EF"/>
    <w:rsid w:val="001D266B"/>
    <w:rsid w:val="001D72C9"/>
    <w:rsid w:val="00201ECD"/>
    <w:rsid w:val="00216C89"/>
    <w:rsid w:val="00220D0F"/>
    <w:rsid w:val="00231090"/>
    <w:rsid w:val="00260030"/>
    <w:rsid w:val="00290A05"/>
    <w:rsid w:val="00291AA4"/>
    <w:rsid w:val="002B74C0"/>
    <w:rsid w:val="002B7694"/>
    <w:rsid w:val="002C7B76"/>
    <w:rsid w:val="002E5986"/>
    <w:rsid w:val="002F6E63"/>
    <w:rsid w:val="00306C84"/>
    <w:rsid w:val="00326CCB"/>
    <w:rsid w:val="00333EB1"/>
    <w:rsid w:val="00334F7C"/>
    <w:rsid w:val="003863BC"/>
    <w:rsid w:val="003D4E60"/>
    <w:rsid w:val="003E042E"/>
    <w:rsid w:val="004060AC"/>
    <w:rsid w:val="0041198E"/>
    <w:rsid w:val="00426321"/>
    <w:rsid w:val="004323F7"/>
    <w:rsid w:val="00440502"/>
    <w:rsid w:val="0047391D"/>
    <w:rsid w:val="004E4988"/>
    <w:rsid w:val="004F68F8"/>
    <w:rsid w:val="00514365"/>
    <w:rsid w:val="00551FEF"/>
    <w:rsid w:val="00567778"/>
    <w:rsid w:val="0057531C"/>
    <w:rsid w:val="005969B0"/>
    <w:rsid w:val="005A3E80"/>
    <w:rsid w:val="005B70DD"/>
    <w:rsid w:val="005C1E2A"/>
    <w:rsid w:val="005D0608"/>
    <w:rsid w:val="005D3948"/>
    <w:rsid w:val="005E3138"/>
    <w:rsid w:val="00612CCA"/>
    <w:rsid w:val="00614BFB"/>
    <w:rsid w:val="00630CA6"/>
    <w:rsid w:val="00647660"/>
    <w:rsid w:val="00660B7C"/>
    <w:rsid w:val="00664E86"/>
    <w:rsid w:val="00670DDE"/>
    <w:rsid w:val="006A698A"/>
    <w:rsid w:val="006D08B5"/>
    <w:rsid w:val="00710BA9"/>
    <w:rsid w:val="007147D8"/>
    <w:rsid w:val="007425B4"/>
    <w:rsid w:val="00756DE4"/>
    <w:rsid w:val="00787F64"/>
    <w:rsid w:val="007B1253"/>
    <w:rsid w:val="007B1CB6"/>
    <w:rsid w:val="007B36B1"/>
    <w:rsid w:val="007D0664"/>
    <w:rsid w:val="00807E30"/>
    <w:rsid w:val="008162A3"/>
    <w:rsid w:val="0082281C"/>
    <w:rsid w:val="0084029B"/>
    <w:rsid w:val="00857C1F"/>
    <w:rsid w:val="00866A7C"/>
    <w:rsid w:val="008A4F1E"/>
    <w:rsid w:val="008A65B9"/>
    <w:rsid w:val="008B6D7A"/>
    <w:rsid w:val="008C7ECD"/>
    <w:rsid w:val="008D3A80"/>
    <w:rsid w:val="008E3B41"/>
    <w:rsid w:val="009175E6"/>
    <w:rsid w:val="0098379F"/>
    <w:rsid w:val="0099486A"/>
    <w:rsid w:val="009C5772"/>
    <w:rsid w:val="00A14FB4"/>
    <w:rsid w:val="00A57B9D"/>
    <w:rsid w:val="00A674DC"/>
    <w:rsid w:val="00AA591F"/>
    <w:rsid w:val="00AB1567"/>
    <w:rsid w:val="00AC3BA7"/>
    <w:rsid w:val="00AE38D2"/>
    <w:rsid w:val="00AE6CC4"/>
    <w:rsid w:val="00AF21D4"/>
    <w:rsid w:val="00AF2A49"/>
    <w:rsid w:val="00B01B13"/>
    <w:rsid w:val="00B24E33"/>
    <w:rsid w:val="00B3375B"/>
    <w:rsid w:val="00B45E32"/>
    <w:rsid w:val="00B60AFA"/>
    <w:rsid w:val="00B62D1D"/>
    <w:rsid w:val="00B856E5"/>
    <w:rsid w:val="00B92E2B"/>
    <w:rsid w:val="00BC0898"/>
    <w:rsid w:val="00BD51B8"/>
    <w:rsid w:val="00BF21E5"/>
    <w:rsid w:val="00C1493F"/>
    <w:rsid w:val="00C17984"/>
    <w:rsid w:val="00C30BF1"/>
    <w:rsid w:val="00C33C0F"/>
    <w:rsid w:val="00C417C0"/>
    <w:rsid w:val="00C532E8"/>
    <w:rsid w:val="00C84727"/>
    <w:rsid w:val="00C92125"/>
    <w:rsid w:val="00C972D9"/>
    <w:rsid w:val="00CF519E"/>
    <w:rsid w:val="00D260EF"/>
    <w:rsid w:val="00D4695C"/>
    <w:rsid w:val="00D85C46"/>
    <w:rsid w:val="00D93DAC"/>
    <w:rsid w:val="00D941D2"/>
    <w:rsid w:val="00D94EE7"/>
    <w:rsid w:val="00DA4EA8"/>
    <w:rsid w:val="00DC08E7"/>
    <w:rsid w:val="00DC22A8"/>
    <w:rsid w:val="00DC58A9"/>
    <w:rsid w:val="00E12F8E"/>
    <w:rsid w:val="00E61CD0"/>
    <w:rsid w:val="00E82D5C"/>
    <w:rsid w:val="00EA2DE6"/>
    <w:rsid w:val="00ED0408"/>
    <w:rsid w:val="00ED3B62"/>
    <w:rsid w:val="00F21F7B"/>
    <w:rsid w:val="00F4131A"/>
    <w:rsid w:val="00FE3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1B8"/>
    <w:rPr>
      <w:sz w:val="24"/>
      <w:szCs w:val="24"/>
    </w:rPr>
  </w:style>
  <w:style w:type="paragraph" w:styleId="Ttulo1">
    <w:name w:val="heading 1"/>
    <w:basedOn w:val="Normal"/>
    <w:qFormat/>
    <w:rsid w:val="00426321"/>
    <w:pPr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426321"/>
    <w:pPr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qFormat/>
    <w:rsid w:val="00426321"/>
    <w:pPr>
      <w:spacing w:before="119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qFormat/>
    <w:rsid w:val="00426321"/>
    <w:pPr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qFormat/>
    <w:rsid w:val="00426321"/>
    <w:pPr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2632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632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6321"/>
    <w:pPr>
      <w:spacing w:before="100" w:beforeAutospacing="1"/>
      <w:jc w:val="both"/>
    </w:pPr>
  </w:style>
  <w:style w:type="paragraph" w:customStyle="1" w:styleId="western">
    <w:name w:val="western"/>
    <w:basedOn w:val="Normal"/>
    <w:rsid w:val="00426321"/>
    <w:pPr>
      <w:spacing w:before="100" w:beforeAutospacing="1"/>
      <w:jc w:val="both"/>
    </w:pPr>
    <w:rPr>
      <w:rFonts w:ascii="Arial" w:hAnsi="Arial" w:cs="Arial"/>
    </w:rPr>
  </w:style>
  <w:style w:type="character" w:styleId="Hyperlink">
    <w:name w:val="Hyperlink"/>
    <w:basedOn w:val="Fontepargpadro"/>
    <w:uiPriority w:val="99"/>
    <w:unhideWhenUsed/>
    <w:rsid w:val="00DC22A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C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ethesta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esktop\curriculo%20atualizado%202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curriculo atualizado 2</Template>
  <TotalTime>1</TotalTime>
  <Pages>1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>suframa</Company>
  <LinksUpToDate>false</LinksUpToDate>
  <CharactersWithSpaces>3081</CharactersWithSpaces>
  <SharedDoc>false</SharedDoc>
  <HLinks>
    <vt:vector size="6" baseType="variant">
      <vt:variant>
        <vt:i4>6488141</vt:i4>
      </vt:variant>
      <vt:variant>
        <vt:i4>0</vt:i4>
      </vt:variant>
      <vt:variant>
        <vt:i4>0</vt:i4>
      </vt:variant>
      <vt:variant>
        <vt:i4>5</vt:i4>
      </vt:variant>
      <vt:variant>
        <vt:lpwstr>mailto:Alexandrethesta@hotmail.com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subject/>
  <dc:creator>ALEXANDRE</dc:creator>
  <cp:keywords/>
  <dc:description/>
  <cp:lastModifiedBy>Alexandre Thimothio da Rosa</cp:lastModifiedBy>
  <cp:revision>6</cp:revision>
  <cp:lastPrinted>2012-04-22T18:06:00Z</cp:lastPrinted>
  <dcterms:created xsi:type="dcterms:W3CDTF">2014-10-03T11:29:00Z</dcterms:created>
  <dcterms:modified xsi:type="dcterms:W3CDTF">2015-04-30T22:35:00Z</dcterms:modified>
</cp:coreProperties>
</file>