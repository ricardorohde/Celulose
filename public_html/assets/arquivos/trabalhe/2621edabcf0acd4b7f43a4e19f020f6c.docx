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DE4232" w:rsidRDefault="00230C3B" w:rsidP="00D65BCD">
      <w:pPr>
        <w:jc w:val="center"/>
        <w:rPr>
          <w:rFonts w:ascii="Calibri" w:hAnsi="Calibri"/>
          <w:i/>
          <w:sz w:val="36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5161280</wp:posOffset>
            </wp:positionH>
            <wp:positionV relativeFrom="paragraph">
              <wp:posOffset>-1270</wp:posOffset>
            </wp:positionV>
            <wp:extent cx="1087120" cy="1666875"/>
            <wp:effectExtent l="0" t="0" r="0" b="0"/>
            <wp:wrapNone/>
            <wp:docPr id="183" name="Imagem 1" descr="May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ya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289F">
        <w:rPr>
          <w:rFonts w:ascii="Calibri" w:hAnsi="Calibri"/>
          <w:i/>
          <w:sz w:val="36"/>
          <w:szCs w:val="24"/>
        </w:rPr>
        <w:t>Mayara Focques de Oliveira</w:t>
      </w:r>
    </w:p>
    <w:p w:rsidR="00DF22F5" w:rsidRDefault="00326EC7" w:rsidP="00D75ED4">
      <w:r>
        <w:rPr>
          <w:rFonts w:ascii="Calibri" w:hAnsi="Calibri"/>
          <w:i/>
          <w:sz w:val="24"/>
          <w:szCs w:val="24"/>
        </w:rPr>
        <w:t>Brasileir</w:t>
      </w:r>
      <w:r w:rsidR="00E570D4">
        <w:rPr>
          <w:rFonts w:ascii="Calibri" w:hAnsi="Calibri"/>
          <w:i/>
          <w:sz w:val="24"/>
          <w:szCs w:val="24"/>
        </w:rPr>
        <w:t>a</w:t>
      </w:r>
      <w:r>
        <w:rPr>
          <w:rFonts w:ascii="Calibri" w:hAnsi="Calibri"/>
          <w:i/>
          <w:sz w:val="24"/>
          <w:szCs w:val="24"/>
        </w:rPr>
        <w:t>, Casada</w:t>
      </w:r>
      <w:r w:rsidR="00404A08" w:rsidRPr="00DE4232">
        <w:rPr>
          <w:rFonts w:ascii="Calibri" w:hAnsi="Calibri"/>
          <w:i/>
          <w:sz w:val="24"/>
          <w:szCs w:val="24"/>
        </w:rPr>
        <w:t>,</w:t>
      </w:r>
      <w:r w:rsidR="00075A01">
        <w:rPr>
          <w:rFonts w:ascii="Calibri" w:hAnsi="Calibri"/>
          <w:i/>
          <w:sz w:val="24"/>
          <w:szCs w:val="24"/>
        </w:rPr>
        <w:t>22</w:t>
      </w:r>
      <w:r w:rsidR="00D64F10">
        <w:rPr>
          <w:rFonts w:ascii="Calibri" w:hAnsi="Calibri"/>
          <w:i/>
          <w:sz w:val="24"/>
          <w:szCs w:val="24"/>
        </w:rPr>
        <w:t xml:space="preserve"> anos</w:t>
      </w:r>
      <w:r w:rsidR="00D64F10">
        <w:rPr>
          <w:rFonts w:ascii="Calibri" w:hAnsi="Calibri"/>
          <w:i/>
          <w:sz w:val="24"/>
          <w:szCs w:val="24"/>
        </w:rPr>
        <w:br/>
        <w:t>Eldorado do Sul</w:t>
      </w:r>
      <w:r w:rsidR="00404A08" w:rsidRPr="00DE4232">
        <w:rPr>
          <w:rFonts w:ascii="Calibri" w:hAnsi="Calibri"/>
          <w:i/>
          <w:sz w:val="24"/>
          <w:szCs w:val="24"/>
        </w:rPr>
        <w:t xml:space="preserve"> – </w:t>
      </w:r>
      <w:r w:rsidR="00D64F10">
        <w:rPr>
          <w:rFonts w:ascii="Calibri" w:hAnsi="Calibri"/>
          <w:i/>
          <w:sz w:val="24"/>
          <w:szCs w:val="24"/>
        </w:rPr>
        <w:t>RS</w:t>
      </w:r>
      <w:r w:rsidR="00D64F10">
        <w:rPr>
          <w:rFonts w:ascii="Calibri" w:hAnsi="Calibri"/>
          <w:i/>
          <w:sz w:val="24"/>
          <w:szCs w:val="24"/>
        </w:rPr>
        <w:br/>
        <w:t xml:space="preserve">Telefone: (51) 9838-7739 e (51)9838-9109 </w:t>
      </w:r>
      <w:r w:rsidR="00404A08" w:rsidRPr="00DE4232">
        <w:rPr>
          <w:rFonts w:ascii="Calibri" w:hAnsi="Calibri"/>
          <w:i/>
          <w:sz w:val="24"/>
          <w:szCs w:val="24"/>
        </w:rPr>
        <w:t xml:space="preserve"> E-mail:</w:t>
      </w:r>
      <w:hyperlink r:id="rId9" w:history="1">
        <w:r w:rsidR="0093617C" w:rsidRPr="007B5ACE">
          <w:rPr>
            <w:rStyle w:val="Hyperlink"/>
            <w:rFonts w:ascii="Calibri" w:hAnsi="Calibri"/>
            <w:i/>
            <w:sz w:val="24"/>
            <w:szCs w:val="24"/>
          </w:rPr>
          <w:t>mayarafocques@hotmail.com</w:t>
        </w:r>
      </w:hyperlink>
    </w:p>
    <w:p w:rsidR="002F4A42" w:rsidRPr="00993C3E" w:rsidRDefault="00BF04F7" w:rsidP="00BF04F7">
      <w:pPr>
        <w:rPr>
          <w:rFonts w:ascii="Calibri" w:hAnsi="Calibri"/>
          <w:i/>
          <w:color w:val="548DD4"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Habilitação: Categoria </w:t>
      </w:r>
      <w:r w:rsidRPr="00BF04F7">
        <w:rPr>
          <w:rFonts w:ascii="Calibri" w:hAnsi="Calibri"/>
          <w:b/>
          <w:i/>
          <w:sz w:val="24"/>
          <w:szCs w:val="24"/>
        </w:rPr>
        <w:t>B</w:t>
      </w:r>
      <w:r w:rsidR="00993C3E">
        <w:rPr>
          <w:rFonts w:ascii="Calibri" w:hAnsi="Calibri"/>
          <w:b/>
          <w:i/>
          <w:sz w:val="24"/>
          <w:szCs w:val="24"/>
        </w:rPr>
        <w:t xml:space="preserve"> </w:t>
      </w:r>
      <w:r w:rsidR="00993C3E">
        <w:rPr>
          <w:rFonts w:ascii="Calibri" w:hAnsi="Calibri"/>
          <w:i/>
          <w:sz w:val="24"/>
          <w:szCs w:val="24"/>
        </w:rPr>
        <w:t>( Veiculo Próprio)</w:t>
      </w:r>
    </w:p>
    <w:p w:rsidR="00D65BCD" w:rsidRPr="00DE4232" w:rsidRDefault="00D65BCD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color w:val="548DD4"/>
          <w:sz w:val="24"/>
          <w:szCs w:val="24"/>
        </w:rPr>
        <w:t>FORMAÇÃO</w:t>
      </w:r>
    </w:p>
    <w:p w:rsidR="00D65BCD" w:rsidRPr="00057CA2" w:rsidRDefault="0056545A" w:rsidP="00D65BCD">
      <w:pPr>
        <w:pStyle w:val="Seo"/>
        <w:rPr>
          <w:rFonts w:ascii="Calibri" w:hAnsi="Calibri"/>
          <w:i/>
          <w:color w:val="548DD4"/>
          <w:sz w:val="24"/>
          <w:szCs w:val="24"/>
        </w:rPr>
      </w:pPr>
      <w:r>
        <w:rPr>
          <w:rFonts w:ascii="Calibri" w:hAnsi="Calibri"/>
          <w:i/>
          <w:color w:val="548DD4"/>
          <w:sz w:val="24"/>
          <w:szCs w:val="24"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026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BUl26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1638B8" w:rsidRDefault="001F54E9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Superior Incompleto</w:t>
      </w:r>
      <w:r w:rsidR="00366936">
        <w:rPr>
          <w:rFonts w:ascii="Calibri" w:hAnsi="Calibri"/>
          <w:i/>
          <w:sz w:val="24"/>
          <w:szCs w:val="24"/>
        </w:rPr>
        <w:t xml:space="preserve"> </w:t>
      </w:r>
      <w:r w:rsidR="00993C3E">
        <w:rPr>
          <w:rFonts w:ascii="Calibri" w:hAnsi="Calibri"/>
          <w:i/>
          <w:sz w:val="24"/>
          <w:szCs w:val="24"/>
        </w:rPr>
        <w:t>–</w:t>
      </w:r>
      <w:r w:rsidR="00366936">
        <w:rPr>
          <w:rFonts w:ascii="Calibri" w:hAnsi="Calibri"/>
          <w:i/>
          <w:sz w:val="24"/>
          <w:szCs w:val="24"/>
        </w:rPr>
        <w:t xml:space="preserve"> cursando</w:t>
      </w:r>
      <w:r w:rsidR="00993C3E">
        <w:rPr>
          <w:rFonts w:ascii="Calibri" w:hAnsi="Calibri"/>
          <w:i/>
          <w:sz w:val="24"/>
          <w:szCs w:val="24"/>
        </w:rPr>
        <w:t xml:space="preserve"> Marketing </w:t>
      </w:r>
    </w:p>
    <w:p w:rsidR="00993C3E" w:rsidRDefault="4AD34B6A" w:rsidP="00756035">
      <w:pPr>
        <w:pStyle w:val="Seo"/>
      </w:pPr>
      <w:r>
        <w:t xml:space="preserve">Instituição Internacional Uninter  </w:t>
      </w:r>
    </w:p>
    <w:p w:rsidR="00993C3E" w:rsidRDefault="00993C3E" w:rsidP="00756035">
      <w:pPr>
        <w:pStyle w:val="Seo"/>
      </w:pPr>
    </w:p>
    <w:p w:rsidR="00756035" w:rsidRPr="00DE4232" w:rsidRDefault="00D65BCD" w:rsidP="00756035">
      <w:pPr>
        <w:pStyle w:val="Seo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color w:val="548DD4"/>
          <w:sz w:val="24"/>
          <w:szCs w:val="24"/>
        </w:rPr>
        <w:t xml:space="preserve">CURSOS EXTRA CURRICULARES </w:t>
      </w:r>
    </w:p>
    <w:p w:rsidR="001638B8" w:rsidRPr="00DE4232" w:rsidRDefault="0056545A" w:rsidP="001638B8">
      <w:pPr>
        <w:pStyle w:val="Se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  <w:lang w:eastAsia="ja-JP"/>
        </w:rPr>
        <w:pict>
          <v:shape id="AutoShape 169" o:spid="_x0000_s1028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iw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LlRos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2A0ABF" w:rsidRDefault="00FF1678" w:rsidP="002A0ABF">
      <w:pPr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i/>
          <w:sz w:val="24"/>
          <w:szCs w:val="24"/>
        </w:rPr>
      </w:pPr>
      <w:r w:rsidRPr="004F3A0D">
        <w:rPr>
          <w:rFonts w:ascii="Calibri" w:hAnsi="Calibri"/>
          <w:b/>
          <w:i/>
          <w:sz w:val="24"/>
          <w:szCs w:val="24"/>
        </w:rPr>
        <w:t>Curso de Inglês</w:t>
      </w:r>
      <w:r>
        <w:rPr>
          <w:rFonts w:ascii="Calibri" w:hAnsi="Calibri"/>
          <w:i/>
          <w:sz w:val="24"/>
          <w:szCs w:val="24"/>
        </w:rPr>
        <w:t xml:space="preserve"> –em andamento.</w:t>
      </w:r>
    </w:p>
    <w:p w:rsidR="0040487D" w:rsidRPr="0040487D" w:rsidRDefault="0040487D" w:rsidP="0040487D">
      <w:pPr>
        <w:spacing w:after="120" w:line="240" w:lineRule="aut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Instituição: Wizard</w:t>
      </w:r>
    </w:p>
    <w:p w:rsidR="004F3A0D" w:rsidRPr="004F3A0D" w:rsidRDefault="009F5FF6" w:rsidP="002A0AB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Ocupações Administrativas</w:t>
      </w:r>
      <w:r w:rsidR="004F3A0D">
        <w:rPr>
          <w:rFonts w:ascii="Calibri" w:hAnsi="Calibri"/>
          <w:i/>
          <w:sz w:val="24"/>
          <w:szCs w:val="24"/>
        </w:rPr>
        <w:t>– Desenvolvimento Pesso</w:t>
      </w:r>
      <w:r w:rsidR="00483B52">
        <w:rPr>
          <w:rFonts w:ascii="Calibri" w:hAnsi="Calibri"/>
          <w:i/>
          <w:sz w:val="24"/>
          <w:szCs w:val="24"/>
        </w:rPr>
        <w:t>a</w:t>
      </w:r>
      <w:r w:rsidR="004F3A0D">
        <w:rPr>
          <w:rFonts w:ascii="Calibri" w:hAnsi="Calibri"/>
          <w:i/>
          <w:sz w:val="24"/>
          <w:szCs w:val="24"/>
        </w:rPr>
        <w:t>l / Atendimento ao Cliente / Estudante Hoje e Profissional Amanhã.</w:t>
      </w:r>
    </w:p>
    <w:p w:rsidR="002A0ABF" w:rsidRPr="004F3A0D" w:rsidRDefault="002A0ABF" w:rsidP="004F3A0D">
      <w:pPr>
        <w:pStyle w:val="PargrafodaLista"/>
        <w:spacing w:after="120" w:line="240" w:lineRule="auto"/>
        <w:ind w:left="0"/>
        <w:rPr>
          <w:rFonts w:ascii="Calibri" w:hAnsi="Calibri"/>
          <w:b/>
          <w:i/>
          <w:sz w:val="24"/>
          <w:szCs w:val="24"/>
        </w:rPr>
      </w:pPr>
      <w:r w:rsidRPr="004F3A0D">
        <w:rPr>
          <w:rFonts w:ascii="Calibri" w:hAnsi="Calibri"/>
          <w:i/>
          <w:sz w:val="24"/>
          <w:szCs w:val="24"/>
        </w:rPr>
        <w:t xml:space="preserve">Instituição: </w:t>
      </w:r>
      <w:r w:rsidR="004F3A0D" w:rsidRPr="004F3A0D">
        <w:rPr>
          <w:rFonts w:ascii="Calibri" w:hAnsi="Calibri"/>
          <w:i/>
          <w:sz w:val="24"/>
          <w:szCs w:val="24"/>
        </w:rPr>
        <w:t>CIEE</w:t>
      </w:r>
    </w:p>
    <w:p w:rsidR="002A0ABF" w:rsidRPr="002A0ABF" w:rsidRDefault="0040487D" w:rsidP="002A0ABF">
      <w:pPr>
        <w:pStyle w:val="PargrafodaLista"/>
        <w:spacing w:after="120" w:line="240" w:lineRule="auto"/>
        <w:ind w:left="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Período: 16 dia</w:t>
      </w:r>
      <w:r w:rsidR="005326A7">
        <w:rPr>
          <w:rFonts w:ascii="Calibri" w:hAnsi="Calibri"/>
          <w:i/>
          <w:sz w:val="24"/>
          <w:szCs w:val="24"/>
        </w:rPr>
        <w:t>s</w:t>
      </w:r>
    </w:p>
    <w:p w:rsidR="00756035" w:rsidRPr="00DE4232" w:rsidRDefault="00404A08" w:rsidP="00D65BCD">
      <w:pPr>
        <w:pStyle w:val="PargrafodaLista"/>
        <w:spacing w:after="120" w:line="240" w:lineRule="auto"/>
        <w:ind w:left="0"/>
        <w:rPr>
          <w:rFonts w:ascii="Calibri" w:hAnsi="Calibri"/>
          <w:i/>
          <w:color w:val="548DD4"/>
          <w:sz w:val="24"/>
          <w:szCs w:val="24"/>
        </w:rPr>
      </w:pPr>
      <w:r w:rsidRPr="00DE4232">
        <w:rPr>
          <w:rFonts w:ascii="Calibri" w:hAnsi="Calibri"/>
          <w:i/>
          <w:sz w:val="24"/>
          <w:szCs w:val="24"/>
        </w:rPr>
        <w:br/>
      </w:r>
      <w:r w:rsidR="00756035" w:rsidRPr="00DE4232">
        <w:rPr>
          <w:rFonts w:ascii="Calibri" w:hAnsi="Calibri"/>
          <w:i/>
          <w:color w:val="548DD4"/>
          <w:sz w:val="24"/>
          <w:szCs w:val="24"/>
        </w:rPr>
        <w:t>EXPERIÊNCIA PROFISSIONAL</w:t>
      </w:r>
    </w:p>
    <w:p w:rsidR="00756035" w:rsidRPr="00DE4232" w:rsidRDefault="0056545A" w:rsidP="00756035">
      <w:pPr>
        <w:pStyle w:val="Seo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  <w:lang w:eastAsia="ja-JP"/>
        </w:rPr>
        <w:pict>
          <v:shape id="AutoShape 170" o:spid="_x0000_s1027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v0RWFp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1C2DAD" w:rsidRPr="006C0E51" w:rsidRDefault="00B11D53" w:rsidP="001C2D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01</w:t>
      </w:r>
      <w:r w:rsidR="00735EAB">
        <w:rPr>
          <w:rFonts w:ascii="Calibri" w:hAnsi="Calibri"/>
          <w:b/>
          <w:i/>
          <w:sz w:val="24"/>
          <w:szCs w:val="24"/>
        </w:rPr>
        <w:t>/1</w:t>
      </w:r>
      <w:r>
        <w:rPr>
          <w:rFonts w:ascii="Calibri" w:hAnsi="Calibri"/>
          <w:b/>
          <w:i/>
          <w:sz w:val="24"/>
          <w:szCs w:val="24"/>
        </w:rPr>
        <w:t>3 – 07/14</w:t>
      </w:r>
      <w:r w:rsidR="001C2DAD" w:rsidRPr="00DE4232">
        <w:rPr>
          <w:rFonts w:ascii="Calibri" w:hAnsi="Calibri"/>
          <w:b/>
          <w:i/>
          <w:sz w:val="24"/>
          <w:szCs w:val="24"/>
        </w:rPr>
        <w:t xml:space="preserve"> – </w:t>
      </w:r>
      <w:r>
        <w:rPr>
          <w:rFonts w:ascii="Calibri" w:hAnsi="Calibri"/>
          <w:b/>
          <w:i/>
          <w:sz w:val="24"/>
          <w:szCs w:val="24"/>
        </w:rPr>
        <w:t>J Malucelli Equipamentos e Montagem</w:t>
      </w:r>
      <w:r w:rsidR="001C2DAD" w:rsidRPr="00DE4232">
        <w:rPr>
          <w:rFonts w:ascii="Calibri" w:hAnsi="Calibri"/>
          <w:i/>
          <w:sz w:val="24"/>
          <w:szCs w:val="24"/>
        </w:rPr>
        <w:br/>
        <w:t xml:space="preserve">Cargo: </w:t>
      </w:r>
      <w:r>
        <w:rPr>
          <w:rFonts w:ascii="Calibri" w:hAnsi="Calibri"/>
          <w:i/>
          <w:sz w:val="24"/>
          <w:szCs w:val="24"/>
        </w:rPr>
        <w:t>Recepcionista</w:t>
      </w:r>
      <w:r w:rsidR="001C2DAD" w:rsidRPr="00DE4232">
        <w:rPr>
          <w:rFonts w:ascii="Calibri" w:hAnsi="Calibri"/>
          <w:i/>
          <w:sz w:val="24"/>
          <w:szCs w:val="24"/>
        </w:rPr>
        <w:br/>
        <w:t xml:space="preserve">Principais atividades: </w:t>
      </w:r>
      <w:r>
        <w:rPr>
          <w:rFonts w:ascii="Calibri" w:hAnsi="Calibri"/>
          <w:i/>
          <w:sz w:val="24"/>
          <w:szCs w:val="24"/>
        </w:rPr>
        <w:t>Atendimento ao cliente, auxílio administrativo, lançamento de notas fiscais de entrada e saída, garantias de máquinas, lançamentos de RPG’s, Planilhas Excell.</w:t>
      </w:r>
    </w:p>
    <w:p w:rsidR="006C0E51" w:rsidRPr="00A6685E" w:rsidRDefault="00CC7558" w:rsidP="001C2D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12</w:t>
      </w:r>
      <w:r w:rsidR="006C0E51">
        <w:rPr>
          <w:rFonts w:ascii="Calibri" w:hAnsi="Calibri"/>
          <w:b/>
          <w:i/>
          <w:sz w:val="24"/>
          <w:szCs w:val="24"/>
        </w:rPr>
        <w:t>/1</w:t>
      </w:r>
      <w:r>
        <w:rPr>
          <w:rFonts w:ascii="Calibri" w:hAnsi="Calibri"/>
          <w:b/>
          <w:i/>
          <w:sz w:val="24"/>
          <w:szCs w:val="24"/>
        </w:rPr>
        <w:t>1</w:t>
      </w:r>
      <w:r w:rsidR="006C0E51">
        <w:rPr>
          <w:rFonts w:ascii="Calibri" w:hAnsi="Calibri"/>
          <w:b/>
          <w:i/>
          <w:sz w:val="24"/>
          <w:szCs w:val="24"/>
        </w:rPr>
        <w:t xml:space="preserve"> – 0</w:t>
      </w:r>
      <w:r>
        <w:rPr>
          <w:rFonts w:ascii="Calibri" w:hAnsi="Calibri"/>
          <w:b/>
          <w:i/>
          <w:sz w:val="24"/>
          <w:szCs w:val="24"/>
        </w:rPr>
        <w:t>1</w:t>
      </w:r>
      <w:r w:rsidR="006C0E51">
        <w:rPr>
          <w:rFonts w:ascii="Calibri" w:hAnsi="Calibri"/>
          <w:b/>
          <w:i/>
          <w:sz w:val="24"/>
          <w:szCs w:val="24"/>
        </w:rPr>
        <w:t>/1</w:t>
      </w:r>
      <w:r>
        <w:rPr>
          <w:rFonts w:ascii="Calibri" w:hAnsi="Calibri"/>
          <w:b/>
          <w:i/>
          <w:sz w:val="24"/>
          <w:szCs w:val="24"/>
        </w:rPr>
        <w:t>3</w:t>
      </w:r>
      <w:r w:rsidR="006C0E51" w:rsidRPr="00DE4232">
        <w:rPr>
          <w:rFonts w:ascii="Calibri" w:hAnsi="Calibri"/>
          <w:b/>
          <w:i/>
          <w:sz w:val="24"/>
          <w:szCs w:val="24"/>
        </w:rPr>
        <w:t xml:space="preserve"> – </w:t>
      </w:r>
      <w:r>
        <w:rPr>
          <w:rFonts w:ascii="Calibri" w:hAnsi="Calibri"/>
          <w:b/>
          <w:i/>
          <w:sz w:val="24"/>
          <w:szCs w:val="24"/>
        </w:rPr>
        <w:t>Celupa (Melitta Brasil)</w:t>
      </w:r>
      <w:r w:rsidR="006C0E51" w:rsidRPr="00DE4232">
        <w:rPr>
          <w:rFonts w:ascii="Calibri" w:hAnsi="Calibri"/>
          <w:i/>
          <w:sz w:val="24"/>
          <w:szCs w:val="24"/>
        </w:rPr>
        <w:br/>
        <w:t xml:space="preserve">Cargo: </w:t>
      </w:r>
      <w:r>
        <w:rPr>
          <w:rFonts w:ascii="Calibri" w:hAnsi="Calibri"/>
          <w:i/>
          <w:sz w:val="24"/>
          <w:szCs w:val="24"/>
        </w:rPr>
        <w:t>Jovem Aprendiz</w:t>
      </w:r>
      <w:r w:rsidR="006C0E51" w:rsidRPr="00DE4232">
        <w:rPr>
          <w:rFonts w:ascii="Calibri" w:hAnsi="Calibri"/>
          <w:i/>
          <w:sz w:val="24"/>
          <w:szCs w:val="24"/>
        </w:rPr>
        <w:br/>
        <w:t xml:space="preserve">Principais atividades: </w:t>
      </w:r>
      <w:r>
        <w:rPr>
          <w:rFonts w:ascii="Calibri" w:hAnsi="Calibri"/>
          <w:i/>
          <w:sz w:val="24"/>
          <w:szCs w:val="24"/>
        </w:rPr>
        <w:t>Ocupações administrativas, conferência de documentações, edição de notas fiscais para concerto, apoio na programação da manutenção</w:t>
      </w:r>
      <w:r w:rsidR="006C0E51" w:rsidRPr="001C2DAD">
        <w:rPr>
          <w:rFonts w:ascii="Calibri" w:hAnsi="Calibri"/>
          <w:i/>
          <w:sz w:val="24"/>
          <w:szCs w:val="24"/>
        </w:rPr>
        <w:t>.</w:t>
      </w:r>
    </w:p>
    <w:p w:rsidR="00A6685E" w:rsidRPr="00A6685E" w:rsidRDefault="002D1457" w:rsidP="00A6685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07</w:t>
      </w:r>
      <w:r w:rsidR="00F27E10">
        <w:rPr>
          <w:rFonts w:ascii="Calibri" w:hAnsi="Calibri"/>
          <w:b/>
          <w:i/>
          <w:sz w:val="24"/>
          <w:szCs w:val="24"/>
        </w:rPr>
        <w:t>/11</w:t>
      </w:r>
      <w:r w:rsidR="005661B9">
        <w:rPr>
          <w:rFonts w:ascii="Calibri" w:hAnsi="Calibri"/>
          <w:b/>
          <w:i/>
          <w:sz w:val="24"/>
          <w:szCs w:val="24"/>
        </w:rPr>
        <w:t xml:space="preserve"> – </w:t>
      </w:r>
      <w:r>
        <w:rPr>
          <w:rFonts w:ascii="Calibri" w:hAnsi="Calibri"/>
          <w:b/>
          <w:i/>
          <w:sz w:val="24"/>
          <w:szCs w:val="24"/>
        </w:rPr>
        <w:t>11</w:t>
      </w:r>
      <w:r w:rsidR="00807CF4">
        <w:rPr>
          <w:rFonts w:ascii="Calibri" w:hAnsi="Calibri"/>
          <w:b/>
          <w:i/>
          <w:sz w:val="24"/>
          <w:szCs w:val="24"/>
        </w:rPr>
        <w:t>/1</w:t>
      </w:r>
      <w:r w:rsidR="005F5024">
        <w:rPr>
          <w:rFonts w:ascii="Calibri" w:hAnsi="Calibri"/>
          <w:b/>
          <w:i/>
          <w:sz w:val="24"/>
          <w:szCs w:val="24"/>
        </w:rPr>
        <w:t>1</w:t>
      </w:r>
      <w:r w:rsidR="00404A08" w:rsidRPr="00DE4232">
        <w:rPr>
          <w:rFonts w:ascii="Calibri" w:hAnsi="Calibri"/>
          <w:b/>
          <w:i/>
          <w:sz w:val="24"/>
          <w:szCs w:val="24"/>
        </w:rPr>
        <w:t xml:space="preserve"> – </w:t>
      </w:r>
      <w:r w:rsidR="00304CE6">
        <w:rPr>
          <w:rFonts w:ascii="Calibri" w:hAnsi="Calibri"/>
          <w:b/>
          <w:i/>
          <w:sz w:val="24"/>
          <w:szCs w:val="24"/>
        </w:rPr>
        <w:t>Amiitié Livraria e Papelaria LTDA</w:t>
      </w:r>
      <w:r w:rsidR="00404A08" w:rsidRPr="00DE4232">
        <w:rPr>
          <w:rFonts w:ascii="Calibri" w:hAnsi="Calibri"/>
          <w:i/>
          <w:sz w:val="24"/>
          <w:szCs w:val="24"/>
        </w:rPr>
        <w:br/>
        <w:t xml:space="preserve">Cargo: </w:t>
      </w:r>
      <w:r>
        <w:rPr>
          <w:rFonts w:ascii="Calibri" w:hAnsi="Calibri"/>
          <w:i/>
          <w:sz w:val="24"/>
          <w:szCs w:val="24"/>
        </w:rPr>
        <w:t>Consultora de vendas</w:t>
      </w:r>
      <w:r w:rsidR="00404A08" w:rsidRPr="00DE4232">
        <w:rPr>
          <w:rFonts w:ascii="Calibri" w:hAnsi="Calibri"/>
          <w:i/>
          <w:sz w:val="24"/>
          <w:szCs w:val="24"/>
        </w:rPr>
        <w:br/>
        <w:t xml:space="preserve">Principais atividades: </w:t>
      </w:r>
      <w:r>
        <w:rPr>
          <w:rFonts w:ascii="Calibri" w:hAnsi="Calibri"/>
          <w:i/>
          <w:sz w:val="24"/>
          <w:szCs w:val="24"/>
        </w:rPr>
        <w:t>Vendas de materiais escolares, reposição.</w:t>
      </w:r>
    </w:p>
    <w:p w:rsidR="00BB18E3" w:rsidRPr="004E653E" w:rsidRDefault="004E653E" w:rsidP="004E653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02/11 – 06</w:t>
      </w:r>
      <w:r w:rsidR="00FC6D37">
        <w:rPr>
          <w:rFonts w:ascii="Calibri" w:hAnsi="Calibri"/>
          <w:b/>
          <w:i/>
          <w:sz w:val="24"/>
          <w:szCs w:val="24"/>
        </w:rPr>
        <w:t>/1</w:t>
      </w:r>
      <w:r w:rsidR="005661B9">
        <w:rPr>
          <w:rFonts w:ascii="Calibri" w:hAnsi="Calibri"/>
          <w:b/>
          <w:i/>
          <w:sz w:val="24"/>
          <w:szCs w:val="24"/>
        </w:rPr>
        <w:t>1</w:t>
      </w:r>
      <w:r w:rsidR="00404A08" w:rsidRPr="00DE4232">
        <w:rPr>
          <w:rFonts w:ascii="Calibri" w:hAnsi="Calibri"/>
          <w:b/>
          <w:i/>
          <w:sz w:val="24"/>
          <w:szCs w:val="24"/>
        </w:rPr>
        <w:t xml:space="preserve"> – </w:t>
      </w:r>
      <w:r>
        <w:rPr>
          <w:rFonts w:ascii="Calibri" w:hAnsi="Calibri"/>
          <w:b/>
          <w:i/>
          <w:sz w:val="24"/>
          <w:szCs w:val="24"/>
        </w:rPr>
        <w:t>Cleinunbing e Cardoso</w:t>
      </w:r>
      <w:r w:rsidR="00404A08" w:rsidRPr="00DE4232">
        <w:rPr>
          <w:rFonts w:ascii="Calibri" w:hAnsi="Calibri"/>
          <w:i/>
          <w:sz w:val="24"/>
          <w:szCs w:val="24"/>
        </w:rPr>
        <w:br/>
        <w:t xml:space="preserve">Cargo: </w:t>
      </w:r>
      <w:r w:rsidR="00727102">
        <w:rPr>
          <w:rFonts w:ascii="Calibri" w:hAnsi="Calibri"/>
          <w:i/>
          <w:sz w:val="24"/>
          <w:szCs w:val="24"/>
        </w:rPr>
        <w:t>Auxiliar de loja (temporário)</w:t>
      </w:r>
      <w:r w:rsidR="00404A08" w:rsidRPr="00DE4232">
        <w:rPr>
          <w:rFonts w:ascii="Calibri" w:hAnsi="Calibri"/>
          <w:i/>
          <w:sz w:val="24"/>
          <w:szCs w:val="24"/>
        </w:rPr>
        <w:br/>
        <w:t>Principais atividades:</w:t>
      </w:r>
      <w:r w:rsidR="00727102">
        <w:rPr>
          <w:rFonts w:ascii="Calibri" w:hAnsi="Calibri"/>
          <w:i/>
          <w:sz w:val="24"/>
          <w:szCs w:val="24"/>
        </w:rPr>
        <w:t>Compra e conferência de mercadorias, lançamento de notas fiscais, cadastramento de produtos.</w:t>
      </w:r>
    </w:p>
    <w:p w:rsidR="00D81586" w:rsidRPr="00E24CA4" w:rsidRDefault="002F3A04" w:rsidP="00E24CA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01</w:t>
      </w:r>
      <w:r w:rsidR="005661B9" w:rsidRPr="00D75ED4">
        <w:rPr>
          <w:rFonts w:ascii="Calibri" w:hAnsi="Calibri"/>
          <w:b/>
          <w:i/>
          <w:sz w:val="24"/>
          <w:szCs w:val="24"/>
        </w:rPr>
        <w:t>/</w:t>
      </w:r>
      <w:r>
        <w:rPr>
          <w:rFonts w:ascii="Calibri" w:hAnsi="Calibri"/>
          <w:b/>
          <w:i/>
          <w:sz w:val="24"/>
          <w:szCs w:val="24"/>
        </w:rPr>
        <w:t>10</w:t>
      </w:r>
      <w:r w:rsidR="005661B9" w:rsidRPr="00D75ED4">
        <w:rPr>
          <w:rFonts w:ascii="Calibri" w:hAnsi="Calibri"/>
          <w:b/>
          <w:i/>
          <w:sz w:val="24"/>
          <w:szCs w:val="24"/>
        </w:rPr>
        <w:t xml:space="preserve"> – 01/11</w:t>
      </w:r>
      <w:r w:rsidR="00404A08" w:rsidRPr="00D75ED4">
        <w:rPr>
          <w:rFonts w:ascii="Calibri" w:hAnsi="Calibri"/>
          <w:b/>
          <w:i/>
          <w:sz w:val="24"/>
          <w:szCs w:val="24"/>
        </w:rPr>
        <w:t xml:space="preserve"> – </w:t>
      </w:r>
      <w:r w:rsidR="009660C3">
        <w:rPr>
          <w:rFonts w:ascii="Calibri" w:hAnsi="Calibri"/>
          <w:b/>
          <w:i/>
          <w:sz w:val="24"/>
          <w:szCs w:val="24"/>
        </w:rPr>
        <w:t>Brigada Militar 31° BPM</w:t>
      </w:r>
      <w:r w:rsidR="00404A08" w:rsidRPr="00D75ED4">
        <w:rPr>
          <w:rFonts w:ascii="Calibri" w:hAnsi="Calibri"/>
          <w:i/>
          <w:sz w:val="24"/>
          <w:szCs w:val="24"/>
        </w:rPr>
        <w:br/>
        <w:t xml:space="preserve">Cargo: </w:t>
      </w:r>
      <w:r>
        <w:rPr>
          <w:rFonts w:ascii="Calibri" w:hAnsi="Calibri"/>
          <w:i/>
          <w:sz w:val="24"/>
          <w:szCs w:val="24"/>
        </w:rPr>
        <w:t>Auxiliar Administrativo (estágio)</w:t>
      </w:r>
      <w:r w:rsidR="005661B9" w:rsidRPr="00D75ED4">
        <w:rPr>
          <w:rFonts w:ascii="Calibri" w:hAnsi="Calibri"/>
          <w:i/>
          <w:sz w:val="24"/>
          <w:szCs w:val="24"/>
        </w:rPr>
        <w:br/>
        <w:t xml:space="preserve">Principais atividades: </w:t>
      </w:r>
      <w:r w:rsidR="00B83A2C">
        <w:rPr>
          <w:rFonts w:ascii="Calibri" w:hAnsi="Calibri"/>
          <w:i/>
          <w:sz w:val="24"/>
          <w:szCs w:val="24"/>
        </w:rPr>
        <w:t>Controle de escalas de trabalho, arquivo de documentações, transferência de BM, conferências de munições, responsabilidade pelo protocolo.</w:t>
      </w:r>
    </w:p>
    <w:p w:rsidR="00D65BCD" w:rsidRPr="00D65BCD" w:rsidRDefault="00D65BCD" w:rsidP="00D65BCD">
      <w:pPr>
        <w:jc w:val="right"/>
        <w:rPr>
          <w:rFonts w:ascii="Calibri" w:hAnsi="Calibri"/>
          <w:i/>
          <w:sz w:val="24"/>
          <w:szCs w:val="24"/>
        </w:rPr>
      </w:pPr>
      <w:bookmarkStart w:id="0" w:name="_GoBack"/>
      <w:bookmarkEnd w:id="0"/>
    </w:p>
    <w:p w:rsidR="009C3B99" w:rsidRPr="00442FDD" w:rsidRDefault="00C37038" w:rsidP="00CF71A6">
      <w:pPr>
        <w:jc w:val="center"/>
        <w:rPr>
          <w:rFonts w:ascii="Calibri" w:hAnsi="Calibri"/>
          <w:i/>
          <w:sz w:val="28"/>
          <w:szCs w:val="28"/>
        </w:rPr>
      </w:pPr>
      <w:r w:rsidRPr="00442FDD">
        <w:rPr>
          <w:rFonts w:ascii="Calibri" w:hAnsi="Calibri"/>
          <w:i/>
          <w:sz w:val="28"/>
          <w:szCs w:val="28"/>
        </w:rPr>
        <w:t>Mayara Focques de Oliveira</w:t>
      </w:r>
    </w:p>
    <w:sectPr w:rsidR="009C3B99" w:rsidRPr="00442FDD" w:rsidSect="00D81586">
      <w:headerReference w:type="default" r:id="rId10"/>
      <w:footerReference w:type="default" r:id="rId11"/>
      <w:type w:val="continuous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0CC" w:rsidRDefault="008D10CC">
      <w:r>
        <w:separator/>
      </w:r>
    </w:p>
  </w:endnote>
  <w:endnote w:type="continuationSeparator" w:id="1">
    <w:p w:rsidR="008D10CC" w:rsidRDefault="008D1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Pr="00D65BCD" w:rsidRDefault="009C3B99" w:rsidP="00D65BCD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0CC" w:rsidRDefault="008D10CC">
      <w:r>
        <w:separator/>
      </w:r>
    </w:p>
  </w:footnote>
  <w:footnote w:type="continuationSeparator" w:id="1">
    <w:p w:rsidR="008D10CC" w:rsidRDefault="008D10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526EB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2290" style="mso-position-horizontal-relative:margin">
      <o:colormru v:ext="edit" colors="#40a6be,#b4dce6,#98cfdc,#ff7d26,#ff9d5b"/>
    </o:shapedefaults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57CA2"/>
    <w:rsid w:val="00060007"/>
    <w:rsid w:val="000662A4"/>
    <w:rsid w:val="00071875"/>
    <w:rsid w:val="00075A01"/>
    <w:rsid w:val="000D13DE"/>
    <w:rsid w:val="000D5EF6"/>
    <w:rsid w:val="000E215C"/>
    <w:rsid w:val="000F68A0"/>
    <w:rsid w:val="00101D9D"/>
    <w:rsid w:val="00113D70"/>
    <w:rsid w:val="00114432"/>
    <w:rsid w:val="001170BF"/>
    <w:rsid w:val="001200CF"/>
    <w:rsid w:val="00123244"/>
    <w:rsid w:val="00123250"/>
    <w:rsid w:val="001269F9"/>
    <w:rsid w:val="00134882"/>
    <w:rsid w:val="00146039"/>
    <w:rsid w:val="00152EB5"/>
    <w:rsid w:val="0015344C"/>
    <w:rsid w:val="00154102"/>
    <w:rsid w:val="00161FBA"/>
    <w:rsid w:val="001638B8"/>
    <w:rsid w:val="00163F2A"/>
    <w:rsid w:val="00170874"/>
    <w:rsid w:val="001708DD"/>
    <w:rsid w:val="00175AC0"/>
    <w:rsid w:val="001819E9"/>
    <w:rsid w:val="0018631C"/>
    <w:rsid w:val="0019360C"/>
    <w:rsid w:val="001946DC"/>
    <w:rsid w:val="001960A2"/>
    <w:rsid w:val="001A289F"/>
    <w:rsid w:val="001B5059"/>
    <w:rsid w:val="001C2DAD"/>
    <w:rsid w:val="001D4FBE"/>
    <w:rsid w:val="001D5F72"/>
    <w:rsid w:val="001D6211"/>
    <w:rsid w:val="001F54E9"/>
    <w:rsid w:val="002039BD"/>
    <w:rsid w:val="00204447"/>
    <w:rsid w:val="00207E1E"/>
    <w:rsid w:val="00211514"/>
    <w:rsid w:val="002217BF"/>
    <w:rsid w:val="00230C3B"/>
    <w:rsid w:val="0023153D"/>
    <w:rsid w:val="002506FE"/>
    <w:rsid w:val="00252BAC"/>
    <w:rsid w:val="002534AB"/>
    <w:rsid w:val="00253C83"/>
    <w:rsid w:val="002836A0"/>
    <w:rsid w:val="00286A7C"/>
    <w:rsid w:val="00286DAA"/>
    <w:rsid w:val="0029426C"/>
    <w:rsid w:val="002A0ABF"/>
    <w:rsid w:val="002C4B11"/>
    <w:rsid w:val="002D1457"/>
    <w:rsid w:val="002E75F2"/>
    <w:rsid w:val="002F3A04"/>
    <w:rsid w:val="002F4A42"/>
    <w:rsid w:val="00304CE6"/>
    <w:rsid w:val="00314E15"/>
    <w:rsid w:val="00321531"/>
    <w:rsid w:val="00322645"/>
    <w:rsid w:val="00326EC7"/>
    <w:rsid w:val="003364FE"/>
    <w:rsid w:val="00340373"/>
    <w:rsid w:val="0036675E"/>
    <w:rsid w:val="00366936"/>
    <w:rsid w:val="00394EBE"/>
    <w:rsid w:val="003A77C9"/>
    <w:rsid w:val="003B12A9"/>
    <w:rsid w:val="003B18B0"/>
    <w:rsid w:val="003B6702"/>
    <w:rsid w:val="003B67F1"/>
    <w:rsid w:val="003D3873"/>
    <w:rsid w:val="003F5DF9"/>
    <w:rsid w:val="003F5E24"/>
    <w:rsid w:val="0040487D"/>
    <w:rsid w:val="00404A08"/>
    <w:rsid w:val="0042690F"/>
    <w:rsid w:val="00433677"/>
    <w:rsid w:val="00442CE1"/>
    <w:rsid w:val="00442FDD"/>
    <w:rsid w:val="00443623"/>
    <w:rsid w:val="00453140"/>
    <w:rsid w:val="0045428F"/>
    <w:rsid w:val="00461430"/>
    <w:rsid w:val="00465D45"/>
    <w:rsid w:val="0047310E"/>
    <w:rsid w:val="00474E40"/>
    <w:rsid w:val="00483B52"/>
    <w:rsid w:val="00487A7F"/>
    <w:rsid w:val="004A2A54"/>
    <w:rsid w:val="004A5FFA"/>
    <w:rsid w:val="004B1653"/>
    <w:rsid w:val="004B3C7B"/>
    <w:rsid w:val="004B424F"/>
    <w:rsid w:val="004B62B7"/>
    <w:rsid w:val="004D055A"/>
    <w:rsid w:val="004D4828"/>
    <w:rsid w:val="004E56F7"/>
    <w:rsid w:val="004E653E"/>
    <w:rsid w:val="004F3A0D"/>
    <w:rsid w:val="004F5C84"/>
    <w:rsid w:val="005006B0"/>
    <w:rsid w:val="00513F27"/>
    <w:rsid w:val="00514FEF"/>
    <w:rsid w:val="005247D6"/>
    <w:rsid w:val="005326A7"/>
    <w:rsid w:val="00537119"/>
    <w:rsid w:val="00542A19"/>
    <w:rsid w:val="00543F98"/>
    <w:rsid w:val="00562AFF"/>
    <w:rsid w:val="0056545A"/>
    <w:rsid w:val="005657D9"/>
    <w:rsid w:val="005661B9"/>
    <w:rsid w:val="005B110E"/>
    <w:rsid w:val="005B437B"/>
    <w:rsid w:val="005B5FD3"/>
    <w:rsid w:val="005C672C"/>
    <w:rsid w:val="005E6BFC"/>
    <w:rsid w:val="005F0385"/>
    <w:rsid w:val="005F1D85"/>
    <w:rsid w:val="005F305A"/>
    <w:rsid w:val="005F5024"/>
    <w:rsid w:val="00610E60"/>
    <w:rsid w:val="006121F4"/>
    <w:rsid w:val="00623337"/>
    <w:rsid w:val="00633B8F"/>
    <w:rsid w:val="006638E5"/>
    <w:rsid w:val="006719CF"/>
    <w:rsid w:val="00684CE0"/>
    <w:rsid w:val="00695A09"/>
    <w:rsid w:val="00697FC7"/>
    <w:rsid w:val="006B686E"/>
    <w:rsid w:val="006C0E51"/>
    <w:rsid w:val="006C7B40"/>
    <w:rsid w:val="006D7621"/>
    <w:rsid w:val="006E511C"/>
    <w:rsid w:val="006E6B01"/>
    <w:rsid w:val="006F0C90"/>
    <w:rsid w:val="006F735E"/>
    <w:rsid w:val="00705B5A"/>
    <w:rsid w:val="00725D4B"/>
    <w:rsid w:val="00727102"/>
    <w:rsid w:val="007307A3"/>
    <w:rsid w:val="00734AD7"/>
    <w:rsid w:val="00735EAB"/>
    <w:rsid w:val="00741D6E"/>
    <w:rsid w:val="00756035"/>
    <w:rsid w:val="00761166"/>
    <w:rsid w:val="00762A54"/>
    <w:rsid w:val="0077017D"/>
    <w:rsid w:val="007771CB"/>
    <w:rsid w:val="00792666"/>
    <w:rsid w:val="00796A33"/>
    <w:rsid w:val="007C4E63"/>
    <w:rsid w:val="007F352E"/>
    <w:rsid w:val="00807CF4"/>
    <w:rsid w:val="00816D14"/>
    <w:rsid w:val="00834791"/>
    <w:rsid w:val="00846EE0"/>
    <w:rsid w:val="00852906"/>
    <w:rsid w:val="00861799"/>
    <w:rsid w:val="008801E5"/>
    <w:rsid w:val="00892626"/>
    <w:rsid w:val="00893E47"/>
    <w:rsid w:val="008A6CC3"/>
    <w:rsid w:val="008B2E25"/>
    <w:rsid w:val="008C1AA0"/>
    <w:rsid w:val="008D10CC"/>
    <w:rsid w:val="00930E2A"/>
    <w:rsid w:val="0093617C"/>
    <w:rsid w:val="00941A69"/>
    <w:rsid w:val="00963BF3"/>
    <w:rsid w:val="009657EC"/>
    <w:rsid w:val="009660C3"/>
    <w:rsid w:val="00970A5E"/>
    <w:rsid w:val="0099307A"/>
    <w:rsid w:val="00993C3E"/>
    <w:rsid w:val="009967CD"/>
    <w:rsid w:val="009B61AC"/>
    <w:rsid w:val="009C3B99"/>
    <w:rsid w:val="009C6374"/>
    <w:rsid w:val="009E57A8"/>
    <w:rsid w:val="009F10DB"/>
    <w:rsid w:val="009F5FF6"/>
    <w:rsid w:val="00A13BB8"/>
    <w:rsid w:val="00A163A9"/>
    <w:rsid w:val="00A17348"/>
    <w:rsid w:val="00A25B8F"/>
    <w:rsid w:val="00A25CF8"/>
    <w:rsid w:val="00A56A79"/>
    <w:rsid w:val="00A6685E"/>
    <w:rsid w:val="00A7373C"/>
    <w:rsid w:val="00A8111B"/>
    <w:rsid w:val="00A875F0"/>
    <w:rsid w:val="00A92E50"/>
    <w:rsid w:val="00AA3583"/>
    <w:rsid w:val="00AB7C7A"/>
    <w:rsid w:val="00B11D53"/>
    <w:rsid w:val="00B30D63"/>
    <w:rsid w:val="00B44C72"/>
    <w:rsid w:val="00B45DC4"/>
    <w:rsid w:val="00B501EE"/>
    <w:rsid w:val="00B65835"/>
    <w:rsid w:val="00B83A2C"/>
    <w:rsid w:val="00B8594C"/>
    <w:rsid w:val="00BA53AF"/>
    <w:rsid w:val="00BB18E3"/>
    <w:rsid w:val="00BB4399"/>
    <w:rsid w:val="00BB6685"/>
    <w:rsid w:val="00BC7DA7"/>
    <w:rsid w:val="00BE43A3"/>
    <w:rsid w:val="00BE78BB"/>
    <w:rsid w:val="00BF04F7"/>
    <w:rsid w:val="00BF77DF"/>
    <w:rsid w:val="00C14EBF"/>
    <w:rsid w:val="00C15ACA"/>
    <w:rsid w:val="00C17704"/>
    <w:rsid w:val="00C26651"/>
    <w:rsid w:val="00C33C61"/>
    <w:rsid w:val="00C37038"/>
    <w:rsid w:val="00C72425"/>
    <w:rsid w:val="00C83614"/>
    <w:rsid w:val="00C84941"/>
    <w:rsid w:val="00C96E55"/>
    <w:rsid w:val="00CA0270"/>
    <w:rsid w:val="00CA5936"/>
    <w:rsid w:val="00CB5C96"/>
    <w:rsid w:val="00CC21DB"/>
    <w:rsid w:val="00CC7558"/>
    <w:rsid w:val="00CD126F"/>
    <w:rsid w:val="00CD43C2"/>
    <w:rsid w:val="00CD75FE"/>
    <w:rsid w:val="00CE2767"/>
    <w:rsid w:val="00CF5A0A"/>
    <w:rsid w:val="00CF71A6"/>
    <w:rsid w:val="00CF7542"/>
    <w:rsid w:val="00D03B65"/>
    <w:rsid w:val="00D05F6D"/>
    <w:rsid w:val="00D33FC1"/>
    <w:rsid w:val="00D40B4F"/>
    <w:rsid w:val="00D434EE"/>
    <w:rsid w:val="00D64F10"/>
    <w:rsid w:val="00D65BCD"/>
    <w:rsid w:val="00D67425"/>
    <w:rsid w:val="00D75ED4"/>
    <w:rsid w:val="00D81586"/>
    <w:rsid w:val="00D92222"/>
    <w:rsid w:val="00DA4D7B"/>
    <w:rsid w:val="00DA69E9"/>
    <w:rsid w:val="00DC15FC"/>
    <w:rsid w:val="00DE4232"/>
    <w:rsid w:val="00DE5045"/>
    <w:rsid w:val="00DF22F5"/>
    <w:rsid w:val="00E03B25"/>
    <w:rsid w:val="00E24CA4"/>
    <w:rsid w:val="00E45B31"/>
    <w:rsid w:val="00E55A5A"/>
    <w:rsid w:val="00E570D4"/>
    <w:rsid w:val="00E6047A"/>
    <w:rsid w:val="00E60A83"/>
    <w:rsid w:val="00EC149B"/>
    <w:rsid w:val="00ED1519"/>
    <w:rsid w:val="00ED5146"/>
    <w:rsid w:val="00EF0968"/>
    <w:rsid w:val="00F064C7"/>
    <w:rsid w:val="00F078CE"/>
    <w:rsid w:val="00F26226"/>
    <w:rsid w:val="00F27E10"/>
    <w:rsid w:val="00F4056B"/>
    <w:rsid w:val="00F4613F"/>
    <w:rsid w:val="00F6363E"/>
    <w:rsid w:val="00F73848"/>
    <w:rsid w:val="00F739EA"/>
    <w:rsid w:val="00F73E86"/>
    <w:rsid w:val="00FA3990"/>
    <w:rsid w:val="00FA4F39"/>
    <w:rsid w:val="00FB5DCA"/>
    <w:rsid w:val="00FC6D37"/>
    <w:rsid w:val="00FE0124"/>
    <w:rsid w:val="00FF1678"/>
    <w:rsid w:val="00FF35F0"/>
    <w:rsid w:val="4AD34B6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AutoShape 169"/>
        <o:r id="V:Rule5" type="connector" idref="#AutoShape 175"/>
        <o:r id="V:Rule6" type="connector" idref="#AutoShape 170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D65BCD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2506F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yarafocques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Terminal</cp:lastModifiedBy>
  <cp:revision>4</cp:revision>
  <dcterms:created xsi:type="dcterms:W3CDTF">2016-01-25T15:32:00Z</dcterms:created>
  <dcterms:modified xsi:type="dcterms:W3CDTF">2016-01-28T11:11:00Z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