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A85C3" w14:textId="77777777" w:rsidR="002039BD" w:rsidRPr="00D31CD2" w:rsidRDefault="00B45003" w:rsidP="001638B8">
      <w:pPr>
        <w:rPr>
          <w:rFonts w:ascii="Verdana" w:hAnsi="Verdana"/>
          <w:color w:val="auto"/>
          <w:sz w:val="40"/>
          <w:szCs w:val="40"/>
        </w:rPr>
      </w:pPr>
      <w:r w:rsidRPr="00D31CD2">
        <w:rPr>
          <w:rFonts w:ascii="Verdana" w:hAnsi="Verdana"/>
          <w:color w:val="auto"/>
          <w:sz w:val="40"/>
          <w:szCs w:val="40"/>
        </w:rPr>
        <w:t>Marlon Cezar Lupa de Borba</w:t>
      </w:r>
      <w:r w:rsidR="00790D62">
        <w:rPr>
          <w:rFonts w:ascii="Verdana" w:hAnsi="Verdana"/>
          <w:color w:val="auto"/>
          <w:sz w:val="40"/>
          <w:szCs w:val="40"/>
        </w:rPr>
        <w:t xml:space="preserve">               </w:t>
      </w:r>
    </w:p>
    <w:p w14:paraId="689DE2C0" w14:textId="2ED23B7B" w:rsidR="00B81B77" w:rsidRDefault="00B81B77" w:rsidP="72BA7787">
      <w:pPr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CPF 02183268077, 23</w:t>
      </w:r>
      <w:r w:rsidR="72BA7787" w:rsidRPr="72BA7787">
        <w:rPr>
          <w:rFonts w:ascii="Verdana" w:eastAsia="Verdana" w:hAnsi="Verdana" w:cs="Verdana"/>
          <w:color w:val="auto"/>
        </w:rPr>
        <w:t xml:space="preserve"> anos</w:t>
      </w:r>
      <w:r w:rsidR="001638B8">
        <w:br/>
      </w:r>
      <w:r w:rsidR="72BA7787" w:rsidRPr="72BA7787">
        <w:rPr>
          <w:rFonts w:ascii="Verdana" w:eastAsia="Verdana" w:hAnsi="Verdana" w:cs="Verdana"/>
          <w:color w:val="auto"/>
        </w:rPr>
        <w:t>Rua Mauro Mendes Totta, Nº 983</w:t>
      </w:r>
      <w:r w:rsidR="001638B8">
        <w:br/>
      </w:r>
      <w:r w:rsidR="72BA7787" w:rsidRPr="72BA7787">
        <w:rPr>
          <w:rFonts w:ascii="Verdana" w:eastAsia="Verdana" w:hAnsi="Verdana" w:cs="Verdana"/>
          <w:color w:val="auto"/>
        </w:rPr>
        <w:t>Eldorado do Sul – Rio Grande do Sul – RS</w:t>
      </w:r>
      <w:r w:rsidR="001638B8">
        <w:br/>
      </w:r>
      <w:r>
        <w:rPr>
          <w:rFonts w:ascii="Verdana" w:eastAsia="Verdana" w:hAnsi="Verdana" w:cs="Verdana"/>
          <w:color w:val="auto"/>
        </w:rPr>
        <w:t>Telefone: (51) 96124154, 86041631</w:t>
      </w:r>
      <w:r w:rsidR="72BA7787" w:rsidRPr="72BA7787">
        <w:rPr>
          <w:rFonts w:ascii="Verdana" w:eastAsia="Verdana" w:hAnsi="Verdana" w:cs="Verdana"/>
          <w:color w:val="auto"/>
        </w:rPr>
        <w:t xml:space="preserve"> ou 34814377 / E-mail: marlon.lupa@hotmail.com </w:t>
      </w:r>
      <w:r w:rsidR="001638B8">
        <w:br/>
      </w:r>
    </w:p>
    <w:p w14:paraId="72CA54D3" w14:textId="2F69569B" w:rsidR="001638B8" w:rsidRPr="00D31CD2" w:rsidRDefault="00B81B77" w:rsidP="72BA7787">
      <w:pPr>
        <w:rPr>
          <w:rFonts w:ascii="Verdana" w:hAnsi="Verdana"/>
          <w:color w:val="auto"/>
        </w:rPr>
      </w:pPr>
      <w:r>
        <w:rPr>
          <w:rFonts w:ascii="Verdana" w:eastAsia="Verdana" w:hAnsi="Verdana" w:cs="Verdana"/>
          <w:color w:val="auto"/>
        </w:rPr>
        <w:t>O</w:t>
      </w:r>
      <w:r w:rsidR="72BA7787" w:rsidRPr="72BA7787">
        <w:rPr>
          <w:rFonts w:ascii="Verdana" w:eastAsia="Verdana" w:hAnsi="Verdana" w:cs="Verdana"/>
          <w:color w:val="auto"/>
        </w:rPr>
        <w:t>bjetivo</w:t>
      </w:r>
    </w:p>
    <w:p w14:paraId="2961EC0B" w14:textId="77777777" w:rsidR="001638B8" w:rsidRPr="00D31CD2" w:rsidRDefault="00BB511E" w:rsidP="00B45003">
      <w:pPr>
        <w:pStyle w:val="Seo"/>
        <w:rPr>
          <w:rFonts w:ascii="Verdana" w:hAnsi="Verdana"/>
          <w:color w:val="auto"/>
        </w:rPr>
      </w:pPr>
      <w:r w:rsidRPr="00D31CD2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C85BFD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3029701F">
              <v:shapetype id="_x0000_t32" coordsize="21600,21600" o:oned="t" filled="f" o:spt="32" path="m,l21600,21600e" w14:anchorId="5B924529">
                <v:path fillok="f" arrowok="t" o:connecttype="none"/>
                <o:lock v:ext="edit" shapetype="t"/>
              </v:shapetype>
              <v:shape id="AutoShape 160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ar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OZZqudAgAAeQUAAA4AAAAAAAAAAAAAAAAALgIAAGRycy9lMm9E&#10;b2MueG1sUEsBAi0AFAAGAAgAAAAhAAXKJqXaAAAABgEAAA8AAAAAAAAAAAAAAAAA9wQAAGRycy9k&#10;b3ducmV2LnhtbFBLBQYAAAAABAAEAPMAAAD+BQAAAAA=&#10;">
                <w10:wrap anchorx="margin"/>
              </v:shape>
            </w:pict>
          </mc:Fallback>
        </mc:AlternateContent>
      </w:r>
    </w:p>
    <w:p w14:paraId="0CFB8FE9" w14:textId="77777777" w:rsidR="00B45003" w:rsidRPr="00D31CD2" w:rsidRDefault="00B45003" w:rsidP="00B45003">
      <w:pPr>
        <w:pStyle w:val="Seo"/>
        <w:rPr>
          <w:rFonts w:ascii="Verdana" w:hAnsi="Verdana"/>
          <w:color w:val="auto"/>
        </w:rPr>
      </w:pPr>
      <w:r w:rsidRPr="00D31CD2">
        <w:rPr>
          <w:rFonts w:ascii="Verdana" w:hAnsi="Verdana"/>
          <w:color w:val="auto"/>
        </w:rPr>
        <w:t>Crescer Profissionalmente</w:t>
      </w:r>
    </w:p>
    <w:p w14:paraId="3702D09C" w14:textId="77777777" w:rsidR="001638B8" w:rsidRPr="00D31CD2" w:rsidRDefault="001638B8" w:rsidP="001638B8">
      <w:pPr>
        <w:pStyle w:val="Seo"/>
        <w:rPr>
          <w:rFonts w:ascii="Verdana" w:hAnsi="Verdana"/>
          <w:color w:val="auto"/>
        </w:rPr>
      </w:pPr>
    </w:p>
    <w:p w14:paraId="772C46C1" w14:textId="77777777" w:rsidR="00B81B77" w:rsidRDefault="00B81B77" w:rsidP="00756035">
      <w:pPr>
        <w:pStyle w:val="Seo"/>
        <w:rPr>
          <w:rFonts w:ascii="Verdana" w:hAnsi="Verdana"/>
          <w:color w:val="auto"/>
        </w:rPr>
      </w:pPr>
    </w:p>
    <w:p w14:paraId="114D2F55" w14:textId="77777777" w:rsidR="00756035" w:rsidRPr="00D31CD2" w:rsidRDefault="00756035" w:rsidP="00756035">
      <w:pPr>
        <w:pStyle w:val="Seo"/>
        <w:rPr>
          <w:rFonts w:ascii="Verdana" w:hAnsi="Verdana"/>
          <w:color w:val="auto"/>
        </w:rPr>
      </w:pPr>
      <w:r w:rsidRPr="00D31CD2">
        <w:rPr>
          <w:rFonts w:ascii="Verdana" w:hAnsi="Verdana"/>
          <w:color w:val="auto"/>
        </w:rPr>
        <w:t>FORMAÇÃO</w:t>
      </w:r>
    </w:p>
    <w:p w14:paraId="285F7760" w14:textId="77777777" w:rsidR="00756035" w:rsidRPr="00D31CD2" w:rsidRDefault="00BB511E" w:rsidP="00756035">
      <w:pPr>
        <w:pStyle w:val="Seo"/>
        <w:rPr>
          <w:rFonts w:ascii="Verdana" w:hAnsi="Verdana"/>
          <w:color w:val="auto"/>
        </w:rPr>
      </w:pPr>
      <w:r w:rsidRPr="00D31CD2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97A7F1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0CB33AB7">
              <v:shape id="AutoShape 169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s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uOF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NyLcbJwCAAB5BQAADgAAAAAAAAAAAAAAAAAuAgAAZHJzL2Uyb0Rv&#10;Yy54bWxQSwECLQAUAAYACAAAACEABcompdoAAAAGAQAADwAAAAAAAAAAAAAAAAD2BAAAZHJzL2Rv&#10;d25yZXYueG1sUEsFBgAAAAAEAAQA8wAAAP0FAAAAAA==&#10;" w14:anchorId="34964F72">
                <w10:wrap anchorx="margin"/>
              </v:shape>
            </w:pict>
          </mc:Fallback>
        </mc:AlternateContent>
      </w:r>
    </w:p>
    <w:p w14:paraId="66948D82" w14:textId="77777777" w:rsidR="001638B8" w:rsidRPr="00D31CD2" w:rsidRDefault="001638B8" w:rsidP="001638B8">
      <w:pPr>
        <w:pStyle w:val="Seo"/>
        <w:rPr>
          <w:rFonts w:ascii="Verdana" w:hAnsi="Verdana"/>
          <w:color w:val="auto"/>
        </w:rPr>
      </w:pPr>
    </w:p>
    <w:p w14:paraId="00AEC913" w14:textId="2A653C09" w:rsidR="00371A63" w:rsidRPr="00B718B4" w:rsidRDefault="00371A63" w:rsidP="00371A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 w:rsidRPr="00D31CD2">
        <w:rPr>
          <w:rFonts w:ascii="Verdana" w:hAnsi="Verdana"/>
          <w:color w:val="auto"/>
        </w:rPr>
        <w:t>Cursando Administração de Empresas</w:t>
      </w:r>
      <w:r>
        <w:rPr>
          <w:rFonts w:ascii="Verdana" w:hAnsi="Verdana"/>
          <w:color w:val="auto"/>
        </w:rPr>
        <w:t xml:space="preserve"> -</w:t>
      </w:r>
      <w:r w:rsidRPr="00D31CD2">
        <w:rPr>
          <w:rFonts w:ascii="Verdana" w:hAnsi="Verdana"/>
          <w:color w:val="auto"/>
        </w:rPr>
        <w:t xml:space="preserve"> Universidade Luterana do Brasil/Ulbra Guaiba – </w:t>
      </w:r>
      <w:r w:rsidR="00B02F7B">
        <w:rPr>
          <w:rFonts w:ascii="Verdana" w:hAnsi="Verdana"/>
          <w:b/>
          <w:color w:val="auto"/>
        </w:rPr>
        <w:t>6</w:t>
      </w:r>
      <w:bookmarkStart w:id="0" w:name="_GoBack"/>
      <w:bookmarkEnd w:id="0"/>
      <w:r w:rsidRPr="00B718B4">
        <w:rPr>
          <w:rFonts w:ascii="Verdana" w:hAnsi="Verdana"/>
          <w:b/>
          <w:color w:val="auto"/>
        </w:rPr>
        <w:t>º Semestre</w:t>
      </w:r>
    </w:p>
    <w:p w14:paraId="53147532" w14:textId="77777777" w:rsidR="00371A63" w:rsidRPr="00D31CD2" w:rsidRDefault="00371A63" w:rsidP="00371A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D31CD2">
        <w:rPr>
          <w:rFonts w:ascii="Verdana" w:hAnsi="Verdana"/>
          <w:color w:val="auto"/>
        </w:rPr>
        <w:t>Ensino Médio Completo – Unidade de Ensino Martinho Lutero/Ulbra Gua</w:t>
      </w:r>
      <w:r>
        <w:rPr>
          <w:rFonts w:ascii="Verdana" w:hAnsi="Verdana"/>
          <w:color w:val="auto"/>
        </w:rPr>
        <w:t>í</w:t>
      </w:r>
      <w:r w:rsidRPr="00D31CD2">
        <w:rPr>
          <w:rFonts w:ascii="Verdana" w:hAnsi="Verdana"/>
          <w:color w:val="auto"/>
        </w:rPr>
        <w:t>ba - 2009</w:t>
      </w:r>
    </w:p>
    <w:p w14:paraId="1AE3AE73" w14:textId="77777777" w:rsidR="00AC1F44" w:rsidRDefault="00AC1F4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Ensino Fundamental Completo – Unidade de Ensino Martinho Lutero/Ulbra Guaíba - 2006</w:t>
      </w:r>
    </w:p>
    <w:p w14:paraId="30C1950B" w14:textId="77777777" w:rsidR="00756035" w:rsidRPr="00D31CD2" w:rsidRDefault="00756035" w:rsidP="00756035">
      <w:pPr>
        <w:pStyle w:val="Seo"/>
        <w:rPr>
          <w:rFonts w:ascii="Verdana" w:hAnsi="Verdana"/>
          <w:color w:val="auto"/>
        </w:rPr>
      </w:pPr>
      <w:r w:rsidRPr="00D31CD2">
        <w:rPr>
          <w:rFonts w:ascii="Verdana" w:hAnsi="Verdana"/>
          <w:color w:val="auto"/>
        </w:rPr>
        <w:t>EXPERIÊNCIA PROFISSIONAL</w:t>
      </w:r>
    </w:p>
    <w:p w14:paraId="626838C3" w14:textId="77777777" w:rsidR="00756035" w:rsidRPr="00D31CD2" w:rsidRDefault="00BB511E" w:rsidP="00756035">
      <w:pPr>
        <w:pStyle w:val="Seo"/>
        <w:rPr>
          <w:rFonts w:ascii="Verdana" w:hAnsi="Verdana"/>
          <w:color w:val="auto"/>
        </w:rPr>
      </w:pPr>
      <w:r w:rsidRPr="00D31CD2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A151EA" wp14:editId="0777777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DCBA82C">
              <v:shape id="AutoShape 170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w14:anchorId="43AFC904">
                <w10:wrap anchorx="margin"/>
              </v:shape>
            </w:pict>
          </mc:Fallback>
        </mc:AlternateContent>
      </w:r>
    </w:p>
    <w:p w14:paraId="304CBA5C" w14:textId="77777777" w:rsidR="00B30D63" w:rsidRPr="00D31CD2" w:rsidRDefault="00B30D63" w:rsidP="00B30D63">
      <w:pPr>
        <w:pStyle w:val="Seo"/>
        <w:rPr>
          <w:rFonts w:ascii="Verdana" w:hAnsi="Verdana"/>
          <w:color w:val="auto"/>
        </w:rPr>
      </w:pPr>
    </w:p>
    <w:p w14:paraId="5F2960BB" w14:textId="62C7D378" w:rsidR="00B81B77" w:rsidRPr="00B81B77" w:rsidRDefault="00B81B7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01</w:t>
      </w:r>
      <w:r>
        <w:rPr>
          <w:rFonts w:ascii="Verdana" w:eastAsia="Verdana" w:hAnsi="Verdana" w:cs="Verdana"/>
          <w:b/>
          <w:bCs/>
          <w:color w:val="auto"/>
        </w:rPr>
        <w:t>/2015 à 11/2015 – Construtora Queiroz Galvão –</w:t>
      </w:r>
      <w:r w:rsidR="0080111B">
        <w:rPr>
          <w:rFonts w:ascii="Verdana" w:eastAsia="Verdana" w:hAnsi="Verdana" w:cs="Verdana"/>
          <w:b/>
          <w:bCs/>
          <w:color w:val="auto"/>
        </w:rPr>
        <w:t xml:space="preserve"> C</w:t>
      </w:r>
      <w:r>
        <w:rPr>
          <w:rFonts w:ascii="Verdana" w:eastAsia="Verdana" w:hAnsi="Verdana" w:cs="Verdana"/>
          <w:b/>
          <w:bCs/>
          <w:color w:val="auto"/>
        </w:rPr>
        <w:t>onsorcio ponte do Guaíba</w:t>
      </w:r>
    </w:p>
    <w:p w14:paraId="3701E4D8" w14:textId="406B38E2" w:rsidR="00B81B77" w:rsidRPr="00B81B77" w:rsidRDefault="00B81B77" w:rsidP="00B81B77">
      <w:pPr>
        <w:spacing w:after="120" w:line="24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    </w:t>
      </w:r>
      <w:r w:rsidRPr="00B81B77">
        <w:rPr>
          <w:rFonts w:ascii="Verdana" w:hAnsi="Verdana"/>
          <w:color w:val="auto"/>
        </w:rPr>
        <w:t>Cargo: Auxiliar administrativo – Dep. Pessoal</w:t>
      </w:r>
    </w:p>
    <w:p w14:paraId="261D46F6" w14:textId="7083AFA1" w:rsidR="00B81B77" w:rsidRDefault="00B81B77" w:rsidP="00B81B77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Principais atividades: Auxiliar no controle de documentos na parte da admissão, demissão;entrega de contra-cheques, espelhos de ponto</w:t>
      </w:r>
      <w:r w:rsidR="0080111B">
        <w:rPr>
          <w:rFonts w:ascii="Verdana" w:hAnsi="Verdana"/>
          <w:color w:val="auto"/>
        </w:rPr>
        <w:t>, entrevista e seleção de novos colaboradores</w:t>
      </w:r>
      <w:r>
        <w:rPr>
          <w:rFonts w:ascii="Verdana" w:hAnsi="Verdana"/>
          <w:color w:val="auto"/>
        </w:rPr>
        <w:t>. Executava o controle de ponto de todos os funcionários, relatórios feitos em planilha diariamente e acesso ao e-mail diariamente.</w:t>
      </w:r>
    </w:p>
    <w:p w14:paraId="29414CAF" w14:textId="4927A167" w:rsidR="00B81B77" w:rsidRPr="00B81B77" w:rsidRDefault="00B81B77" w:rsidP="00B81B77">
      <w:pPr>
        <w:pStyle w:val="PargrafodaLista"/>
        <w:spacing w:after="120" w:line="240" w:lineRule="auto"/>
        <w:ind w:left="284"/>
        <w:rPr>
          <w:rFonts w:ascii="Verdana" w:hAnsi="Verdana"/>
          <w:b/>
          <w:color w:val="auto"/>
        </w:rPr>
      </w:pPr>
      <w:r>
        <w:rPr>
          <w:rFonts w:ascii="Verdana" w:hAnsi="Verdana"/>
          <w:color w:val="auto"/>
        </w:rPr>
        <w:t>Principais programas utilizados: TOTVS, Secullum, Forponto, DIMEP.</w:t>
      </w:r>
    </w:p>
    <w:p w14:paraId="4EF5964C" w14:textId="521733C1" w:rsidR="00B76B82" w:rsidRDefault="00B81B7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>
        <w:rPr>
          <w:rFonts w:ascii="Verdana" w:eastAsia="Verdana" w:hAnsi="Verdana" w:cs="Verdana"/>
          <w:b/>
          <w:bCs/>
          <w:color w:val="auto"/>
        </w:rPr>
        <w:t>12/2013 à 01/2015</w:t>
      </w:r>
      <w:r w:rsidR="00B76B82" w:rsidRPr="53119FA1">
        <w:rPr>
          <w:rFonts w:ascii="Verdana" w:eastAsia="Verdana" w:hAnsi="Verdana" w:cs="Verdana"/>
          <w:b/>
          <w:bCs/>
          <w:color w:val="auto"/>
        </w:rPr>
        <w:t xml:space="preserve"> – Fortes engenharia</w:t>
      </w:r>
    </w:p>
    <w:p w14:paraId="43B816CE" w14:textId="77777777" w:rsidR="00B76B82" w:rsidRDefault="00B76B82" w:rsidP="00371A63">
      <w:pPr>
        <w:pStyle w:val="PargrafodaLista"/>
        <w:spacing w:after="120" w:line="240" w:lineRule="auto"/>
        <w:ind w:hanging="436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Auxiliar administrativo – Dep. Pessoal</w:t>
      </w:r>
    </w:p>
    <w:p w14:paraId="38917E46" w14:textId="77777777" w:rsidR="00556E27" w:rsidRDefault="00B76B82" w:rsidP="00B81B77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Principais atividades:</w:t>
      </w:r>
      <w:r w:rsidR="00776223">
        <w:rPr>
          <w:rFonts w:ascii="Verdana" w:hAnsi="Verdana"/>
          <w:color w:val="auto"/>
        </w:rPr>
        <w:t xml:space="preserve"> </w:t>
      </w:r>
      <w:r w:rsidR="00776223" w:rsidRPr="00776223">
        <w:rPr>
          <w:rFonts w:ascii="Verdana" w:hAnsi="Verdana"/>
          <w:color w:val="auto"/>
        </w:rPr>
        <w:t>Controlar documentos de admissão, demissão, notas fiscais e GFIP de empreiteiros, elaboração e controle de planilhas, acesso aos e-mails diariamente.</w:t>
      </w:r>
      <w:r w:rsidR="00556E27">
        <w:rPr>
          <w:rFonts w:ascii="Verdana" w:hAnsi="Verdana"/>
          <w:color w:val="auto"/>
        </w:rPr>
        <w:t xml:space="preserve"> </w:t>
      </w:r>
    </w:p>
    <w:p w14:paraId="39BEC4C6" w14:textId="77777777" w:rsidR="00776223" w:rsidRPr="00556E27" w:rsidRDefault="00556E27" w:rsidP="00371A63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 w:rsidRPr="00556E27">
        <w:rPr>
          <w:rFonts w:ascii="Verdana" w:hAnsi="Verdana"/>
          <w:color w:val="auto"/>
        </w:rPr>
        <w:t>U</w:t>
      </w:r>
      <w:r w:rsidR="00776223" w:rsidRPr="00556E27">
        <w:rPr>
          <w:rFonts w:ascii="Verdana" w:hAnsi="Verdana"/>
          <w:color w:val="auto"/>
        </w:rPr>
        <w:t>tilização de programas para credenciamento e armazenamento de informações dos colabo</w:t>
      </w:r>
      <w:r w:rsidR="00371A63">
        <w:rPr>
          <w:rFonts w:ascii="Verdana" w:hAnsi="Verdana"/>
          <w:color w:val="auto"/>
        </w:rPr>
        <w:t>radores: RONDA, SENIOR, LABORE e</w:t>
      </w:r>
      <w:r w:rsidR="00776223" w:rsidRPr="00556E27">
        <w:rPr>
          <w:rFonts w:ascii="Verdana" w:hAnsi="Verdana"/>
          <w:color w:val="auto"/>
        </w:rPr>
        <w:t xml:space="preserve"> TOVTS.</w:t>
      </w:r>
    </w:p>
    <w:p w14:paraId="5CE20967" w14:textId="77777777" w:rsidR="00B76B82" w:rsidRDefault="00776223" w:rsidP="00371A63">
      <w:pPr>
        <w:pStyle w:val="PargrafodaLista"/>
        <w:spacing w:after="120" w:line="240" w:lineRule="auto"/>
        <w:ind w:left="284"/>
        <w:rPr>
          <w:rFonts w:ascii="Verdana" w:hAnsi="Verdana"/>
          <w:b/>
          <w:color w:val="auto"/>
        </w:rPr>
      </w:pPr>
      <w:r w:rsidRPr="00776223">
        <w:rPr>
          <w:rFonts w:ascii="Verdana" w:hAnsi="Verdana"/>
          <w:color w:val="auto"/>
        </w:rPr>
        <w:t>Coordenar o recebimento de  materiais, insumos, equipamentos, uniformes, EPIs, preencher fichas de recebimento no almoxarifado.</w:t>
      </w:r>
    </w:p>
    <w:p w14:paraId="01324FB2" w14:textId="77777777" w:rsidR="008351A3" w:rsidRDefault="008351A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10/201</w:t>
      </w:r>
      <w:r w:rsidR="00CE2D36">
        <w:rPr>
          <w:rFonts w:ascii="Verdana" w:hAnsi="Verdana"/>
          <w:b/>
          <w:color w:val="auto"/>
        </w:rPr>
        <w:t>3</w:t>
      </w:r>
      <w:r w:rsidR="00B76B82">
        <w:rPr>
          <w:rFonts w:ascii="Verdana" w:hAnsi="Verdana"/>
          <w:b/>
          <w:color w:val="auto"/>
        </w:rPr>
        <w:t xml:space="preserve"> à</w:t>
      </w:r>
      <w:r>
        <w:rPr>
          <w:rFonts w:ascii="Verdana" w:hAnsi="Verdana"/>
          <w:b/>
          <w:color w:val="auto"/>
        </w:rPr>
        <w:t xml:space="preserve"> </w:t>
      </w:r>
      <w:r w:rsidR="00CE2D36">
        <w:rPr>
          <w:rFonts w:ascii="Verdana" w:hAnsi="Verdana"/>
          <w:b/>
          <w:color w:val="auto"/>
        </w:rPr>
        <w:t>11</w:t>
      </w:r>
      <w:r>
        <w:rPr>
          <w:rFonts w:ascii="Verdana" w:hAnsi="Verdana"/>
          <w:b/>
          <w:color w:val="auto"/>
        </w:rPr>
        <w:t>/2013 – Air Products – Guaíba</w:t>
      </w:r>
    </w:p>
    <w:p w14:paraId="05F16F8A" w14:textId="77777777" w:rsidR="008351A3" w:rsidRDefault="008351A3" w:rsidP="008351A3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Auxiliar administrativo.</w:t>
      </w:r>
    </w:p>
    <w:p w14:paraId="75E8819E" w14:textId="77777777" w:rsidR="008351A3" w:rsidRPr="008351A3" w:rsidRDefault="008351A3" w:rsidP="00371A63">
      <w:pPr>
        <w:pStyle w:val="PargrafodaLista"/>
        <w:spacing w:after="120" w:line="240" w:lineRule="auto"/>
        <w:ind w:left="284" w:firstLine="425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Principais atividades: Realizar conciliação de relatórios de viagem com o sistema utilizado pela empresa; realizar atendimento aos clientes APB em casos necessários e ponto de ligação entre o time do CSO junto à transportadora; realizar lançamentos no sistema SAP; controlar documentos e arquivos administrativos e da área de segurança.</w:t>
      </w:r>
    </w:p>
    <w:p w14:paraId="67CD8D51" w14:textId="77777777" w:rsidR="00A879AE" w:rsidRDefault="00B76B8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08/2012 à</w:t>
      </w:r>
      <w:r w:rsidR="00A879AE" w:rsidRPr="00A879AE">
        <w:rPr>
          <w:rFonts w:ascii="Verdana" w:hAnsi="Verdana"/>
          <w:b/>
          <w:color w:val="auto"/>
        </w:rPr>
        <w:t xml:space="preserve"> </w:t>
      </w:r>
      <w:r w:rsidR="008351A3">
        <w:rPr>
          <w:rFonts w:ascii="Verdana" w:hAnsi="Verdana"/>
          <w:b/>
          <w:color w:val="auto"/>
        </w:rPr>
        <w:t>09/2013</w:t>
      </w:r>
      <w:r w:rsidR="00A879AE" w:rsidRPr="00A879AE">
        <w:rPr>
          <w:rFonts w:ascii="Verdana" w:hAnsi="Verdana"/>
          <w:b/>
          <w:color w:val="auto"/>
        </w:rPr>
        <w:t xml:space="preserve"> – Prefeitura Municipal de eldorado do sul/Secretaria de Educação</w:t>
      </w:r>
    </w:p>
    <w:p w14:paraId="243386FB" w14:textId="77777777" w:rsidR="00A879AE" w:rsidRDefault="00A879AE" w:rsidP="00A879AE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Cargo: </w:t>
      </w:r>
      <w:r w:rsidR="00E128E6">
        <w:rPr>
          <w:rFonts w:ascii="Verdana" w:hAnsi="Verdana"/>
          <w:color w:val="auto"/>
        </w:rPr>
        <w:t>Auxiliar</w:t>
      </w:r>
      <w:r>
        <w:rPr>
          <w:rFonts w:ascii="Verdana" w:hAnsi="Verdana"/>
          <w:color w:val="auto"/>
        </w:rPr>
        <w:t xml:space="preserve"> administrativo.</w:t>
      </w:r>
    </w:p>
    <w:p w14:paraId="19FE3A98" w14:textId="77777777" w:rsidR="00A879AE" w:rsidRPr="00A879AE" w:rsidRDefault="00A879AE" w:rsidP="00371A63">
      <w:pPr>
        <w:pStyle w:val="PargrafodaLista"/>
        <w:spacing w:after="120" w:line="240" w:lineRule="auto"/>
        <w:ind w:left="284" w:firstLine="425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Principais atividades: </w:t>
      </w:r>
      <w:r w:rsidR="00C95960">
        <w:rPr>
          <w:rFonts w:ascii="Verdana" w:hAnsi="Verdana"/>
          <w:color w:val="auto"/>
        </w:rPr>
        <w:t>Atendimento ao público, Telefone, Registro de informações, exped</w:t>
      </w:r>
      <w:r w:rsidR="00E128E6">
        <w:rPr>
          <w:rFonts w:ascii="Verdana" w:hAnsi="Verdana"/>
          <w:color w:val="auto"/>
        </w:rPr>
        <w:t>ição de documentos, pesquisa e estimativa na tomada de preços dos orçamentos, auxilío no controle de efetividade de todos os funcionários da secretaria.</w:t>
      </w:r>
    </w:p>
    <w:p w14:paraId="6A202F1B" w14:textId="77777777" w:rsidR="00B17E58" w:rsidRPr="00A879AE" w:rsidRDefault="00A4273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A879AE">
        <w:rPr>
          <w:rFonts w:ascii="Verdana" w:hAnsi="Verdana"/>
          <w:b/>
          <w:color w:val="auto"/>
        </w:rPr>
        <w:t>06/2010 à 08/2012</w:t>
      </w:r>
      <w:r w:rsidR="00326FDE" w:rsidRPr="00A879AE">
        <w:rPr>
          <w:rFonts w:ascii="Verdana" w:hAnsi="Verdana"/>
          <w:b/>
          <w:color w:val="auto"/>
        </w:rPr>
        <w:t xml:space="preserve"> – FEPAGRO</w:t>
      </w:r>
      <w:r w:rsidR="0011629D" w:rsidRPr="00A879AE">
        <w:rPr>
          <w:rFonts w:ascii="Verdana" w:hAnsi="Verdana"/>
          <w:b/>
          <w:color w:val="auto"/>
        </w:rPr>
        <w:t>/IPVDF</w:t>
      </w:r>
      <w:r w:rsidR="00326FDE" w:rsidRPr="00A879AE">
        <w:rPr>
          <w:rFonts w:ascii="Verdana" w:hAnsi="Verdana"/>
          <w:b/>
          <w:color w:val="auto"/>
        </w:rPr>
        <w:t xml:space="preserve"> – Eldorado do Sul</w:t>
      </w:r>
    </w:p>
    <w:p w14:paraId="642F0E8E" w14:textId="77777777" w:rsidR="00B17E58" w:rsidRPr="00D31CD2" w:rsidRDefault="00A879AE" w:rsidP="00B17E58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Protocolo Técnico/</w:t>
      </w:r>
      <w:r w:rsidR="00E128E6">
        <w:rPr>
          <w:rFonts w:ascii="Verdana" w:hAnsi="Verdana"/>
          <w:color w:val="auto"/>
        </w:rPr>
        <w:t>Auxiliar</w:t>
      </w:r>
      <w:r>
        <w:rPr>
          <w:rFonts w:ascii="Verdana" w:hAnsi="Verdana"/>
          <w:color w:val="auto"/>
        </w:rPr>
        <w:t xml:space="preserve"> administrativo.</w:t>
      </w:r>
    </w:p>
    <w:p w14:paraId="657556CF" w14:textId="77777777" w:rsidR="00B17E58" w:rsidRPr="00D31CD2" w:rsidRDefault="00B17E58" w:rsidP="00371A63">
      <w:pPr>
        <w:pStyle w:val="PargrafodaLista"/>
        <w:spacing w:after="120" w:line="240" w:lineRule="auto"/>
        <w:ind w:left="284" w:firstLine="425"/>
        <w:rPr>
          <w:rFonts w:ascii="Verdana" w:hAnsi="Verdana"/>
          <w:color w:val="auto"/>
        </w:rPr>
      </w:pPr>
      <w:r w:rsidRPr="00D31CD2">
        <w:rPr>
          <w:rFonts w:ascii="Verdana" w:hAnsi="Verdana"/>
          <w:color w:val="auto"/>
        </w:rPr>
        <w:lastRenderedPageBreak/>
        <w:t>Principais atividades: Atendimento ao público,</w:t>
      </w:r>
      <w:r w:rsidR="00326FDE" w:rsidRPr="00D31CD2">
        <w:rPr>
          <w:rFonts w:ascii="Verdana" w:hAnsi="Verdana"/>
          <w:color w:val="auto"/>
        </w:rPr>
        <w:t xml:space="preserve"> Telefone, Encaminhamento de processos, Expedição de documentos, Recepção de amostras, Registros de informações, Triagem e distribuição de amostras, elaboração de resultados.</w:t>
      </w:r>
      <w:r w:rsidRPr="00D31CD2">
        <w:rPr>
          <w:rFonts w:ascii="Verdana" w:hAnsi="Verdana"/>
          <w:color w:val="auto"/>
        </w:rPr>
        <w:t xml:space="preserve"> </w:t>
      </w:r>
    </w:p>
    <w:p w14:paraId="71BE7667" w14:textId="77777777" w:rsidR="00B30D63" w:rsidRDefault="00B17E58" w:rsidP="00D706E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 w:rsidRPr="00D31CD2">
        <w:rPr>
          <w:rFonts w:ascii="Verdana" w:hAnsi="Verdana"/>
          <w:b/>
          <w:color w:val="auto"/>
        </w:rPr>
        <w:t xml:space="preserve">05/2010 à 06/2010 </w:t>
      </w:r>
      <w:r w:rsidR="00B45003" w:rsidRPr="00D31CD2">
        <w:rPr>
          <w:rFonts w:ascii="Verdana" w:hAnsi="Verdana"/>
          <w:b/>
          <w:color w:val="auto"/>
        </w:rPr>
        <w:t>Empresa ABS</w:t>
      </w:r>
      <w:r w:rsidRPr="00D31CD2">
        <w:rPr>
          <w:rFonts w:ascii="Verdana" w:hAnsi="Verdana"/>
          <w:b/>
          <w:color w:val="auto"/>
        </w:rPr>
        <w:t xml:space="preserve"> Digital</w:t>
      </w:r>
      <w:r w:rsidR="00B45003" w:rsidRPr="00D31CD2">
        <w:rPr>
          <w:rFonts w:ascii="Verdana" w:hAnsi="Verdana"/>
          <w:b/>
          <w:color w:val="auto"/>
        </w:rPr>
        <w:t xml:space="preserve"> - Brasil</w:t>
      </w:r>
      <w:r w:rsidR="005657D9" w:rsidRPr="00D31CD2">
        <w:rPr>
          <w:rFonts w:ascii="Verdana" w:hAnsi="Verdana"/>
          <w:color w:val="auto"/>
        </w:rPr>
        <w:br/>
        <w:t xml:space="preserve">Cargo: </w:t>
      </w:r>
      <w:r w:rsidRPr="00D31CD2">
        <w:rPr>
          <w:rFonts w:ascii="Verdana" w:hAnsi="Verdana"/>
          <w:color w:val="auto"/>
        </w:rPr>
        <w:t>Operador de Telecobrança</w:t>
      </w:r>
      <w:r w:rsidR="005657D9" w:rsidRPr="00D31CD2">
        <w:rPr>
          <w:rFonts w:ascii="Verdana" w:hAnsi="Verdana"/>
          <w:color w:val="auto"/>
        </w:rPr>
        <w:t xml:space="preserve">. </w:t>
      </w:r>
      <w:r w:rsidR="005657D9" w:rsidRPr="00D31CD2">
        <w:rPr>
          <w:rFonts w:ascii="Verdana" w:hAnsi="Verdana"/>
          <w:color w:val="auto"/>
        </w:rPr>
        <w:br/>
        <w:t xml:space="preserve">Principais atividades: </w:t>
      </w:r>
      <w:r w:rsidRPr="00D31CD2">
        <w:rPr>
          <w:rFonts w:ascii="Verdana" w:hAnsi="Verdana"/>
          <w:color w:val="auto"/>
        </w:rPr>
        <w:t xml:space="preserve">Atendimento ao </w:t>
      </w:r>
      <w:r w:rsidR="00D706E8" w:rsidRPr="00D31CD2">
        <w:rPr>
          <w:rFonts w:ascii="Verdana" w:hAnsi="Verdana"/>
          <w:color w:val="auto"/>
        </w:rPr>
        <w:t xml:space="preserve">público via telefone e </w:t>
      </w:r>
      <w:r w:rsidRPr="00D31CD2">
        <w:rPr>
          <w:rFonts w:ascii="Verdana" w:hAnsi="Verdana"/>
          <w:color w:val="auto"/>
        </w:rPr>
        <w:t>Cobrança.</w:t>
      </w:r>
    </w:p>
    <w:p w14:paraId="271162D1" w14:textId="77777777" w:rsidR="006753F4" w:rsidRPr="006753F4" w:rsidRDefault="006753F4" w:rsidP="00D706E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Casa Lupa Calçados</w:t>
      </w:r>
    </w:p>
    <w:p w14:paraId="1977EDDC" w14:textId="3DC6B9A2" w:rsidR="00487A7F" w:rsidRPr="00D31CD2" w:rsidRDefault="3DC6B9A2" w:rsidP="4C9941A7">
      <w:pPr>
        <w:pStyle w:val="PargrafodaLista"/>
        <w:spacing w:after="120" w:line="240" w:lineRule="auto"/>
        <w:ind w:left="0" w:hanging="284"/>
        <w:rPr>
          <w:rFonts w:ascii="Verdana" w:hAnsi="Verdana"/>
          <w:color w:val="auto"/>
        </w:rPr>
      </w:pPr>
      <w:r w:rsidRPr="3DC6B9A2">
        <w:rPr>
          <w:rFonts w:ascii="Verdana" w:eastAsia="Verdana" w:hAnsi="Verdana" w:cs="Verdana"/>
          <w:color w:val="auto"/>
        </w:rPr>
        <w:t xml:space="preserve">    Desde pequeno criado em ambiente familiar exercia as atividades no caixa, atendia o publico diretamente, realizava serviços bancários.</w:t>
      </w:r>
    </w:p>
    <w:sectPr w:rsidR="00487A7F" w:rsidRPr="00D31CD2" w:rsidSect="00A879AE">
      <w:headerReference w:type="default" r:id="rId7"/>
      <w:footerReference w:type="default" r:id="rId8"/>
      <w:pgSz w:w="11907" w:h="16839" w:code="1"/>
      <w:pgMar w:top="709" w:right="1134" w:bottom="28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FC162" w14:textId="77777777" w:rsidR="00D03E86" w:rsidRDefault="00D03E86">
      <w:r>
        <w:separator/>
      </w:r>
    </w:p>
  </w:endnote>
  <w:endnote w:type="continuationSeparator" w:id="0">
    <w:p w14:paraId="4AB3DCF3" w14:textId="77777777" w:rsidR="00D03E86" w:rsidRDefault="00D03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602B8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B02F7B">
      <w:rPr>
        <w:noProof/>
      </w:rPr>
      <w:t>2</w:t>
    </w:r>
    <w:r>
      <w:fldChar w:fldCharType="end"/>
    </w:r>
    <w:r w:rsidR="00163F2A">
      <w:t xml:space="preserve"> </w:t>
    </w:r>
    <w:r w:rsidR="00BB511E" w:rsidRPr="009C3B99">
      <w:rPr>
        <w:noProof/>
        <w:lang w:eastAsia="pt-BR"/>
      </w:rPr>
      <mc:AlternateContent>
        <mc:Choice Requires="wps">
          <w:drawing>
            <wp:inline distT="0" distB="0" distL="0" distR="0" wp14:anchorId="7DE0B4D0" wp14:editId="0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 xmlns:a14="http://schemas.microsoft.com/office/drawing/2010/main">
          <w:pict w14:anchorId="031ED994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63B06B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CCD3B" w14:textId="77777777" w:rsidR="00D03E86" w:rsidRDefault="00D03E86">
      <w:r>
        <w:separator/>
      </w:r>
    </w:p>
  </w:footnote>
  <w:footnote w:type="continuationSeparator" w:id="0">
    <w:p w14:paraId="3153F9C5" w14:textId="77777777" w:rsidR="00D03E86" w:rsidRDefault="00D03E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4FAB0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B511E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1ED994" wp14:editId="0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C95C7D1">
            <v:shapetype id="_x0000_t32" coordsize="21600,21600" o:oned="t" filled="f" o:spt="32" path="m,l21600,21600e" w14:anchorId="1BC86F63">
              <v:path fillok="f" arrowok="t" o:connecttype="none"/>
              <o:lock v:ext="edit" shapetype="t"/>
            </v:shapetype>
    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280C"/>
    <w:rsid w:val="0002401A"/>
    <w:rsid w:val="0011629D"/>
    <w:rsid w:val="0015423D"/>
    <w:rsid w:val="001638B8"/>
    <w:rsid w:val="00163F2A"/>
    <w:rsid w:val="001C15D9"/>
    <w:rsid w:val="002039BD"/>
    <w:rsid w:val="00230764"/>
    <w:rsid w:val="0031030A"/>
    <w:rsid w:val="00317722"/>
    <w:rsid w:val="00326FDE"/>
    <w:rsid w:val="003715D8"/>
    <w:rsid w:val="00371A63"/>
    <w:rsid w:val="003948E5"/>
    <w:rsid w:val="003B084E"/>
    <w:rsid w:val="00487A7F"/>
    <w:rsid w:val="00494431"/>
    <w:rsid w:val="004B77CA"/>
    <w:rsid w:val="00502BD0"/>
    <w:rsid w:val="00556E27"/>
    <w:rsid w:val="005657D9"/>
    <w:rsid w:val="00597587"/>
    <w:rsid w:val="005B5FD3"/>
    <w:rsid w:val="005E6BFC"/>
    <w:rsid w:val="00636D54"/>
    <w:rsid w:val="006753F4"/>
    <w:rsid w:val="0068247A"/>
    <w:rsid w:val="006B769A"/>
    <w:rsid w:val="006D14E8"/>
    <w:rsid w:val="00741D6E"/>
    <w:rsid w:val="00756035"/>
    <w:rsid w:val="00776223"/>
    <w:rsid w:val="00790D62"/>
    <w:rsid w:val="00790F37"/>
    <w:rsid w:val="007B6008"/>
    <w:rsid w:val="0080111B"/>
    <w:rsid w:val="008175F8"/>
    <w:rsid w:val="008351A3"/>
    <w:rsid w:val="008540F9"/>
    <w:rsid w:val="00950E20"/>
    <w:rsid w:val="009967CD"/>
    <w:rsid w:val="009C3B99"/>
    <w:rsid w:val="009D1777"/>
    <w:rsid w:val="00A17348"/>
    <w:rsid w:val="00A21C96"/>
    <w:rsid w:val="00A25CF8"/>
    <w:rsid w:val="00A42736"/>
    <w:rsid w:val="00A879AE"/>
    <w:rsid w:val="00AC1F44"/>
    <w:rsid w:val="00B02F7B"/>
    <w:rsid w:val="00B115B6"/>
    <w:rsid w:val="00B17E58"/>
    <w:rsid w:val="00B30D63"/>
    <w:rsid w:val="00B37A5F"/>
    <w:rsid w:val="00B45003"/>
    <w:rsid w:val="00B501EE"/>
    <w:rsid w:val="00B648D2"/>
    <w:rsid w:val="00B718B4"/>
    <w:rsid w:val="00B76B82"/>
    <w:rsid w:val="00B81B77"/>
    <w:rsid w:val="00BB511E"/>
    <w:rsid w:val="00C02345"/>
    <w:rsid w:val="00C95960"/>
    <w:rsid w:val="00C96A04"/>
    <w:rsid w:val="00CC21DB"/>
    <w:rsid w:val="00CE2D36"/>
    <w:rsid w:val="00D03E86"/>
    <w:rsid w:val="00D31CD2"/>
    <w:rsid w:val="00D706E8"/>
    <w:rsid w:val="00DA679C"/>
    <w:rsid w:val="00E128E6"/>
    <w:rsid w:val="00E37ADA"/>
    <w:rsid w:val="00E639BF"/>
    <w:rsid w:val="00F2581E"/>
    <w:rsid w:val="00F26226"/>
    <w:rsid w:val="00F45C83"/>
    <w:rsid w:val="00FA1534"/>
    <w:rsid w:val="00FA3990"/>
    <w:rsid w:val="0859316D"/>
    <w:rsid w:val="171126B2"/>
    <w:rsid w:val="3A53047C"/>
    <w:rsid w:val="3DC6B9A2"/>
    <w:rsid w:val="47F2D57C"/>
    <w:rsid w:val="4C9941A7"/>
    <w:rsid w:val="4E9FCAA2"/>
    <w:rsid w:val="51E090C4"/>
    <w:rsid w:val="53119FA1"/>
    <w:rsid w:val="55BB9A5A"/>
    <w:rsid w:val="72BA7787"/>
    <w:rsid w:val="72FEF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4:docId w14:val="6844D395"/>
  <w15:chartTrackingRefBased/>
  <w15:docId w15:val="{0D2CD115-E653-4CC0-9E27-BDB3E71C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C:\Arquivos de programas\Microsoft Office\Templates\1046\OrielLetter.Dotx</Template>
  <TotalTime>0</TotalTime>
  <Pages>2</Pages>
  <Words>464</Words>
  <Characters>2507</Characters>
  <Application>Microsoft Macintosh Word</Application>
  <DocSecurity>0</DocSecurity>
  <Lines>20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Usuário do Microsoft Office</cp:lastModifiedBy>
  <cp:revision>3</cp:revision>
  <cp:lastPrinted>2012-07-19T10:31:00Z</cp:lastPrinted>
  <dcterms:created xsi:type="dcterms:W3CDTF">2016-02-22T13:30:00Z</dcterms:created>
  <dcterms:modified xsi:type="dcterms:W3CDTF">2016-02-22T14:36:00Z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