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34EC6" w14:textId="5CB9C67E" w:rsidR="002039BD" w:rsidRPr="001638B8" w:rsidRDefault="00A9579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RAFAEL FRANCO DA SILV</w:t>
      </w:r>
      <w:r w:rsidR="00997003">
        <w:rPr>
          <w:rFonts w:ascii="Verdana" w:hAnsi="Verdana"/>
          <w:sz w:val="40"/>
          <w:szCs w:val="40"/>
        </w:rPr>
        <w:t>A</w:t>
      </w:r>
    </w:p>
    <w:p w14:paraId="270148B8" w14:textId="6DDE50EE" w:rsidR="00AF624B" w:rsidRDefault="00AF624B" w:rsidP="00404A08">
      <w:pPr>
        <w:rPr>
          <w:rFonts w:ascii="Verdana" w:eastAsia="Verdana" w:hAnsi="Verdana" w:cs="Verdana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 wp14:anchorId="04D3B3EC" wp14:editId="0608EF38">
            <wp:extent cx="1184077" cy="161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197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58" cy="16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26BC" w14:textId="47E0E2E4" w:rsidR="00404A08" w:rsidRPr="00AF624B" w:rsidRDefault="0046370E" w:rsidP="00404A0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21</w:t>
      </w:r>
      <w:r w:rsidR="186926BC" w:rsidRPr="186926BC">
        <w:rPr>
          <w:rFonts w:ascii="Verdana" w:eastAsia="Verdana" w:hAnsi="Verdana" w:cs="Verdana"/>
        </w:rPr>
        <w:t xml:space="preserve"> anos</w:t>
      </w:r>
      <w:r w:rsidR="00997003">
        <w:br/>
      </w:r>
      <w:r w:rsidR="186926BC" w:rsidRPr="186926BC">
        <w:rPr>
          <w:rFonts w:ascii="Verdana" w:eastAsia="Verdana" w:hAnsi="Verdana" w:cs="Verdana"/>
        </w:rPr>
        <w:t>Endereço – Rua Didi Pacheco - 698 - Casa</w:t>
      </w:r>
      <w:r w:rsidR="00997003">
        <w:br/>
      </w:r>
      <w:r w:rsidR="186926BC" w:rsidRPr="186926BC">
        <w:rPr>
          <w:rFonts w:ascii="Verdana" w:eastAsia="Verdana" w:hAnsi="Verdana" w:cs="Verdana"/>
        </w:rPr>
        <w:t>Colina – Guaíba – Rio Grande do Sul</w:t>
      </w:r>
      <w:r w:rsidR="00997003">
        <w:br/>
      </w:r>
      <w:r w:rsidR="186926BC" w:rsidRPr="186926BC">
        <w:rPr>
          <w:rFonts w:ascii="Verdana" w:eastAsia="Verdana" w:hAnsi="Verdana" w:cs="Verdana"/>
        </w:rPr>
        <w:t xml:space="preserve">Telefone: (51) 3402-3808 / </w:t>
      </w:r>
      <w:proofErr w:type="spellStart"/>
      <w:r w:rsidR="186926BC" w:rsidRPr="186926BC">
        <w:rPr>
          <w:rFonts w:ascii="Verdana" w:eastAsia="Verdana" w:hAnsi="Verdana" w:cs="Verdana"/>
        </w:rPr>
        <w:t>Cel</w:t>
      </w:r>
      <w:proofErr w:type="spellEnd"/>
      <w:r w:rsidR="186926BC" w:rsidRPr="186926BC">
        <w:rPr>
          <w:rFonts w:ascii="Verdana" w:eastAsia="Verdana" w:hAnsi="Verdana" w:cs="Verdana"/>
        </w:rPr>
        <w:t>: (51) 8484-5373</w:t>
      </w:r>
    </w:p>
    <w:p w14:paraId="66F4FD44" w14:textId="191FF39E" w:rsidR="00AC268D" w:rsidRDefault="186926BC" w:rsidP="00404A08">
      <w:pPr>
        <w:rPr>
          <w:rFonts w:ascii="Verdana" w:eastAsia="Verdana" w:hAnsi="Verdana" w:cs="Verdana"/>
        </w:rPr>
      </w:pPr>
      <w:r w:rsidRPr="186926BC">
        <w:rPr>
          <w:rFonts w:ascii="Verdana" w:eastAsia="Verdana" w:hAnsi="Verdana" w:cs="Verdana"/>
        </w:rPr>
        <w:t xml:space="preserve">E-mail: </w:t>
      </w:r>
      <w:hyperlink r:id="rId10" w:history="1">
        <w:r w:rsidR="00AC268D" w:rsidRPr="00027BCC">
          <w:rPr>
            <w:rStyle w:val="Hyperlink"/>
            <w:rFonts w:ascii="Verdana" w:eastAsia="Verdana" w:hAnsi="Verdana" w:cs="Verdana"/>
          </w:rPr>
          <w:t>rafael_franco.s@hotmail.com</w:t>
        </w:r>
      </w:hyperlink>
    </w:p>
    <w:p w14:paraId="6463B522" w14:textId="43B6C415" w:rsidR="001638B8" w:rsidRDefault="001638B8" w:rsidP="00906AF9">
      <w:pPr>
        <w:rPr>
          <w:rFonts w:ascii="Verdana" w:hAnsi="Verdana"/>
        </w:rPr>
      </w:pPr>
    </w:p>
    <w:p w14:paraId="5900D7AD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6D622B8F" w14:textId="77777777" w:rsidR="00756035" w:rsidRDefault="004943F9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7F3FCA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 xmlns:a14="http://schemas.microsoft.com/office/drawing/2010/main" xmlns:pic="http://schemas.openxmlformats.org/drawingml/2006/picture">
            <w:pict w14:anchorId="5FED045E">
              <v:shape id="AutoShape 169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bP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sjF2z5wCAAB5BQAADgAAAAAAAAAAAAAAAAAuAgAAZHJzL2Uyb0Rv&#10;Yy54bWxQSwECLQAUAAYACAAAACEABcompdoAAAAGAQAADwAAAAAAAAAAAAAAAAD2BAAAZHJzL2Rv&#10;d25yZXYueG1sUEsFBgAAAAAEAAQA8wAAAP0FAAAAAA==&#10;" w14:anchorId="791B1360">
                <w10:wrap anchorx="margin"/>
              </v:shape>
            </w:pict>
          </mc:Fallback>
        </mc:AlternateContent>
      </w:r>
    </w:p>
    <w:p w14:paraId="75BFDE8D" w14:textId="77777777" w:rsidR="001638B8" w:rsidRPr="002039BD" w:rsidRDefault="001638B8" w:rsidP="001638B8">
      <w:pPr>
        <w:pStyle w:val="Seo"/>
        <w:rPr>
          <w:rFonts w:ascii="Verdana" w:hAnsi="Verdana"/>
        </w:rPr>
      </w:pPr>
    </w:p>
    <w:p w14:paraId="2F333F07" w14:textId="77777777" w:rsidR="001638B8" w:rsidRDefault="0099700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14:paraId="00923A5D" w14:textId="52D424D6" w:rsidR="00FA3990" w:rsidRPr="00997003" w:rsidRDefault="52D424D6" w:rsidP="0099700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52D424D6">
        <w:rPr>
          <w:rFonts w:ascii="Verdana" w:eastAsia="Verdana" w:hAnsi="Verdana" w:cs="Verdana"/>
        </w:rPr>
        <w:t>Curso Técnico em Mecânica - SENAI (Concluído - 2012)</w:t>
      </w:r>
    </w:p>
    <w:p w14:paraId="23998010" w14:textId="159ABAA8" w:rsidR="00FA3990" w:rsidRPr="00997003" w:rsidRDefault="108AD81C" w:rsidP="0099700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108AD81C">
        <w:rPr>
          <w:rFonts w:ascii="Verdana" w:eastAsia="Verdana" w:hAnsi="Verdana" w:cs="Verdana"/>
        </w:rPr>
        <w:t>Eng. M</w:t>
      </w:r>
      <w:r w:rsidR="001F5603">
        <w:rPr>
          <w:rFonts w:ascii="Verdana" w:eastAsia="Verdana" w:hAnsi="Verdana" w:cs="Verdana"/>
        </w:rPr>
        <w:t xml:space="preserve">ecânica - </w:t>
      </w:r>
      <w:proofErr w:type="spellStart"/>
      <w:r w:rsidR="001F5603">
        <w:rPr>
          <w:rFonts w:ascii="Verdana" w:eastAsia="Verdana" w:hAnsi="Verdana" w:cs="Verdana"/>
        </w:rPr>
        <w:t>Unisinos</w:t>
      </w:r>
      <w:proofErr w:type="spellEnd"/>
      <w:r w:rsidR="001F5603">
        <w:rPr>
          <w:rFonts w:ascii="Verdana" w:eastAsia="Verdana" w:hAnsi="Verdana" w:cs="Verdana"/>
        </w:rPr>
        <w:t xml:space="preserve"> (Cursando - 4</w:t>
      </w:r>
      <w:bookmarkStart w:id="0" w:name="_GoBack"/>
      <w:bookmarkEnd w:id="0"/>
      <w:r w:rsidRPr="108AD81C">
        <w:rPr>
          <w:rFonts w:ascii="Verdana" w:eastAsia="Verdana" w:hAnsi="Verdana" w:cs="Verdana"/>
        </w:rPr>
        <w:t>º Semestre)</w:t>
      </w:r>
    </w:p>
    <w:p w14:paraId="1784A2A7" w14:textId="457F0A9B" w:rsidR="00FA3990" w:rsidRPr="00997003" w:rsidRDefault="00997003" w:rsidP="457F0A9B">
      <w:pPr>
        <w:spacing w:after="120" w:line="240" w:lineRule="auto"/>
        <w:ind w:left="284" w:hanging="284"/>
        <w:rPr>
          <w:rFonts w:ascii="Verdana" w:hAnsi="Verdana"/>
        </w:rPr>
      </w:pPr>
      <w:r>
        <w:br/>
      </w:r>
    </w:p>
    <w:p w14:paraId="22ABB3E1" w14:textId="6E9CFBE3" w:rsidR="00756035" w:rsidRDefault="186926BC" w:rsidP="00756035">
      <w:pPr>
        <w:pStyle w:val="Seo"/>
        <w:rPr>
          <w:rFonts w:ascii="Verdana" w:hAnsi="Verdana"/>
        </w:rPr>
      </w:pPr>
      <w:r w:rsidRPr="186926BC">
        <w:rPr>
          <w:rFonts w:ascii="Verdana" w:eastAsia="Verdana" w:hAnsi="Verdana" w:cs="Verdana"/>
        </w:rPr>
        <w:t>Experiência</w:t>
      </w:r>
    </w:p>
    <w:p w14:paraId="788CE145" w14:textId="77777777" w:rsidR="00756035" w:rsidRDefault="004943F9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10CFD3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 xmlns:a14="http://schemas.microsoft.com/office/drawing/2010/main" xmlns:pic="http://schemas.openxmlformats.org/drawingml/2006/picture">
            <w:pict w14:anchorId="15BBBC2B">
              <v:shape id="AutoShape 173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w14:anchorId="43B73D33">
                <w10:wrap anchorx="margin"/>
              </v:shape>
            </w:pict>
          </mc:Fallback>
        </mc:AlternateContent>
      </w:r>
    </w:p>
    <w:p w14:paraId="1EC53B8C" w14:textId="77777777" w:rsidR="00FA3990" w:rsidRPr="002039BD" w:rsidRDefault="00FA3990" w:rsidP="00FA3990">
      <w:pPr>
        <w:pStyle w:val="Seo"/>
        <w:rPr>
          <w:rFonts w:ascii="Verdana" w:hAnsi="Verdana"/>
        </w:rPr>
      </w:pPr>
    </w:p>
    <w:p w14:paraId="4FB677CB" w14:textId="06BC86FF" w:rsidR="4FB677CB" w:rsidRDefault="06BC86FF" w:rsidP="4E9A0467">
      <w:pPr>
        <w:pStyle w:val="PargrafodaLista"/>
        <w:numPr>
          <w:ilvl w:val="0"/>
          <w:numId w:val="27"/>
        </w:numPr>
        <w:spacing w:after="120" w:line="240" w:lineRule="auto"/>
        <w:ind w:left="284"/>
      </w:pPr>
      <w:proofErr w:type="spellStart"/>
      <w:proofErr w:type="gramStart"/>
      <w:r w:rsidRPr="06BC86FF">
        <w:rPr>
          <w:rFonts w:ascii="Verdana" w:eastAsia="Verdana" w:hAnsi="Verdana" w:cs="Verdana"/>
        </w:rPr>
        <w:t>ThyssenKrupp</w:t>
      </w:r>
      <w:proofErr w:type="spellEnd"/>
      <w:proofErr w:type="gramEnd"/>
      <w:r w:rsidRPr="06BC86FF">
        <w:rPr>
          <w:rFonts w:ascii="Verdana" w:eastAsia="Verdana" w:hAnsi="Verdana" w:cs="Verdana"/>
        </w:rPr>
        <w:t xml:space="preserve"> Elevadores</w:t>
      </w:r>
    </w:p>
    <w:p w14:paraId="1E239266" w14:textId="4A9E929E" w:rsidR="06BC86FF" w:rsidRDefault="06BC86FF" w:rsidP="06BC86FF">
      <w:pPr>
        <w:pStyle w:val="PargrafodaLista"/>
        <w:numPr>
          <w:ilvl w:val="0"/>
          <w:numId w:val="27"/>
        </w:numPr>
        <w:spacing w:after="120" w:line="240" w:lineRule="auto"/>
        <w:ind w:left="284"/>
      </w:pPr>
      <w:r w:rsidRPr="06BC86FF">
        <w:rPr>
          <w:rFonts w:ascii="Verdana" w:eastAsia="Verdana" w:hAnsi="Verdana" w:cs="Verdana"/>
        </w:rPr>
        <w:t>Estágio Técnico Mecânico</w:t>
      </w:r>
    </w:p>
    <w:p w14:paraId="70071FEB" w14:textId="4F95F7E6" w:rsidR="457F0A9B" w:rsidRDefault="457F0A9B" w:rsidP="457F0A9B">
      <w:pPr>
        <w:numPr>
          <w:ilvl w:val="0"/>
          <w:numId w:val="27"/>
        </w:numPr>
        <w:spacing w:after="120" w:line="240" w:lineRule="auto"/>
        <w:ind w:left="284"/>
      </w:pPr>
      <w:r w:rsidRPr="457F0A9B">
        <w:rPr>
          <w:rFonts w:ascii="Verdana" w:eastAsia="Verdana" w:hAnsi="Verdana" w:cs="Verdana"/>
        </w:rPr>
        <w:t>Admissão: 16/01/2013 a 02/12/2013</w:t>
      </w:r>
    </w:p>
    <w:p w14:paraId="07BADD42" w14:textId="34963AB9" w:rsidR="7662CE06" w:rsidRDefault="06BC86FF" w:rsidP="37FD6048">
      <w:pPr>
        <w:numPr>
          <w:ilvl w:val="0"/>
          <w:numId w:val="27"/>
        </w:numPr>
        <w:spacing w:after="120" w:line="240" w:lineRule="auto"/>
        <w:ind w:left="284"/>
      </w:pPr>
      <w:r w:rsidRPr="00A179AD">
        <w:rPr>
          <w:rFonts w:ascii="Verdana" w:eastAsia="Verdana" w:hAnsi="Verdana" w:cs="Verdana"/>
        </w:rPr>
        <w:t xml:space="preserve">Principais Atividades Exercidas: Montagem, </w:t>
      </w:r>
      <w:r w:rsidR="00054F2F">
        <w:rPr>
          <w:rFonts w:ascii="Verdana" w:eastAsia="Verdana" w:hAnsi="Verdana" w:cs="Verdana"/>
        </w:rPr>
        <w:t>Ferramentaria, Manutenção de Matrizes e Máquinas, Processos de Metrologia, Operação de Máquinas (Fresa e Torno).</w:t>
      </w:r>
    </w:p>
    <w:p w14:paraId="5EBE20D7" w14:textId="34963AB9" w:rsidR="7662CE06" w:rsidRDefault="7662CE06" w:rsidP="37FD6048">
      <w:pPr>
        <w:spacing w:after="120" w:line="240" w:lineRule="auto"/>
        <w:ind w:left="284"/>
      </w:pPr>
    </w:p>
    <w:p w14:paraId="2F515D79" w14:textId="34963AB9" w:rsidR="7662CE06" w:rsidRDefault="00054F2F" w:rsidP="37FD6048">
      <w:pPr>
        <w:numPr>
          <w:ilvl w:val="0"/>
          <w:numId w:val="27"/>
        </w:numPr>
        <w:spacing w:after="120" w:line="240" w:lineRule="auto"/>
        <w:ind w:left="284"/>
      </w:pPr>
      <w:proofErr w:type="spellStart"/>
      <w:proofErr w:type="gramStart"/>
      <w:r>
        <w:rPr>
          <w:rFonts w:ascii="Verdana" w:eastAsia="Verdana" w:hAnsi="Verdana" w:cs="Verdana"/>
        </w:rPr>
        <w:t>CarHouse</w:t>
      </w:r>
      <w:proofErr w:type="spellEnd"/>
      <w:proofErr w:type="gramEnd"/>
      <w:r>
        <w:rPr>
          <w:rFonts w:ascii="Verdana" w:eastAsia="Verdana" w:hAnsi="Verdana" w:cs="Verdana"/>
        </w:rPr>
        <w:t xml:space="preserve"> Veículos LTDA</w:t>
      </w:r>
    </w:p>
    <w:p w14:paraId="390F4580" w14:textId="34963AB9" w:rsidR="7662CE06" w:rsidRDefault="00054F2F" w:rsidP="37FD6048">
      <w:pPr>
        <w:numPr>
          <w:ilvl w:val="0"/>
          <w:numId w:val="27"/>
        </w:numPr>
        <w:spacing w:after="120" w:line="240" w:lineRule="auto"/>
        <w:ind w:left="284"/>
      </w:pPr>
      <w:r>
        <w:rPr>
          <w:rFonts w:ascii="Verdana" w:eastAsia="Verdana" w:hAnsi="Verdana" w:cs="Verdana"/>
        </w:rPr>
        <w:t>Auxiliar Técnico</w:t>
      </w:r>
    </w:p>
    <w:p w14:paraId="7A743651" w14:textId="7E410187" w:rsidR="00906AF9" w:rsidRPr="00906AF9" w:rsidRDefault="433BD10B" w:rsidP="00906AF9">
      <w:pPr>
        <w:numPr>
          <w:ilvl w:val="0"/>
          <w:numId w:val="27"/>
        </w:numPr>
        <w:spacing w:after="120" w:line="240" w:lineRule="auto"/>
        <w:ind w:left="284"/>
      </w:pPr>
      <w:r w:rsidRPr="433BD10B">
        <w:rPr>
          <w:rFonts w:ascii="Verdana" w:eastAsia="Verdana" w:hAnsi="Verdana" w:cs="Verdana"/>
        </w:rPr>
        <w:t>Admissão: 06/10/2014 a 19/11/2014</w:t>
      </w:r>
    </w:p>
    <w:p w14:paraId="219012E6" w14:textId="77777777" w:rsidR="00906AF9" w:rsidRPr="00906AF9" w:rsidRDefault="00906AF9" w:rsidP="00906AF9">
      <w:pPr>
        <w:spacing w:after="120" w:line="240" w:lineRule="auto"/>
        <w:ind w:left="284"/>
      </w:pPr>
    </w:p>
    <w:p w14:paraId="198F051E" w14:textId="6104D4FA" w:rsidR="00906AF9" w:rsidRPr="00906AF9" w:rsidRDefault="00352621" w:rsidP="00906AF9">
      <w:pPr>
        <w:numPr>
          <w:ilvl w:val="0"/>
          <w:numId w:val="27"/>
        </w:numPr>
        <w:spacing w:after="120" w:line="240" w:lineRule="auto"/>
        <w:ind w:left="284"/>
      </w:pPr>
      <w:r>
        <w:rPr>
          <w:rFonts w:ascii="Verdana" w:eastAsia="Verdana" w:hAnsi="Verdana" w:cs="Verdana"/>
        </w:rPr>
        <w:t>Empresa Jornalística</w:t>
      </w:r>
      <w:r w:rsidR="00906AF9">
        <w:rPr>
          <w:rFonts w:ascii="Verdana" w:eastAsia="Verdana" w:hAnsi="Verdana" w:cs="Verdana"/>
        </w:rPr>
        <w:t xml:space="preserve"> Pampa LTDA</w:t>
      </w:r>
    </w:p>
    <w:p w14:paraId="535290F6" w14:textId="73EFC476" w:rsidR="00906AF9" w:rsidRDefault="00906AF9" w:rsidP="00906AF9">
      <w:pPr>
        <w:numPr>
          <w:ilvl w:val="0"/>
          <w:numId w:val="27"/>
        </w:numPr>
        <w:spacing w:after="120" w:line="240" w:lineRule="auto"/>
        <w:ind w:left="284"/>
      </w:pPr>
      <w:r>
        <w:rPr>
          <w:rFonts w:ascii="Verdana" w:eastAsia="Verdana" w:hAnsi="Verdana" w:cs="Verdana"/>
        </w:rPr>
        <w:t>Mecânico de Manutenção</w:t>
      </w:r>
    </w:p>
    <w:p w14:paraId="5050C985" w14:textId="69155933" w:rsidR="00906AF9" w:rsidRPr="00906AF9" w:rsidRDefault="00906AF9" w:rsidP="00906AF9">
      <w:pPr>
        <w:numPr>
          <w:ilvl w:val="0"/>
          <w:numId w:val="27"/>
        </w:numPr>
        <w:spacing w:after="120" w:line="240" w:lineRule="auto"/>
        <w:ind w:left="284"/>
        <w:rPr>
          <w:rFonts w:ascii="Verdana" w:hAnsi="Verdana"/>
        </w:rPr>
      </w:pPr>
      <w:r w:rsidRPr="00906AF9">
        <w:rPr>
          <w:rFonts w:ascii="Verdana" w:hAnsi="Verdana"/>
        </w:rPr>
        <w:t>Admissão: 23/12/2014</w:t>
      </w:r>
      <w:r w:rsidR="00780B2B">
        <w:rPr>
          <w:rFonts w:ascii="Verdana" w:hAnsi="Verdana"/>
        </w:rPr>
        <w:t xml:space="preserve"> a 06/11</w:t>
      </w:r>
      <w:r w:rsidR="00BA7D19">
        <w:rPr>
          <w:rFonts w:ascii="Verdana" w:hAnsi="Verdana"/>
        </w:rPr>
        <w:t>/2015</w:t>
      </w:r>
    </w:p>
    <w:p w14:paraId="50EAB957" w14:textId="58DECDCE" w:rsidR="009C3B99" w:rsidRPr="00352621" w:rsidRDefault="00352621" w:rsidP="00352621">
      <w:pPr>
        <w:numPr>
          <w:ilvl w:val="0"/>
          <w:numId w:val="27"/>
        </w:numPr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</w:t>
      </w:r>
      <w:r w:rsidR="00906AF9" w:rsidRPr="00906AF9">
        <w:rPr>
          <w:rFonts w:ascii="Verdana" w:hAnsi="Verdana"/>
        </w:rPr>
        <w:t xml:space="preserve"> Regulagem de Rolos</w:t>
      </w:r>
      <w:proofErr w:type="gramStart"/>
      <w:r w:rsidR="00772155">
        <w:rPr>
          <w:rFonts w:ascii="Verdana" w:hAnsi="Verdana"/>
        </w:rPr>
        <w:t>, Troca</w:t>
      </w:r>
      <w:proofErr w:type="gramEnd"/>
      <w:r w:rsidR="00772155">
        <w:rPr>
          <w:rFonts w:ascii="Verdana" w:hAnsi="Verdana"/>
        </w:rPr>
        <w:t xml:space="preserve"> de Rolos e Rolamentos</w:t>
      </w:r>
      <w:r>
        <w:rPr>
          <w:rFonts w:ascii="Verdana" w:hAnsi="Verdana"/>
        </w:rPr>
        <w:t>, Processos de Lubrificação</w:t>
      </w:r>
      <w:r w:rsidR="00906AF9" w:rsidRPr="00906AF9">
        <w:rPr>
          <w:rFonts w:ascii="Verdana" w:hAnsi="Verdana"/>
        </w:rPr>
        <w:t>, Manutenç</w:t>
      </w:r>
      <w:r>
        <w:rPr>
          <w:rFonts w:ascii="Verdana" w:hAnsi="Verdana"/>
        </w:rPr>
        <w:t>ão de Sistemas Pneumá</w:t>
      </w:r>
      <w:r w:rsidR="00906AF9" w:rsidRPr="00906AF9">
        <w:rPr>
          <w:rFonts w:ascii="Verdana" w:hAnsi="Verdana"/>
        </w:rPr>
        <w:t>ticos e Hidr</w:t>
      </w:r>
      <w:r>
        <w:rPr>
          <w:rFonts w:ascii="Verdana" w:hAnsi="Verdana"/>
        </w:rPr>
        <w:t>á</w:t>
      </w:r>
      <w:r w:rsidR="00906AF9" w:rsidRPr="00906AF9">
        <w:rPr>
          <w:rFonts w:ascii="Verdana" w:hAnsi="Verdana"/>
        </w:rPr>
        <w:t>ulicos, Manutenç</w:t>
      </w:r>
      <w:r>
        <w:rPr>
          <w:rFonts w:ascii="Verdana" w:hAnsi="Verdana"/>
        </w:rPr>
        <w:t xml:space="preserve">ão Geral de Máquina Impressora </w:t>
      </w:r>
      <w:r w:rsidR="00772155">
        <w:rPr>
          <w:rFonts w:ascii="Verdana" w:hAnsi="Verdana"/>
        </w:rPr>
        <w:t>(Unidades de Impressão e Dobradeira)</w:t>
      </w:r>
      <w:r>
        <w:rPr>
          <w:rFonts w:ascii="Verdana" w:hAnsi="Verdana"/>
        </w:rPr>
        <w:t>.</w:t>
      </w:r>
    </w:p>
    <w:sectPr w:rsidR="009C3B99" w:rsidRPr="00352621" w:rsidSect="009C3B99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9146A" w14:textId="77777777" w:rsidR="001B5329" w:rsidRDefault="001B5329">
      <w:r>
        <w:separator/>
      </w:r>
    </w:p>
  </w:endnote>
  <w:endnote w:type="continuationSeparator" w:id="0">
    <w:p w14:paraId="07B1EF0C" w14:textId="77777777" w:rsidR="001B5329" w:rsidRDefault="001B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679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52621">
      <w:rPr>
        <w:noProof/>
      </w:rPr>
      <w:t>2</w:t>
    </w:r>
    <w:r>
      <w:fldChar w:fldCharType="end"/>
    </w:r>
    <w:r w:rsidR="00163F2A">
      <w:t xml:space="preserve"> </w:t>
    </w:r>
    <w:r w:rsidR="004943F9" w:rsidRPr="009C3B99">
      <w:rPr>
        <w:noProof/>
        <w:lang w:eastAsia="pt-BR"/>
      </w:rPr>
      <mc:AlternateContent>
        <mc:Choice Requires="wps">
          <w:drawing>
            <wp:inline distT="0" distB="0" distL="0" distR="0" wp14:anchorId="1EC53B8C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 xmlns:a="http://schemas.openxmlformats.org/drawingml/2006/main" xmlns:a14="http://schemas.microsoft.com/office/drawing/2010/main">
          <w:pict w14:anchorId="3AB0E9BB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1C20D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B83A0" w14:textId="77777777" w:rsidR="001B5329" w:rsidRDefault="001B5329">
      <w:r>
        <w:separator/>
      </w:r>
    </w:p>
  </w:footnote>
  <w:footnote w:type="continuationSeparator" w:id="0">
    <w:p w14:paraId="6D25A404" w14:textId="77777777" w:rsidR="001B5329" w:rsidRDefault="001B5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66F18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943F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BBBC2B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5="http://schemas.microsoft.com/office/word/2012/wordml" xmlns:a="http://schemas.openxmlformats.org/drawingml/2006/main" xmlns:a14="http://schemas.microsoft.com/office/drawing/2010/main">
          <w:pict w14:anchorId="1EC53B8C">
            <v:shapetype id="_x0000_t32" coordsize="21600,21600" o:oned="t" filled="f" o:spt="32" path="m,l21600,21600e" w14:anchorId="5D19180A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7019"/>
    <w:rsid w:val="0002401A"/>
    <w:rsid w:val="00054F2F"/>
    <w:rsid w:val="00061652"/>
    <w:rsid w:val="001638B8"/>
    <w:rsid w:val="00163F2A"/>
    <w:rsid w:val="001B5329"/>
    <w:rsid w:val="001F5603"/>
    <w:rsid w:val="002039BD"/>
    <w:rsid w:val="00265A5D"/>
    <w:rsid w:val="00310C9D"/>
    <w:rsid w:val="00322300"/>
    <w:rsid w:val="003255FC"/>
    <w:rsid w:val="00352621"/>
    <w:rsid w:val="003D6C00"/>
    <w:rsid w:val="00404A08"/>
    <w:rsid w:val="0046370E"/>
    <w:rsid w:val="00463772"/>
    <w:rsid w:val="00487A7F"/>
    <w:rsid w:val="004943F9"/>
    <w:rsid w:val="005602B9"/>
    <w:rsid w:val="005657D9"/>
    <w:rsid w:val="005B5FD3"/>
    <w:rsid w:val="005E6BFC"/>
    <w:rsid w:val="00697A73"/>
    <w:rsid w:val="00741D6E"/>
    <w:rsid w:val="00756035"/>
    <w:rsid w:val="00772155"/>
    <w:rsid w:val="00780B2B"/>
    <w:rsid w:val="00792666"/>
    <w:rsid w:val="00803E13"/>
    <w:rsid w:val="008665B7"/>
    <w:rsid w:val="00906AF9"/>
    <w:rsid w:val="00933B14"/>
    <w:rsid w:val="009843B0"/>
    <w:rsid w:val="009967CD"/>
    <w:rsid w:val="00997003"/>
    <w:rsid w:val="009C3B99"/>
    <w:rsid w:val="009C7504"/>
    <w:rsid w:val="00A17348"/>
    <w:rsid w:val="00A179AD"/>
    <w:rsid w:val="00A25CF8"/>
    <w:rsid w:val="00A41831"/>
    <w:rsid w:val="00A9579E"/>
    <w:rsid w:val="00AA2EA3"/>
    <w:rsid w:val="00AC268D"/>
    <w:rsid w:val="00AF624B"/>
    <w:rsid w:val="00B30D63"/>
    <w:rsid w:val="00B501EE"/>
    <w:rsid w:val="00BA7D19"/>
    <w:rsid w:val="00CC21DB"/>
    <w:rsid w:val="00D5263A"/>
    <w:rsid w:val="00DC5E46"/>
    <w:rsid w:val="00EF35A9"/>
    <w:rsid w:val="00F26226"/>
    <w:rsid w:val="00F56C80"/>
    <w:rsid w:val="00FA3990"/>
    <w:rsid w:val="06757FBE"/>
    <w:rsid w:val="06BC86FF"/>
    <w:rsid w:val="07D7D25C"/>
    <w:rsid w:val="0A664F03"/>
    <w:rsid w:val="108AD81C"/>
    <w:rsid w:val="186926BC"/>
    <w:rsid w:val="19CDDD18"/>
    <w:rsid w:val="1BCB5FB4"/>
    <w:rsid w:val="2E9F0B04"/>
    <w:rsid w:val="2FB02B0B"/>
    <w:rsid w:val="3099A478"/>
    <w:rsid w:val="37FD6048"/>
    <w:rsid w:val="3EAEFFA3"/>
    <w:rsid w:val="429FCEE8"/>
    <w:rsid w:val="433BD10B"/>
    <w:rsid w:val="442EBE0E"/>
    <w:rsid w:val="457F0A9B"/>
    <w:rsid w:val="4E9A0467"/>
    <w:rsid w:val="4FB677CB"/>
    <w:rsid w:val="50FD3182"/>
    <w:rsid w:val="524C5243"/>
    <w:rsid w:val="52D424D6"/>
    <w:rsid w:val="546A2560"/>
    <w:rsid w:val="55ED8E05"/>
    <w:rsid w:val="585651C7"/>
    <w:rsid w:val="5A529DD0"/>
    <w:rsid w:val="5E983122"/>
    <w:rsid w:val="5F6F354B"/>
    <w:rsid w:val="606A5B01"/>
    <w:rsid w:val="62C7A84A"/>
    <w:rsid w:val="679C2DA0"/>
    <w:rsid w:val="6A8066ED"/>
    <w:rsid w:val="6F926E41"/>
    <w:rsid w:val="75FE3FB7"/>
    <w:rsid w:val="7662CE06"/>
    <w:rsid w:val="7824A6EB"/>
    <w:rsid w:val="7A43160C"/>
    <w:rsid w:val="7B1D0F18"/>
    <w:rsid w:val="7E65C08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45384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AC26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AC2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afael_franco.s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121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Rafael Franco</cp:lastModifiedBy>
  <cp:revision>59</cp:revision>
  <dcterms:created xsi:type="dcterms:W3CDTF">2013-08-29T18:10:00Z</dcterms:created>
  <dcterms:modified xsi:type="dcterms:W3CDTF">2016-02-16T16:51:00Z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