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esumeTable"/>
        <w:tblW w:w="9720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  <w:tblDescription w:val="Resume"/>
      </w:tblPr>
      <w:tblGrid>
        <w:gridCol w:w="2070"/>
        <w:gridCol w:w="7605"/>
        <w:gridCol w:w="45"/>
      </w:tblGrid>
      <w:tr w:rsidR="000C7F48" w:rsidRPr="002608C9" w:rsidTr="003631D8">
        <w:tc>
          <w:tcPr>
            <w:tcW w:w="2070" w:type="dxa"/>
          </w:tcPr>
          <w:p w:rsidR="000C7F48" w:rsidRPr="000E0846" w:rsidRDefault="000C7F48">
            <w:pPr>
              <w:spacing w:line="240" w:lineRule="auto"/>
              <w:rPr>
                <w:rFonts w:ascii="Arial Unicode MS" w:eastAsia="Arial Unicode MS" w:hAnsi="Arial Unicode MS" w:cs="Arial Unicode MS"/>
                <w:lang w:val="pt-BR"/>
              </w:rPr>
            </w:pPr>
          </w:p>
        </w:tc>
        <w:tc>
          <w:tcPr>
            <w:tcW w:w="7650" w:type="dxa"/>
            <w:gridSpan w:val="2"/>
          </w:tcPr>
          <w:p w:rsidR="000C7F48" w:rsidRPr="0039052F" w:rsidRDefault="005C051A">
            <w:pPr>
              <w:pStyle w:val="Nome"/>
              <w:rPr>
                <w:rFonts w:ascii="Verdana" w:eastAsia="Arial Unicode MS" w:hAnsi="Verdana" w:cs="Arial Unicode MS"/>
                <w:b/>
                <w:color w:val="auto"/>
                <w:sz w:val="36"/>
                <w:szCs w:val="36"/>
                <w:lang w:val="pt-BR"/>
              </w:rPr>
            </w:pPr>
            <w:sdt>
              <w:sdtPr>
                <w:rPr>
                  <w:rFonts w:ascii="Verdana" w:eastAsia="Arial Unicode MS" w:hAnsi="Verdana" w:cs="Arial Unicode MS"/>
                  <w:b/>
                  <w:color w:val="auto"/>
                  <w:sz w:val="36"/>
                  <w:szCs w:val="36"/>
                  <w:lang w:val="pt-BR"/>
                </w:rPr>
                <w:alias w:val="Seu Nome"/>
                <w:tag w:val=""/>
                <w:id w:val="1197042864"/>
                <w:placeholder>
                  <w:docPart w:val="6EB1D02A7C4745C0B1D36106D6E783A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F259F4">
                  <w:rPr>
                    <w:rFonts w:ascii="Verdana" w:eastAsia="Arial Unicode MS" w:hAnsi="Verdana" w:cs="Arial Unicode MS"/>
                    <w:b/>
                    <w:color w:val="auto"/>
                    <w:sz w:val="36"/>
                    <w:szCs w:val="36"/>
                    <w:lang w:val="pt-BR"/>
                  </w:rPr>
                  <w:t>rodrigo fraga harlacher</w:t>
                </w:r>
              </w:sdtContent>
            </w:sdt>
          </w:p>
          <w:p w:rsidR="00902CEE" w:rsidRPr="00B662CF" w:rsidRDefault="00902CEE" w:rsidP="00902CEE">
            <w:pPr>
              <w:pStyle w:val="SemEspaamento"/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</w:pPr>
            <w:r w:rsidRPr="00B662CF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Rua Joaquim Ribeiro, 143 – Centro – Guaíba/RS</w:t>
            </w:r>
          </w:p>
          <w:p w:rsidR="00902CEE" w:rsidRPr="00B662CF" w:rsidRDefault="002608C9" w:rsidP="00902CEE">
            <w:pPr>
              <w:pStyle w:val="SemEspaamento"/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</w:pPr>
            <w:r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rodrigoharlacher@gmail</w:t>
            </w:r>
            <w:r w:rsidR="00F259F4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.com</w:t>
            </w:r>
          </w:p>
          <w:p w:rsidR="000C7F48" w:rsidRPr="00B662CF" w:rsidRDefault="00F259F4" w:rsidP="00902CEE">
            <w:pPr>
              <w:pStyle w:val="SemEspaamento"/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</w:pPr>
            <w:r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Telefone: (51) 9802.3508</w:t>
            </w:r>
          </w:p>
          <w:p w:rsidR="00B662CF" w:rsidRPr="00B662CF" w:rsidRDefault="00F259F4" w:rsidP="00902CEE">
            <w:pPr>
              <w:pStyle w:val="SemEspaamento"/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</w:pPr>
            <w:r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Idade: 17</w:t>
            </w:r>
            <w:r w:rsidR="00B662CF" w:rsidRPr="00B662CF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 xml:space="preserve"> anos (</w:t>
            </w:r>
            <w:r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11/05/1998</w:t>
            </w:r>
            <w:r w:rsidR="00B662CF" w:rsidRPr="00B662CF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)</w:t>
            </w:r>
          </w:p>
          <w:p w:rsidR="00B662CF" w:rsidRDefault="00B662CF" w:rsidP="00B662CF">
            <w:pPr>
              <w:pStyle w:val="SemEspaamento"/>
              <w:jc w:val="both"/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</w:pPr>
            <w:r w:rsidRPr="00B662CF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 xml:space="preserve">Estado </w:t>
            </w:r>
            <w:r w:rsidR="00D27DFC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C</w:t>
            </w:r>
            <w:r w:rsidR="00F259F4"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  <w:t>ivil: solteiro</w:t>
            </w:r>
          </w:p>
          <w:p w:rsidR="00F259F4" w:rsidRPr="00B662CF" w:rsidRDefault="00F259F4" w:rsidP="00B662CF">
            <w:pPr>
              <w:pStyle w:val="SemEspaamento"/>
              <w:jc w:val="both"/>
              <w:rPr>
                <w:rFonts w:ascii="Verdana" w:eastAsia="Arial Unicode MS" w:hAnsi="Verdana" w:cs="Arial Unicode MS"/>
                <w:color w:val="000000" w:themeColor="text1"/>
                <w:lang w:val="pt-BR"/>
              </w:rPr>
            </w:pPr>
          </w:p>
          <w:p w:rsidR="00B662CF" w:rsidRPr="003631D8" w:rsidRDefault="00B662CF" w:rsidP="00902CEE">
            <w:pPr>
              <w:pStyle w:val="SemEspaamento"/>
              <w:rPr>
                <w:rFonts w:ascii="Verdana" w:eastAsia="Arial Unicode MS" w:hAnsi="Verdana" w:cs="Arial Unicode MS"/>
                <w:lang w:val="pt-BR"/>
              </w:rPr>
            </w:pPr>
          </w:p>
        </w:tc>
      </w:tr>
      <w:tr w:rsidR="000C7F48" w:rsidRPr="002608C9" w:rsidTr="003631D8">
        <w:trPr>
          <w:gridAfter w:val="1"/>
          <w:wAfter w:w="45" w:type="dxa"/>
        </w:trPr>
        <w:tc>
          <w:tcPr>
            <w:tcW w:w="2070" w:type="dxa"/>
          </w:tcPr>
          <w:p w:rsidR="000C7F48" w:rsidRPr="000E0846" w:rsidRDefault="006268FF" w:rsidP="00111D73">
            <w:pPr>
              <w:pStyle w:val="Ttulo1"/>
              <w:jc w:val="left"/>
              <w:outlineLvl w:val="0"/>
              <w:rPr>
                <w:rFonts w:ascii="Arial Unicode MS" w:eastAsia="Arial Unicode MS" w:hAnsi="Arial Unicode MS" w:cs="Arial Unicode MS"/>
                <w:color w:val="auto"/>
                <w:lang w:val="pt-BR"/>
              </w:rPr>
            </w:pPr>
            <w:r w:rsidRPr="000E0846">
              <w:rPr>
                <w:rFonts w:ascii="Arial Unicode MS" w:eastAsia="Arial Unicode MS" w:hAnsi="Arial Unicode MS" w:cs="Arial Unicode MS"/>
                <w:color w:val="auto"/>
                <w:lang w:val="pt-BR"/>
              </w:rPr>
              <w:t>Objetivo</w:t>
            </w:r>
          </w:p>
        </w:tc>
        <w:tc>
          <w:tcPr>
            <w:tcW w:w="7605" w:type="dxa"/>
          </w:tcPr>
          <w:p w:rsidR="00111D73" w:rsidRDefault="00DE18B5" w:rsidP="00111D73">
            <w:pPr>
              <w:rPr>
                <w:rFonts w:ascii="Verdana" w:eastAsia="Arial Unicode MS" w:hAnsi="Verdana" w:cs="Arial Unicode MS"/>
                <w:color w:val="auto"/>
                <w:lang w:val="pt-BR"/>
              </w:rPr>
            </w:pPr>
            <w:r w:rsidRPr="003631D8">
              <w:rPr>
                <w:rFonts w:ascii="Verdana" w:eastAsia="Arial Unicode MS" w:hAnsi="Verdana" w:cs="Arial Unicode MS"/>
                <w:color w:val="auto"/>
                <w:lang w:val="pt-BR"/>
              </w:rPr>
              <w:t xml:space="preserve">Busco </w:t>
            </w:r>
            <w:r w:rsidR="00F259F4">
              <w:rPr>
                <w:rFonts w:ascii="Verdana" w:eastAsia="Arial Unicode MS" w:hAnsi="Verdana" w:cs="Arial Unicode MS"/>
                <w:color w:val="auto"/>
                <w:lang w:val="pt-BR"/>
              </w:rPr>
              <w:t xml:space="preserve">oportunidade de estágio ou primeiro emprego </w:t>
            </w:r>
            <w:r w:rsidRPr="003631D8">
              <w:rPr>
                <w:rFonts w:ascii="Verdana" w:eastAsia="Arial Unicode MS" w:hAnsi="Verdana" w:cs="Arial Unicode MS"/>
                <w:color w:val="auto"/>
                <w:lang w:val="pt-BR"/>
              </w:rPr>
              <w:t xml:space="preserve">na área de </w:t>
            </w:r>
            <w:r w:rsidR="00F259F4">
              <w:rPr>
                <w:rFonts w:ascii="Verdana" w:eastAsia="Arial Unicode MS" w:hAnsi="Verdana" w:cs="Arial Unicode MS"/>
                <w:color w:val="auto"/>
                <w:lang w:val="pt-BR"/>
              </w:rPr>
              <w:t xml:space="preserve">eletroeletrônica, </w:t>
            </w:r>
            <w:r w:rsidR="00111D73">
              <w:rPr>
                <w:rFonts w:ascii="Verdana" w:eastAsia="Arial Unicode MS" w:hAnsi="Verdana" w:cs="Arial Unicode MS"/>
                <w:color w:val="auto"/>
                <w:lang w:val="pt-BR"/>
              </w:rPr>
              <w:t>visando adquirir</w:t>
            </w:r>
            <w:r w:rsidR="00F259F4">
              <w:rPr>
                <w:rFonts w:ascii="Verdana" w:eastAsia="Arial Unicode MS" w:hAnsi="Verdana" w:cs="Arial Unicode MS"/>
                <w:color w:val="auto"/>
                <w:lang w:val="pt-BR"/>
              </w:rPr>
              <w:t xml:space="preserve"> experiência</w:t>
            </w:r>
            <w:r w:rsidR="00111D73">
              <w:rPr>
                <w:rFonts w:ascii="Verdana" w:eastAsia="Arial Unicode MS" w:hAnsi="Verdana" w:cs="Arial Unicode MS"/>
                <w:color w:val="auto"/>
                <w:lang w:val="pt-BR"/>
              </w:rPr>
              <w:t>, crescimento profissional bem como crescimento da organização.</w:t>
            </w:r>
          </w:p>
          <w:p w:rsidR="00111D73" w:rsidRPr="003631D8" w:rsidRDefault="00111D73" w:rsidP="00111D73">
            <w:pPr>
              <w:rPr>
                <w:rFonts w:ascii="Verdana" w:eastAsia="Arial Unicode MS" w:hAnsi="Verdana" w:cs="Arial Unicode MS"/>
                <w:color w:val="auto"/>
                <w:lang w:val="pt-BR"/>
              </w:rPr>
            </w:pPr>
          </w:p>
        </w:tc>
      </w:tr>
      <w:tr w:rsidR="000C7F48" w:rsidRPr="00902CEE" w:rsidTr="003631D8">
        <w:tc>
          <w:tcPr>
            <w:tcW w:w="2070" w:type="dxa"/>
          </w:tcPr>
          <w:p w:rsidR="000C7F48" w:rsidRPr="00111D73" w:rsidRDefault="006268FF" w:rsidP="003631D8">
            <w:pPr>
              <w:pStyle w:val="Ttulo1"/>
              <w:jc w:val="left"/>
              <w:outlineLvl w:val="0"/>
              <w:rPr>
                <w:rFonts w:ascii="Arial Unicode MS" w:eastAsia="Arial Unicode MS" w:hAnsi="Arial Unicode MS" w:cs="Arial Unicode MS"/>
                <w:color w:val="auto"/>
                <w:lang w:val="pt-BR"/>
              </w:rPr>
            </w:pPr>
            <w:r w:rsidRPr="00111D73">
              <w:rPr>
                <w:rFonts w:ascii="Arial Unicode MS" w:eastAsia="Arial Unicode MS" w:hAnsi="Arial Unicode MS" w:cs="Arial Unicode MS"/>
                <w:color w:val="auto"/>
                <w:lang w:val="pt-BR"/>
              </w:rPr>
              <w:t>Educação</w:t>
            </w:r>
          </w:p>
        </w:tc>
        <w:tc>
          <w:tcPr>
            <w:tcW w:w="7650" w:type="dxa"/>
            <w:gridSpan w:val="2"/>
          </w:tcPr>
          <w:sdt>
            <w:sdtPr>
              <w:rPr>
                <w:rFonts w:ascii="Arial Unicode MS" w:eastAsia="Arial Unicode MS" w:hAnsi="Arial Unicode MS" w:cs="Arial Unicode MS"/>
                <w:caps w:val="0"/>
                <w:color w:val="auto"/>
                <w:kern w:val="0"/>
                <w:lang w:val="pt-BR"/>
              </w:rPr>
              <w:id w:val="-691765356"/>
            </w:sdtPr>
            <w:sdtEndPr/>
            <w:sdtContent>
              <w:sdt>
                <w:sdtPr>
                  <w:rPr>
                    <w:rFonts w:ascii="Arial Unicode MS" w:eastAsia="Arial Unicode MS" w:hAnsi="Arial Unicode MS" w:cs="Arial Unicode MS"/>
                    <w:caps w:val="0"/>
                    <w:color w:val="auto"/>
                    <w:kern w:val="0"/>
                    <w:lang w:val="pt-BR"/>
                  </w:rPr>
                  <w:id w:val="-1126388115"/>
                </w:sdtPr>
                <w:sdtEndPr/>
                <w:sdtContent>
                  <w:p w:rsidR="00F259F4" w:rsidRPr="00111D73" w:rsidRDefault="00F259F4">
                    <w:pPr>
                      <w:pStyle w:val="Ttulo2"/>
                      <w:outlineLvl w:val="1"/>
                      <w:rPr>
                        <w:rStyle w:val="Forte"/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</w:pPr>
                    <w:r w:rsidRPr="00111D73">
                      <w:rPr>
                        <w:rStyle w:val="Forte"/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escola Estadual de ensino médio nestor de moura jardim </w:t>
                    </w:r>
                  </w:p>
                  <w:p w:rsidR="000C7F48" w:rsidRPr="00F259F4" w:rsidRDefault="006268FF">
                    <w:pPr>
                      <w:pStyle w:val="Ttulo2"/>
                      <w:outlineLvl w:val="1"/>
                      <w:rPr>
                        <w:rFonts w:ascii="Arial Unicode MS" w:eastAsia="Arial Unicode MS" w:hAnsi="Arial Unicode MS" w:cs="Arial Unicode MS"/>
                        <w:bCs/>
                        <w:color w:val="auto"/>
                        <w:lang w:val="pt-BR"/>
                      </w:rPr>
                    </w:pPr>
                    <w:r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 </w:t>
                    </w:r>
                    <w:r w:rsidR="003C4CB8"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>Guaíba / RS</w:t>
                    </w:r>
                  </w:p>
                  <w:p w:rsidR="000C7F48" w:rsidRPr="00F259F4" w:rsidRDefault="00D84394">
                    <w:pPr>
                      <w:pStyle w:val="Ttulo3"/>
                      <w:outlineLvl w:val="2"/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</w:pPr>
                    <w:r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- </w:t>
                    </w:r>
                    <w:r w:rsidR="0039052F"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>Ensino médio completo</w:t>
                    </w:r>
                    <w:r w:rsidR="00F259F4"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 – concluído em 2015</w:t>
                    </w:r>
                  </w:p>
                  <w:p w:rsidR="00F259F4" w:rsidRDefault="00F259F4" w:rsidP="00C5617A">
                    <w:pPr>
                      <w:rPr>
                        <w:rStyle w:val="Forte"/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</w:pPr>
                    <w:r w:rsidRPr="00111D73">
                      <w:rPr>
                        <w:rStyle w:val="Forte"/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ESCOLA ESTADUAL DE </w:t>
                    </w:r>
                    <w:r w:rsidR="00A30025">
                      <w:rPr>
                        <w:rStyle w:val="Forte"/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>ENSINO PROFISSIONAL DR.</w:t>
                    </w:r>
                    <w:r w:rsidRPr="00111D73">
                      <w:rPr>
                        <w:rStyle w:val="Forte"/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 SOLON TAVARES</w:t>
                    </w:r>
                  </w:p>
                  <w:p w:rsidR="009747B1" w:rsidRDefault="00B34DB6" w:rsidP="00C5617A">
                    <w:pPr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</w:pPr>
                    <w:r w:rsidRPr="00F259F4">
                      <w:rPr>
                        <w:rStyle w:val="Forte"/>
                        <w:rFonts w:ascii="Arial Unicode MS" w:eastAsia="Arial Unicode MS" w:hAnsi="Arial Unicode MS" w:cs="Arial Unicode MS"/>
                        <w:b w:val="0"/>
                        <w:color w:val="auto"/>
                        <w:lang w:val="pt-BR"/>
                      </w:rPr>
                      <w:t xml:space="preserve">– </w:t>
                    </w:r>
                    <w:r w:rsidR="00F259F4"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>GUAÍBA</w:t>
                    </w:r>
                    <w:r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>/RS</w:t>
                    </w:r>
                    <w:r w:rsidR="00F259F4"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 – </w:t>
                    </w:r>
                  </w:p>
                  <w:p w:rsidR="00C5617A" w:rsidRPr="00F259F4" w:rsidRDefault="002608C9" w:rsidP="00C5617A">
                    <w:pPr>
                      <w:rPr>
                        <w:rStyle w:val="Forte"/>
                        <w:rFonts w:ascii="Arial Unicode MS" w:eastAsia="Arial Unicode MS" w:hAnsi="Arial Unicode MS" w:cs="Arial Unicode MS"/>
                        <w:b w:val="0"/>
                        <w:color w:val="auto"/>
                        <w:lang w:val="pt-BR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CURSO TÉCNICO DE ELETROELETRÔNICA </w:t>
                    </w:r>
                    <w:r w:rsidR="009747B1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- </w:t>
                    </w:r>
                    <w:r w:rsidR="00F259F4" w:rsidRPr="00F259F4"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  <w:t xml:space="preserve">CURSANDO 4º SEMESTRE </w:t>
                    </w:r>
                  </w:p>
                  <w:p w:rsidR="000C7F48" w:rsidRPr="00F259F4" w:rsidRDefault="005C051A" w:rsidP="00475FA8">
                    <w:pPr>
                      <w:rPr>
                        <w:rFonts w:ascii="Arial Unicode MS" w:eastAsia="Arial Unicode MS" w:hAnsi="Arial Unicode MS" w:cs="Arial Unicode MS"/>
                        <w:color w:val="auto"/>
                        <w:lang w:val="pt-BR"/>
                      </w:rPr>
                    </w:pPr>
                  </w:p>
                </w:sdtContent>
              </w:sdt>
            </w:sdtContent>
          </w:sdt>
        </w:tc>
      </w:tr>
      <w:tr w:rsidR="000C7F48" w:rsidRPr="0039052F" w:rsidTr="003631D8">
        <w:tc>
          <w:tcPr>
            <w:tcW w:w="2070" w:type="dxa"/>
          </w:tcPr>
          <w:p w:rsidR="000C7F48" w:rsidRPr="00F259F4" w:rsidRDefault="00111D73" w:rsidP="00111D73">
            <w:pPr>
              <w:pStyle w:val="Ttulo1"/>
              <w:jc w:val="left"/>
              <w:outlineLvl w:val="0"/>
              <w:rPr>
                <w:rFonts w:ascii="Verdana" w:eastAsia="Arial Unicode MS" w:hAnsi="Verdana" w:cs="Arial Unicode MS"/>
                <w:b w:val="0"/>
                <w:lang w:val="pt-BR"/>
              </w:rPr>
            </w:pPr>
            <w:r>
              <w:rPr>
                <w:rFonts w:ascii="Arial Unicode MS" w:eastAsia="Arial Unicode MS" w:hAnsi="Arial Unicode MS" w:cs="Arial Unicode MS"/>
                <w:color w:val="auto"/>
                <w:lang w:val="pt-BR"/>
              </w:rPr>
              <w:t>Informações adicionais</w:t>
            </w:r>
          </w:p>
        </w:tc>
        <w:tc>
          <w:tcPr>
            <w:tcW w:w="7650" w:type="dxa"/>
            <w:gridSpan w:val="2"/>
          </w:tcPr>
          <w:sdt>
            <w:sdtPr>
              <w:rPr>
                <w:rFonts w:ascii="Arial Unicode MS" w:eastAsia="Arial Unicode MS" w:hAnsi="Arial Unicode MS" w:cs="Arial Unicode MS"/>
                <w:caps w:val="0"/>
                <w:color w:val="auto"/>
                <w:kern w:val="0"/>
                <w:lang w:val="pt-BR"/>
              </w:rPr>
              <w:id w:val="-1537265476"/>
            </w:sdtPr>
            <w:sdtEndPr/>
            <w:sdtContent>
              <w:sdt>
                <w:sdtPr>
                  <w:rPr>
                    <w:rFonts w:ascii="Arial Unicode MS" w:eastAsia="Arial Unicode MS" w:hAnsi="Arial Unicode MS" w:cs="Arial Unicode MS"/>
                    <w:caps w:val="0"/>
                    <w:color w:val="auto"/>
                    <w:kern w:val="0"/>
                    <w:lang w:val="pt-BR"/>
                  </w:rPr>
                  <w:id w:val="-409471410"/>
                </w:sdtPr>
                <w:sdtEndPr/>
                <w:sdtContent>
                  <w:p w:rsidR="00111D73" w:rsidRDefault="00111D73" w:rsidP="00111D73">
                    <w:pPr>
                      <w:pStyle w:val="Ttulo2"/>
                      <w:outlineLvl w:val="1"/>
                      <w:rPr>
                        <w:rFonts w:ascii="Verdana" w:eastAsia="Arial Unicode MS" w:hAnsi="Verdana" w:cs="Arial Unicode MS"/>
                        <w:caps w:val="0"/>
                        <w:color w:val="auto"/>
                        <w:kern w:val="0"/>
                        <w:lang w:val="pt-BR"/>
                      </w:rPr>
                    </w:pPr>
                    <w:r w:rsidRPr="00111D73">
                      <w:rPr>
                        <w:rFonts w:ascii="Verdana" w:eastAsia="Arial Unicode MS" w:hAnsi="Verdana" w:cs="Arial Unicode MS"/>
                        <w:caps w:val="0"/>
                        <w:color w:val="auto"/>
                        <w:kern w:val="0"/>
                        <w:lang w:val="pt-BR"/>
                      </w:rPr>
                      <w:t>Possuo flexibilidade de horário, tendo disponibilidade tanto no turno da manhã quanto a tarde.</w:t>
                    </w:r>
                  </w:p>
                  <w:p w:rsidR="009747B1" w:rsidRDefault="009747B1" w:rsidP="009747B1">
                    <w:pPr>
                      <w:rPr>
                        <w:rFonts w:ascii="Verdana" w:eastAsia="Arial Unicode MS" w:hAnsi="Verdana" w:cs="Arial Unicode MS"/>
                        <w:color w:val="auto"/>
                        <w:lang w:val="pt-BR"/>
                      </w:rPr>
                    </w:pPr>
                  </w:p>
                  <w:p w:rsidR="009747B1" w:rsidRPr="009747B1" w:rsidRDefault="009747B1" w:rsidP="009747B1">
                    <w:pPr>
                      <w:rPr>
                        <w:rFonts w:ascii="Verdana" w:eastAsia="Arial Unicode MS" w:hAnsi="Verdana" w:cs="Arial Unicode MS"/>
                        <w:color w:val="auto"/>
                        <w:lang w:val="pt-BR"/>
                      </w:rPr>
                    </w:pPr>
                    <w:r w:rsidRPr="009747B1">
                      <w:rPr>
                        <w:rFonts w:ascii="Verdana" w:eastAsia="Arial Unicode MS" w:hAnsi="Verdana" w:cs="Arial Unicode MS"/>
                        <w:color w:val="auto"/>
                        <w:lang w:val="pt-BR"/>
                      </w:rPr>
                      <w:t>Disponibilidade de início imediato</w:t>
                    </w:r>
                    <w:r w:rsidR="002608C9">
                      <w:rPr>
                        <w:rFonts w:ascii="Verdana" w:eastAsia="Arial Unicode MS" w:hAnsi="Verdana" w:cs="Arial Unicode MS"/>
                        <w:color w:val="auto"/>
                        <w:lang w:val="pt-BR"/>
                      </w:rPr>
                      <w:t>.</w:t>
                    </w:r>
                  </w:p>
                  <w:p w:rsidR="009747B1" w:rsidRDefault="009747B1" w:rsidP="009747B1">
                    <w:pPr>
                      <w:rPr>
                        <w:lang w:val="pt-BR"/>
                      </w:rPr>
                    </w:pPr>
                  </w:p>
                  <w:p w:rsidR="009747B1" w:rsidRPr="009747B1" w:rsidRDefault="009747B1" w:rsidP="009747B1">
                    <w:pPr>
                      <w:rPr>
                        <w:lang w:val="pt-BR"/>
                      </w:rPr>
                    </w:pPr>
                  </w:p>
                  <w:p w:rsidR="00111D73" w:rsidRPr="00111D73" w:rsidRDefault="005C051A" w:rsidP="00111D73">
                    <w:pPr>
                      <w:rPr>
                        <w:lang w:val="pt-BR"/>
                      </w:rPr>
                    </w:pPr>
                  </w:p>
                </w:sdtContent>
              </w:sdt>
            </w:sdtContent>
          </w:sdt>
          <w:p w:rsidR="003C4CB8" w:rsidRPr="00F259F4" w:rsidRDefault="003C4CB8" w:rsidP="00B34DB6">
            <w:pPr>
              <w:rPr>
                <w:rFonts w:ascii="Verdana" w:eastAsia="Arial Unicode MS" w:hAnsi="Verdana" w:cs="Arial Unicode MS"/>
                <w:color w:val="auto"/>
                <w:lang w:val="pt-BR"/>
              </w:rPr>
            </w:pPr>
          </w:p>
        </w:tc>
        <w:bookmarkStart w:id="0" w:name="_GoBack"/>
        <w:bookmarkEnd w:id="0"/>
      </w:tr>
    </w:tbl>
    <w:p w:rsidR="000C7F48" w:rsidRPr="003631D8" w:rsidRDefault="000C7F48">
      <w:pPr>
        <w:rPr>
          <w:rFonts w:ascii="Verdana" w:hAnsi="Verdana"/>
          <w:lang w:val="pt-BR"/>
        </w:rPr>
      </w:pPr>
    </w:p>
    <w:sectPr w:rsidR="000C7F48" w:rsidRPr="003631D8" w:rsidSect="00C5617A">
      <w:footerReference w:type="default" r:id="rId8"/>
      <w:pgSz w:w="11907" w:h="16839" w:code="9"/>
      <w:pgMar w:top="1276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51A" w:rsidRDefault="005C051A">
      <w:pPr>
        <w:spacing w:after="0" w:line="240" w:lineRule="auto"/>
      </w:pPr>
      <w:r>
        <w:separator/>
      </w:r>
    </w:p>
  </w:endnote>
  <w:endnote w:type="continuationSeparator" w:id="0">
    <w:p w:rsidR="005C051A" w:rsidRDefault="005C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F48" w:rsidRDefault="006268FF">
    <w:pPr>
      <w:pStyle w:val="Rodap"/>
    </w:pPr>
    <w:r>
      <w:rPr>
        <w:lang w:val="pt-BR"/>
      </w:rPr>
      <w:t>Página</w:t>
    </w:r>
    <w:r>
      <w:fldChar w:fldCharType="begin"/>
    </w:r>
    <w:r>
      <w:instrText>PAGE</w:instrText>
    </w:r>
    <w:r>
      <w:fldChar w:fldCharType="separate"/>
    </w:r>
    <w:r w:rsidR="00F259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51A" w:rsidRDefault="005C051A">
      <w:pPr>
        <w:spacing w:after="0" w:line="240" w:lineRule="auto"/>
      </w:pPr>
      <w:r>
        <w:separator/>
      </w:r>
    </w:p>
  </w:footnote>
  <w:footnote w:type="continuationSeparator" w:id="0">
    <w:p w:rsidR="005C051A" w:rsidRDefault="005C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CEE"/>
    <w:rsid w:val="000C7F48"/>
    <w:rsid w:val="000E0846"/>
    <w:rsid w:val="00111D73"/>
    <w:rsid w:val="0013759D"/>
    <w:rsid w:val="00170482"/>
    <w:rsid w:val="00171726"/>
    <w:rsid w:val="00214F81"/>
    <w:rsid w:val="002608C9"/>
    <w:rsid w:val="003631D8"/>
    <w:rsid w:val="0039052F"/>
    <w:rsid w:val="003C4CB8"/>
    <w:rsid w:val="003E1EE8"/>
    <w:rsid w:val="00475FA8"/>
    <w:rsid w:val="004F45CA"/>
    <w:rsid w:val="005C051A"/>
    <w:rsid w:val="006268FF"/>
    <w:rsid w:val="007115B0"/>
    <w:rsid w:val="008A5EF2"/>
    <w:rsid w:val="008F7565"/>
    <w:rsid w:val="00902CEE"/>
    <w:rsid w:val="009747B1"/>
    <w:rsid w:val="009761B9"/>
    <w:rsid w:val="00A30025"/>
    <w:rsid w:val="00A8342C"/>
    <w:rsid w:val="00B01F40"/>
    <w:rsid w:val="00B34DB6"/>
    <w:rsid w:val="00B662CF"/>
    <w:rsid w:val="00BB158F"/>
    <w:rsid w:val="00C05E86"/>
    <w:rsid w:val="00C5617A"/>
    <w:rsid w:val="00D27DFC"/>
    <w:rsid w:val="00D350F6"/>
    <w:rsid w:val="00D84394"/>
    <w:rsid w:val="00DC6BFF"/>
    <w:rsid w:val="00DD322F"/>
    <w:rsid w:val="00DE18B5"/>
    <w:rsid w:val="00DF6C3F"/>
    <w:rsid w:val="00EE1192"/>
    <w:rsid w:val="00F2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2CA6D1-A235-4705-AEEA-9B07ADD4A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zh-CN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Ttulo2">
    <w:name w:val="heading 2"/>
    <w:basedOn w:val="Normal"/>
    <w:next w:val="Normal"/>
    <w:link w:val="Ttulo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Ttulo3">
    <w:name w:val="heading 3"/>
    <w:basedOn w:val="Normal"/>
    <w:next w:val="Normal"/>
    <w:link w:val="Ttulo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Pr>
      <w:b/>
      <w:bCs/>
      <w:caps/>
      <w:color w:val="7C9E0E" w:themeColor="accent1"/>
      <w:kern w:val="20"/>
    </w:rPr>
  </w:style>
  <w:style w:type="character" w:customStyle="1" w:styleId="Ttulo2Char">
    <w:name w:val="Título 2 Char"/>
    <w:basedOn w:val="Fontepargpadro"/>
    <w:link w:val="Ttulo2"/>
    <w:uiPriority w:val="1"/>
    <w:rPr>
      <w:caps/>
      <w:color w:val="000000" w:themeColor="text1"/>
      <w:kern w:val="20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customStyle="1" w:styleId="ResumeTable">
    <w:name w:val="Resume Table"/>
    <w:basedOn w:val="Tabela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elacomgrade">
    <w:name w:val="Table Grid"/>
    <w:basedOn w:val="Tabela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3"/>
    <w:qFormat/>
    <w:pPr>
      <w:spacing w:after="0" w:line="240" w:lineRule="auto"/>
    </w:pPr>
  </w:style>
  <w:style w:type="character" w:styleId="Forte">
    <w:name w:val="Strong"/>
    <w:basedOn w:val="Fontepargpadro"/>
    <w:uiPriority w:val="1"/>
    <w:qFormat/>
    <w:rPr>
      <w:b/>
      <w:bCs/>
    </w:rPr>
  </w:style>
  <w:style w:type="character" w:customStyle="1" w:styleId="Ttulo3Char">
    <w:name w:val="Título 3 Char"/>
    <w:basedOn w:val="Fontepargpadro"/>
    <w:link w:val="Ttulo3"/>
    <w:uiPriority w:val="1"/>
    <w:rPr>
      <w:caps/>
      <w:color w:val="7F7F7F" w:themeColor="text1" w:themeTint="80"/>
      <w:sz w:val="17"/>
      <w:szCs w:val="17"/>
    </w:rPr>
  </w:style>
  <w:style w:type="paragraph" w:customStyle="1" w:styleId="Nome">
    <w:name w:val="No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nfase">
    <w:name w:val="Emphasis"/>
    <w:basedOn w:val="Fontepargpadro"/>
    <w:uiPriority w:val="2"/>
    <w:unhideWhenUsed/>
    <w:qFormat/>
    <w:rPr>
      <w:i w:val="0"/>
      <w:iCs w:val="0"/>
      <w:color w:val="7C9E0E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Pr>
      <w:b/>
      <w:bCs/>
      <w:caps/>
      <w:color w:val="7C9E0E" w:themeColor="accent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6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C3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F7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ownloads\TS10345662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B1D02A7C4745C0B1D36106D6E783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E51343-BD8D-4ACA-90AD-98464569634C}"/>
      </w:docPartPr>
      <w:docPartBody>
        <w:p w:rsidR="00487F35" w:rsidRDefault="00783949">
          <w:pPr>
            <w:pStyle w:val="6EB1D02A7C4745C0B1D36106D6E783A3"/>
          </w:pPr>
          <w:r>
            <w:t>[Seu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4D"/>
    <w:rsid w:val="000C21AE"/>
    <w:rsid w:val="002F13C2"/>
    <w:rsid w:val="00487F35"/>
    <w:rsid w:val="00511C89"/>
    <w:rsid w:val="00783949"/>
    <w:rsid w:val="00B56B39"/>
    <w:rsid w:val="00E12156"/>
    <w:rsid w:val="00E55EC1"/>
    <w:rsid w:val="00E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EB1D02A7C4745C0B1D36106D6E783A3">
    <w:name w:val="6EB1D02A7C4745C0B1D36106D6E783A3"/>
  </w:style>
  <w:style w:type="paragraph" w:customStyle="1" w:styleId="4AE811C360BA410BB4EE2E49E25A3BAD">
    <w:name w:val="4AE811C360BA410BB4EE2E49E25A3BAD"/>
  </w:style>
  <w:style w:type="paragraph" w:customStyle="1" w:styleId="8B6BE5ED753841CE87BB3ED85AF92F74">
    <w:name w:val="8B6BE5ED753841CE87BB3ED85AF92F74"/>
  </w:style>
  <w:style w:type="paragraph" w:customStyle="1" w:styleId="65A399D01DEF426B8D17291A2F079A1E">
    <w:name w:val="65A399D01DEF426B8D17291A2F079A1E"/>
  </w:style>
  <w:style w:type="paragraph" w:customStyle="1" w:styleId="3511A3F53FB14A9C908733B3028B0375">
    <w:name w:val="3511A3F53FB14A9C908733B3028B0375"/>
  </w:style>
  <w:style w:type="paragraph" w:customStyle="1" w:styleId="61BC4D3664DB41C284D39CA10AA76C97">
    <w:name w:val="61BC4D3664DB41C284D39CA10AA76C97"/>
  </w:style>
  <w:style w:type="character" w:customStyle="1" w:styleId="Textodoespaoreservado">
    <w:name w:val="Texto do espaço reservado"/>
    <w:basedOn w:val="Fontepargpadro"/>
    <w:uiPriority w:val="99"/>
    <w:semiHidden/>
    <w:rsid w:val="00E95B4D"/>
    <w:rPr>
      <w:color w:val="808080"/>
    </w:rPr>
  </w:style>
  <w:style w:type="paragraph" w:customStyle="1" w:styleId="6C5F01D71B294EDD8D03E764E086F884">
    <w:name w:val="6C5F01D71B294EDD8D03E764E086F884"/>
  </w:style>
  <w:style w:type="character" w:customStyle="1" w:styleId="Forte1">
    <w:name w:val="Forte1"/>
    <w:basedOn w:val="Fontepargpadro"/>
    <w:uiPriority w:val="22"/>
    <w:qFormat/>
    <w:rPr>
      <w:b/>
      <w:bCs/>
    </w:rPr>
  </w:style>
  <w:style w:type="paragraph" w:customStyle="1" w:styleId="A88F78E0B0494173903556C030510FB3">
    <w:name w:val="A88F78E0B0494173903556C030510FB3"/>
  </w:style>
  <w:style w:type="paragraph" w:customStyle="1" w:styleId="FF6DE4F1AA5348538F06F7433FA5F723">
    <w:name w:val="FF6DE4F1AA5348538F06F7433FA5F723"/>
  </w:style>
  <w:style w:type="paragraph" w:customStyle="1" w:styleId="8B83AC20E8B2450B9BC730C043D494F9">
    <w:name w:val="8B83AC20E8B2450B9BC730C043D494F9"/>
  </w:style>
  <w:style w:type="paragraph" w:customStyle="1" w:styleId="D1FCCCCEA70049E8995CE082E4CD2B73">
    <w:name w:val="D1FCCCCEA70049E8995CE082E4CD2B73"/>
  </w:style>
  <w:style w:type="paragraph" w:customStyle="1" w:styleId="4F0E007BC59C4261AA21A4C0457C6B31">
    <w:name w:val="4F0E007BC59C4261AA21A4C0457C6B31"/>
  </w:style>
  <w:style w:type="paragraph" w:customStyle="1" w:styleId="F9CE1C52BEE04CB3899E7085DA8621A4">
    <w:name w:val="F9CE1C52BEE04CB3899E7085DA8621A4"/>
  </w:style>
  <w:style w:type="paragraph" w:customStyle="1" w:styleId="352B7890CF5E45B3B8FCD24C2FF2738F">
    <w:name w:val="352B7890CF5E45B3B8FCD24C2FF2738F"/>
  </w:style>
  <w:style w:type="paragraph" w:customStyle="1" w:styleId="9045667797134252BEE148E4CCD9224C">
    <w:name w:val="9045667797134252BEE148E4CCD9224C"/>
  </w:style>
  <w:style w:type="paragraph" w:customStyle="1" w:styleId="DDF11E1412F445B884DF0C619F0C5F8D">
    <w:name w:val="DDF11E1412F445B884DF0C619F0C5F8D"/>
  </w:style>
  <w:style w:type="paragraph" w:customStyle="1" w:styleId="5495770B55594726B5A7A54E3CA7C3DC">
    <w:name w:val="5495770B55594726B5A7A54E3CA7C3DC"/>
  </w:style>
  <w:style w:type="paragraph" w:customStyle="1" w:styleId="1D8982CB32AB4683A9E59080A07FAAC3">
    <w:name w:val="1D8982CB32AB4683A9E59080A07FAAC3"/>
  </w:style>
  <w:style w:type="paragraph" w:customStyle="1" w:styleId="FD5799B65E274A8EAB9356FC6D84B96F">
    <w:name w:val="FD5799B65E274A8EAB9356FC6D84B96F"/>
  </w:style>
  <w:style w:type="paragraph" w:customStyle="1" w:styleId="7EBD43BC071C4152B4D6C5C0BFFCBE0A">
    <w:name w:val="7EBD43BC071C4152B4D6C5C0BFFCBE0A"/>
  </w:style>
  <w:style w:type="paragraph" w:customStyle="1" w:styleId="7A44E3D522174326A37FA248595A8D70">
    <w:name w:val="7A44E3D522174326A37FA248595A8D70"/>
  </w:style>
  <w:style w:type="paragraph" w:customStyle="1" w:styleId="D9959633531843258B32D405DB49F4D4">
    <w:name w:val="D9959633531843258B32D405DB49F4D4"/>
    <w:rsid w:val="00E95B4D"/>
  </w:style>
  <w:style w:type="paragraph" w:customStyle="1" w:styleId="4F8BF11A756546CFBC9DCC43BF7B18D4">
    <w:name w:val="4F8BF11A756546CFBC9DCC43BF7B18D4"/>
    <w:rsid w:val="00E95B4D"/>
  </w:style>
  <w:style w:type="paragraph" w:customStyle="1" w:styleId="6B69670FB2EA4844B9E7EA8F6EDF3D81">
    <w:name w:val="6B69670FB2EA4844B9E7EA8F6EDF3D81"/>
    <w:rsid w:val="00E95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9DCFF0-B1BF-4B52-8A25-603FC7A6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TS103456621</Template>
  <TotalTime>27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 fraga harlacher</dc:creator>
  <cp:lastModifiedBy>Rodrigo</cp:lastModifiedBy>
  <cp:revision>5</cp:revision>
  <cp:lastPrinted>2015-04-08T18:31:00Z</cp:lastPrinted>
  <dcterms:created xsi:type="dcterms:W3CDTF">2016-03-09T21:41:00Z</dcterms:created>
  <dcterms:modified xsi:type="dcterms:W3CDTF">2016-03-14T17:48:00Z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