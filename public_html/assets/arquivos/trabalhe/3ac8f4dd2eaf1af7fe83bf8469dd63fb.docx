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124" w:type="dxa"/>
        <w:tblLook w:val="04A0" w:firstRow="1" w:lastRow="0" w:firstColumn="1" w:lastColumn="0" w:noHBand="0" w:noVBand="1"/>
      </w:tblPr>
      <w:tblGrid>
        <w:gridCol w:w="9039"/>
        <w:gridCol w:w="6085"/>
      </w:tblGrid>
      <w:tr w:rsidR="00A619A4" w:rsidRPr="00C61F53" w:rsidTr="004967EC">
        <w:trPr>
          <w:trHeight w:val="577"/>
        </w:trPr>
        <w:tc>
          <w:tcPr>
            <w:tcW w:w="9039" w:type="dxa"/>
          </w:tcPr>
          <w:p w:rsidR="00A619A4" w:rsidRDefault="00152765" w:rsidP="004967EC">
            <w:pPr>
              <w:ind w:right="566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MARCELO RUFINO RODRIGUES</w:t>
            </w:r>
          </w:p>
          <w:p w:rsidR="00152765" w:rsidRPr="001F7BA5" w:rsidRDefault="001A63B4" w:rsidP="004967EC">
            <w:pPr>
              <w:ind w:right="566"/>
              <w:rPr>
                <w:sz w:val="16"/>
              </w:rPr>
            </w:pPr>
            <w:r>
              <w:rPr>
                <w:sz w:val="16"/>
              </w:rPr>
              <w:pict>
                <v:rect id="_x0000_i1025" style="width:412.85pt;height:1.5pt" o:hralign="center" o:hrstd="t" o:hrnoshade="t" o:hr="t" fillcolor="black [3213]" stroked="f"/>
              </w:pict>
            </w:r>
          </w:p>
        </w:tc>
        <w:tc>
          <w:tcPr>
            <w:tcW w:w="6085" w:type="dxa"/>
          </w:tcPr>
          <w:p w:rsidR="00A619A4" w:rsidRDefault="00A619A4" w:rsidP="004967EC">
            <w:pPr>
              <w:ind w:right="566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D12329" w:rsidRPr="00C61F53" w:rsidRDefault="00D12329" w:rsidP="004967EC">
            <w:pPr>
              <w:ind w:right="566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A619A4" w:rsidRPr="00C61F53" w:rsidRDefault="00A619A4" w:rsidP="004967EC">
            <w:pPr>
              <w:ind w:right="566"/>
              <w:rPr>
                <w:sz w:val="16"/>
              </w:rPr>
            </w:pPr>
          </w:p>
        </w:tc>
      </w:tr>
    </w:tbl>
    <w:p w:rsidR="00152765" w:rsidRDefault="00152765" w:rsidP="004967EC">
      <w:pPr>
        <w:ind w:right="566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Tel</w:t>
      </w:r>
      <w:proofErr w:type="spellEnd"/>
      <w:r>
        <w:rPr>
          <w:rFonts w:ascii="Arial" w:hAnsi="Arial" w:cs="Arial"/>
        </w:rPr>
        <w:t>:</w:t>
      </w:r>
      <w:r w:rsidR="00CF5FDB">
        <w:rPr>
          <w:rFonts w:ascii="Arial" w:hAnsi="Arial" w:cs="Arial"/>
        </w:rPr>
        <w:t xml:space="preserve"> </w:t>
      </w:r>
      <w:r w:rsidR="00076766">
        <w:rPr>
          <w:rFonts w:ascii="Arial" w:hAnsi="Arial" w:cs="Arial"/>
        </w:rPr>
        <w:t>(</w:t>
      </w:r>
      <w:r w:rsidR="0068219A">
        <w:rPr>
          <w:rFonts w:ascii="Arial" w:hAnsi="Arial" w:cs="Arial"/>
        </w:rPr>
        <w:t>83) 3321 4487</w:t>
      </w:r>
      <w:r w:rsidR="001F7BA5">
        <w:rPr>
          <w:rFonts w:ascii="Arial" w:hAnsi="Arial" w:cs="Arial"/>
        </w:rPr>
        <w:t xml:space="preserve"> /</w:t>
      </w:r>
      <w:r w:rsidR="00EF46C2">
        <w:rPr>
          <w:rFonts w:ascii="Arial" w:hAnsi="Arial" w:cs="Arial"/>
        </w:rPr>
        <w:t xml:space="preserve"> </w:t>
      </w:r>
      <w:r w:rsidR="00EC1D07">
        <w:rPr>
          <w:rFonts w:ascii="Arial" w:hAnsi="Arial" w:cs="Arial"/>
        </w:rPr>
        <w:t>(83</w:t>
      </w:r>
      <w:r>
        <w:rPr>
          <w:rFonts w:ascii="Arial" w:hAnsi="Arial" w:cs="Arial"/>
        </w:rPr>
        <w:t>)</w:t>
      </w:r>
      <w:r w:rsidR="00EC1D07">
        <w:rPr>
          <w:rFonts w:ascii="Arial" w:hAnsi="Arial" w:cs="Arial"/>
        </w:rPr>
        <w:t xml:space="preserve"> 9839 5817</w:t>
      </w:r>
      <w:r w:rsidR="001F7BA5">
        <w:rPr>
          <w:rFonts w:ascii="Arial" w:hAnsi="Arial" w:cs="Arial"/>
        </w:rPr>
        <w:t xml:space="preserve"> /</w:t>
      </w:r>
      <w:r w:rsidR="0094118F">
        <w:rPr>
          <w:rFonts w:ascii="Arial" w:hAnsi="Arial" w:cs="Arial"/>
        </w:rPr>
        <w:t xml:space="preserve"> (83) </w:t>
      </w:r>
      <w:r w:rsidR="001F7BA5">
        <w:rPr>
          <w:rFonts w:ascii="Arial" w:hAnsi="Arial" w:cs="Arial"/>
        </w:rPr>
        <w:t>99811 5535</w:t>
      </w:r>
      <w:r w:rsidR="00EC1D07">
        <w:rPr>
          <w:rFonts w:ascii="Arial" w:hAnsi="Arial" w:cs="Arial"/>
        </w:rPr>
        <w:t xml:space="preserve"> </w:t>
      </w:r>
      <w:r w:rsidR="001F7BA5">
        <w:rPr>
          <w:rFonts w:ascii="Arial" w:hAnsi="Arial" w:cs="Arial"/>
        </w:rPr>
        <w:t xml:space="preserve">/ </w:t>
      </w:r>
      <w:r w:rsidR="00EC1D07">
        <w:rPr>
          <w:rFonts w:ascii="Arial" w:hAnsi="Arial" w:cs="Arial"/>
        </w:rPr>
        <w:t>(83) 8210 0866</w:t>
      </w:r>
    </w:p>
    <w:p w:rsidR="000F223A" w:rsidRPr="00152765" w:rsidRDefault="00180157" w:rsidP="004967EC">
      <w:pPr>
        <w:ind w:right="566"/>
        <w:jc w:val="both"/>
        <w:rPr>
          <w:rFonts w:ascii="Arial" w:hAnsi="Arial" w:cs="Arial"/>
        </w:rPr>
      </w:pPr>
      <w:r>
        <w:rPr>
          <w:rFonts w:ascii="Arial" w:hAnsi="Arial" w:cs="Arial"/>
        </w:rPr>
        <w:t>E-mail</w:t>
      </w:r>
      <w:r w:rsidR="00C636EF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Pr="00C636EF">
        <w:rPr>
          <w:rFonts w:ascii="Arial" w:hAnsi="Arial" w:cs="Arial"/>
        </w:rPr>
        <w:t>marceloo.rufino@hotmail.com</w:t>
      </w:r>
    </w:p>
    <w:p w:rsidR="00500645" w:rsidRDefault="00152765" w:rsidP="004967EC">
      <w:pPr>
        <w:ind w:right="56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Portador de Carteira de Habilitação </w:t>
      </w:r>
      <w:r w:rsidR="00500645">
        <w:rPr>
          <w:rFonts w:ascii="Arial" w:hAnsi="Arial" w:cs="Arial"/>
        </w:rPr>
        <w:t>Categoria B</w:t>
      </w:r>
    </w:p>
    <w:p w:rsidR="00500645" w:rsidRPr="00152765" w:rsidRDefault="001A63B4" w:rsidP="001F7BA5">
      <w:pPr>
        <w:ind w:right="566"/>
        <w:jc w:val="both"/>
        <w:rPr>
          <w:rFonts w:ascii="Arial" w:hAnsi="Arial" w:cs="Arial"/>
        </w:rPr>
      </w:pPr>
      <w:r>
        <w:rPr>
          <w:sz w:val="16"/>
        </w:rPr>
        <w:pict>
          <v:rect id="_x0000_i1026" style="width:412.85pt;height:1.5pt" o:hralign="center" o:hrstd="t" o:hrnoshade="t" o:hr="t" fillcolor="black [3213]" stroked="f"/>
        </w:pict>
      </w:r>
    </w:p>
    <w:p w:rsidR="00500645" w:rsidRDefault="00500645" w:rsidP="001F7BA5">
      <w:pPr>
        <w:tabs>
          <w:tab w:val="left" w:pos="5734"/>
        </w:tabs>
        <w:ind w:right="566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Objetivo Profissional</w:t>
      </w:r>
      <w:r w:rsidR="00C636EF">
        <w:rPr>
          <w:rFonts w:ascii="Arial" w:hAnsi="Arial" w:cs="Arial"/>
          <w:b/>
        </w:rPr>
        <w:t>.</w:t>
      </w:r>
      <w:r w:rsidR="001F7BA5">
        <w:rPr>
          <w:rFonts w:ascii="Arial" w:hAnsi="Arial" w:cs="Arial"/>
          <w:b/>
        </w:rPr>
        <w:tab/>
      </w:r>
    </w:p>
    <w:p w:rsidR="00500645" w:rsidRPr="00C636EF" w:rsidRDefault="00500645" w:rsidP="001F7BA5">
      <w:pPr>
        <w:pStyle w:val="PargrafodaLista"/>
        <w:numPr>
          <w:ilvl w:val="0"/>
          <w:numId w:val="12"/>
        </w:numPr>
        <w:ind w:right="566"/>
        <w:jc w:val="both"/>
        <w:rPr>
          <w:rFonts w:ascii="Arial" w:hAnsi="Arial" w:cs="Arial"/>
        </w:rPr>
      </w:pPr>
      <w:r w:rsidRPr="00C636EF">
        <w:rPr>
          <w:rFonts w:ascii="Arial" w:hAnsi="Arial" w:cs="Arial"/>
        </w:rPr>
        <w:t>Atuar na área de fabricação e montagem de estrutura metálica e        manutenção industrial.</w:t>
      </w:r>
    </w:p>
    <w:p w:rsidR="00500645" w:rsidRPr="00500645" w:rsidRDefault="001A63B4" w:rsidP="001F7BA5">
      <w:pPr>
        <w:ind w:right="566"/>
        <w:jc w:val="both"/>
        <w:rPr>
          <w:rFonts w:ascii="Arial" w:hAnsi="Arial" w:cs="Arial"/>
        </w:rPr>
      </w:pPr>
      <w:r>
        <w:rPr>
          <w:sz w:val="16"/>
        </w:rPr>
        <w:pict>
          <v:rect id="_x0000_i1027" style="width:412.85pt;height:1.5pt" o:hralign="center" o:hrstd="t" o:hrnoshade="t" o:hr="t" fillcolor="black [3213]" stroked="f"/>
        </w:pict>
      </w:r>
    </w:p>
    <w:p w:rsidR="00500645" w:rsidRDefault="00500645" w:rsidP="001F7BA5">
      <w:pPr>
        <w:ind w:right="566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Formação</w:t>
      </w:r>
      <w:r w:rsidR="00C636EF">
        <w:rPr>
          <w:rFonts w:ascii="Arial" w:hAnsi="Arial" w:cs="Arial"/>
          <w:b/>
        </w:rPr>
        <w:t>.</w:t>
      </w:r>
    </w:p>
    <w:p w:rsidR="00321247" w:rsidRPr="00C636EF" w:rsidRDefault="00500645" w:rsidP="001F7BA5">
      <w:pPr>
        <w:pStyle w:val="PargrafodaLista"/>
        <w:numPr>
          <w:ilvl w:val="0"/>
          <w:numId w:val="12"/>
        </w:numPr>
        <w:ind w:right="566"/>
        <w:jc w:val="both"/>
        <w:rPr>
          <w:rFonts w:ascii="Arial" w:hAnsi="Arial" w:cs="Arial"/>
        </w:rPr>
      </w:pPr>
      <w:r w:rsidRPr="00C636EF">
        <w:rPr>
          <w:rFonts w:ascii="Arial" w:hAnsi="Arial" w:cs="Arial"/>
        </w:rPr>
        <w:t xml:space="preserve">Escola EEPSG </w:t>
      </w:r>
      <w:r w:rsidR="00FF730F" w:rsidRPr="00C636EF">
        <w:rPr>
          <w:rFonts w:ascii="Arial" w:hAnsi="Arial" w:cs="Arial"/>
        </w:rPr>
        <w:t xml:space="preserve">Professora Maria </w:t>
      </w:r>
      <w:proofErr w:type="spellStart"/>
      <w:r w:rsidR="00FF730F" w:rsidRPr="00C636EF">
        <w:rPr>
          <w:rFonts w:ascii="Arial" w:hAnsi="Arial" w:cs="Arial"/>
        </w:rPr>
        <w:t>Audenir</w:t>
      </w:r>
      <w:proofErr w:type="spellEnd"/>
      <w:r w:rsidR="00FF730F" w:rsidRPr="00C636EF">
        <w:rPr>
          <w:rFonts w:ascii="Arial" w:hAnsi="Arial" w:cs="Arial"/>
        </w:rPr>
        <w:t xml:space="preserve"> de Carvalho</w:t>
      </w:r>
      <w:r w:rsidRPr="00C636EF">
        <w:rPr>
          <w:rFonts w:ascii="Arial" w:hAnsi="Arial" w:cs="Arial"/>
        </w:rPr>
        <w:t>,</w:t>
      </w:r>
      <w:r w:rsidR="00321247" w:rsidRPr="00C636EF">
        <w:rPr>
          <w:rFonts w:ascii="Arial" w:hAnsi="Arial" w:cs="Arial"/>
        </w:rPr>
        <w:t xml:space="preserve"> Curso</w:t>
      </w:r>
      <w:r w:rsidRPr="00C636EF">
        <w:rPr>
          <w:rFonts w:ascii="Arial" w:hAnsi="Arial" w:cs="Arial"/>
        </w:rPr>
        <w:t xml:space="preserve"> normal (Científico</w:t>
      </w:r>
      <w:proofErr w:type="gramStart"/>
      <w:r w:rsidRPr="00C636EF">
        <w:rPr>
          <w:rFonts w:ascii="Arial" w:hAnsi="Arial" w:cs="Arial"/>
        </w:rPr>
        <w:t>)</w:t>
      </w:r>
      <w:r w:rsidR="00321247" w:rsidRPr="00C636EF">
        <w:rPr>
          <w:rFonts w:ascii="Arial" w:hAnsi="Arial" w:cs="Arial"/>
        </w:rPr>
        <w:t>completo</w:t>
      </w:r>
      <w:proofErr w:type="gramEnd"/>
      <w:r w:rsidR="00321247" w:rsidRPr="00C636EF">
        <w:rPr>
          <w:rFonts w:ascii="Arial" w:hAnsi="Arial" w:cs="Arial"/>
        </w:rPr>
        <w:t>.</w:t>
      </w:r>
    </w:p>
    <w:p w:rsidR="005B50D0" w:rsidRPr="00C636EF" w:rsidRDefault="006A0BF2" w:rsidP="001F7BA5">
      <w:pPr>
        <w:pStyle w:val="PargrafodaLista"/>
        <w:numPr>
          <w:ilvl w:val="0"/>
          <w:numId w:val="13"/>
        </w:numPr>
        <w:ind w:right="566"/>
        <w:jc w:val="both"/>
        <w:rPr>
          <w:rFonts w:ascii="Arial" w:hAnsi="Arial" w:cs="Arial"/>
        </w:rPr>
      </w:pPr>
      <w:r w:rsidRPr="00C636EF">
        <w:rPr>
          <w:rFonts w:ascii="Arial" w:hAnsi="Arial" w:cs="Arial"/>
        </w:rPr>
        <w:t>Principais cursos de extensão</w:t>
      </w:r>
    </w:p>
    <w:p w:rsidR="00E07FA2" w:rsidRPr="00C636EF" w:rsidRDefault="00E07FA2" w:rsidP="001F7BA5">
      <w:pPr>
        <w:pStyle w:val="PargrafodaLista"/>
        <w:numPr>
          <w:ilvl w:val="0"/>
          <w:numId w:val="13"/>
        </w:numPr>
        <w:ind w:right="566"/>
        <w:jc w:val="both"/>
        <w:rPr>
          <w:rFonts w:ascii="Arial" w:hAnsi="Arial" w:cs="Arial"/>
          <w:b/>
        </w:rPr>
      </w:pPr>
      <w:r w:rsidRPr="00C636EF">
        <w:rPr>
          <w:rFonts w:ascii="Arial" w:hAnsi="Arial" w:cs="Arial"/>
        </w:rPr>
        <w:t xml:space="preserve">Técnico em Edificações: Escola EEPG Porto Primavera </w:t>
      </w:r>
      <w:r w:rsidR="00500645" w:rsidRPr="00C636EF">
        <w:rPr>
          <w:rFonts w:ascii="Arial" w:hAnsi="Arial" w:cs="Arial"/>
        </w:rPr>
        <w:t>incompleto</w:t>
      </w:r>
      <w:r w:rsidR="0005589C" w:rsidRPr="00C636EF">
        <w:rPr>
          <w:rFonts w:ascii="Arial" w:hAnsi="Arial" w:cs="Arial"/>
          <w:b/>
        </w:rPr>
        <w:t>.</w:t>
      </w:r>
    </w:p>
    <w:p w:rsidR="001F7BA5" w:rsidRDefault="001A63B4" w:rsidP="001F7BA5">
      <w:pPr>
        <w:ind w:right="566"/>
        <w:jc w:val="both"/>
        <w:rPr>
          <w:rFonts w:ascii="Arial" w:hAnsi="Arial" w:cs="Arial"/>
          <w:b/>
        </w:rPr>
      </w:pPr>
      <w:r>
        <w:rPr>
          <w:sz w:val="16"/>
        </w:rPr>
        <w:pict>
          <v:rect id="_x0000_i1028" style="width:412.85pt;height:1.5pt" o:hralign="center" o:hrstd="t" o:hrnoshade="t" o:hr="t" fillcolor="black [3213]" stroked="f"/>
        </w:pict>
      </w:r>
    </w:p>
    <w:p w:rsidR="00DD01E0" w:rsidRDefault="00DD01E0" w:rsidP="001F7BA5">
      <w:pPr>
        <w:ind w:right="566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Atribuições.</w:t>
      </w:r>
    </w:p>
    <w:p w:rsidR="00AC5A5F" w:rsidRPr="00C636EF" w:rsidRDefault="00AC5A5F" w:rsidP="001F7BA5">
      <w:pPr>
        <w:pStyle w:val="PargrafodaLista"/>
        <w:numPr>
          <w:ilvl w:val="0"/>
          <w:numId w:val="14"/>
        </w:numPr>
        <w:shd w:val="clear" w:color="auto" w:fill="FFFFFF"/>
        <w:ind w:right="566"/>
        <w:jc w:val="both"/>
        <w:rPr>
          <w:rFonts w:ascii="Arial" w:hAnsi="Arial" w:cs="Arial"/>
          <w:color w:val="000000" w:themeColor="text1"/>
        </w:rPr>
      </w:pPr>
      <w:r w:rsidRPr="00C636EF">
        <w:rPr>
          <w:rFonts w:ascii="Arial" w:hAnsi="Arial" w:cs="Arial"/>
          <w:color w:val="000000" w:themeColor="text1"/>
        </w:rPr>
        <w:t>Gerenciamento e coordenaçã</w:t>
      </w:r>
      <w:r w:rsidR="0093015B" w:rsidRPr="00C636EF">
        <w:rPr>
          <w:rFonts w:ascii="Arial" w:hAnsi="Arial" w:cs="Arial"/>
          <w:color w:val="000000" w:themeColor="text1"/>
        </w:rPr>
        <w:t>o de projetos de calde</w:t>
      </w:r>
      <w:r w:rsidR="00DD01E0" w:rsidRPr="00C636EF">
        <w:rPr>
          <w:rFonts w:ascii="Arial" w:hAnsi="Arial" w:cs="Arial"/>
          <w:color w:val="000000" w:themeColor="text1"/>
        </w:rPr>
        <w:t>i</w:t>
      </w:r>
      <w:r w:rsidR="0093015B" w:rsidRPr="00C636EF">
        <w:rPr>
          <w:rFonts w:ascii="Arial" w:hAnsi="Arial" w:cs="Arial"/>
          <w:color w:val="000000" w:themeColor="text1"/>
        </w:rPr>
        <w:t>raria</w:t>
      </w:r>
      <w:r w:rsidRPr="00C636EF">
        <w:rPr>
          <w:rFonts w:ascii="Arial" w:hAnsi="Arial" w:cs="Arial"/>
          <w:color w:val="000000" w:themeColor="text1"/>
        </w:rPr>
        <w:t>;</w:t>
      </w:r>
    </w:p>
    <w:p w:rsidR="00AC5A5F" w:rsidRPr="00C636EF" w:rsidRDefault="00AC5A5F" w:rsidP="001F7BA5">
      <w:pPr>
        <w:pStyle w:val="PargrafodaLista"/>
        <w:numPr>
          <w:ilvl w:val="0"/>
          <w:numId w:val="14"/>
        </w:numPr>
        <w:shd w:val="clear" w:color="auto" w:fill="FFFFFF"/>
        <w:ind w:right="566"/>
        <w:jc w:val="both"/>
        <w:rPr>
          <w:rFonts w:ascii="Arial" w:hAnsi="Arial" w:cs="Arial"/>
          <w:color w:val="000000" w:themeColor="text1"/>
        </w:rPr>
      </w:pPr>
      <w:r w:rsidRPr="00C636EF">
        <w:rPr>
          <w:rFonts w:ascii="Arial" w:hAnsi="Arial" w:cs="Arial"/>
          <w:color w:val="000000" w:themeColor="text1"/>
        </w:rPr>
        <w:t>Fabricação e montagem de mezanino metálico;</w:t>
      </w:r>
    </w:p>
    <w:p w:rsidR="00AC5A5F" w:rsidRPr="00C636EF" w:rsidRDefault="00AC5A5F" w:rsidP="001F7BA5">
      <w:pPr>
        <w:pStyle w:val="PargrafodaLista"/>
        <w:numPr>
          <w:ilvl w:val="0"/>
          <w:numId w:val="14"/>
        </w:numPr>
        <w:shd w:val="clear" w:color="auto" w:fill="FFFFFF"/>
        <w:ind w:right="566"/>
        <w:jc w:val="both"/>
        <w:rPr>
          <w:rFonts w:ascii="Arial" w:hAnsi="Arial" w:cs="Arial"/>
          <w:color w:val="000000" w:themeColor="text1"/>
        </w:rPr>
      </w:pPr>
      <w:r w:rsidRPr="00C636EF">
        <w:rPr>
          <w:rFonts w:ascii="Arial" w:hAnsi="Arial" w:cs="Arial"/>
          <w:color w:val="000000" w:themeColor="text1"/>
        </w:rPr>
        <w:t>Fabricação e montagem de galpões industriais, com cobertura;</w:t>
      </w:r>
    </w:p>
    <w:p w:rsidR="00AC5A5F" w:rsidRPr="00C636EF" w:rsidRDefault="00AC5A5F" w:rsidP="001F7BA5">
      <w:pPr>
        <w:pStyle w:val="PargrafodaLista"/>
        <w:numPr>
          <w:ilvl w:val="0"/>
          <w:numId w:val="14"/>
        </w:numPr>
        <w:shd w:val="clear" w:color="auto" w:fill="FFFFFF"/>
        <w:ind w:right="566"/>
        <w:jc w:val="both"/>
        <w:rPr>
          <w:rFonts w:ascii="Arial" w:hAnsi="Arial" w:cs="Arial"/>
          <w:color w:val="000000" w:themeColor="text1"/>
        </w:rPr>
      </w:pPr>
      <w:r w:rsidRPr="00C636EF">
        <w:rPr>
          <w:rFonts w:ascii="Arial" w:hAnsi="Arial" w:cs="Arial"/>
          <w:color w:val="000000" w:themeColor="text1"/>
        </w:rPr>
        <w:t>Fabricação, montagem e manutenção de estruturas metálicas;</w:t>
      </w:r>
    </w:p>
    <w:p w:rsidR="00AC5A5F" w:rsidRPr="00C636EF" w:rsidRDefault="00AC5A5F" w:rsidP="001F7BA5">
      <w:pPr>
        <w:pStyle w:val="PargrafodaLista"/>
        <w:numPr>
          <w:ilvl w:val="0"/>
          <w:numId w:val="14"/>
        </w:numPr>
        <w:shd w:val="clear" w:color="auto" w:fill="FFFFFF"/>
        <w:ind w:right="566"/>
        <w:jc w:val="both"/>
        <w:rPr>
          <w:rFonts w:ascii="Arial" w:hAnsi="Arial" w:cs="Arial"/>
          <w:color w:val="000000" w:themeColor="text1"/>
        </w:rPr>
      </w:pPr>
      <w:r w:rsidRPr="00C636EF">
        <w:rPr>
          <w:rFonts w:ascii="Arial" w:hAnsi="Arial" w:cs="Arial"/>
          <w:color w:val="000000" w:themeColor="text1"/>
        </w:rPr>
        <w:t xml:space="preserve">Fabricação e montagem de fachadas, toldos, estandes, alambrados, portas, </w:t>
      </w:r>
      <w:r w:rsidR="001E2DE1" w:rsidRPr="00C636EF">
        <w:rPr>
          <w:rFonts w:ascii="Arial" w:hAnsi="Arial" w:cs="Arial"/>
          <w:color w:val="000000" w:themeColor="text1"/>
        </w:rPr>
        <w:t xml:space="preserve">  </w:t>
      </w:r>
      <w:r w:rsidR="00C636EF" w:rsidRPr="00C636EF">
        <w:rPr>
          <w:rFonts w:ascii="Arial" w:hAnsi="Arial" w:cs="Arial"/>
          <w:color w:val="000000" w:themeColor="text1"/>
        </w:rPr>
        <w:t xml:space="preserve">   </w:t>
      </w:r>
      <w:r w:rsidRPr="00C636EF">
        <w:rPr>
          <w:rFonts w:ascii="Arial" w:hAnsi="Arial" w:cs="Arial"/>
          <w:color w:val="000000" w:themeColor="text1"/>
        </w:rPr>
        <w:t>portões e grades metálicas;</w:t>
      </w:r>
    </w:p>
    <w:p w:rsidR="00AC5A5F" w:rsidRPr="00C636EF" w:rsidRDefault="00AC5A5F" w:rsidP="001F7BA5">
      <w:pPr>
        <w:pStyle w:val="PargrafodaLista"/>
        <w:numPr>
          <w:ilvl w:val="0"/>
          <w:numId w:val="14"/>
        </w:numPr>
        <w:shd w:val="clear" w:color="auto" w:fill="FFFFFF"/>
        <w:ind w:right="566"/>
        <w:jc w:val="both"/>
        <w:rPr>
          <w:rFonts w:ascii="Arial" w:hAnsi="Arial" w:cs="Arial"/>
          <w:color w:val="000000" w:themeColor="text1"/>
        </w:rPr>
      </w:pPr>
      <w:r w:rsidRPr="00C636EF">
        <w:rPr>
          <w:rFonts w:ascii="Arial" w:hAnsi="Arial" w:cs="Arial"/>
          <w:color w:val="000000" w:themeColor="text1"/>
        </w:rPr>
        <w:t>Montagens em plantas industria</w:t>
      </w:r>
      <w:r w:rsidR="00486C77" w:rsidRPr="00C636EF">
        <w:rPr>
          <w:rFonts w:ascii="Arial" w:hAnsi="Arial" w:cs="Arial"/>
          <w:color w:val="000000" w:themeColor="text1"/>
        </w:rPr>
        <w:t>is, n</w:t>
      </w:r>
      <w:r w:rsidR="00E57B43" w:rsidRPr="00C636EF">
        <w:rPr>
          <w:rFonts w:ascii="Arial" w:hAnsi="Arial" w:cs="Arial"/>
          <w:color w:val="000000" w:themeColor="text1"/>
        </w:rPr>
        <w:t>as seguintes áreas: Metalúrgica</w:t>
      </w:r>
      <w:r w:rsidRPr="00C636EF">
        <w:rPr>
          <w:rFonts w:ascii="Arial" w:hAnsi="Arial" w:cs="Arial"/>
          <w:color w:val="000000" w:themeColor="text1"/>
        </w:rPr>
        <w:t>;</w:t>
      </w:r>
      <w:r w:rsidR="00E225E1">
        <w:rPr>
          <w:rFonts w:ascii="Arial" w:hAnsi="Arial" w:cs="Arial"/>
          <w:color w:val="000000" w:themeColor="text1"/>
        </w:rPr>
        <w:t xml:space="preserve"> </w:t>
      </w:r>
      <w:r w:rsidR="00486C77" w:rsidRPr="00C636EF">
        <w:rPr>
          <w:rFonts w:ascii="Arial" w:hAnsi="Arial" w:cs="Arial"/>
          <w:color w:val="000000" w:themeColor="text1"/>
        </w:rPr>
        <w:t>Central de Britagem,</w:t>
      </w:r>
      <w:r w:rsidR="00E57B43" w:rsidRPr="00C636EF">
        <w:rPr>
          <w:rFonts w:ascii="Arial" w:hAnsi="Arial" w:cs="Arial"/>
          <w:color w:val="000000" w:themeColor="text1"/>
        </w:rPr>
        <w:t xml:space="preserve"> </w:t>
      </w:r>
      <w:r w:rsidR="00486C77" w:rsidRPr="00C636EF">
        <w:rPr>
          <w:rFonts w:ascii="Arial" w:hAnsi="Arial" w:cs="Arial"/>
          <w:color w:val="000000" w:themeColor="text1"/>
        </w:rPr>
        <w:t>Central de Concreto.</w:t>
      </w:r>
    </w:p>
    <w:p w:rsidR="00DD01E0" w:rsidRPr="00C636EF" w:rsidRDefault="00AC5A5F" w:rsidP="001F7BA5">
      <w:pPr>
        <w:pStyle w:val="PargrafodaLista"/>
        <w:numPr>
          <w:ilvl w:val="0"/>
          <w:numId w:val="14"/>
        </w:numPr>
        <w:shd w:val="clear" w:color="auto" w:fill="FFFFFF"/>
        <w:ind w:right="566"/>
        <w:jc w:val="both"/>
        <w:rPr>
          <w:rFonts w:ascii="Arial" w:hAnsi="Arial" w:cs="Arial"/>
          <w:color w:val="000000" w:themeColor="text1"/>
        </w:rPr>
      </w:pPr>
      <w:r w:rsidRPr="00C636EF">
        <w:rPr>
          <w:rFonts w:ascii="Arial" w:hAnsi="Arial" w:cs="Arial"/>
          <w:color w:val="000000" w:themeColor="text1"/>
        </w:rPr>
        <w:t>Saneamento básico: Montagem de plataformas metálicas, estações para tratamento de água e esgoto.</w:t>
      </w:r>
    </w:p>
    <w:p w:rsidR="00C636EF" w:rsidRDefault="00DD01E0" w:rsidP="00E225E1">
      <w:pPr>
        <w:pStyle w:val="PargrafodaLista"/>
        <w:numPr>
          <w:ilvl w:val="0"/>
          <w:numId w:val="14"/>
        </w:numPr>
        <w:shd w:val="clear" w:color="auto" w:fill="FFFFFF"/>
        <w:ind w:right="566"/>
        <w:jc w:val="both"/>
        <w:rPr>
          <w:rFonts w:ascii="Arial" w:hAnsi="Arial" w:cs="Arial"/>
        </w:rPr>
      </w:pPr>
      <w:r w:rsidRPr="00C636EF">
        <w:rPr>
          <w:rFonts w:ascii="Arial" w:hAnsi="Arial" w:cs="Arial"/>
        </w:rPr>
        <w:t>Detalhamento de projetos, execução de croquis, medição e controle da qualidade dos materiais, orçamento, fabricação e montagem de estruturas metálicas e caldeiraria, inspeção da qualidade dos serviços de fabricação, reforma de equipamentos industr</w:t>
      </w:r>
      <w:r w:rsidR="00486C77" w:rsidRPr="00C636EF">
        <w:rPr>
          <w:rFonts w:ascii="Arial" w:hAnsi="Arial" w:cs="Arial"/>
        </w:rPr>
        <w:t>iais. Manutenção de</w:t>
      </w:r>
      <w:r w:rsidR="00C636EF">
        <w:rPr>
          <w:rFonts w:ascii="Arial" w:hAnsi="Arial" w:cs="Arial"/>
        </w:rPr>
        <w:t xml:space="preserve"> caçambas basculantes.</w:t>
      </w:r>
    </w:p>
    <w:p w:rsidR="00AC5A5F" w:rsidRPr="00C636EF" w:rsidRDefault="00DD01E0" w:rsidP="00E225E1">
      <w:pPr>
        <w:pStyle w:val="PargrafodaLista"/>
        <w:numPr>
          <w:ilvl w:val="0"/>
          <w:numId w:val="14"/>
        </w:numPr>
        <w:shd w:val="clear" w:color="auto" w:fill="FFFFFF"/>
        <w:ind w:right="566"/>
        <w:jc w:val="both"/>
        <w:rPr>
          <w:rFonts w:ascii="Arial" w:hAnsi="Arial" w:cs="Arial"/>
        </w:rPr>
      </w:pPr>
      <w:r w:rsidRPr="00C636EF">
        <w:rPr>
          <w:rFonts w:ascii="Arial" w:hAnsi="Arial" w:cs="Arial"/>
        </w:rPr>
        <w:t>Gerenciamento de mão de obra. Fabricação e Montagem de suporte para tubulação.</w:t>
      </w:r>
    </w:p>
    <w:p w:rsidR="00E225E1" w:rsidRDefault="00E225E1" w:rsidP="001F7BA5">
      <w:pPr>
        <w:shd w:val="clear" w:color="auto" w:fill="FFFFFF"/>
        <w:ind w:right="566"/>
        <w:jc w:val="both"/>
        <w:rPr>
          <w:rFonts w:ascii="Arial" w:hAnsi="Arial" w:cs="Arial"/>
          <w:b/>
          <w:color w:val="000000" w:themeColor="text1"/>
        </w:rPr>
      </w:pPr>
      <w:r>
        <w:rPr>
          <w:sz w:val="16"/>
        </w:rPr>
        <w:pict>
          <v:rect id="_x0000_i1030" style="width:412.85pt;height:1.5pt" o:hralign="center" o:hrstd="t" o:hrnoshade="t" o:hr="t" fillcolor="black [3213]" stroked="f"/>
        </w:pict>
      </w:r>
    </w:p>
    <w:p w:rsidR="00DD01E0" w:rsidRDefault="001E2DE1" w:rsidP="001F7BA5">
      <w:pPr>
        <w:shd w:val="clear" w:color="auto" w:fill="FFFFFF"/>
        <w:ind w:right="566"/>
        <w:jc w:val="both"/>
        <w:rPr>
          <w:rFonts w:ascii="Arial" w:hAnsi="Arial" w:cs="Arial"/>
          <w:b/>
          <w:color w:val="000000" w:themeColor="text1"/>
        </w:rPr>
      </w:pPr>
      <w:bookmarkStart w:id="0" w:name="_GoBack"/>
      <w:bookmarkEnd w:id="0"/>
      <w:r>
        <w:rPr>
          <w:rFonts w:ascii="Arial" w:hAnsi="Arial" w:cs="Arial"/>
          <w:b/>
          <w:color w:val="000000" w:themeColor="text1"/>
        </w:rPr>
        <w:t>Experiência Profissional.</w:t>
      </w:r>
    </w:p>
    <w:p w:rsidR="001E2DE1" w:rsidRPr="001E2DE1" w:rsidRDefault="001E2DE1" w:rsidP="001F7BA5">
      <w:pPr>
        <w:shd w:val="clear" w:color="auto" w:fill="FFFFFF"/>
        <w:ind w:right="566"/>
        <w:jc w:val="both"/>
        <w:rPr>
          <w:rFonts w:ascii="Arial" w:hAnsi="Arial" w:cs="Arial"/>
          <w:b/>
          <w:color w:val="000000" w:themeColor="text1"/>
        </w:rPr>
      </w:pPr>
    </w:p>
    <w:p w:rsidR="003925DB" w:rsidRDefault="003925DB" w:rsidP="001F7BA5">
      <w:pPr>
        <w:ind w:right="566"/>
        <w:jc w:val="both"/>
        <w:rPr>
          <w:rFonts w:ascii="Arial" w:hAnsi="Arial" w:cs="Arial"/>
          <w:b/>
        </w:rPr>
      </w:pPr>
      <w:r w:rsidRPr="003925DB">
        <w:rPr>
          <w:rFonts w:ascii="Arial" w:hAnsi="Arial" w:cs="Arial"/>
          <w:b/>
        </w:rPr>
        <w:t>Cons</w:t>
      </w:r>
      <w:r>
        <w:rPr>
          <w:rFonts w:ascii="Arial" w:hAnsi="Arial" w:cs="Arial"/>
          <w:b/>
        </w:rPr>
        <w:t>ó</w:t>
      </w:r>
      <w:r w:rsidRPr="003925DB">
        <w:rPr>
          <w:rFonts w:ascii="Arial" w:hAnsi="Arial" w:cs="Arial"/>
          <w:b/>
        </w:rPr>
        <w:t>rcio Construtor Belo Monte (CCBM).</w:t>
      </w:r>
    </w:p>
    <w:p w:rsidR="003925DB" w:rsidRPr="00C636EF" w:rsidRDefault="00EA7F3C" w:rsidP="001F7BA5">
      <w:pPr>
        <w:pStyle w:val="PargrafodaLista"/>
        <w:numPr>
          <w:ilvl w:val="0"/>
          <w:numId w:val="15"/>
        </w:numPr>
        <w:ind w:right="566"/>
        <w:jc w:val="both"/>
        <w:rPr>
          <w:rFonts w:ascii="Arial" w:hAnsi="Arial" w:cs="Arial"/>
        </w:rPr>
      </w:pPr>
      <w:r w:rsidRPr="00C636EF">
        <w:rPr>
          <w:rFonts w:ascii="Arial" w:hAnsi="Arial" w:cs="Arial"/>
        </w:rPr>
        <w:t>De 05/04/2014 até 02/09/2014</w:t>
      </w:r>
      <w:r w:rsidR="003925DB" w:rsidRPr="00C636EF">
        <w:rPr>
          <w:rFonts w:ascii="Arial" w:hAnsi="Arial" w:cs="Arial"/>
        </w:rPr>
        <w:t>.</w:t>
      </w:r>
    </w:p>
    <w:p w:rsidR="003925DB" w:rsidRPr="00C636EF" w:rsidRDefault="003925DB" w:rsidP="001F7BA5">
      <w:pPr>
        <w:pStyle w:val="PargrafodaLista"/>
        <w:numPr>
          <w:ilvl w:val="0"/>
          <w:numId w:val="15"/>
        </w:numPr>
        <w:ind w:right="566"/>
        <w:jc w:val="both"/>
        <w:rPr>
          <w:rFonts w:ascii="Arial" w:hAnsi="Arial" w:cs="Arial"/>
        </w:rPr>
      </w:pPr>
      <w:r w:rsidRPr="00C636EF">
        <w:rPr>
          <w:rFonts w:ascii="Arial" w:hAnsi="Arial" w:cs="Arial"/>
        </w:rPr>
        <w:t>Usina Hidrelétrica Belo Monte Sitio Canais.</w:t>
      </w:r>
    </w:p>
    <w:p w:rsidR="003925DB" w:rsidRPr="00C636EF" w:rsidRDefault="003925DB" w:rsidP="001F7BA5">
      <w:pPr>
        <w:pStyle w:val="PargrafodaLista"/>
        <w:numPr>
          <w:ilvl w:val="0"/>
          <w:numId w:val="15"/>
        </w:numPr>
        <w:ind w:right="566"/>
        <w:jc w:val="both"/>
        <w:rPr>
          <w:rFonts w:ascii="Arial" w:hAnsi="Arial" w:cs="Arial"/>
        </w:rPr>
      </w:pPr>
      <w:r w:rsidRPr="00C636EF">
        <w:rPr>
          <w:rFonts w:ascii="Arial" w:hAnsi="Arial" w:cs="Arial"/>
        </w:rPr>
        <w:t>Encarregado de Manutenção Industrial.</w:t>
      </w:r>
    </w:p>
    <w:p w:rsidR="00F40FD4" w:rsidRDefault="0068219A" w:rsidP="001F7BA5">
      <w:pPr>
        <w:ind w:right="566"/>
        <w:jc w:val="both"/>
        <w:rPr>
          <w:rFonts w:ascii="Arial" w:hAnsi="Arial" w:cs="Arial"/>
          <w:b/>
          <w:i/>
        </w:rPr>
      </w:pPr>
      <w:proofErr w:type="spellStart"/>
      <w:r>
        <w:rPr>
          <w:rFonts w:ascii="Arial" w:hAnsi="Arial" w:cs="Arial"/>
          <w:b/>
          <w:i/>
        </w:rPr>
        <w:t>Alusa</w:t>
      </w:r>
      <w:proofErr w:type="spellEnd"/>
      <w:r>
        <w:rPr>
          <w:rFonts w:ascii="Arial" w:hAnsi="Arial" w:cs="Arial"/>
          <w:b/>
          <w:i/>
        </w:rPr>
        <w:t xml:space="preserve"> Engenharia.</w:t>
      </w:r>
    </w:p>
    <w:p w:rsidR="0068219A" w:rsidRPr="00C636EF" w:rsidRDefault="0068219A" w:rsidP="001F7BA5">
      <w:pPr>
        <w:pStyle w:val="PargrafodaLista"/>
        <w:numPr>
          <w:ilvl w:val="0"/>
          <w:numId w:val="16"/>
        </w:numPr>
        <w:ind w:right="566"/>
        <w:jc w:val="both"/>
        <w:rPr>
          <w:rFonts w:ascii="Arial" w:hAnsi="Arial" w:cs="Arial"/>
        </w:rPr>
      </w:pPr>
      <w:r w:rsidRPr="00C636EF">
        <w:rPr>
          <w:rFonts w:ascii="Arial" w:hAnsi="Arial" w:cs="Arial"/>
        </w:rPr>
        <w:t>De 03/12/2012</w:t>
      </w:r>
      <w:r w:rsidR="005C565C" w:rsidRPr="00C636EF">
        <w:rPr>
          <w:rFonts w:ascii="Arial" w:hAnsi="Arial" w:cs="Arial"/>
        </w:rPr>
        <w:t xml:space="preserve"> á 02/01/2014</w:t>
      </w:r>
    </w:p>
    <w:p w:rsidR="0068219A" w:rsidRPr="00C636EF" w:rsidRDefault="0068219A" w:rsidP="001F7BA5">
      <w:pPr>
        <w:pStyle w:val="PargrafodaLista"/>
        <w:numPr>
          <w:ilvl w:val="0"/>
          <w:numId w:val="16"/>
        </w:numPr>
        <w:ind w:right="566"/>
        <w:jc w:val="both"/>
        <w:rPr>
          <w:rFonts w:ascii="Arial" w:hAnsi="Arial" w:cs="Arial"/>
        </w:rPr>
      </w:pPr>
      <w:r w:rsidRPr="00C636EF">
        <w:rPr>
          <w:rFonts w:ascii="Arial" w:hAnsi="Arial" w:cs="Arial"/>
        </w:rPr>
        <w:t>Usina Hidrelétrica Ferreira Gomes AP.</w:t>
      </w:r>
    </w:p>
    <w:p w:rsidR="0068219A" w:rsidRPr="00C636EF" w:rsidRDefault="0068219A" w:rsidP="001F7BA5">
      <w:pPr>
        <w:pStyle w:val="PargrafodaLista"/>
        <w:numPr>
          <w:ilvl w:val="0"/>
          <w:numId w:val="16"/>
        </w:numPr>
        <w:ind w:right="566"/>
        <w:jc w:val="both"/>
        <w:rPr>
          <w:rFonts w:ascii="Arial" w:hAnsi="Arial" w:cs="Arial"/>
        </w:rPr>
      </w:pPr>
      <w:r w:rsidRPr="00C636EF">
        <w:rPr>
          <w:rFonts w:ascii="Arial" w:hAnsi="Arial" w:cs="Arial"/>
        </w:rPr>
        <w:lastRenderedPageBreak/>
        <w:t>Supervisor de Montagem.</w:t>
      </w:r>
    </w:p>
    <w:p w:rsidR="00CF5FDB" w:rsidRDefault="00CF5FDB" w:rsidP="001F7BA5">
      <w:pPr>
        <w:tabs>
          <w:tab w:val="left" w:pos="6211"/>
        </w:tabs>
        <w:ind w:right="566"/>
        <w:jc w:val="both"/>
        <w:rPr>
          <w:rFonts w:ascii="Arial" w:hAnsi="Arial" w:cs="Arial"/>
        </w:rPr>
      </w:pPr>
      <w:r w:rsidRPr="00D12329">
        <w:rPr>
          <w:rFonts w:ascii="Arial" w:hAnsi="Arial" w:cs="Arial"/>
          <w:b/>
          <w:i/>
        </w:rPr>
        <w:t>Construções e Comercio Camargo Correa.</w:t>
      </w:r>
    </w:p>
    <w:p w:rsidR="00CF5FDB" w:rsidRPr="001F7BA5" w:rsidRDefault="001F7BA5" w:rsidP="001F7BA5">
      <w:pPr>
        <w:pStyle w:val="PargrafodaLista"/>
        <w:numPr>
          <w:ilvl w:val="0"/>
          <w:numId w:val="17"/>
        </w:numPr>
        <w:ind w:right="566"/>
        <w:jc w:val="both"/>
        <w:rPr>
          <w:rFonts w:ascii="Arial" w:hAnsi="Arial" w:cs="Arial"/>
        </w:rPr>
      </w:pPr>
      <w:r>
        <w:rPr>
          <w:rFonts w:ascii="Arial" w:hAnsi="Arial" w:cs="Arial"/>
        </w:rPr>
        <w:t>De</w:t>
      </w:r>
      <w:r w:rsidR="001E2DE1" w:rsidRPr="001F7BA5">
        <w:rPr>
          <w:rFonts w:ascii="Arial" w:hAnsi="Arial" w:cs="Arial"/>
        </w:rPr>
        <w:t xml:space="preserve"> </w:t>
      </w:r>
      <w:r w:rsidR="00CF5FDB" w:rsidRPr="001F7BA5">
        <w:rPr>
          <w:rFonts w:ascii="Arial" w:hAnsi="Arial" w:cs="Arial"/>
        </w:rPr>
        <w:t>16/01/2012 á 23/08/2012.</w:t>
      </w:r>
    </w:p>
    <w:p w:rsidR="00CF5FDB" w:rsidRPr="001F7BA5" w:rsidRDefault="00CF5FDB" w:rsidP="001F7BA5">
      <w:pPr>
        <w:pStyle w:val="PargrafodaLista"/>
        <w:numPr>
          <w:ilvl w:val="0"/>
          <w:numId w:val="17"/>
        </w:numPr>
        <w:ind w:right="566"/>
        <w:jc w:val="both"/>
        <w:rPr>
          <w:rFonts w:ascii="Arial" w:hAnsi="Arial" w:cs="Arial"/>
        </w:rPr>
      </w:pPr>
      <w:r w:rsidRPr="001F7BA5">
        <w:rPr>
          <w:rFonts w:ascii="Arial" w:hAnsi="Arial" w:cs="Arial"/>
        </w:rPr>
        <w:t>Usina Hidrelétrica Jirau RO.</w:t>
      </w:r>
    </w:p>
    <w:p w:rsidR="00CF5FDB" w:rsidRPr="001F7BA5" w:rsidRDefault="00CF5FDB" w:rsidP="001F7BA5">
      <w:pPr>
        <w:pStyle w:val="PargrafodaLista"/>
        <w:numPr>
          <w:ilvl w:val="0"/>
          <w:numId w:val="17"/>
        </w:numPr>
        <w:ind w:right="566"/>
        <w:jc w:val="both"/>
        <w:rPr>
          <w:rFonts w:ascii="Arial" w:hAnsi="Arial" w:cs="Arial"/>
        </w:rPr>
      </w:pPr>
      <w:r w:rsidRPr="001F7BA5">
        <w:rPr>
          <w:rFonts w:ascii="Arial" w:hAnsi="Arial" w:cs="Arial"/>
        </w:rPr>
        <w:t>Encarregado de Produção.</w:t>
      </w:r>
    </w:p>
    <w:p w:rsidR="00D12329" w:rsidRDefault="00D12329" w:rsidP="001F7BA5">
      <w:pPr>
        <w:ind w:right="566"/>
        <w:jc w:val="both"/>
        <w:rPr>
          <w:rFonts w:ascii="Arial" w:hAnsi="Arial" w:cs="Arial"/>
        </w:rPr>
      </w:pPr>
      <w:r w:rsidRPr="00D12329">
        <w:rPr>
          <w:rFonts w:ascii="Arial" w:hAnsi="Arial" w:cs="Arial"/>
          <w:b/>
          <w:i/>
        </w:rPr>
        <w:t>Construções e Comercio Camargo Correa.</w:t>
      </w:r>
    </w:p>
    <w:p w:rsidR="00D12329" w:rsidRPr="001F7BA5" w:rsidRDefault="00D12329" w:rsidP="001F7BA5">
      <w:pPr>
        <w:pStyle w:val="PargrafodaLista"/>
        <w:numPr>
          <w:ilvl w:val="0"/>
          <w:numId w:val="18"/>
        </w:numPr>
        <w:ind w:right="566"/>
        <w:jc w:val="both"/>
        <w:rPr>
          <w:rFonts w:ascii="Arial" w:hAnsi="Arial" w:cs="Arial"/>
        </w:rPr>
      </w:pPr>
      <w:r w:rsidRPr="001F7BA5">
        <w:rPr>
          <w:rFonts w:ascii="Arial" w:hAnsi="Arial" w:cs="Arial"/>
        </w:rPr>
        <w:t>De</w:t>
      </w:r>
      <w:r w:rsidR="00180157" w:rsidRPr="001F7BA5">
        <w:rPr>
          <w:rFonts w:ascii="Arial" w:hAnsi="Arial" w:cs="Arial"/>
        </w:rPr>
        <w:t xml:space="preserve"> 06/08/2007 a 18/08/2011.</w:t>
      </w:r>
    </w:p>
    <w:p w:rsidR="00D12329" w:rsidRPr="001F7BA5" w:rsidRDefault="00D12329" w:rsidP="001F7BA5">
      <w:pPr>
        <w:pStyle w:val="PargrafodaLista"/>
        <w:numPr>
          <w:ilvl w:val="0"/>
          <w:numId w:val="18"/>
        </w:numPr>
        <w:ind w:right="566"/>
        <w:jc w:val="both"/>
        <w:rPr>
          <w:rFonts w:ascii="Arial" w:hAnsi="Arial" w:cs="Arial"/>
        </w:rPr>
      </w:pPr>
      <w:r w:rsidRPr="001F7BA5">
        <w:rPr>
          <w:rFonts w:ascii="Arial" w:hAnsi="Arial" w:cs="Arial"/>
        </w:rPr>
        <w:t>Usina Hidrelétrica Foz do Chapecó-SC e Ponte sobre o Rio Negro Manaus-AM.</w:t>
      </w:r>
    </w:p>
    <w:p w:rsidR="00D12329" w:rsidRPr="001F7BA5" w:rsidRDefault="00D12329" w:rsidP="001F7BA5">
      <w:pPr>
        <w:pStyle w:val="PargrafodaLista"/>
        <w:numPr>
          <w:ilvl w:val="0"/>
          <w:numId w:val="18"/>
        </w:numPr>
        <w:ind w:right="566"/>
        <w:jc w:val="both"/>
        <w:rPr>
          <w:rFonts w:ascii="Arial" w:hAnsi="Arial" w:cs="Arial"/>
        </w:rPr>
      </w:pPr>
      <w:r w:rsidRPr="001F7BA5">
        <w:rPr>
          <w:rFonts w:ascii="Arial" w:hAnsi="Arial" w:cs="Arial"/>
        </w:rPr>
        <w:t>Encarregado de Manutenção Industrial.</w:t>
      </w:r>
    </w:p>
    <w:p w:rsidR="00D12329" w:rsidRDefault="00D12329" w:rsidP="001F7BA5">
      <w:pPr>
        <w:ind w:right="566"/>
        <w:jc w:val="both"/>
        <w:rPr>
          <w:rFonts w:ascii="Arial" w:hAnsi="Arial" w:cs="Arial"/>
        </w:rPr>
      </w:pPr>
      <w:r w:rsidRPr="00D12329">
        <w:rPr>
          <w:rFonts w:ascii="Arial" w:hAnsi="Arial" w:cs="Arial"/>
          <w:b/>
          <w:i/>
        </w:rPr>
        <w:t>Construções e Comercio Camargo Correa.</w:t>
      </w:r>
    </w:p>
    <w:p w:rsidR="00D12329" w:rsidRPr="001F7BA5" w:rsidRDefault="001E2DE1" w:rsidP="001F7BA5">
      <w:pPr>
        <w:pStyle w:val="PargrafodaLista"/>
        <w:numPr>
          <w:ilvl w:val="0"/>
          <w:numId w:val="19"/>
        </w:numPr>
        <w:ind w:right="566"/>
        <w:jc w:val="both"/>
        <w:rPr>
          <w:rFonts w:ascii="Arial" w:hAnsi="Arial" w:cs="Arial"/>
        </w:rPr>
      </w:pPr>
      <w:r w:rsidRPr="001F7BA5">
        <w:rPr>
          <w:rFonts w:ascii="Arial" w:hAnsi="Arial" w:cs="Arial"/>
        </w:rPr>
        <w:t>De</w:t>
      </w:r>
      <w:r w:rsidR="00D12329" w:rsidRPr="001F7BA5">
        <w:rPr>
          <w:rFonts w:ascii="Arial" w:hAnsi="Arial" w:cs="Arial"/>
        </w:rPr>
        <w:t>16/10/2006 á 04/07/2007.</w:t>
      </w:r>
    </w:p>
    <w:p w:rsidR="00D12329" w:rsidRPr="001F7BA5" w:rsidRDefault="00D12329" w:rsidP="001F7BA5">
      <w:pPr>
        <w:pStyle w:val="PargrafodaLista"/>
        <w:numPr>
          <w:ilvl w:val="0"/>
          <w:numId w:val="19"/>
        </w:numPr>
        <w:ind w:right="566"/>
        <w:jc w:val="both"/>
        <w:rPr>
          <w:rFonts w:ascii="Arial" w:hAnsi="Arial" w:cs="Arial"/>
        </w:rPr>
      </w:pPr>
      <w:r w:rsidRPr="001F7BA5">
        <w:rPr>
          <w:rFonts w:ascii="Arial" w:hAnsi="Arial" w:cs="Arial"/>
        </w:rPr>
        <w:t xml:space="preserve">Usina Hidrelétrica Salto </w:t>
      </w:r>
      <w:r w:rsidR="00A867C6" w:rsidRPr="001F7BA5">
        <w:rPr>
          <w:rFonts w:ascii="Arial" w:hAnsi="Arial" w:cs="Arial"/>
        </w:rPr>
        <w:t>Pilão SC</w:t>
      </w:r>
      <w:r w:rsidRPr="001F7BA5">
        <w:rPr>
          <w:rFonts w:ascii="Arial" w:hAnsi="Arial" w:cs="Arial"/>
        </w:rPr>
        <w:t>.</w:t>
      </w:r>
    </w:p>
    <w:p w:rsidR="00D12329" w:rsidRPr="001F7BA5" w:rsidRDefault="00D12329" w:rsidP="001F7BA5">
      <w:pPr>
        <w:pStyle w:val="PargrafodaLista"/>
        <w:numPr>
          <w:ilvl w:val="0"/>
          <w:numId w:val="19"/>
        </w:numPr>
        <w:ind w:right="566"/>
        <w:jc w:val="both"/>
        <w:rPr>
          <w:rFonts w:ascii="Arial" w:hAnsi="Arial" w:cs="Arial"/>
        </w:rPr>
      </w:pPr>
      <w:r w:rsidRPr="001F7BA5">
        <w:rPr>
          <w:rFonts w:ascii="Arial" w:hAnsi="Arial" w:cs="Arial"/>
        </w:rPr>
        <w:t>Encarregado de Manutenção Industrial.</w:t>
      </w:r>
    </w:p>
    <w:p w:rsidR="00D12329" w:rsidRPr="00D12329" w:rsidRDefault="00D12329" w:rsidP="001F7BA5">
      <w:pPr>
        <w:ind w:right="566"/>
        <w:jc w:val="both"/>
        <w:rPr>
          <w:rFonts w:ascii="Arial" w:hAnsi="Arial" w:cs="Arial"/>
          <w:b/>
          <w:i/>
        </w:rPr>
      </w:pPr>
      <w:proofErr w:type="spellStart"/>
      <w:r w:rsidRPr="00D12329">
        <w:rPr>
          <w:rFonts w:ascii="Arial" w:hAnsi="Arial" w:cs="Arial"/>
          <w:b/>
          <w:i/>
        </w:rPr>
        <w:t>Enesa</w:t>
      </w:r>
      <w:proofErr w:type="spellEnd"/>
      <w:r w:rsidRPr="00D12329">
        <w:rPr>
          <w:rFonts w:ascii="Arial" w:hAnsi="Arial" w:cs="Arial"/>
          <w:b/>
          <w:i/>
        </w:rPr>
        <w:t xml:space="preserve"> Engenharia.</w:t>
      </w:r>
    </w:p>
    <w:p w:rsidR="00D12329" w:rsidRPr="001F7BA5" w:rsidRDefault="00D12329" w:rsidP="001F7BA5">
      <w:pPr>
        <w:pStyle w:val="PargrafodaLista"/>
        <w:numPr>
          <w:ilvl w:val="0"/>
          <w:numId w:val="20"/>
        </w:numPr>
        <w:ind w:right="566"/>
        <w:jc w:val="both"/>
        <w:rPr>
          <w:rFonts w:ascii="Arial" w:hAnsi="Arial" w:cs="Arial"/>
        </w:rPr>
      </w:pPr>
      <w:r w:rsidRPr="001F7BA5">
        <w:rPr>
          <w:rFonts w:ascii="Arial" w:hAnsi="Arial" w:cs="Arial"/>
        </w:rPr>
        <w:t>De 14/09/2005 á 21/11/2005.</w:t>
      </w:r>
    </w:p>
    <w:p w:rsidR="00D12329" w:rsidRPr="001F7BA5" w:rsidRDefault="00D12329" w:rsidP="001F7BA5">
      <w:pPr>
        <w:pStyle w:val="PargrafodaLista"/>
        <w:numPr>
          <w:ilvl w:val="0"/>
          <w:numId w:val="20"/>
        </w:numPr>
        <w:ind w:right="566"/>
        <w:jc w:val="both"/>
        <w:rPr>
          <w:rFonts w:ascii="Arial" w:hAnsi="Arial" w:cs="Arial"/>
        </w:rPr>
      </w:pPr>
      <w:r w:rsidRPr="001F7BA5">
        <w:rPr>
          <w:rFonts w:ascii="Arial" w:hAnsi="Arial" w:cs="Arial"/>
        </w:rPr>
        <w:t>Expansão da Fabrica de Alumínio da Alunorte Barcarena</w:t>
      </w:r>
      <w:r w:rsidR="004E154F" w:rsidRPr="001F7BA5">
        <w:rPr>
          <w:rFonts w:ascii="Arial" w:hAnsi="Arial" w:cs="Arial"/>
        </w:rPr>
        <w:t xml:space="preserve"> </w:t>
      </w:r>
      <w:r w:rsidRPr="001F7BA5">
        <w:rPr>
          <w:rFonts w:ascii="Arial" w:hAnsi="Arial" w:cs="Arial"/>
        </w:rPr>
        <w:t>-</w:t>
      </w:r>
      <w:r w:rsidR="004E154F" w:rsidRPr="001F7BA5">
        <w:rPr>
          <w:rFonts w:ascii="Arial" w:hAnsi="Arial" w:cs="Arial"/>
        </w:rPr>
        <w:t xml:space="preserve"> </w:t>
      </w:r>
      <w:r w:rsidRPr="001F7BA5">
        <w:rPr>
          <w:rFonts w:ascii="Arial" w:hAnsi="Arial" w:cs="Arial"/>
        </w:rPr>
        <w:t>PA.</w:t>
      </w:r>
    </w:p>
    <w:p w:rsidR="00D12329" w:rsidRPr="001F7BA5" w:rsidRDefault="00D12329" w:rsidP="001F7BA5">
      <w:pPr>
        <w:pStyle w:val="PargrafodaLista"/>
        <w:numPr>
          <w:ilvl w:val="0"/>
          <w:numId w:val="20"/>
        </w:numPr>
        <w:ind w:right="566"/>
        <w:jc w:val="both"/>
        <w:rPr>
          <w:rFonts w:ascii="Arial" w:hAnsi="Arial" w:cs="Arial"/>
        </w:rPr>
      </w:pPr>
      <w:r w:rsidRPr="001F7BA5">
        <w:rPr>
          <w:rFonts w:ascii="Arial" w:hAnsi="Arial" w:cs="Arial"/>
        </w:rPr>
        <w:t>Encarregado de Montagem.</w:t>
      </w:r>
    </w:p>
    <w:p w:rsidR="00D12329" w:rsidRPr="00D12329" w:rsidRDefault="00D12329" w:rsidP="001F7BA5">
      <w:pPr>
        <w:ind w:right="566"/>
        <w:jc w:val="both"/>
        <w:rPr>
          <w:rFonts w:ascii="Arial" w:hAnsi="Arial" w:cs="Arial"/>
          <w:b/>
          <w:i/>
        </w:rPr>
      </w:pPr>
      <w:r w:rsidRPr="00D12329">
        <w:rPr>
          <w:rFonts w:ascii="Arial" w:hAnsi="Arial" w:cs="Arial"/>
          <w:b/>
          <w:i/>
        </w:rPr>
        <w:t>Construções e Comercio Camargo Correa.</w:t>
      </w:r>
    </w:p>
    <w:p w:rsidR="00D12329" w:rsidRPr="001F7BA5" w:rsidRDefault="00D12329" w:rsidP="001F7BA5">
      <w:pPr>
        <w:pStyle w:val="PargrafodaLista"/>
        <w:numPr>
          <w:ilvl w:val="0"/>
          <w:numId w:val="21"/>
        </w:numPr>
        <w:ind w:right="566"/>
        <w:jc w:val="both"/>
        <w:rPr>
          <w:rFonts w:ascii="Arial" w:hAnsi="Arial" w:cs="Arial"/>
        </w:rPr>
      </w:pPr>
      <w:r w:rsidRPr="001F7BA5">
        <w:rPr>
          <w:rFonts w:ascii="Arial" w:hAnsi="Arial" w:cs="Arial"/>
        </w:rPr>
        <w:t>De 02/08/2004 á 01/07/2005.</w:t>
      </w:r>
    </w:p>
    <w:p w:rsidR="00D12329" w:rsidRPr="001F7BA5" w:rsidRDefault="00D12329" w:rsidP="001F7BA5">
      <w:pPr>
        <w:pStyle w:val="PargrafodaLista"/>
        <w:numPr>
          <w:ilvl w:val="0"/>
          <w:numId w:val="21"/>
        </w:numPr>
        <w:ind w:right="566"/>
        <w:jc w:val="both"/>
        <w:rPr>
          <w:rFonts w:ascii="Arial" w:hAnsi="Arial" w:cs="Arial"/>
        </w:rPr>
      </w:pPr>
      <w:r w:rsidRPr="001F7BA5">
        <w:rPr>
          <w:rFonts w:ascii="Arial" w:hAnsi="Arial" w:cs="Arial"/>
        </w:rPr>
        <w:t>Usina Hidrelétrica Tucuruí.</w:t>
      </w:r>
    </w:p>
    <w:p w:rsidR="00D12329" w:rsidRPr="001F7BA5" w:rsidRDefault="00D12329" w:rsidP="001F7BA5">
      <w:pPr>
        <w:pStyle w:val="PargrafodaLista"/>
        <w:numPr>
          <w:ilvl w:val="0"/>
          <w:numId w:val="21"/>
        </w:numPr>
        <w:ind w:right="566"/>
        <w:jc w:val="both"/>
        <w:rPr>
          <w:rFonts w:ascii="Arial" w:hAnsi="Arial" w:cs="Arial"/>
        </w:rPr>
      </w:pPr>
      <w:r w:rsidRPr="001F7BA5">
        <w:rPr>
          <w:rFonts w:ascii="Arial" w:hAnsi="Arial" w:cs="Arial"/>
        </w:rPr>
        <w:t>Mecânico de Maq</w:t>
      </w:r>
      <w:r w:rsidR="00076766" w:rsidRPr="001F7BA5">
        <w:rPr>
          <w:rFonts w:ascii="Arial" w:hAnsi="Arial" w:cs="Arial"/>
        </w:rPr>
        <w:t>uina e Equipamentos Pesado III à</w:t>
      </w:r>
      <w:r w:rsidRPr="001F7BA5">
        <w:rPr>
          <w:rFonts w:ascii="Arial" w:hAnsi="Arial" w:cs="Arial"/>
        </w:rPr>
        <w:t xml:space="preserve"> Encarregado de Manutenção Industrial.</w:t>
      </w:r>
    </w:p>
    <w:p w:rsidR="00D12329" w:rsidRDefault="00D12329" w:rsidP="001F7BA5">
      <w:pPr>
        <w:ind w:right="566"/>
        <w:jc w:val="both"/>
        <w:rPr>
          <w:rFonts w:ascii="Arial" w:hAnsi="Arial" w:cs="Arial"/>
        </w:rPr>
      </w:pPr>
      <w:r w:rsidRPr="00D12329">
        <w:rPr>
          <w:rFonts w:ascii="Arial" w:hAnsi="Arial" w:cs="Arial"/>
          <w:b/>
          <w:i/>
        </w:rPr>
        <w:t>Construções e Comercio Camargo Correa</w:t>
      </w:r>
    </w:p>
    <w:p w:rsidR="00D12329" w:rsidRPr="001F7BA5" w:rsidRDefault="00D12329" w:rsidP="001F7BA5">
      <w:pPr>
        <w:pStyle w:val="PargrafodaLista"/>
        <w:numPr>
          <w:ilvl w:val="0"/>
          <w:numId w:val="21"/>
        </w:numPr>
        <w:ind w:right="566"/>
        <w:jc w:val="both"/>
        <w:rPr>
          <w:rFonts w:ascii="Arial" w:hAnsi="Arial" w:cs="Arial"/>
        </w:rPr>
      </w:pPr>
      <w:r w:rsidRPr="001F7BA5">
        <w:rPr>
          <w:rFonts w:ascii="Arial" w:hAnsi="Arial" w:cs="Arial"/>
        </w:rPr>
        <w:t>De 02/12/2002 á 04/12/2003.</w:t>
      </w:r>
    </w:p>
    <w:p w:rsidR="00D12329" w:rsidRPr="001F7BA5" w:rsidRDefault="00D12329" w:rsidP="001F7BA5">
      <w:pPr>
        <w:pStyle w:val="PargrafodaLista"/>
        <w:numPr>
          <w:ilvl w:val="0"/>
          <w:numId w:val="21"/>
        </w:numPr>
        <w:ind w:right="566"/>
        <w:jc w:val="both"/>
        <w:rPr>
          <w:rFonts w:ascii="Arial" w:hAnsi="Arial" w:cs="Arial"/>
        </w:rPr>
      </w:pPr>
      <w:r w:rsidRPr="001F7BA5">
        <w:rPr>
          <w:rFonts w:ascii="Arial" w:hAnsi="Arial" w:cs="Arial"/>
        </w:rPr>
        <w:t xml:space="preserve">Usina Hidrelétrica Barra </w:t>
      </w:r>
      <w:proofErr w:type="spellStart"/>
      <w:r w:rsidRPr="001F7BA5">
        <w:rPr>
          <w:rFonts w:ascii="Arial" w:hAnsi="Arial" w:cs="Arial"/>
        </w:rPr>
        <w:t>Grande-RS</w:t>
      </w:r>
      <w:proofErr w:type="spellEnd"/>
    </w:p>
    <w:p w:rsidR="00D12329" w:rsidRPr="001F7BA5" w:rsidRDefault="00D12329" w:rsidP="001F7BA5">
      <w:pPr>
        <w:pStyle w:val="PargrafodaLista"/>
        <w:numPr>
          <w:ilvl w:val="0"/>
          <w:numId w:val="21"/>
        </w:numPr>
        <w:ind w:right="566"/>
        <w:jc w:val="both"/>
        <w:rPr>
          <w:rFonts w:ascii="Arial" w:hAnsi="Arial" w:cs="Arial"/>
        </w:rPr>
      </w:pPr>
      <w:r w:rsidRPr="001F7BA5">
        <w:rPr>
          <w:rFonts w:ascii="Arial" w:hAnsi="Arial" w:cs="Arial"/>
        </w:rPr>
        <w:t>Oficial Polivalente de Montagem III.</w:t>
      </w:r>
    </w:p>
    <w:p w:rsidR="008A46B5" w:rsidRPr="00826412" w:rsidRDefault="001152BA" w:rsidP="001F7BA5">
      <w:pPr>
        <w:ind w:right="566"/>
        <w:jc w:val="both"/>
        <w:rPr>
          <w:rFonts w:ascii="Arial" w:hAnsi="Arial" w:cs="Arial"/>
        </w:rPr>
      </w:pPr>
      <w:r w:rsidRPr="00D12329">
        <w:rPr>
          <w:rFonts w:ascii="Arial" w:hAnsi="Arial" w:cs="Arial"/>
          <w:b/>
          <w:i/>
        </w:rPr>
        <w:t>Construções e Comercio Camargo Correa</w:t>
      </w:r>
    </w:p>
    <w:p w:rsidR="00435751" w:rsidRPr="001F7BA5" w:rsidRDefault="00180157" w:rsidP="001F7BA5">
      <w:pPr>
        <w:pStyle w:val="PargrafodaLista"/>
        <w:numPr>
          <w:ilvl w:val="0"/>
          <w:numId w:val="21"/>
        </w:numPr>
        <w:ind w:right="566"/>
        <w:jc w:val="both"/>
        <w:rPr>
          <w:rFonts w:ascii="Arial" w:hAnsi="Arial" w:cs="Arial"/>
        </w:rPr>
      </w:pPr>
      <w:r w:rsidRPr="001F7BA5">
        <w:rPr>
          <w:rFonts w:ascii="Arial" w:hAnsi="Arial" w:cs="Arial"/>
        </w:rPr>
        <w:t>De 14/02/2000 a 07/07/2002</w:t>
      </w:r>
    </w:p>
    <w:p w:rsidR="008A46B5" w:rsidRPr="001F7BA5" w:rsidRDefault="00435751" w:rsidP="001F7BA5">
      <w:pPr>
        <w:pStyle w:val="PargrafodaLista"/>
        <w:numPr>
          <w:ilvl w:val="0"/>
          <w:numId w:val="21"/>
        </w:numPr>
        <w:ind w:right="566"/>
        <w:jc w:val="both"/>
        <w:rPr>
          <w:rFonts w:ascii="Arial" w:hAnsi="Arial" w:cs="Arial"/>
        </w:rPr>
      </w:pPr>
      <w:r w:rsidRPr="001F7BA5">
        <w:rPr>
          <w:rFonts w:ascii="Arial" w:hAnsi="Arial" w:cs="Arial"/>
        </w:rPr>
        <w:t>Us</w:t>
      </w:r>
      <w:r w:rsidR="00180157" w:rsidRPr="001F7BA5">
        <w:rPr>
          <w:rFonts w:ascii="Arial" w:hAnsi="Arial" w:cs="Arial"/>
        </w:rPr>
        <w:t xml:space="preserve">ina Hidrelétrica de </w:t>
      </w:r>
      <w:r w:rsidR="00E225E1" w:rsidRPr="001F7BA5">
        <w:rPr>
          <w:rFonts w:ascii="Arial" w:hAnsi="Arial" w:cs="Arial"/>
        </w:rPr>
        <w:t>Tucuruí</w:t>
      </w:r>
      <w:r w:rsidR="00E225E1">
        <w:rPr>
          <w:rFonts w:ascii="Arial" w:hAnsi="Arial" w:cs="Arial"/>
        </w:rPr>
        <w:t>-</w:t>
      </w:r>
      <w:r w:rsidR="001152BA" w:rsidRPr="001F7BA5">
        <w:rPr>
          <w:rFonts w:ascii="Arial" w:hAnsi="Arial" w:cs="Arial"/>
        </w:rPr>
        <w:t xml:space="preserve"> </w:t>
      </w:r>
      <w:r w:rsidR="00180157" w:rsidRPr="001F7BA5">
        <w:rPr>
          <w:rFonts w:ascii="Arial" w:hAnsi="Arial" w:cs="Arial"/>
        </w:rPr>
        <w:t>PA</w:t>
      </w:r>
    </w:p>
    <w:p w:rsidR="009840D6" w:rsidRPr="001F7BA5" w:rsidRDefault="00A867C6" w:rsidP="001F7BA5">
      <w:pPr>
        <w:pStyle w:val="PargrafodaLista"/>
        <w:numPr>
          <w:ilvl w:val="0"/>
          <w:numId w:val="21"/>
        </w:numPr>
        <w:ind w:right="566"/>
        <w:jc w:val="both"/>
        <w:rPr>
          <w:rFonts w:ascii="Arial" w:hAnsi="Arial" w:cs="Arial"/>
        </w:rPr>
      </w:pPr>
      <w:r w:rsidRPr="001F7BA5">
        <w:rPr>
          <w:rFonts w:ascii="Arial" w:hAnsi="Arial" w:cs="Arial"/>
        </w:rPr>
        <w:t>En</w:t>
      </w:r>
      <w:r w:rsidR="00180157" w:rsidRPr="001F7BA5">
        <w:rPr>
          <w:rFonts w:ascii="Arial" w:hAnsi="Arial" w:cs="Arial"/>
        </w:rPr>
        <w:t>carregado de Manutenção industrial.</w:t>
      </w:r>
    </w:p>
    <w:p w:rsidR="00180157" w:rsidRDefault="00180157" w:rsidP="001F7BA5">
      <w:pPr>
        <w:ind w:right="566"/>
        <w:jc w:val="both"/>
        <w:rPr>
          <w:rFonts w:ascii="Arial" w:hAnsi="Arial" w:cs="Arial"/>
        </w:rPr>
      </w:pPr>
      <w:r w:rsidRPr="00D12329">
        <w:rPr>
          <w:rFonts w:ascii="Arial" w:hAnsi="Arial" w:cs="Arial"/>
          <w:b/>
          <w:i/>
        </w:rPr>
        <w:t>Construções e Co</w:t>
      </w:r>
      <w:r w:rsidR="00076766">
        <w:rPr>
          <w:rFonts w:ascii="Arial" w:hAnsi="Arial" w:cs="Arial"/>
          <w:b/>
          <w:i/>
        </w:rPr>
        <w:t>mé</w:t>
      </w:r>
      <w:r w:rsidRPr="00D12329">
        <w:rPr>
          <w:rFonts w:ascii="Arial" w:hAnsi="Arial" w:cs="Arial"/>
          <w:b/>
          <w:i/>
        </w:rPr>
        <w:t>rcio Camargo Correa</w:t>
      </w:r>
    </w:p>
    <w:p w:rsidR="00180157" w:rsidRPr="001F7BA5" w:rsidRDefault="00180157" w:rsidP="001F7BA5">
      <w:pPr>
        <w:pStyle w:val="PargrafodaLista"/>
        <w:numPr>
          <w:ilvl w:val="0"/>
          <w:numId w:val="21"/>
        </w:numPr>
        <w:ind w:right="566"/>
        <w:jc w:val="both"/>
        <w:rPr>
          <w:rFonts w:ascii="Arial" w:hAnsi="Arial" w:cs="Arial"/>
        </w:rPr>
      </w:pPr>
      <w:r w:rsidRPr="001F7BA5">
        <w:rPr>
          <w:rFonts w:ascii="Arial" w:hAnsi="Arial" w:cs="Arial"/>
        </w:rPr>
        <w:t>De 08/04/1994 a 20/09/1999</w:t>
      </w:r>
    </w:p>
    <w:p w:rsidR="00180157" w:rsidRPr="001F7BA5" w:rsidRDefault="00076766" w:rsidP="001F7BA5">
      <w:pPr>
        <w:pStyle w:val="PargrafodaLista"/>
        <w:numPr>
          <w:ilvl w:val="0"/>
          <w:numId w:val="21"/>
        </w:numPr>
        <w:ind w:right="566"/>
        <w:jc w:val="both"/>
        <w:rPr>
          <w:rFonts w:ascii="Arial" w:hAnsi="Arial" w:cs="Arial"/>
        </w:rPr>
      </w:pPr>
      <w:r w:rsidRPr="001F7BA5">
        <w:rPr>
          <w:rFonts w:ascii="Arial" w:hAnsi="Arial" w:cs="Arial"/>
        </w:rPr>
        <w:t>Usina Hidrelé</w:t>
      </w:r>
      <w:r w:rsidR="00180157" w:rsidRPr="001F7BA5">
        <w:rPr>
          <w:rFonts w:ascii="Arial" w:hAnsi="Arial" w:cs="Arial"/>
        </w:rPr>
        <w:t xml:space="preserve">trica Porto </w:t>
      </w:r>
      <w:r w:rsidR="00A867C6" w:rsidRPr="001F7BA5">
        <w:rPr>
          <w:rFonts w:ascii="Arial" w:hAnsi="Arial" w:cs="Arial"/>
        </w:rPr>
        <w:t>Primavera (</w:t>
      </w:r>
      <w:r w:rsidR="00180157" w:rsidRPr="001F7BA5">
        <w:rPr>
          <w:rFonts w:ascii="Arial" w:hAnsi="Arial" w:cs="Arial"/>
        </w:rPr>
        <w:t>Sergio Motta)</w:t>
      </w:r>
    </w:p>
    <w:p w:rsidR="00180157" w:rsidRPr="001F7BA5" w:rsidRDefault="00A867C6" w:rsidP="001F7BA5">
      <w:pPr>
        <w:pStyle w:val="PargrafodaLista"/>
        <w:numPr>
          <w:ilvl w:val="0"/>
          <w:numId w:val="21"/>
        </w:numPr>
        <w:ind w:right="566"/>
        <w:jc w:val="both"/>
        <w:rPr>
          <w:rFonts w:ascii="Arial" w:hAnsi="Arial" w:cs="Arial"/>
        </w:rPr>
      </w:pPr>
      <w:r w:rsidRPr="001F7BA5">
        <w:rPr>
          <w:rFonts w:ascii="Arial" w:hAnsi="Arial" w:cs="Arial"/>
        </w:rPr>
        <w:t>Mecânico</w:t>
      </w:r>
      <w:r w:rsidR="00180157" w:rsidRPr="001F7BA5">
        <w:rPr>
          <w:rFonts w:ascii="Arial" w:hAnsi="Arial" w:cs="Arial"/>
        </w:rPr>
        <w:t xml:space="preserve"> Industrial</w:t>
      </w:r>
    </w:p>
    <w:p w:rsidR="00180157" w:rsidRDefault="00180157" w:rsidP="001F7BA5">
      <w:pPr>
        <w:ind w:right="566"/>
        <w:jc w:val="both"/>
        <w:rPr>
          <w:rFonts w:ascii="Arial" w:hAnsi="Arial" w:cs="Arial"/>
        </w:rPr>
      </w:pPr>
      <w:r w:rsidRPr="00D12329">
        <w:rPr>
          <w:rFonts w:ascii="Arial" w:hAnsi="Arial" w:cs="Arial"/>
          <w:b/>
          <w:i/>
        </w:rPr>
        <w:t>Construções e Comercio Camargo Correa</w:t>
      </w:r>
    </w:p>
    <w:p w:rsidR="00180157" w:rsidRPr="001F7BA5" w:rsidRDefault="00180157" w:rsidP="001F7BA5">
      <w:pPr>
        <w:pStyle w:val="PargrafodaLista"/>
        <w:numPr>
          <w:ilvl w:val="0"/>
          <w:numId w:val="21"/>
        </w:numPr>
        <w:ind w:right="566"/>
        <w:jc w:val="both"/>
        <w:rPr>
          <w:rFonts w:ascii="Arial" w:hAnsi="Arial" w:cs="Arial"/>
        </w:rPr>
      </w:pPr>
      <w:r w:rsidRPr="001F7BA5">
        <w:rPr>
          <w:rFonts w:ascii="Arial" w:hAnsi="Arial" w:cs="Arial"/>
        </w:rPr>
        <w:t>De 10/03/1987 a 08//10/1993</w:t>
      </w:r>
    </w:p>
    <w:p w:rsidR="00180157" w:rsidRPr="001F7BA5" w:rsidRDefault="00180157" w:rsidP="001F7BA5">
      <w:pPr>
        <w:pStyle w:val="PargrafodaLista"/>
        <w:numPr>
          <w:ilvl w:val="0"/>
          <w:numId w:val="21"/>
        </w:numPr>
        <w:ind w:right="566"/>
        <w:jc w:val="both"/>
        <w:rPr>
          <w:rFonts w:ascii="Arial" w:hAnsi="Arial" w:cs="Arial"/>
        </w:rPr>
      </w:pPr>
      <w:r w:rsidRPr="001F7BA5">
        <w:rPr>
          <w:rFonts w:ascii="Arial" w:hAnsi="Arial" w:cs="Arial"/>
        </w:rPr>
        <w:t xml:space="preserve">Usina </w:t>
      </w:r>
      <w:r w:rsidR="00076766" w:rsidRPr="001F7BA5">
        <w:rPr>
          <w:rFonts w:ascii="Arial" w:hAnsi="Arial" w:cs="Arial"/>
        </w:rPr>
        <w:t>H</w:t>
      </w:r>
      <w:r w:rsidR="00A867C6" w:rsidRPr="001F7BA5">
        <w:rPr>
          <w:rFonts w:ascii="Arial" w:hAnsi="Arial" w:cs="Arial"/>
        </w:rPr>
        <w:t>idrelétrica</w:t>
      </w:r>
      <w:r w:rsidRPr="001F7BA5">
        <w:rPr>
          <w:rFonts w:ascii="Arial" w:hAnsi="Arial" w:cs="Arial"/>
        </w:rPr>
        <w:t xml:space="preserve"> Porto </w:t>
      </w:r>
      <w:r w:rsidR="00A867C6" w:rsidRPr="001F7BA5">
        <w:rPr>
          <w:rFonts w:ascii="Arial" w:hAnsi="Arial" w:cs="Arial"/>
        </w:rPr>
        <w:t>Primavera (</w:t>
      </w:r>
      <w:r w:rsidRPr="001F7BA5">
        <w:rPr>
          <w:rFonts w:ascii="Arial" w:hAnsi="Arial" w:cs="Arial"/>
        </w:rPr>
        <w:t>Sergio Motta)</w:t>
      </w:r>
    </w:p>
    <w:p w:rsidR="00180157" w:rsidRPr="001F7BA5" w:rsidRDefault="00180157" w:rsidP="001F7BA5">
      <w:pPr>
        <w:pStyle w:val="PargrafodaLista"/>
        <w:numPr>
          <w:ilvl w:val="0"/>
          <w:numId w:val="21"/>
        </w:numPr>
        <w:ind w:right="566"/>
        <w:jc w:val="both"/>
        <w:rPr>
          <w:rFonts w:ascii="Arial" w:hAnsi="Arial" w:cs="Arial"/>
        </w:rPr>
      </w:pPr>
      <w:r w:rsidRPr="001F7BA5">
        <w:rPr>
          <w:rFonts w:ascii="Arial" w:hAnsi="Arial" w:cs="Arial"/>
        </w:rPr>
        <w:t xml:space="preserve">Ajudante de serviços diversos a </w:t>
      </w:r>
      <w:r w:rsidR="00A867C6" w:rsidRPr="001F7BA5">
        <w:rPr>
          <w:rFonts w:ascii="Arial" w:hAnsi="Arial" w:cs="Arial"/>
        </w:rPr>
        <w:t>Mecânico</w:t>
      </w:r>
      <w:r w:rsidRPr="001F7BA5">
        <w:rPr>
          <w:rFonts w:ascii="Arial" w:hAnsi="Arial" w:cs="Arial"/>
        </w:rPr>
        <w:t xml:space="preserve"> Industrial</w:t>
      </w:r>
      <w:r w:rsidR="00E57B43" w:rsidRPr="001F7BA5">
        <w:rPr>
          <w:rFonts w:ascii="Arial" w:hAnsi="Arial" w:cs="Arial"/>
        </w:rPr>
        <w:t>.</w:t>
      </w:r>
    </w:p>
    <w:p w:rsidR="00180157" w:rsidRDefault="00180157" w:rsidP="001F7BA5">
      <w:pPr>
        <w:ind w:right="566"/>
        <w:jc w:val="both"/>
        <w:rPr>
          <w:rFonts w:ascii="Arial" w:hAnsi="Arial" w:cs="Arial"/>
        </w:rPr>
      </w:pPr>
    </w:p>
    <w:p w:rsidR="004967EC" w:rsidRDefault="004967EC" w:rsidP="001F7BA5">
      <w:pPr>
        <w:ind w:right="566"/>
        <w:jc w:val="both"/>
        <w:rPr>
          <w:rFonts w:ascii="Arial" w:hAnsi="Arial" w:cs="Arial"/>
          <w:b/>
          <w:u w:val="single"/>
        </w:rPr>
      </w:pPr>
    </w:p>
    <w:p w:rsidR="004967EC" w:rsidRDefault="004967EC" w:rsidP="001F7BA5">
      <w:pPr>
        <w:ind w:right="566"/>
        <w:jc w:val="both"/>
        <w:rPr>
          <w:rFonts w:ascii="Arial" w:hAnsi="Arial" w:cs="Arial"/>
          <w:b/>
        </w:rPr>
      </w:pPr>
    </w:p>
    <w:p w:rsidR="00D116AC" w:rsidRDefault="00D116AC" w:rsidP="001F7BA5">
      <w:pPr>
        <w:ind w:right="566"/>
        <w:jc w:val="both"/>
        <w:rPr>
          <w:rFonts w:ascii="Arial" w:hAnsi="Arial" w:cs="Arial"/>
          <w:b/>
        </w:rPr>
      </w:pPr>
      <w:r>
        <w:rPr>
          <w:sz w:val="16"/>
        </w:rPr>
        <w:pict>
          <v:rect id="_x0000_i1029" style="width:412.85pt;height:1.5pt" o:hralign="center" o:hrstd="t" o:hrnoshade="t" o:hr="t" fillcolor="black [3213]" stroked="f"/>
        </w:pict>
      </w:r>
    </w:p>
    <w:p w:rsidR="00122DFC" w:rsidRPr="004967EC" w:rsidRDefault="00122DFC" w:rsidP="001F7BA5">
      <w:pPr>
        <w:ind w:right="566"/>
        <w:jc w:val="both"/>
        <w:rPr>
          <w:rFonts w:ascii="Arial" w:hAnsi="Arial" w:cs="Arial"/>
          <w:b/>
          <w:i/>
        </w:rPr>
      </w:pPr>
      <w:r w:rsidRPr="004967EC">
        <w:rPr>
          <w:rFonts w:ascii="Arial" w:hAnsi="Arial" w:cs="Arial"/>
          <w:b/>
        </w:rPr>
        <w:t>Projetos Urbanos e de Infra Estrutura no qual atuou:</w:t>
      </w:r>
    </w:p>
    <w:p w:rsidR="00993946" w:rsidRDefault="00993946" w:rsidP="001F7BA5">
      <w:pPr>
        <w:ind w:right="566"/>
        <w:jc w:val="both"/>
        <w:rPr>
          <w:rFonts w:ascii="Arial" w:hAnsi="Arial" w:cs="Arial"/>
        </w:rPr>
      </w:pPr>
    </w:p>
    <w:p w:rsidR="00993946" w:rsidRPr="001F7BA5" w:rsidRDefault="00122DFC" w:rsidP="001F7BA5">
      <w:pPr>
        <w:pStyle w:val="PargrafodaLista"/>
        <w:numPr>
          <w:ilvl w:val="0"/>
          <w:numId w:val="22"/>
        </w:numPr>
        <w:ind w:right="566"/>
        <w:jc w:val="both"/>
        <w:rPr>
          <w:rFonts w:ascii="Arial" w:hAnsi="Arial" w:cs="Arial"/>
        </w:rPr>
      </w:pPr>
      <w:r w:rsidRPr="001F7BA5">
        <w:rPr>
          <w:rFonts w:ascii="Arial" w:hAnsi="Arial" w:cs="Arial"/>
        </w:rPr>
        <w:t xml:space="preserve">Usina Hidrelétrica de Porto </w:t>
      </w:r>
      <w:proofErr w:type="spellStart"/>
      <w:r w:rsidRPr="001F7BA5">
        <w:rPr>
          <w:rFonts w:ascii="Arial" w:hAnsi="Arial" w:cs="Arial"/>
        </w:rPr>
        <w:t>Primavera-SP</w:t>
      </w:r>
      <w:proofErr w:type="spellEnd"/>
      <w:r w:rsidRPr="001F7BA5">
        <w:rPr>
          <w:rFonts w:ascii="Arial" w:hAnsi="Arial" w:cs="Arial"/>
        </w:rPr>
        <w:t>.</w:t>
      </w:r>
    </w:p>
    <w:p w:rsidR="00122DFC" w:rsidRPr="001F7BA5" w:rsidRDefault="00E57B43" w:rsidP="001F7BA5">
      <w:pPr>
        <w:pStyle w:val="PargrafodaLista"/>
        <w:numPr>
          <w:ilvl w:val="0"/>
          <w:numId w:val="22"/>
        </w:numPr>
        <w:ind w:right="566"/>
        <w:jc w:val="both"/>
        <w:rPr>
          <w:rFonts w:ascii="Arial" w:hAnsi="Arial" w:cs="Arial"/>
        </w:rPr>
      </w:pPr>
      <w:r w:rsidRPr="001F7BA5">
        <w:rPr>
          <w:rFonts w:ascii="Arial" w:hAnsi="Arial" w:cs="Arial"/>
        </w:rPr>
        <w:t>Tú</w:t>
      </w:r>
      <w:r w:rsidR="00122DFC" w:rsidRPr="001F7BA5">
        <w:rPr>
          <w:rFonts w:ascii="Arial" w:hAnsi="Arial" w:cs="Arial"/>
        </w:rPr>
        <w:t xml:space="preserve">nel sob Rio </w:t>
      </w:r>
      <w:r w:rsidR="00661AA3" w:rsidRPr="001F7BA5">
        <w:rPr>
          <w:rFonts w:ascii="Arial" w:hAnsi="Arial" w:cs="Arial"/>
        </w:rPr>
        <w:t>Pinheiro (</w:t>
      </w:r>
      <w:r w:rsidR="00E225E1" w:rsidRPr="001F7BA5">
        <w:rPr>
          <w:rFonts w:ascii="Arial" w:hAnsi="Arial" w:cs="Arial"/>
        </w:rPr>
        <w:t>Túnel</w:t>
      </w:r>
      <w:r w:rsidR="00076766" w:rsidRPr="001F7BA5">
        <w:rPr>
          <w:rFonts w:ascii="Arial" w:hAnsi="Arial" w:cs="Arial"/>
        </w:rPr>
        <w:t xml:space="preserve"> Ayrton Senna) São Paulo-SP</w:t>
      </w:r>
      <w:r w:rsidR="00661AA3" w:rsidRPr="001F7BA5">
        <w:rPr>
          <w:rFonts w:ascii="Arial" w:hAnsi="Arial" w:cs="Arial"/>
        </w:rPr>
        <w:t>.</w:t>
      </w:r>
    </w:p>
    <w:p w:rsidR="00661AA3" w:rsidRPr="001F7BA5" w:rsidRDefault="00661AA3" w:rsidP="001F7BA5">
      <w:pPr>
        <w:pStyle w:val="PargrafodaLista"/>
        <w:numPr>
          <w:ilvl w:val="0"/>
          <w:numId w:val="22"/>
        </w:numPr>
        <w:ind w:right="566"/>
        <w:jc w:val="both"/>
        <w:rPr>
          <w:rFonts w:ascii="Arial" w:hAnsi="Arial" w:cs="Arial"/>
        </w:rPr>
      </w:pPr>
      <w:r w:rsidRPr="001F7BA5">
        <w:rPr>
          <w:rFonts w:ascii="Arial" w:hAnsi="Arial" w:cs="Arial"/>
        </w:rPr>
        <w:t xml:space="preserve">Fabrica de Alumina </w:t>
      </w:r>
      <w:proofErr w:type="gramStart"/>
      <w:r w:rsidRPr="001F7BA5">
        <w:rPr>
          <w:rFonts w:ascii="Arial" w:hAnsi="Arial" w:cs="Arial"/>
        </w:rPr>
        <w:t>Barcarena-PA</w:t>
      </w:r>
      <w:proofErr w:type="gramEnd"/>
      <w:r w:rsidRPr="001F7BA5">
        <w:rPr>
          <w:rFonts w:ascii="Arial" w:hAnsi="Arial" w:cs="Arial"/>
        </w:rPr>
        <w:t>.</w:t>
      </w:r>
    </w:p>
    <w:p w:rsidR="00661AA3" w:rsidRPr="001F7BA5" w:rsidRDefault="00661AA3" w:rsidP="001F7BA5">
      <w:pPr>
        <w:pStyle w:val="PargrafodaLista"/>
        <w:numPr>
          <w:ilvl w:val="0"/>
          <w:numId w:val="22"/>
        </w:numPr>
        <w:ind w:right="566"/>
        <w:jc w:val="both"/>
        <w:rPr>
          <w:rFonts w:ascii="Arial" w:hAnsi="Arial" w:cs="Arial"/>
        </w:rPr>
      </w:pPr>
      <w:r w:rsidRPr="001F7BA5">
        <w:rPr>
          <w:rFonts w:ascii="Arial" w:hAnsi="Arial" w:cs="Arial"/>
        </w:rPr>
        <w:t>Usina Hidrelétrica Tucuruí.</w:t>
      </w:r>
    </w:p>
    <w:p w:rsidR="00661AA3" w:rsidRPr="001F7BA5" w:rsidRDefault="00661AA3" w:rsidP="001F7BA5">
      <w:pPr>
        <w:pStyle w:val="PargrafodaLista"/>
        <w:numPr>
          <w:ilvl w:val="0"/>
          <w:numId w:val="22"/>
        </w:numPr>
        <w:ind w:right="566"/>
        <w:jc w:val="both"/>
        <w:rPr>
          <w:rFonts w:ascii="Arial" w:hAnsi="Arial" w:cs="Arial"/>
        </w:rPr>
      </w:pPr>
      <w:r w:rsidRPr="001F7BA5">
        <w:rPr>
          <w:rFonts w:ascii="Arial" w:hAnsi="Arial" w:cs="Arial"/>
        </w:rPr>
        <w:t xml:space="preserve">Usina Hidrelétrica Barra </w:t>
      </w:r>
      <w:proofErr w:type="spellStart"/>
      <w:r w:rsidRPr="001F7BA5">
        <w:rPr>
          <w:rFonts w:ascii="Arial" w:hAnsi="Arial" w:cs="Arial"/>
        </w:rPr>
        <w:t>Grande-RS</w:t>
      </w:r>
      <w:proofErr w:type="spellEnd"/>
      <w:r w:rsidRPr="001F7BA5">
        <w:rPr>
          <w:rFonts w:ascii="Arial" w:hAnsi="Arial" w:cs="Arial"/>
        </w:rPr>
        <w:t>.</w:t>
      </w:r>
    </w:p>
    <w:p w:rsidR="00661AA3" w:rsidRPr="001F7BA5" w:rsidRDefault="00661AA3" w:rsidP="001F7BA5">
      <w:pPr>
        <w:pStyle w:val="PargrafodaLista"/>
        <w:numPr>
          <w:ilvl w:val="0"/>
          <w:numId w:val="22"/>
        </w:numPr>
        <w:ind w:right="566"/>
        <w:jc w:val="both"/>
        <w:rPr>
          <w:rFonts w:ascii="Arial" w:hAnsi="Arial" w:cs="Arial"/>
        </w:rPr>
      </w:pPr>
      <w:r w:rsidRPr="001F7BA5">
        <w:rPr>
          <w:rFonts w:ascii="Arial" w:hAnsi="Arial" w:cs="Arial"/>
        </w:rPr>
        <w:t>Usina Hidrelétrica Salto Pilão-SC.</w:t>
      </w:r>
    </w:p>
    <w:p w:rsidR="00661AA3" w:rsidRPr="001F7BA5" w:rsidRDefault="00661AA3" w:rsidP="001F7BA5">
      <w:pPr>
        <w:pStyle w:val="PargrafodaLista"/>
        <w:numPr>
          <w:ilvl w:val="0"/>
          <w:numId w:val="22"/>
        </w:numPr>
        <w:ind w:right="566"/>
        <w:jc w:val="both"/>
        <w:rPr>
          <w:rFonts w:ascii="Arial" w:hAnsi="Arial" w:cs="Arial"/>
        </w:rPr>
      </w:pPr>
      <w:r w:rsidRPr="001F7BA5">
        <w:rPr>
          <w:rFonts w:ascii="Arial" w:hAnsi="Arial" w:cs="Arial"/>
        </w:rPr>
        <w:t xml:space="preserve">Usina Hidrelétrica Foz do </w:t>
      </w:r>
      <w:proofErr w:type="gramStart"/>
      <w:r w:rsidRPr="001F7BA5">
        <w:rPr>
          <w:rFonts w:ascii="Arial" w:hAnsi="Arial" w:cs="Arial"/>
        </w:rPr>
        <w:t>Chapeco-SC</w:t>
      </w:r>
      <w:proofErr w:type="gramEnd"/>
      <w:r w:rsidRPr="001F7BA5">
        <w:rPr>
          <w:rFonts w:ascii="Arial" w:hAnsi="Arial" w:cs="Arial"/>
        </w:rPr>
        <w:t>.</w:t>
      </w:r>
    </w:p>
    <w:p w:rsidR="00661AA3" w:rsidRPr="001F7BA5" w:rsidRDefault="00661AA3" w:rsidP="001F7BA5">
      <w:pPr>
        <w:pStyle w:val="PargrafodaLista"/>
        <w:numPr>
          <w:ilvl w:val="0"/>
          <w:numId w:val="22"/>
        </w:numPr>
        <w:ind w:right="566"/>
        <w:jc w:val="both"/>
        <w:rPr>
          <w:rFonts w:ascii="Arial" w:hAnsi="Arial" w:cs="Arial"/>
        </w:rPr>
      </w:pPr>
      <w:r w:rsidRPr="001F7BA5">
        <w:rPr>
          <w:rFonts w:ascii="Arial" w:hAnsi="Arial" w:cs="Arial"/>
        </w:rPr>
        <w:t>Ponte Estaiada Do Rio Negro Manaus-AM.</w:t>
      </w:r>
    </w:p>
    <w:p w:rsidR="002F3C00" w:rsidRPr="001F7BA5" w:rsidRDefault="00321247" w:rsidP="001F7BA5">
      <w:pPr>
        <w:pStyle w:val="PargrafodaLista"/>
        <w:numPr>
          <w:ilvl w:val="0"/>
          <w:numId w:val="22"/>
        </w:numPr>
        <w:ind w:right="566"/>
        <w:jc w:val="both"/>
        <w:rPr>
          <w:rFonts w:ascii="Arial" w:hAnsi="Arial" w:cs="Arial"/>
        </w:rPr>
      </w:pPr>
      <w:r w:rsidRPr="001F7BA5">
        <w:rPr>
          <w:rFonts w:ascii="Arial" w:hAnsi="Arial" w:cs="Arial"/>
        </w:rPr>
        <w:t>Usina Hidrelétrica do Jirau-RO</w:t>
      </w:r>
      <w:r w:rsidR="005119A9" w:rsidRPr="001F7BA5">
        <w:rPr>
          <w:rFonts w:ascii="Arial" w:hAnsi="Arial" w:cs="Arial"/>
        </w:rPr>
        <w:t>.</w:t>
      </w:r>
    </w:p>
    <w:p w:rsidR="00321247" w:rsidRPr="001F7BA5" w:rsidRDefault="00321247" w:rsidP="001F7BA5">
      <w:pPr>
        <w:pStyle w:val="PargrafodaLista"/>
        <w:numPr>
          <w:ilvl w:val="0"/>
          <w:numId w:val="22"/>
        </w:numPr>
        <w:ind w:right="566"/>
        <w:jc w:val="both"/>
        <w:rPr>
          <w:rFonts w:ascii="Arial" w:hAnsi="Arial" w:cs="Arial"/>
        </w:rPr>
      </w:pPr>
      <w:r w:rsidRPr="001F7BA5">
        <w:rPr>
          <w:rFonts w:ascii="Arial" w:hAnsi="Arial" w:cs="Arial"/>
        </w:rPr>
        <w:t>Usina hidrelétr</w:t>
      </w:r>
      <w:r w:rsidR="005119A9" w:rsidRPr="001F7BA5">
        <w:rPr>
          <w:rFonts w:ascii="Arial" w:hAnsi="Arial" w:cs="Arial"/>
        </w:rPr>
        <w:t xml:space="preserve">ica de Belo Monte, </w:t>
      </w:r>
      <w:proofErr w:type="gramStart"/>
      <w:r w:rsidR="005119A9" w:rsidRPr="001F7BA5">
        <w:rPr>
          <w:rFonts w:ascii="Arial" w:hAnsi="Arial" w:cs="Arial"/>
        </w:rPr>
        <w:t>Sitio</w:t>
      </w:r>
      <w:proofErr w:type="gramEnd"/>
      <w:r w:rsidR="005119A9" w:rsidRPr="001F7BA5">
        <w:rPr>
          <w:rFonts w:ascii="Arial" w:hAnsi="Arial" w:cs="Arial"/>
        </w:rPr>
        <w:t xml:space="preserve"> Canais.</w:t>
      </w:r>
    </w:p>
    <w:p w:rsidR="005119A9" w:rsidRPr="001F7BA5" w:rsidRDefault="005119A9" w:rsidP="001F7BA5">
      <w:pPr>
        <w:pStyle w:val="PargrafodaLista"/>
        <w:numPr>
          <w:ilvl w:val="0"/>
          <w:numId w:val="22"/>
        </w:numPr>
        <w:ind w:right="566"/>
        <w:jc w:val="both"/>
        <w:rPr>
          <w:rFonts w:ascii="Arial" w:hAnsi="Arial" w:cs="Arial"/>
        </w:rPr>
      </w:pPr>
      <w:r w:rsidRPr="001F7BA5">
        <w:rPr>
          <w:rFonts w:ascii="Arial" w:hAnsi="Arial" w:cs="Arial"/>
        </w:rPr>
        <w:t>Usina Hidrelétrica Ferreira Gomas-AP.</w:t>
      </w:r>
    </w:p>
    <w:sectPr w:rsidR="005119A9" w:rsidRPr="001F7BA5" w:rsidSect="00FF043A">
      <w:headerReference w:type="default" r:id="rId8"/>
      <w:footerReference w:type="even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3B4" w:rsidRDefault="001A63B4">
      <w:r>
        <w:separator/>
      </w:r>
    </w:p>
  </w:endnote>
  <w:endnote w:type="continuationSeparator" w:id="0">
    <w:p w:rsidR="001A63B4" w:rsidRDefault="001A6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(W1)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0BA0" w:rsidRDefault="00365041" w:rsidP="00F944A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D40BA0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40BA0" w:rsidRDefault="00D40BA0" w:rsidP="00CB774A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0BA0" w:rsidRDefault="00365041" w:rsidP="00F944A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D40BA0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5E1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D40BA0" w:rsidRDefault="00D40BA0" w:rsidP="00CB774A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3B4" w:rsidRDefault="001A63B4">
      <w:r>
        <w:separator/>
      </w:r>
    </w:p>
  </w:footnote>
  <w:footnote w:type="continuationSeparator" w:id="0">
    <w:p w:rsidR="001A63B4" w:rsidRDefault="001A63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0BA0" w:rsidRDefault="00D40BA0" w:rsidP="00A619A4">
    <w:pPr>
      <w:pStyle w:val="Cabealho"/>
      <w:rPr>
        <w:sz w:val="16"/>
      </w:rPr>
    </w:pPr>
  </w:p>
  <w:p w:rsidR="00D40BA0" w:rsidRDefault="00D40BA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C4DFB"/>
    <w:multiLevelType w:val="hybridMultilevel"/>
    <w:tmpl w:val="5A26B5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6E56DC"/>
    <w:multiLevelType w:val="hybridMultilevel"/>
    <w:tmpl w:val="F2FC5308"/>
    <w:lvl w:ilvl="0" w:tplc="072A47F6">
      <w:start w:val="755"/>
      <w:numFmt w:val="bullet"/>
      <w:lvlText w:val=""/>
      <w:lvlJc w:val="left"/>
      <w:pPr>
        <w:tabs>
          <w:tab w:val="num" w:pos="360"/>
        </w:tabs>
        <w:ind w:left="340" w:hanging="34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1D2998"/>
    <w:multiLevelType w:val="hybridMultilevel"/>
    <w:tmpl w:val="868C196E"/>
    <w:lvl w:ilvl="0" w:tplc="2C680F0C">
      <w:start w:val="200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247A3F"/>
    <w:multiLevelType w:val="hybridMultilevel"/>
    <w:tmpl w:val="44D4C9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920CBB"/>
    <w:multiLevelType w:val="hybridMultilevel"/>
    <w:tmpl w:val="2C68E862"/>
    <w:lvl w:ilvl="0" w:tplc="0CBCD7FC">
      <w:start w:val="755"/>
      <w:numFmt w:val="bullet"/>
      <w:lvlText w:val=""/>
      <w:lvlJc w:val="left"/>
      <w:pPr>
        <w:tabs>
          <w:tab w:val="num" w:pos="1068"/>
        </w:tabs>
        <w:ind w:left="1068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4DB1DD6"/>
    <w:multiLevelType w:val="hybridMultilevel"/>
    <w:tmpl w:val="853E28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600375"/>
    <w:multiLevelType w:val="multilevel"/>
    <w:tmpl w:val="AB96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114EFA"/>
    <w:multiLevelType w:val="hybridMultilevel"/>
    <w:tmpl w:val="11AC58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7D2622"/>
    <w:multiLevelType w:val="hybridMultilevel"/>
    <w:tmpl w:val="56DEDE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272E32"/>
    <w:multiLevelType w:val="hybridMultilevel"/>
    <w:tmpl w:val="F47CEB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F65351"/>
    <w:multiLevelType w:val="hybridMultilevel"/>
    <w:tmpl w:val="21F048B8"/>
    <w:lvl w:ilvl="0" w:tplc="0CBCD7FC">
      <w:start w:val="755"/>
      <w:numFmt w:val="bullet"/>
      <w:lvlText w:val=""/>
      <w:lvlJc w:val="left"/>
      <w:pPr>
        <w:tabs>
          <w:tab w:val="num" w:pos="1068"/>
        </w:tabs>
        <w:ind w:left="1068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8FA5A7D"/>
    <w:multiLevelType w:val="hybridMultilevel"/>
    <w:tmpl w:val="880A90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0B6975"/>
    <w:multiLevelType w:val="hybridMultilevel"/>
    <w:tmpl w:val="0F3CD7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0C7794"/>
    <w:multiLevelType w:val="hybridMultilevel"/>
    <w:tmpl w:val="5BB4925E"/>
    <w:lvl w:ilvl="0" w:tplc="072A47F6">
      <w:start w:val="755"/>
      <w:numFmt w:val="bullet"/>
      <w:lvlText w:val=""/>
      <w:lvlJc w:val="left"/>
      <w:pPr>
        <w:tabs>
          <w:tab w:val="num" w:pos="360"/>
        </w:tabs>
        <w:ind w:left="340" w:hanging="34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0BB5BAB"/>
    <w:multiLevelType w:val="hybridMultilevel"/>
    <w:tmpl w:val="F8207C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3E738B"/>
    <w:multiLevelType w:val="hybridMultilevel"/>
    <w:tmpl w:val="EC5AD528"/>
    <w:lvl w:ilvl="0" w:tplc="0CBCD7FC">
      <w:start w:val="755"/>
      <w:numFmt w:val="bullet"/>
      <w:lvlText w:val=""/>
      <w:lvlJc w:val="left"/>
      <w:pPr>
        <w:tabs>
          <w:tab w:val="num" w:pos="1068"/>
        </w:tabs>
        <w:ind w:left="1068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1FC43BC"/>
    <w:multiLevelType w:val="hybridMultilevel"/>
    <w:tmpl w:val="8ED4E3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380878"/>
    <w:multiLevelType w:val="hybridMultilevel"/>
    <w:tmpl w:val="115654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3179E4"/>
    <w:multiLevelType w:val="singleLevel"/>
    <w:tmpl w:val="C238515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9">
    <w:nsid w:val="774A1229"/>
    <w:multiLevelType w:val="hybridMultilevel"/>
    <w:tmpl w:val="A830E62A"/>
    <w:lvl w:ilvl="0" w:tplc="072A47F6">
      <w:start w:val="755"/>
      <w:numFmt w:val="bullet"/>
      <w:lvlText w:val=""/>
      <w:lvlJc w:val="left"/>
      <w:pPr>
        <w:tabs>
          <w:tab w:val="num" w:pos="360"/>
        </w:tabs>
        <w:ind w:left="340" w:hanging="34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7E30308"/>
    <w:multiLevelType w:val="hybridMultilevel"/>
    <w:tmpl w:val="0DCCA4CA"/>
    <w:lvl w:ilvl="0" w:tplc="FFFFFFFF">
      <w:start w:val="1"/>
      <w:numFmt w:val="bullet"/>
      <w:pStyle w:val="EXPDESCRIOOBR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13"/>
  </w:num>
  <w:num w:numId="4">
    <w:abstractNumId w:val="10"/>
  </w:num>
  <w:num w:numId="5">
    <w:abstractNumId w:val="4"/>
  </w:num>
  <w:num w:numId="6">
    <w:abstractNumId w:val="15"/>
  </w:num>
  <w:num w:numId="7">
    <w:abstractNumId w:val="2"/>
  </w:num>
  <w:num w:numId="8">
    <w:abstractNumId w:val="18"/>
  </w:num>
  <w:num w:numId="9">
    <w:abstractNumId w:val="20"/>
  </w:num>
  <w:num w:numId="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lvl w:ilvl="0">
        <w:numFmt w:val="lowerLetter"/>
        <w:lvlText w:val="%1."/>
        <w:lvlJc w:val="left"/>
      </w:lvl>
    </w:lvlOverride>
  </w:num>
  <w:num w:numId="12">
    <w:abstractNumId w:val="3"/>
  </w:num>
  <w:num w:numId="13">
    <w:abstractNumId w:val="16"/>
  </w:num>
  <w:num w:numId="14">
    <w:abstractNumId w:val="9"/>
  </w:num>
  <w:num w:numId="15">
    <w:abstractNumId w:val="7"/>
  </w:num>
  <w:num w:numId="16">
    <w:abstractNumId w:val="5"/>
  </w:num>
  <w:num w:numId="17">
    <w:abstractNumId w:val="17"/>
  </w:num>
  <w:num w:numId="18">
    <w:abstractNumId w:val="0"/>
  </w:num>
  <w:num w:numId="19">
    <w:abstractNumId w:val="12"/>
  </w:num>
  <w:num w:numId="20">
    <w:abstractNumId w:val="14"/>
  </w:num>
  <w:num w:numId="21">
    <w:abstractNumId w:val="8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830"/>
    <w:rsid w:val="00012349"/>
    <w:rsid w:val="000128F4"/>
    <w:rsid w:val="00014B5C"/>
    <w:rsid w:val="00016D37"/>
    <w:rsid w:val="00021AC7"/>
    <w:rsid w:val="0002307D"/>
    <w:rsid w:val="00041BD9"/>
    <w:rsid w:val="000468AB"/>
    <w:rsid w:val="000473B2"/>
    <w:rsid w:val="00051D0B"/>
    <w:rsid w:val="0005589C"/>
    <w:rsid w:val="00057384"/>
    <w:rsid w:val="0005750E"/>
    <w:rsid w:val="00076766"/>
    <w:rsid w:val="000867AC"/>
    <w:rsid w:val="0009518F"/>
    <w:rsid w:val="000A4BC6"/>
    <w:rsid w:val="000B26F3"/>
    <w:rsid w:val="000B3515"/>
    <w:rsid w:val="000B44BE"/>
    <w:rsid w:val="000C01EB"/>
    <w:rsid w:val="000C3CA0"/>
    <w:rsid w:val="000C69F3"/>
    <w:rsid w:val="000E09A6"/>
    <w:rsid w:val="000E1332"/>
    <w:rsid w:val="000E73CF"/>
    <w:rsid w:val="000F223A"/>
    <w:rsid w:val="001152BA"/>
    <w:rsid w:val="00122DFC"/>
    <w:rsid w:val="001231A1"/>
    <w:rsid w:val="0012648B"/>
    <w:rsid w:val="00126F98"/>
    <w:rsid w:val="00133979"/>
    <w:rsid w:val="00145F09"/>
    <w:rsid w:val="00152765"/>
    <w:rsid w:val="0016472D"/>
    <w:rsid w:val="00173A48"/>
    <w:rsid w:val="00177AF5"/>
    <w:rsid w:val="00180157"/>
    <w:rsid w:val="00192366"/>
    <w:rsid w:val="00194F8C"/>
    <w:rsid w:val="001A0E16"/>
    <w:rsid w:val="001A63B4"/>
    <w:rsid w:val="001B01B5"/>
    <w:rsid w:val="001B0779"/>
    <w:rsid w:val="001C44E6"/>
    <w:rsid w:val="001D3A46"/>
    <w:rsid w:val="001D5957"/>
    <w:rsid w:val="001D6718"/>
    <w:rsid w:val="001E2DE1"/>
    <w:rsid w:val="001F7BA5"/>
    <w:rsid w:val="00210BA3"/>
    <w:rsid w:val="00211D7B"/>
    <w:rsid w:val="00216D99"/>
    <w:rsid w:val="00217B09"/>
    <w:rsid w:val="00225A62"/>
    <w:rsid w:val="0023076F"/>
    <w:rsid w:val="00234873"/>
    <w:rsid w:val="0025215C"/>
    <w:rsid w:val="00252D89"/>
    <w:rsid w:val="002563FA"/>
    <w:rsid w:val="00257088"/>
    <w:rsid w:val="00260252"/>
    <w:rsid w:val="002609FF"/>
    <w:rsid w:val="0026524F"/>
    <w:rsid w:val="00276293"/>
    <w:rsid w:val="00280A3C"/>
    <w:rsid w:val="00293992"/>
    <w:rsid w:val="002A3E22"/>
    <w:rsid w:val="002A601F"/>
    <w:rsid w:val="002C63C1"/>
    <w:rsid w:val="002D1596"/>
    <w:rsid w:val="002E4260"/>
    <w:rsid w:val="002E450A"/>
    <w:rsid w:val="002E5463"/>
    <w:rsid w:val="002F0C90"/>
    <w:rsid w:val="002F3C00"/>
    <w:rsid w:val="002F4448"/>
    <w:rsid w:val="00307CB1"/>
    <w:rsid w:val="00317CFB"/>
    <w:rsid w:val="00321247"/>
    <w:rsid w:val="00322968"/>
    <w:rsid w:val="00342A50"/>
    <w:rsid w:val="00344447"/>
    <w:rsid w:val="00346AC9"/>
    <w:rsid w:val="0035693D"/>
    <w:rsid w:val="00360803"/>
    <w:rsid w:val="0036192E"/>
    <w:rsid w:val="00364160"/>
    <w:rsid w:val="00365041"/>
    <w:rsid w:val="003679E0"/>
    <w:rsid w:val="00375575"/>
    <w:rsid w:val="0038155C"/>
    <w:rsid w:val="003925DB"/>
    <w:rsid w:val="00392885"/>
    <w:rsid w:val="00397ED7"/>
    <w:rsid w:val="003B1CCE"/>
    <w:rsid w:val="003B3651"/>
    <w:rsid w:val="003C11BF"/>
    <w:rsid w:val="003C2FB7"/>
    <w:rsid w:val="003D6409"/>
    <w:rsid w:val="003E04E3"/>
    <w:rsid w:val="003F0DFD"/>
    <w:rsid w:val="003F270A"/>
    <w:rsid w:val="00402E3B"/>
    <w:rsid w:val="00435751"/>
    <w:rsid w:val="00461472"/>
    <w:rsid w:val="00472418"/>
    <w:rsid w:val="00477BDF"/>
    <w:rsid w:val="00486C77"/>
    <w:rsid w:val="004967EC"/>
    <w:rsid w:val="004A583F"/>
    <w:rsid w:val="004A75FC"/>
    <w:rsid w:val="004B7C05"/>
    <w:rsid w:val="004C729E"/>
    <w:rsid w:val="004D58D0"/>
    <w:rsid w:val="004E0AE4"/>
    <w:rsid w:val="004E154F"/>
    <w:rsid w:val="004F3DF7"/>
    <w:rsid w:val="00500645"/>
    <w:rsid w:val="00506C75"/>
    <w:rsid w:val="005119A9"/>
    <w:rsid w:val="00527264"/>
    <w:rsid w:val="00533F8B"/>
    <w:rsid w:val="0054262F"/>
    <w:rsid w:val="005442C6"/>
    <w:rsid w:val="0054574D"/>
    <w:rsid w:val="00562E16"/>
    <w:rsid w:val="00564252"/>
    <w:rsid w:val="005642C3"/>
    <w:rsid w:val="00565BD8"/>
    <w:rsid w:val="005803AC"/>
    <w:rsid w:val="0058520F"/>
    <w:rsid w:val="00593D2C"/>
    <w:rsid w:val="005A1085"/>
    <w:rsid w:val="005A3BF2"/>
    <w:rsid w:val="005B131F"/>
    <w:rsid w:val="005B4591"/>
    <w:rsid w:val="005B50D0"/>
    <w:rsid w:val="005B5E23"/>
    <w:rsid w:val="005B7197"/>
    <w:rsid w:val="005C0EEC"/>
    <w:rsid w:val="005C565C"/>
    <w:rsid w:val="005D245D"/>
    <w:rsid w:val="005D2764"/>
    <w:rsid w:val="005D2893"/>
    <w:rsid w:val="005E6934"/>
    <w:rsid w:val="005F0D8A"/>
    <w:rsid w:val="005F29F2"/>
    <w:rsid w:val="005F2FE1"/>
    <w:rsid w:val="005F5608"/>
    <w:rsid w:val="0062215C"/>
    <w:rsid w:val="006259EE"/>
    <w:rsid w:val="006329D9"/>
    <w:rsid w:val="00661AA3"/>
    <w:rsid w:val="0068219A"/>
    <w:rsid w:val="00683B4C"/>
    <w:rsid w:val="00690E4C"/>
    <w:rsid w:val="006A0BF2"/>
    <w:rsid w:val="006A4F3B"/>
    <w:rsid w:val="006B3979"/>
    <w:rsid w:val="006D0242"/>
    <w:rsid w:val="006D104F"/>
    <w:rsid w:val="006F3A53"/>
    <w:rsid w:val="006F4C26"/>
    <w:rsid w:val="006F627E"/>
    <w:rsid w:val="0070386B"/>
    <w:rsid w:val="00706E1A"/>
    <w:rsid w:val="0071309B"/>
    <w:rsid w:val="00743F99"/>
    <w:rsid w:val="00744612"/>
    <w:rsid w:val="00750C5B"/>
    <w:rsid w:val="0075252C"/>
    <w:rsid w:val="007611C7"/>
    <w:rsid w:val="00761337"/>
    <w:rsid w:val="00763A08"/>
    <w:rsid w:val="00765184"/>
    <w:rsid w:val="0077311E"/>
    <w:rsid w:val="007847D2"/>
    <w:rsid w:val="007934B8"/>
    <w:rsid w:val="007A0C03"/>
    <w:rsid w:val="007D4D5B"/>
    <w:rsid w:val="007E0A84"/>
    <w:rsid w:val="007E78D4"/>
    <w:rsid w:val="007E7CB6"/>
    <w:rsid w:val="007F4CC6"/>
    <w:rsid w:val="007F5A09"/>
    <w:rsid w:val="007F6E8D"/>
    <w:rsid w:val="008018C6"/>
    <w:rsid w:val="008076B7"/>
    <w:rsid w:val="0081499C"/>
    <w:rsid w:val="00826412"/>
    <w:rsid w:val="00834CF8"/>
    <w:rsid w:val="00843B87"/>
    <w:rsid w:val="008469EC"/>
    <w:rsid w:val="00861480"/>
    <w:rsid w:val="0087245C"/>
    <w:rsid w:val="008A2BFD"/>
    <w:rsid w:val="008A46B5"/>
    <w:rsid w:val="008B3592"/>
    <w:rsid w:val="008D0E67"/>
    <w:rsid w:val="008D7195"/>
    <w:rsid w:val="008E2A3B"/>
    <w:rsid w:val="008E5946"/>
    <w:rsid w:val="00921830"/>
    <w:rsid w:val="00921964"/>
    <w:rsid w:val="00922870"/>
    <w:rsid w:val="0093015B"/>
    <w:rsid w:val="00932985"/>
    <w:rsid w:val="0094118F"/>
    <w:rsid w:val="0095292E"/>
    <w:rsid w:val="009779EE"/>
    <w:rsid w:val="009840D6"/>
    <w:rsid w:val="00990C13"/>
    <w:rsid w:val="00993946"/>
    <w:rsid w:val="009A4CBF"/>
    <w:rsid w:val="009C2055"/>
    <w:rsid w:val="009D2FC0"/>
    <w:rsid w:val="009E08CE"/>
    <w:rsid w:val="009E35ED"/>
    <w:rsid w:val="009E4572"/>
    <w:rsid w:val="009F1AEF"/>
    <w:rsid w:val="00A02DDF"/>
    <w:rsid w:val="00A038D4"/>
    <w:rsid w:val="00A03D7C"/>
    <w:rsid w:val="00A1101B"/>
    <w:rsid w:val="00A2437B"/>
    <w:rsid w:val="00A37082"/>
    <w:rsid w:val="00A45D69"/>
    <w:rsid w:val="00A61281"/>
    <w:rsid w:val="00A619A4"/>
    <w:rsid w:val="00A71206"/>
    <w:rsid w:val="00A832BD"/>
    <w:rsid w:val="00A867C6"/>
    <w:rsid w:val="00A96125"/>
    <w:rsid w:val="00AA378D"/>
    <w:rsid w:val="00AC5A5F"/>
    <w:rsid w:val="00AD5175"/>
    <w:rsid w:val="00AE1A00"/>
    <w:rsid w:val="00AE276A"/>
    <w:rsid w:val="00AF3C40"/>
    <w:rsid w:val="00AF615D"/>
    <w:rsid w:val="00B003AC"/>
    <w:rsid w:val="00B112D5"/>
    <w:rsid w:val="00B12D48"/>
    <w:rsid w:val="00B163A4"/>
    <w:rsid w:val="00B171FA"/>
    <w:rsid w:val="00B32F45"/>
    <w:rsid w:val="00B3433C"/>
    <w:rsid w:val="00B35D91"/>
    <w:rsid w:val="00B43191"/>
    <w:rsid w:val="00B448D8"/>
    <w:rsid w:val="00B67AAB"/>
    <w:rsid w:val="00B729FA"/>
    <w:rsid w:val="00B80000"/>
    <w:rsid w:val="00B811A4"/>
    <w:rsid w:val="00B86608"/>
    <w:rsid w:val="00BA5881"/>
    <w:rsid w:val="00BB0E02"/>
    <w:rsid w:val="00BB1012"/>
    <w:rsid w:val="00BB65B8"/>
    <w:rsid w:val="00BC183C"/>
    <w:rsid w:val="00BC40E1"/>
    <w:rsid w:val="00BE640F"/>
    <w:rsid w:val="00BF6496"/>
    <w:rsid w:val="00C01F2F"/>
    <w:rsid w:val="00C03056"/>
    <w:rsid w:val="00C2252C"/>
    <w:rsid w:val="00C2457B"/>
    <w:rsid w:val="00C46C8B"/>
    <w:rsid w:val="00C56B09"/>
    <w:rsid w:val="00C5740B"/>
    <w:rsid w:val="00C57584"/>
    <w:rsid w:val="00C61A1A"/>
    <w:rsid w:val="00C61F53"/>
    <w:rsid w:val="00C62C12"/>
    <w:rsid w:val="00C636EF"/>
    <w:rsid w:val="00C63CB8"/>
    <w:rsid w:val="00C94D53"/>
    <w:rsid w:val="00C96E73"/>
    <w:rsid w:val="00CA4D1A"/>
    <w:rsid w:val="00CA6F7C"/>
    <w:rsid w:val="00CB03A4"/>
    <w:rsid w:val="00CB6786"/>
    <w:rsid w:val="00CB774A"/>
    <w:rsid w:val="00CC03EC"/>
    <w:rsid w:val="00CC17FD"/>
    <w:rsid w:val="00CC4AA2"/>
    <w:rsid w:val="00CE00CB"/>
    <w:rsid w:val="00CE4980"/>
    <w:rsid w:val="00CE73DD"/>
    <w:rsid w:val="00CF31FB"/>
    <w:rsid w:val="00CF5FDB"/>
    <w:rsid w:val="00CF6FAF"/>
    <w:rsid w:val="00D00117"/>
    <w:rsid w:val="00D02E85"/>
    <w:rsid w:val="00D116AC"/>
    <w:rsid w:val="00D12329"/>
    <w:rsid w:val="00D12CE1"/>
    <w:rsid w:val="00D31D46"/>
    <w:rsid w:val="00D40BA0"/>
    <w:rsid w:val="00D4344C"/>
    <w:rsid w:val="00D45285"/>
    <w:rsid w:val="00D5258B"/>
    <w:rsid w:val="00D633BE"/>
    <w:rsid w:val="00D67949"/>
    <w:rsid w:val="00D73674"/>
    <w:rsid w:val="00D97874"/>
    <w:rsid w:val="00DA0256"/>
    <w:rsid w:val="00DA6E5D"/>
    <w:rsid w:val="00DB05AB"/>
    <w:rsid w:val="00DB146F"/>
    <w:rsid w:val="00DB6940"/>
    <w:rsid w:val="00DD01E0"/>
    <w:rsid w:val="00DD5DA2"/>
    <w:rsid w:val="00E04C35"/>
    <w:rsid w:val="00E07FA2"/>
    <w:rsid w:val="00E1540A"/>
    <w:rsid w:val="00E225E1"/>
    <w:rsid w:val="00E32409"/>
    <w:rsid w:val="00E41A82"/>
    <w:rsid w:val="00E43E3F"/>
    <w:rsid w:val="00E45828"/>
    <w:rsid w:val="00E46AD6"/>
    <w:rsid w:val="00E57B43"/>
    <w:rsid w:val="00E70BB7"/>
    <w:rsid w:val="00E758E8"/>
    <w:rsid w:val="00E75A7F"/>
    <w:rsid w:val="00E75F40"/>
    <w:rsid w:val="00E94568"/>
    <w:rsid w:val="00EA4DEE"/>
    <w:rsid w:val="00EA7F3C"/>
    <w:rsid w:val="00EB5B0E"/>
    <w:rsid w:val="00EB7D0A"/>
    <w:rsid w:val="00EC1D07"/>
    <w:rsid w:val="00EC4292"/>
    <w:rsid w:val="00EC4BD0"/>
    <w:rsid w:val="00ED17D8"/>
    <w:rsid w:val="00EF22E5"/>
    <w:rsid w:val="00EF46C2"/>
    <w:rsid w:val="00F04B3B"/>
    <w:rsid w:val="00F146AA"/>
    <w:rsid w:val="00F3053D"/>
    <w:rsid w:val="00F34213"/>
    <w:rsid w:val="00F40FD4"/>
    <w:rsid w:val="00F546C2"/>
    <w:rsid w:val="00F55235"/>
    <w:rsid w:val="00F63017"/>
    <w:rsid w:val="00F66B1C"/>
    <w:rsid w:val="00F77759"/>
    <w:rsid w:val="00F80F87"/>
    <w:rsid w:val="00F944AB"/>
    <w:rsid w:val="00FA1C55"/>
    <w:rsid w:val="00FB1B4B"/>
    <w:rsid w:val="00FB6A68"/>
    <w:rsid w:val="00FC46E0"/>
    <w:rsid w:val="00FC4B8A"/>
    <w:rsid w:val="00FE1D09"/>
    <w:rsid w:val="00FE243E"/>
    <w:rsid w:val="00FE701A"/>
    <w:rsid w:val="00FF043A"/>
    <w:rsid w:val="00FF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F043A"/>
    <w:rPr>
      <w:sz w:val="24"/>
      <w:szCs w:val="24"/>
    </w:rPr>
  </w:style>
  <w:style w:type="paragraph" w:styleId="Ttulo3">
    <w:name w:val="heading 3"/>
    <w:basedOn w:val="Normal"/>
    <w:next w:val="Normal"/>
    <w:qFormat/>
    <w:rsid w:val="00D633BE"/>
    <w:pPr>
      <w:keepNext/>
      <w:jc w:val="both"/>
      <w:outlineLvl w:val="2"/>
    </w:pPr>
    <w:rPr>
      <w:rFonts w:ascii="Arial" w:hAnsi="Arial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B35D91"/>
    <w:pPr>
      <w:jc w:val="both"/>
    </w:pPr>
    <w:rPr>
      <w:rFonts w:ascii="Arial" w:hAnsi="Arial"/>
      <w:szCs w:val="20"/>
      <w:lang w:val="en-US"/>
    </w:rPr>
  </w:style>
  <w:style w:type="paragraph" w:styleId="Corpodetexto2">
    <w:name w:val="Body Text 2"/>
    <w:basedOn w:val="Normal"/>
    <w:rsid w:val="00D633BE"/>
    <w:pPr>
      <w:spacing w:after="120" w:line="480" w:lineRule="auto"/>
    </w:pPr>
  </w:style>
  <w:style w:type="paragraph" w:customStyle="1" w:styleId="paragrafotextocargo">
    <w:name w:val="paragrafo texto cargo"/>
    <w:basedOn w:val="Normal"/>
    <w:rsid w:val="00D633BE"/>
    <w:pPr>
      <w:widowControl w:val="0"/>
      <w:spacing w:after="240" w:line="288" w:lineRule="auto"/>
      <w:ind w:left="274"/>
      <w:jc w:val="both"/>
    </w:pPr>
    <w:rPr>
      <w:rFonts w:ascii="Courier (W1)" w:hAnsi="Courier (W1)"/>
      <w:szCs w:val="20"/>
    </w:rPr>
  </w:style>
  <w:style w:type="paragraph" w:styleId="Cabealho">
    <w:name w:val="header"/>
    <w:basedOn w:val="Normal"/>
    <w:rsid w:val="005642C3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5642C3"/>
    <w:pPr>
      <w:tabs>
        <w:tab w:val="center" w:pos="4252"/>
        <w:tab w:val="right" w:pos="8504"/>
      </w:tabs>
    </w:pPr>
  </w:style>
  <w:style w:type="paragraph" w:styleId="PargrafodaLista">
    <w:name w:val="List Paragraph"/>
    <w:basedOn w:val="Normal"/>
    <w:uiPriority w:val="34"/>
    <w:qFormat/>
    <w:rsid w:val="005D245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Tabelacomgrade">
    <w:name w:val="Table Grid"/>
    <w:basedOn w:val="Tabelanormal"/>
    <w:rsid w:val="00A619A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OMEDOPROFISSIONAL">
    <w:name w:val="NOME DO PROFISSIONAL"/>
    <w:basedOn w:val="Normal"/>
    <w:rsid w:val="009E08CE"/>
    <w:pPr>
      <w:spacing w:before="48" w:after="48"/>
    </w:pPr>
    <w:rPr>
      <w:rFonts w:ascii="Arial" w:hAnsi="Arial"/>
      <w:b/>
      <w:bCs/>
      <w:caps/>
      <w:sz w:val="18"/>
      <w:szCs w:val="20"/>
      <w:lang w:val="pt-PT"/>
    </w:rPr>
  </w:style>
  <w:style w:type="paragraph" w:customStyle="1" w:styleId="EXPDATA">
    <w:name w:val="EXP. DATA"/>
    <w:basedOn w:val="Normal"/>
    <w:rsid w:val="009E08CE"/>
    <w:pPr>
      <w:spacing w:before="40" w:after="40"/>
      <w:jc w:val="center"/>
    </w:pPr>
    <w:rPr>
      <w:rFonts w:ascii="Arial" w:hAnsi="Arial" w:cs="Arial"/>
      <w:sz w:val="18"/>
      <w:szCs w:val="18"/>
      <w:lang w:val="pt-PT"/>
    </w:rPr>
  </w:style>
  <w:style w:type="paragraph" w:customStyle="1" w:styleId="EXPCARGO">
    <w:name w:val="EXP. CARGO"/>
    <w:basedOn w:val="Normal"/>
    <w:rsid w:val="009E08CE"/>
    <w:pPr>
      <w:spacing w:before="40" w:after="40"/>
      <w:jc w:val="both"/>
    </w:pPr>
    <w:rPr>
      <w:rFonts w:ascii="Arial" w:hAnsi="Arial" w:cs="Arial"/>
      <w:b/>
      <w:sz w:val="18"/>
      <w:szCs w:val="18"/>
      <w:lang w:val="pt-PT"/>
    </w:rPr>
  </w:style>
  <w:style w:type="paragraph" w:customStyle="1" w:styleId="EXPDESCRIOCARGO">
    <w:name w:val="EXP. DESCRIÇÃO CARGO"/>
    <w:basedOn w:val="Normal"/>
    <w:rsid w:val="009E08CE"/>
    <w:pPr>
      <w:spacing w:before="40" w:after="40"/>
      <w:jc w:val="both"/>
    </w:pPr>
    <w:rPr>
      <w:rFonts w:ascii="Arial" w:hAnsi="Arial" w:cs="Arial"/>
      <w:sz w:val="18"/>
      <w:szCs w:val="18"/>
      <w:lang w:val="pt-PT"/>
    </w:rPr>
  </w:style>
  <w:style w:type="paragraph" w:customStyle="1" w:styleId="EXPDESCRIOOBRA">
    <w:name w:val="EXP. DESCRIÇÃO OBRA"/>
    <w:basedOn w:val="Normal"/>
    <w:rsid w:val="009E08CE"/>
    <w:pPr>
      <w:numPr>
        <w:numId w:val="9"/>
      </w:numPr>
      <w:tabs>
        <w:tab w:val="clear" w:pos="720"/>
        <w:tab w:val="num" w:pos="298"/>
      </w:tabs>
      <w:spacing w:before="40" w:after="40"/>
      <w:ind w:left="298" w:hanging="298"/>
      <w:jc w:val="both"/>
    </w:pPr>
    <w:rPr>
      <w:rFonts w:ascii="Arial" w:hAnsi="Arial" w:cs="Arial"/>
      <w:sz w:val="18"/>
      <w:szCs w:val="18"/>
      <w:lang w:val="pt-PT"/>
    </w:rPr>
  </w:style>
  <w:style w:type="paragraph" w:customStyle="1" w:styleId="ESPAO">
    <w:name w:val="ESPAÇO"/>
    <w:basedOn w:val="Normal"/>
    <w:rsid w:val="009E08CE"/>
    <w:rPr>
      <w:rFonts w:ascii="Arial" w:hAnsi="Arial" w:cs="Arial"/>
      <w:sz w:val="8"/>
      <w:szCs w:val="8"/>
      <w:lang w:val="pt-PT"/>
    </w:rPr>
  </w:style>
  <w:style w:type="character" w:styleId="Nmerodepgina">
    <w:name w:val="page number"/>
    <w:basedOn w:val="Fontepargpadro"/>
    <w:rsid w:val="00CB774A"/>
  </w:style>
  <w:style w:type="character" w:styleId="Hyperlink">
    <w:name w:val="Hyperlink"/>
    <w:basedOn w:val="Fontepargpadro"/>
    <w:rsid w:val="0018015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F043A"/>
    <w:rPr>
      <w:sz w:val="24"/>
      <w:szCs w:val="24"/>
    </w:rPr>
  </w:style>
  <w:style w:type="paragraph" w:styleId="Ttulo3">
    <w:name w:val="heading 3"/>
    <w:basedOn w:val="Normal"/>
    <w:next w:val="Normal"/>
    <w:qFormat/>
    <w:rsid w:val="00D633BE"/>
    <w:pPr>
      <w:keepNext/>
      <w:jc w:val="both"/>
      <w:outlineLvl w:val="2"/>
    </w:pPr>
    <w:rPr>
      <w:rFonts w:ascii="Arial" w:hAnsi="Arial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B35D91"/>
    <w:pPr>
      <w:jc w:val="both"/>
    </w:pPr>
    <w:rPr>
      <w:rFonts w:ascii="Arial" w:hAnsi="Arial"/>
      <w:szCs w:val="20"/>
      <w:lang w:val="en-US"/>
    </w:rPr>
  </w:style>
  <w:style w:type="paragraph" w:styleId="Corpodetexto2">
    <w:name w:val="Body Text 2"/>
    <w:basedOn w:val="Normal"/>
    <w:rsid w:val="00D633BE"/>
    <w:pPr>
      <w:spacing w:after="120" w:line="480" w:lineRule="auto"/>
    </w:pPr>
  </w:style>
  <w:style w:type="paragraph" w:customStyle="1" w:styleId="paragrafotextocargo">
    <w:name w:val="paragrafo texto cargo"/>
    <w:basedOn w:val="Normal"/>
    <w:rsid w:val="00D633BE"/>
    <w:pPr>
      <w:widowControl w:val="0"/>
      <w:spacing w:after="240" w:line="288" w:lineRule="auto"/>
      <w:ind w:left="274"/>
      <w:jc w:val="both"/>
    </w:pPr>
    <w:rPr>
      <w:rFonts w:ascii="Courier (W1)" w:hAnsi="Courier (W1)"/>
      <w:szCs w:val="20"/>
    </w:rPr>
  </w:style>
  <w:style w:type="paragraph" w:styleId="Cabealho">
    <w:name w:val="header"/>
    <w:basedOn w:val="Normal"/>
    <w:rsid w:val="005642C3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5642C3"/>
    <w:pPr>
      <w:tabs>
        <w:tab w:val="center" w:pos="4252"/>
        <w:tab w:val="right" w:pos="8504"/>
      </w:tabs>
    </w:pPr>
  </w:style>
  <w:style w:type="paragraph" w:styleId="PargrafodaLista">
    <w:name w:val="List Paragraph"/>
    <w:basedOn w:val="Normal"/>
    <w:uiPriority w:val="34"/>
    <w:qFormat/>
    <w:rsid w:val="005D245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Tabelacomgrade">
    <w:name w:val="Table Grid"/>
    <w:basedOn w:val="Tabelanormal"/>
    <w:rsid w:val="00A619A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OMEDOPROFISSIONAL">
    <w:name w:val="NOME DO PROFISSIONAL"/>
    <w:basedOn w:val="Normal"/>
    <w:rsid w:val="009E08CE"/>
    <w:pPr>
      <w:spacing w:before="48" w:after="48"/>
    </w:pPr>
    <w:rPr>
      <w:rFonts w:ascii="Arial" w:hAnsi="Arial"/>
      <w:b/>
      <w:bCs/>
      <w:caps/>
      <w:sz w:val="18"/>
      <w:szCs w:val="20"/>
      <w:lang w:val="pt-PT"/>
    </w:rPr>
  </w:style>
  <w:style w:type="paragraph" w:customStyle="1" w:styleId="EXPDATA">
    <w:name w:val="EXP. DATA"/>
    <w:basedOn w:val="Normal"/>
    <w:rsid w:val="009E08CE"/>
    <w:pPr>
      <w:spacing w:before="40" w:after="40"/>
      <w:jc w:val="center"/>
    </w:pPr>
    <w:rPr>
      <w:rFonts w:ascii="Arial" w:hAnsi="Arial" w:cs="Arial"/>
      <w:sz w:val="18"/>
      <w:szCs w:val="18"/>
      <w:lang w:val="pt-PT"/>
    </w:rPr>
  </w:style>
  <w:style w:type="paragraph" w:customStyle="1" w:styleId="EXPCARGO">
    <w:name w:val="EXP. CARGO"/>
    <w:basedOn w:val="Normal"/>
    <w:rsid w:val="009E08CE"/>
    <w:pPr>
      <w:spacing w:before="40" w:after="40"/>
      <w:jc w:val="both"/>
    </w:pPr>
    <w:rPr>
      <w:rFonts w:ascii="Arial" w:hAnsi="Arial" w:cs="Arial"/>
      <w:b/>
      <w:sz w:val="18"/>
      <w:szCs w:val="18"/>
      <w:lang w:val="pt-PT"/>
    </w:rPr>
  </w:style>
  <w:style w:type="paragraph" w:customStyle="1" w:styleId="EXPDESCRIOCARGO">
    <w:name w:val="EXP. DESCRIÇÃO CARGO"/>
    <w:basedOn w:val="Normal"/>
    <w:rsid w:val="009E08CE"/>
    <w:pPr>
      <w:spacing w:before="40" w:after="40"/>
      <w:jc w:val="both"/>
    </w:pPr>
    <w:rPr>
      <w:rFonts w:ascii="Arial" w:hAnsi="Arial" w:cs="Arial"/>
      <w:sz w:val="18"/>
      <w:szCs w:val="18"/>
      <w:lang w:val="pt-PT"/>
    </w:rPr>
  </w:style>
  <w:style w:type="paragraph" w:customStyle="1" w:styleId="EXPDESCRIOOBRA">
    <w:name w:val="EXP. DESCRIÇÃO OBRA"/>
    <w:basedOn w:val="Normal"/>
    <w:rsid w:val="009E08CE"/>
    <w:pPr>
      <w:numPr>
        <w:numId w:val="9"/>
      </w:numPr>
      <w:tabs>
        <w:tab w:val="clear" w:pos="720"/>
        <w:tab w:val="num" w:pos="298"/>
      </w:tabs>
      <w:spacing w:before="40" w:after="40"/>
      <w:ind w:left="298" w:hanging="298"/>
      <w:jc w:val="both"/>
    </w:pPr>
    <w:rPr>
      <w:rFonts w:ascii="Arial" w:hAnsi="Arial" w:cs="Arial"/>
      <w:sz w:val="18"/>
      <w:szCs w:val="18"/>
      <w:lang w:val="pt-PT"/>
    </w:rPr>
  </w:style>
  <w:style w:type="paragraph" w:customStyle="1" w:styleId="ESPAO">
    <w:name w:val="ESPAÇO"/>
    <w:basedOn w:val="Normal"/>
    <w:rsid w:val="009E08CE"/>
    <w:rPr>
      <w:rFonts w:ascii="Arial" w:hAnsi="Arial" w:cs="Arial"/>
      <w:sz w:val="8"/>
      <w:szCs w:val="8"/>
      <w:lang w:val="pt-PT"/>
    </w:rPr>
  </w:style>
  <w:style w:type="character" w:styleId="Nmerodepgina">
    <w:name w:val="page number"/>
    <w:basedOn w:val="Fontepargpadro"/>
    <w:rsid w:val="00CB774A"/>
  </w:style>
  <w:style w:type="character" w:styleId="Hyperlink">
    <w:name w:val="Hyperlink"/>
    <w:basedOn w:val="Fontepargpadro"/>
    <w:rsid w:val="001801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5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esktop\Meu%20curr&#237;culo\Curr&#237;culo%20para%20envi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Currículo para envio.dotx</Template>
  <TotalTime>5</TotalTime>
  <Pages>3</Pages>
  <Words>549</Words>
  <Characters>2969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Cargo Atual: Superintendente de Projetos</vt:lpstr>
    </vt:vector>
  </TitlesOfParts>
  <Company/>
  <LinksUpToDate>false</LinksUpToDate>
  <CharactersWithSpaces>3511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Cargo Atual: Superintendente de Projetos</dc:title>
  <dc:creator>pc</dc:creator>
  <cp:lastModifiedBy>WIN7</cp:lastModifiedBy>
  <cp:revision>4</cp:revision>
  <cp:lastPrinted>2014-05-13T17:54:00Z</cp:lastPrinted>
  <dcterms:created xsi:type="dcterms:W3CDTF">2015-07-29T00:42:00Z</dcterms:created>
  <dcterms:modified xsi:type="dcterms:W3CDTF">2015-07-29T00:47:00Z</dcterms:modified>
</cp:coreProperties>
</file>