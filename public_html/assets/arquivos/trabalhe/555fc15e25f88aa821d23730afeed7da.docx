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0E" w:rsidRDefault="0051180E" w:rsidP="007D52D7">
      <w:pPr>
        <w:jc w:val="center"/>
        <w:rPr>
          <w:sz w:val="28"/>
          <w:szCs w:val="28"/>
        </w:rPr>
      </w:pPr>
    </w:p>
    <w:p w:rsidR="007D52D7" w:rsidRDefault="007D52D7" w:rsidP="007D52D7">
      <w:pPr>
        <w:jc w:val="center"/>
        <w:rPr>
          <w:sz w:val="44"/>
          <w:szCs w:val="44"/>
        </w:rPr>
      </w:pPr>
      <w:r>
        <w:rPr>
          <w:sz w:val="44"/>
          <w:szCs w:val="44"/>
        </w:rPr>
        <w:t>FELIPE SOUZA BOEIRA</w:t>
      </w:r>
    </w:p>
    <w:p w:rsidR="007D52D7" w:rsidRPr="007D52D7" w:rsidRDefault="007D52D7" w:rsidP="007D52D7">
      <w:pPr>
        <w:jc w:val="center"/>
        <w:rPr>
          <w:sz w:val="44"/>
          <w:szCs w:val="44"/>
        </w:rPr>
      </w:pP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Dados pessoais: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proofErr w:type="gramStart"/>
      <w:r>
        <w:rPr>
          <w:sz w:val="24"/>
          <w:szCs w:val="24"/>
        </w:rPr>
        <w:t>Av.</w:t>
      </w:r>
      <w:proofErr w:type="gramEnd"/>
      <w:r>
        <w:rPr>
          <w:sz w:val="24"/>
          <w:szCs w:val="24"/>
        </w:rPr>
        <w:t xml:space="preserve"> duque de Caxias, 273</w:t>
      </w:r>
    </w:p>
    <w:p w:rsidR="007D52D7" w:rsidRPr="00A50893" w:rsidRDefault="007D52D7" w:rsidP="007D52D7">
      <w:pPr>
        <w:rPr>
          <w:b/>
          <w:sz w:val="24"/>
          <w:szCs w:val="24"/>
        </w:rPr>
      </w:pPr>
      <w:r>
        <w:rPr>
          <w:sz w:val="24"/>
          <w:szCs w:val="24"/>
        </w:rPr>
        <w:t>Bairro e cidade: Alvorada – Guaíba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Natural: Porto Alegre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Estado civil: Solteiro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Data de nascimento: 17/02/1997</w:t>
      </w:r>
    </w:p>
    <w:p w:rsidR="007D52D7" w:rsidRDefault="00B37316" w:rsidP="007D52D7">
      <w:pPr>
        <w:rPr>
          <w:sz w:val="24"/>
          <w:szCs w:val="24"/>
        </w:rPr>
      </w:pPr>
      <w:r>
        <w:rPr>
          <w:sz w:val="24"/>
          <w:szCs w:val="24"/>
        </w:rPr>
        <w:t>Telefone: 97551589</w:t>
      </w:r>
      <w:r w:rsidR="007D52D7">
        <w:rPr>
          <w:sz w:val="24"/>
          <w:szCs w:val="24"/>
        </w:rPr>
        <w:t xml:space="preserve"> ou </w:t>
      </w:r>
      <w:r>
        <w:rPr>
          <w:sz w:val="24"/>
          <w:szCs w:val="24"/>
        </w:rPr>
        <w:t>99678775</w:t>
      </w:r>
    </w:p>
    <w:p w:rsidR="007D52D7" w:rsidRDefault="007D52D7" w:rsidP="007D52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Email:</w:t>
      </w:r>
      <w:proofErr w:type="gramEnd"/>
      <w:r w:rsidR="00B37316">
        <w:rPr>
          <w:sz w:val="24"/>
          <w:szCs w:val="24"/>
        </w:rPr>
        <w:t>Felipe.11fefe@hotmail.com</w:t>
      </w:r>
    </w:p>
    <w:p w:rsidR="007D52D7" w:rsidRDefault="007D52D7" w:rsidP="007D52D7">
      <w:pPr>
        <w:rPr>
          <w:sz w:val="24"/>
          <w:szCs w:val="24"/>
        </w:rPr>
      </w:pP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Escolaridade: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Cursando 3° ano do ensino médio</w:t>
      </w:r>
    </w:p>
    <w:p w:rsidR="007D52D7" w:rsidRDefault="007D52D7" w:rsidP="007D52D7">
      <w:pPr>
        <w:rPr>
          <w:sz w:val="24"/>
          <w:szCs w:val="24"/>
        </w:rPr>
      </w:pPr>
    </w:p>
    <w:p w:rsidR="00B37316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Objetivos:</w:t>
      </w:r>
    </w:p>
    <w:p w:rsidR="007D52D7" w:rsidRDefault="00B37316" w:rsidP="007D52D7">
      <w:pPr>
        <w:rPr>
          <w:sz w:val="24"/>
          <w:szCs w:val="24"/>
        </w:rPr>
      </w:pPr>
      <w:r>
        <w:rPr>
          <w:sz w:val="24"/>
          <w:szCs w:val="24"/>
        </w:rPr>
        <w:t xml:space="preserve"> Pelo fato de poder ter mais conhecimento na área de trabalho e poder contribuir de alguma forma no crescimento da empresa.</w:t>
      </w:r>
    </w:p>
    <w:p w:rsidR="007D52D7" w:rsidRDefault="007D52D7" w:rsidP="007D52D7">
      <w:pPr>
        <w:rPr>
          <w:sz w:val="24"/>
          <w:szCs w:val="24"/>
        </w:rPr>
      </w:pP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Cursos: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Curso de inglês intermediário</w:t>
      </w:r>
    </w:p>
    <w:p w:rsidR="007D52D7" w:rsidRDefault="007D52D7" w:rsidP="007D52D7">
      <w:pPr>
        <w:rPr>
          <w:sz w:val="24"/>
          <w:szCs w:val="24"/>
        </w:rPr>
      </w:pPr>
      <w:r>
        <w:rPr>
          <w:sz w:val="24"/>
          <w:szCs w:val="24"/>
        </w:rPr>
        <w:t>Curs</w:t>
      </w:r>
      <w:r w:rsidR="00B37316">
        <w:rPr>
          <w:sz w:val="24"/>
          <w:szCs w:val="24"/>
        </w:rPr>
        <w:t xml:space="preserve">ando administração </w:t>
      </w:r>
    </w:p>
    <w:p w:rsidR="00B37316" w:rsidRPr="007D52D7" w:rsidRDefault="00B37316" w:rsidP="007D52D7">
      <w:pPr>
        <w:rPr>
          <w:sz w:val="24"/>
          <w:szCs w:val="24"/>
        </w:rPr>
      </w:pPr>
      <w:r>
        <w:rPr>
          <w:sz w:val="24"/>
          <w:szCs w:val="24"/>
        </w:rPr>
        <w:t>Cursando informática</w:t>
      </w:r>
    </w:p>
    <w:sectPr w:rsidR="00B37316" w:rsidRPr="007D52D7" w:rsidSect="0051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37316"/>
    <w:rsid w:val="00166929"/>
    <w:rsid w:val="0051180E"/>
    <w:rsid w:val="00675175"/>
    <w:rsid w:val="007D52D7"/>
    <w:rsid w:val="00933DF0"/>
    <w:rsid w:val="00A50893"/>
    <w:rsid w:val="00B3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Documents\CURRICULUN%20FELIPE%20SOUZA%20BOEI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CURRICULUN FELIPE SOUZA BOEIRA</Template>
  <TotalTime>11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cp:lastPrinted>2014-07-02T21:42:00Z</cp:lastPrinted>
  <dcterms:created xsi:type="dcterms:W3CDTF">2014-07-02T21:32:00Z</dcterms:created>
  <dcterms:modified xsi:type="dcterms:W3CDTF">2014-07-02T21:43:00Z</dcterms:modified>
</cp:coreProperties>
</file>