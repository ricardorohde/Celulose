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CC" w:rsidRPr="00D16725" w:rsidRDefault="009B1857" w:rsidP="00D16725">
      <w:pPr>
        <w:pStyle w:val="Ttulo1"/>
        <w:rPr>
          <w:b w:val="0"/>
          <w:i/>
          <w:u w:val="single"/>
        </w:rPr>
      </w:pPr>
      <w:r>
        <w:rPr>
          <w:b w:val="0"/>
          <w:i/>
          <w:u w:val="single"/>
        </w:rPr>
        <w:t>Leandro Bruno</w:t>
      </w:r>
    </w:p>
    <w:p w:rsidR="009F59CC" w:rsidRDefault="009F59CC"/>
    <w:p w:rsidR="009F59CC" w:rsidRDefault="009F59CC" w:rsidP="009F59CC">
      <w:pPr>
        <w:pStyle w:val="SemEspaamento"/>
      </w:pPr>
      <w:r>
        <w:t>Endereç</w:t>
      </w:r>
      <w:r w:rsidR="009B1857">
        <w:t>o: Rua 03 Nº 106 Bairro Pedras Brancas, Guaíba-</w:t>
      </w:r>
      <w:proofErr w:type="gramStart"/>
      <w:r w:rsidR="009B1857">
        <w:t>RS</w:t>
      </w:r>
      <w:proofErr w:type="gramEnd"/>
    </w:p>
    <w:p w:rsidR="009F59CC" w:rsidRDefault="009B1857" w:rsidP="009F59CC">
      <w:pPr>
        <w:pStyle w:val="SemEspaamento"/>
      </w:pPr>
      <w:r>
        <w:t xml:space="preserve">Telefone: 51 99742830 </w:t>
      </w:r>
    </w:p>
    <w:p w:rsidR="009F59CC" w:rsidRDefault="00BF1F44" w:rsidP="009F59CC">
      <w:pPr>
        <w:pStyle w:val="SemEspaamento"/>
      </w:pPr>
      <w:r>
        <w:t xml:space="preserve">                  51 92693311</w:t>
      </w:r>
      <w:bookmarkStart w:id="0" w:name="_GoBack"/>
      <w:bookmarkEnd w:id="0"/>
    </w:p>
    <w:p w:rsidR="009F59CC" w:rsidRPr="009F59CC" w:rsidRDefault="009B1857" w:rsidP="009F59CC">
      <w:pPr>
        <w:pStyle w:val="SemEspaamento"/>
      </w:pPr>
      <w:r>
        <w:t xml:space="preserve">                   51 84227781 (Recado)</w:t>
      </w:r>
    </w:p>
    <w:p w:rsidR="009F59CC" w:rsidRDefault="009F59CC" w:rsidP="009F59CC">
      <w:pPr>
        <w:pStyle w:val="SemEspaamento"/>
      </w:pPr>
    </w:p>
    <w:p w:rsidR="009F59CC" w:rsidRPr="009F59CC" w:rsidRDefault="009F59CC" w:rsidP="009F59CC">
      <w:pPr>
        <w:pStyle w:val="Ttulo2"/>
      </w:pPr>
      <w:r w:rsidRPr="009F59CC">
        <w:t>Formação</w:t>
      </w:r>
    </w:p>
    <w:p w:rsidR="009F59CC" w:rsidRDefault="009B1857" w:rsidP="009F59CC">
      <w:pPr>
        <w:pStyle w:val="SemEspaamento"/>
      </w:pPr>
      <w:r>
        <w:t>Técnico em segurança do trabalho</w:t>
      </w:r>
    </w:p>
    <w:p w:rsidR="000C3D23" w:rsidRDefault="000C3D23" w:rsidP="009F59CC">
      <w:pPr>
        <w:pStyle w:val="SemEspaamento"/>
      </w:pPr>
      <w:r>
        <w:t>Bombeiro Civil</w:t>
      </w:r>
    </w:p>
    <w:p w:rsidR="009B1857" w:rsidRPr="009F59CC" w:rsidRDefault="009B1857" w:rsidP="009F59CC">
      <w:pPr>
        <w:pStyle w:val="SemEspaamento"/>
      </w:pPr>
      <w:r>
        <w:t>Ensino médio</w:t>
      </w:r>
    </w:p>
    <w:p w:rsidR="009F59CC" w:rsidRDefault="009F59CC" w:rsidP="009F59CC">
      <w:pPr>
        <w:pStyle w:val="Ttulo2"/>
      </w:pPr>
      <w:r>
        <w:t>Histórico Profissional</w:t>
      </w:r>
    </w:p>
    <w:p w:rsidR="009F59CC" w:rsidRDefault="009F59CC" w:rsidP="009F59CC">
      <w:pPr>
        <w:pStyle w:val="SemEspaamento"/>
      </w:pPr>
    </w:p>
    <w:p w:rsidR="009F59CC" w:rsidRDefault="009B1857" w:rsidP="009F59CC">
      <w:pPr>
        <w:pStyle w:val="SemEspaamento"/>
      </w:pPr>
      <w:r>
        <w:t>Empresa: DCS-CL Construtora e Pavimentadora Ltda.</w:t>
      </w:r>
    </w:p>
    <w:p w:rsidR="009F59CC" w:rsidRDefault="009B1857" w:rsidP="009F59CC">
      <w:pPr>
        <w:pStyle w:val="SemEspaamento"/>
      </w:pPr>
      <w:r>
        <w:t>Cargo: Técnico em Segurança do Trabalho</w:t>
      </w:r>
    </w:p>
    <w:p w:rsidR="009F59CC" w:rsidRDefault="000C3D23">
      <w:r>
        <w:t xml:space="preserve">Período: </w:t>
      </w:r>
      <w:r w:rsidR="009B1857">
        <w:t>01/01/2015 á 22/06/2015</w:t>
      </w:r>
      <w:r>
        <w:t xml:space="preserve"> – 11/11/2015 á presente data.</w:t>
      </w:r>
    </w:p>
    <w:p w:rsidR="009F59CC" w:rsidRDefault="009F59CC" w:rsidP="009F59CC">
      <w:pPr>
        <w:pStyle w:val="SemEspaamento"/>
      </w:pPr>
      <w:r>
        <w:t>Emp</w:t>
      </w:r>
      <w:r w:rsidR="009B1857">
        <w:t>resa: DCS-CL Construtora e Pavimentadora Ltda.</w:t>
      </w:r>
    </w:p>
    <w:p w:rsidR="009F59CC" w:rsidRDefault="009B1857" w:rsidP="009F59CC">
      <w:pPr>
        <w:pStyle w:val="SemEspaamento"/>
      </w:pPr>
      <w:r>
        <w:t>Cargo: Aux. Administrativo de Obras</w:t>
      </w:r>
    </w:p>
    <w:p w:rsidR="009F59CC" w:rsidRDefault="009B1857" w:rsidP="009F59CC">
      <w:pPr>
        <w:pStyle w:val="SemEspaamento"/>
      </w:pPr>
      <w:r>
        <w:t>Período: 02/09/2014 á 31/12/2014</w:t>
      </w:r>
    </w:p>
    <w:p w:rsidR="009F59CC" w:rsidRDefault="009F59CC" w:rsidP="009F59CC">
      <w:pPr>
        <w:pStyle w:val="SemEspaamento"/>
      </w:pPr>
    </w:p>
    <w:p w:rsidR="009F59CC" w:rsidRDefault="009B1857" w:rsidP="009F59CC">
      <w:pPr>
        <w:pStyle w:val="SemEspaamento"/>
      </w:pPr>
      <w:r>
        <w:t>Empresa: DCS-CL Construtora e Pavimentadora Ltda.</w:t>
      </w:r>
    </w:p>
    <w:p w:rsidR="009F59CC" w:rsidRDefault="009B1857" w:rsidP="009F59CC">
      <w:pPr>
        <w:pStyle w:val="SemEspaamento"/>
      </w:pPr>
      <w:r>
        <w:t>Cargo: Estágio Técnico em Segurança do Trabalho</w:t>
      </w:r>
    </w:p>
    <w:p w:rsidR="009F59CC" w:rsidRDefault="009B1857" w:rsidP="009F59CC">
      <w:pPr>
        <w:pStyle w:val="SemEspaamento"/>
      </w:pPr>
      <w:r>
        <w:t>Período: 01/01/2014 á 01/09/2014</w:t>
      </w:r>
    </w:p>
    <w:p w:rsidR="009F59CC" w:rsidRDefault="009F59CC" w:rsidP="009F59CC">
      <w:pPr>
        <w:pStyle w:val="SemEspaamento"/>
      </w:pPr>
    </w:p>
    <w:p w:rsidR="00B847B6" w:rsidRDefault="00B847B6" w:rsidP="00B847B6">
      <w:pPr>
        <w:pStyle w:val="SemEspaamento"/>
      </w:pPr>
      <w:r>
        <w:t xml:space="preserve">Empresa: Brasil Sul Sistemas de Limpeza, Parada Geral CMPC </w:t>
      </w:r>
      <w:r w:rsidR="000C3D23">
        <w:t>Celulose.</w:t>
      </w:r>
    </w:p>
    <w:p w:rsidR="00B847B6" w:rsidRDefault="00B847B6" w:rsidP="00B847B6">
      <w:pPr>
        <w:pStyle w:val="SemEspaamento"/>
      </w:pPr>
      <w:r>
        <w:t>Cargo: Vigia Espaço confinado</w:t>
      </w:r>
    </w:p>
    <w:p w:rsidR="00B847B6" w:rsidRDefault="00B847B6" w:rsidP="009F59CC">
      <w:pPr>
        <w:pStyle w:val="SemEspaamento"/>
      </w:pPr>
      <w:r>
        <w:t>Período: 11/08/2013 á 16/08/2013</w:t>
      </w:r>
    </w:p>
    <w:p w:rsidR="009F59CC" w:rsidRDefault="009F59CC" w:rsidP="009F59CC">
      <w:pPr>
        <w:pStyle w:val="Ttulo2"/>
      </w:pPr>
      <w:r w:rsidRPr="009F59CC">
        <w:t>Cursos</w:t>
      </w:r>
    </w:p>
    <w:p w:rsidR="009F59CC" w:rsidRDefault="009B1857" w:rsidP="009F59CC">
      <w:pPr>
        <w:pStyle w:val="SemEspaamento"/>
      </w:pPr>
      <w:r>
        <w:t xml:space="preserve">NR 33 </w:t>
      </w:r>
      <w:r w:rsidR="000C3D23">
        <w:t>Supervisor</w:t>
      </w:r>
      <w:proofErr w:type="gramStart"/>
      <w:r w:rsidR="000C3D23">
        <w:t xml:space="preserve">  </w:t>
      </w:r>
      <w:proofErr w:type="gramEnd"/>
      <w:r w:rsidR="000C3D23">
        <w:t xml:space="preserve">Entrada Espaço Confinado 44 </w:t>
      </w:r>
      <w:proofErr w:type="spellStart"/>
      <w:r w:rsidR="000C3D23">
        <w:t>Hrs</w:t>
      </w:r>
      <w:proofErr w:type="spellEnd"/>
      <w:r w:rsidR="000C3D23">
        <w:t>.</w:t>
      </w:r>
    </w:p>
    <w:p w:rsidR="000C3D23" w:rsidRDefault="009B1857" w:rsidP="009F59CC">
      <w:pPr>
        <w:pStyle w:val="SemEspaamento"/>
      </w:pPr>
      <w:r>
        <w:t>NR 35 Trabalho em altura</w:t>
      </w:r>
      <w:r w:rsidR="000C3D23">
        <w:t xml:space="preserve"> </w:t>
      </w:r>
      <w:proofErr w:type="gramStart"/>
      <w:r w:rsidR="000C3D23">
        <w:t xml:space="preserve">16 </w:t>
      </w:r>
      <w:proofErr w:type="spellStart"/>
      <w:r w:rsidR="000C3D23">
        <w:t>Hrs</w:t>
      </w:r>
      <w:proofErr w:type="spellEnd"/>
      <w:proofErr w:type="gramEnd"/>
      <w:r w:rsidR="000C3D23">
        <w:t>.</w:t>
      </w:r>
    </w:p>
    <w:p w:rsidR="00B847B6" w:rsidRDefault="00B847B6" w:rsidP="009F59CC">
      <w:pPr>
        <w:pStyle w:val="SemEspaamento"/>
      </w:pPr>
      <w:r>
        <w:t>Curso Bombeiro Civil</w:t>
      </w:r>
    </w:p>
    <w:p w:rsidR="000C3D23" w:rsidRDefault="000C3D23" w:rsidP="009F59CC">
      <w:pPr>
        <w:pStyle w:val="SemEspaamento"/>
      </w:pPr>
      <w:r>
        <w:t>APH- Atendimento Pré-hospitalar</w:t>
      </w:r>
    </w:p>
    <w:p w:rsidR="000C3D23" w:rsidRDefault="000C3D23" w:rsidP="009F59CC">
      <w:pPr>
        <w:pStyle w:val="SemEspaamento"/>
      </w:pPr>
      <w:proofErr w:type="gramStart"/>
      <w:r>
        <w:t>Curso Regataste</w:t>
      </w:r>
      <w:proofErr w:type="gramEnd"/>
      <w:r>
        <w:t xml:space="preserve"> e Socorro</w:t>
      </w:r>
    </w:p>
    <w:p w:rsidR="009F59CC" w:rsidRDefault="00B847B6" w:rsidP="009F59CC">
      <w:pPr>
        <w:pStyle w:val="Ttulo2"/>
      </w:pPr>
      <w:r>
        <w:t>R</w:t>
      </w:r>
      <w:r w:rsidR="009F59CC">
        <w:t>esumo das Qualificações</w:t>
      </w:r>
    </w:p>
    <w:p w:rsidR="009F59CC" w:rsidRDefault="009F59CC" w:rsidP="009F59CC">
      <w:pPr>
        <w:pStyle w:val="SemEspaamento"/>
      </w:pPr>
    </w:p>
    <w:p w:rsidR="009F59CC" w:rsidRDefault="009F59CC" w:rsidP="009F59CC">
      <w:pPr>
        <w:pStyle w:val="SemEspaamento"/>
      </w:pPr>
      <w:r>
        <w:t>Facilidade de adaptação</w:t>
      </w:r>
    </w:p>
    <w:p w:rsidR="009F59CC" w:rsidRDefault="009F59CC" w:rsidP="009F59CC">
      <w:pPr>
        <w:pStyle w:val="SemEspaamento"/>
      </w:pPr>
      <w:r>
        <w:t xml:space="preserve">Boa Comunicação </w:t>
      </w:r>
    </w:p>
    <w:p w:rsidR="009F59CC" w:rsidRDefault="009F59CC" w:rsidP="009F59CC">
      <w:pPr>
        <w:pStyle w:val="SemEspaamento"/>
      </w:pPr>
      <w:r>
        <w:t>Organização</w:t>
      </w:r>
    </w:p>
    <w:p w:rsidR="009F59CC" w:rsidRDefault="009F59CC" w:rsidP="009F59CC">
      <w:pPr>
        <w:pStyle w:val="SemEspaamento"/>
      </w:pPr>
      <w:r>
        <w:t>Responsabilidade</w:t>
      </w:r>
    </w:p>
    <w:p w:rsidR="00D16725" w:rsidRDefault="009F59CC">
      <w:r>
        <w:t>Fácil Aprendizagem</w:t>
      </w:r>
    </w:p>
    <w:p w:rsidR="009F59CC" w:rsidRDefault="009F59CC" w:rsidP="009F59CC">
      <w:pPr>
        <w:pStyle w:val="Ttulo2"/>
      </w:pPr>
      <w:r>
        <w:t>Considerações Finais</w:t>
      </w:r>
    </w:p>
    <w:p w:rsidR="009F59CC" w:rsidRDefault="000C3D23">
      <w:r>
        <w:t>Coloco-me</w:t>
      </w:r>
      <w:r w:rsidR="009F59CC">
        <w:t xml:space="preserve"> a disposição para </w:t>
      </w:r>
      <w:r w:rsidR="00B847B6">
        <w:t>qualquer informação</w:t>
      </w:r>
      <w:r w:rsidR="009F59CC">
        <w:t xml:space="preserve"> adicional.</w:t>
      </w:r>
    </w:p>
    <w:sectPr w:rsidR="009F59CC" w:rsidSect="009D6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1C1" w:rsidRDefault="001001C1" w:rsidP="009F59CC">
      <w:pPr>
        <w:spacing w:after="0" w:line="240" w:lineRule="auto"/>
      </w:pPr>
      <w:r>
        <w:separator/>
      </w:r>
    </w:p>
  </w:endnote>
  <w:endnote w:type="continuationSeparator" w:id="0">
    <w:p w:rsidR="001001C1" w:rsidRDefault="001001C1" w:rsidP="009F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1C1" w:rsidRDefault="001001C1" w:rsidP="009F59CC">
      <w:pPr>
        <w:spacing w:after="0" w:line="240" w:lineRule="auto"/>
      </w:pPr>
      <w:r>
        <w:separator/>
      </w:r>
    </w:p>
  </w:footnote>
  <w:footnote w:type="continuationSeparator" w:id="0">
    <w:p w:rsidR="001001C1" w:rsidRDefault="001001C1" w:rsidP="009F5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57"/>
    <w:rsid w:val="000C3D23"/>
    <w:rsid w:val="001001C1"/>
    <w:rsid w:val="0021174A"/>
    <w:rsid w:val="003D19CD"/>
    <w:rsid w:val="00671888"/>
    <w:rsid w:val="009A1B6D"/>
    <w:rsid w:val="009B1857"/>
    <w:rsid w:val="009D6B28"/>
    <w:rsid w:val="009F59CC"/>
    <w:rsid w:val="00B847B6"/>
    <w:rsid w:val="00BF1F44"/>
    <w:rsid w:val="00D1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28"/>
  </w:style>
  <w:style w:type="paragraph" w:styleId="Ttulo1">
    <w:name w:val="heading 1"/>
    <w:basedOn w:val="Normal"/>
    <w:next w:val="Normal"/>
    <w:link w:val="Ttulo1Char"/>
    <w:uiPriority w:val="9"/>
    <w:qFormat/>
    <w:rsid w:val="009F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5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59CC"/>
  </w:style>
  <w:style w:type="paragraph" w:styleId="Rodap">
    <w:name w:val="footer"/>
    <w:basedOn w:val="Normal"/>
    <w:link w:val="Rodap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59CC"/>
  </w:style>
  <w:style w:type="character" w:customStyle="1" w:styleId="Ttulo2Char">
    <w:name w:val="Título 2 Char"/>
    <w:basedOn w:val="Fontepargpadro"/>
    <w:link w:val="Ttulo2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9F59C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F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28"/>
  </w:style>
  <w:style w:type="paragraph" w:styleId="Ttulo1">
    <w:name w:val="heading 1"/>
    <w:basedOn w:val="Normal"/>
    <w:next w:val="Normal"/>
    <w:link w:val="Ttulo1Char"/>
    <w:uiPriority w:val="9"/>
    <w:qFormat/>
    <w:rsid w:val="009F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5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59CC"/>
  </w:style>
  <w:style w:type="paragraph" w:styleId="Rodap">
    <w:name w:val="footer"/>
    <w:basedOn w:val="Normal"/>
    <w:link w:val="Rodap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59CC"/>
  </w:style>
  <w:style w:type="character" w:customStyle="1" w:styleId="Ttulo2Char">
    <w:name w:val="Título 2 Char"/>
    <w:basedOn w:val="Fontepargpadro"/>
    <w:link w:val="Ttulo2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9F59C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F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\AppData\Roaming\Microsoft\Templates\PATRICIA%20APARECIDA%20DA%20COSTA%20FOGA&#199;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8CD88D-3E42-4B57-B439-694991401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PATRICIA APARECIDA DA COSTA FOGAÇA</Template>
  <TotalTime>27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APARECIDA DA COSTA FOGAÇA</vt:lpstr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APARECIDA DA COSTA FOGAÇA</dc:title>
  <dc:creator>Leandro</dc:creator>
  <cp:keywords/>
  <cp:lastModifiedBy>regis</cp:lastModifiedBy>
  <cp:revision>3</cp:revision>
  <dcterms:created xsi:type="dcterms:W3CDTF">2015-07-11T18:17:00Z</dcterms:created>
  <dcterms:modified xsi:type="dcterms:W3CDTF">2016-04-05T16:24:00Z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TC019078369991</vt:lpwstr>
  </property>
</Properties>
</file>