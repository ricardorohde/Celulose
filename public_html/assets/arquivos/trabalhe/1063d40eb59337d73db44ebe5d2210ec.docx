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CC0" w:rsidRPr="00DE5B72" w:rsidRDefault="001976C3" w:rsidP="005D4CC0">
      <w:pPr>
        <w:rPr>
          <w:rFonts w:ascii="Verdana" w:hAnsi="Verdana" w:cs="Arial"/>
          <w:color w:val="000000"/>
          <w:sz w:val="44"/>
          <w:szCs w:val="44"/>
        </w:rPr>
      </w:pPr>
      <w:r w:rsidRPr="00DE5B72">
        <w:rPr>
          <w:rFonts w:ascii="Verdana" w:hAnsi="Verdana" w:cs="Arial"/>
          <w:color w:val="000000"/>
          <w:sz w:val="44"/>
          <w:szCs w:val="44"/>
        </w:rPr>
        <w:t xml:space="preserve"> Micael Jacson Pereira da Silva</w:t>
      </w:r>
    </w:p>
    <w:p w:rsidR="001638B8" w:rsidRPr="001976C3" w:rsidRDefault="00404A08" w:rsidP="005D4CC0">
      <w:pPr>
        <w:rPr>
          <w:rFonts w:ascii="Verdana" w:hAnsi="Verdana"/>
          <w:color w:val="000000"/>
          <w:sz w:val="22"/>
          <w:szCs w:val="22"/>
        </w:rPr>
      </w:pPr>
      <w:r w:rsidRPr="001976C3">
        <w:rPr>
          <w:rFonts w:ascii="Verdana" w:hAnsi="Verdana"/>
          <w:color w:val="000000"/>
          <w:sz w:val="22"/>
          <w:szCs w:val="22"/>
        </w:rPr>
        <w:t>Brasileir</w:t>
      </w:r>
      <w:r w:rsidR="00C47753" w:rsidRPr="001976C3">
        <w:rPr>
          <w:rFonts w:ascii="Verdana" w:hAnsi="Verdana"/>
          <w:color w:val="000000"/>
          <w:sz w:val="22"/>
          <w:szCs w:val="22"/>
        </w:rPr>
        <w:t>o</w:t>
      </w:r>
      <w:r w:rsidRPr="001976C3">
        <w:rPr>
          <w:rFonts w:ascii="Verdana" w:hAnsi="Verdana"/>
          <w:color w:val="000000"/>
          <w:sz w:val="22"/>
          <w:szCs w:val="22"/>
        </w:rPr>
        <w:t xml:space="preserve">, </w:t>
      </w:r>
      <w:r w:rsidR="00242006" w:rsidRPr="001976C3">
        <w:rPr>
          <w:rFonts w:ascii="Verdana" w:hAnsi="Verdana"/>
          <w:color w:val="000000"/>
          <w:sz w:val="22"/>
          <w:szCs w:val="22"/>
        </w:rPr>
        <w:t>Casado</w:t>
      </w:r>
      <w:r w:rsidRPr="001976C3">
        <w:rPr>
          <w:rFonts w:ascii="Verdana" w:hAnsi="Verdana"/>
          <w:color w:val="000000"/>
          <w:sz w:val="22"/>
          <w:szCs w:val="22"/>
        </w:rPr>
        <w:t>,</w:t>
      </w:r>
      <w:r w:rsidR="005760B0">
        <w:rPr>
          <w:rFonts w:ascii="Verdana" w:hAnsi="Verdana"/>
          <w:color w:val="000000"/>
          <w:sz w:val="22"/>
          <w:szCs w:val="22"/>
        </w:rPr>
        <w:t xml:space="preserve">26 </w:t>
      </w:r>
      <w:r w:rsidR="00866DAC" w:rsidRPr="001976C3">
        <w:rPr>
          <w:rFonts w:ascii="Verdana" w:hAnsi="Verdana"/>
          <w:color w:val="000000"/>
          <w:sz w:val="22"/>
          <w:szCs w:val="22"/>
        </w:rPr>
        <w:t>anos</w:t>
      </w:r>
      <w:r w:rsidR="00B8628E">
        <w:rPr>
          <w:rFonts w:ascii="Verdana" w:hAnsi="Verdana"/>
          <w:color w:val="000000"/>
          <w:sz w:val="22"/>
          <w:szCs w:val="22"/>
        </w:rPr>
        <w:br/>
        <w:t>Rua:Padre Lourenço,2031</w:t>
      </w:r>
      <w:r w:rsidRPr="001976C3">
        <w:rPr>
          <w:rFonts w:ascii="Verdana" w:hAnsi="Verdana"/>
          <w:color w:val="000000"/>
          <w:sz w:val="22"/>
          <w:szCs w:val="22"/>
        </w:rPr>
        <w:br/>
      </w:r>
      <w:r w:rsidR="00866DAC" w:rsidRPr="001976C3">
        <w:rPr>
          <w:rFonts w:ascii="Verdana" w:hAnsi="Verdana"/>
          <w:color w:val="000000"/>
          <w:sz w:val="22"/>
          <w:szCs w:val="22"/>
        </w:rPr>
        <w:t>Paulo Afonso-</w:t>
      </w:r>
      <w:r w:rsidR="00A66368" w:rsidRPr="001976C3">
        <w:rPr>
          <w:rFonts w:ascii="Verdana" w:hAnsi="Verdana"/>
          <w:color w:val="000000"/>
          <w:sz w:val="22"/>
          <w:szCs w:val="22"/>
        </w:rPr>
        <w:t>BA</w:t>
      </w:r>
      <w:r w:rsidRPr="001976C3">
        <w:rPr>
          <w:rFonts w:ascii="Verdana" w:hAnsi="Verdana"/>
          <w:color w:val="000000"/>
          <w:sz w:val="22"/>
          <w:szCs w:val="22"/>
        </w:rPr>
        <w:br/>
        <w:t xml:space="preserve">Telefone: </w:t>
      </w:r>
      <w:r w:rsidR="00590FA1" w:rsidRPr="001976C3">
        <w:rPr>
          <w:rFonts w:ascii="Verdana" w:hAnsi="Verdana"/>
          <w:color w:val="000000"/>
          <w:sz w:val="22"/>
          <w:szCs w:val="22"/>
        </w:rPr>
        <w:t>(</w:t>
      </w:r>
      <w:bookmarkStart w:id="0" w:name="_GoBack"/>
      <w:bookmarkEnd w:id="0"/>
      <w:r w:rsidR="00237A53" w:rsidRPr="001976C3">
        <w:rPr>
          <w:rFonts w:ascii="Verdana" w:hAnsi="Verdana"/>
          <w:color w:val="000000"/>
          <w:sz w:val="22"/>
          <w:szCs w:val="22"/>
        </w:rPr>
        <w:t xml:space="preserve">75) </w:t>
      </w:r>
      <w:r w:rsidR="00512967">
        <w:rPr>
          <w:rFonts w:ascii="Verdana" w:hAnsi="Verdana"/>
          <w:color w:val="000000"/>
          <w:sz w:val="22"/>
          <w:szCs w:val="22"/>
        </w:rPr>
        <w:t xml:space="preserve">9280-0933/ (75) </w:t>
      </w:r>
      <w:r w:rsidR="00BA2BB6">
        <w:rPr>
          <w:rFonts w:ascii="Verdana" w:hAnsi="Verdana"/>
          <w:color w:val="000000"/>
          <w:sz w:val="22"/>
          <w:szCs w:val="22"/>
        </w:rPr>
        <w:t>8857-5287</w:t>
      </w:r>
    </w:p>
    <w:p w:rsidR="001638B8" w:rsidRPr="00FC5C58" w:rsidRDefault="001638B8" w:rsidP="001638B8">
      <w:pPr>
        <w:pStyle w:val="Seo"/>
        <w:rPr>
          <w:rFonts w:ascii="Arial Black" w:hAnsi="Arial Black"/>
          <w:color w:val="000000" w:themeColor="text1"/>
          <w:sz w:val="22"/>
          <w:szCs w:val="22"/>
        </w:rPr>
      </w:pPr>
      <w:r w:rsidRPr="00FC5C58">
        <w:rPr>
          <w:rFonts w:ascii="Arial Black" w:hAnsi="Arial Black"/>
          <w:color w:val="000000" w:themeColor="text1"/>
          <w:sz w:val="22"/>
          <w:szCs w:val="22"/>
        </w:rPr>
        <w:t>objetivo</w:t>
      </w:r>
    </w:p>
    <w:p w:rsidR="001638B8" w:rsidRPr="001976C3" w:rsidRDefault="00B9768C" w:rsidP="001638B8">
      <w:pPr>
        <w:pStyle w:val="Seo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6192;mso-position-horizontal-relative:margin" o:connectortype="straight" strokecolor="#b9bec7" strokeweight="1pt">
            <w10:wrap anchorx="margin"/>
          </v:shape>
        </w:pict>
      </w:r>
    </w:p>
    <w:p w:rsidR="001638B8" w:rsidRPr="001976C3" w:rsidRDefault="005D4CC0" w:rsidP="005D4CC0">
      <w:pPr>
        <w:pStyle w:val="Seo"/>
        <w:jc w:val="both"/>
        <w:rPr>
          <w:rFonts w:ascii="Verdana" w:hAnsi="Verdana"/>
          <w:color w:val="000000"/>
          <w:sz w:val="22"/>
          <w:szCs w:val="22"/>
        </w:rPr>
      </w:pPr>
      <w:r w:rsidRPr="001976C3">
        <w:rPr>
          <w:rFonts w:ascii="Verdana" w:hAnsi="Verdana"/>
          <w:caps w:val="0"/>
          <w:noProof w:val="0"/>
          <w:color w:val="000000"/>
          <w:spacing w:val="0"/>
          <w:sz w:val="22"/>
          <w:szCs w:val="22"/>
        </w:rPr>
        <w:t xml:space="preserve">Exercer com responsabilidade e dedicação as atividades a mim atribuídas. Coloco-me apta para novos aprendizados, visando assim o desenvolvimento da instituição e meu crescimento profissional. </w:t>
      </w:r>
    </w:p>
    <w:p w:rsidR="005D4CC0" w:rsidRPr="001976C3" w:rsidRDefault="005D4CC0" w:rsidP="00756035">
      <w:pPr>
        <w:pStyle w:val="Seo"/>
        <w:rPr>
          <w:rFonts w:ascii="Verdana" w:hAnsi="Verdana"/>
          <w:color w:val="000000"/>
          <w:sz w:val="22"/>
          <w:szCs w:val="22"/>
        </w:rPr>
      </w:pPr>
    </w:p>
    <w:p w:rsidR="00756035" w:rsidRPr="00FC5C58" w:rsidRDefault="00B9768C" w:rsidP="00756035">
      <w:pPr>
        <w:pStyle w:val="Seo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  <w:color w:val="000000"/>
          <w:sz w:val="22"/>
          <w:szCs w:val="22"/>
          <w:lang w:eastAsia="pt-BR"/>
        </w:rPr>
        <w:pict>
          <v:shape id="_x0000_s1193" type="#_x0000_t32" style="position:absolute;margin-left:0;margin-top:19.25pt;width:480pt;height:0;z-index:251657216;mso-position-horizontal-relative:margin" o:connectortype="straight" strokecolor="#b9bec7" strokeweight="1pt">
            <w10:wrap anchorx="margin"/>
          </v:shape>
        </w:pict>
      </w:r>
      <w:r w:rsidR="00756035" w:rsidRPr="00FC5C58">
        <w:rPr>
          <w:rFonts w:ascii="Arial Black" w:hAnsi="Arial Black"/>
          <w:color w:val="000000"/>
          <w:sz w:val="22"/>
          <w:szCs w:val="22"/>
        </w:rPr>
        <w:t>FORMAÇÃO</w:t>
      </w:r>
    </w:p>
    <w:p w:rsidR="001638B8" w:rsidRPr="001976C3" w:rsidRDefault="001638B8" w:rsidP="001638B8">
      <w:pPr>
        <w:pStyle w:val="Seo"/>
        <w:rPr>
          <w:rFonts w:ascii="Verdana" w:hAnsi="Verdana"/>
          <w:color w:val="000000"/>
          <w:sz w:val="22"/>
          <w:szCs w:val="22"/>
        </w:rPr>
      </w:pPr>
    </w:p>
    <w:p w:rsidR="001638B8" w:rsidRPr="001976C3" w:rsidRDefault="00A66368" w:rsidP="00FF6AA9">
      <w:pPr>
        <w:spacing w:after="120" w:line="240" w:lineRule="auto"/>
        <w:rPr>
          <w:rFonts w:ascii="Verdana" w:hAnsi="Verdana"/>
          <w:color w:val="000000"/>
          <w:sz w:val="22"/>
          <w:szCs w:val="22"/>
        </w:rPr>
      </w:pPr>
      <w:r w:rsidRPr="001976C3">
        <w:rPr>
          <w:rFonts w:ascii="Verdana" w:hAnsi="Verdana"/>
          <w:color w:val="000000"/>
          <w:sz w:val="22"/>
          <w:szCs w:val="22"/>
        </w:rPr>
        <w:t>Ensino Fundamental Incompleto</w:t>
      </w:r>
    </w:p>
    <w:p w:rsidR="008E70CD" w:rsidRPr="001976C3" w:rsidRDefault="008E70CD" w:rsidP="00FF6AA9">
      <w:pPr>
        <w:spacing w:after="120" w:line="240" w:lineRule="auto"/>
        <w:rPr>
          <w:rFonts w:ascii="Verdana" w:hAnsi="Verdana"/>
          <w:color w:val="000000"/>
          <w:sz w:val="22"/>
          <w:szCs w:val="22"/>
        </w:rPr>
      </w:pPr>
      <w:r w:rsidRPr="001976C3">
        <w:rPr>
          <w:rFonts w:ascii="Verdana" w:hAnsi="Verdana"/>
          <w:color w:val="000000"/>
          <w:sz w:val="22"/>
          <w:szCs w:val="22"/>
        </w:rPr>
        <w:t>Curso:</w:t>
      </w:r>
      <w:r w:rsidR="00565B80" w:rsidRPr="001976C3">
        <w:rPr>
          <w:rFonts w:ascii="Verdana" w:hAnsi="Verdana"/>
          <w:color w:val="000000"/>
          <w:sz w:val="22"/>
          <w:szCs w:val="22"/>
        </w:rPr>
        <w:t xml:space="preserve"> NR</w:t>
      </w:r>
      <w:r w:rsidR="00843A2B" w:rsidRPr="001976C3">
        <w:rPr>
          <w:rFonts w:ascii="Verdana" w:hAnsi="Verdana"/>
          <w:color w:val="000000"/>
          <w:sz w:val="22"/>
          <w:szCs w:val="22"/>
        </w:rPr>
        <w:t>-10</w:t>
      </w:r>
    </w:p>
    <w:p w:rsidR="006A74E3" w:rsidRDefault="00242006" w:rsidP="006A74E3">
      <w:pPr>
        <w:spacing w:after="120" w:line="240" w:lineRule="auto"/>
        <w:rPr>
          <w:rFonts w:ascii="Verdana" w:hAnsi="Verdana"/>
          <w:color w:val="000000"/>
          <w:sz w:val="22"/>
          <w:szCs w:val="22"/>
        </w:rPr>
      </w:pPr>
      <w:r w:rsidRPr="001976C3">
        <w:rPr>
          <w:rFonts w:ascii="Verdana" w:hAnsi="Verdana"/>
          <w:color w:val="000000"/>
          <w:sz w:val="22"/>
          <w:szCs w:val="22"/>
        </w:rPr>
        <w:t>Curso de eletricidade Predial,Residencial,Comercial e Básico Industrial</w:t>
      </w:r>
    </w:p>
    <w:p w:rsidR="006A74E3" w:rsidRDefault="006A74E3" w:rsidP="006A74E3">
      <w:pPr>
        <w:spacing w:after="120" w:line="240" w:lineRule="auto"/>
        <w:rPr>
          <w:rFonts w:ascii="Verdana" w:hAnsi="Verdana"/>
          <w:color w:val="000000"/>
          <w:sz w:val="22"/>
          <w:szCs w:val="22"/>
        </w:rPr>
      </w:pPr>
    </w:p>
    <w:p w:rsidR="00843A2B" w:rsidRPr="006A74E3" w:rsidRDefault="00B9768C" w:rsidP="006A74E3">
      <w:pPr>
        <w:spacing w:after="120" w:line="240" w:lineRule="auto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noProof/>
          <w:color w:val="000000"/>
          <w:sz w:val="22"/>
          <w:szCs w:val="22"/>
          <w:lang w:eastAsia="pt-BR"/>
        </w:rPr>
        <w:pict>
          <v:shape id="_x0000_s1198" type="#_x0000_t32" style="position:absolute;margin-left:-5pt;margin-top:15.1pt;width:500pt;height:0;z-index:251659264;mso-position-horizontal-relative:margin" o:connectortype="straight" strokecolor="#b9bec7" strokeweight="1pt">
            <w10:wrap anchorx="margin"/>
          </v:shape>
        </w:pict>
      </w:r>
      <w:r w:rsidR="00090BFF" w:rsidRPr="00FC5C58">
        <w:rPr>
          <w:rFonts w:ascii="Arial Black" w:hAnsi="Arial Black"/>
          <w:color w:val="000000"/>
          <w:sz w:val="22"/>
          <w:szCs w:val="22"/>
        </w:rPr>
        <w:t>DOCUMENTAÇÃO</w:t>
      </w:r>
    </w:p>
    <w:p w:rsidR="001976C3" w:rsidRPr="001976C3" w:rsidRDefault="001976C3" w:rsidP="00090BFF">
      <w:pPr>
        <w:pStyle w:val="PargrafodaLista"/>
        <w:spacing w:after="120" w:line="240" w:lineRule="auto"/>
        <w:ind w:left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Todos se Assim Solicitados</w:t>
      </w:r>
    </w:p>
    <w:p w:rsidR="001976C3" w:rsidRPr="001976C3" w:rsidRDefault="001976C3" w:rsidP="00FF6AA9">
      <w:pPr>
        <w:spacing w:after="120" w:line="240" w:lineRule="auto"/>
        <w:rPr>
          <w:rFonts w:ascii="Verdana" w:hAnsi="Verdana"/>
          <w:color w:val="000000"/>
          <w:sz w:val="22"/>
          <w:szCs w:val="22"/>
        </w:rPr>
      </w:pPr>
      <w:r w:rsidRPr="001976C3">
        <w:rPr>
          <w:rFonts w:ascii="Verdana" w:hAnsi="Verdana"/>
          <w:color w:val="000000"/>
          <w:sz w:val="22"/>
          <w:szCs w:val="22"/>
        </w:rPr>
        <w:t>RG:1529513006</w:t>
      </w:r>
    </w:p>
    <w:p w:rsidR="001976C3" w:rsidRPr="001976C3" w:rsidRDefault="001976C3" w:rsidP="00FF6AA9">
      <w:pPr>
        <w:spacing w:after="120" w:line="240" w:lineRule="auto"/>
        <w:rPr>
          <w:rFonts w:ascii="Verdana" w:hAnsi="Verdana"/>
          <w:color w:val="000000"/>
          <w:sz w:val="22"/>
          <w:szCs w:val="22"/>
        </w:rPr>
      </w:pPr>
      <w:r w:rsidRPr="001976C3">
        <w:rPr>
          <w:rFonts w:ascii="Verdana" w:hAnsi="Verdana"/>
          <w:color w:val="000000"/>
          <w:sz w:val="22"/>
          <w:szCs w:val="22"/>
        </w:rPr>
        <w:t>CPF:047.120.445-51</w:t>
      </w:r>
    </w:p>
    <w:p w:rsidR="005D4CC0" w:rsidRPr="001976C3" w:rsidRDefault="005D4CC0" w:rsidP="00090BFF">
      <w:pPr>
        <w:pStyle w:val="PargrafodaLista"/>
        <w:spacing w:after="120" w:line="240" w:lineRule="auto"/>
        <w:ind w:left="0"/>
        <w:rPr>
          <w:rFonts w:ascii="Verdana" w:hAnsi="Verdana"/>
          <w:color w:val="000000"/>
          <w:sz w:val="22"/>
          <w:szCs w:val="22"/>
        </w:rPr>
      </w:pPr>
    </w:p>
    <w:p w:rsidR="00756035" w:rsidRPr="00FC5C58" w:rsidRDefault="00B9768C" w:rsidP="00756035">
      <w:pPr>
        <w:pStyle w:val="Seo"/>
        <w:rPr>
          <w:rFonts w:ascii="Arial Black" w:hAnsi="Arial Black"/>
          <w:color w:val="000000"/>
          <w:sz w:val="22"/>
          <w:szCs w:val="22"/>
        </w:rPr>
      </w:pPr>
      <w:r>
        <w:rPr>
          <w:rFonts w:ascii="Arial Black" w:hAnsi="Arial Black"/>
          <w:color w:val="000000"/>
          <w:sz w:val="22"/>
          <w:szCs w:val="22"/>
          <w:lang w:eastAsia="pt-BR"/>
        </w:rPr>
        <w:pict>
          <v:shape id="_x0000_s1196" type="#_x0000_t32" style="position:absolute;margin-left:-5pt;margin-top:21.05pt;width:485pt;height:0;z-index:251658240;mso-position-horizontal-relative:margin" o:connectortype="straight" strokecolor="#b9bec7" strokeweight="1pt">
            <w10:wrap anchorx="margin"/>
          </v:shape>
        </w:pict>
      </w:r>
      <w:r w:rsidR="00843A2B" w:rsidRPr="00FC5C58">
        <w:rPr>
          <w:rFonts w:ascii="Arial Black" w:hAnsi="Arial Black"/>
          <w:color w:val="000000"/>
          <w:sz w:val="22"/>
          <w:szCs w:val="22"/>
        </w:rPr>
        <w:t xml:space="preserve">                    experiências</w:t>
      </w:r>
      <w:r w:rsidR="00090BFF" w:rsidRPr="00FC5C58">
        <w:rPr>
          <w:rFonts w:ascii="Arial Black" w:hAnsi="Arial Black"/>
          <w:color w:val="000000"/>
          <w:sz w:val="22"/>
          <w:szCs w:val="22"/>
        </w:rPr>
        <w:t xml:space="preserve"> PROFISSI</w:t>
      </w:r>
      <w:r w:rsidR="00756035" w:rsidRPr="00FC5C58">
        <w:rPr>
          <w:rFonts w:ascii="Arial Black" w:hAnsi="Arial Black"/>
          <w:color w:val="000000"/>
          <w:sz w:val="22"/>
          <w:szCs w:val="22"/>
        </w:rPr>
        <w:t>ONAIS</w:t>
      </w:r>
    </w:p>
    <w:p w:rsidR="00756035" w:rsidRPr="001976C3" w:rsidRDefault="00756035" w:rsidP="00756035">
      <w:pPr>
        <w:pStyle w:val="Seo"/>
        <w:rPr>
          <w:rFonts w:ascii="Verdana" w:hAnsi="Verdana"/>
          <w:color w:val="000000"/>
          <w:sz w:val="22"/>
          <w:szCs w:val="22"/>
        </w:rPr>
      </w:pPr>
    </w:p>
    <w:p w:rsidR="00B30D63" w:rsidRPr="001976C3" w:rsidRDefault="00B30D63" w:rsidP="00B30D63">
      <w:pPr>
        <w:pStyle w:val="Seo"/>
        <w:rPr>
          <w:rFonts w:ascii="Verdana" w:hAnsi="Verdana"/>
          <w:color w:val="000000"/>
          <w:sz w:val="22"/>
          <w:szCs w:val="22"/>
        </w:rPr>
      </w:pPr>
    </w:p>
    <w:p w:rsidR="00E12D36" w:rsidRPr="00DE5B72" w:rsidRDefault="000B70B1" w:rsidP="00FF6AA9">
      <w:pPr>
        <w:pStyle w:val="PargrafodaLista"/>
        <w:numPr>
          <w:ilvl w:val="0"/>
          <w:numId w:val="39"/>
        </w:numPr>
        <w:spacing w:after="0"/>
        <w:rPr>
          <w:rFonts w:ascii="Verdana" w:hAnsi="Verdana"/>
          <w:b/>
          <w:color w:val="000000"/>
        </w:rPr>
      </w:pPr>
      <w:r w:rsidRPr="00DE5B72">
        <w:rPr>
          <w:rFonts w:ascii="Verdana" w:hAnsi="Verdana"/>
          <w:b/>
          <w:color w:val="000000"/>
        </w:rPr>
        <w:t>ASEA Brown Noveri LTDA</w:t>
      </w:r>
      <w:r w:rsidR="00B8628E">
        <w:rPr>
          <w:rFonts w:ascii="Verdana" w:hAnsi="Verdana"/>
          <w:b/>
          <w:color w:val="000000"/>
        </w:rPr>
        <w:t xml:space="preserve">  </w:t>
      </w:r>
      <w:r w:rsidR="00B2501A">
        <w:rPr>
          <w:rFonts w:ascii="Verdana" w:hAnsi="Verdana"/>
          <w:b/>
          <w:color w:val="000000"/>
        </w:rPr>
        <w:t xml:space="preserve">                              </w:t>
      </w:r>
      <w:r w:rsidR="00B8628E">
        <w:rPr>
          <w:rFonts w:ascii="Verdana" w:hAnsi="Verdana"/>
          <w:b/>
          <w:color w:val="000000"/>
        </w:rPr>
        <w:t xml:space="preserve">    ●Seta-Engenharia S/A</w:t>
      </w:r>
    </w:p>
    <w:p w:rsidR="00E12D36" w:rsidRPr="00910B13" w:rsidRDefault="000B70B1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color w:val="000000"/>
        </w:rPr>
        <w:t>Cargo:</w:t>
      </w:r>
      <w:r w:rsidR="00242006" w:rsidRPr="00910B13">
        <w:rPr>
          <w:rFonts w:ascii="Verdana" w:hAnsi="Verdana"/>
          <w:color w:val="000000"/>
        </w:rPr>
        <w:t>Eletricista Montador</w:t>
      </w:r>
      <w:r w:rsidR="00B8628E">
        <w:rPr>
          <w:rFonts w:ascii="Verdana" w:hAnsi="Verdana"/>
          <w:color w:val="000000"/>
        </w:rPr>
        <w:t xml:space="preserve">      </w:t>
      </w:r>
      <w:r w:rsidR="00B2501A">
        <w:rPr>
          <w:rFonts w:ascii="Verdana" w:hAnsi="Verdana"/>
          <w:color w:val="000000"/>
        </w:rPr>
        <w:t xml:space="preserve">                              </w:t>
      </w:r>
      <w:r w:rsidR="00B8628E">
        <w:rPr>
          <w:rFonts w:ascii="Verdana" w:hAnsi="Verdana"/>
          <w:color w:val="000000"/>
        </w:rPr>
        <w:t xml:space="preserve"> ●Cargo: Eletricista F/C I                 </w:t>
      </w:r>
    </w:p>
    <w:p w:rsidR="00652EB8" w:rsidRPr="00910B13" w:rsidRDefault="000B70B1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color w:val="000000"/>
        </w:rPr>
        <w:t>Período: 16/07/2007 á 03/04/2008</w:t>
      </w:r>
      <w:r w:rsidR="00B2501A">
        <w:rPr>
          <w:rFonts w:ascii="Verdana" w:hAnsi="Verdana"/>
          <w:color w:val="000000"/>
        </w:rPr>
        <w:t xml:space="preserve">                      </w:t>
      </w:r>
      <w:r w:rsidR="00B8628E">
        <w:rPr>
          <w:rFonts w:ascii="Verdana" w:hAnsi="Verdana"/>
          <w:color w:val="000000"/>
        </w:rPr>
        <w:t xml:space="preserve">   ●Període de 17/03/14 á 21/06/14</w:t>
      </w:r>
    </w:p>
    <w:p w:rsidR="008F5349" w:rsidRPr="00B8628E" w:rsidRDefault="008F5349" w:rsidP="00B8628E">
      <w:pPr>
        <w:spacing w:after="0" w:line="240" w:lineRule="auto"/>
        <w:contextualSpacing/>
        <w:rPr>
          <w:rFonts w:ascii="Verdana" w:hAnsi="Verdana"/>
          <w:b/>
          <w:color w:val="000000"/>
        </w:rPr>
      </w:pPr>
    </w:p>
    <w:p w:rsidR="00AE1CCC" w:rsidRPr="00910B13" w:rsidRDefault="000B70B1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b/>
          <w:color w:val="000000"/>
        </w:rPr>
        <w:t>GIANT-Montagens</w:t>
      </w:r>
      <w:r w:rsidR="008F5349" w:rsidRPr="00910B13">
        <w:rPr>
          <w:rFonts w:ascii="Verdana" w:hAnsi="Verdana"/>
          <w:b/>
          <w:color w:val="000000"/>
        </w:rPr>
        <w:t xml:space="preserve"> e Empreendimentos</w:t>
      </w:r>
    </w:p>
    <w:p w:rsidR="008E70CD" w:rsidRPr="00910B13" w:rsidRDefault="008F5349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color w:val="000000"/>
        </w:rPr>
        <w:t>Cargo:</w:t>
      </w:r>
      <w:r w:rsidR="008E70CD" w:rsidRPr="00910B13">
        <w:rPr>
          <w:rFonts w:ascii="Verdana" w:hAnsi="Verdana"/>
          <w:color w:val="000000"/>
        </w:rPr>
        <w:t>Eletricista</w:t>
      </w:r>
      <w:r w:rsidR="00242006" w:rsidRPr="00910B13">
        <w:rPr>
          <w:rFonts w:ascii="Verdana" w:hAnsi="Verdana"/>
          <w:color w:val="000000"/>
        </w:rPr>
        <w:t>F/C</w:t>
      </w:r>
    </w:p>
    <w:p w:rsidR="008F5349" w:rsidRPr="00910B13" w:rsidRDefault="008F5349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color w:val="000000"/>
        </w:rPr>
        <w:t>Período:09/06/2008 á 20/01/2009</w:t>
      </w:r>
    </w:p>
    <w:p w:rsidR="008F5349" w:rsidRPr="00910B13" w:rsidRDefault="008F5349" w:rsidP="00FF6AA9">
      <w:pPr>
        <w:pStyle w:val="PargrafodaLista"/>
        <w:spacing w:after="0" w:line="240" w:lineRule="auto"/>
        <w:ind w:left="360"/>
        <w:contextualSpacing/>
        <w:rPr>
          <w:rFonts w:ascii="Verdana" w:hAnsi="Verdana"/>
          <w:b/>
          <w:color w:val="000000"/>
        </w:rPr>
      </w:pPr>
    </w:p>
    <w:p w:rsidR="008F5349" w:rsidRPr="00910B13" w:rsidRDefault="008F5349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b/>
          <w:color w:val="000000"/>
        </w:rPr>
        <w:t>JCS-Montagens e Instalações</w:t>
      </w:r>
    </w:p>
    <w:p w:rsidR="008F5349" w:rsidRPr="00910B13" w:rsidRDefault="008E70CD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color w:val="000000"/>
        </w:rPr>
        <w:t>Cargo:Eletricista</w:t>
      </w:r>
      <w:r w:rsidR="00242006" w:rsidRPr="00910B13">
        <w:rPr>
          <w:rFonts w:ascii="Verdana" w:hAnsi="Verdana"/>
          <w:color w:val="000000"/>
        </w:rPr>
        <w:t xml:space="preserve"> F/C</w:t>
      </w:r>
    </w:p>
    <w:p w:rsidR="008F5349" w:rsidRPr="00910B13" w:rsidRDefault="008F5349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color w:val="000000"/>
        </w:rPr>
        <w:t xml:space="preserve">Período:07/04/2009 á </w:t>
      </w:r>
      <w:r w:rsidR="008E70CD" w:rsidRPr="00910B13">
        <w:rPr>
          <w:rFonts w:ascii="Verdana" w:hAnsi="Verdana"/>
          <w:color w:val="000000"/>
        </w:rPr>
        <w:t>26/07/2010</w:t>
      </w:r>
    </w:p>
    <w:p w:rsidR="008E70CD" w:rsidRPr="00910B13" w:rsidRDefault="008E70CD" w:rsidP="00FF6AA9">
      <w:pPr>
        <w:pStyle w:val="PargrafodaLista"/>
        <w:spacing w:after="0" w:line="240" w:lineRule="auto"/>
        <w:ind w:left="360"/>
        <w:contextualSpacing/>
        <w:rPr>
          <w:rFonts w:ascii="Verdana" w:hAnsi="Verdana"/>
          <w:b/>
          <w:color w:val="000000"/>
        </w:rPr>
      </w:pPr>
    </w:p>
    <w:p w:rsidR="005317D6" w:rsidRPr="00910B13" w:rsidRDefault="008F5349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b/>
          <w:color w:val="000000"/>
        </w:rPr>
        <w:t>Engenharia ETEMA LTDA</w:t>
      </w:r>
    </w:p>
    <w:p w:rsidR="008F5349" w:rsidRPr="00910B13" w:rsidRDefault="008E70CD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color w:val="000000"/>
        </w:rPr>
        <w:t>Cargo:</w:t>
      </w:r>
      <w:r w:rsidR="0006356D" w:rsidRPr="00910B13">
        <w:rPr>
          <w:rFonts w:ascii="Verdana" w:hAnsi="Verdana"/>
          <w:color w:val="000000"/>
        </w:rPr>
        <w:t>InstrumentistaTubista</w:t>
      </w:r>
    </w:p>
    <w:p w:rsidR="0006356D" w:rsidRPr="00910B13" w:rsidRDefault="008E70CD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color w:val="000000"/>
        </w:rPr>
      </w:pPr>
      <w:r w:rsidRPr="00910B13">
        <w:rPr>
          <w:rFonts w:ascii="Verdana" w:hAnsi="Verdana"/>
          <w:color w:val="000000"/>
        </w:rPr>
        <w:t>Período:08/09/2010</w:t>
      </w:r>
      <w:r w:rsidR="008F5349" w:rsidRPr="00910B13">
        <w:rPr>
          <w:rFonts w:ascii="Verdana" w:hAnsi="Verdana"/>
          <w:color w:val="000000"/>
        </w:rPr>
        <w:t xml:space="preserve"> á </w:t>
      </w:r>
      <w:r w:rsidRPr="00910B13">
        <w:rPr>
          <w:rFonts w:ascii="Verdana" w:hAnsi="Verdana"/>
          <w:color w:val="000000"/>
        </w:rPr>
        <w:t>1</w:t>
      </w:r>
      <w:r w:rsidR="0006356D" w:rsidRPr="00910B13">
        <w:rPr>
          <w:rFonts w:ascii="Verdana" w:hAnsi="Verdana"/>
          <w:color w:val="000000"/>
        </w:rPr>
        <w:t>3/12/2011</w:t>
      </w:r>
    </w:p>
    <w:p w:rsidR="00FF6AA9" w:rsidRPr="00910B13" w:rsidRDefault="00FF6AA9" w:rsidP="00FF6AA9">
      <w:pPr>
        <w:pStyle w:val="PargrafodaLista"/>
        <w:spacing w:after="0" w:line="240" w:lineRule="auto"/>
        <w:ind w:left="360"/>
        <w:contextualSpacing/>
        <w:rPr>
          <w:rFonts w:ascii="Verdana" w:hAnsi="Verdana"/>
          <w:b/>
          <w:color w:val="000000"/>
        </w:rPr>
      </w:pPr>
    </w:p>
    <w:p w:rsidR="0006356D" w:rsidRPr="00910B13" w:rsidRDefault="00195800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b/>
          <w:color w:val="000000"/>
        </w:rPr>
        <w:t>ODEBRECHT-Serviços e Participaç</w:t>
      </w:r>
      <w:r w:rsidR="0006356D" w:rsidRPr="00910B13">
        <w:rPr>
          <w:rFonts w:ascii="Verdana" w:hAnsi="Verdana"/>
          <w:b/>
          <w:color w:val="000000"/>
        </w:rPr>
        <w:t>ões S/A</w:t>
      </w:r>
    </w:p>
    <w:p w:rsidR="008F5349" w:rsidRPr="00910B13" w:rsidRDefault="0006356D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color w:val="000000"/>
        </w:rPr>
      </w:pPr>
      <w:r w:rsidRPr="00910B13">
        <w:rPr>
          <w:rFonts w:ascii="Verdana" w:hAnsi="Verdana"/>
          <w:color w:val="000000"/>
        </w:rPr>
        <w:t>Cargo:InstrumentistaTubista</w:t>
      </w:r>
    </w:p>
    <w:p w:rsidR="0006356D" w:rsidRPr="00910B13" w:rsidRDefault="0006356D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color w:val="000000"/>
        </w:rPr>
      </w:pPr>
      <w:r w:rsidRPr="00910B13">
        <w:rPr>
          <w:rFonts w:ascii="Verdana" w:hAnsi="Verdana"/>
          <w:color w:val="000000"/>
        </w:rPr>
        <w:t>Período:06/03/2012 á 16/03/2012</w:t>
      </w:r>
    </w:p>
    <w:p w:rsidR="00FF6AA9" w:rsidRPr="00910B13" w:rsidRDefault="00FF6AA9" w:rsidP="00FF6AA9">
      <w:pPr>
        <w:spacing w:after="0" w:line="240" w:lineRule="auto"/>
        <w:contextualSpacing/>
        <w:rPr>
          <w:rFonts w:ascii="Verdana" w:hAnsi="Verdana"/>
          <w:color w:val="000000"/>
        </w:rPr>
      </w:pPr>
    </w:p>
    <w:p w:rsidR="0006356D" w:rsidRPr="00910B13" w:rsidRDefault="0006356D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b/>
          <w:color w:val="000000"/>
        </w:rPr>
      </w:pPr>
      <w:r w:rsidRPr="00910B13">
        <w:rPr>
          <w:rFonts w:ascii="Verdana" w:hAnsi="Verdana"/>
          <w:b/>
          <w:color w:val="000000"/>
        </w:rPr>
        <w:t>Consórcio TUC Construções</w:t>
      </w:r>
    </w:p>
    <w:p w:rsidR="00F43D48" w:rsidRPr="00910B13" w:rsidRDefault="0006356D" w:rsidP="00FF6AA9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color w:val="000000"/>
        </w:rPr>
      </w:pPr>
      <w:r w:rsidRPr="00910B13">
        <w:rPr>
          <w:rFonts w:ascii="Verdana" w:hAnsi="Verdana"/>
          <w:color w:val="000000"/>
        </w:rPr>
        <w:t>Cargo:Eletricista</w:t>
      </w:r>
      <w:r w:rsidR="00F43D48" w:rsidRPr="00910B13">
        <w:rPr>
          <w:rFonts w:ascii="Verdana" w:hAnsi="Verdana"/>
          <w:color w:val="000000"/>
        </w:rPr>
        <w:t>F/C</w:t>
      </w:r>
    </w:p>
    <w:p w:rsidR="002030D5" w:rsidRPr="00910B13" w:rsidRDefault="00F43D48" w:rsidP="001976C3">
      <w:pPr>
        <w:pStyle w:val="PargrafodaLista"/>
        <w:numPr>
          <w:ilvl w:val="0"/>
          <w:numId w:val="39"/>
        </w:numPr>
        <w:spacing w:after="0" w:line="240" w:lineRule="auto"/>
        <w:contextualSpacing/>
        <w:rPr>
          <w:rFonts w:ascii="Verdana" w:hAnsi="Verdana"/>
          <w:color w:val="000000"/>
        </w:rPr>
      </w:pPr>
      <w:r w:rsidRPr="00910B13">
        <w:rPr>
          <w:rFonts w:ascii="Verdana" w:hAnsi="Verdana"/>
          <w:color w:val="000000"/>
        </w:rPr>
        <w:t>Período:22/10/2012 á 09/02/2013</w:t>
      </w:r>
    </w:p>
    <w:p w:rsidR="004E5E01" w:rsidRPr="00910B13" w:rsidRDefault="004E5E01" w:rsidP="004E5E01">
      <w:pPr>
        <w:pStyle w:val="PargrafodaLista"/>
        <w:spacing w:after="0" w:line="240" w:lineRule="auto"/>
        <w:contextualSpacing/>
        <w:rPr>
          <w:rFonts w:ascii="Verdana" w:hAnsi="Verdana"/>
          <w:color w:val="000000"/>
        </w:rPr>
      </w:pPr>
    </w:p>
    <w:p w:rsidR="008F5349" w:rsidRPr="00910B13" w:rsidRDefault="008F5349" w:rsidP="008F5349">
      <w:pPr>
        <w:pStyle w:val="PargrafodaLista"/>
        <w:spacing w:after="120" w:line="240" w:lineRule="auto"/>
        <w:ind w:left="0"/>
        <w:contextualSpacing/>
        <w:rPr>
          <w:rFonts w:ascii="Verdana" w:hAnsi="Verdana"/>
          <w:color w:val="000000"/>
        </w:rPr>
      </w:pPr>
    </w:p>
    <w:p w:rsidR="009C3B99" w:rsidRPr="00910B13" w:rsidRDefault="009C3B99"/>
    <w:sectPr w:rsidR="009C3B99" w:rsidRPr="00910B13" w:rsidSect="009C3B99">
      <w:headerReference w:type="default" r:id="rId7"/>
      <w:footerReference w:type="default" r:id="rId8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494" w:rsidRDefault="00DC4494">
      <w:r>
        <w:separator/>
      </w:r>
    </w:p>
  </w:endnote>
  <w:endnote w:type="continuationSeparator" w:id="1">
    <w:p w:rsidR="00DC4494" w:rsidRDefault="00DC4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B9768C" w:rsidP="009967CD">
    <w:pPr>
      <w:pStyle w:val="Rodap"/>
      <w:jc w:val="right"/>
    </w:pPr>
    <w:r>
      <w:fldChar w:fldCharType="begin"/>
    </w:r>
    <w:r w:rsidR="00590FA1">
      <w:instrText xml:space="preserve"> PAGE </w:instrText>
    </w:r>
    <w:r>
      <w:fldChar w:fldCharType="separate"/>
    </w:r>
    <w:r w:rsidR="00512967">
      <w:rPr>
        <w:noProof/>
      </w:rPr>
      <w:t>2</w:t>
    </w:r>
    <w:r>
      <w:rPr>
        <w:noProof/>
      </w:rPr>
      <w:fldChar w:fldCharType="end"/>
    </w:r>
    <w:r w:rsidRPr="00B9768C">
      <w:rPr>
        <w:lang w:val="en-US"/>
      </w:rPr>
    </w:r>
    <w:r w:rsidRPr="00B9768C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494" w:rsidRDefault="00DC4494">
      <w:r>
        <w:separator/>
      </w:r>
    </w:p>
  </w:footnote>
  <w:footnote w:type="continuationSeparator" w:id="1">
    <w:p w:rsidR="00DC4494" w:rsidRDefault="00DC44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B9768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1CF1DA2"/>
    <w:multiLevelType w:val="hybridMultilevel"/>
    <w:tmpl w:val="12D6E428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1F885D8E"/>
    <w:multiLevelType w:val="hybridMultilevel"/>
    <w:tmpl w:val="CDC48D2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1FD740D2"/>
    <w:multiLevelType w:val="hybridMultilevel"/>
    <w:tmpl w:val="D5CCA47E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6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7">
    <w:nsid w:val="29891584"/>
    <w:multiLevelType w:val="multilevel"/>
    <w:tmpl w:val="790AE36E"/>
    <w:lvl w:ilvl="0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0D2503"/>
    <w:multiLevelType w:val="multilevel"/>
    <w:tmpl w:val="CDC48D24"/>
    <w:lvl w:ilvl="0">
      <w:start w:val="1"/>
      <w:numFmt w:val="bullet"/>
      <w:lvlText w:val=""/>
      <w:lvlJc w:val="left"/>
      <w:pPr>
        <w:tabs>
          <w:tab w:val="num" w:pos="560"/>
        </w:tabs>
        <w:ind w:left="5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19">
    <w:nsid w:val="3DA63886"/>
    <w:multiLevelType w:val="multilevel"/>
    <w:tmpl w:val="CDC48D24"/>
    <w:lvl w:ilvl="0">
      <w:start w:val="1"/>
      <w:numFmt w:val="bullet"/>
      <w:lvlText w:val=""/>
      <w:lvlJc w:val="left"/>
      <w:pPr>
        <w:tabs>
          <w:tab w:val="num" w:pos="560"/>
        </w:tabs>
        <w:ind w:left="5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0">
    <w:nsid w:val="46432A28"/>
    <w:multiLevelType w:val="hybridMultilevel"/>
    <w:tmpl w:val="D83400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3">
    <w:nsid w:val="5136414B"/>
    <w:multiLevelType w:val="hybridMultilevel"/>
    <w:tmpl w:val="36721C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5E0EAF"/>
    <w:multiLevelType w:val="hybridMultilevel"/>
    <w:tmpl w:val="F0523202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5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ED1F85"/>
    <w:multiLevelType w:val="multilevel"/>
    <w:tmpl w:val="CDC48D24"/>
    <w:lvl w:ilvl="0">
      <w:start w:val="1"/>
      <w:numFmt w:val="bullet"/>
      <w:lvlText w:val=""/>
      <w:lvlJc w:val="left"/>
      <w:pPr>
        <w:tabs>
          <w:tab w:val="num" w:pos="560"/>
        </w:tabs>
        <w:ind w:left="5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27">
    <w:nsid w:val="76D92501"/>
    <w:multiLevelType w:val="hybridMultilevel"/>
    <w:tmpl w:val="04407C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FC3505"/>
    <w:multiLevelType w:val="hybridMultilevel"/>
    <w:tmpl w:val="72E65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6"/>
  </w:num>
  <w:num w:numId="25">
    <w:abstractNumId w:val="10"/>
  </w:num>
  <w:num w:numId="26">
    <w:abstractNumId w:val="21"/>
  </w:num>
  <w:num w:numId="27">
    <w:abstractNumId w:val="25"/>
  </w:num>
  <w:num w:numId="28">
    <w:abstractNumId w:val="23"/>
  </w:num>
  <w:num w:numId="29">
    <w:abstractNumId w:val="17"/>
  </w:num>
  <w:num w:numId="30">
    <w:abstractNumId w:val="14"/>
  </w:num>
  <w:num w:numId="31">
    <w:abstractNumId w:val="19"/>
  </w:num>
  <w:num w:numId="32">
    <w:abstractNumId w:val="26"/>
  </w:num>
  <w:num w:numId="33">
    <w:abstractNumId w:val="18"/>
  </w:num>
  <w:num w:numId="34">
    <w:abstractNumId w:val="27"/>
  </w:num>
  <w:num w:numId="35">
    <w:abstractNumId w:val="11"/>
  </w:num>
  <w:num w:numId="36">
    <w:abstractNumId w:val="20"/>
  </w:num>
  <w:num w:numId="37">
    <w:abstractNumId w:val="15"/>
  </w:num>
  <w:num w:numId="38">
    <w:abstractNumId w:val="24"/>
  </w:num>
  <w:num w:numId="3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6246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46B2F"/>
    <w:rsid w:val="0006356D"/>
    <w:rsid w:val="00090BFF"/>
    <w:rsid w:val="000A5C9E"/>
    <w:rsid w:val="000B70B1"/>
    <w:rsid w:val="000C7F8C"/>
    <w:rsid w:val="00142F04"/>
    <w:rsid w:val="001638B8"/>
    <w:rsid w:val="00163F2A"/>
    <w:rsid w:val="001651F7"/>
    <w:rsid w:val="00172D69"/>
    <w:rsid w:val="001900B1"/>
    <w:rsid w:val="00195800"/>
    <w:rsid w:val="001976C3"/>
    <w:rsid w:val="001B5D02"/>
    <w:rsid w:val="001E3EDC"/>
    <w:rsid w:val="002030D5"/>
    <w:rsid w:val="002039BD"/>
    <w:rsid w:val="00203B71"/>
    <w:rsid w:val="00220BD3"/>
    <w:rsid w:val="00235C44"/>
    <w:rsid w:val="00237A53"/>
    <w:rsid w:val="00242006"/>
    <w:rsid w:val="002A0D8D"/>
    <w:rsid w:val="00331BBF"/>
    <w:rsid w:val="0035650E"/>
    <w:rsid w:val="00361043"/>
    <w:rsid w:val="00386F68"/>
    <w:rsid w:val="0040239A"/>
    <w:rsid w:val="00404A08"/>
    <w:rsid w:val="0043149C"/>
    <w:rsid w:val="00487A7F"/>
    <w:rsid w:val="004E2F08"/>
    <w:rsid w:val="004E373D"/>
    <w:rsid w:val="004E5E01"/>
    <w:rsid w:val="00512967"/>
    <w:rsid w:val="00520A6A"/>
    <w:rsid w:val="005317D6"/>
    <w:rsid w:val="00533EB0"/>
    <w:rsid w:val="005607A6"/>
    <w:rsid w:val="005657D9"/>
    <w:rsid w:val="00565B80"/>
    <w:rsid w:val="00575B20"/>
    <w:rsid w:val="005760B0"/>
    <w:rsid w:val="00590FA1"/>
    <w:rsid w:val="005B5FD3"/>
    <w:rsid w:val="005D4CC0"/>
    <w:rsid w:val="005E14AF"/>
    <w:rsid w:val="005E6BFC"/>
    <w:rsid w:val="00652822"/>
    <w:rsid w:val="00652EB8"/>
    <w:rsid w:val="006A74E3"/>
    <w:rsid w:val="006D76EC"/>
    <w:rsid w:val="006E2F0F"/>
    <w:rsid w:val="00741D6E"/>
    <w:rsid w:val="00756035"/>
    <w:rsid w:val="00792666"/>
    <w:rsid w:val="007B77C7"/>
    <w:rsid w:val="00843A2B"/>
    <w:rsid w:val="00856C2A"/>
    <w:rsid w:val="00866DAC"/>
    <w:rsid w:val="008B7193"/>
    <w:rsid w:val="008E70CD"/>
    <w:rsid w:val="008F5349"/>
    <w:rsid w:val="00910B13"/>
    <w:rsid w:val="00920776"/>
    <w:rsid w:val="00921C49"/>
    <w:rsid w:val="009967CD"/>
    <w:rsid w:val="009B7E8D"/>
    <w:rsid w:val="009C3B99"/>
    <w:rsid w:val="009E6908"/>
    <w:rsid w:val="009F5057"/>
    <w:rsid w:val="009F79F1"/>
    <w:rsid w:val="00A17348"/>
    <w:rsid w:val="00A25CF8"/>
    <w:rsid w:val="00A66368"/>
    <w:rsid w:val="00A90A43"/>
    <w:rsid w:val="00AA6998"/>
    <w:rsid w:val="00AE1CCC"/>
    <w:rsid w:val="00B115BC"/>
    <w:rsid w:val="00B16F55"/>
    <w:rsid w:val="00B2501A"/>
    <w:rsid w:val="00B30D63"/>
    <w:rsid w:val="00B501EE"/>
    <w:rsid w:val="00B608B0"/>
    <w:rsid w:val="00B71B13"/>
    <w:rsid w:val="00B74EC9"/>
    <w:rsid w:val="00B8024B"/>
    <w:rsid w:val="00B8628E"/>
    <w:rsid w:val="00B9768C"/>
    <w:rsid w:val="00BA2BB6"/>
    <w:rsid w:val="00BD2892"/>
    <w:rsid w:val="00BE6D09"/>
    <w:rsid w:val="00C47753"/>
    <w:rsid w:val="00C6093E"/>
    <w:rsid w:val="00C86756"/>
    <w:rsid w:val="00CA6465"/>
    <w:rsid w:val="00CC21DB"/>
    <w:rsid w:val="00D76FC8"/>
    <w:rsid w:val="00D84B28"/>
    <w:rsid w:val="00DC4494"/>
    <w:rsid w:val="00DE5B72"/>
    <w:rsid w:val="00E12D36"/>
    <w:rsid w:val="00E17050"/>
    <w:rsid w:val="00E661BB"/>
    <w:rsid w:val="00EF68DC"/>
    <w:rsid w:val="00F15B7F"/>
    <w:rsid w:val="00F26226"/>
    <w:rsid w:val="00F40C73"/>
    <w:rsid w:val="00F43AD1"/>
    <w:rsid w:val="00F43D48"/>
    <w:rsid w:val="00F5469F"/>
    <w:rsid w:val="00F73BA0"/>
    <w:rsid w:val="00FA3990"/>
    <w:rsid w:val="00FC5C58"/>
    <w:rsid w:val="00FF6A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5" type="connector" idref="#_x0000_s1193"/>
        <o:r id="V:Rule6" type="connector" idref="#_x0000_s1196"/>
        <o:r id="V:Rule7" type="connector" idref="#_x0000_s1198"/>
        <o:r id="V:Rule8" type="connector" idref="#_x0000_s118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iPriority="5" w:unhideWhenUsed="1" w:qFormat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iPriority="4" w:unhideWhenUsed="1" w:qFormat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iPriority="3" w:qFormat="1"/>
    <w:lsdException w:name="Hyperlink" w:unhideWhenUsed="1"/>
    <w:lsdException w:name="FollowedHyperlink" w:unhideWhenUsed="1"/>
    <w:lsdException w:name="Strong" w:semiHidden="0" w:uiPriority="8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1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qFormat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qFormat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qFormat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qFormat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qFormat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qFormat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qFormat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qFormat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Micael Jacson Pereira da Silva</vt:lpstr>
    </vt:vector>
  </TitlesOfParts>
  <Company>Pmpa</Company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Micael Jacson Pereira da Silva</dc:title>
  <dc:creator>Allan</dc:creator>
  <cp:lastModifiedBy>SENNABTN</cp:lastModifiedBy>
  <cp:revision>5</cp:revision>
  <cp:lastPrinted>2014-01-15T18:21:00Z</cp:lastPrinted>
  <dcterms:created xsi:type="dcterms:W3CDTF">2014-07-01T18:05:00Z</dcterms:created>
  <dcterms:modified xsi:type="dcterms:W3CDTF">2014-12-01T17:19:00Z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