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8633"/>
        <w:gridCol w:w="221"/>
      </w:tblGrid>
      <w:tr w:rsidR="00237C89">
        <w:tc>
          <w:tcPr>
            <w:tcW w:w="5062" w:type="dxa"/>
          </w:tcPr>
          <w:tbl>
            <w:tblPr>
              <w:tblW w:w="4950" w:type="dxa"/>
              <w:jc w:val="right"/>
              <w:tblInd w:w="3944" w:type="dxa"/>
              <w:tblLook w:val="0000"/>
            </w:tblPr>
            <w:tblGrid>
              <w:gridCol w:w="2263"/>
              <w:gridCol w:w="2687"/>
            </w:tblGrid>
            <w:tr w:rsidR="00237C89">
              <w:trPr>
                <w:jc w:val="right"/>
              </w:trPr>
              <w:tc>
                <w:tcPr>
                  <w:tcW w:w="2263" w:type="dxa"/>
                </w:tcPr>
                <w:p w:rsidR="00636723" w:rsidRDefault="00636723">
                  <w:pPr>
                    <w:pStyle w:val="Address2"/>
                    <w:rPr>
                      <w:b/>
                      <w:lang w:val="pt-BR"/>
                    </w:rPr>
                  </w:pPr>
                  <w:r w:rsidRPr="00636723">
                    <w:rPr>
                      <w:b/>
                      <w:lang w:val="pt-BR"/>
                    </w:rPr>
                    <w:t xml:space="preserve">Montenegro- RS  - </w:t>
                  </w:r>
                </w:p>
                <w:p w:rsidR="00237C89" w:rsidRDefault="00636723">
                  <w:pPr>
                    <w:pStyle w:val="Address2"/>
                    <w:rPr>
                      <w:b/>
                      <w:lang w:val="pt-BR"/>
                    </w:rPr>
                  </w:pPr>
                  <w:r w:rsidRPr="00636723">
                    <w:rPr>
                      <w:b/>
                      <w:lang w:val="pt-BR"/>
                    </w:rPr>
                    <w:t>Rua  Urbano Ângelo Rigon, 11  Bairro:  Rui Barbosa</w:t>
                  </w:r>
                </w:p>
                <w:p w:rsidR="00636723" w:rsidRPr="00636723" w:rsidRDefault="00636723">
                  <w:pPr>
                    <w:pStyle w:val="Address2"/>
                    <w:rPr>
                      <w:b/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CEP.: 95.780-000</w:t>
                  </w:r>
                </w:p>
              </w:tc>
              <w:tc>
                <w:tcPr>
                  <w:tcW w:w="2687" w:type="dxa"/>
                </w:tcPr>
                <w:p w:rsidR="00237C89" w:rsidRPr="00636723" w:rsidRDefault="00616632">
                  <w:pPr>
                    <w:pStyle w:val="Address1"/>
                    <w:rPr>
                      <w:b/>
                      <w:lang w:val="pt-BR"/>
                    </w:rPr>
                  </w:pPr>
                  <w:r w:rsidRPr="00636723">
                    <w:rPr>
                      <w:b/>
                      <w:lang w:val="pt-BR"/>
                    </w:rPr>
                    <w:t>51 3632-2089 -  51 8199-0104</w:t>
                  </w:r>
                </w:p>
              </w:tc>
            </w:tr>
          </w:tbl>
          <w:p w:rsidR="00237C89" w:rsidRDefault="00237C89" w:rsidP="00636723">
            <w:pPr>
              <w:pStyle w:val="Subttulodaseo"/>
            </w:pPr>
          </w:p>
        </w:tc>
        <w:tc>
          <w:tcPr>
            <w:tcW w:w="2325" w:type="dxa"/>
          </w:tcPr>
          <w:p w:rsidR="00237C89" w:rsidRDefault="00237C89">
            <w:pPr>
              <w:pStyle w:val="Endereo1"/>
            </w:pPr>
          </w:p>
        </w:tc>
      </w:tr>
    </w:tbl>
    <w:p w:rsidR="00237C89" w:rsidRDefault="0061175F">
      <w:pPr>
        <w:pStyle w:val="Nome"/>
      </w:pPr>
      <w:fldSimple w:instr=" USERNAME  \* MERGEFORMAT ">
        <w:r w:rsidR="00616632">
          <w:rPr>
            <w:noProof/>
          </w:rPr>
          <w:t>Marco</w:t>
        </w:r>
      </w:fldSimple>
      <w:r w:rsidR="00616632">
        <w:t xml:space="preserve"> Antonio Michaelsen</w:t>
      </w:r>
    </w:p>
    <w:tbl>
      <w:tblPr>
        <w:tblW w:w="8733" w:type="dxa"/>
        <w:tblLook w:val="0000"/>
      </w:tblPr>
      <w:tblGrid>
        <w:gridCol w:w="2109"/>
        <w:gridCol w:w="6624"/>
      </w:tblGrid>
      <w:tr w:rsidR="00237C89">
        <w:tc>
          <w:tcPr>
            <w:tcW w:w="2109" w:type="dxa"/>
          </w:tcPr>
          <w:p w:rsidR="00237C89" w:rsidRDefault="00237C89" w:rsidP="00636723">
            <w:pPr>
              <w:pStyle w:val="Ttulodaseo"/>
            </w:pPr>
            <w:r>
              <w:t>Objetivo</w:t>
            </w:r>
          </w:p>
        </w:tc>
        <w:tc>
          <w:tcPr>
            <w:tcW w:w="6624" w:type="dxa"/>
          </w:tcPr>
          <w:p w:rsidR="00237C89" w:rsidRPr="00636723" w:rsidRDefault="00733B54">
            <w:pPr>
              <w:pStyle w:val="Objetivo"/>
              <w:rPr>
                <w:b/>
              </w:rPr>
            </w:pPr>
            <w:r w:rsidRPr="00636723">
              <w:rPr>
                <w:b/>
              </w:rPr>
              <w:t>Área  Administrativa -  Financeira - RH</w:t>
            </w:r>
          </w:p>
        </w:tc>
      </w:tr>
      <w:tr w:rsidR="00237C89">
        <w:tc>
          <w:tcPr>
            <w:tcW w:w="2109" w:type="dxa"/>
          </w:tcPr>
          <w:p w:rsidR="00237C89" w:rsidRDefault="00237C89" w:rsidP="00636723">
            <w:pPr>
              <w:pStyle w:val="Ttulodaseo"/>
            </w:pPr>
            <w:r>
              <w:t>Experiência</w:t>
            </w:r>
          </w:p>
        </w:tc>
        <w:tc>
          <w:tcPr>
            <w:tcW w:w="6624" w:type="dxa"/>
          </w:tcPr>
          <w:p w:rsidR="00237C89" w:rsidRPr="00636723" w:rsidRDefault="00733B54" w:rsidP="00DC72AC">
            <w:pPr>
              <w:pStyle w:val="Nomedaempresaum"/>
            </w:pPr>
            <w:r w:rsidRPr="00636723">
              <w:t>1982-1995</w:t>
            </w:r>
            <w:r w:rsidR="00237C89" w:rsidRPr="00636723">
              <w:tab/>
            </w:r>
            <w:r w:rsidRPr="00636723">
              <w:t>BANRISUL SA        Porto  Alegre  RS</w:t>
            </w:r>
          </w:p>
          <w:p w:rsidR="00237C89" w:rsidRDefault="00733B54" w:rsidP="00DC72AC">
            <w:pPr>
              <w:pStyle w:val="Cargo"/>
            </w:pPr>
            <w:r>
              <w:t xml:space="preserve">Escriturário  a </w:t>
            </w:r>
            <w:r w:rsidR="00237C89">
              <w:t>Gerente</w:t>
            </w:r>
            <w:r>
              <w:t xml:space="preserve"> de Contas</w:t>
            </w:r>
          </w:p>
          <w:p w:rsidR="00237C89" w:rsidRDefault="00733B54" w:rsidP="00DC72AC">
            <w:pPr>
              <w:pStyle w:val="Realizaes"/>
              <w:jc w:val="left"/>
            </w:pPr>
            <w:r>
              <w:t xml:space="preserve">Trabalhei  em todas as áreas do </w:t>
            </w:r>
            <w:r w:rsidR="00DC72AC">
              <w:t xml:space="preserve">Banco, tais com: Crédito Rural </w:t>
            </w:r>
            <w:r>
              <w:t>Industrial e Comercial, Caixa Executivo, Conferente e Supervisor.</w:t>
            </w:r>
          </w:p>
          <w:p w:rsidR="00237C89" w:rsidRDefault="00733B54" w:rsidP="00DC72AC">
            <w:pPr>
              <w:pStyle w:val="Realizaes"/>
              <w:jc w:val="left"/>
            </w:pPr>
            <w:r>
              <w:t>Compensação de Cheques, financiamentos, Leasing, etc.</w:t>
            </w:r>
          </w:p>
          <w:p w:rsidR="00237C89" w:rsidRDefault="00733B54" w:rsidP="00DC72AC">
            <w:pPr>
              <w:pStyle w:val="Realizaes"/>
              <w:jc w:val="left"/>
            </w:pPr>
            <w:r>
              <w:t>Fiquei de responsável pelo posto de Pareci Novo por 5 anos, quando não era agência ainda e era off-line.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Pr="00BB31DD" w:rsidRDefault="00733B54" w:rsidP="00DC72AC">
            <w:pPr>
              <w:pStyle w:val="Nomedaempresa"/>
            </w:pPr>
            <w:r w:rsidRPr="008F6288">
              <w:t>1996-1999</w:t>
            </w:r>
            <w:r w:rsidR="00BB31DD" w:rsidRPr="008F6288">
              <w:t xml:space="preserve">  </w:t>
            </w:r>
            <w:r w:rsidRPr="008F6288">
              <w:t xml:space="preserve">AUTODOOR - Public. </w:t>
            </w:r>
            <w:r w:rsidRPr="00BB31DD">
              <w:t xml:space="preserve">Marketing LTDA  </w:t>
            </w:r>
            <w:r w:rsidR="00BB31DD" w:rsidRPr="00BB31DD">
              <w:t>Salvador</w:t>
            </w:r>
            <w:r w:rsidRPr="00BB31DD">
              <w:t xml:space="preserve"> -</w:t>
            </w:r>
            <w:r w:rsidR="00BB31DD" w:rsidRPr="00BB31DD">
              <w:t xml:space="preserve"> BA</w:t>
            </w:r>
          </w:p>
          <w:p w:rsidR="00237C89" w:rsidRPr="00BB31DD" w:rsidRDefault="00BB31DD" w:rsidP="00DC72AC">
            <w:pPr>
              <w:pStyle w:val="Cargo"/>
              <w:rPr>
                <w:b/>
              </w:rPr>
            </w:pPr>
            <w:r w:rsidRPr="00BB31DD">
              <w:rPr>
                <w:b/>
              </w:rPr>
              <w:t>Sócio Diretor</w:t>
            </w:r>
          </w:p>
          <w:p w:rsidR="00237C89" w:rsidRDefault="00BB31DD" w:rsidP="00DC72AC">
            <w:pPr>
              <w:pStyle w:val="Realizaes"/>
              <w:jc w:val="left"/>
            </w:pPr>
            <w:r>
              <w:t>Empresa de marketing Esportivo e Publicidade em cima de taxis.</w:t>
            </w:r>
          </w:p>
          <w:p w:rsidR="00237C89" w:rsidRDefault="00BB31DD" w:rsidP="00DC72AC">
            <w:pPr>
              <w:pStyle w:val="Realizaes"/>
              <w:jc w:val="left"/>
            </w:pPr>
            <w:r>
              <w:t>Ficamos de 1997 a 1999 tentando registrar na Prefeitura de Salvador BA, quando conseguimos em 1998, o meu pai adoeceu e vendi minha parte para ficar junto ao meu pai.</w:t>
            </w:r>
          </w:p>
          <w:p w:rsidR="00237C89" w:rsidRDefault="00BB31DD" w:rsidP="00DC72AC">
            <w:pPr>
              <w:pStyle w:val="Realizaes"/>
              <w:jc w:val="left"/>
            </w:pPr>
            <w:r>
              <w:t>realizávamos Publicidade em taxis por meio de Autodors e fazíamos campanha de Publicidade em pareceria com a TV Record e FBF (Federação Baiana de Futebol).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Pr="00BB31DD" w:rsidRDefault="00BB31DD" w:rsidP="00DC72AC">
            <w:pPr>
              <w:pStyle w:val="Nomedaempresa"/>
            </w:pPr>
            <w:r w:rsidRPr="00BB31DD">
              <w:t>2003-2010</w:t>
            </w:r>
            <w:r w:rsidR="00237C89" w:rsidRPr="00BB31DD">
              <w:tab/>
            </w:r>
            <w:r w:rsidRPr="00BB31DD">
              <w:t>Autônomo             Montenegro  RS</w:t>
            </w:r>
          </w:p>
          <w:p w:rsidR="00237C89" w:rsidRDefault="00237C89" w:rsidP="00DC72AC">
            <w:pPr>
              <w:pStyle w:val="Cargo"/>
            </w:pPr>
            <w:r>
              <w:t xml:space="preserve">Representante de vendas </w:t>
            </w:r>
          </w:p>
          <w:p w:rsidR="00237C89" w:rsidRDefault="00237C89" w:rsidP="00DC72AC">
            <w:pPr>
              <w:pStyle w:val="Realizaes"/>
              <w:jc w:val="left"/>
            </w:pPr>
            <w:r>
              <w:t>Expandiu a equipe de vendas de 50 para 100 representantes.</w:t>
            </w:r>
          </w:p>
          <w:p w:rsidR="00237C89" w:rsidRDefault="00237C89" w:rsidP="00DC72AC">
            <w:pPr>
              <w:pStyle w:val="Realizaes"/>
              <w:jc w:val="left"/>
            </w:pPr>
            <w:r>
              <w:t>Triplicou a cota de lucros de cada sócio.</w:t>
            </w:r>
          </w:p>
          <w:p w:rsidR="00237C89" w:rsidRDefault="00237C89" w:rsidP="00DC72AC">
            <w:pPr>
              <w:pStyle w:val="Realizaes"/>
              <w:jc w:val="left"/>
            </w:pPr>
            <w:r>
              <w:t>Expandiu as vendas para ampliar o mercado.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BB31DD" w:rsidP="00BB31DD">
            <w:pPr>
              <w:pStyle w:val="Nomedaempresa"/>
            </w:pPr>
            <w:r>
              <w:t>2011-2012</w:t>
            </w:r>
            <w:r w:rsidR="00237C89">
              <w:tab/>
            </w:r>
            <w:r>
              <w:t>FGTAS-SINE         Agencia Montenegro RS</w:t>
            </w:r>
            <w:r w:rsidR="00237C89">
              <w:tab/>
            </w:r>
          </w:p>
          <w:p w:rsidR="00237C89" w:rsidRDefault="00BB31DD">
            <w:pPr>
              <w:pStyle w:val="Cargo"/>
            </w:pPr>
            <w:r>
              <w:t xml:space="preserve">Agente de Recrutamento e Seleção </w:t>
            </w:r>
            <w:r w:rsidR="00D0714C">
              <w:t>I</w:t>
            </w:r>
          </w:p>
          <w:p w:rsidR="00237C89" w:rsidRDefault="00D0714C">
            <w:pPr>
              <w:pStyle w:val="Realizaes"/>
            </w:pPr>
            <w:r>
              <w:t>Agenciamento de mão de obra para Empresas.</w:t>
            </w:r>
          </w:p>
          <w:p w:rsidR="00237C89" w:rsidRDefault="00D0714C">
            <w:pPr>
              <w:pStyle w:val="Realizaes"/>
            </w:pPr>
            <w:r>
              <w:t>Abertura de vagas junto aos RHs das Empresas</w:t>
            </w:r>
          </w:p>
          <w:p w:rsidR="00D0714C" w:rsidRDefault="00D0714C">
            <w:pPr>
              <w:pStyle w:val="Realizaes"/>
            </w:pPr>
            <w:r>
              <w:t>Elaboração e encaminhamento de Seguro Desemprego</w:t>
            </w:r>
          </w:p>
          <w:p w:rsidR="00237C89" w:rsidRDefault="00D0714C">
            <w:pPr>
              <w:pStyle w:val="Realizaes"/>
            </w:pPr>
            <w:r>
              <w:t>Contato com diretores das Empresas solicitando vagas e parceria</w:t>
            </w:r>
          </w:p>
        </w:tc>
      </w:tr>
      <w:tr w:rsidR="00237C89">
        <w:tc>
          <w:tcPr>
            <w:tcW w:w="2109" w:type="dxa"/>
          </w:tcPr>
          <w:p w:rsidR="00237C89" w:rsidRDefault="00237C89" w:rsidP="00636723">
            <w:pPr>
              <w:pStyle w:val="Ttulodaseo"/>
            </w:pPr>
            <w:r>
              <w:t>Formação</w:t>
            </w:r>
          </w:p>
        </w:tc>
        <w:tc>
          <w:tcPr>
            <w:tcW w:w="6624" w:type="dxa"/>
          </w:tcPr>
          <w:p w:rsidR="00237C89" w:rsidRPr="00D0714C" w:rsidRDefault="00D0714C" w:rsidP="00D0714C">
            <w:pPr>
              <w:pStyle w:val="Instituio"/>
            </w:pPr>
            <w:r w:rsidRPr="00D0714C">
              <w:t>1979-1995</w:t>
            </w:r>
            <w:r w:rsidR="00237C89" w:rsidRPr="00D0714C">
              <w:tab/>
            </w:r>
            <w:r w:rsidRPr="00D0714C">
              <w:t>UNISINOS                          São Leopoldo  RS</w:t>
            </w:r>
          </w:p>
          <w:p w:rsidR="00237C89" w:rsidRDefault="00237C89" w:rsidP="00D0714C">
            <w:pPr>
              <w:pStyle w:val="Realizaes"/>
            </w:pPr>
            <w:r>
              <w:t xml:space="preserve">Bacharelado em Administração de Empresas </w:t>
            </w:r>
          </w:p>
          <w:p w:rsidR="00D0714C" w:rsidRDefault="00D0714C" w:rsidP="00D0714C">
            <w:pPr>
              <w:pStyle w:val="Realizaes"/>
            </w:pPr>
            <w:r>
              <w:t>Direito</w:t>
            </w:r>
          </w:p>
          <w:p w:rsidR="00D0714C" w:rsidRDefault="00D0714C" w:rsidP="00D0714C">
            <w:pPr>
              <w:pStyle w:val="Realizaes"/>
            </w:pPr>
            <w:r>
              <w:t>Contabilidade</w:t>
            </w:r>
          </w:p>
          <w:p w:rsidR="00D0714C" w:rsidRDefault="00D0714C" w:rsidP="00D0714C">
            <w:pPr>
              <w:pStyle w:val="Realizaes"/>
              <w:ind w:firstLine="0"/>
            </w:pPr>
            <w:r>
              <w:t>* todos os cursos incompletos*</w:t>
            </w:r>
          </w:p>
        </w:tc>
      </w:tr>
      <w:tr w:rsidR="00237C89">
        <w:tc>
          <w:tcPr>
            <w:tcW w:w="2109" w:type="dxa"/>
          </w:tcPr>
          <w:p w:rsidR="00237C89" w:rsidRDefault="00237C89" w:rsidP="00636723">
            <w:pPr>
              <w:pStyle w:val="Ttulodaseo"/>
            </w:pPr>
            <w:r>
              <w:t>Interesses</w:t>
            </w:r>
          </w:p>
        </w:tc>
        <w:tc>
          <w:tcPr>
            <w:tcW w:w="6624" w:type="dxa"/>
          </w:tcPr>
          <w:p w:rsidR="00237C89" w:rsidRDefault="00D0714C" w:rsidP="00D0714C">
            <w:pPr>
              <w:pStyle w:val="Instituio"/>
            </w:pPr>
            <w:r>
              <w:t>Trabalhar na área Administrativa, Financeira e  ou em Agenciamento e Recrutamento e  Seleção de mão de obra.</w:t>
            </w:r>
          </w:p>
        </w:tc>
      </w:tr>
      <w:tr w:rsidR="00237C89">
        <w:tc>
          <w:tcPr>
            <w:tcW w:w="2109" w:type="dxa"/>
          </w:tcPr>
          <w:p w:rsidR="00237C89" w:rsidRDefault="00237C89" w:rsidP="00636723">
            <w:pPr>
              <w:pStyle w:val="Ttulodaseo"/>
            </w:pPr>
            <w:r>
              <w:lastRenderedPageBreak/>
              <w:t>Dicas</w:t>
            </w:r>
          </w:p>
        </w:tc>
        <w:tc>
          <w:tcPr>
            <w:tcW w:w="6624" w:type="dxa"/>
          </w:tcPr>
          <w:p w:rsidR="00237C89" w:rsidRDefault="00D0714C">
            <w:pPr>
              <w:pStyle w:val="Objetivo"/>
            </w:pPr>
            <w:r>
              <w:t xml:space="preserve">Sou um cara que encara com responsabilidade, honestidade e vontade todas as minha tarefas. </w:t>
            </w:r>
          </w:p>
          <w:p w:rsidR="00A41ED0" w:rsidRDefault="00A41ED0" w:rsidP="00A41ED0">
            <w:pPr>
              <w:pStyle w:val="Corpodetexto"/>
            </w:pPr>
            <w:r>
              <w:t>Trabalho  bem em grupo, disponho de tempo para viajar</w:t>
            </w:r>
          </w:p>
          <w:p w:rsidR="00A41ED0" w:rsidRPr="00A41ED0" w:rsidRDefault="00A41ED0" w:rsidP="00A41ED0">
            <w:pPr>
              <w:pStyle w:val="Corpodetexto"/>
            </w:pPr>
          </w:p>
          <w:p w:rsidR="00064201" w:rsidRPr="00064201" w:rsidRDefault="00064201" w:rsidP="00064201">
            <w:pPr>
              <w:pStyle w:val="Corpodetexto"/>
              <w:rPr>
                <w:b/>
              </w:rPr>
            </w:pPr>
            <w:r w:rsidRPr="00064201">
              <w:rPr>
                <w:b/>
              </w:rPr>
              <w:t>Línguas</w:t>
            </w:r>
            <w:r>
              <w:rPr>
                <w:b/>
              </w:rPr>
              <w:t>:</w:t>
            </w:r>
          </w:p>
          <w:p w:rsidR="00064201" w:rsidRDefault="00064201" w:rsidP="00064201">
            <w:pPr>
              <w:pStyle w:val="Corpodetexto"/>
            </w:pPr>
            <w:r>
              <w:t>Falo Inglês basicamente e também Espanhol</w:t>
            </w:r>
          </w:p>
          <w:p w:rsidR="00064201" w:rsidRDefault="00064201" w:rsidP="00064201">
            <w:pPr>
              <w:pStyle w:val="Corpodetexto"/>
            </w:pPr>
          </w:p>
          <w:p w:rsidR="00D0714C" w:rsidRPr="00A41ED0" w:rsidRDefault="00064201" w:rsidP="00D0714C">
            <w:pPr>
              <w:pStyle w:val="Corpodetexto"/>
              <w:rPr>
                <w:b/>
              </w:rPr>
            </w:pPr>
            <w:r w:rsidRPr="00064201">
              <w:rPr>
                <w:b/>
              </w:rPr>
              <w:t>Cursos:</w:t>
            </w:r>
          </w:p>
          <w:p w:rsidR="00C75B7E" w:rsidRDefault="00C75B7E" w:rsidP="00D0714C">
            <w:pPr>
              <w:pStyle w:val="Corpodetexto"/>
            </w:pPr>
            <w:r>
              <w:t>Crédito Rural - Banrisul</w:t>
            </w:r>
            <w:r w:rsidR="00064201">
              <w:t xml:space="preserve">  SA</w:t>
            </w:r>
          </w:p>
          <w:p w:rsidR="00C75B7E" w:rsidRDefault="00C75B7E" w:rsidP="00D0714C">
            <w:pPr>
              <w:pStyle w:val="Corpodetexto"/>
            </w:pPr>
            <w:r>
              <w:t>Grafoscopia  - Banrisul</w:t>
            </w:r>
            <w:r w:rsidR="00064201">
              <w:t xml:space="preserve">  SA</w:t>
            </w:r>
            <w:r>
              <w:t xml:space="preserve"> </w:t>
            </w:r>
          </w:p>
          <w:p w:rsidR="00D0714C" w:rsidRDefault="00D0714C" w:rsidP="00D0714C">
            <w:pPr>
              <w:pStyle w:val="Corpodetexto"/>
            </w:pPr>
            <w:r>
              <w:t>Tenho curso de Word, Excel  e Office .</w:t>
            </w:r>
          </w:p>
          <w:p w:rsidR="00C75B7E" w:rsidRDefault="00C75B7E" w:rsidP="00D0714C">
            <w:pPr>
              <w:pStyle w:val="Corpodetexto"/>
            </w:pPr>
            <w:r>
              <w:t>Treinamento do Produto Apollo,em Parceria  CNP/SENAC - CNP</w:t>
            </w:r>
          </w:p>
          <w:p w:rsidR="00C75B7E" w:rsidRDefault="00C75B7E" w:rsidP="00D0714C">
            <w:pPr>
              <w:pStyle w:val="Corpodetexto"/>
            </w:pPr>
            <w:r>
              <w:t>Atendimento ao Cliente com utilização do Sistema Apollo - SENAC</w:t>
            </w:r>
          </w:p>
          <w:p w:rsidR="00C75B7E" w:rsidRDefault="00C75B7E" w:rsidP="00D0714C">
            <w:pPr>
              <w:pStyle w:val="Corpodetexto"/>
            </w:pPr>
            <w:r>
              <w:t>Curso de Administração Contábil e financeira</w:t>
            </w:r>
            <w:r w:rsidR="00064201">
              <w:t xml:space="preserve"> -ABED -Associação Brasileira de Educação á Distância.</w:t>
            </w:r>
          </w:p>
          <w:p w:rsidR="005C1541" w:rsidRDefault="005C1541" w:rsidP="00D0714C">
            <w:pPr>
              <w:pStyle w:val="Corpodetexto"/>
            </w:pPr>
          </w:p>
          <w:p w:rsidR="005C1541" w:rsidRDefault="005C1541" w:rsidP="00D0714C">
            <w:pPr>
              <w:pStyle w:val="Corpodetexto"/>
            </w:pPr>
          </w:p>
          <w:p w:rsidR="005C1541" w:rsidRDefault="005C1541" w:rsidP="00D0714C">
            <w:pPr>
              <w:pStyle w:val="Corpodetexto"/>
            </w:pPr>
          </w:p>
          <w:p w:rsidR="005C1541" w:rsidRDefault="005C1541" w:rsidP="00D0714C">
            <w:pPr>
              <w:pStyle w:val="Corpodetexto"/>
            </w:pPr>
          </w:p>
          <w:p w:rsidR="005C1541" w:rsidRDefault="005C1541" w:rsidP="00D0714C">
            <w:pPr>
              <w:pStyle w:val="Corpodetexto"/>
            </w:pPr>
          </w:p>
          <w:p w:rsidR="005C1541" w:rsidRDefault="005C1541" w:rsidP="00D0714C">
            <w:pPr>
              <w:pStyle w:val="Corpodetexto"/>
            </w:pPr>
            <w:r>
              <w:t>------------------------------------------------------------------------------------------------</w:t>
            </w:r>
          </w:p>
          <w:p w:rsidR="005C1541" w:rsidRPr="005C1541" w:rsidRDefault="005C1541" w:rsidP="00D0714C">
            <w:pPr>
              <w:pStyle w:val="Corpodetexto"/>
              <w:rPr>
                <w:b/>
              </w:rPr>
            </w:pPr>
            <w:r>
              <w:t xml:space="preserve">            </w:t>
            </w:r>
            <w:r w:rsidRPr="005C1541">
              <w:rPr>
                <w:b/>
              </w:rPr>
              <w:t>MARCO  ANTONIO MICHAELSEN</w:t>
            </w:r>
          </w:p>
          <w:p w:rsidR="005C1541" w:rsidRPr="005C1541" w:rsidRDefault="005C1541" w:rsidP="00D0714C">
            <w:pPr>
              <w:pStyle w:val="Corpodetexto"/>
              <w:rPr>
                <w:b/>
              </w:rPr>
            </w:pPr>
            <w:r w:rsidRPr="005C1541">
              <w:rPr>
                <w:b/>
              </w:rPr>
              <w:t xml:space="preserve">            RG: 1004153118     SSPRS</w:t>
            </w:r>
          </w:p>
          <w:p w:rsidR="005C1541" w:rsidRDefault="005C1541" w:rsidP="00D0714C">
            <w:pPr>
              <w:pStyle w:val="Corpodetexto"/>
              <w:rPr>
                <w:b/>
              </w:rPr>
            </w:pPr>
            <w:r w:rsidRPr="005C1541">
              <w:rPr>
                <w:b/>
              </w:rPr>
              <w:t xml:space="preserve">        </w:t>
            </w:r>
            <w:r w:rsidR="0033022A">
              <w:rPr>
                <w:b/>
              </w:rPr>
              <w:t xml:space="preserve"> </w:t>
            </w:r>
            <w:r w:rsidRPr="005C1541">
              <w:rPr>
                <w:b/>
              </w:rPr>
              <w:t xml:space="preserve">   CIC: 268.169.970-34</w:t>
            </w:r>
          </w:p>
          <w:p w:rsidR="0033022A" w:rsidRDefault="0033022A" w:rsidP="00D0714C">
            <w:pPr>
              <w:pStyle w:val="Corpodetexto"/>
              <w:rPr>
                <w:b/>
              </w:rPr>
            </w:pPr>
            <w:r>
              <w:rPr>
                <w:b/>
              </w:rPr>
              <w:t xml:space="preserve">            Data Nascimento:  11/04/1960</w:t>
            </w:r>
          </w:p>
          <w:p w:rsidR="0033022A" w:rsidRPr="00D0714C" w:rsidRDefault="0033022A" w:rsidP="00D0714C">
            <w:pPr>
              <w:pStyle w:val="Corpodetexto"/>
            </w:pPr>
          </w:p>
        </w:tc>
      </w:tr>
      <w:tr w:rsidR="005C1541">
        <w:tc>
          <w:tcPr>
            <w:tcW w:w="2109" w:type="dxa"/>
          </w:tcPr>
          <w:p w:rsidR="005C1541" w:rsidRDefault="005C1541" w:rsidP="00636723">
            <w:pPr>
              <w:pStyle w:val="Ttulodaseo"/>
            </w:pPr>
          </w:p>
          <w:p w:rsidR="005C1541" w:rsidRPr="005C1541" w:rsidRDefault="005C1541" w:rsidP="005C1541"/>
        </w:tc>
        <w:tc>
          <w:tcPr>
            <w:tcW w:w="6624" w:type="dxa"/>
          </w:tcPr>
          <w:p w:rsidR="005C1541" w:rsidRDefault="005C1541">
            <w:pPr>
              <w:pStyle w:val="Objetivo"/>
            </w:pPr>
            <w:r>
              <w:t xml:space="preserve">  </w:t>
            </w:r>
          </w:p>
        </w:tc>
      </w:tr>
      <w:tr w:rsidR="005C1541">
        <w:tc>
          <w:tcPr>
            <w:tcW w:w="2109" w:type="dxa"/>
          </w:tcPr>
          <w:p w:rsidR="005C1541" w:rsidRDefault="005C1541" w:rsidP="00636723">
            <w:pPr>
              <w:pStyle w:val="Ttulodaseo"/>
            </w:pPr>
          </w:p>
        </w:tc>
        <w:tc>
          <w:tcPr>
            <w:tcW w:w="6624" w:type="dxa"/>
          </w:tcPr>
          <w:p w:rsidR="005C1541" w:rsidRDefault="005C1541">
            <w:pPr>
              <w:pStyle w:val="Objetivo"/>
            </w:pPr>
          </w:p>
        </w:tc>
      </w:tr>
      <w:tr w:rsidR="005C1541">
        <w:tc>
          <w:tcPr>
            <w:tcW w:w="2109" w:type="dxa"/>
          </w:tcPr>
          <w:p w:rsidR="005C1541" w:rsidRDefault="005C1541" w:rsidP="00636723">
            <w:pPr>
              <w:pStyle w:val="Ttulodaseo"/>
            </w:pPr>
          </w:p>
        </w:tc>
        <w:tc>
          <w:tcPr>
            <w:tcW w:w="6624" w:type="dxa"/>
          </w:tcPr>
          <w:p w:rsidR="005C1541" w:rsidRDefault="005C1541">
            <w:pPr>
              <w:pStyle w:val="Objetivo"/>
            </w:pPr>
          </w:p>
        </w:tc>
      </w:tr>
    </w:tbl>
    <w:p w:rsidR="00237C89" w:rsidRDefault="00237C89"/>
    <w:sectPr w:rsidR="00237C89" w:rsidSect="00237C89">
      <w:headerReference w:type="first" r:id="rId7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4D6" w:rsidRDefault="005754D6">
      <w:r>
        <w:separator/>
      </w:r>
    </w:p>
  </w:endnote>
  <w:endnote w:type="continuationSeparator" w:id="1">
    <w:p w:rsidR="005754D6" w:rsidRDefault="00575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4D6" w:rsidRDefault="005754D6">
      <w:r>
        <w:separator/>
      </w:r>
    </w:p>
  </w:footnote>
  <w:footnote w:type="continuationSeparator" w:id="1">
    <w:p w:rsidR="005754D6" w:rsidRDefault="00575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3B54"/>
    <w:rsid w:val="00064201"/>
    <w:rsid w:val="00184E00"/>
    <w:rsid w:val="001B7CC8"/>
    <w:rsid w:val="00237C89"/>
    <w:rsid w:val="00327B06"/>
    <w:rsid w:val="0033022A"/>
    <w:rsid w:val="0043685E"/>
    <w:rsid w:val="005754D6"/>
    <w:rsid w:val="005C1541"/>
    <w:rsid w:val="0061175F"/>
    <w:rsid w:val="00616632"/>
    <w:rsid w:val="00636723"/>
    <w:rsid w:val="00733B54"/>
    <w:rsid w:val="008E5481"/>
    <w:rsid w:val="008F6288"/>
    <w:rsid w:val="00A254D5"/>
    <w:rsid w:val="00A41ED0"/>
    <w:rsid w:val="00B70D7D"/>
    <w:rsid w:val="00BB31DD"/>
    <w:rsid w:val="00C75B7E"/>
    <w:rsid w:val="00CE3354"/>
    <w:rsid w:val="00D0714C"/>
    <w:rsid w:val="00DC72AC"/>
    <w:rsid w:val="00E301D2"/>
    <w:rsid w:val="00FF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D7D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B70D7D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B70D7D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B70D7D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B70D7D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B70D7D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B70D7D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70D7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70D7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70D7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70D7D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B70D7D"/>
    <w:pPr>
      <w:spacing w:after="60"/>
      <w:ind w:left="245" w:right="245" w:hanging="245"/>
    </w:pPr>
  </w:style>
  <w:style w:type="paragraph" w:customStyle="1" w:styleId="Endereo1">
    <w:name w:val="Endereço 1"/>
    <w:basedOn w:val="Normal"/>
    <w:rsid w:val="00B70D7D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B70D7D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B70D7D"/>
    <w:pPr>
      <w:ind w:left="720"/>
    </w:pPr>
  </w:style>
  <w:style w:type="paragraph" w:customStyle="1" w:styleId="Cidadeestado">
    <w:name w:val="Cidade/estado"/>
    <w:basedOn w:val="Corpodetexto"/>
    <w:next w:val="Corpodetexto"/>
    <w:rsid w:val="00B70D7D"/>
    <w:pPr>
      <w:keepNext/>
    </w:pPr>
  </w:style>
  <w:style w:type="paragraph" w:customStyle="1" w:styleId="Nomedaempresa">
    <w:name w:val="Nome da empresa"/>
    <w:basedOn w:val="Normal"/>
    <w:next w:val="Normal"/>
    <w:autoRedefine/>
    <w:rsid w:val="00BB31DD"/>
    <w:p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customStyle="1" w:styleId="Nomedaempresaum">
    <w:name w:val="Nome da empresa um"/>
    <w:basedOn w:val="Nomedaempresa"/>
    <w:next w:val="Normal"/>
    <w:autoRedefine/>
    <w:rsid w:val="00636723"/>
  </w:style>
  <w:style w:type="paragraph" w:styleId="Data">
    <w:name w:val="Date"/>
    <w:basedOn w:val="Corpodetexto"/>
    <w:rsid w:val="00B70D7D"/>
    <w:pPr>
      <w:keepNext/>
    </w:pPr>
  </w:style>
  <w:style w:type="paragraph" w:customStyle="1" w:styleId="Ttulododocumento">
    <w:name w:val="Título do documento"/>
    <w:basedOn w:val="Normal"/>
    <w:next w:val="Normal"/>
    <w:rsid w:val="00B70D7D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B70D7D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B70D7D"/>
    <w:pPr>
      <w:jc w:val="both"/>
    </w:pPr>
  </w:style>
  <w:style w:type="paragraph" w:styleId="Rodap">
    <w:name w:val="footer"/>
    <w:basedOn w:val="Basedocabealho"/>
    <w:rsid w:val="00B70D7D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B70D7D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B70D7D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D0714C"/>
    <w:pPr>
      <w:tabs>
        <w:tab w:val="left" w:pos="2160"/>
        <w:tab w:val="right" w:pos="6480"/>
      </w:tabs>
      <w:spacing w:before="240" w:after="60" w:line="220" w:lineRule="atLeast"/>
    </w:pPr>
    <w:rPr>
      <w:b/>
    </w:rPr>
  </w:style>
  <w:style w:type="character" w:customStyle="1" w:styleId="Funo">
    <w:name w:val="Função"/>
    <w:basedOn w:val="Fontepargpadro"/>
    <w:rsid w:val="00B70D7D"/>
  </w:style>
  <w:style w:type="paragraph" w:customStyle="1" w:styleId="Cargo">
    <w:name w:val="Cargo"/>
    <w:next w:val="Realizaes"/>
    <w:rsid w:val="00B70D7D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B70D7D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B70D7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636723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B70D7D"/>
  </w:style>
  <w:style w:type="paragraph" w:customStyle="1" w:styleId="Objetivo">
    <w:name w:val="Objetivo"/>
    <w:basedOn w:val="Normal"/>
    <w:next w:val="Corpodetexto"/>
    <w:rsid w:val="00B70D7D"/>
    <w:pPr>
      <w:spacing w:before="240" w:after="220" w:line="220" w:lineRule="atLeast"/>
    </w:pPr>
  </w:style>
  <w:style w:type="character" w:styleId="Nmerodepgina">
    <w:name w:val="page number"/>
    <w:rsid w:val="00B70D7D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B70D7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B70D7D"/>
    <w:pPr>
      <w:spacing w:before="240"/>
    </w:pPr>
  </w:style>
  <w:style w:type="paragraph" w:customStyle="1" w:styleId="Subttulodaseo">
    <w:name w:val="Subtítulo da seção"/>
    <w:basedOn w:val="Ttulodaseo"/>
    <w:next w:val="Normal"/>
    <w:rsid w:val="00B70D7D"/>
    <w:rPr>
      <w:b/>
      <w:spacing w:val="0"/>
    </w:rPr>
  </w:style>
  <w:style w:type="character" w:styleId="AcrnimoHTML">
    <w:name w:val="HTML Acronym"/>
    <w:basedOn w:val="Fontepargpadro"/>
    <w:rsid w:val="00B70D7D"/>
  </w:style>
  <w:style w:type="paragraph" w:styleId="Sumrio1">
    <w:name w:val="toc 1"/>
    <w:basedOn w:val="Normal"/>
    <w:next w:val="Normal"/>
    <w:autoRedefine/>
    <w:semiHidden/>
    <w:rsid w:val="00B70D7D"/>
  </w:style>
  <w:style w:type="paragraph" w:styleId="Sumrio2">
    <w:name w:val="toc 2"/>
    <w:basedOn w:val="Normal"/>
    <w:next w:val="Normal"/>
    <w:autoRedefine/>
    <w:semiHidden/>
    <w:rsid w:val="00B70D7D"/>
    <w:pPr>
      <w:ind w:left="200"/>
    </w:pPr>
  </w:style>
  <w:style w:type="paragraph" w:styleId="Sumrio3">
    <w:name w:val="toc 3"/>
    <w:basedOn w:val="Normal"/>
    <w:next w:val="Normal"/>
    <w:autoRedefine/>
    <w:semiHidden/>
    <w:rsid w:val="00B70D7D"/>
    <w:pPr>
      <w:ind w:left="400"/>
    </w:pPr>
  </w:style>
  <w:style w:type="paragraph" w:styleId="Sumrio4">
    <w:name w:val="toc 4"/>
    <w:basedOn w:val="Normal"/>
    <w:next w:val="Normal"/>
    <w:autoRedefine/>
    <w:semiHidden/>
    <w:rsid w:val="00B70D7D"/>
    <w:pPr>
      <w:ind w:left="600"/>
    </w:pPr>
  </w:style>
  <w:style w:type="paragraph" w:styleId="Sumrio5">
    <w:name w:val="toc 5"/>
    <w:basedOn w:val="Normal"/>
    <w:next w:val="Normal"/>
    <w:autoRedefine/>
    <w:semiHidden/>
    <w:rsid w:val="00B70D7D"/>
    <w:pPr>
      <w:ind w:left="800"/>
    </w:pPr>
  </w:style>
  <w:style w:type="paragraph" w:styleId="Sumrio6">
    <w:name w:val="toc 6"/>
    <w:basedOn w:val="Normal"/>
    <w:next w:val="Normal"/>
    <w:autoRedefine/>
    <w:semiHidden/>
    <w:rsid w:val="00B70D7D"/>
    <w:pPr>
      <w:ind w:left="1000"/>
    </w:pPr>
  </w:style>
  <w:style w:type="paragraph" w:styleId="Sumrio7">
    <w:name w:val="toc 7"/>
    <w:basedOn w:val="Normal"/>
    <w:next w:val="Normal"/>
    <w:autoRedefine/>
    <w:semiHidden/>
    <w:rsid w:val="00B70D7D"/>
    <w:pPr>
      <w:ind w:left="1200"/>
    </w:pPr>
  </w:style>
  <w:style w:type="paragraph" w:styleId="Sumrio8">
    <w:name w:val="toc 8"/>
    <w:basedOn w:val="Normal"/>
    <w:next w:val="Normal"/>
    <w:autoRedefine/>
    <w:semiHidden/>
    <w:rsid w:val="00B70D7D"/>
    <w:pPr>
      <w:ind w:left="1400"/>
    </w:pPr>
  </w:style>
  <w:style w:type="paragraph" w:styleId="Sumrio9">
    <w:name w:val="toc 9"/>
    <w:basedOn w:val="Normal"/>
    <w:next w:val="Normal"/>
    <w:autoRedefine/>
    <w:semiHidden/>
    <w:rsid w:val="00B70D7D"/>
    <w:pPr>
      <w:ind w:left="1600"/>
    </w:pPr>
  </w:style>
  <w:style w:type="paragraph" w:styleId="Assinatura">
    <w:name w:val="Signature"/>
    <w:basedOn w:val="Normal"/>
    <w:rsid w:val="00B70D7D"/>
    <w:pPr>
      <w:ind w:left="4252"/>
    </w:pPr>
  </w:style>
  <w:style w:type="paragraph" w:styleId="AssinaturadeEmail">
    <w:name w:val="E-mail Signature"/>
    <w:basedOn w:val="Normal"/>
    <w:rsid w:val="00B70D7D"/>
  </w:style>
  <w:style w:type="paragraph" w:styleId="Cabealhodamensagem">
    <w:name w:val="Message Header"/>
    <w:basedOn w:val="Normal"/>
    <w:rsid w:val="00B70D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B70D7D"/>
    <w:rPr>
      <w:i/>
      <w:iCs/>
    </w:rPr>
  </w:style>
  <w:style w:type="character" w:styleId="CdigoHTML">
    <w:name w:val="HTML Code"/>
    <w:basedOn w:val="Fontepargpadro"/>
    <w:rsid w:val="00B70D7D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B70D7D"/>
    <w:pPr>
      <w:numPr>
        <w:numId w:val="2"/>
      </w:numPr>
    </w:pPr>
  </w:style>
  <w:style w:type="paragraph" w:styleId="Commarcadores2">
    <w:name w:val="List Bullet 2"/>
    <w:basedOn w:val="Normal"/>
    <w:autoRedefine/>
    <w:rsid w:val="00B70D7D"/>
    <w:pPr>
      <w:numPr>
        <w:numId w:val="3"/>
      </w:numPr>
    </w:pPr>
  </w:style>
  <w:style w:type="paragraph" w:styleId="Commarcadores3">
    <w:name w:val="List Bullet 3"/>
    <w:basedOn w:val="Normal"/>
    <w:autoRedefine/>
    <w:rsid w:val="00B70D7D"/>
    <w:pPr>
      <w:numPr>
        <w:numId w:val="4"/>
      </w:numPr>
    </w:pPr>
  </w:style>
  <w:style w:type="paragraph" w:styleId="Commarcadores4">
    <w:name w:val="List Bullet 4"/>
    <w:basedOn w:val="Normal"/>
    <w:autoRedefine/>
    <w:rsid w:val="00B70D7D"/>
    <w:pPr>
      <w:numPr>
        <w:numId w:val="5"/>
      </w:numPr>
    </w:pPr>
  </w:style>
  <w:style w:type="paragraph" w:styleId="Commarcadores5">
    <w:name w:val="List Bullet 5"/>
    <w:basedOn w:val="Normal"/>
    <w:autoRedefine/>
    <w:rsid w:val="00B70D7D"/>
    <w:pPr>
      <w:numPr>
        <w:numId w:val="6"/>
      </w:numPr>
    </w:pPr>
  </w:style>
  <w:style w:type="paragraph" w:styleId="Corpodetexto2">
    <w:name w:val="Body Text 2"/>
    <w:basedOn w:val="Normal"/>
    <w:rsid w:val="00B70D7D"/>
    <w:pPr>
      <w:spacing w:after="120" w:line="480" w:lineRule="auto"/>
    </w:pPr>
  </w:style>
  <w:style w:type="paragraph" w:styleId="Corpodetexto3">
    <w:name w:val="Body Text 3"/>
    <w:basedOn w:val="Normal"/>
    <w:rsid w:val="00B70D7D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B70D7D"/>
    <w:rPr>
      <w:i/>
      <w:iCs/>
    </w:rPr>
  </w:style>
  <w:style w:type="paragraph" w:styleId="Destinatrio">
    <w:name w:val="envelope address"/>
    <w:basedOn w:val="Normal"/>
    <w:rsid w:val="00B70D7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B70D7D"/>
    <w:pPr>
      <w:ind w:left="4252"/>
    </w:pPr>
  </w:style>
  <w:style w:type="paragraph" w:styleId="EndereoHTML">
    <w:name w:val="HTML Address"/>
    <w:basedOn w:val="Normal"/>
    <w:rsid w:val="00B70D7D"/>
    <w:rPr>
      <w:i/>
      <w:iCs/>
    </w:rPr>
  </w:style>
  <w:style w:type="paragraph" w:styleId="MapadoDocumento">
    <w:name w:val="Document Map"/>
    <w:basedOn w:val="Normal"/>
    <w:semiHidden/>
    <w:rsid w:val="00B70D7D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B70D7D"/>
    <w:rPr>
      <w:rFonts w:ascii="Courier New" w:hAnsi="Courier New"/>
    </w:rPr>
  </w:style>
  <w:style w:type="character" w:styleId="Forte">
    <w:name w:val="Strong"/>
    <w:basedOn w:val="Fontepargpadro"/>
    <w:qFormat/>
    <w:rsid w:val="00B70D7D"/>
    <w:rPr>
      <w:b/>
      <w:bCs/>
    </w:rPr>
  </w:style>
  <w:style w:type="character" w:styleId="Hyperlink">
    <w:name w:val="Hyperlink"/>
    <w:basedOn w:val="Fontepargpadro"/>
    <w:rsid w:val="00B70D7D"/>
    <w:rPr>
      <w:color w:val="0000FF"/>
      <w:u w:val="single"/>
    </w:rPr>
  </w:style>
  <w:style w:type="character" w:styleId="HiperlinkVisitado">
    <w:name w:val="FollowedHyperlink"/>
    <w:basedOn w:val="Fontepargpadro"/>
    <w:rsid w:val="00B70D7D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B70D7D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B70D7D"/>
    <w:pPr>
      <w:ind w:left="400" w:hanging="400"/>
    </w:pPr>
  </w:style>
  <w:style w:type="paragraph" w:styleId="Legenda">
    <w:name w:val="caption"/>
    <w:basedOn w:val="Normal"/>
    <w:next w:val="Normal"/>
    <w:qFormat/>
    <w:rsid w:val="00B70D7D"/>
    <w:pPr>
      <w:spacing w:before="120" w:after="120"/>
    </w:pPr>
    <w:rPr>
      <w:b/>
      <w:bCs/>
    </w:rPr>
  </w:style>
  <w:style w:type="paragraph" w:styleId="Lista">
    <w:name w:val="List"/>
    <w:basedOn w:val="Normal"/>
    <w:rsid w:val="00B70D7D"/>
    <w:pPr>
      <w:ind w:left="283" w:hanging="283"/>
    </w:pPr>
  </w:style>
  <w:style w:type="paragraph" w:styleId="Lista2">
    <w:name w:val="List 2"/>
    <w:basedOn w:val="Normal"/>
    <w:rsid w:val="00B70D7D"/>
    <w:pPr>
      <w:ind w:left="566" w:hanging="283"/>
    </w:pPr>
  </w:style>
  <w:style w:type="paragraph" w:styleId="Lista3">
    <w:name w:val="List 3"/>
    <w:basedOn w:val="Normal"/>
    <w:rsid w:val="00B70D7D"/>
    <w:pPr>
      <w:ind w:left="849" w:hanging="283"/>
    </w:pPr>
  </w:style>
  <w:style w:type="paragraph" w:styleId="Lista4">
    <w:name w:val="List 4"/>
    <w:basedOn w:val="Normal"/>
    <w:rsid w:val="00B70D7D"/>
    <w:pPr>
      <w:ind w:left="1132" w:hanging="283"/>
    </w:pPr>
  </w:style>
  <w:style w:type="paragraph" w:styleId="Lista5">
    <w:name w:val="List 5"/>
    <w:basedOn w:val="Normal"/>
    <w:rsid w:val="00B70D7D"/>
    <w:pPr>
      <w:ind w:left="1415" w:hanging="283"/>
    </w:pPr>
  </w:style>
  <w:style w:type="paragraph" w:styleId="Listadecontinuao">
    <w:name w:val="List Continue"/>
    <w:basedOn w:val="Normal"/>
    <w:rsid w:val="00B70D7D"/>
    <w:pPr>
      <w:spacing w:after="120"/>
      <w:ind w:left="283"/>
    </w:pPr>
  </w:style>
  <w:style w:type="paragraph" w:styleId="Listadecontinuao2">
    <w:name w:val="List Continue 2"/>
    <w:basedOn w:val="Normal"/>
    <w:rsid w:val="00B70D7D"/>
    <w:pPr>
      <w:spacing w:after="120"/>
      <w:ind w:left="566"/>
    </w:pPr>
  </w:style>
  <w:style w:type="paragraph" w:styleId="Listadecontinuao3">
    <w:name w:val="List Continue 3"/>
    <w:basedOn w:val="Normal"/>
    <w:rsid w:val="00B70D7D"/>
    <w:pPr>
      <w:spacing w:after="120"/>
      <w:ind w:left="849"/>
    </w:pPr>
  </w:style>
  <w:style w:type="paragraph" w:styleId="Listadecontinuao4">
    <w:name w:val="List Continue 4"/>
    <w:basedOn w:val="Normal"/>
    <w:rsid w:val="00B70D7D"/>
    <w:pPr>
      <w:spacing w:after="120"/>
      <w:ind w:left="1132"/>
    </w:pPr>
  </w:style>
  <w:style w:type="paragraph" w:styleId="Listadecontinuao5">
    <w:name w:val="List Continue 5"/>
    <w:basedOn w:val="Normal"/>
    <w:rsid w:val="00B70D7D"/>
    <w:pPr>
      <w:spacing w:after="120"/>
      <w:ind w:left="1415"/>
    </w:pPr>
  </w:style>
  <w:style w:type="character" w:styleId="MquinadeescreverHTML">
    <w:name w:val="HTML Typewriter"/>
    <w:basedOn w:val="Fontepargpadro"/>
    <w:rsid w:val="00B70D7D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B70D7D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B70D7D"/>
    <w:pPr>
      <w:numPr>
        <w:numId w:val="7"/>
      </w:numPr>
    </w:pPr>
  </w:style>
  <w:style w:type="paragraph" w:styleId="Numerada2">
    <w:name w:val="List Number 2"/>
    <w:basedOn w:val="Normal"/>
    <w:rsid w:val="00B70D7D"/>
    <w:pPr>
      <w:numPr>
        <w:numId w:val="8"/>
      </w:numPr>
    </w:pPr>
  </w:style>
  <w:style w:type="paragraph" w:styleId="Numerada3">
    <w:name w:val="List Number 3"/>
    <w:basedOn w:val="Normal"/>
    <w:rsid w:val="00B70D7D"/>
    <w:pPr>
      <w:numPr>
        <w:numId w:val="9"/>
      </w:numPr>
    </w:pPr>
  </w:style>
  <w:style w:type="paragraph" w:styleId="Numerada4">
    <w:name w:val="List Number 4"/>
    <w:basedOn w:val="Normal"/>
    <w:rsid w:val="00B70D7D"/>
    <w:pPr>
      <w:numPr>
        <w:numId w:val="10"/>
      </w:numPr>
    </w:pPr>
  </w:style>
  <w:style w:type="paragraph" w:styleId="Numerada5">
    <w:name w:val="List Number 5"/>
    <w:basedOn w:val="Normal"/>
    <w:rsid w:val="00B70D7D"/>
    <w:pPr>
      <w:numPr>
        <w:numId w:val="11"/>
      </w:numPr>
    </w:pPr>
  </w:style>
  <w:style w:type="character" w:styleId="Nmerodelinha">
    <w:name w:val="line number"/>
    <w:basedOn w:val="Fontepargpadro"/>
    <w:rsid w:val="00B70D7D"/>
  </w:style>
  <w:style w:type="paragraph" w:styleId="Pr-formataoHTML">
    <w:name w:val="HTML Preformatted"/>
    <w:basedOn w:val="Normal"/>
    <w:rsid w:val="00B70D7D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B70D7D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B70D7D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B70D7D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B70D7D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B70D7D"/>
    <w:pPr>
      <w:ind w:left="720"/>
    </w:pPr>
  </w:style>
  <w:style w:type="character" w:styleId="Refdecomentrio">
    <w:name w:val="annotation reference"/>
    <w:basedOn w:val="Fontepargpadro"/>
    <w:semiHidden/>
    <w:rsid w:val="00B70D7D"/>
    <w:rPr>
      <w:sz w:val="16"/>
      <w:szCs w:val="16"/>
    </w:rPr>
  </w:style>
  <w:style w:type="character" w:styleId="Refdenotadefim">
    <w:name w:val="endnote reference"/>
    <w:basedOn w:val="Fontepargpadro"/>
    <w:semiHidden/>
    <w:rsid w:val="00B70D7D"/>
    <w:rPr>
      <w:vertAlign w:val="superscript"/>
    </w:rPr>
  </w:style>
  <w:style w:type="character" w:styleId="Refdenotaderodap">
    <w:name w:val="footnote reference"/>
    <w:basedOn w:val="Fontepargpadro"/>
    <w:semiHidden/>
    <w:rsid w:val="00B70D7D"/>
    <w:rPr>
      <w:vertAlign w:val="superscript"/>
    </w:rPr>
  </w:style>
  <w:style w:type="paragraph" w:styleId="Remetente">
    <w:name w:val="envelope return"/>
    <w:basedOn w:val="Normal"/>
    <w:rsid w:val="00B70D7D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B70D7D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B70D7D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B70D7D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B70D7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B70D7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B70D7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B70D7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B70D7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B70D7D"/>
    <w:pPr>
      <w:ind w:left="1800" w:hanging="200"/>
    </w:pPr>
  </w:style>
  <w:style w:type="paragraph" w:styleId="Saudao">
    <w:name w:val="Salutation"/>
    <w:basedOn w:val="Normal"/>
    <w:next w:val="Normal"/>
    <w:rsid w:val="00B70D7D"/>
  </w:style>
  <w:style w:type="paragraph" w:styleId="Subttulo">
    <w:name w:val="Subtitle"/>
    <w:basedOn w:val="Normal"/>
    <w:qFormat/>
    <w:rsid w:val="00B70D7D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B70D7D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B70D7D"/>
  </w:style>
  <w:style w:type="paragraph" w:styleId="Textodemacro">
    <w:name w:val="macro"/>
    <w:semiHidden/>
    <w:rsid w:val="00B70D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B70D7D"/>
  </w:style>
  <w:style w:type="paragraph" w:styleId="Textodenotaderodap">
    <w:name w:val="footnote text"/>
    <w:basedOn w:val="Normal"/>
    <w:semiHidden/>
    <w:rsid w:val="00B70D7D"/>
  </w:style>
  <w:style w:type="paragraph" w:styleId="Textoembloco">
    <w:name w:val="Block Text"/>
    <w:basedOn w:val="Normal"/>
    <w:rsid w:val="00B70D7D"/>
    <w:pPr>
      <w:spacing w:after="120"/>
      <w:ind w:left="1440" w:right="1440"/>
    </w:pPr>
  </w:style>
  <w:style w:type="paragraph" w:styleId="TextosemFormatao">
    <w:name w:val="Plain Text"/>
    <w:basedOn w:val="Normal"/>
    <w:rsid w:val="00B70D7D"/>
    <w:rPr>
      <w:rFonts w:ascii="Courier New" w:hAnsi="Courier New" w:cs="Courier New"/>
    </w:rPr>
  </w:style>
  <w:style w:type="paragraph" w:styleId="Ttulo">
    <w:name w:val="Title"/>
    <w:basedOn w:val="Normal"/>
    <w:qFormat/>
    <w:rsid w:val="00B70D7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B70D7D"/>
  </w:style>
  <w:style w:type="paragraph" w:styleId="Ttulodendicedeautoridades">
    <w:name w:val="toa heading"/>
    <w:basedOn w:val="Normal"/>
    <w:next w:val="Normal"/>
    <w:semiHidden/>
    <w:rsid w:val="00B70D7D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B70D7D"/>
    <w:rPr>
      <w:rFonts w:cs="Arial"/>
      <w:b/>
      <w:bCs/>
    </w:rPr>
  </w:style>
  <w:style w:type="character" w:styleId="VarivelHTML">
    <w:name w:val="HTML Variable"/>
    <w:basedOn w:val="Fontepargpadro"/>
    <w:rsid w:val="00B70D7D"/>
    <w:rPr>
      <w:i/>
      <w:iCs/>
    </w:rPr>
  </w:style>
  <w:style w:type="paragraph" w:customStyle="1" w:styleId="Address1">
    <w:name w:val="Address 1"/>
    <w:basedOn w:val="Normal"/>
    <w:rsid w:val="00B70D7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B70D7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B70D7D"/>
    <w:pPr>
      <w:spacing w:before="220" w:line="220" w:lineRule="atLeast"/>
    </w:pPr>
    <w:rPr>
      <w:rFonts w:ascii="Arial Black" w:eastAsia="Times New Roman" w:hAnsi="Arial Black"/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Local\Temp\Rar$DIa0.829\0104690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01046908</Template>
  <TotalTime>62</TotalTime>
  <Pages>2</Pages>
  <Words>415</Words>
  <Characters>2244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12</cp:revision>
  <cp:lastPrinted>2013-02-05T23:49:00Z</cp:lastPrinted>
  <dcterms:created xsi:type="dcterms:W3CDTF">2013-02-05T23:11:00Z</dcterms:created>
  <dcterms:modified xsi:type="dcterms:W3CDTF">2014-01-03T11:53:00Z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