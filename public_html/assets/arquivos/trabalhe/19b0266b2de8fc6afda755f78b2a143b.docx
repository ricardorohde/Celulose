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alias w:val="Autor"/>
        <w:tag w:val="Autor"/>
        <w:id w:val="251422"/>
        <w:placeholder>
          <w:docPart w:val="60A2347624AE48FFB7D585D0EF3D0114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AD30B3" w:rsidRPr="0007253A" w:rsidRDefault="00B36C0C">
          <w:pPr>
            <w:pStyle w:val="Informaesdecontato"/>
            <w:rPr>
              <w:color w:val="000000" w:themeColor="text1"/>
              <w:sz w:val="32"/>
              <w:szCs w:val="32"/>
            </w:rPr>
          </w:pPr>
          <w:r>
            <w:rPr>
              <w:color w:val="000000" w:themeColor="text1"/>
              <w:sz w:val="32"/>
              <w:szCs w:val="32"/>
            </w:rPr>
            <w:t>Marlon dos Sant</w:t>
          </w:r>
          <w:r w:rsidR="006D7FD8" w:rsidRPr="0007253A">
            <w:rPr>
              <w:color w:val="000000" w:themeColor="text1"/>
              <w:sz w:val="32"/>
              <w:szCs w:val="32"/>
            </w:rPr>
            <w:t>os Rodrigues</w:t>
          </w:r>
        </w:p>
      </w:sdtContent>
    </w:sdt>
    <w:p w:rsidR="00B36C0C" w:rsidRDefault="00B36C0C">
      <w:pPr>
        <w:pStyle w:val="Informaesdecontato"/>
        <w:rPr>
          <w:sz w:val="24"/>
          <w:szCs w:val="24"/>
        </w:rPr>
      </w:pPr>
      <w:r>
        <w:rPr>
          <w:sz w:val="24"/>
          <w:szCs w:val="24"/>
        </w:rPr>
        <w:t>CNH A/B</w:t>
      </w:r>
    </w:p>
    <w:p w:rsidR="006D7FD8" w:rsidRPr="0007253A" w:rsidRDefault="006D7FD8">
      <w:pPr>
        <w:pStyle w:val="Informaesdecontato"/>
        <w:rPr>
          <w:sz w:val="24"/>
          <w:szCs w:val="24"/>
        </w:rPr>
      </w:pPr>
      <w:r w:rsidRPr="0007253A">
        <w:rPr>
          <w:sz w:val="24"/>
          <w:szCs w:val="24"/>
        </w:rPr>
        <w:t>Data de Nascimento 06/09/1993</w:t>
      </w:r>
    </w:p>
    <w:p w:rsidR="006D7FD8" w:rsidRPr="0007253A" w:rsidRDefault="006D7FD8">
      <w:pPr>
        <w:pStyle w:val="Informaesdecontato"/>
        <w:rPr>
          <w:sz w:val="24"/>
          <w:szCs w:val="24"/>
        </w:rPr>
      </w:pPr>
      <w:r w:rsidRPr="0007253A">
        <w:rPr>
          <w:sz w:val="24"/>
          <w:szCs w:val="24"/>
        </w:rPr>
        <w:t>Rua triunfo</w:t>
      </w:r>
      <w:r w:rsidR="00602F6D" w:rsidRPr="0007253A">
        <w:rPr>
          <w:sz w:val="24"/>
          <w:szCs w:val="24"/>
        </w:rPr>
        <w:t>,</w:t>
      </w:r>
      <w:r w:rsidRPr="0007253A">
        <w:rPr>
          <w:sz w:val="24"/>
          <w:szCs w:val="24"/>
        </w:rPr>
        <w:t xml:space="preserve"> Numero 177</w:t>
      </w:r>
    </w:p>
    <w:p w:rsidR="00AD30B3" w:rsidRPr="0007253A" w:rsidRDefault="006D7FD8">
      <w:pPr>
        <w:pStyle w:val="Informaesdecontato"/>
        <w:rPr>
          <w:sz w:val="24"/>
          <w:szCs w:val="24"/>
        </w:rPr>
      </w:pPr>
      <w:r w:rsidRPr="0007253A">
        <w:rPr>
          <w:sz w:val="24"/>
          <w:szCs w:val="24"/>
        </w:rPr>
        <w:t xml:space="preserve">Bairro Columbia City </w:t>
      </w:r>
      <w:proofErr w:type="spellStart"/>
      <w:r w:rsidRPr="0007253A">
        <w:rPr>
          <w:sz w:val="24"/>
          <w:szCs w:val="24"/>
        </w:rPr>
        <w:t>Guaiba</w:t>
      </w:r>
      <w:proofErr w:type="spellEnd"/>
      <w:r w:rsidRPr="0007253A">
        <w:rPr>
          <w:sz w:val="24"/>
          <w:szCs w:val="24"/>
        </w:rPr>
        <w:t xml:space="preserve"> RS</w:t>
      </w:r>
    </w:p>
    <w:p w:rsidR="00AD30B3" w:rsidRPr="0007253A" w:rsidRDefault="006D7FD8">
      <w:pPr>
        <w:pStyle w:val="Informaesdecontato"/>
        <w:rPr>
          <w:sz w:val="24"/>
          <w:szCs w:val="24"/>
        </w:rPr>
      </w:pPr>
      <w:r w:rsidRPr="0007253A">
        <w:rPr>
          <w:sz w:val="24"/>
          <w:szCs w:val="24"/>
        </w:rPr>
        <w:t>51 95027706 51 34031505</w:t>
      </w:r>
    </w:p>
    <w:tbl>
      <w:tblPr>
        <w:tblStyle w:val="Gradedetabe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A96D55">
        <w:tc>
          <w:tcPr>
            <w:tcW w:w="8856" w:type="dxa"/>
            <w:gridSpan w:val="2"/>
            <w:tcBorders>
              <w:top w:val="single" w:sz="4" w:space="0" w:color="7598D9" w:themeColor="accent2"/>
              <w:bottom w:val="single" w:sz="4" w:space="0" w:color="7598D9" w:themeColor="accent2"/>
            </w:tcBorders>
            <w:shd w:val="clear" w:color="auto" w:fill="auto"/>
          </w:tcPr>
          <w:p w:rsidR="00AD30B3" w:rsidRPr="0007253A" w:rsidRDefault="006D7FD8">
            <w:pPr>
              <w:pStyle w:val="Cabealhodecurrculo1"/>
              <w:rPr>
                <w:sz w:val="24"/>
                <w:szCs w:val="24"/>
              </w:rPr>
            </w:pPr>
            <w:r w:rsidRPr="0007253A">
              <w:rPr>
                <w:sz w:val="24"/>
                <w:szCs w:val="24"/>
              </w:rPr>
              <w:t>Escolaridade</w:t>
            </w:r>
          </w:p>
        </w:tc>
      </w:tr>
      <w:tr w:rsidR="00A96D55" w:rsidRPr="006D7FD8">
        <w:tc>
          <w:tcPr>
            <w:tcW w:w="8856" w:type="dxa"/>
            <w:gridSpan w:val="2"/>
            <w:tcBorders>
              <w:top w:val="single" w:sz="4" w:space="0" w:color="7598D9" w:themeColor="accent2"/>
            </w:tcBorders>
          </w:tcPr>
          <w:p w:rsidR="00AD30B3" w:rsidRPr="00840104" w:rsidRDefault="00AD30B3" w:rsidP="006D7FD8">
            <w:pPr>
              <w:pStyle w:val="Corpodotexto1"/>
            </w:pPr>
          </w:p>
        </w:tc>
      </w:tr>
      <w:tr w:rsidR="00A96D55">
        <w:tc>
          <w:tcPr>
            <w:tcW w:w="4428" w:type="dxa"/>
            <w:tcBorders>
              <w:bottom w:val="single" w:sz="4" w:space="0" w:color="7598D9" w:themeColor="accent2"/>
            </w:tcBorders>
          </w:tcPr>
          <w:p w:rsidR="00AD30B3" w:rsidRPr="0007253A" w:rsidRDefault="006D7FD8" w:rsidP="006D7FD8">
            <w:pPr>
              <w:pStyle w:val="Corpodotexto1"/>
              <w:rPr>
                <w:sz w:val="22"/>
              </w:rPr>
            </w:pPr>
            <w:r w:rsidRPr="0007253A">
              <w:rPr>
                <w:sz w:val="22"/>
              </w:rPr>
              <w:t xml:space="preserve">Ensino </w:t>
            </w:r>
            <w:proofErr w:type="spellStart"/>
            <w:r w:rsidRPr="0007253A">
              <w:rPr>
                <w:sz w:val="22"/>
              </w:rPr>
              <w:t>Medio</w:t>
            </w:r>
            <w:proofErr w:type="spellEnd"/>
          </w:p>
          <w:p w:rsidR="006D7FD8" w:rsidRDefault="006D7FD8" w:rsidP="006D7FD8">
            <w:pPr>
              <w:pStyle w:val="Corpodotexto1"/>
            </w:pPr>
            <w:r w:rsidRPr="0007253A">
              <w:rPr>
                <w:sz w:val="22"/>
              </w:rPr>
              <w:t xml:space="preserve">Curso de </w:t>
            </w:r>
            <w:proofErr w:type="spellStart"/>
            <w:r w:rsidRPr="0007253A">
              <w:rPr>
                <w:sz w:val="22"/>
              </w:rPr>
              <w:t>Informatica</w:t>
            </w:r>
            <w:proofErr w:type="spellEnd"/>
          </w:p>
        </w:tc>
        <w:tc>
          <w:tcPr>
            <w:tcW w:w="4428" w:type="dxa"/>
            <w:tcBorders>
              <w:bottom w:val="single" w:sz="4" w:space="0" w:color="7598D9" w:themeColor="accent2"/>
            </w:tcBorders>
          </w:tcPr>
          <w:p w:rsidR="00AD30B3" w:rsidRPr="00840104" w:rsidRDefault="00AD30B3">
            <w:pPr>
              <w:pStyle w:val="Corpodotexto1"/>
            </w:pPr>
          </w:p>
          <w:p w:rsidR="00AD30B3" w:rsidRPr="00840104" w:rsidRDefault="00AD30B3">
            <w:pPr>
              <w:pStyle w:val="Corpodotexto1"/>
            </w:pPr>
          </w:p>
          <w:p w:rsidR="00AD30B3" w:rsidRDefault="00AD30B3">
            <w:pPr>
              <w:pStyle w:val="Corpodotexto1"/>
            </w:pPr>
          </w:p>
          <w:p w:rsidR="00AD30B3" w:rsidRDefault="00AD30B3" w:rsidP="006D7FD8">
            <w:pPr>
              <w:pStyle w:val="Corpodotexto1"/>
            </w:pPr>
          </w:p>
        </w:tc>
      </w:tr>
      <w:tr w:rsidR="00A96D55">
        <w:tc>
          <w:tcPr>
            <w:tcW w:w="8856" w:type="dxa"/>
            <w:gridSpan w:val="2"/>
            <w:tcBorders>
              <w:top w:val="single" w:sz="4" w:space="0" w:color="7598D9" w:themeColor="accent2"/>
              <w:bottom w:val="single" w:sz="4" w:space="0" w:color="7598D9" w:themeColor="accent2"/>
            </w:tcBorders>
          </w:tcPr>
          <w:p w:rsidR="00AD30B3" w:rsidRPr="0007253A" w:rsidRDefault="00602F6D">
            <w:pPr>
              <w:pStyle w:val="Cabealhodecurrculo1"/>
              <w:rPr>
                <w:sz w:val="24"/>
                <w:szCs w:val="24"/>
              </w:rPr>
            </w:pPr>
            <w:r w:rsidRPr="0007253A">
              <w:rPr>
                <w:sz w:val="24"/>
                <w:szCs w:val="24"/>
              </w:rPr>
              <w:t>Experiência profissional</w:t>
            </w:r>
          </w:p>
        </w:tc>
      </w:tr>
      <w:tr w:rsidR="00A96D55" w:rsidRPr="006D7FD8">
        <w:tc>
          <w:tcPr>
            <w:tcW w:w="8856" w:type="dxa"/>
            <w:gridSpan w:val="2"/>
            <w:tcBorders>
              <w:top w:val="single" w:sz="4" w:space="0" w:color="7598D9" w:themeColor="accent2"/>
            </w:tcBorders>
          </w:tcPr>
          <w:p w:rsidR="00AD30B3" w:rsidRPr="00840104" w:rsidRDefault="00AD30B3">
            <w:pPr>
              <w:pStyle w:val="Informaessobreaempresa"/>
            </w:pPr>
          </w:p>
          <w:p w:rsidR="00AD30B3" w:rsidRPr="0007253A" w:rsidRDefault="00D07322" w:rsidP="0007253A">
            <w:pPr>
              <w:pStyle w:val="Cargo"/>
              <w:numPr>
                <w:ilvl w:val="0"/>
                <w:numId w:val="6"/>
              </w:numPr>
            </w:pPr>
            <w:proofErr w:type="spellStart"/>
            <w:r>
              <w:t>Aielo</w:t>
            </w:r>
            <w:proofErr w:type="spellEnd"/>
            <w:r>
              <w:t xml:space="preserve"> </w:t>
            </w:r>
            <w:r w:rsidR="0007253A" w:rsidRPr="0007253A">
              <w:t>Estética Automotiva</w:t>
            </w:r>
            <w:r>
              <w:t xml:space="preserve"> e martelinho de ouro</w:t>
            </w:r>
            <w:bookmarkStart w:id="0" w:name="_GoBack"/>
            <w:bookmarkEnd w:id="0"/>
          </w:p>
          <w:p w:rsidR="00AD30B3" w:rsidRPr="0007253A" w:rsidRDefault="00BC6F42">
            <w:pPr>
              <w:pStyle w:val="Datasdecontratao"/>
              <w:rPr>
                <w:sz w:val="22"/>
              </w:rPr>
            </w:pPr>
            <w:sdt>
              <w:sdtPr>
                <w:rPr>
                  <w:sz w:val="22"/>
                </w:rPr>
                <w:id w:val="278635178"/>
                <w:placeholder>
                  <w:docPart w:val="73E8E4A271DE4E78A015ECE50C39CBF6"/>
                </w:placeholder>
                <w:date w:fullDate="2015-04-01T00:00:00Z">
                  <w:dateFormat w:val="d/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07253A" w:rsidRPr="0007253A">
                  <w:rPr>
                    <w:sz w:val="22"/>
                  </w:rPr>
                  <w:t>1/4/2015</w:t>
                </w:r>
              </w:sdtContent>
            </w:sdt>
            <w:r w:rsidR="00602F6D" w:rsidRPr="0007253A">
              <w:rPr>
                <w:sz w:val="22"/>
              </w:rPr>
              <w:t xml:space="preserve"> – </w:t>
            </w:r>
            <w:sdt>
              <w:sdtPr>
                <w:rPr>
                  <w:sz w:val="22"/>
                </w:rPr>
                <w:id w:val="278635180"/>
                <w:placeholder>
                  <w:docPart w:val="27E2FE18FF064C969FBE2C29511B9383"/>
                </w:placeholder>
                <w:date w:fullDate="2015-12-10T00:00:00Z">
                  <w:dateFormat w:val="d/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07253A" w:rsidRPr="0007253A">
                  <w:rPr>
                    <w:sz w:val="22"/>
                  </w:rPr>
                  <w:t>10/12/2015</w:t>
                </w:r>
              </w:sdtContent>
            </w:sdt>
          </w:p>
          <w:p w:rsidR="00AD30B3" w:rsidRPr="0007253A" w:rsidRDefault="00602F6D">
            <w:pPr>
              <w:pStyle w:val="Cabealhodecurrculo2"/>
            </w:pPr>
            <w:r w:rsidRPr="0007253A">
              <w:t>Realizações:</w:t>
            </w:r>
          </w:p>
          <w:p w:rsidR="00AD30B3" w:rsidRDefault="0007253A">
            <w:pPr>
              <w:pStyle w:val="Corpodetextorecuado"/>
              <w:rPr>
                <w:sz w:val="22"/>
              </w:rPr>
            </w:pPr>
            <w:proofErr w:type="spellStart"/>
            <w:r w:rsidRPr="0007253A">
              <w:rPr>
                <w:sz w:val="22"/>
              </w:rPr>
              <w:t>Chapeação</w:t>
            </w:r>
            <w:proofErr w:type="spellEnd"/>
            <w:r w:rsidRPr="0007253A">
              <w:rPr>
                <w:sz w:val="22"/>
              </w:rPr>
              <w:t xml:space="preserve"> e pintura</w:t>
            </w:r>
            <w:r>
              <w:rPr>
                <w:sz w:val="22"/>
              </w:rPr>
              <w:t>, sem registro CTPS</w:t>
            </w:r>
          </w:p>
          <w:p w:rsidR="00AD30B3" w:rsidRPr="0007253A" w:rsidRDefault="0007253A" w:rsidP="0007253A">
            <w:pPr>
              <w:pStyle w:val="Corpodetextorecuado"/>
              <w:rPr>
                <w:sz w:val="22"/>
              </w:rPr>
            </w:pPr>
            <w:r>
              <w:rPr>
                <w:sz w:val="22"/>
              </w:rPr>
              <w:t>Contato  51 30556041</w:t>
            </w:r>
            <w:r w:rsidR="00C14FCA">
              <w:rPr>
                <w:sz w:val="22"/>
              </w:rPr>
              <w:t xml:space="preserve"> (</w:t>
            </w:r>
            <w:proofErr w:type="spellStart"/>
            <w:r w:rsidR="00C14FCA">
              <w:rPr>
                <w:sz w:val="22"/>
              </w:rPr>
              <w:t>Aielo</w:t>
            </w:r>
            <w:proofErr w:type="spellEnd"/>
            <w:r w:rsidR="00C14FCA">
              <w:rPr>
                <w:sz w:val="22"/>
              </w:rPr>
              <w:t>)</w:t>
            </w:r>
          </w:p>
        </w:tc>
      </w:tr>
      <w:tr w:rsidR="00A96D55" w:rsidRPr="006D7FD8">
        <w:tc>
          <w:tcPr>
            <w:tcW w:w="8856" w:type="dxa"/>
            <w:gridSpan w:val="2"/>
          </w:tcPr>
          <w:p w:rsidR="00AD30B3" w:rsidRPr="00840104" w:rsidRDefault="00AD30B3">
            <w:pPr>
              <w:pStyle w:val="Informaessobreaempresa"/>
            </w:pPr>
          </w:p>
          <w:p w:rsidR="00AD30B3" w:rsidRPr="00840104" w:rsidRDefault="00C14FCA" w:rsidP="00B36C0C">
            <w:pPr>
              <w:pStyle w:val="Cargo"/>
              <w:numPr>
                <w:ilvl w:val="0"/>
                <w:numId w:val="5"/>
              </w:numPr>
            </w:pPr>
            <w:r>
              <w:t xml:space="preserve">Instalação e manutenção </w:t>
            </w:r>
            <w:r w:rsidR="0007253A">
              <w:t xml:space="preserve">de ar Split autônomo </w:t>
            </w:r>
          </w:p>
          <w:p w:rsidR="0007253A" w:rsidRPr="0007253A" w:rsidRDefault="00602F6D" w:rsidP="0007253A">
            <w:pPr>
              <w:pStyle w:val="Cabealhodecurrculo2"/>
            </w:pPr>
            <w:r w:rsidRPr="0007253A">
              <w:t>Realizações:</w:t>
            </w:r>
          </w:p>
          <w:p w:rsidR="0007253A" w:rsidRDefault="0007253A">
            <w:pPr>
              <w:pStyle w:val="Corpodetextorecuado"/>
              <w:rPr>
                <w:sz w:val="22"/>
              </w:rPr>
            </w:pPr>
            <w:r>
              <w:rPr>
                <w:sz w:val="22"/>
              </w:rPr>
              <w:t>De 2011 a 2016</w:t>
            </w:r>
          </w:p>
          <w:p w:rsidR="00AD30B3" w:rsidRDefault="0007253A">
            <w:pPr>
              <w:pStyle w:val="Corpodetextorecuado"/>
              <w:rPr>
                <w:sz w:val="22"/>
              </w:rPr>
            </w:pPr>
            <w:r w:rsidRPr="0007253A">
              <w:rPr>
                <w:sz w:val="22"/>
              </w:rPr>
              <w:t xml:space="preserve">Efetuar atendimento domiciliar para </w:t>
            </w:r>
            <w:r w:rsidR="00C14FCA">
              <w:rPr>
                <w:sz w:val="22"/>
              </w:rPr>
              <w:t>in</w:t>
            </w:r>
            <w:r>
              <w:rPr>
                <w:sz w:val="22"/>
              </w:rPr>
              <w:t>s</w:t>
            </w:r>
            <w:r w:rsidRPr="0007253A">
              <w:rPr>
                <w:sz w:val="22"/>
              </w:rPr>
              <w:t>talações de ar condicionado</w:t>
            </w:r>
            <w:r>
              <w:rPr>
                <w:sz w:val="22"/>
              </w:rPr>
              <w:t>.</w:t>
            </w:r>
          </w:p>
          <w:p w:rsidR="00AD30B3" w:rsidRPr="00C14FCA" w:rsidRDefault="0007253A" w:rsidP="00C14FCA">
            <w:pPr>
              <w:pStyle w:val="Corpodetextorecuado"/>
              <w:rPr>
                <w:sz w:val="22"/>
              </w:rPr>
            </w:pPr>
            <w:r>
              <w:rPr>
                <w:sz w:val="22"/>
              </w:rPr>
              <w:t xml:space="preserve">Contato 51 </w:t>
            </w:r>
            <w:r w:rsidR="00C14FCA">
              <w:rPr>
                <w:sz w:val="22"/>
              </w:rPr>
              <w:t>96408744 (Davi)</w:t>
            </w:r>
          </w:p>
        </w:tc>
      </w:tr>
    </w:tbl>
    <w:p w:rsidR="00AD30B3" w:rsidRPr="00840104" w:rsidRDefault="00AD30B3"/>
    <w:tbl>
      <w:tblPr>
        <w:tblStyle w:val="Gradedetabe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96D55" w:rsidRPr="006D7FD8">
        <w:tc>
          <w:tcPr>
            <w:tcW w:w="8856" w:type="dxa"/>
            <w:tcBorders>
              <w:bottom w:val="single" w:sz="4" w:space="0" w:color="7598D9" w:themeColor="accent2"/>
            </w:tcBorders>
          </w:tcPr>
          <w:p w:rsidR="00AD30B3" w:rsidRPr="00840104" w:rsidRDefault="00AD30B3">
            <w:pPr>
              <w:pStyle w:val="Informaessobreaempresa"/>
            </w:pPr>
          </w:p>
          <w:p w:rsidR="00AD30B3" w:rsidRPr="00840104" w:rsidRDefault="00C14FCA" w:rsidP="00C14FCA">
            <w:pPr>
              <w:pStyle w:val="Cargo"/>
              <w:numPr>
                <w:ilvl w:val="0"/>
                <w:numId w:val="5"/>
              </w:numPr>
            </w:pPr>
            <w:r>
              <w:t>Prosegur  Sistemas de Segurança</w:t>
            </w:r>
          </w:p>
          <w:p w:rsidR="00AD30B3" w:rsidRPr="00840104" w:rsidRDefault="00BC6F42">
            <w:pPr>
              <w:pStyle w:val="Datasdecontratao"/>
            </w:pPr>
            <w:sdt>
              <w:sdtPr>
                <w:id w:val="278635198"/>
                <w:placeholder>
                  <w:docPart w:val="73188E5215DA4027AF6A93E1B2158682"/>
                </w:placeholder>
                <w:date w:fullDate="2012-03-01T00:00:00Z">
                  <w:dateFormat w:val="d/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C14FCA">
                  <w:t>1/3/2012</w:t>
                </w:r>
              </w:sdtContent>
            </w:sdt>
            <w:r w:rsidR="00602F6D">
              <w:t xml:space="preserve"> – </w:t>
            </w:r>
            <w:sdt>
              <w:sdtPr>
                <w:id w:val="278635200"/>
                <w:placeholder>
                  <w:docPart w:val="97CF4AD413DA41FFA67D120760189EAC"/>
                </w:placeholder>
                <w:date w:fullDate="2013-03-21T00:00:00Z">
                  <w:dateFormat w:val="d/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C14FCA">
                  <w:t>21/3/2013</w:t>
                </w:r>
              </w:sdtContent>
            </w:sdt>
          </w:p>
          <w:p w:rsidR="00AD30B3" w:rsidRPr="00840104" w:rsidRDefault="00602F6D">
            <w:pPr>
              <w:pStyle w:val="Cabealhodecurrculo2"/>
            </w:pPr>
            <w:r>
              <w:t>Realizações:</w:t>
            </w:r>
          </w:p>
          <w:p w:rsidR="00AD30B3" w:rsidRDefault="00C14FCA" w:rsidP="00C14FCA">
            <w:pPr>
              <w:pStyle w:val="Corpodetextorecuado"/>
              <w:rPr>
                <w:sz w:val="22"/>
              </w:rPr>
            </w:pPr>
            <w:r w:rsidRPr="00C14FCA">
              <w:rPr>
                <w:sz w:val="22"/>
              </w:rPr>
              <w:t>Porteiro</w:t>
            </w:r>
          </w:p>
          <w:p w:rsidR="00C14FCA" w:rsidRDefault="00C14FCA" w:rsidP="00B36C0C">
            <w:pPr>
              <w:pStyle w:val="Corpodetextorecuado"/>
              <w:ind w:left="0"/>
              <w:rPr>
                <w:sz w:val="22"/>
              </w:rPr>
            </w:pPr>
          </w:p>
          <w:p w:rsidR="00C14FCA" w:rsidRPr="00C14FCA" w:rsidRDefault="00C14FCA" w:rsidP="00C14FCA">
            <w:pPr>
              <w:pStyle w:val="Corpodetextorecuado"/>
              <w:ind w:left="0"/>
              <w:rPr>
                <w:sz w:val="22"/>
              </w:rPr>
            </w:pPr>
          </w:p>
        </w:tc>
      </w:tr>
    </w:tbl>
    <w:p w:rsidR="00AD30B3" w:rsidRDefault="00AD30B3"/>
    <w:p w:rsidR="00C14FCA" w:rsidRPr="00840104" w:rsidRDefault="00C14FCA"/>
    <w:sectPr w:rsidR="00C14FCA" w:rsidRPr="00840104" w:rsidSect="00AD30B3"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F42" w:rsidRDefault="00BC6F42">
      <w:r>
        <w:separator/>
      </w:r>
    </w:p>
  </w:endnote>
  <w:endnote w:type="continuationSeparator" w:id="0">
    <w:p w:rsidR="00BC6F42" w:rsidRDefault="00BC6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F42" w:rsidRDefault="00BC6F42">
      <w:r>
        <w:separator/>
      </w:r>
    </w:p>
  </w:footnote>
  <w:footnote w:type="continuationSeparator" w:id="0">
    <w:p w:rsidR="00BC6F42" w:rsidRDefault="00BC6F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D55" w:rsidRPr="00840104" w:rsidRDefault="00602F6D">
    <w:pPr>
      <w:pStyle w:val="Cabealhodocurrculo"/>
    </w:pPr>
    <w:r>
      <w:ptab w:relativeTo="margin" w:alignment="left" w:leader="none"/>
    </w:r>
    <w:sdt>
      <w:sdtPr>
        <w:alias w:val="Autor"/>
        <w:tag w:val="Autor"/>
        <w:id w:val="251850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D7FD8">
          <w:t>Marlon dos Santos Rodrigues</w:t>
        </w:r>
      </w:sdtContent>
    </w:sdt>
    <w:r>
      <w:t xml:space="preserve"> </w:t>
    </w:r>
    <w:r>
      <w:rPr>
        <w:rFonts w:ascii="Calibri" w:hAnsi="Calibri"/>
      </w:rPr>
      <w:t>•</w:t>
    </w:r>
    <w:r>
      <w:t xml:space="preserve"> </w:t>
    </w:r>
    <w:sdt>
      <w:sdtPr>
        <w:id w:val="251861"/>
        <w:temporary/>
        <w:showingPlcHdr/>
      </w:sdtPr>
      <w:sdtEndPr/>
      <w:sdtContent>
        <w:r>
          <w:t>[Número do telefone]</w:t>
        </w:r>
      </w:sdtContent>
    </w:sdt>
    <w:r>
      <w:rPr>
        <w:rFonts w:ascii="Calibri" w:hAnsi="Calibri"/>
      </w:rPr>
      <w:t xml:space="preserve">• </w:t>
    </w:r>
    <w:sdt>
      <w:sdtPr>
        <w:rPr>
          <w:rFonts w:ascii="Calibri" w:hAnsi="Calibri"/>
        </w:rPr>
        <w:id w:val="251869"/>
        <w:temporary/>
        <w:showingPlcHdr/>
      </w:sdtPr>
      <w:sdtEndPr/>
      <w:sdtContent>
        <w:r>
          <w:rPr>
            <w:rFonts w:ascii="Calibri" w:hAnsi="Calibri"/>
          </w:rPr>
          <w:t>[Email]</w:t>
        </w:r>
      </w:sdtContent>
    </w:sdt>
    <w:r w:rsidRPr="00840104">
      <w:rPr>
        <w:rFonts w:ascii="Calibri" w:hAnsi="Calibri"/>
      </w:rPr>
      <w:tab/>
    </w:r>
    <w:r>
      <w:rPr>
        <w:rFonts w:ascii="Calibri" w:hAnsi="Calibri"/>
      </w:rPr>
      <w:t xml:space="preserve">Página </w:t>
    </w:r>
    <w:r w:rsidR="00301726">
      <w:fldChar w:fldCharType="begin"/>
    </w:r>
    <w:r w:rsidR="00AD30B3" w:rsidRPr="00840104">
      <w:instrText xml:space="preserve"> PAGE  \* MERGEFORMAT </w:instrText>
    </w:r>
    <w:r w:rsidR="00301726">
      <w:fldChar w:fldCharType="separate"/>
    </w:r>
    <w:r w:rsidR="00B36C0C" w:rsidRPr="00B36C0C">
      <w:rPr>
        <w:rFonts w:ascii="Calibri" w:hAnsi="Calibri"/>
        <w:noProof/>
      </w:rPr>
      <w:t>2</w:t>
    </w:r>
    <w:r w:rsidR="00301726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58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DA2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7262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A0742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EE03A99"/>
    <w:multiLevelType w:val="hybridMultilevel"/>
    <w:tmpl w:val="86260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D76D4"/>
    <w:multiLevelType w:val="hybridMultilevel"/>
    <w:tmpl w:val="F6EA2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FD8"/>
    <w:rsid w:val="0007253A"/>
    <w:rsid w:val="00117D4C"/>
    <w:rsid w:val="002A5DB0"/>
    <w:rsid w:val="00301726"/>
    <w:rsid w:val="0044381C"/>
    <w:rsid w:val="00602F6D"/>
    <w:rsid w:val="006D7FD8"/>
    <w:rsid w:val="008124AD"/>
    <w:rsid w:val="00840104"/>
    <w:rsid w:val="00AD30B3"/>
    <w:rsid w:val="00B36C0C"/>
    <w:rsid w:val="00BC6F42"/>
    <w:rsid w:val="00C14FCA"/>
    <w:rsid w:val="00D07322"/>
    <w:rsid w:val="00D105C0"/>
    <w:rsid w:val="00D1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uiPriority="9" w:qFormat="1"/>
    <w:lsdException w:name="List Number" w:uiPriority="9" w:qFormat="1"/>
    <w:lsdException w:name="List Bullet 2" w:uiPriority="10" w:qFormat="1"/>
    <w:lsdException w:name="List Number 2" w:uiPriority="10" w:qFormat="1"/>
    <w:lsdException w:name="Title" w:uiPriority="4" w:qFormat="1"/>
    <w:lsdException w:name="List Continue" w:uiPriority="9" w:qFormat="1"/>
    <w:lsdException w:name="List Continue 2" w:uiPriority="10" w:qFormat="1"/>
    <w:lsdException w:name="Subtitle" w:uiPriority="5" w:qFormat="1"/>
    <w:lsdException w:name="Block Text" w:uiPriority="3" w:qFormat="1"/>
    <w:lsdException w:name="Strong" w:uiPriority="2" w:qFormat="1"/>
    <w:lsdException w:name="Emphasis" w:uiPriority="2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uiPriority="29" w:qFormat="1"/>
    <w:lsdException w:name="Quote" w:uiPriority="2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cabealho1"/>
    <w:uiPriority w:val="1"/>
    <w:semiHidden/>
    <w:unhideWhenUsed/>
    <w:qFormat/>
    <w:rsid w:val="00AD30B3"/>
    <w:pPr>
      <w:keepNext/>
      <w:keepLines/>
      <w:spacing w:before="200" w:after="0"/>
      <w:outlineLvl w:val="0"/>
    </w:pPr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table" w:customStyle="1" w:styleId="Gradedetabela">
    <w:name w:val="Grade de tabela"/>
    <w:basedOn w:val="Tabelanormal"/>
    <w:uiPriority w:val="1"/>
    <w:rsid w:val="00AD30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ractcabealho1">
    <w:name w:val="Caract cabeçalho 1"/>
    <w:basedOn w:val="Fontepargpadro"/>
    <w:link w:val="cabealho1"/>
    <w:uiPriority w:val="1"/>
    <w:semiHidden/>
    <w:rsid w:val="00AD30B3"/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paragraph" w:customStyle="1" w:styleId="Nome">
    <w:name w:val="Nome"/>
    <w:basedOn w:val="Normal"/>
    <w:qFormat/>
    <w:rsid w:val="00AD30B3"/>
    <w:pPr>
      <w:spacing w:after="0"/>
    </w:pPr>
    <w:rPr>
      <w:color w:val="000000" w:themeColor="text1"/>
      <w:sz w:val="28"/>
    </w:rPr>
  </w:style>
  <w:style w:type="paragraph" w:customStyle="1" w:styleId="Informaesdecontato">
    <w:name w:val="Informações de contato"/>
    <w:basedOn w:val="Normal"/>
    <w:qFormat/>
    <w:rsid w:val="00AD30B3"/>
    <w:pPr>
      <w:spacing w:after="280"/>
      <w:contextualSpacing/>
    </w:pPr>
    <w:rPr>
      <w:color w:val="7598D9" w:themeColor="accent2"/>
    </w:rPr>
  </w:style>
  <w:style w:type="paragraph" w:customStyle="1" w:styleId="Cabealhodecurrculo1">
    <w:name w:val="Cabeçalho de currículo 1"/>
    <w:basedOn w:val="Normal"/>
    <w:qFormat/>
    <w:rsid w:val="00AD30B3"/>
    <w:pPr>
      <w:spacing w:before="120" w:after="120" w:line="240" w:lineRule="auto"/>
    </w:pPr>
    <w:rPr>
      <w:b/>
      <w:caps/>
      <w:color w:val="7598D9" w:themeColor="accent2"/>
    </w:rPr>
  </w:style>
  <w:style w:type="paragraph" w:customStyle="1" w:styleId="Corpodotexto1">
    <w:name w:val="Corpo do texto 1"/>
    <w:basedOn w:val="Normal"/>
    <w:qFormat/>
    <w:rsid w:val="00AD30B3"/>
    <w:pPr>
      <w:spacing w:before="80" w:after="80" w:line="240" w:lineRule="auto"/>
    </w:pPr>
    <w:rPr>
      <w:sz w:val="20"/>
    </w:rPr>
  </w:style>
  <w:style w:type="paragraph" w:customStyle="1" w:styleId="Informaessobreaempresa">
    <w:name w:val="Informações sobre a empresa"/>
    <w:basedOn w:val="Normal"/>
    <w:qFormat/>
    <w:rsid w:val="00AD30B3"/>
    <w:pPr>
      <w:spacing w:before="120" w:after="0" w:line="240" w:lineRule="auto"/>
    </w:pPr>
  </w:style>
  <w:style w:type="paragraph" w:customStyle="1" w:styleId="Cargo">
    <w:name w:val="Cargo"/>
    <w:basedOn w:val="Normal"/>
    <w:qFormat/>
    <w:rsid w:val="00AD30B3"/>
    <w:pPr>
      <w:spacing w:after="0" w:line="240" w:lineRule="auto"/>
    </w:pPr>
    <w:rPr>
      <w:i/>
    </w:rPr>
  </w:style>
  <w:style w:type="paragraph" w:customStyle="1" w:styleId="Datasdecontratao">
    <w:name w:val="Datas de contratação"/>
    <w:basedOn w:val="Normal"/>
    <w:qFormat/>
    <w:rsid w:val="00AD30B3"/>
    <w:pPr>
      <w:spacing w:after="0" w:line="240" w:lineRule="auto"/>
    </w:pPr>
    <w:rPr>
      <w:sz w:val="20"/>
    </w:rPr>
  </w:style>
  <w:style w:type="paragraph" w:customStyle="1" w:styleId="Cabealhodecurrculo2">
    <w:name w:val="Cabeçalho de currículo 2"/>
    <w:basedOn w:val="Normal"/>
    <w:qFormat/>
    <w:rsid w:val="00AD30B3"/>
    <w:pPr>
      <w:spacing w:before="120" w:after="120" w:line="240" w:lineRule="auto"/>
      <w:ind w:left="346"/>
    </w:pPr>
    <w:rPr>
      <w:color w:val="7598D9" w:themeColor="accent2"/>
    </w:rPr>
  </w:style>
  <w:style w:type="paragraph" w:customStyle="1" w:styleId="Corpodetextorecuado">
    <w:name w:val="Corpo de texto recuado"/>
    <w:basedOn w:val="Normal"/>
    <w:qFormat/>
    <w:rsid w:val="00AD30B3"/>
    <w:pPr>
      <w:spacing w:before="40" w:line="240" w:lineRule="auto"/>
      <w:ind w:left="504"/>
      <w:contextualSpacing/>
    </w:pPr>
    <w:rPr>
      <w:sz w:val="20"/>
    </w:rPr>
  </w:style>
  <w:style w:type="paragraph" w:customStyle="1" w:styleId="cabealho">
    <w:name w:val="cabeçalho"/>
    <w:basedOn w:val="Normal"/>
    <w:link w:val="Caracteresdocabealho"/>
    <w:uiPriority w:val="99"/>
    <w:semiHidden/>
    <w:rsid w:val="00AD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  <w:semiHidden/>
    <w:rsid w:val="00AD30B3"/>
  </w:style>
  <w:style w:type="paragraph" w:customStyle="1" w:styleId="rodap">
    <w:name w:val="rodapé"/>
    <w:basedOn w:val="Normal"/>
    <w:link w:val="Caracteresdorodap"/>
    <w:uiPriority w:val="99"/>
    <w:semiHidden/>
    <w:rsid w:val="00AD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rodap">
    <w:name w:val="Caracteres do rodapé"/>
    <w:basedOn w:val="Fontepargpadro"/>
    <w:link w:val="rodap"/>
    <w:uiPriority w:val="99"/>
    <w:semiHidden/>
    <w:rsid w:val="00AD30B3"/>
  </w:style>
  <w:style w:type="paragraph" w:customStyle="1" w:styleId="Cabealhodocurrculo">
    <w:name w:val="Cabeçalho do currículo"/>
    <w:basedOn w:val="cabealho"/>
    <w:qFormat/>
    <w:rsid w:val="00AD30B3"/>
    <w:pPr>
      <w:tabs>
        <w:tab w:val="clear" w:pos="4680"/>
        <w:tab w:val="clear" w:pos="9360"/>
        <w:tab w:val="right" w:pos="8730"/>
      </w:tabs>
    </w:pPr>
    <w:rPr>
      <w:color w:val="7598D9" w:themeColor="accent2"/>
      <w:sz w:val="18"/>
    </w:rPr>
  </w:style>
  <w:style w:type="paragraph" w:customStyle="1" w:styleId="Textodobalo">
    <w:name w:val="Texto do balão"/>
    <w:basedOn w:val="Normal"/>
    <w:link w:val="Caracteresdotextodobalo"/>
    <w:uiPriority w:val="99"/>
    <w:semiHidden/>
    <w:unhideWhenUsed/>
    <w:rsid w:val="00AD3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acteresdotextodobalo">
    <w:name w:val="Caracteres do texto do balão"/>
    <w:basedOn w:val="Fontepargpadro"/>
    <w:link w:val="Textodobalo"/>
    <w:uiPriority w:val="99"/>
    <w:semiHidden/>
    <w:rsid w:val="00AD30B3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104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40104"/>
    <w:rPr>
      <w:color w:val="808080"/>
    </w:rPr>
  </w:style>
  <w:style w:type="paragraph" w:styleId="Cabealho0">
    <w:name w:val="header"/>
    <w:basedOn w:val="Normal"/>
    <w:link w:val="CabealhoChar"/>
    <w:uiPriority w:val="99"/>
    <w:semiHidden/>
    <w:unhideWhenUsed/>
    <w:rsid w:val="00840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semiHidden/>
    <w:rsid w:val="00840104"/>
  </w:style>
  <w:style w:type="paragraph" w:styleId="Rodap0">
    <w:name w:val="footer"/>
    <w:basedOn w:val="Normal"/>
    <w:link w:val="RodapChar"/>
    <w:uiPriority w:val="99"/>
    <w:semiHidden/>
    <w:unhideWhenUsed/>
    <w:rsid w:val="00840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semiHidden/>
    <w:rsid w:val="008401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uiPriority="9" w:qFormat="1"/>
    <w:lsdException w:name="List Number" w:uiPriority="9" w:qFormat="1"/>
    <w:lsdException w:name="List Bullet 2" w:uiPriority="10" w:qFormat="1"/>
    <w:lsdException w:name="List Number 2" w:uiPriority="10" w:qFormat="1"/>
    <w:lsdException w:name="Title" w:uiPriority="4" w:qFormat="1"/>
    <w:lsdException w:name="List Continue" w:uiPriority="9" w:qFormat="1"/>
    <w:lsdException w:name="List Continue 2" w:uiPriority="10" w:qFormat="1"/>
    <w:lsdException w:name="Subtitle" w:uiPriority="5" w:qFormat="1"/>
    <w:lsdException w:name="Block Text" w:uiPriority="3" w:qFormat="1"/>
    <w:lsdException w:name="Strong" w:uiPriority="2" w:qFormat="1"/>
    <w:lsdException w:name="Emphasis" w:uiPriority="2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uiPriority="29" w:qFormat="1"/>
    <w:lsdException w:name="Quote" w:uiPriority="2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cabealho1"/>
    <w:uiPriority w:val="1"/>
    <w:semiHidden/>
    <w:unhideWhenUsed/>
    <w:qFormat/>
    <w:rsid w:val="00AD30B3"/>
    <w:pPr>
      <w:keepNext/>
      <w:keepLines/>
      <w:spacing w:before="200" w:after="0"/>
      <w:outlineLvl w:val="0"/>
    </w:pPr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table" w:customStyle="1" w:styleId="Gradedetabela">
    <w:name w:val="Grade de tabela"/>
    <w:basedOn w:val="Tabelanormal"/>
    <w:uiPriority w:val="1"/>
    <w:rsid w:val="00AD30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ractcabealho1">
    <w:name w:val="Caract cabeçalho 1"/>
    <w:basedOn w:val="Fontepargpadro"/>
    <w:link w:val="cabealho1"/>
    <w:uiPriority w:val="1"/>
    <w:semiHidden/>
    <w:rsid w:val="00AD30B3"/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paragraph" w:customStyle="1" w:styleId="Nome">
    <w:name w:val="Nome"/>
    <w:basedOn w:val="Normal"/>
    <w:qFormat/>
    <w:rsid w:val="00AD30B3"/>
    <w:pPr>
      <w:spacing w:after="0"/>
    </w:pPr>
    <w:rPr>
      <w:color w:val="000000" w:themeColor="text1"/>
      <w:sz w:val="28"/>
    </w:rPr>
  </w:style>
  <w:style w:type="paragraph" w:customStyle="1" w:styleId="Informaesdecontato">
    <w:name w:val="Informações de contato"/>
    <w:basedOn w:val="Normal"/>
    <w:qFormat/>
    <w:rsid w:val="00AD30B3"/>
    <w:pPr>
      <w:spacing w:after="280"/>
      <w:contextualSpacing/>
    </w:pPr>
    <w:rPr>
      <w:color w:val="7598D9" w:themeColor="accent2"/>
    </w:rPr>
  </w:style>
  <w:style w:type="paragraph" w:customStyle="1" w:styleId="Cabealhodecurrculo1">
    <w:name w:val="Cabeçalho de currículo 1"/>
    <w:basedOn w:val="Normal"/>
    <w:qFormat/>
    <w:rsid w:val="00AD30B3"/>
    <w:pPr>
      <w:spacing w:before="120" w:after="120" w:line="240" w:lineRule="auto"/>
    </w:pPr>
    <w:rPr>
      <w:b/>
      <w:caps/>
      <w:color w:val="7598D9" w:themeColor="accent2"/>
    </w:rPr>
  </w:style>
  <w:style w:type="paragraph" w:customStyle="1" w:styleId="Corpodotexto1">
    <w:name w:val="Corpo do texto 1"/>
    <w:basedOn w:val="Normal"/>
    <w:qFormat/>
    <w:rsid w:val="00AD30B3"/>
    <w:pPr>
      <w:spacing w:before="80" w:after="80" w:line="240" w:lineRule="auto"/>
    </w:pPr>
    <w:rPr>
      <w:sz w:val="20"/>
    </w:rPr>
  </w:style>
  <w:style w:type="paragraph" w:customStyle="1" w:styleId="Informaessobreaempresa">
    <w:name w:val="Informações sobre a empresa"/>
    <w:basedOn w:val="Normal"/>
    <w:qFormat/>
    <w:rsid w:val="00AD30B3"/>
    <w:pPr>
      <w:spacing w:before="120" w:after="0" w:line="240" w:lineRule="auto"/>
    </w:pPr>
  </w:style>
  <w:style w:type="paragraph" w:customStyle="1" w:styleId="Cargo">
    <w:name w:val="Cargo"/>
    <w:basedOn w:val="Normal"/>
    <w:qFormat/>
    <w:rsid w:val="00AD30B3"/>
    <w:pPr>
      <w:spacing w:after="0" w:line="240" w:lineRule="auto"/>
    </w:pPr>
    <w:rPr>
      <w:i/>
    </w:rPr>
  </w:style>
  <w:style w:type="paragraph" w:customStyle="1" w:styleId="Datasdecontratao">
    <w:name w:val="Datas de contratação"/>
    <w:basedOn w:val="Normal"/>
    <w:qFormat/>
    <w:rsid w:val="00AD30B3"/>
    <w:pPr>
      <w:spacing w:after="0" w:line="240" w:lineRule="auto"/>
    </w:pPr>
    <w:rPr>
      <w:sz w:val="20"/>
    </w:rPr>
  </w:style>
  <w:style w:type="paragraph" w:customStyle="1" w:styleId="Cabealhodecurrculo2">
    <w:name w:val="Cabeçalho de currículo 2"/>
    <w:basedOn w:val="Normal"/>
    <w:qFormat/>
    <w:rsid w:val="00AD30B3"/>
    <w:pPr>
      <w:spacing w:before="120" w:after="120" w:line="240" w:lineRule="auto"/>
      <w:ind w:left="346"/>
    </w:pPr>
    <w:rPr>
      <w:color w:val="7598D9" w:themeColor="accent2"/>
    </w:rPr>
  </w:style>
  <w:style w:type="paragraph" w:customStyle="1" w:styleId="Corpodetextorecuado">
    <w:name w:val="Corpo de texto recuado"/>
    <w:basedOn w:val="Normal"/>
    <w:qFormat/>
    <w:rsid w:val="00AD30B3"/>
    <w:pPr>
      <w:spacing w:before="40" w:line="240" w:lineRule="auto"/>
      <w:ind w:left="504"/>
      <w:contextualSpacing/>
    </w:pPr>
    <w:rPr>
      <w:sz w:val="20"/>
    </w:rPr>
  </w:style>
  <w:style w:type="paragraph" w:customStyle="1" w:styleId="cabealho">
    <w:name w:val="cabeçalho"/>
    <w:basedOn w:val="Normal"/>
    <w:link w:val="Caracteresdocabealho"/>
    <w:uiPriority w:val="99"/>
    <w:semiHidden/>
    <w:rsid w:val="00AD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  <w:semiHidden/>
    <w:rsid w:val="00AD30B3"/>
  </w:style>
  <w:style w:type="paragraph" w:customStyle="1" w:styleId="rodap">
    <w:name w:val="rodapé"/>
    <w:basedOn w:val="Normal"/>
    <w:link w:val="Caracteresdorodap"/>
    <w:uiPriority w:val="99"/>
    <w:semiHidden/>
    <w:rsid w:val="00AD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rodap">
    <w:name w:val="Caracteres do rodapé"/>
    <w:basedOn w:val="Fontepargpadro"/>
    <w:link w:val="rodap"/>
    <w:uiPriority w:val="99"/>
    <w:semiHidden/>
    <w:rsid w:val="00AD30B3"/>
  </w:style>
  <w:style w:type="paragraph" w:customStyle="1" w:styleId="Cabealhodocurrculo">
    <w:name w:val="Cabeçalho do currículo"/>
    <w:basedOn w:val="cabealho"/>
    <w:qFormat/>
    <w:rsid w:val="00AD30B3"/>
    <w:pPr>
      <w:tabs>
        <w:tab w:val="clear" w:pos="4680"/>
        <w:tab w:val="clear" w:pos="9360"/>
        <w:tab w:val="right" w:pos="8730"/>
      </w:tabs>
    </w:pPr>
    <w:rPr>
      <w:color w:val="7598D9" w:themeColor="accent2"/>
      <w:sz w:val="18"/>
    </w:rPr>
  </w:style>
  <w:style w:type="paragraph" w:customStyle="1" w:styleId="Textodobalo">
    <w:name w:val="Texto do balão"/>
    <w:basedOn w:val="Normal"/>
    <w:link w:val="Caracteresdotextodobalo"/>
    <w:uiPriority w:val="99"/>
    <w:semiHidden/>
    <w:unhideWhenUsed/>
    <w:rsid w:val="00AD3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acteresdotextodobalo">
    <w:name w:val="Caracteres do texto do balão"/>
    <w:basedOn w:val="Fontepargpadro"/>
    <w:link w:val="Textodobalo"/>
    <w:uiPriority w:val="99"/>
    <w:semiHidden/>
    <w:rsid w:val="00AD30B3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104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40104"/>
    <w:rPr>
      <w:color w:val="808080"/>
    </w:rPr>
  </w:style>
  <w:style w:type="paragraph" w:styleId="Cabealho0">
    <w:name w:val="header"/>
    <w:basedOn w:val="Normal"/>
    <w:link w:val="CabealhoChar"/>
    <w:uiPriority w:val="99"/>
    <w:semiHidden/>
    <w:unhideWhenUsed/>
    <w:rsid w:val="00840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semiHidden/>
    <w:rsid w:val="00840104"/>
  </w:style>
  <w:style w:type="paragraph" w:styleId="Rodap0">
    <w:name w:val="footer"/>
    <w:basedOn w:val="Normal"/>
    <w:link w:val="RodapChar"/>
    <w:uiPriority w:val="99"/>
    <w:semiHidden/>
    <w:unhideWhenUsed/>
    <w:rsid w:val="00840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semiHidden/>
    <w:rsid w:val="00840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3.lazer01\AppData\Roaming\Microsoft\Modelos\Resum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A2347624AE48FFB7D585D0EF3D01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9D682A-6CFF-4949-89EE-B07060D6AA56}"/>
      </w:docPartPr>
      <w:docPartBody>
        <w:p w:rsidR="00F72C68" w:rsidRDefault="00C870A1">
          <w:pPr>
            <w:pStyle w:val="60A2347624AE48FFB7D585D0EF3D0114"/>
          </w:pPr>
          <w:r>
            <w:rPr>
              <w:color w:val="000000" w:themeColor="text1"/>
              <w:sz w:val="28"/>
            </w:rPr>
            <w:t>[Nome]</w:t>
          </w:r>
        </w:p>
      </w:docPartBody>
    </w:docPart>
    <w:docPart>
      <w:docPartPr>
        <w:name w:val="73E8E4A271DE4E78A015ECE50C39CB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85B192-B3AF-472F-80C1-B1BAA46DD7DC}"/>
      </w:docPartPr>
      <w:docPartBody>
        <w:p w:rsidR="00F72C68" w:rsidRDefault="00C870A1">
          <w:pPr>
            <w:pStyle w:val="73E8E4A271DE4E78A015ECE50C39CBF6"/>
          </w:pPr>
          <w:r>
            <w:t>[Data de início]</w:t>
          </w:r>
        </w:p>
      </w:docPartBody>
    </w:docPart>
    <w:docPart>
      <w:docPartPr>
        <w:name w:val="27E2FE18FF064C969FBE2C29511B93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799080-CA77-4714-8082-41EA28A08099}"/>
      </w:docPartPr>
      <w:docPartBody>
        <w:p w:rsidR="00F72C68" w:rsidRDefault="00C870A1">
          <w:pPr>
            <w:pStyle w:val="27E2FE18FF064C969FBE2C29511B9383"/>
          </w:pPr>
          <w:r>
            <w:t>[Data de término]</w:t>
          </w:r>
        </w:p>
      </w:docPartBody>
    </w:docPart>
    <w:docPart>
      <w:docPartPr>
        <w:name w:val="73188E5215DA4027AF6A93E1B21586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580F36-9595-4BDE-8D5C-A663296613FC}"/>
      </w:docPartPr>
      <w:docPartBody>
        <w:p w:rsidR="00F72C68" w:rsidRDefault="00C870A1">
          <w:pPr>
            <w:pStyle w:val="73188E5215DA4027AF6A93E1B2158682"/>
          </w:pPr>
          <w:r>
            <w:t>[Data de início]</w:t>
          </w:r>
        </w:p>
      </w:docPartBody>
    </w:docPart>
    <w:docPart>
      <w:docPartPr>
        <w:name w:val="97CF4AD413DA41FFA67D120760189E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7ADF36-97EE-430C-BD7A-39090A247757}"/>
      </w:docPartPr>
      <w:docPartBody>
        <w:p w:rsidR="00F72C68" w:rsidRDefault="00C870A1">
          <w:pPr>
            <w:pStyle w:val="97CF4AD413DA41FFA67D120760189EAC"/>
          </w:pPr>
          <w:r>
            <w:t>[Data de término]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A1"/>
    <w:rsid w:val="003669AB"/>
    <w:rsid w:val="006D25C7"/>
    <w:rsid w:val="008C19EC"/>
    <w:rsid w:val="00C870A1"/>
    <w:rsid w:val="00F7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0A2347624AE48FFB7D585D0EF3D0114">
    <w:name w:val="60A2347624AE48FFB7D585D0EF3D0114"/>
  </w:style>
  <w:style w:type="paragraph" w:customStyle="1" w:styleId="0855DAC3932447A0B316D2FA3823C7BC">
    <w:name w:val="0855DAC3932447A0B316D2FA3823C7BC"/>
  </w:style>
  <w:style w:type="paragraph" w:customStyle="1" w:styleId="E8A2E59D350042F6970807639A8E2857">
    <w:name w:val="E8A2E59D350042F6970807639A8E2857"/>
  </w:style>
  <w:style w:type="paragraph" w:customStyle="1" w:styleId="EA76B31FDF6A446290108FF64A6D79F0">
    <w:name w:val="EA76B31FDF6A446290108FF64A6D79F0"/>
  </w:style>
  <w:style w:type="paragraph" w:customStyle="1" w:styleId="DB5AC27262544F579B8208DA57071138">
    <w:name w:val="DB5AC27262544F579B8208DA57071138"/>
  </w:style>
  <w:style w:type="paragraph" w:customStyle="1" w:styleId="39896738BF9C4723B058890F89547269">
    <w:name w:val="39896738BF9C4723B058890F89547269"/>
  </w:style>
  <w:style w:type="paragraph" w:customStyle="1" w:styleId="3DAE937111B846E6A1A2712109D309AF">
    <w:name w:val="3DAE937111B846E6A1A2712109D309AF"/>
  </w:style>
  <w:style w:type="paragraph" w:customStyle="1" w:styleId="E6033C7E85494B71B5376DE1C05EC531">
    <w:name w:val="E6033C7E85494B71B5376DE1C05EC531"/>
  </w:style>
  <w:style w:type="paragraph" w:customStyle="1" w:styleId="334724C249FF4B4CB8A2DDE4CF6AF05F">
    <w:name w:val="334724C249FF4B4CB8A2DDE4CF6AF05F"/>
  </w:style>
  <w:style w:type="paragraph" w:customStyle="1" w:styleId="F0C36B42A040402486234FC9225C76AF">
    <w:name w:val="F0C36B42A040402486234FC9225C76AF"/>
  </w:style>
  <w:style w:type="paragraph" w:customStyle="1" w:styleId="2CAFC2CF897D4ECD90BCAB25AA75BD95">
    <w:name w:val="2CAFC2CF897D4ECD90BCAB25AA75BD95"/>
  </w:style>
  <w:style w:type="paragraph" w:customStyle="1" w:styleId="947B90E0C5B04A9BA8CE277791DB74C1">
    <w:name w:val="947B90E0C5B04A9BA8CE277791DB74C1"/>
  </w:style>
  <w:style w:type="paragraph" w:customStyle="1" w:styleId="CF6EA49CAF584B729F2EE5FC8D595BDE">
    <w:name w:val="CF6EA49CAF584B729F2EE5FC8D595BDE"/>
  </w:style>
  <w:style w:type="paragraph" w:customStyle="1" w:styleId="E9D84B97352A4A86AE1EA2DF90B2BE81">
    <w:name w:val="E9D84B97352A4A86AE1EA2DF90B2BE81"/>
  </w:style>
  <w:style w:type="paragraph" w:customStyle="1" w:styleId="045CB7174EC74EA8924C1B31C12081DC">
    <w:name w:val="045CB7174EC74EA8924C1B31C12081DC"/>
  </w:style>
  <w:style w:type="paragraph" w:customStyle="1" w:styleId="9FBCDFCAF71641C999E19CFADBF358E7">
    <w:name w:val="9FBCDFCAF71641C999E19CFADBF358E7"/>
  </w:style>
  <w:style w:type="paragraph" w:customStyle="1" w:styleId="86F196FD0A0B455288D6203E1DDE220A">
    <w:name w:val="86F196FD0A0B455288D6203E1DDE220A"/>
  </w:style>
  <w:style w:type="paragraph" w:customStyle="1" w:styleId="318DF2810E19432AA78C6F80835F2419">
    <w:name w:val="318DF2810E19432AA78C6F80835F2419"/>
  </w:style>
  <w:style w:type="paragraph" w:customStyle="1" w:styleId="6B5481C3754340429316B619688E9C63">
    <w:name w:val="6B5481C3754340429316B619688E9C63"/>
  </w:style>
  <w:style w:type="paragraph" w:customStyle="1" w:styleId="73E8E4A271DE4E78A015ECE50C39CBF6">
    <w:name w:val="73E8E4A271DE4E78A015ECE50C39CBF6"/>
  </w:style>
  <w:style w:type="paragraph" w:customStyle="1" w:styleId="27E2FE18FF064C969FBE2C29511B9383">
    <w:name w:val="27E2FE18FF064C969FBE2C29511B9383"/>
  </w:style>
  <w:style w:type="paragraph" w:customStyle="1" w:styleId="2C28B84B38A6475A8C0B96E494952707">
    <w:name w:val="2C28B84B38A6475A8C0B96E494952707"/>
  </w:style>
  <w:style w:type="paragraph" w:customStyle="1" w:styleId="74C34048E57D4A2A9752BD65B03C934A">
    <w:name w:val="74C34048E57D4A2A9752BD65B03C934A"/>
  </w:style>
  <w:style w:type="paragraph" w:customStyle="1" w:styleId="D35C4E901D884D3DAA579B63FC383BB0">
    <w:name w:val="D35C4E901D884D3DAA579B63FC383BB0"/>
  </w:style>
  <w:style w:type="paragraph" w:customStyle="1" w:styleId="25217D5819194A359FE3EAECFA1D1B0D">
    <w:name w:val="25217D5819194A359FE3EAECFA1D1B0D"/>
  </w:style>
  <w:style w:type="paragraph" w:customStyle="1" w:styleId="14035A8AAF844D3D80D29838CBDABB2E">
    <w:name w:val="14035A8AAF844D3D80D29838CBDABB2E"/>
  </w:style>
  <w:style w:type="paragraph" w:customStyle="1" w:styleId="A56454BFAC174417BA34075AFF846F45">
    <w:name w:val="A56454BFAC174417BA34075AFF846F45"/>
  </w:style>
  <w:style w:type="paragraph" w:customStyle="1" w:styleId="1E09329ADA434F3AB4994895416F36C8">
    <w:name w:val="1E09329ADA434F3AB4994895416F36C8"/>
  </w:style>
  <w:style w:type="paragraph" w:customStyle="1" w:styleId="5C14ECC635504ACB97FDDCB075E413B4">
    <w:name w:val="5C14ECC635504ACB97FDDCB075E413B4"/>
  </w:style>
  <w:style w:type="paragraph" w:customStyle="1" w:styleId="40774659327F48DBAD6A32F99394329E">
    <w:name w:val="40774659327F48DBAD6A32F99394329E"/>
  </w:style>
  <w:style w:type="paragraph" w:customStyle="1" w:styleId="F907FF2FB00646B288B92E85DDE5EA29">
    <w:name w:val="F907FF2FB00646B288B92E85DDE5EA29"/>
  </w:style>
  <w:style w:type="paragraph" w:customStyle="1" w:styleId="596487ED9C1D4B2A98C8C3B728EAA97A">
    <w:name w:val="596487ED9C1D4B2A98C8C3B728EAA97A"/>
  </w:style>
  <w:style w:type="paragraph" w:customStyle="1" w:styleId="672B6D8381264FD6B11EF8E84BC6E3BA">
    <w:name w:val="672B6D8381264FD6B11EF8E84BC6E3BA"/>
  </w:style>
  <w:style w:type="paragraph" w:customStyle="1" w:styleId="674465D3096B473F847C7EE525246FDF">
    <w:name w:val="674465D3096B473F847C7EE525246FDF"/>
  </w:style>
  <w:style w:type="paragraph" w:customStyle="1" w:styleId="8349C9ED0A2549BB930F59D17C07E817">
    <w:name w:val="8349C9ED0A2549BB930F59D17C07E817"/>
  </w:style>
  <w:style w:type="paragraph" w:customStyle="1" w:styleId="1792846DE13740A49DA8B45539293F6F">
    <w:name w:val="1792846DE13740A49DA8B45539293F6F"/>
  </w:style>
  <w:style w:type="paragraph" w:customStyle="1" w:styleId="56E17F9D825E4DE3B4D219A7D22207C6">
    <w:name w:val="56E17F9D825E4DE3B4D219A7D22207C6"/>
  </w:style>
  <w:style w:type="paragraph" w:customStyle="1" w:styleId="4B88A6CABD9245AB803C3D89602883BB">
    <w:name w:val="4B88A6CABD9245AB803C3D89602883BB"/>
  </w:style>
  <w:style w:type="paragraph" w:customStyle="1" w:styleId="C45ADF8E57764AEABB3E6226BCCDA3CE">
    <w:name w:val="C45ADF8E57764AEABB3E6226BCCDA3CE"/>
  </w:style>
  <w:style w:type="paragraph" w:customStyle="1" w:styleId="FCD709449518422E9827B14BEACBEF57">
    <w:name w:val="FCD709449518422E9827B14BEACBEF57"/>
  </w:style>
  <w:style w:type="paragraph" w:customStyle="1" w:styleId="FA54804CF6584477B72E57F9527E9F67">
    <w:name w:val="FA54804CF6584477B72E57F9527E9F67"/>
  </w:style>
  <w:style w:type="paragraph" w:customStyle="1" w:styleId="B78CA136EF2E4CB58EBF791310B43082">
    <w:name w:val="B78CA136EF2E4CB58EBF791310B43082"/>
  </w:style>
  <w:style w:type="paragraph" w:customStyle="1" w:styleId="CA2B637B3BA441A6949B996AD71FAF25">
    <w:name w:val="CA2B637B3BA441A6949B996AD71FAF25"/>
  </w:style>
  <w:style w:type="paragraph" w:customStyle="1" w:styleId="73188E5215DA4027AF6A93E1B2158682">
    <w:name w:val="73188E5215DA4027AF6A93E1B2158682"/>
  </w:style>
  <w:style w:type="paragraph" w:customStyle="1" w:styleId="97CF4AD413DA41FFA67D120760189EAC">
    <w:name w:val="97CF4AD413DA41FFA67D120760189EAC"/>
  </w:style>
  <w:style w:type="paragraph" w:customStyle="1" w:styleId="9F5CF7E0C1104606BB58EE06F8A28394">
    <w:name w:val="9F5CF7E0C1104606BB58EE06F8A28394"/>
  </w:style>
  <w:style w:type="paragraph" w:customStyle="1" w:styleId="4C1F33383209457CAAB1AAC9EC4EB890">
    <w:name w:val="4C1F33383209457CAAB1AAC9EC4EB890"/>
  </w:style>
  <w:style w:type="paragraph" w:customStyle="1" w:styleId="BA4BE39129E146E4A7D6817B008F34A3">
    <w:name w:val="BA4BE39129E146E4A7D6817B008F34A3"/>
  </w:style>
  <w:style w:type="paragraph" w:customStyle="1" w:styleId="DA57DACB00F142C2AAD8A471D883C2BA">
    <w:name w:val="DA57DACB00F142C2AAD8A471D883C2BA"/>
  </w:style>
  <w:style w:type="paragraph" w:customStyle="1" w:styleId="84B7CADDFF0748D0BB23ECC51311F81E">
    <w:name w:val="84B7CADDFF0748D0BB23ECC51311F81E"/>
  </w:style>
  <w:style w:type="paragraph" w:customStyle="1" w:styleId="8B4A067C854645A4B23CB85334B599E5">
    <w:name w:val="8B4A067C854645A4B23CB85334B599E5"/>
  </w:style>
  <w:style w:type="paragraph" w:customStyle="1" w:styleId="0679FB783C224F82A087A1C968B5407D">
    <w:name w:val="0679FB783C224F82A087A1C968B5407D"/>
  </w:style>
  <w:style w:type="paragraph" w:customStyle="1" w:styleId="555BED9895D24660A70C119C316B0480">
    <w:name w:val="555BED9895D24660A70C119C316B0480"/>
  </w:style>
  <w:style w:type="paragraph" w:customStyle="1" w:styleId="268275B87648460E92225F19733F16B1">
    <w:name w:val="268275B87648460E92225F19733F16B1"/>
  </w:style>
  <w:style w:type="paragraph" w:customStyle="1" w:styleId="FFD829975BEA4BE89B2CD6641ADB2282">
    <w:name w:val="FFD829975BEA4BE89B2CD6641ADB2282"/>
  </w:style>
  <w:style w:type="paragraph" w:customStyle="1" w:styleId="FECCC9DDFBD440D8A6B258F3337CFDBF">
    <w:name w:val="FECCC9DDFBD440D8A6B258F3337CFD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0A2347624AE48FFB7D585D0EF3D0114">
    <w:name w:val="60A2347624AE48FFB7D585D0EF3D0114"/>
  </w:style>
  <w:style w:type="paragraph" w:customStyle="1" w:styleId="0855DAC3932447A0B316D2FA3823C7BC">
    <w:name w:val="0855DAC3932447A0B316D2FA3823C7BC"/>
  </w:style>
  <w:style w:type="paragraph" w:customStyle="1" w:styleId="E8A2E59D350042F6970807639A8E2857">
    <w:name w:val="E8A2E59D350042F6970807639A8E2857"/>
  </w:style>
  <w:style w:type="paragraph" w:customStyle="1" w:styleId="EA76B31FDF6A446290108FF64A6D79F0">
    <w:name w:val="EA76B31FDF6A446290108FF64A6D79F0"/>
  </w:style>
  <w:style w:type="paragraph" w:customStyle="1" w:styleId="DB5AC27262544F579B8208DA57071138">
    <w:name w:val="DB5AC27262544F579B8208DA57071138"/>
  </w:style>
  <w:style w:type="paragraph" w:customStyle="1" w:styleId="39896738BF9C4723B058890F89547269">
    <w:name w:val="39896738BF9C4723B058890F89547269"/>
  </w:style>
  <w:style w:type="paragraph" w:customStyle="1" w:styleId="3DAE937111B846E6A1A2712109D309AF">
    <w:name w:val="3DAE937111B846E6A1A2712109D309AF"/>
  </w:style>
  <w:style w:type="paragraph" w:customStyle="1" w:styleId="E6033C7E85494B71B5376DE1C05EC531">
    <w:name w:val="E6033C7E85494B71B5376DE1C05EC531"/>
  </w:style>
  <w:style w:type="paragraph" w:customStyle="1" w:styleId="334724C249FF4B4CB8A2DDE4CF6AF05F">
    <w:name w:val="334724C249FF4B4CB8A2DDE4CF6AF05F"/>
  </w:style>
  <w:style w:type="paragraph" w:customStyle="1" w:styleId="F0C36B42A040402486234FC9225C76AF">
    <w:name w:val="F0C36B42A040402486234FC9225C76AF"/>
  </w:style>
  <w:style w:type="paragraph" w:customStyle="1" w:styleId="2CAFC2CF897D4ECD90BCAB25AA75BD95">
    <w:name w:val="2CAFC2CF897D4ECD90BCAB25AA75BD95"/>
  </w:style>
  <w:style w:type="paragraph" w:customStyle="1" w:styleId="947B90E0C5B04A9BA8CE277791DB74C1">
    <w:name w:val="947B90E0C5B04A9BA8CE277791DB74C1"/>
  </w:style>
  <w:style w:type="paragraph" w:customStyle="1" w:styleId="CF6EA49CAF584B729F2EE5FC8D595BDE">
    <w:name w:val="CF6EA49CAF584B729F2EE5FC8D595BDE"/>
  </w:style>
  <w:style w:type="paragraph" w:customStyle="1" w:styleId="E9D84B97352A4A86AE1EA2DF90B2BE81">
    <w:name w:val="E9D84B97352A4A86AE1EA2DF90B2BE81"/>
  </w:style>
  <w:style w:type="paragraph" w:customStyle="1" w:styleId="045CB7174EC74EA8924C1B31C12081DC">
    <w:name w:val="045CB7174EC74EA8924C1B31C12081DC"/>
  </w:style>
  <w:style w:type="paragraph" w:customStyle="1" w:styleId="9FBCDFCAF71641C999E19CFADBF358E7">
    <w:name w:val="9FBCDFCAF71641C999E19CFADBF358E7"/>
  </w:style>
  <w:style w:type="paragraph" w:customStyle="1" w:styleId="86F196FD0A0B455288D6203E1DDE220A">
    <w:name w:val="86F196FD0A0B455288D6203E1DDE220A"/>
  </w:style>
  <w:style w:type="paragraph" w:customStyle="1" w:styleId="318DF2810E19432AA78C6F80835F2419">
    <w:name w:val="318DF2810E19432AA78C6F80835F2419"/>
  </w:style>
  <w:style w:type="paragraph" w:customStyle="1" w:styleId="6B5481C3754340429316B619688E9C63">
    <w:name w:val="6B5481C3754340429316B619688E9C63"/>
  </w:style>
  <w:style w:type="paragraph" w:customStyle="1" w:styleId="73E8E4A271DE4E78A015ECE50C39CBF6">
    <w:name w:val="73E8E4A271DE4E78A015ECE50C39CBF6"/>
  </w:style>
  <w:style w:type="paragraph" w:customStyle="1" w:styleId="27E2FE18FF064C969FBE2C29511B9383">
    <w:name w:val="27E2FE18FF064C969FBE2C29511B9383"/>
  </w:style>
  <w:style w:type="paragraph" w:customStyle="1" w:styleId="2C28B84B38A6475A8C0B96E494952707">
    <w:name w:val="2C28B84B38A6475A8C0B96E494952707"/>
  </w:style>
  <w:style w:type="paragraph" w:customStyle="1" w:styleId="74C34048E57D4A2A9752BD65B03C934A">
    <w:name w:val="74C34048E57D4A2A9752BD65B03C934A"/>
  </w:style>
  <w:style w:type="paragraph" w:customStyle="1" w:styleId="D35C4E901D884D3DAA579B63FC383BB0">
    <w:name w:val="D35C4E901D884D3DAA579B63FC383BB0"/>
  </w:style>
  <w:style w:type="paragraph" w:customStyle="1" w:styleId="25217D5819194A359FE3EAECFA1D1B0D">
    <w:name w:val="25217D5819194A359FE3EAECFA1D1B0D"/>
  </w:style>
  <w:style w:type="paragraph" w:customStyle="1" w:styleId="14035A8AAF844D3D80D29838CBDABB2E">
    <w:name w:val="14035A8AAF844D3D80D29838CBDABB2E"/>
  </w:style>
  <w:style w:type="paragraph" w:customStyle="1" w:styleId="A56454BFAC174417BA34075AFF846F45">
    <w:name w:val="A56454BFAC174417BA34075AFF846F45"/>
  </w:style>
  <w:style w:type="paragraph" w:customStyle="1" w:styleId="1E09329ADA434F3AB4994895416F36C8">
    <w:name w:val="1E09329ADA434F3AB4994895416F36C8"/>
  </w:style>
  <w:style w:type="paragraph" w:customStyle="1" w:styleId="5C14ECC635504ACB97FDDCB075E413B4">
    <w:name w:val="5C14ECC635504ACB97FDDCB075E413B4"/>
  </w:style>
  <w:style w:type="paragraph" w:customStyle="1" w:styleId="40774659327F48DBAD6A32F99394329E">
    <w:name w:val="40774659327F48DBAD6A32F99394329E"/>
  </w:style>
  <w:style w:type="paragraph" w:customStyle="1" w:styleId="F907FF2FB00646B288B92E85DDE5EA29">
    <w:name w:val="F907FF2FB00646B288B92E85DDE5EA29"/>
  </w:style>
  <w:style w:type="paragraph" w:customStyle="1" w:styleId="596487ED9C1D4B2A98C8C3B728EAA97A">
    <w:name w:val="596487ED9C1D4B2A98C8C3B728EAA97A"/>
  </w:style>
  <w:style w:type="paragraph" w:customStyle="1" w:styleId="672B6D8381264FD6B11EF8E84BC6E3BA">
    <w:name w:val="672B6D8381264FD6B11EF8E84BC6E3BA"/>
  </w:style>
  <w:style w:type="paragraph" w:customStyle="1" w:styleId="674465D3096B473F847C7EE525246FDF">
    <w:name w:val="674465D3096B473F847C7EE525246FDF"/>
  </w:style>
  <w:style w:type="paragraph" w:customStyle="1" w:styleId="8349C9ED0A2549BB930F59D17C07E817">
    <w:name w:val="8349C9ED0A2549BB930F59D17C07E817"/>
  </w:style>
  <w:style w:type="paragraph" w:customStyle="1" w:styleId="1792846DE13740A49DA8B45539293F6F">
    <w:name w:val="1792846DE13740A49DA8B45539293F6F"/>
  </w:style>
  <w:style w:type="paragraph" w:customStyle="1" w:styleId="56E17F9D825E4DE3B4D219A7D22207C6">
    <w:name w:val="56E17F9D825E4DE3B4D219A7D22207C6"/>
  </w:style>
  <w:style w:type="paragraph" w:customStyle="1" w:styleId="4B88A6CABD9245AB803C3D89602883BB">
    <w:name w:val="4B88A6CABD9245AB803C3D89602883BB"/>
  </w:style>
  <w:style w:type="paragraph" w:customStyle="1" w:styleId="C45ADF8E57764AEABB3E6226BCCDA3CE">
    <w:name w:val="C45ADF8E57764AEABB3E6226BCCDA3CE"/>
  </w:style>
  <w:style w:type="paragraph" w:customStyle="1" w:styleId="FCD709449518422E9827B14BEACBEF57">
    <w:name w:val="FCD709449518422E9827B14BEACBEF57"/>
  </w:style>
  <w:style w:type="paragraph" w:customStyle="1" w:styleId="FA54804CF6584477B72E57F9527E9F67">
    <w:name w:val="FA54804CF6584477B72E57F9527E9F67"/>
  </w:style>
  <w:style w:type="paragraph" w:customStyle="1" w:styleId="B78CA136EF2E4CB58EBF791310B43082">
    <w:name w:val="B78CA136EF2E4CB58EBF791310B43082"/>
  </w:style>
  <w:style w:type="paragraph" w:customStyle="1" w:styleId="CA2B637B3BA441A6949B996AD71FAF25">
    <w:name w:val="CA2B637B3BA441A6949B996AD71FAF25"/>
  </w:style>
  <w:style w:type="paragraph" w:customStyle="1" w:styleId="73188E5215DA4027AF6A93E1B2158682">
    <w:name w:val="73188E5215DA4027AF6A93E1B2158682"/>
  </w:style>
  <w:style w:type="paragraph" w:customStyle="1" w:styleId="97CF4AD413DA41FFA67D120760189EAC">
    <w:name w:val="97CF4AD413DA41FFA67D120760189EAC"/>
  </w:style>
  <w:style w:type="paragraph" w:customStyle="1" w:styleId="9F5CF7E0C1104606BB58EE06F8A28394">
    <w:name w:val="9F5CF7E0C1104606BB58EE06F8A28394"/>
  </w:style>
  <w:style w:type="paragraph" w:customStyle="1" w:styleId="4C1F33383209457CAAB1AAC9EC4EB890">
    <w:name w:val="4C1F33383209457CAAB1AAC9EC4EB890"/>
  </w:style>
  <w:style w:type="paragraph" w:customStyle="1" w:styleId="BA4BE39129E146E4A7D6817B008F34A3">
    <w:name w:val="BA4BE39129E146E4A7D6817B008F34A3"/>
  </w:style>
  <w:style w:type="paragraph" w:customStyle="1" w:styleId="DA57DACB00F142C2AAD8A471D883C2BA">
    <w:name w:val="DA57DACB00F142C2AAD8A471D883C2BA"/>
  </w:style>
  <w:style w:type="paragraph" w:customStyle="1" w:styleId="84B7CADDFF0748D0BB23ECC51311F81E">
    <w:name w:val="84B7CADDFF0748D0BB23ECC51311F81E"/>
  </w:style>
  <w:style w:type="paragraph" w:customStyle="1" w:styleId="8B4A067C854645A4B23CB85334B599E5">
    <w:name w:val="8B4A067C854645A4B23CB85334B599E5"/>
  </w:style>
  <w:style w:type="paragraph" w:customStyle="1" w:styleId="0679FB783C224F82A087A1C968B5407D">
    <w:name w:val="0679FB783C224F82A087A1C968B5407D"/>
  </w:style>
  <w:style w:type="paragraph" w:customStyle="1" w:styleId="555BED9895D24660A70C119C316B0480">
    <w:name w:val="555BED9895D24660A70C119C316B0480"/>
  </w:style>
  <w:style w:type="paragraph" w:customStyle="1" w:styleId="268275B87648460E92225F19733F16B1">
    <w:name w:val="268275B87648460E92225F19733F16B1"/>
  </w:style>
  <w:style w:type="paragraph" w:customStyle="1" w:styleId="FFD829975BEA4BE89B2CD6641ADB2282">
    <w:name w:val="FFD829975BEA4BE89B2CD6641ADB2282"/>
  </w:style>
  <w:style w:type="paragraph" w:customStyle="1" w:styleId="FECCC9DDFBD440D8A6B258F3337CFDBF">
    <w:name w:val="FECCC9DDFBD440D8A6B258F3337CF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F7D26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EF591E"/>
      </a:hlink>
      <a:folHlink>
        <a:srgbClr val="A7AFC1"/>
      </a:folHlink>
    </a:clrScheme>
    <a:fontScheme name="Office Fonts">
      <a:majorFont>
        <a:latin typeface="Cambria"/>
        <a:ea typeface=""/>
        <a:cs typeface=""/>
        <a:font script="Jpan" typeface="MS Mincho"/>
        <a:font script="Arab" typeface="Times New Roman"/>
        <a:font script="Hang" typeface="Batang"/>
        <a:font script="Hant" typeface="MingLiu"/>
        <a:font script="Hans" typeface="SimSun"/>
        <a:font script="Cyrl" typeface="Times New Roman"/>
        <a:font script="Grek" typeface="Times New Roman"/>
        <a:font script="Hebr" typeface="Times New Roman"/>
        <a:font script="Viet" typeface="Times New Roman"/>
        <a:font script="Thai" typeface="Angsana New"/>
      </a:majorFont>
      <a:minorFont>
        <a:latin typeface="Calibri"/>
        <a:ea typeface=""/>
        <a:cs typeface=""/>
        <a:font script="Jpan" typeface="MS Gothic"/>
        <a:font script="Arab" typeface="Arial"/>
        <a:font script="Hang" typeface="Dotum"/>
        <a:font script="Hant" typeface="PMingLiu"/>
        <a:font script="Hans" typeface="SimHei"/>
        <a:font script="Cyrl" typeface="Arial"/>
        <a:font script="Grek" typeface="Arial"/>
        <a:font script="Hebr" typeface="Arial"/>
        <a:font script="Viet" typeface="Arial"/>
        <a:font script="Thai" typeface="Cordia New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6A417AF-ADA2-4B6C-BEF7-21E5A7501F21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BB2761FD-C6B9-493A-98F0-42A3B72A3D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Resume2.dotx</Template>
  <TotalTime>22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Chronological resume (Blue Line design)</vt:lpstr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(Blue Line design)</dc:title>
  <dc:creator>Marlon dos Santos Rodrigues</dc:creator>
  <cp:lastModifiedBy>p3.lazer01</cp:lastModifiedBy>
  <cp:revision>7</cp:revision>
  <cp:lastPrinted>2006-08-01T17:47:00Z</cp:lastPrinted>
  <dcterms:created xsi:type="dcterms:W3CDTF">2016-01-22T14:52:00Z</dcterms:created>
  <dcterms:modified xsi:type="dcterms:W3CDTF">2016-01-24T18:36:00Z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TC100726639990</vt:lpwstr>
  </property>
</Properties>
</file>