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318A5" w14:textId="77777777" w:rsidR="0057062B" w:rsidRPr="009D18D8" w:rsidRDefault="00FF189F">
      <w:pPr>
        <w:pStyle w:val="Ttulo"/>
        <w:rPr>
          <w:lang w:val="pt-BR"/>
        </w:rPr>
      </w:pPr>
      <w:r>
        <w:rPr>
          <w:lang w:val="pt-BR"/>
        </w:rPr>
        <w:t>‍‍</w:t>
      </w:r>
      <w:sdt>
        <w:sdtPr>
          <w:rPr>
            <w:lang w:val="pt-BR"/>
          </w:rPr>
          <w:alias w:val="Seu nome"/>
          <w:tag w:val=""/>
          <w:id w:val="1246310863"/>
          <w:placeholder>
            <w:docPart w:val="00DBD8CB278E41EE85B7CF5D1BA0BD6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31FC5">
            <w:rPr>
              <w:lang w:val="pt-BR"/>
            </w:rPr>
            <w:t>André Cordeiro Maciel Feitoza</w:t>
          </w:r>
        </w:sdtContent>
      </w:sdt>
    </w:p>
    <w:p w14:paraId="7EB51CDF" w14:textId="77777777" w:rsidR="0057062B" w:rsidRPr="00DC4EEC" w:rsidRDefault="0097295A">
      <w:pPr>
        <w:rPr>
          <w:szCs w:val="18"/>
          <w:lang w:val="pt-BR"/>
        </w:rPr>
      </w:pPr>
      <w:sdt>
        <w:sdtPr>
          <w:rPr>
            <w:szCs w:val="18"/>
            <w:lang w:val="pt-BR"/>
          </w:rPr>
          <w:alias w:val="Endereço"/>
          <w:tag w:val=""/>
          <w:id w:val="-593780209"/>
          <w:placeholder>
            <w:docPart w:val="743AD6AF99E6447A8FCBE86F5FC1817C"/>
          </w:placeholder>
          <w:dataBinding w:prefixMappings="xmlns:ns0='http://schemas.microsoft.com/office/2006/coverPageProps' " w:xpath="/ns0:CoverPageProperties[1]/ns0:EmpresaAddress[1]" w:storeItemID="{55AF091B-3C7A-41E3-B477-F2FDAA23CFDA}"/>
          <w:text/>
        </w:sdtPr>
        <w:sdtEndPr/>
        <w:sdtContent>
          <w:r w:rsidR="00831FC5" w:rsidRPr="00DC4EEC">
            <w:rPr>
              <w:szCs w:val="18"/>
              <w:lang w:val="pt-BR"/>
            </w:rPr>
            <w:t xml:space="preserve">Rua Almirante Barroso,192, Centro, Rio </w:t>
          </w:r>
          <w:proofErr w:type="spellStart"/>
          <w:r w:rsidR="00831FC5" w:rsidRPr="00DC4EEC">
            <w:rPr>
              <w:szCs w:val="18"/>
              <w:lang w:val="pt-BR"/>
            </w:rPr>
            <w:t>Grande-rs</w:t>
          </w:r>
          <w:proofErr w:type="spellEnd"/>
        </w:sdtContent>
      </w:sdt>
      <w:r w:rsidR="00FF189F" w:rsidRPr="00DC4EEC">
        <w:rPr>
          <w:szCs w:val="18"/>
          <w:lang w:val="pt-BR"/>
        </w:rPr>
        <w:t> | </w:t>
      </w:r>
      <w:sdt>
        <w:sdtPr>
          <w:rPr>
            <w:szCs w:val="18"/>
            <w:lang w:val="pt-BR"/>
          </w:rPr>
          <w:alias w:val="Telefone"/>
          <w:tag w:val=""/>
          <w:id w:val="-1416317146"/>
          <w:placeholder>
            <w:docPart w:val="AAAC8C109135413DA20E75309DB7C442"/>
          </w:placeholder>
          <w:dataBinding w:prefixMappings="xmlns:ns0='http://schemas.microsoft.com/office/2006/coverPageProps' " w:xpath="/ns0:CoverPageProperties[1]/ns0:EmpresaPhone[1]" w:storeItemID="{55AF091B-3C7A-41E3-B477-F2FDAA23CFDA}"/>
          <w:text/>
        </w:sdtPr>
        <w:sdtEndPr/>
        <w:sdtContent>
          <w:r w:rsidR="00831FC5" w:rsidRPr="00DC4EEC">
            <w:rPr>
              <w:szCs w:val="18"/>
              <w:lang w:val="pt-BR"/>
            </w:rPr>
            <w:t>(53) 8127-2936 / 8437-5179</w:t>
          </w:r>
        </w:sdtContent>
      </w:sdt>
      <w:r w:rsidR="00FF189F" w:rsidRPr="00DC4EEC">
        <w:rPr>
          <w:szCs w:val="18"/>
          <w:lang w:val="pt-BR"/>
        </w:rPr>
        <w:t> | </w:t>
      </w:r>
      <w:sdt>
        <w:sdtPr>
          <w:rPr>
            <w:szCs w:val="18"/>
            <w:lang w:val="pt-BR"/>
          </w:rPr>
          <w:alias w:val="Email"/>
          <w:tag w:val=""/>
          <w:id w:val="-391963670"/>
          <w:placeholder>
            <w:docPart w:val="4B34782A6AB44885B439DCD3797BDBD3"/>
          </w:placeholder>
          <w:dataBinding w:prefixMappings="xmlns:ns0='http://schemas.microsoft.com/office/2006/coverPageProps' " w:xpath="/ns0:CoverPageProperties[1]/ns0:EmpresaEmail[1]" w:storeItemID="{55AF091B-3C7A-41E3-B477-F2FDAA23CFDA}"/>
          <w:text/>
        </w:sdtPr>
        <w:sdtEndPr/>
        <w:sdtContent>
          <w:r w:rsidR="00831FC5" w:rsidRPr="00DC4EEC">
            <w:rPr>
              <w:szCs w:val="18"/>
              <w:lang w:val="pt-BR"/>
            </w:rPr>
            <w:t>feitozandre@bol.com.br</w:t>
          </w:r>
        </w:sdtContent>
      </w:sdt>
    </w:p>
    <w:p w14:paraId="05219A4A" w14:textId="77777777" w:rsidR="0057062B" w:rsidRPr="009D18D8" w:rsidRDefault="00FF189F">
      <w:pPr>
        <w:pStyle w:val="Ttulodaseo"/>
        <w:spacing w:before="720"/>
        <w:rPr>
          <w:lang w:val="pt-BR"/>
        </w:rPr>
      </w:pPr>
      <w:r w:rsidRPr="009D18D8">
        <w:rPr>
          <w:lang w:val="pt-BR"/>
        </w:rPr>
        <w:t>Objetivo</w:t>
      </w:r>
    </w:p>
    <w:p w14:paraId="7528C559" w14:textId="77777777" w:rsidR="0057062B" w:rsidRPr="00DC4EEC" w:rsidRDefault="00831FC5">
      <w:pPr>
        <w:pStyle w:val="Listacommarcadores"/>
        <w:rPr>
          <w:b/>
          <w:sz w:val="20"/>
          <w:lang w:val="pt-BR"/>
        </w:rPr>
      </w:pPr>
      <w:r w:rsidRPr="00DC4EEC">
        <w:rPr>
          <w:b/>
          <w:sz w:val="20"/>
          <w:lang w:val="pt-BR"/>
        </w:rPr>
        <w:t>Auxiliar de radiografia Industrial</w:t>
      </w:r>
      <w:bookmarkStart w:id="0" w:name="_GoBack"/>
      <w:bookmarkEnd w:id="0"/>
    </w:p>
    <w:p w14:paraId="3827D793" w14:textId="77777777" w:rsidR="0057062B" w:rsidRPr="009D18D8" w:rsidRDefault="00FF189F">
      <w:pPr>
        <w:pStyle w:val="Ttulodaseo"/>
        <w:rPr>
          <w:lang w:val="pt-BR"/>
        </w:rPr>
      </w:pPr>
      <w:r w:rsidRPr="009D18D8">
        <w:rPr>
          <w:lang w:val="pt-BR"/>
        </w:rPr>
        <w:t>Educação</w:t>
      </w:r>
    </w:p>
    <w:p w14:paraId="6B860023" w14:textId="77777777" w:rsidR="00831FC5" w:rsidRPr="009D18D8" w:rsidRDefault="00831FC5">
      <w:pPr>
        <w:pStyle w:val="Subseo"/>
        <w:spacing w:before="100"/>
        <w:rPr>
          <w:lang w:val="pt-BR"/>
        </w:rPr>
      </w:pPr>
      <w:r>
        <w:rPr>
          <w:lang w:val="pt-BR"/>
        </w:rPr>
        <w:t>Ensino fundamental</w:t>
      </w:r>
      <w:r w:rsidR="00FF189F" w:rsidRPr="009D18D8">
        <w:rPr>
          <w:lang w:val="pt-BR"/>
        </w:rPr>
        <w:t> | | </w:t>
      </w:r>
      <w:r>
        <w:rPr>
          <w:lang w:val="pt-BR"/>
        </w:rPr>
        <w:t xml:space="preserve">e.e.p.g. </w:t>
      </w:r>
      <w:proofErr w:type="spellStart"/>
      <w:r>
        <w:rPr>
          <w:lang w:val="pt-BR"/>
        </w:rPr>
        <w:t>prof°</w:t>
      </w:r>
      <w:proofErr w:type="spellEnd"/>
      <w:r>
        <w:rPr>
          <w:lang w:val="pt-BR"/>
        </w:rPr>
        <w:t xml:space="preserve"> alfredo reis viegas</w:t>
      </w:r>
    </w:p>
    <w:sdt>
      <w:sdtPr>
        <w:rPr>
          <w:b w:val="0"/>
          <w:bCs w:val="0"/>
          <w:caps w:val="0"/>
          <w:color w:val="404040" w:themeColor="text1" w:themeTint="BF"/>
          <w:lang w:val="pt-BR"/>
        </w:rPr>
        <w:id w:val="-1106653387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  <w:lang w:val="pt-BR"/>
            </w:rPr>
            <w:id w:val="-514004892"/>
            <w:placeholder>
              <w:docPart w:val="04461D9219044FB6BB8E656CAB5E53BF"/>
            </w:placeholder>
          </w:sdtPr>
          <w:sdtEndPr/>
          <w:sdtContent>
            <w:p w14:paraId="0EC02179" w14:textId="77777777" w:rsidR="0057062B" w:rsidRPr="009D18D8" w:rsidRDefault="00831FC5">
              <w:pPr>
                <w:pStyle w:val="Subseo"/>
                <w:rPr>
                  <w:lang w:val="pt-BR"/>
                </w:rPr>
              </w:pPr>
              <w:r>
                <w:rPr>
                  <w:lang w:val="pt-BR"/>
                </w:rPr>
                <w:t>ensino médio |</w:t>
              </w:r>
              <w:r w:rsidR="00FF189F" w:rsidRPr="009D18D8">
                <w:rPr>
                  <w:lang w:val="pt-BR"/>
                </w:rPr>
                <w:t> | </w:t>
              </w:r>
              <w:r>
                <w:rPr>
                  <w:lang w:val="pt-BR"/>
                </w:rPr>
                <w:t xml:space="preserve">e.e.p.s.g </w:t>
              </w:r>
              <w:proofErr w:type="spellStart"/>
              <w:r>
                <w:rPr>
                  <w:lang w:val="pt-BR"/>
                </w:rPr>
                <w:t>profª</w:t>
              </w:r>
              <w:proofErr w:type="spellEnd"/>
              <w:r>
                <w:rPr>
                  <w:lang w:val="pt-BR"/>
                </w:rPr>
                <w:t xml:space="preserve"> sylvia de mello</w:t>
              </w:r>
            </w:p>
            <w:p w14:paraId="7BD0E204" w14:textId="77777777" w:rsidR="0057062B" w:rsidRPr="009D18D8" w:rsidRDefault="0097295A" w:rsidP="00831FC5">
              <w:pPr>
                <w:pStyle w:val="Listacommarcadores"/>
                <w:numPr>
                  <w:ilvl w:val="0"/>
                  <w:numId w:val="0"/>
                </w:numPr>
                <w:ind w:left="144"/>
                <w:rPr>
                  <w:lang w:val="pt-BR"/>
                </w:rPr>
              </w:pPr>
            </w:p>
          </w:sdtContent>
        </w:sdt>
      </w:sdtContent>
    </w:sdt>
    <w:p w14:paraId="177BA319" w14:textId="77777777" w:rsidR="0057062B" w:rsidRPr="009D18D8" w:rsidRDefault="00FF189F">
      <w:pPr>
        <w:pStyle w:val="Ttulodaseo"/>
        <w:rPr>
          <w:lang w:val="pt-BR"/>
        </w:rPr>
      </w:pPr>
      <w:r w:rsidRPr="009D18D8">
        <w:rPr>
          <w:lang w:val="pt-BR"/>
        </w:rPr>
        <w:t>Habilidades e Competências</w:t>
      </w:r>
    </w:p>
    <w:p w14:paraId="7D2CC26E" w14:textId="77777777" w:rsidR="0057062B" w:rsidRDefault="00831FC5">
      <w:pPr>
        <w:pStyle w:val="Subseo"/>
        <w:spacing w:before="100"/>
        <w:rPr>
          <w:lang w:val="pt-BR"/>
        </w:rPr>
      </w:pPr>
      <w:r>
        <w:rPr>
          <w:lang w:val="pt-BR"/>
        </w:rPr>
        <w:t>técnico em radiologia médica diagnóstica</w:t>
      </w:r>
    </w:p>
    <w:p w14:paraId="392BF9B0" w14:textId="77777777" w:rsidR="0057062B" w:rsidRPr="009D18D8" w:rsidRDefault="00DC6173">
      <w:pPr>
        <w:pStyle w:val="Subseo"/>
        <w:rPr>
          <w:lang w:val="pt-BR"/>
        </w:rPr>
      </w:pPr>
      <w:r>
        <w:rPr>
          <w:lang w:val="pt-BR"/>
        </w:rPr>
        <w:t>capacitação em práticas industriais</w:t>
      </w:r>
    </w:p>
    <w:p w14:paraId="67169500" w14:textId="77777777" w:rsidR="0057062B" w:rsidRDefault="00DC6173" w:rsidP="00DC6173">
      <w:pPr>
        <w:pStyle w:val="Listacommarcadores"/>
        <w:tabs>
          <w:tab w:val="clear" w:pos="144"/>
          <w:tab w:val="num" w:pos="864"/>
        </w:tabs>
        <w:ind w:left="864"/>
        <w:rPr>
          <w:lang w:val="pt-BR"/>
        </w:rPr>
      </w:pPr>
      <w:r>
        <w:rPr>
          <w:lang w:val="pt-BR"/>
        </w:rPr>
        <w:t>Radiografia Industrial</w:t>
      </w:r>
    </w:p>
    <w:p w14:paraId="685F0673" w14:textId="77777777" w:rsidR="00DC6173" w:rsidRDefault="00DC6173" w:rsidP="00DC6173">
      <w:pPr>
        <w:pStyle w:val="Listacommarcadores"/>
        <w:tabs>
          <w:tab w:val="clear" w:pos="144"/>
          <w:tab w:val="num" w:pos="1584"/>
        </w:tabs>
        <w:ind w:left="1584"/>
        <w:rPr>
          <w:lang w:val="pt-BR"/>
        </w:rPr>
      </w:pPr>
      <w:r>
        <w:rPr>
          <w:lang w:val="pt-BR"/>
        </w:rPr>
        <w:t>Gamagrafia</w:t>
      </w:r>
    </w:p>
    <w:p w14:paraId="208767BC" w14:textId="77777777" w:rsidR="00DC6173" w:rsidRPr="009D18D8" w:rsidRDefault="00DC6173" w:rsidP="00DC6173">
      <w:pPr>
        <w:pStyle w:val="Listacommarcadores"/>
        <w:tabs>
          <w:tab w:val="clear" w:pos="144"/>
          <w:tab w:val="num" w:pos="1584"/>
        </w:tabs>
        <w:ind w:left="1584"/>
        <w:rPr>
          <w:lang w:val="pt-BR"/>
        </w:rPr>
      </w:pPr>
      <w:r>
        <w:rPr>
          <w:lang w:val="pt-BR"/>
        </w:rPr>
        <w:t>Raio x</w:t>
      </w:r>
    </w:p>
    <w:p w14:paraId="05A357BD" w14:textId="77777777" w:rsidR="0057062B" w:rsidRPr="009D18D8" w:rsidRDefault="00DC6173">
      <w:pPr>
        <w:pStyle w:val="Subseo"/>
        <w:rPr>
          <w:lang w:val="pt-BR"/>
        </w:rPr>
      </w:pPr>
      <w:r>
        <w:rPr>
          <w:lang w:val="pt-BR"/>
        </w:rPr>
        <w:t>Informática básica</w:t>
      </w:r>
    </w:p>
    <w:p w14:paraId="6669A93A" w14:textId="77777777" w:rsidR="0057062B" w:rsidRDefault="00DC6173">
      <w:pPr>
        <w:pStyle w:val="Subseo"/>
        <w:rPr>
          <w:lang w:val="pt-BR"/>
        </w:rPr>
      </w:pPr>
      <w:r>
        <w:rPr>
          <w:lang w:val="pt-BR"/>
        </w:rPr>
        <w:t>inglês básico</w:t>
      </w:r>
    </w:p>
    <w:p w14:paraId="7E8DFF6A" w14:textId="77777777" w:rsidR="00DC6173" w:rsidRPr="009D18D8" w:rsidRDefault="00DC6173" w:rsidP="00DC6173">
      <w:pPr>
        <w:pStyle w:val="Subseo"/>
        <w:rPr>
          <w:lang w:val="pt-BR"/>
        </w:rPr>
      </w:pPr>
      <w:r>
        <w:rPr>
          <w:lang w:val="pt-BR"/>
        </w:rPr>
        <w:t>vigilância patrimonial</w:t>
      </w:r>
    </w:p>
    <w:p w14:paraId="288C948C" w14:textId="77777777" w:rsidR="0057062B" w:rsidRPr="009D18D8" w:rsidRDefault="00FF189F">
      <w:pPr>
        <w:pStyle w:val="Ttulodaseo"/>
        <w:rPr>
          <w:lang w:val="pt-BR"/>
        </w:rPr>
      </w:pPr>
      <w:r w:rsidRPr="009D18D8">
        <w:rPr>
          <w:lang w:val="pt-BR"/>
        </w:rPr>
        <w:t>Experiência</w:t>
      </w:r>
    </w:p>
    <w:p w14:paraId="342B8F42" w14:textId="77777777" w:rsidR="0057062B" w:rsidRPr="009D18D8" w:rsidRDefault="00DC6173">
      <w:pPr>
        <w:pStyle w:val="Subseo"/>
        <w:spacing w:before="100"/>
        <w:rPr>
          <w:lang w:val="pt-BR"/>
        </w:rPr>
      </w:pPr>
      <w:r>
        <w:rPr>
          <w:lang w:val="pt-BR"/>
        </w:rPr>
        <w:t>carpinteiro</w:t>
      </w:r>
      <w:r w:rsidR="00FF189F" w:rsidRPr="009D18D8">
        <w:rPr>
          <w:lang w:val="pt-BR"/>
        </w:rPr>
        <w:t> | </w:t>
      </w:r>
      <w:r>
        <w:rPr>
          <w:lang w:val="pt-BR"/>
        </w:rPr>
        <w:t>engevix engenharia</w:t>
      </w:r>
      <w:r w:rsidR="00FF189F" w:rsidRPr="009D18D8">
        <w:rPr>
          <w:lang w:val="pt-BR"/>
        </w:rPr>
        <w:t> | </w:t>
      </w:r>
      <w:r>
        <w:rPr>
          <w:lang w:val="pt-BR"/>
        </w:rPr>
        <w:t>09/2013 – até o momento</w:t>
      </w:r>
    </w:p>
    <w:p w14:paraId="0623AD00" w14:textId="77777777" w:rsidR="0057062B" w:rsidRPr="009D18D8" w:rsidRDefault="00DC6173">
      <w:pPr>
        <w:pStyle w:val="Listacommarcadores"/>
        <w:rPr>
          <w:lang w:val="pt-BR"/>
        </w:rPr>
      </w:pPr>
      <w:r>
        <w:rPr>
          <w:lang w:val="pt-BR"/>
        </w:rPr>
        <w:t>Construção de formas de madeiras para grauteamento dos trilhos dos pórticos do estaleiro rio grande.</w:t>
      </w:r>
    </w:p>
    <w:sdt>
      <w:sdtPr>
        <w:rPr>
          <w:b w:val="0"/>
          <w:bCs w:val="0"/>
          <w:caps w:val="0"/>
          <w:color w:val="404040" w:themeColor="text1" w:themeTint="BF"/>
          <w:lang w:val="pt-BR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  <w:lang w:val="pt-BR"/>
            </w:rPr>
            <w:id w:val="-1773932447"/>
            <w:placeholder>
              <w:docPart w:val="04461D9219044FB6BB8E656CAB5E53BF"/>
            </w:placeholder>
          </w:sdtPr>
          <w:sdtEndPr/>
          <w:sdtContent>
            <w:p w14:paraId="21B07A32" w14:textId="77777777" w:rsidR="0057062B" w:rsidRPr="009D18D8" w:rsidRDefault="00DC6173">
              <w:pPr>
                <w:pStyle w:val="Subseo"/>
                <w:rPr>
                  <w:lang w:val="pt-BR"/>
                </w:rPr>
              </w:pPr>
              <w:r>
                <w:rPr>
                  <w:lang w:val="pt-BR"/>
                </w:rPr>
                <w:t>auxiliar de arquivo</w:t>
              </w:r>
              <w:r w:rsidR="00FF189F" w:rsidRPr="009D18D8">
                <w:rPr>
                  <w:lang w:val="pt-BR"/>
                </w:rPr>
                <w:t> | </w:t>
              </w:r>
              <w:r>
                <w:rPr>
                  <w:lang w:val="pt-BR"/>
                </w:rPr>
                <w:t>arquivo express</w:t>
              </w:r>
              <w:r w:rsidR="00FF189F" w:rsidRPr="009D18D8">
                <w:rPr>
                  <w:lang w:val="pt-BR"/>
                </w:rPr>
                <w:t> | </w:t>
              </w:r>
              <w:r>
                <w:rPr>
                  <w:lang w:val="pt-BR"/>
                </w:rPr>
                <w:t>05/2012 – 02/2013</w:t>
              </w:r>
            </w:p>
            <w:p w14:paraId="0A4C958D" w14:textId="77777777" w:rsidR="00DC6173" w:rsidRDefault="00DC6173" w:rsidP="00DC6173">
              <w:pPr>
                <w:pStyle w:val="Listacommarcadores"/>
              </w:pPr>
              <w:proofErr w:type="spellStart"/>
              <w:r>
                <w:t>Limpeza</w:t>
              </w:r>
              <w:proofErr w:type="spellEnd"/>
              <w:r>
                <w:t xml:space="preserve"> e </w:t>
              </w:r>
              <w:proofErr w:type="spellStart"/>
              <w:r>
                <w:t>manutenção</w:t>
              </w:r>
              <w:proofErr w:type="spellEnd"/>
              <w:r>
                <w:t xml:space="preserve"> das instalações, armazenamento, digitalização e </w:t>
              </w:r>
              <w:proofErr w:type="spellStart"/>
              <w:r>
                <w:t>preparo</w:t>
              </w:r>
              <w:proofErr w:type="spellEnd"/>
              <w:r>
                <w:t xml:space="preserve"> dos </w:t>
              </w:r>
              <w:proofErr w:type="spellStart"/>
              <w:r>
                <w:t>documentos</w:t>
              </w:r>
              <w:proofErr w:type="spellEnd"/>
              <w:r>
                <w:t>.</w:t>
              </w:r>
            </w:p>
            <w:p w14:paraId="3711FD58" w14:textId="77777777" w:rsidR="0057062B" w:rsidRDefault="0097295A" w:rsidP="00DC6173">
              <w:pPr>
                <w:pStyle w:val="Listacommarcadores"/>
                <w:numPr>
                  <w:ilvl w:val="0"/>
                  <w:numId w:val="0"/>
                </w:numPr>
                <w:ind w:left="144"/>
                <w:rPr>
                  <w:lang w:val="pt-BR"/>
                </w:rPr>
              </w:pPr>
            </w:p>
          </w:sdtContent>
        </w:sdt>
      </w:sdtContent>
    </w:sdt>
    <w:p w14:paraId="4830D882" w14:textId="77777777" w:rsidR="00DC6173" w:rsidRPr="009D18D8" w:rsidRDefault="00DC4EEC" w:rsidP="00DC6173">
      <w:pPr>
        <w:pStyle w:val="Subseo"/>
        <w:spacing w:before="100"/>
        <w:rPr>
          <w:lang w:val="pt-BR"/>
        </w:rPr>
      </w:pPr>
      <w:r>
        <w:rPr>
          <w:lang w:val="pt-BR"/>
        </w:rPr>
        <w:t>controlador de acesso</w:t>
      </w:r>
      <w:r w:rsidR="00DC6173" w:rsidRPr="009D18D8">
        <w:rPr>
          <w:lang w:val="pt-BR"/>
        </w:rPr>
        <w:t> | </w:t>
      </w:r>
      <w:r>
        <w:rPr>
          <w:lang w:val="pt-BR"/>
        </w:rPr>
        <w:t>s’partas</w:t>
      </w:r>
      <w:r w:rsidR="00DC6173" w:rsidRPr="009D18D8">
        <w:rPr>
          <w:lang w:val="pt-BR"/>
        </w:rPr>
        <w:t> | </w:t>
      </w:r>
      <w:r>
        <w:rPr>
          <w:lang w:val="pt-BR"/>
        </w:rPr>
        <w:t>05/2008 – 01/2012</w:t>
      </w:r>
    </w:p>
    <w:p w14:paraId="14EECE44" w14:textId="77777777" w:rsidR="00DC4EEC" w:rsidRDefault="00DC4EEC" w:rsidP="00DC4EEC">
      <w:pPr>
        <w:pStyle w:val="Listacommarcadores"/>
      </w:pPr>
      <w:proofErr w:type="spellStart"/>
      <w:r>
        <w:t>Controlar</w:t>
      </w:r>
      <w:proofErr w:type="spellEnd"/>
      <w:r>
        <w:t xml:space="preserve"> entrada e </w:t>
      </w:r>
      <w:proofErr w:type="spellStart"/>
      <w:r>
        <w:t>saída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 xml:space="preserve"> e </w:t>
      </w:r>
      <w:proofErr w:type="spellStart"/>
      <w:r>
        <w:t>moradores</w:t>
      </w:r>
      <w:proofErr w:type="spellEnd"/>
      <w:r>
        <w:t>.</w:t>
      </w:r>
    </w:p>
    <w:p w14:paraId="286BD4C8" w14:textId="77777777" w:rsidR="00DC6173" w:rsidRDefault="00DC6173" w:rsidP="00DC4EEC">
      <w:pPr>
        <w:pStyle w:val="Listacommarcadores"/>
        <w:numPr>
          <w:ilvl w:val="0"/>
          <w:numId w:val="0"/>
        </w:numPr>
        <w:rPr>
          <w:lang w:val="pt-BR"/>
        </w:rPr>
      </w:pPr>
    </w:p>
    <w:p w14:paraId="4BCEBA79" w14:textId="77777777" w:rsidR="00DC4EEC" w:rsidRPr="009D18D8" w:rsidRDefault="00DC4EEC" w:rsidP="00DC4EEC">
      <w:pPr>
        <w:pStyle w:val="Subseo"/>
        <w:spacing w:before="100"/>
        <w:rPr>
          <w:lang w:val="pt-BR"/>
        </w:rPr>
      </w:pPr>
      <w:r>
        <w:rPr>
          <w:lang w:val="pt-BR"/>
        </w:rPr>
        <w:t>operador de loja</w:t>
      </w:r>
      <w:r w:rsidRPr="009D18D8">
        <w:rPr>
          <w:lang w:val="pt-BR"/>
        </w:rPr>
        <w:t> | </w:t>
      </w:r>
      <w:r>
        <w:rPr>
          <w:lang w:val="pt-BR"/>
        </w:rPr>
        <w:t>dia brasil</w:t>
      </w:r>
      <w:r w:rsidRPr="009D18D8">
        <w:rPr>
          <w:lang w:val="pt-BR"/>
        </w:rPr>
        <w:t> | </w:t>
      </w:r>
      <w:r>
        <w:rPr>
          <w:lang w:val="pt-BR"/>
        </w:rPr>
        <w:t>03</w:t>
      </w:r>
      <w:r>
        <w:rPr>
          <w:lang w:val="pt-BR"/>
        </w:rPr>
        <w:t>/2008 –</w:t>
      </w:r>
      <w:r>
        <w:rPr>
          <w:lang w:val="pt-BR"/>
        </w:rPr>
        <w:t xml:space="preserve"> 05</w:t>
      </w:r>
      <w:r>
        <w:rPr>
          <w:lang w:val="pt-BR"/>
        </w:rPr>
        <w:t>/</w:t>
      </w:r>
      <w:r>
        <w:rPr>
          <w:lang w:val="pt-BR"/>
        </w:rPr>
        <w:t>2008</w:t>
      </w:r>
    </w:p>
    <w:p w14:paraId="54D4882D" w14:textId="77777777" w:rsidR="00DC4EEC" w:rsidRDefault="00DC4EEC" w:rsidP="00DC4EEC">
      <w:pPr>
        <w:pStyle w:val="Listacommarcadores"/>
        <w:rPr>
          <w:color w:val="4D4D4D" w:themeColor="text2"/>
        </w:rPr>
      </w:pPr>
      <w:proofErr w:type="spellStart"/>
      <w:r w:rsidRPr="006C35B5">
        <w:t>Limpeza</w:t>
      </w:r>
      <w:proofErr w:type="spellEnd"/>
      <w:r w:rsidRPr="006C35B5">
        <w:t xml:space="preserve">, </w:t>
      </w:r>
      <w:proofErr w:type="spellStart"/>
      <w:r w:rsidRPr="006C35B5">
        <w:t>reposição</w:t>
      </w:r>
      <w:proofErr w:type="spellEnd"/>
      <w:r w:rsidRPr="006C35B5">
        <w:t xml:space="preserve"> de </w:t>
      </w:r>
      <w:proofErr w:type="spellStart"/>
      <w:r w:rsidRPr="006C35B5">
        <w:t>mercadorias</w:t>
      </w:r>
      <w:proofErr w:type="spellEnd"/>
      <w:r w:rsidRPr="006C35B5">
        <w:t xml:space="preserve"> e </w:t>
      </w:r>
      <w:proofErr w:type="spellStart"/>
      <w:r w:rsidRPr="006C35B5">
        <w:t>estoque</w:t>
      </w:r>
      <w:proofErr w:type="spellEnd"/>
      <w:r w:rsidRPr="006C35B5">
        <w:t xml:space="preserve">, </w:t>
      </w:r>
      <w:proofErr w:type="spellStart"/>
      <w:r w:rsidRPr="006C35B5">
        <w:t>caixa</w:t>
      </w:r>
      <w:proofErr w:type="spellEnd"/>
      <w:r>
        <w:rPr>
          <w:color w:val="4D4D4D" w:themeColor="text2"/>
        </w:rPr>
        <w:t>.</w:t>
      </w:r>
    </w:p>
    <w:p w14:paraId="7879067A" w14:textId="77777777" w:rsidR="00DC4EEC" w:rsidRDefault="00DC4EEC" w:rsidP="00DC4EEC">
      <w:pPr>
        <w:pStyle w:val="Listacommarcadores"/>
        <w:numPr>
          <w:ilvl w:val="0"/>
          <w:numId w:val="0"/>
        </w:numPr>
      </w:pPr>
    </w:p>
    <w:p w14:paraId="55FA783F" w14:textId="77777777" w:rsidR="00DC4EEC" w:rsidRPr="009D18D8" w:rsidRDefault="00DC4EEC" w:rsidP="00DC4EEC">
      <w:pPr>
        <w:pStyle w:val="Subseo"/>
        <w:spacing w:before="100"/>
        <w:rPr>
          <w:lang w:val="pt-BR"/>
        </w:rPr>
      </w:pPr>
      <w:r>
        <w:rPr>
          <w:lang w:val="pt-BR"/>
        </w:rPr>
        <w:t>montador</w:t>
      </w:r>
      <w:r w:rsidRPr="009D18D8">
        <w:rPr>
          <w:lang w:val="pt-BR"/>
        </w:rPr>
        <w:t> | </w:t>
      </w:r>
      <w:r>
        <w:rPr>
          <w:lang w:val="pt-BR"/>
        </w:rPr>
        <w:t>pet box</w:t>
      </w:r>
      <w:r w:rsidRPr="009D18D8">
        <w:rPr>
          <w:lang w:val="pt-BR"/>
        </w:rPr>
        <w:t> | </w:t>
      </w:r>
      <w:r>
        <w:rPr>
          <w:lang w:val="pt-BR"/>
        </w:rPr>
        <w:t>08/2005</w:t>
      </w:r>
      <w:r>
        <w:rPr>
          <w:lang w:val="pt-BR"/>
        </w:rPr>
        <w:t xml:space="preserve"> –</w:t>
      </w:r>
      <w:r>
        <w:rPr>
          <w:lang w:val="pt-BR"/>
        </w:rPr>
        <w:t xml:space="preserve"> 07</w:t>
      </w:r>
      <w:r>
        <w:rPr>
          <w:lang w:val="pt-BR"/>
        </w:rPr>
        <w:t>/</w:t>
      </w:r>
      <w:r>
        <w:rPr>
          <w:lang w:val="pt-BR"/>
        </w:rPr>
        <w:t>2007</w:t>
      </w:r>
    </w:p>
    <w:p w14:paraId="04E3E188" w14:textId="77777777" w:rsidR="00DC4EEC" w:rsidRPr="006C35B5" w:rsidRDefault="00DC4EEC" w:rsidP="00DC4EEC">
      <w:pPr>
        <w:pStyle w:val="Listacommarcadores"/>
      </w:pPr>
      <w:proofErr w:type="spellStart"/>
      <w:r w:rsidRPr="006C35B5">
        <w:t>Montagem</w:t>
      </w:r>
      <w:proofErr w:type="spellEnd"/>
      <w:r w:rsidRPr="006C35B5">
        <w:t xml:space="preserve"> de </w:t>
      </w:r>
      <w:proofErr w:type="spellStart"/>
      <w:r w:rsidRPr="006C35B5">
        <w:t>moveis</w:t>
      </w:r>
      <w:proofErr w:type="spellEnd"/>
      <w:r w:rsidRPr="006C35B5">
        <w:t xml:space="preserve"> para pet shop e armazenamento de </w:t>
      </w:r>
      <w:proofErr w:type="spellStart"/>
      <w:r w:rsidRPr="006C35B5">
        <w:t>ração</w:t>
      </w:r>
      <w:proofErr w:type="spellEnd"/>
      <w:r w:rsidRPr="006C35B5">
        <w:t>.</w:t>
      </w:r>
    </w:p>
    <w:p w14:paraId="354FCD50" w14:textId="77777777" w:rsidR="00DC4EEC" w:rsidRDefault="00DC4EEC" w:rsidP="00DC4EEC">
      <w:pPr>
        <w:pStyle w:val="Listacommarcadores"/>
        <w:rPr>
          <w:color w:val="4D4D4D" w:themeColor="text2"/>
        </w:rPr>
      </w:pPr>
    </w:p>
    <w:p w14:paraId="518444A9" w14:textId="77777777" w:rsidR="00DC4EEC" w:rsidRDefault="00DC4EEC" w:rsidP="00DC4EEC">
      <w:pPr>
        <w:pStyle w:val="Listacommarcadores"/>
        <w:numPr>
          <w:ilvl w:val="0"/>
          <w:numId w:val="0"/>
        </w:numPr>
        <w:rPr>
          <w:color w:val="4D4D4D" w:themeColor="text2"/>
        </w:rPr>
      </w:pPr>
    </w:p>
    <w:p w14:paraId="5A4AF5FD" w14:textId="77777777" w:rsidR="00DC4EEC" w:rsidRDefault="00DC4EEC" w:rsidP="00DC4EEC">
      <w:pPr>
        <w:pStyle w:val="Listacommarcadores"/>
        <w:numPr>
          <w:ilvl w:val="0"/>
          <w:numId w:val="0"/>
        </w:numPr>
      </w:pPr>
    </w:p>
    <w:p w14:paraId="08CBC8A6" w14:textId="77777777" w:rsidR="00DC4EEC" w:rsidRPr="00DC4EEC" w:rsidRDefault="00DC4EEC" w:rsidP="00DC4EEC">
      <w:pPr>
        <w:spacing w:line="264" w:lineRule="auto"/>
        <w:rPr>
          <w:color w:val="4D4D4D" w:themeColor="text2"/>
        </w:rPr>
      </w:pPr>
    </w:p>
    <w:p w14:paraId="0CDD44B3" w14:textId="77777777" w:rsidR="00DC4EEC" w:rsidRDefault="00DC4EEC" w:rsidP="00DC4EEC">
      <w:pPr>
        <w:pStyle w:val="Listacommarcadores"/>
        <w:numPr>
          <w:ilvl w:val="0"/>
          <w:numId w:val="0"/>
        </w:numPr>
        <w:rPr>
          <w:lang w:val="pt-BR"/>
        </w:rPr>
      </w:pPr>
    </w:p>
    <w:p w14:paraId="1FA149F1" w14:textId="77777777" w:rsidR="00DC4EEC" w:rsidRDefault="00DC4EEC" w:rsidP="00DC4EEC">
      <w:pPr>
        <w:pStyle w:val="Listacommarcadores"/>
        <w:numPr>
          <w:ilvl w:val="0"/>
          <w:numId w:val="0"/>
        </w:numPr>
        <w:rPr>
          <w:lang w:val="pt-BR"/>
        </w:rPr>
      </w:pPr>
    </w:p>
    <w:p w14:paraId="099E5DE6" w14:textId="77777777" w:rsidR="00DC4EEC" w:rsidRPr="009D18D8" w:rsidRDefault="00DC4EEC" w:rsidP="00DC4EEC">
      <w:pPr>
        <w:pStyle w:val="Listacommarcadores"/>
        <w:numPr>
          <w:ilvl w:val="0"/>
          <w:numId w:val="0"/>
        </w:numPr>
        <w:rPr>
          <w:lang w:val="pt-BR"/>
        </w:rPr>
      </w:pPr>
    </w:p>
    <w:p w14:paraId="1B84EEA3" w14:textId="77777777" w:rsidR="00DC6173" w:rsidRPr="009D18D8" w:rsidRDefault="00DC6173" w:rsidP="00DC6173">
      <w:pPr>
        <w:pStyle w:val="Listacommarcadores"/>
        <w:numPr>
          <w:ilvl w:val="0"/>
          <w:numId w:val="0"/>
        </w:numPr>
        <w:ind w:left="144" w:hanging="144"/>
        <w:rPr>
          <w:lang w:val="pt-BR"/>
        </w:rPr>
      </w:pPr>
    </w:p>
    <w:sectPr w:rsidR="00DC6173" w:rsidRPr="009D18D8" w:rsidSect="00543D69">
      <w:footerReference w:type="default" r:id="rId8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27844" w14:textId="77777777" w:rsidR="00831FC5" w:rsidRDefault="00831FC5">
      <w:pPr>
        <w:spacing w:after="0"/>
      </w:pPr>
      <w:r>
        <w:separator/>
      </w:r>
    </w:p>
  </w:endnote>
  <w:endnote w:type="continuationSeparator" w:id="0">
    <w:p w14:paraId="3EF07C08" w14:textId="77777777" w:rsidR="00831FC5" w:rsidRDefault="00831F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406CD" w14:textId="77777777" w:rsidR="0057062B" w:rsidRDefault="00FF189F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DC4EEC" w:rsidRPr="00DC4EEC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A3034" w14:textId="77777777" w:rsidR="00831FC5" w:rsidRDefault="00831FC5">
      <w:pPr>
        <w:spacing w:after="0"/>
      </w:pPr>
      <w:r>
        <w:separator/>
      </w:r>
    </w:p>
  </w:footnote>
  <w:footnote w:type="continuationSeparator" w:id="0">
    <w:p w14:paraId="10A4C7A3" w14:textId="77777777" w:rsidR="00831FC5" w:rsidRDefault="00831F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C5"/>
    <w:rsid w:val="00543D69"/>
    <w:rsid w:val="0057062B"/>
    <w:rsid w:val="00831FC5"/>
    <w:rsid w:val="009D18D8"/>
    <w:rsid w:val="00DC4EEC"/>
    <w:rsid w:val="00DC6173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4F2F"/>
  <w15:docId w15:val="{D823B619-682E-47DA-A93B-EE73D8EB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DBD8CB278E41EE85B7CF5D1BA0BD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502246-4FD9-4F14-9920-FF035AB14283}"/>
      </w:docPartPr>
      <w:docPartBody>
        <w:p w:rsidR="00000000" w:rsidRDefault="006F5997">
          <w:pPr>
            <w:pStyle w:val="00DBD8CB278E41EE85B7CF5D1BA0BD6D"/>
          </w:pPr>
          <w:r>
            <w:t>[Seu Nome]</w:t>
          </w:r>
        </w:p>
      </w:docPartBody>
    </w:docPart>
    <w:docPart>
      <w:docPartPr>
        <w:name w:val="743AD6AF99E6447A8FCBE86F5FC181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B49A73-F480-4785-885D-CD80777E7E54}"/>
      </w:docPartPr>
      <w:docPartBody>
        <w:p w:rsidR="00000000" w:rsidRDefault="006F5997">
          <w:pPr>
            <w:pStyle w:val="743AD6AF99E6447A8FCBE86F5FC1817C"/>
          </w:pPr>
          <w:r>
            <w:t>[Endereço, Cidade, Estado, CEP]</w:t>
          </w:r>
        </w:p>
      </w:docPartBody>
    </w:docPart>
    <w:docPart>
      <w:docPartPr>
        <w:name w:val="AAAC8C109135413DA20E75309DB7C4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CC3585-3BF6-4C6F-B1A2-258CCAEDD5E4}"/>
      </w:docPartPr>
      <w:docPartBody>
        <w:p w:rsidR="00000000" w:rsidRDefault="006F5997">
          <w:pPr>
            <w:pStyle w:val="AAAC8C109135413DA20E75309DB7C442"/>
          </w:pPr>
          <w:r>
            <w:t>[Telefone]</w:t>
          </w:r>
        </w:p>
      </w:docPartBody>
    </w:docPart>
    <w:docPart>
      <w:docPartPr>
        <w:name w:val="4B34782A6AB44885B439DCD3797BDB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F6DF57-344C-429A-9573-79EB3415AB74}"/>
      </w:docPartPr>
      <w:docPartBody>
        <w:p w:rsidR="00000000" w:rsidRDefault="006F5997">
          <w:pPr>
            <w:pStyle w:val="4B34782A6AB44885B439DCD3797BDBD3"/>
          </w:pPr>
          <w:r>
            <w:t>[Email]</w:t>
          </w:r>
        </w:p>
      </w:docPartBody>
    </w:docPart>
    <w:docPart>
      <w:docPartPr>
        <w:name w:val="04461D9219044FB6BB8E656CAB5E53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C227CB-22C5-4F30-9A4D-FA06D9AF263E}"/>
      </w:docPartPr>
      <w:docPartBody>
        <w:p w:rsidR="00000000" w:rsidRDefault="00E14EEB">
          <w:pPr>
            <w:pStyle w:val="04461D9219044FB6BB8E656CAB5E53BF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DBD8CB278E41EE85B7CF5D1BA0BD6D">
    <w:name w:val="00DBD8CB278E41EE85B7CF5D1BA0BD6D"/>
  </w:style>
  <w:style w:type="paragraph" w:customStyle="1" w:styleId="743AD6AF99E6447A8FCBE86F5FC1817C">
    <w:name w:val="743AD6AF99E6447A8FCBE86F5FC1817C"/>
  </w:style>
  <w:style w:type="paragraph" w:customStyle="1" w:styleId="AAAC8C109135413DA20E75309DB7C442">
    <w:name w:val="AAAC8C109135413DA20E75309DB7C442"/>
  </w:style>
  <w:style w:type="paragraph" w:customStyle="1" w:styleId="4B34782A6AB44885B439DCD3797BDBD3">
    <w:name w:val="4B34782A6AB44885B439DCD3797BDBD3"/>
  </w:style>
  <w:style w:type="paragraph" w:customStyle="1" w:styleId="DABC579023C6409AA4D2EA376B801642">
    <w:name w:val="DABC579023C6409AA4D2EA376B801642"/>
  </w:style>
  <w:style w:type="paragraph" w:customStyle="1" w:styleId="76F5732516874164A9D62500DA0987A1">
    <w:name w:val="76F5732516874164A9D62500DA0987A1"/>
  </w:style>
  <w:style w:type="paragraph" w:customStyle="1" w:styleId="D25D42CCFB6C4A4F828F59DED9B36295">
    <w:name w:val="D25D42CCFB6C4A4F828F59DED9B36295"/>
  </w:style>
  <w:style w:type="paragraph" w:customStyle="1" w:styleId="D41DBCF197254D3FBCC324FA93326077">
    <w:name w:val="D41DBCF197254D3FBCC324FA93326077"/>
  </w:style>
  <w:style w:type="paragraph" w:customStyle="1" w:styleId="29CDD000AC6542D792AADC9BE9AE3D61">
    <w:name w:val="29CDD000AC6542D792AADC9BE9AE3D61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04461D9219044FB6BB8E656CAB5E53BF">
    <w:name w:val="04461D9219044FB6BB8E656CAB5E53BF"/>
  </w:style>
  <w:style w:type="paragraph" w:customStyle="1" w:styleId="A819D7FD254741EBAA0C1F7A36C2BC58">
    <w:name w:val="A819D7FD254741EBAA0C1F7A36C2BC58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04DB72838E254E209FF01EB20C05C9C0">
    <w:name w:val="04DB72838E254E209FF01EB20C05C9C0"/>
  </w:style>
  <w:style w:type="paragraph" w:customStyle="1" w:styleId="42816F2014794337831F9FE585253E77">
    <w:name w:val="42816F2014794337831F9FE585253E77"/>
  </w:style>
  <w:style w:type="paragraph" w:customStyle="1" w:styleId="9DA07BFF0ECF4945A0158A5B02405291">
    <w:name w:val="9DA07BFF0ECF4945A0158A5B02405291"/>
  </w:style>
  <w:style w:type="paragraph" w:customStyle="1" w:styleId="ACE8E93D5C154A0882ADD38BB9F89892">
    <w:name w:val="ACE8E93D5C154A0882ADD38BB9F89892"/>
  </w:style>
  <w:style w:type="paragraph" w:customStyle="1" w:styleId="2530AEEFAEA24AECBCE490EDE634CB44">
    <w:name w:val="2530AEEFAEA24AECBCE490EDE634CB44"/>
  </w:style>
  <w:style w:type="paragraph" w:customStyle="1" w:styleId="148928E9E67D458F98E51404D52782D7">
    <w:name w:val="148928E9E67D458F98E51404D52782D7"/>
  </w:style>
  <w:style w:type="paragraph" w:customStyle="1" w:styleId="1BA62E5C8EAE4D73A1EBB0F70FC31B3D">
    <w:name w:val="1BA62E5C8EAE4D73A1EBB0F70FC31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1</TotalTime>
  <Pages>2</Pages>
  <Words>179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 Cordeiro Maciel Feitoza</dc:creator>
  <cp:keywords/>
  <cp:lastModifiedBy>andre feitoza</cp:lastModifiedBy>
  <cp:revision>2</cp:revision>
  <dcterms:created xsi:type="dcterms:W3CDTF">2014-02-02T20:46:00Z</dcterms:created>
  <dcterms:modified xsi:type="dcterms:W3CDTF">2014-02-02T20:46:00Z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