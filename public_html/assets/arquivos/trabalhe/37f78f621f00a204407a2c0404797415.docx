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CB8" w:rsidRPr="008E2C4B" w:rsidRDefault="002D6CB8" w:rsidP="008E2C4B">
      <w:pPr>
        <w:pStyle w:val="NoSpacing"/>
        <w:jc w:val="center"/>
        <w:rPr>
          <w:rFonts w:ascii="Arial" w:hAnsi="Arial" w:cs="Arial"/>
          <w:b/>
          <w:bCs/>
          <w:sz w:val="32"/>
          <w:szCs w:val="32"/>
        </w:rPr>
      </w:pPr>
      <w:r w:rsidRPr="008E2C4B">
        <w:rPr>
          <w:rFonts w:ascii="Arial" w:hAnsi="Arial" w:cs="Arial"/>
          <w:b/>
          <w:bCs/>
          <w:sz w:val="32"/>
          <w:szCs w:val="32"/>
        </w:rPr>
        <w:t>Tayná Rejiane Da Silva Sanfelice.</w:t>
      </w:r>
    </w:p>
    <w:p w:rsidR="002D6CB8" w:rsidRDefault="002D6CB8" w:rsidP="00D968A5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20anos</w:t>
      </w:r>
    </w:p>
    <w:p w:rsidR="002D6CB8" w:rsidRDefault="002D6CB8" w:rsidP="00D968A5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Solteira</w:t>
      </w:r>
    </w:p>
    <w:p w:rsidR="002D6CB8" w:rsidRDefault="002D6CB8" w:rsidP="00D968A5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Inácio de Quadros 1471 – Ermo – Guaíba – RS – CEP 92.500-000</w:t>
      </w:r>
    </w:p>
    <w:p w:rsidR="002D6CB8" w:rsidRDefault="002D6CB8" w:rsidP="00D968A5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(51) 30555046 - Celular: (51) 95012296  (51)84062296</w:t>
      </w:r>
    </w:p>
    <w:p w:rsidR="002D6CB8" w:rsidRDefault="002D6CB8" w:rsidP="00D968A5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 tayna.sanfelice@outlook.com</w:t>
      </w:r>
    </w:p>
    <w:p w:rsidR="002D6CB8" w:rsidRDefault="002D6CB8" w:rsidP="00D968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para recado: Ana –(51) 98325518</w:t>
      </w:r>
    </w:p>
    <w:p w:rsidR="002D6CB8" w:rsidRDefault="002D6CB8" w:rsidP="00D968A5">
      <w:pPr>
        <w:pStyle w:val="ListParagraph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Formação:</w:t>
      </w:r>
    </w:p>
    <w:p w:rsidR="002D6CB8" w:rsidRPr="00BF0666" w:rsidRDefault="002D6CB8" w:rsidP="00BF0666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BF0666">
        <w:rPr>
          <w:rFonts w:ascii="Arial" w:hAnsi="Arial" w:cs="Arial"/>
          <w:b/>
          <w:bCs/>
          <w:sz w:val="24"/>
          <w:szCs w:val="24"/>
        </w:rPr>
        <w:t xml:space="preserve">Ensino Superior: </w:t>
      </w:r>
    </w:p>
    <w:p w:rsidR="002D6CB8" w:rsidRDefault="002D6CB8" w:rsidP="008E2C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Ciências Biológicas – Unisinos</w:t>
      </w:r>
    </w:p>
    <w:p w:rsidR="002D6CB8" w:rsidRDefault="002D6CB8" w:rsidP="008E2C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andamento 2 semestre.(turno noite)</w:t>
      </w:r>
    </w:p>
    <w:p w:rsidR="002D6CB8" w:rsidRDefault="002D6CB8" w:rsidP="008E2C4B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2D6CB8" w:rsidRPr="008E2C4B" w:rsidRDefault="002D6CB8" w:rsidP="008E2C4B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8E2C4B">
        <w:rPr>
          <w:rFonts w:ascii="Arial" w:hAnsi="Arial" w:cs="Arial"/>
          <w:b/>
          <w:bCs/>
          <w:sz w:val="24"/>
          <w:szCs w:val="24"/>
        </w:rPr>
        <w:t>Ensino Médio:</w:t>
      </w:r>
    </w:p>
    <w:p w:rsidR="002D6CB8" w:rsidRDefault="002D6CB8" w:rsidP="00D968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Colégio Estadual Augusto Meyer</w:t>
      </w:r>
    </w:p>
    <w:p w:rsidR="002D6CB8" w:rsidRDefault="002D6CB8" w:rsidP="00D968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 em 2012.</w:t>
      </w:r>
    </w:p>
    <w:p w:rsidR="002D6CB8" w:rsidRPr="008E2C4B" w:rsidRDefault="002D6CB8" w:rsidP="008E2C4B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8E2C4B">
        <w:rPr>
          <w:rFonts w:ascii="Arial" w:hAnsi="Arial" w:cs="Arial"/>
          <w:b/>
          <w:bCs/>
          <w:sz w:val="24"/>
          <w:szCs w:val="24"/>
        </w:rPr>
        <w:t>Curso Complementares:</w:t>
      </w:r>
    </w:p>
    <w:p w:rsidR="002D6CB8" w:rsidRDefault="002D6CB8" w:rsidP="00D968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Profissionalizante em Administração</w:t>
      </w:r>
    </w:p>
    <w:p w:rsidR="002D6CB8" w:rsidRDefault="002D6CB8" w:rsidP="00D968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Escolas QI-2014</w:t>
      </w:r>
    </w:p>
    <w:p w:rsidR="002D6CB8" w:rsidRDefault="002D6CB8" w:rsidP="00D968A5">
      <w:pPr>
        <w:pStyle w:val="NoSpacing"/>
        <w:rPr>
          <w:rFonts w:ascii="Arial" w:hAnsi="Arial" w:cs="Arial"/>
          <w:sz w:val="24"/>
          <w:szCs w:val="24"/>
        </w:rPr>
      </w:pPr>
    </w:p>
    <w:p w:rsidR="002D6CB8" w:rsidRDefault="002D6CB8" w:rsidP="00D968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Profissional em Gestão Ambiental</w:t>
      </w:r>
    </w:p>
    <w:p w:rsidR="002D6CB8" w:rsidRDefault="002D6CB8" w:rsidP="00D968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Unidade Projeto Pescar Grupo Guaíba - 2013.</w:t>
      </w:r>
    </w:p>
    <w:p w:rsidR="002D6CB8" w:rsidRDefault="002D6CB8" w:rsidP="008E2C4B">
      <w:pPr>
        <w:pStyle w:val="NoSpacing"/>
        <w:rPr>
          <w:rFonts w:ascii="Arial" w:hAnsi="Arial" w:cs="Arial"/>
          <w:sz w:val="24"/>
          <w:szCs w:val="24"/>
        </w:rPr>
      </w:pPr>
    </w:p>
    <w:p w:rsidR="002D6CB8" w:rsidRDefault="002D6CB8" w:rsidP="008E2C4B">
      <w:pPr>
        <w:tabs>
          <w:tab w:val="left" w:pos="206"/>
          <w:tab w:val="left" w:pos="619"/>
        </w:tabs>
        <w:suppressAutoHyphens/>
        <w:spacing w:before="86" w:after="86" w:line="240" w:lineRule="auto"/>
        <w:rPr>
          <w:rFonts w:ascii="Arial" w:hAnsi="Arial" w:cs="Arial"/>
          <w:sz w:val="24"/>
          <w:szCs w:val="24"/>
        </w:rPr>
      </w:pPr>
      <w:r w:rsidRPr="008E2C4B">
        <w:rPr>
          <w:rFonts w:ascii="Arial" w:hAnsi="Arial" w:cs="Arial"/>
          <w:sz w:val="24"/>
          <w:szCs w:val="24"/>
        </w:rPr>
        <w:t xml:space="preserve">Desenvolvimento Sustentável </w:t>
      </w:r>
    </w:p>
    <w:p w:rsidR="002D6CB8" w:rsidRDefault="002D6CB8" w:rsidP="008E2C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(FIERGS – SESI)</w:t>
      </w:r>
      <w:r w:rsidRPr="008E2C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- 2013.</w:t>
      </w:r>
    </w:p>
    <w:p w:rsidR="002D6CB8" w:rsidRPr="008E2C4B" w:rsidRDefault="002D6CB8" w:rsidP="008E2C4B">
      <w:pPr>
        <w:tabs>
          <w:tab w:val="left" w:pos="206"/>
          <w:tab w:val="left" w:pos="619"/>
        </w:tabs>
        <w:suppressAutoHyphens/>
        <w:spacing w:before="86" w:after="86" w:line="240" w:lineRule="auto"/>
        <w:rPr>
          <w:rFonts w:ascii="Arial" w:hAnsi="Arial" w:cs="Arial"/>
          <w:sz w:val="24"/>
          <w:szCs w:val="24"/>
        </w:rPr>
      </w:pPr>
    </w:p>
    <w:p w:rsidR="002D6CB8" w:rsidRDefault="002D6CB8" w:rsidP="008E2C4B">
      <w:pPr>
        <w:tabs>
          <w:tab w:val="left" w:pos="206"/>
          <w:tab w:val="left" w:pos="619"/>
        </w:tabs>
        <w:suppressAutoHyphens/>
        <w:spacing w:before="86" w:after="86" w:line="240" w:lineRule="auto"/>
        <w:rPr>
          <w:rFonts w:ascii="Arial" w:hAnsi="Arial" w:cs="Arial"/>
          <w:sz w:val="24"/>
          <w:szCs w:val="24"/>
        </w:rPr>
      </w:pPr>
      <w:r w:rsidRPr="008E2C4B">
        <w:rPr>
          <w:rFonts w:ascii="Arial" w:hAnsi="Arial" w:cs="Arial"/>
          <w:sz w:val="24"/>
          <w:szCs w:val="24"/>
        </w:rPr>
        <w:t xml:space="preserve">Resíduos Sólidos, Efluentes Líquidos e Emissões Atmosféricas. </w:t>
      </w:r>
    </w:p>
    <w:p w:rsidR="002D6CB8" w:rsidRDefault="002D6CB8" w:rsidP="008E2C4B">
      <w:pPr>
        <w:pStyle w:val="NoSpacing"/>
        <w:rPr>
          <w:rFonts w:ascii="Arial" w:hAnsi="Arial" w:cs="Arial"/>
          <w:sz w:val="24"/>
          <w:szCs w:val="24"/>
        </w:rPr>
      </w:pPr>
      <w:r w:rsidRPr="008E2C4B">
        <w:rPr>
          <w:rFonts w:ascii="Arial" w:hAnsi="Arial" w:cs="Arial"/>
          <w:sz w:val="24"/>
          <w:szCs w:val="24"/>
        </w:rPr>
        <w:t xml:space="preserve">(FIERGS – SESI) </w:t>
      </w:r>
      <w:r>
        <w:rPr>
          <w:rFonts w:ascii="Arial" w:hAnsi="Arial" w:cs="Arial"/>
          <w:sz w:val="24"/>
          <w:szCs w:val="24"/>
        </w:rPr>
        <w:t>- 2013.</w:t>
      </w:r>
    </w:p>
    <w:p w:rsidR="002D6CB8" w:rsidRPr="008E2C4B" w:rsidRDefault="002D6CB8" w:rsidP="008E2C4B">
      <w:pPr>
        <w:pStyle w:val="NoSpacing"/>
        <w:rPr>
          <w:rFonts w:ascii="Arial" w:hAnsi="Arial" w:cs="Arial"/>
          <w:sz w:val="24"/>
          <w:szCs w:val="24"/>
        </w:rPr>
      </w:pPr>
    </w:p>
    <w:p w:rsidR="002D6CB8" w:rsidRDefault="002D6CB8" w:rsidP="00D968A5">
      <w:pPr>
        <w:pStyle w:val="NoSpacing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Experiência Profissional:</w:t>
      </w:r>
    </w:p>
    <w:p w:rsidR="002D6CB8" w:rsidRDefault="002D6CB8" w:rsidP="00D968A5">
      <w:pPr>
        <w:pStyle w:val="NoSpacing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:rsidR="002D6CB8" w:rsidRDefault="002D6CB8" w:rsidP="00D968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SMAM</w:t>
      </w:r>
    </w:p>
    <w:p w:rsidR="002D6CB8" w:rsidRDefault="002D6CB8" w:rsidP="00D968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Estagiara</w:t>
      </w:r>
    </w:p>
    <w:p w:rsidR="002D6CB8" w:rsidRDefault="002D6CB8" w:rsidP="00D968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Período:</w:t>
      </w:r>
      <w:r>
        <w:rPr>
          <w:rFonts w:ascii="Arial" w:hAnsi="Arial" w:cs="Arial"/>
          <w:sz w:val="24"/>
          <w:szCs w:val="24"/>
        </w:rPr>
        <w:t xml:space="preserve"> Fevereiro/2016 – Até o momento</w:t>
      </w:r>
    </w:p>
    <w:p w:rsidR="002D6CB8" w:rsidRDefault="002D6CB8" w:rsidP="00D968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: Atendimento de denúncias com Fauna e Flora,Guia em trilha interpretativa com o intuito de Educação Ambiental e tarefas administrativas.</w:t>
      </w:r>
    </w:p>
    <w:p w:rsidR="002D6CB8" w:rsidRDefault="002D6CB8" w:rsidP="00D968A5">
      <w:pPr>
        <w:pStyle w:val="NoSpacing"/>
      </w:pPr>
    </w:p>
    <w:p w:rsidR="002D6CB8" w:rsidRDefault="002D6CB8" w:rsidP="00C2445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Radan LTDA.</w:t>
      </w:r>
    </w:p>
    <w:p w:rsidR="002D6CB8" w:rsidRDefault="002D6CB8" w:rsidP="00C2445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Supervisora de loja.</w:t>
      </w:r>
    </w:p>
    <w:p w:rsidR="002D6CB8" w:rsidRDefault="002D6CB8" w:rsidP="00C2445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Período:</w:t>
      </w:r>
      <w:r>
        <w:rPr>
          <w:rFonts w:ascii="Arial" w:hAnsi="Arial" w:cs="Arial"/>
          <w:sz w:val="24"/>
          <w:szCs w:val="24"/>
        </w:rPr>
        <w:t xml:space="preserve"> Setembro </w:t>
      </w:r>
      <w:r w:rsidRPr="00D011B1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  <w:shd w:val="clear" w:color="auto" w:fill="FFFFFF"/>
        </w:rPr>
        <w:t>4</w:t>
      </w:r>
      <w:r w:rsidRPr="00D011B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Janeiro de 2016</w:t>
      </w:r>
    </w:p>
    <w:p w:rsidR="002D6CB8" w:rsidRDefault="002D6CB8" w:rsidP="005A51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: Tirar e dar entrada em notas fiscais, conferência de mercadorias, apoio nas vendas ,abertura e fechamento da loja.</w:t>
      </w:r>
    </w:p>
    <w:p w:rsidR="002D6CB8" w:rsidRDefault="002D6CB8" w:rsidP="005A51D7">
      <w:pPr>
        <w:pStyle w:val="NoSpacing"/>
        <w:rPr>
          <w:rFonts w:ascii="Arial" w:hAnsi="Arial" w:cs="Arial"/>
          <w:sz w:val="24"/>
          <w:szCs w:val="24"/>
        </w:rPr>
      </w:pPr>
    </w:p>
    <w:p w:rsidR="002D6CB8" w:rsidRDefault="002D6CB8" w:rsidP="00C068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Grupo Guaçu</w:t>
      </w:r>
    </w:p>
    <w:p w:rsidR="002D6CB8" w:rsidRDefault="002D6CB8" w:rsidP="00C068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Menor Aprendiz de Laboratório.</w:t>
      </w:r>
    </w:p>
    <w:p w:rsidR="002D6CB8" w:rsidRDefault="002D6CB8" w:rsidP="00C068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Período:</w:t>
      </w:r>
      <w:r>
        <w:rPr>
          <w:rFonts w:ascii="Arial" w:hAnsi="Arial" w:cs="Arial"/>
          <w:sz w:val="24"/>
          <w:szCs w:val="24"/>
        </w:rPr>
        <w:t xml:space="preserve"> Março/2013 – Novembro/2013</w:t>
      </w:r>
    </w:p>
    <w:p w:rsidR="002D6CB8" w:rsidRPr="00FE25E7" w:rsidRDefault="002D6CB8" w:rsidP="005A51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: Analise (acidez/alcalinidade), descarte de amostras, conferência de matéria prima, calibração do pHmêtro, atendimento do telefone, cálculo dos produtos envasados.</w:t>
      </w:r>
    </w:p>
    <w:sectPr w:rsidR="002D6CB8" w:rsidRPr="00FE25E7" w:rsidSect="008E2C4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2AD8E4EA"/>
    <w:name w:val="WW8Num1"/>
    <w:lvl w:ilvl="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68A5"/>
    <w:rsid w:val="00085299"/>
    <w:rsid w:val="001939A5"/>
    <w:rsid w:val="00231385"/>
    <w:rsid w:val="00250B9E"/>
    <w:rsid w:val="002622AC"/>
    <w:rsid w:val="002A47D0"/>
    <w:rsid w:val="002D6CB8"/>
    <w:rsid w:val="002F460B"/>
    <w:rsid w:val="0031577D"/>
    <w:rsid w:val="00397947"/>
    <w:rsid w:val="003D2DB7"/>
    <w:rsid w:val="003F11E1"/>
    <w:rsid w:val="003F724B"/>
    <w:rsid w:val="00413569"/>
    <w:rsid w:val="0041360D"/>
    <w:rsid w:val="004214F3"/>
    <w:rsid w:val="00483110"/>
    <w:rsid w:val="00490BE8"/>
    <w:rsid w:val="00492C99"/>
    <w:rsid w:val="004E1C00"/>
    <w:rsid w:val="005432A0"/>
    <w:rsid w:val="005A51D7"/>
    <w:rsid w:val="0060301E"/>
    <w:rsid w:val="006C1123"/>
    <w:rsid w:val="0079406E"/>
    <w:rsid w:val="007E1C11"/>
    <w:rsid w:val="00831507"/>
    <w:rsid w:val="0087096A"/>
    <w:rsid w:val="008A1E70"/>
    <w:rsid w:val="008C246F"/>
    <w:rsid w:val="008E2C4B"/>
    <w:rsid w:val="00966FDF"/>
    <w:rsid w:val="00983F4B"/>
    <w:rsid w:val="009A539D"/>
    <w:rsid w:val="00A55B97"/>
    <w:rsid w:val="00AC2F43"/>
    <w:rsid w:val="00AD2442"/>
    <w:rsid w:val="00B0489C"/>
    <w:rsid w:val="00B0612A"/>
    <w:rsid w:val="00B15CC9"/>
    <w:rsid w:val="00B6159E"/>
    <w:rsid w:val="00BE73D9"/>
    <w:rsid w:val="00BF0666"/>
    <w:rsid w:val="00C0415D"/>
    <w:rsid w:val="00C068A4"/>
    <w:rsid w:val="00C230BD"/>
    <w:rsid w:val="00C24450"/>
    <w:rsid w:val="00D011B1"/>
    <w:rsid w:val="00D22DA0"/>
    <w:rsid w:val="00D815E5"/>
    <w:rsid w:val="00D968A5"/>
    <w:rsid w:val="00DB2CBD"/>
    <w:rsid w:val="00EC12E6"/>
    <w:rsid w:val="00EE3228"/>
    <w:rsid w:val="00FE2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8A5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D968A5"/>
    <w:rPr>
      <w:rFonts w:cs="Calibri"/>
      <w:lang w:eastAsia="en-US"/>
    </w:rPr>
  </w:style>
  <w:style w:type="paragraph" w:styleId="ListParagraph">
    <w:name w:val="List Paragraph"/>
    <w:basedOn w:val="Normal"/>
    <w:uiPriority w:val="99"/>
    <w:qFormat/>
    <w:rsid w:val="00D968A5"/>
    <w:pPr>
      <w:ind w:left="720"/>
      <w:contextualSpacing/>
    </w:pPr>
  </w:style>
  <w:style w:type="character" w:customStyle="1" w:styleId="WW8Num1z0">
    <w:name w:val="WW8Num1z0"/>
    <w:uiPriority w:val="99"/>
    <w:rsid w:val="008E2C4B"/>
    <w:rPr>
      <w:rFonts w:ascii="Wingdings" w:hAnsi="Wingdings" w:cs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3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159</TotalTime>
  <Pages>1</Pages>
  <Words>229</Words>
  <Characters>1237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ttel</cp:lastModifiedBy>
  <cp:revision>25</cp:revision>
  <dcterms:created xsi:type="dcterms:W3CDTF">2014-02-17T21:15:00Z</dcterms:created>
  <dcterms:modified xsi:type="dcterms:W3CDTF">2016-07-29T16:57:00Z</dcterms:modified>
</cp:coreProperties>
</file>