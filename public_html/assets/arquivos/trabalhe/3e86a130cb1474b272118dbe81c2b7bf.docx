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C4" w:rsidRPr="000B267C" w:rsidRDefault="006955C4" w:rsidP="00A027CE">
      <w:pPr>
        <w:jc w:val="center"/>
        <w:rPr>
          <w:sz w:val="24"/>
          <w:szCs w:val="24"/>
        </w:rPr>
      </w:pPr>
      <w:r w:rsidRPr="000B267C">
        <w:rPr>
          <w:sz w:val="24"/>
          <w:szCs w:val="24"/>
        </w:rPr>
        <w:t>ANGELA MARIA RODRIGUES MACHADO</w:t>
      </w:r>
    </w:p>
    <w:p w:rsidR="006955C4" w:rsidRDefault="006955C4" w:rsidP="00A027C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t xml:space="preserve">                                                                                                                    </w:t>
      </w:r>
      <w:r w:rsidRPr="003144F9">
        <w:rPr>
          <w:noProof/>
          <w:sz w:val="28"/>
          <w:szCs w:val="28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90pt;height:105.75pt;flip:x;visibility:visible">
            <v:imagedata r:id="rId4" o:title=""/>
          </v:shape>
        </w:pict>
      </w:r>
      <w:r>
        <w:rPr>
          <w:noProof/>
          <w:sz w:val="28"/>
          <w:szCs w:val="28"/>
          <w:lang w:eastAsia="pt-BR"/>
        </w:rPr>
        <w:t xml:space="preserve">                                                               </w:t>
      </w:r>
    </w:p>
    <w:p w:rsidR="006955C4" w:rsidRDefault="006955C4" w:rsidP="00D626A4">
      <w:pPr>
        <w:rPr>
          <w:sz w:val="24"/>
          <w:szCs w:val="24"/>
        </w:rPr>
      </w:pPr>
    </w:p>
    <w:p w:rsidR="006955C4" w:rsidRPr="00A027CE" w:rsidRDefault="006955C4" w:rsidP="00D626A4">
      <w:pPr>
        <w:rPr>
          <w:sz w:val="24"/>
          <w:szCs w:val="24"/>
        </w:rPr>
      </w:pPr>
      <w:r>
        <w:rPr>
          <w:sz w:val="24"/>
          <w:szCs w:val="24"/>
        </w:rPr>
        <w:t>Rua João Batista Conzatti</w:t>
      </w:r>
      <w:r w:rsidRPr="00A027CE">
        <w:rPr>
          <w:sz w:val="24"/>
          <w:szCs w:val="24"/>
        </w:rPr>
        <w:t xml:space="preserve">, </w:t>
      </w:r>
      <w:r>
        <w:rPr>
          <w:sz w:val="24"/>
          <w:szCs w:val="24"/>
        </w:rPr>
        <w:t>657</w:t>
      </w:r>
      <w:r w:rsidRPr="00A027CE">
        <w:rPr>
          <w:sz w:val="24"/>
          <w:szCs w:val="24"/>
        </w:rPr>
        <w:t xml:space="preserve"> – Bairro: </w:t>
      </w:r>
      <w:r>
        <w:rPr>
          <w:sz w:val="24"/>
          <w:szCs w:val="24"/>
        </w:rPr>
        <w:t>Medianeira</w:t>
      </w:r>
      <w:r w:rsidRPr="00A027CE">
        <w:rPr>
          <w:sz w:val="24"/>
          <w:szCs w:val="24"/>
        </w:rPr>
        <w:t xml:space="preserve"> – Eldorado do Sul</w:t>
      </w:r>
    </w:p>
    <w:p w:rsidR="006955C4" w:rsidRPr="00A027CE" w:rsidRDefault="006955C4" w:rsidP="00D626A4">
      <w:pPr>
        <w:rPr>
          <w:sz w:val="24"/>
          <w:szCs w:val="24"/>
        </w:rPr>
      </w:pPr>
      <w:r w:rsidRPr="00A027CE">
        <w:rPr>
          <w:sz w:val="24"/>
          <w:szCs w:val="24"/>
        </w:rPr>
        <w:t>Telefone: 9303-0886/8137-6342</w:t>
      </w:r>
      <w:r>
        <w:rPr>
          <w:sz w:val="24"/>
          <w:szCs w:val="24"/>
        </w:rPr>
        <w:t>-9575-3254</w:t>
      </w:r>
    </w:p>
    <w:p w:rsidR="006955C4" w:rsidRDefault="006955C4" w:rsidP="00D626A4">
      <w:pPr>
        <w:rPr>
          <w:i/>
          <w:iCs/>
          <w:color w:val="548DD4"/>
          <w:sz w:val="24"/>
          <w:szCs w:val="24"/>
        </w:rPr>
      </w:pPr>
      <w:r w:rsidRPr="00A027CE">
        <w:rPr>
          <w:sz w:val="24"/>
          <w:szCs w:val="24"/>
        </w:rPr>
        <w:t xml:space="preserve">E- mail: </w:t>
      </w:r>
      <w:hyperlink r:id="rId5" w:history="1">
        <w:r w:rsidRPr="0081563F">
          <w:rPr>
            <w:rStyle w:val="Hyperlink"/>
            <w:i/>
            <w:iCs/>
            <w:sz w:val="24"/>
            <w:szCs w:val="24"/>
          </w:rPr>
          <w:t>angela-rodrigues-machado@hotmail.com</w:t>
        </w:r>
      </w:hyperlink>
    </w:p>
    <w:p w:rsidR="006955C4" w:rsidRPr="00A027CE" w:rsidRDefault="006955C4" w:rsidP="00D626A4">
      <w:pPr>
        <w:rPr>
          <w:i/>
          <w:iCs/>
          <w:color w:val="000000"/>
          <w:sz w:val="24"/>
          <w:szCs w:val="24"/>
        </w:rPr>
      </w:pPr>
    </w:p>
    <w:p w:rsidR="006955C4" w:rsidRDefault="006955C4" w:rsidP="00D626A4">
      <w:pPr>
        <w:rPr>
          <w:i/>
          <w:iCs/>
          <w:color w:val="000000"/>
          <w:sz w:val="28"/>
          <w:szCs w:val="28"/>
        </w:rPr>
      </w:pPr>
      <w:r w:rsidRPr="00A027CE">
        <w:rPr>
          <w:i/>
          <w:iCs/>
          <w:color w:val="000000"/>
          <w:sz w:val="28"/>
          <w:szCs w:val="28"/>
        </w:rPr>
        <w:t>Dados Pessoais:</w:t>
      </w:r>
    </w:p>
    <w:p w:rsidR="006955C4" w:rsidRDefault="006955C4" w:rsidP="00D626A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Estado Civil: Casada</w:t>
      </w:r>
    </w:p>
    <w:p w:rsidR="006955C4" w:rsidRDefault="006955C4" w:rsidP="00D626A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de nascimento: 31-10-1976</w:t>
      </w:r>
    </w:p>
    <w:p w:rsidR="006955C4" w:rsidRDefault="006955C4" w:rsidP="00D626A4">
      <w:pPr>
        <w:rPr>
          <w:color w:val="000000"/>
          <w:sz w:val="24"/>
          <w:szCs w:val="24"/>
        </w:rPr>
      </w:pPr>
    </w:p>
    <w:p w:rsidR="006955C4" w:rsidRDefault="006955C4" w:rsidP="00D626A4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Escolaridade:</w:t>
      </w:r>
      <w:r>
        <w:rPr>
          <w:color w:val="000000"/>
          <w:sz w:val="24"/>
          <w:szCs w:val="24"/>
        </w:rPr>
        <w:t xml:space="preserve"> Segundo Grau Completo Técnico de Secretariado (Escola Irmão Pedro)</w:t>
      </w:r>
    </w:p>
    <w:p w:rsidR="006955C4" w:rsidRPr="006F1744" w:rsidRDefault="006955C4" w:rsidP="00D626A4">
      <w:pPr>
        <w:rPr>
          <w:color w:val="000000"/>
          <w:sz w:val="28"/>
          <w:szCs w:val="28"/>
        </w:rPr>
      </w:pPr>
      <w:r w:rsidRPr="006F1744">
        <w:rPr>
          <w:color w:val="000000"/>
          <w:sz w:val="28"/>
          <w:szCs w:val="28"/>
        </w:rPr>
        <w:t xml:space="preserve">Experiências Profissionais: </w:t>
      </w:r>
    </w:p>
    <w:p w:rsidR="006955C4" w:rsidRDefault="006955C4" w:rsidP="00D626A4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Empresa:</w:t>
      </w:r>
      <w:r>
        <w:rPr>
          <w:color w:val="000000"/>
          <w:sz w:val="24"/>
          <w:szCs w:val="24"/>
        </w:rPr>
        <w:t xml:space="preserve"> Silvestre Limpeza e conservação</w:t>
      </w:r>
    </w:p>
    <w:p w:rsidR="006955C4" w:rsidRDefault="006955C4" w:rsidP="00D626A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Cargo: Ascensorista/Recepcionista</w:t>
      </w:r>
    </w:p>
    <w:p w:rsidR="006955C4" w:rsidRDefault="006955C4" w:rsidP="00D626A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admissão: 11-08-97 á 25-03-99</w:t>
      </w:r>
    </w:p>
    <w:p w:rsidR="006955C4" w:rsidRDefault="006955C4" w:rsidP="006F1744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Empresa:</w:t>
      </w:r>
      <w:r>
        <w:rPr>
          <w:color w:val="000000"/>
          <w:sz w:val="28"/>
          <w:szCs w:val="28"/>
        </w:rPr>
        <w:t xml:space="preserve"> </w:t>
      </w:r>
      <w:r w:rsidRPr="006F1744">
        <w:rPr>
          <w:color w:val="000000"/>
          <w:sz w:val="24"/>
          <w:szCs w:val="24"/>
        </w:rPr>
        <w:t>Prosegur Sistemas de Segurança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Cargo: Recepcionista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admissão: 05-10-01 á 05-08-03</w:t>
      </w:r>
    </w:p>
    <w:p w:rsidR="006955C4" w:rsidRDefault="006955C4" w:rsidP="006F1744">
      <w:pPr>
        <w:rPr>
          <w:color w:val="000000"/>
          <w:sz w:val="28"/>
          <w:szCs w:val="28"/>
        </w:rPr>
      </w:pPr>
    </w:p>
    <w:p w:rsidR="006955C4" w:rsidRDefault="006955C4" w:rsidP="006F1744">
      <w:pPr>
        <w:rPr>
          <w:color w:val="000000"/>
          <w:sz w:val="28"/>
          <w:szCs w:val="28"/>
        </w:rPr>
      </w:pPr>
    </w:p>
    <w:p w:rsidR="006955C4" w:rsidRDefault="006955C4" w:rsidP="006F1744">
      <w:pPr>
        <w:rPr>
          <w:color w:val="000000"/>
          <w:sz w:val="28"/>
          <w:szCs w:val="28"/>
        </w:rPr>
      </w:pPr>
    </w:p>
    <w:p w:rsidR="006955C4" w:rsidRPr="006F1744" w:rsidRDefault="006955C4" w:rsidP="006F1744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Empresa:</w:t>
      </w:r>
      <w:r>
        <w:rPr>
          <w:color w:val="000000"/>
          <w:sz w:val="28"/>
          <w:szCs w:val="28"/>
        </w:rPr>
        <w:t xml:space="preserve"> </w:t>
      </w:r>
      <w:r w:rsidRPr="006F1744">
        <w:rPr>
          <w:color w:val="000000"/>
          <w:sz w:val="24"/>
          <w:szCs w:val="24"/>
        </w:rPr>
        <w:t>Engenho AM Ltda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Cargo: Recepcionista/Telefonista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admissão: 11-07-05 á 07-04-09</w:t>
      </w:r>
    </w:p>
    <w:p w:rsidR="006955C4" w:rsidRDefault="006955C4" w:rsidP="006F1744">
      <w:pPr>
        <w:rPr>
          <w:color w:val="000000"/>
          <w:sz w:val="24"/>
          <w:szCs w:val="24"/>
        </w:rPr>
      </w:pPr>
    </w:p>
    <w:p w:rsidR="006955C4" w:rsidRPr="006F1744" w:rsidRDefault="006955C4" w:rsidP="006F1744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Empresa:</w:t>
      </w:r>
      <w:r>
        <w:rPr>
          <w:color w:val="000000"/>
          <w:sz w:val="28"/>
          <w:szCs w:val="28"/>
        </w:rPr>
        <w:t xml:space="preserve"> </w:t>
      </w:r>
      <w:r w:rsidRPr="006F1744">
        <w:rPr>
          <w:color w:val="000000"/>
          <w:sz w:val="24"/>
          <w:szCs w:val="24"/>
        </w:rPr>
        <w:t>Irmandade Santa Casa de Misericórdia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Cargo: Recepcionista/Digitadora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admissão: 15-12-09 á 24-01-11</w:t>
      </w:r>
    </w:p>
    <w:p w:rsidR="006955C4" w:rsidRDefault="006955C4" w:rsidP="006F1744">
      <w:pPr>
        <w:rPr>
          <w:color w:val="000000"/>
          <w:sz w:val="24"/>
          <w:szCs w:val="24"/>
        </w:rPr>
      </w:pPr>
    </w:p>
    <w:p w:rsidR="006955C4" w:rsidRPr="006F1744" w:rsidRDefault="006955C4" w:rsidP="004C098F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Empresa:</w:t>
      </w:r>
      <w:r>
        <w:rPr>
          <w:color w:val="000000"/>
          <w:sz w:val="28"/>
          <w:szCs w:val="28"/>
        </w:rPr>
        <w:t xml:space="preserve"> </w:t>
      </w:r>
      <w:r w:rsidRPr="006F1744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rradial Imagem Radiológica Ltda</w:t>
      </w:r>
    </w:p>
    <w:p w:rsidR="006955C4" w:rsidRDefault="006955C4" w:rsidP="004C098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Cargo: Recepcionista/Digitadora</w:t>
      </w:r>
    </w:p>
    <w:p w:rsidR="006955C4" w:rsidRDefault="006955C4" w:rsidP="004C098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admissão: 24-01-11 á 05-04-14</w:t>
      </w:r>
    </w:p>
    <w:p w:rsidR="006955C4" w:rsidRDefault="006955C4" w:rsidP="004C098F">
      <w:pPr>
        <w:rPr>
          <w:color w:val="000000"/>
          <w:sz w:val="24"/>
          <w:szCs w:val="24"/>
        </w:rPr>
      </w:pPr>
    </w:p>
    <w:p w:rsidR="006955C4" w:rsidRPr="00A027CE" w:rsidRDefault="006955C4" w:rsidP="004C098F">
      <w:pPr>
        <w:rPr>
          <w:color w:val="000000"/>
          <w:sz w:val="24"/>
          <w:szCs w:val="24"/>
        </w:rPr>
      </w:pPr>
    </w:p>
    <w:p w:rsidR="006955C4" w:rsidRPr="00A027CE" w:rsidRDefault="006955C4" w:rsidP="006F1744">
      <w:pPr>
        <w:rPr>
          <w:color w:val="000000"/>
          <w:sz w:val="24"/>
          <w:szCs w:val="24"/>
        </w:rPr>
      </w:pPr>
    </w:p>
    <w:p w:rsidR="006955C4" w:rsidRPr="00A027CE" w:rsidRDefault="006955C4" w:rsidP="00D626A4">
      <w:pPr>
        <w:rPr>
          <w:color w:val="000000"/>
          <w:sz w:val="24"/>
          <w:szCs w:val="24"/>
        </w:rPr>
      </w:pPr>
    </w:p>
    <w:sectPr w:rsidR="006955C4" w:rsidRPr="00A027CE" w:rsidSect="00514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26A4"/>
    <w:rsid w:val="000B267C"/>
    <w:rsid w:val="003144F9"/>
    <w:rsid w:val="003A14DC"/>
    <w:rsid w:val="003B6357"/>
    <w:rsid w:val="004C04C4"/>
    <w:rsid w:val="004C098F"/>
    <w:rsid w:val="00514496"/>
    <w:rsid w:val="006955C4"/>
    <w:rsid w:val="006F1744"/>
    <w:rsid w:val="007503BC"/>
    <w:rsid w:val="007B7C33"/>
    <w:rsid w:val="0081563F"/>
    <w:rsid w:val="00844F47"/>
    <w:rsid w:val="00883509"/>
    <w:rsid w:val="008B3E05"/>
    <w:rsid w:val="008C5E9C"/>
    <w:rsid w:val="00912426"/>
    <w:rsid w:val="00997F46"/>
    <w:rsid w:val="00A027CE"/>
    <w:rsid w:val="00B85317"/>
    <w:rsid w:val="00C03919"/>
    <w:rsid w:val="00C20E6F"/>
    <w:rsid w:val="00C57C6F"/>
    <w:rsid w:val="00D626A4"/>
    <w:rsid w:val="00D77514"/>
    <w:rsid w:val="00D87541"/>
    <w:rsid w:val="00DA668C"/>
    <w:rsid w:val="00DF3EF1"/>
    <w:rsid w:val="00E309E4"/>
    <w:rsid w:val="00EB0E26"/>
    <w:rsid w:val="00EB579C"/>
    <w:rsid w:val="00EF16A3"/>
    <w:rsid w:val="00EF5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496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26A4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26A4"/>
    <w:rPr>
      <w:rFonts w:ascii="Cambria" w:hAnsi="Cambria" w:cs="Cambria"/>
      <w:b/>
      <w:bCs/>
      <w:color w:val="365F91"/>
      <w:sz w:val="28"/>
      <w:szCs w:val="28"/>
    </w:rPr>
  </w:style>
  <w:style w:type="paragraph" w:styleId="NoSpacing">
    <w:name w:val="No Spacing"/>
    <w:uiPriority w:val="99"/>
    <w:qFormat/>
    <w:rsid w:val="00D626A4"/>
    <w:rPr>
      <w:rFonts w:cs="Calibri"/>
      <w:lang w:eastAsia="en-US"/>
    </w:rPr>
  </w:style>
  <w:style w:type="character" w:styleId="Hyperlink">
    <w:name w:val="Hyperlink"/>
    <w:basedOn w:val="DefaultParagraphFont"/>
    <w:uiPriority w:val="99"/>
    <w:rsid w:val="00A027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C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09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gela-rodrigues-machado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177</Words>
  <Characters>961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ANGELA MARIA RODRIGUES MACHADO</dc:title>
  <dc:subject/>
  <dc:creator>Angela</dc:creator>
  <cp:keywords/>
  <dc:description/>
  <cp:lastModifiedBy>JOSELE</cp:lastModifiedBy>
  <cp:revision>2</cp:revision>
  <dcterms:created xsi:type="dcterms:W3CDTF">2014-10-02T11:55:00Z</dcterms:created>
  <dcterms:modified xsi:type="dcterms:W3CDTF">2014-10-02T11:55:00Z</dcterms:modified>
</cp:coreProperties>
</file>