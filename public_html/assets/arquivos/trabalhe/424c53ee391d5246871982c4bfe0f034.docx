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4F8" w:rsidRPr="009C2B3D" w:rsidRDefault="00B13CB2" w:rsidP="00B13CB2">
      <w:pPr>
        <w:spacing w:line="240" w:lineRule="auto"/>
        <w:jc w:val="center"/>
        <w:outlineLvl w:val="0"/>
        <w:rPr>
          <w:rFonts w:ascii="Arial" w:hAnsi="Arial" w:cs="Arial"/>
          <w:color w:val="auto"/>
          <w:sz w:val="40"/>
          <w:szCs w:val="40"/>
        </w:rPr>
      </w:pPr>
      <w:r w:rsidRPr="009C2B3D">
        <w:rPr>
          <w:rFonts w:ascii="Arial" w:hAnsi="Arial" w:cs="Arial"/>
          <w:noProof/>
          <w:color w:val="auto"/>
          <w:sz w:val="40"/>
          <w:szCs w:val="40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4387215</wp:posOffset>
            </wp:positionH>
            <wp:positionV relativeFrom="margin">
              <wp:posOffset>-223520</wp:posOffset>
            </wp:positionV>
            <wp:extent cx="1200150" cy="1541145"/>
            <wp:effectExtent l="190500" t="152400" r="171450" b="135255"/>
            <wp:wrapSquare wrapText="bothSides"/>
            <wp:docPr id="1" name="Imagem 0" descr="lidow_201625131315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ow_20162513131559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41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11817" w:rsidRPr="009C2B3D">
        <w:rPr>
          <w:rFonts w:ascii="Arial" w:hAnsi="Arial" w:cs="Arial"/>
          <w:color w:val="auto"/>
          <w:sz w:val="40"/>
          <w:szCs w:val="40"/>
        </w:rPr>
        <w:t xml:space="preserve">João Pedro Maroco Tolotti </w:t>
      </w:r>
    </w:p>
    <w:p w:rsidR="00D675CA" w:rsidRDefault="00B13CB2" w:rsidP="00B13CB2">
      <w:pPr>
        <w:spacing w:line="240" w:lineRule="auto"/>
        <w:jc w:val="center"/>
        <w:outlineLvl w:val="0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>Data de Nascimento 20/07/1999</w:t>
      </w:r>
    </w:p>
    <w:p w:rsidR="009C2B3D" w:rsidRPr="009C2B3D" w:rsidRDefault="009C2B3D" w:rsidP="00B13CB2">
      <w:pPr>
        <w:spacing w:line="240" w:lineRule="auto"/>
        <w:jc w:val="center"/>
        <w:outlineLvl w:val="0"/>
        <w:rPr>
          <w:rFonts w:ascii="Arial" w:hAnsi="Arial" w:cs="Arial"/>
          <w:color w:val="auto"/>
          <w:sz w:val="40"/>
          <w:szCs w:val="40"/>
        </w:rPr>
      </w:pPr>
    </w:p>
    <w:p w:rsidR="00111817" w:rsidRPr="009C2B3D" w:rsidRDefault="00111817" w:rsidP="00E97B5A">
      <w:pPr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>Endereço: Estrada Ernesto Costa Gama, 6399</w:t>
      </w:r>
      <w:r w:rsidR="00C044C3" w:rsidRPr="009C2B3D">
        <w:rPr>
          <w:rFonts w:ascii="Arial" w:hAnsi="Arial" w:cs="Arial"/>
          <w:color w:val="auto"/>
        </w:rPr>
        <w:t xml:space="preserve">, </w:t>
      </w:r>
      <w:r w:rsidRPr="009C2B3D">
        <w:rPr>
          <w:rFonts w:ascii="Arial" w:hAnsi="Arial" w:cs="Arial"/>
          <w:color w:val="auto"/>
        </w:rPr>
        <w:t>Logradouro  Guaíba</w:t>
      </w:r>
      <w:r w:rsidR="00B13CB2" w:rsidRPr="009C2B3D">
        <w:rPr>
          <w:rFonts w:ascii="Arial" w:hAnsi="Arial" w:cs="Arial"/>
          <w:color w:val="auto"/>
        </w:rPr>
        <w:t xml:space="preserve">/RS. </w:t>
      </w:r>
      <w:r w:rsidRPr="009C2B3D">
        <w:rPr>
          <w:rFonts w:ascii="Arial" w:hAnsi="Arial" w:cs="Arial"/>
          <w:color w:val="auto"/>
        </w:rPr>
        <w:t xml:space="preserve"> </w:t>
      </w:r>
      <w:r w:rsidR="00C044C3" w:rsidRPr="009C2B3D">
        <w:rPr>
          <w:rFonts w:ascii="Arial" w:hAnsi="Arial" w:cs="Arial"/>
          <w:color w:val="auto"/>
        </w:rPr>
        <w:t xml:space="preserve"> </w:t>
      </w:r>
      <w:r w:rsidR="007D25B1" w:rsidRPr="009C2B3D">
        <w:rPr>
          <w:rFonts w:ascii="Arial" w:hAnsi="Arial" w:cs="Arial"/>
          <w:color w:val="auto"/>
        </w:rPr>
        <w:br/>
        <w:t>Telefone: (51</w:t>
      </w:r>
      <w:r w:rsidR="00C044C3" w:rsidRPr="009C2B3D">
        <w:rPr>
          <w:rFonts w:ascii="Arial" w:hAnsi="Arial" w:cs="Arial"/>
          <w:color w:val="auto"/>
        </w:rPr>
        <w:t>)</w:t>
      </w:r>
      <w:r w:rsidRPr="009C2B3D">
        <w:rPr>
          <w:rFonts w:ascii="Arial" w:hAnsi="Arial" w:cs="Arial"/>
          <w:color w:val="auto"/>
        </w:rPr>
        <w:t>9688-8452</w:t>
      </w:r>
    </w:p>
    <w:p w:rsidR="00D675CA" w:rsidRPr="009C2B3D" w:rsidRDefault="00D675CA" w:rsidP="00E97B5A">
      <w:pPr>
        <w:rPr>
          <w:rFonts w:ascii="Arial" w:hAnsi="Arial" w:cs="Arial"/>
          <w:color w:val="auto"/>
        </w:rPr>
      </w:pPr>
    </w:p>
    <w:p w:rsidR="00111817" w:rsidRPr="009C2B3D" w:rsidRDefault="00111817" w:rsidP="00111817">
      <w:pPr>
        <w:pStyle w:val="Seo"/>
        <w:jc w:val="center"/>
        <w:outlineLvl w:val="0"/>
        <w:rPr>
          <w:rFonts w:ascii="Arial" w:hAnsi="Arial" w:cs="Arial"/>
          <w:b/>
          <w:color w:val="auto"/>
        </w:rPr>
      </w:pPr>
      <w:r w:rsidRPr="009C2B3D">
        <w:rPr>
          <w:rFonts w:ascii="Arial" w:hAnsi="Arial" w:cs="Arial"/>
          <w:b/>
          <w:color w:val="auto"/>
        </w:rPr>
        <w:t xml:space="preserve">Documentação </w:t>
      </w:r>
    </w:p>
    <w:p w:rsidR="00111817" w:rsidRPr="009C2B3D" w:rsidRDefault="00111817" w:rsidP="00111817">
      <w:pPr>
        <w:pStyle w:val="Seo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0" type="#_x0000_t32" style="position:absolute;margin-left:.3pt;margin-top:6.05pt;width:446.25pt;height:0;z-index:251660288;mso-position-horizontal-relative:margin" o:connectortype="straight" strokecolor="#b9bec7" strokeweight="1pt">
            <w10:wrap anchorx="margin"/>
          </v:shape>
        </w:pict>
      </w:r>
    </w:p>
    <w:p w:rsidR="009C2B3D" w:rsidRDefault="009C2B3D" w:rsidP="00E97B5A">
      <w:pPr>
        <w:rPr>
          <w:rFonts w:ascii="Arial" w:hAnsi="Arial" w:cs="Arial"/>
          <w:color w:val="auto"/>
        </w:rPr>
      </w:pPr>
    </w:p>
    <w:p w:rsidR="00111817" w:rsidRPr="009C2B3D" w:rsidRDefault="00111817" w:rsidP="00E97B5A">
      <w:pPr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 xml:space="preserve"> Carteira de Identidade: 4119214999     CPF: 036.100.950-08</w:t>
      </w:r>
    </w:p>
    <w:p w:rsidR="001104F8" w:rsidRPr="009C2B3D" w:rsidRDefault="00111817" w:rsidP="00E97B5A">
      <w:pPr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>Carteira de Trabalho:159556 Série 0050</w:t>
      </w:r>
      <w:r w:rsidR="00B13CB2" w:rsidRPr="009C2B3D">
        <w:rPr>
          <w:rFonts w:ascii="Arial" w:hAnsi="Arial" w:cs="Arial"/>
          <w:color w:val="auto"/>
        </w:rPr>
        <w:t>/</w:t>
      </w:r>
      <w:r w:rsidRPr="009C2B3D">
        <w:rPr>
          <w:rFonts w:ascii="Arial" w:hAnsi="Arial" w:cs="Arial"/>
          <w:color w:val="auto"/>
        </w:rPr>
        <w:t>R</w:t>
      </w:r>
      <w:r w:rsidR="00D675CA" w:rsidRPr="009C2B3D">
        <w:rPr>
          <w:rFonts w:ascii="Arial" w:hAnsi="Arial" w:cs="Arial"/>
          <w:color w:val="auto"/>
        </w:rPr>
        <w:t>S</w:t>
      </w:r>
      <w:r w:rsidR="001104F8" w:rsidRPr="009C2B3D">
        <w:rPr>
          <w:rFonts w:ascii="Arial" w:hAnsi="Arial" w:cs="Arial"/>
          <w:color w:val="auto"/>
        </w:rPr>
        <w:br/>
      </w:r>
    </w:p>
    <w:p w:rsidR="003E5C31" w:rsidRPr="009C2B3D" w:rsidRDefault="003E5C31">
      <w:pPr>
        <w:rPr>
          <w:rFonts w:ascii="Arial" w:hAnsi="Arial" w:cs="Arial"/>
          <w:b/>
          <w:color w:val="auto"/>
        </w:rPr>
      </w:pPr>
    </w:p>
    <w:p w:rsidR="001104F8" w:rsidRPr="009C2B3D" w:rsidRDefault="001104F8" w:rsidP="00E97B5A">
      <w:pPr>
        <w:pStyle w:val="Seo"/>
        <w:jc w:val="center"/>
        <w:outlineLvl w:val="0"/>
        <w:rPr>
          <w:rFonts w:ascii="Arial" w:hAnsi="Arial" w:cs="Arial"/>
          <w:b/>
          <w:color w:val="auto"/>
        </w:rPr>
      </w:pPr>
      <w:r w:rsidRPr="009C2B3D">
        <w:rPr>
          <w:rFonts w:ascii="Arial" w:hAnsi="Arial" w:cs="Arial"/>
          <w:b/>
          <w:color w:val="auto"/>
        </w:rPr>
        <w:t>objetivo</w:t>
      </w:r>
    </w:p>
    <w:p w:rsidR="001104F8" w:rsidRPr="009C2B3D" w:rsidRDefault="009026C9">
      <w:pPr>
        <w:pStyle w:val="Seo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  <w:lang w:eastAsia="pt-BR"/>
        </w:rPr>
        <w:pict>
          <v:shape id="_x0000_s1184" type="#_x0000_t32" style="position:absolute;margin-left:.3pt;margin-top:6.05pt;width:446.25pt;height:0;z-index:251655680;mso-position-horizontal-relative:margin" o:connectortype="straight" strokecolor="#b9bec7" strokeweight="1pt">
            <w10:wrap anchorx="margin"/>
          </v:shape>
        </w:pict>
      </w:r>
    </w:p>
    <w:p w:rsidR="009C2B3D" w:rsidRDefault="009C2B3D" w:rsidP="009C2B3D">
      <w:pPr>
        <w:spacing w:line="360" w:lineRule="auto"/>
        <w:jc w:val="both"/>
        <w:rPr>
          <w:rFonts w:ascii="Arial" w:hAnsi="Arial" w:cs="Arial"/>
          <w:color w:val="auto"/>
        </w:rPr>
      </w:pPr>
    </w:p>
    <w:p w:rsidR="001104F8" w:rsidRDefault="00C044C3" w:rsidP="009C2B3D">
      <w:pPr>
        <w:spacing w:line="360" w:lineRule="auto"/>
        <w:jc w:val="both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>Através das experiências</w:t>
      </w:r>
      <w:r w:rsidR="00D675CA" w:rsidRPr="009C2B3D">
        <w:rPr>
          <w:rFonts w:ascii="Arial" w:hAnsi="Arial" w:cs="Arial"/>
          <w:color w:val="auto"/>
        </w:rPr>
        <w:t xml:space="preserve"> adquiridas ao longo da vida estudantil</w:t>
      </w:r>
      <w:r w:rsidR="00111817" w:rsidRPr="009C2B3D">
        <w:rPr>
          <w:rFonts w:ascii="Arial" w:hAnsi="Arial" w:cs="Arial"/>
          <w:color w:val="auto"/>
        </w:rPr>
        <w:t>,</w:t>
      </w:r>
      <w:r w:rsidRPr="009C2B3D">
        <w:rPr>
          <w:rFonts w:ascii="Arial" w:hAnsi="Arial" w:cs="Arial"/>
          <w:color w:val="auto"/>
        </w:rPr>
        <w:t xml:space="preserve"> desenvolver as atividades a mim conferidas de maneira justa </w:t>
      </w:r>
      <w:r w:rsidR="00D675CA" w:rsidRPr="009C2B3D">
        <w:rPr>
          <w:rFonts w:ascii="Arial" w:hAnsi="Arial" w:cs="Arial"/>
          <w:color w:val="auto"/>
        </w:rPr>
        <w:t>e correta, auxiliando a empresa,</w:t>
      </w:r>
      <w:r w:rsidRPr="009C2B3D">
        <w:rPr>
          <w:rFonts w:ascii="Arial" w:hAnsi="Arial" w:cs="Arial"/>
          <w:color w:val="auto"/>
        </w:rPr>
        <w:t xml:space="preserve"> contratante</w:t>
      </w:r>
      <w:r w:rsidR="00D675CA" w:rsidRPr="009C2B3D">
        <w:rPr>
          <w:rFonts w:ascii="Arial" w:hAnsi="Arial" w:cs="Arial"/>
          <w:color w:val="auto"/>
        </w:rPr>
        <w:t>,</w:t>
      </w:r>
      <w:r w:rsidRPr="009C2B3D">
        <w:rPr>
          <w:rFonts w:ascii="Arial" w:hAnsi="Arial" w:cs="Arial"/>
          <w:color w:val="auto"/>
        </w:rPr>
        <w:t xml:space="preserve"> no crescimento profissional</w:t>
      </w:r>
      <w:r w:rsidR="00111817" w:rsidRPr="009C2B3D">
        <w:rPr>
          <w:rFonts w:ascii="Arial" w:hAnsi="Arial" w:cs="Arial"/>
          <w:color w:val="auto"/>
        </w:rPr>
        <w:t xml:space="preserve"> assim como um auto crescimento.</w:t>
      </w:r>
    </w:p>
    <w:p w:rsidR="009C2B3D" w:rsidRPr="009C2B3D" w:rsidRDefault="009C2B3D">
      <w:pPr>
        <w:rPr>
          <w:rFonts w:ascii="Arial" w:hAnsi="Arial" w:cs="Arial"/>
          <w:color w:val="auto"/>
        </w:rPr>
      </w:pPr>
    </w:p>
    <w:p w:rsidR="003E5C31" w:rsidRPr="009C2B3D" w:rsidRDefault="003E5C31">
      <w:pPr>
        <w:pStyle w:val="Seo"/>
        <w:rPr>
          <w:rFonts w:ascii="Arial" w:hAnsi="Arial" w:cs="Arial"/>
          <w:color w:val="auto"/>
        </w:rPr>
      </w:pPr>
    </w:p>
    <w:p w:rsidR="001104F8" w:rsidRPr="009C2B3D" w:rsidRDefault="001104F8" w:rsidP="00E97B5A">
      <w:pPr>
        <w:pStyle w:val="Seo"/>
        <w:jc w:val="center"/>
        <w:outlineLvl w:val="0"/>
        <w:rPr>
          <w:rFonts w:ascii="Arial" w:hAnsi="Arial" w:cs="Arial"/>
          <w:b/>
          <w:color w:val="auto"/>
        </w:rPr>
      </w:pPr>
      <w:r w:rsidRPr="009C2B3D">
        <w:rPr>
          <w:rFonts w:ascii="Arial" w:hAnsi="Arial" w:cs="Arial"/>
          <w:b/>
          <w:color w:val="auto"/>
        </w:rPr>
        <w:t>FORMAÇÃO</w:t>
      </w:r>
    </w:p>
    <w:p w:rsidR="001104F8" w:rsidRPr="009C2B3D" w:rsidRDefault="009026C9">
      <w:pPr>
        <w:pStyle w:val="Seo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  <w:lang w:eastAsia="pt-BR"/>
        </w:rPr>
        <w:pict>
          <v:shape id="_x0000_s1188" type="#_x0000_t32" style="position:absolute;margin-left:.3pt;margin-top:10.7pt;width:446.25pt;height:0;z-index:251656704;mso-position-horizontal-relative:margin" o:connectortype="straight" strokecolor="#b9bec7" strokeweight="1pt">
            <w10:wrap anchorx="margin"/>
          </v:shape>
        </w:pict>
      </w:r>
      <w:r w:rsidR="001104F8" w:rsidRPr="009C2B3D">
        <w:rPr>
          <w:rFonts w:ascii="Arial" w:hAnsi="Arial" w:cs="Arial"/>
          <w:color w:val="auto"/>
        </w:rPr>
        <w:br/>
      </w:r>
    </w:p>
    <w:p w:rsidR="009C2B3D" w:rsidRDefault="009C2B3D" w:rsidP="009C2B3D">
      <w:pPr>
        <w:pStyle w:val="Seo"/>
        <w:ind w:left="420"/>
        <w:rPr>
          <w:rFonts w:ascii="Arial" w:hAnsi="Arial" w:cs="Arial"/>
          <w:color w:val="auto"/>
        </w:rPr>
      </w:pPr>
    </w:p>
    <w:p w:rsidR="00C044C3" w:rsidRPr="009C2B3D" w:rsidRDefault="00111817" w:rsidP="00111817">
      <w:pPr>
        <w:pStyle w:val="Seo"/>
        <w:numPr>
          <w:ilvl w:val="0"/>
          <w:numId w:val="28"/>
        </w:numPr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>I.E.E. Dr. Carlos Augusto de Moura e Cunha</w:t>
      </w:r>
    </w:p>
    <w:p w:rsidR="00111817" w:rsidRPr="009C2B3D" w:rsidRDefault="00D675CA" w:rsidP="00111817">
      <w:pPr>
        <w:pStyle w:val="Seo"/>
        <w:ind w:left="420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aps w:val="0"/>
          <w:color w:val="auto"/>
        </w:rPr>
        <w:t>- cursando o 3º ano do ensino médio – turno manhã.</w:t>
      </w:r>
    </w:p>
    <w:p w:rsidR="00111817" w:rsidRPr="009C2B3D" w:rsidRDefault="00111817" w:rsidP="00111817">
      <w:pPr>
        <w:pStyle w:val="Seo"/>
        <w:ind w:left="420"/>
        <w:rPr>
          <w:rFonts w:ascii="Arial" w:hAnsi="Arial" w:cs="Arial"/>
          <w:color w:val="auto"/>
        </w:rPr>
      </w:pPr>
    </w:p>
    <w:p w:rsidR="00111817" w:rsidRPr="009C2B3D" w:rsidRDefault="00111817" w:rsidP="00111817">
      <w:pPr>
        <w:pStyle w:val="Seo"/>
        <w:numPr>
          <w:ilvl w:val="0"/>
          <w:numId w:val="28"/>
        </w:numPr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>Escolas e Faculdades Qi</w:t>
      </w:r>
    </w:p>
    <w:p w:rsidR="00C044C3" w:rsidRPr="009C2B3D" w:rsidRDefault="00D675CA" w:rsidP="00D675CA">
      <w:pPr>
        <w:pStyle w:val="Seo"/>
        <w:ind w:left="420"/>
        <w:rPr>
          <w:rFonts w:ascii="Arial" w:hAnsi="Arial" w:cs="Arial"/>
          <w:caps w:val="0"/>
          <w:color w:val="auto"/>
        </w:rPr>
      </w:pPr>
      <w:r w:rsidRPr="009C2B3D">
        <w:rPr>
          <w:rFonts w:ascii="Arial" w:hAnsi="Arial" w:cs="Arial"/>
          <w:caps w:val="0"/>
          <w:color w:val="auto"/>
        </w:rPr>
        <w:t>- curso de inglês – incompleto.</w:t>
      </w:r>
    </w:p>
    <w:p w:rsidR="00D675CA" w:rsidRPr="009C2B3D" w:rsidRDefault="00D675CA" w:rsidP="00D675CA">
      <w:pPr>
        <w:pStyle w:val="Seo"/>
        <w:ind w:left="420"/>
        <w:rPr>
          <w:rFonts w:ascii="Arial" w:hAnsi="Arial" w:cs="Arial"/>
          <w:color w:val="auto"/>
        </w:rPr>
      </w:pPr>
    </w:p>
    <w:p w:rsidR="00D675CA" w:rsidRPr="009C2B3D" w:rsidRDefault="00D675CA" w:rsidP="00D675CA">
      <w:pPr>
        <w:pStyle w:val="Seo"/>
        <w:numPr>
          <w:ilvl w:val="0"/>
          <w:numId w:val="28"/>
        </w:numPr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 xml:space="preserve">Conhecimentos em informatica </w:t>
      </w:r>
    </w:p>
    <w:p w:rsidR="00D675CA" w:rsidRPr="009C2B3D" w:rsidRDefault="00D675CA" w:rsidP="00D675CA">
      <w:pPr>
        <w:pStyle w:val="Seo"/>
        <w:ind w:left="420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aps w:val="0"/>
          <w:color w:val="auto"/>
        </w:rPr>
        <w:t>- informática básica (Word, Excel, Planilhas, tabelas e contúdo de internete).</w:t>
      </w:r>
    </w:p>
    <w:p w:rsidR="00C044C3" w:rsidRPr="009C2B3D" w:rsidRDefault="00C044C3" w:rsidP="00C044C3">
      <w:pPr>
        <w:pStyle w:val="Seo"/>
        <w:jc w:val="center"/>
        <w:rPr>
          <w:rFonts w:ascii="Arial" w:hAnsi="Arial" w:cs="Arial"/>
          <w:color w:val="auto"/>
        </w:rPr>
      </w:pPr>
    </w:p>
    <w:p w:rsidR="00D675CA" w:rsidRDefault="00D675CA" w:rsidP="00C044C3">
      <w:pPr>
        <w:pStyle w:val="Seo"/>
        <w:jc w:val="center"/>
        <w:rPr>
          <w:rFonts w:ascii="Arial" w:hAnsi="Arial" w:cs="Arial"/>
          <w:color w:val="auto"/>
        </w:rPr>
      </w:pPr>
    </w:p>
    <w:p w:rsidR="009C2B3D" w:rsidRPr="009C2B3D" w:rsidRDefault="009C2B3D" w:rsidP="00C044C3">
      <w:pPr>
        <w:pStyle w:val="Seo"/>
        <w:jc w:val="center"/>
        <w:rPr>
          <w:rFonts w:ascii="Arial" w:hAnsi="Arial" w:cs="Arial"/>
          <w:color w:val="auto"/>
        </w:rPr>
      </w:pPr>
    </w:p>
    <w:p w:rsidR="00C044C3" w:rsidRPr="009C2B3D" w:rsidRDefault="00C044C3" w:rsidP="00C044C3">
      <w:pPr>
        <w:pStyle w:val="Seo"/>
        <w:jc w:val="center"/>
        <w:rPr>
          <w:rFonts w:ascii="Arial" w:hAnsi="Arial" w:cs="Arial"/>
          <w:color w:val="auto"/>
        </w:rPr>
      </w:pPr>
    </w:p>
    <w:p w:rsidR="001104F8" w:rsidRPr="009C2B3D" w:rsidRDefault="00C044C3" w:rsidP="00BD087A">
      <w:pPr>
        <w:pStyle w:val="Seo"/>
        <w:jc w:val="center"/>
        <w:rPr>
          <w:rFonts w:ascii="Arial" w:hAnsi="Arial" w:cs="Arial"/>
          <w:b/>
          <w:color w:val="auto"/>
        </w:rPr>
      </w:pPr>
      <w:r w:rsidRPr="009C2B3D">
        <w:rPr>
          <w:rFonts w:ascii="Arial" w:hAnsi="Arial" w:cs="Arial"/>
          <w:b/>
          <w:color w:val="auto"/>
        </w:rPr>
        <w:t xml:space="preserve"> </w:t>
      </w:r>
      <w:r w:rsidR="001104F8" w:rsidRPr="009C2B3D">
        <w:rPr>
          <w:rFonts w:ascii="Arial" w:hAnsi="Arial" w:cs="Arial"/>
          <w:b/>
          <w:color w:val="auto"/>
        </w:rPr>
        <w:t>EXPERIÊNCIA</w:t>
      </w:r>
      <w:r w:rsidR="00BD087A" w:rsidRPr="009C2B3D">
        <w:rPr>
          <w:rFonts w:ascii="Arial" w:hAnsi="Arial" w:cs="Arial"/>
          <w:b/>
          <w:color w:val="auto"/>
        </w:rPr>
        <w:t>s PROFISSIONAis</w:t>
      </w:r>
      <w:r w:rsidR="009026C9" w:rsidRPr="009C2B3D">
        <w:rPr>
          <w:rFonts w:ascii="Arial" w:hAnsi="Arial" w:cs="Arial"/>
          <w:b/>
          <w:color w:val="auto"/>
          <w:lang w:eastAsia="pt-BR"/>
        </w:rPr>
        <w:pict>
          <v:shape id="_x0000_s1189" type="#_x0000_t32" style="position:absolute;left:0;text-align:left;margin-left:0;margin-top:23.65pt;width:446.25pt;height:0;z-index:251657728;mso-position-horizontal-relative:margin;mso-position-vertical-relative:text" o:connectortype="straight" strokecolor="#b9bec7" strokeweight="1pt">
            <w10:wrap anchorx="margin"/>
          </v:shape>
        </w:pict>
      </w:r>
      <w:r w:rsidR="001104F8" w:rsidRPr="009C2B3D">
        <w:rPr>
          <w:rFonts w:ascii="Arial" w:hAnsi="Arial" w:cs="Arial"/>
          <w:b/>
          <w:color w:val="auto"/>
        </w:rPr>
        <w:br/>
      </w:r>
    </w:p>
    <w:p w:rsidR="003E5C31" w:rsidRPr="009C2B3D" w:rsidRDefault="003E5C31" w:rsidP="003E5C31">
      <w:pPr>
        <w:pStyle w:val="PargrafodaLista"/>
        <w:spacing w:after="120" w:line="240" w:lineRule="auto"/>
        <w:ind w:left="284"/>
        <w:rPr>
          <w:rFonts w:ascii="Arial" w:hAnsi="Arial" w:cs="Arial"/>
          <w:color w:val="auto"/>
        </w:rPr>
      </w:pPr>
    </w:p>
    <w:p w:rsidR="00BD087A" w:rsidRPr="009C2B3D" w:rsidRDefault="00BD087A" w:rsidP="00BD087A">
      <w:pPr>
        <w:pStyle w:val="PargrafodaLista"/>
        <w:spacing w:after="120" w:line="240" w:lineRule="auto"/>
        <w:ind w:left="0"/>
        <w:jc w:val="both"/>
        <w:rPr>
          <w:rFonts w:ascii="Arial" w:hAnsi="Arial" w:cs="Arial"/>
          <w:color w:val="auto"/>
        </w:rPr>
      </w:pPr>
    </w:p>
    <w:p w:rsidR="00A41EA4" w:rsidRPr="009C2B3D" w:rsidRDefault="00D675CA" w:rsidP="00D675CA">
      <w:pPr>
        <w:pStyle w:val="PargrafodaLista"/>
        <w:spacing w:after="120" w:line="240" w:lineRule="auto"/>
        <w:ind w:left="0"/>
        <w:jc w:val="center"/>
        <w:rPr>
          <w:rFonts w:ascii="Arial" w:hAnsi="Arial" w:cs="Arial"/>
          <w:color w:val="auto"/>
        </w:rPr>
      </w:pPr>
      <w:r w:rsidRPr="009C2B3D">
        <w:rPr>
          <w:rFonts w:ascii="Arial" w:hAnsi="Arial" w:cs="Arial"/>
          <w:color w:val="auto"/>
        </w:rPr>
        <w:t>Em busca da primeira experiência profissional;</w:t>
      </w:r>
      <w:r w:rsidR="009C2B3D">
        <w:rPr>
          <w:rFonts w:ascii="Arial" w:hAnsi="Arial" w:cs="Arial"/>
          <w:color w:val="auto"/>
        </w:rPr>
        <w:t xml:space="preserve"> cargo pretendido, Menor Aprendiz.</w:t>
      </w:r>
    </w:p>
    <w:sectPr w:rsidR="00A41EA4" w:rsidRPr="009C2B3D" w:rsidSect="00674308">
      <w:headerReference w:type="default" r:id="rId9"/>
      <w:footerReference w:type="default" r:id="rId10"/>
      <w:pgSz w:w="11907" w:h="16839" w:code="1"/>
      <w:pgMar w:top="1417" w:right="1701" w:bottom="1417" w:left="1701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B1C" w:rsidRDefault="00DA5B1C">
      <w:r>
        <w:separator/>
      </w:r>
    </w:p>
  </w:endnote>
  <w:endnote w:type="continuationSeparator" w:id="1">
    <w:p w:rsidR="00DA5B1C" w:rsidRDefault="00DA5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1D" w:rsidRDefault="000D311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B1C" w:rsidRDefault="00DA5B1C">
      <w:r>
        <w:separator/>
      </w:r>
    </w:p>
  </w:footnote>
  <w:footnote w:type="continuationSeparator" w:id="1">
    <w:p w:rsidR="00DA5B1C" w:rsidRDefault="00DA5B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1D" w:rsidRDefault="009026C9">
    <w:pPr>
      <w:pStyle w:val="Cabealho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72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  <w:r w:rsidR="00921243">
      <w:rPr>
        <w:sz w:val="16"/>
        <w:szCs w:val="16"/>
      </w:rPr>
      <w:t>02/2014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D1E7B"/>
    <w:multiLevelType w:val="hybridMultilevel"/>
    <w:tmpl w:val="D228BEE8"/>
    <w:lvl w:ilvl="0" w:tplc="13E802BC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PaneFormatFilter w:val="3F0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3314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63B38"/>
    <w:rsid w:val="00071278"/>
    <w:rsid w:val="00085272"/>
    <w:rsid w:val="000956A2"/>
    <w:rsid w:val="000C4457"/>
    <w:rsid w:val="000D1854"/>
    <w:rsid w:val="000D311D"/>
    <w:rsid w:val="001104F8"/>
    <w:rsid w:val="00111817"/>
    <w:rsid w:val="00113DB5"/>
    <w:rsid w:val="00121E19"/>
    <w:rsid w:val="00150219"/>
    <w:rsid w:val="00165ED5"/>
    <w:rsid w:val="00194926"/>
    <w:rsid w:val="001A2392"/>
    <w:rsid w:val="001F0011"/>
    <w:rsid w:val="002101CD"/>
    <w:rsid w:val="0021253D"/>
    <w:rsid w:val="00220663"/>
    <w:rsid w:val="00234131"/>
    <w:rsid w:val="002567AD"/>
    <w:rsid w:val="00266BB9"/>
    <w:rsid w:val="00267116"/>
    <w:rsid w:val="00281C64"/>
    <w:rsid w:val="00295D4B"/>
    <w:rsid w:val="002A5C25"/>
    <w:rsid w:val="002E3212"/>
    <w:rsid w:val="002F57BF"/>
    <w:rsid w:val="0032376A"/>
    <w:rsid w:val="0035284D"/>
    <w:rsid w:val="00373C46"/>
    <w:rsid w:val="003902C8"/>
    <w:rsid w:val="003B00D0"/>
    <w:rsid w:val="003C1491"/>
    <w:rsid w:val="003D1804"/>
    <w:rsid w:val="003E5C31"/>
    <w:rsid w:val="003E7FD0"/>
    <w:rsid w:val="00421231"/>
    <w:rsid w:val="004528F7"/>
    <w:rsid w:val="00465C16"/>
    <w:rsid w:val="004671E1"/>
    <w:rsid w:val="004D2437"/>
    <w:rsid w:val="004D286D"/>
    <w:rsid w:val="004E1CB2"/>
    <w:rsid w:val="004E7F53"/>
    <w:rsid w:val="005203AF"/>
    <w:rsid w:val="005205FF"/>
    <w:rsid w:val="00526E4E"/>
    <w:rsid w:val="00530DD3"/>
    <w:rsid w:val="00547CFE"/>
    <w:rsid w:val="005979DF"/>
    <w:rsid w:val="005A4323"/>
    <w:rsid w:val="006255DF"/>
    <w:rsid w:val="00642B21"/>
    <w:rsid w:val="00652818"/>
    <w:rsid w:val="00652E72"/>
    <w:rsid w:val="00660E42"/>
    <w:rsid w:val="00674308"/>
    <w:rsid w:val="00684373"/>
    <w:rsid w:val="006867D1"/>
    <w:rsid w:val="00697A7B"/>
    <w:rsid w:val="006B0801"/>
    <w:rsid w:val="006F01EA"/>
    <w:rsid w:val="007167EE"/>
    <w:rsid w:val="007225F5"/>
    <w:rsid w:val="00740824"/>
    <w:rsid w:val="00770B33"/>
    <w:rsid w:val="00780DB8"/>
    <w:rsid w:val="007915DF"/>
    <w:rsid w:val="00795111"/>
    <w:rsid w:val="007B5513"/>
    <w:rsid w:val="007B6FF6"/>
    <w:rsid w:val="007C164B"/>
    <w:rsid w:val="007D25B1"/>
    <w:rsid w:val="007D4036"/>
    <w:rsid w:val="00810C3C"/>
    <w:rsid w:val="00816333"/>
    <w:rsid w:val="00880570"/>
    <w:rsid w:val="00881526"/>
    <w:rsid w:val="008A1FD9"/>
    <w:rsid w:val="008A685B"/>
    <w:rsid w:val="008F4291"/>
    <w:rsid w:val="009026C9"/>
    <w:rsid w:val="00921243"/>
    <w:rsid w:val="00951933"/>
    <w:rsid w:val="0095404C"/>
    <w:rsid w:val="00972B98"/>
    <w:rsid w:val="009A77DB"/>
    <w:rsid w:val="009B38E7"/>
    <w:rsid w:val="009B513E"/>
    <w:rsid w:val="009C2B3D"/>
    <w:rsid w:val="009C33FF"/>
    <w:rsid w:val="009C7598"/>
    <w:rsid w:val="009D1398"/>
    <w:rsid w:val="009D146E"/>
    <w:rsid w:val="009D4495"/>
    <w:rsid w:val="009E6F5F"/>
    <w:rsid w:val="009F6240"/>
    <w:rsid w:val="00A41EA4"/>
    <w:rsid w:val="00A60E58"/>
    <w:rsid w:val="00A83B0A"/>
    <w:rsid w:val="00AA755D"/>
    <w:rsid w:val="00AC348B"/>
    <w:rsid w:val="00AF3ECC"/>
    <w:rsid w:val="00B01893"/>
    <w:rsid w:val="00B13CB2"/>
    <w:rsid w:val="00B521CF"/>
    <w:rsid w:val="00B656F3"/>
    <w:rsid w:val="00BC79A2"/>
    <w:rsid w:val="00BD087A"/>
    <w:rsid w:val="00BD4F65"/>
    <w:rsid w:val="00BE0378"/>
    <w:rsid w:val="00C044C3"/>
    <w:rsid w:val="00C6565E"/>
    <w:rsid w:val="00C87CB3"/>
    <w:rsid w:val="00CB0AC9"/>
    <w:rsid w:val="00CC19FE"/>
    <w:rsid w:val="00D1343C"/>
    <w:rsid w:val="00D56383"/>
    <w:rsid w:val="00D5729A"/>
    <w:rsid w:val="00D63B38"/>
    <w:rsid w:val="00D675CA"/>
    <w:rsid w:val="00D73A35"/>
    <w:rsid w:val="00D94731"/>
    <w:rsid w:val="00DA5B1C"/>
    <w:rsid w:val="00DB5CA3"/>
    <w:rsid w:val="00DB5F78"/>
    <w:rsid w:val="00DD76F1"/>
    <w:rsid w:val="00E33668"/>
    <w:rsid w:val="00E713F8"/>
    <w:rsid w:val="00E76AEB"/>
    <w:rsid w:val="00E97B5A"/>
    <w:rsid w:val="00EB4606"/>
    <w:rsid w:val="00F23B65"/>
    <w:rsid w:val="00F55484"/>
    <w:rsid w:val="00F7102F"/>
    <w:rsid w:val="00F93DAF"/>
    <w:rsid w:val="00FC11E8"/>
    <w:rsid w:val="00FE1B8D"/>
    <w:rsid w:val="00FE511A"/>
    <w:rsid w:val="00FF0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4" type="connector" idref="#_x0000_s1188"/>
        <o:r id="V:Rule5" type="connector" idref="#_x0000_s1184"/>
        <o:r id="V:Rule6" type="connector" idref="#_x0000_s1189"/>
        <o:r id="V:Rule7" type="connector" idref="#_x0000_s11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343C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qFormat/>
    <w:rsid w:val="00D1343C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rsid w:val="00D1343C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D1343C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rsid w:val="00D1343C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rsid w:val="00D1343C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rsid w:val="00D1343C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rsid w:val="00D1343C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rsid w:val="00D1343C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rsid w:val="00D1343C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1343C"/>
    <w:pPr>
      <w:jc w:val="both"/>
    </w:pPr>
    <w:rPr>
      <w:rFonts w:ascii="Verdana" w:hAnsi="Verdana"/>
    </w:rPr>
  </w:style>
  <w:style w:type="paragraph" w:styleId="Recuonormal">
    <w:name w:val="Normal Indent"/>
    <w:basedOn w:val="Normal"/>
    <w:unhideWhenUsed/>
    <w:rsid w:val="00D1343C"/>
    <w:pPr>
      <w:ind w:left="720"/>
    </w:pPr>
  </w:style>
  <w:style w:type="character" w:styleId="TtulodoLivro">
    <w:name w:val="Book Title"/>
    <w:qFormat/>
    <w:rsid w:val="00D1343C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paragraph" w:styleId="MapadoDocumento">
    <w:name w:val="Document Map"/>
    <w:basedOn w:val="Normal"/>
    <w:link w:val="MapadoDocumentoChar"/>
    <w:rsid w:val="00E97B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dereodoRemetente">
    <w:name w:val="Endereço do Remetente"/>
    <w:basedOn w:val="Normal"/>
    <w:qFormat/>
    <w:rsid w:val="00D1343C"/>
    <w:rPr>
      <w:color w:val="FFFFFF"/>
      <w:spacing w:val="20"/>
    </w:rPr>
  </w:style>
  <w:style w:type="paragraph" w:styleId="Cabealho">
    <w:name w:val="header"/>
    <w:basedOn w:val="Normal"/>
    <w:unhideWhenUsed/>
    <w:rsid w:val="00D1343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semiHidden/>
    <w:rsid w:val="00D1343C"/>
    <w:rPr>
      <w:color w:val="414751"/>
      <w:sz w:val="20"/>
    </w:rPr>
  </w:style>
  <w:style w:type="paragraph" w:styleId="Rodap">
    <w:name w:val="footer"/>
    <w:basedOn w:val="Normal"/>
    <w:unhideWhenUsed/>
    <w:rsid w:val="00D1343C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rsid w:val="00D1343C"/>
    <w:rPr>
      <w:color w:val="414751"/>
      <w:sz w:val="20"/>
    </w:rPr>
  </w:style>
  <w:style w:type="paragraph" w:styleId="Saudao">
    <w:name w:val="Salutation"/>
    <w:basedOn w:val="Recuonormal"/>
    <w:next w:val="Normal"/>
    <w:unhideWhenUsed/>
    <w:qFormat/>
    <w:rsid w:val="00D1343C"/>
    <w:pPr>
      <w:ind w:left="0"/>
    </w:pPr>
    <w:rPr>
      <w:b/>
      <w:bCs/>
    </w:rPr>
  </w:style>
  <w:style w:type="character" w:customStyle="1" w:styleId="SaudaoChar">
    <w:name w:val="Saudação Char"/>
    <w:rsid w:val="00D1343C"/>
    <w:rPr>
      <w:b/>
      <w:bCs/>
      <w:color w:val="414751"/>
      <w:sz w:val="20"/>
    </w:rPr>
  </w:style>
  <w:style w:type="paragraph" w:customStyle="1" w:styleId="Assunto">
    <w:name w:val="Assunto"/>
    <w:basedOn w:val="Recuonormal"/>
    <w:qFormat/>
    <w:rsid w:val="00D1343C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qFormat/>
    <w:rsid w:val="00D1343C"/>
    <w:pPr>
      <w:spacing w:after="480"/>
      <w:contextualSpacing/>
    </w:pPr>
  </w:style>
  <w:style w:type="paragraph" w:styleId="Encerramento">
    <w:name w:val="Closing"/>
    <w:basedOn w:val="SemEspaamento"/>
    <w:unhideWhenUsed/>
    <w:qFormat/>
    <w:rsid w:val="00D1343C"/>
    <w:pPr>
      <w:spacing w:before="960" w:after="960"/>
      <w:ind w:right="2520"/>
    </w:pPr>
  </w:style>
  <w:style w:type="character" w:customStyle="1" w:styleId="EncerramentoChar">
    <w:name w:val="Encerramento Char"/>
    <w:rsid w:val="00D1343C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sid w:val="00D1343C"/>
    <w:rPr>
      <w:b/>
      <w:bCs/>
    </w:rPr>
  </w:style>
  <w:style w:type="paragraph" w:styleId="Legenda">
    <w:name w:val="caption"/>
    <w:basedOn w:val="Normal"/>
    <w:next w:val="Normal"/>
    <w:qFormat/>
    <w:rsid w:val="00D1343C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qFormat/>
    <w:rsid w:val="00D1343C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semiHidden/>
    <w:rsid w:val="00D1343C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semiHidden/>
    <w:rsid w:val="00D1343C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semiHidden/>
    <w:rsid w:val="00D1343C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semiHidden/>
    <w:rsid w:val="00D1343C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semiHidden/>
    <w:rsid w:val="00D1343C"/>
    <w:rPr>
      <w:i/>
      <w:iCs/>
      <w:color w:val="E65B01"/>
    </w:rPr>
  </w:style>
  <w:style w:type="character" w:customStyle="1" w:styleId="Ttulo6Char">
    <w:name w:val="Título 6 Char"/>
    <w:semiHidden/>
    <w:rsid w:val="00D1343C"/>
    <w:rPr>
      <w:b/>
      <w:bCs/>
      <w:color w:val="E65B01"/>
      <w:sz w:val="20"/>
    </w:rPr>
  </w:style>
  <w:style w:type="character" w:customStyle="1" w:styleId="Ttulo7Char">
    <w:name w:val="Título 7 Char"/>
    <w:semiHidden/>
    <w:rsid w:val="00D1343C"/>
    <w:rPr>
      <w:b/>
      <w:bCs/>
      <w:i/>
      <w:iCs/>
      <w:color w:val="E65B01"/>
      <w:sz w:val="20"/>
    </w:rPr>
  </w:style>
  <w:style w:type="character" w:customStyle="1" w:styleId="Ttulo8Char">
    <w:name w:val="Título 8 Char"/>
    <w:semiHidden/>
    <w:rsid w:val="00D1343C"/>
    <w:rPr>
      <w:b/>
      <w:bCs/>
      <w:color w:val="3667C3"/>
      <w:sz w:val="20"/>
    </w:rPr>
  </w:style>
  <w:style w:type="character" w:customStyle="1" w:styleId="Ttulo9Char">
    <w:name w:val="Título 9 Char"/>
    <w:semiHidden/>
    <w:rsid w:val="00D1343C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sid w:val="00D1343C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qFormat/>
    <w:rsid w:val="00D1343C"/>
    <w:rPr>
      <w:i/>
      <w:iCs/>
    </w:rPr>
  </w:style>
  <w:style w:type="character" w:customStyle="1" w:styleId="CitaoChar">
    <w:name w:val="Citação Char"/>
    <w:rsid w:val="00D1343C"/>
    <w:rPr>
      <w:i/>
      <w:iCs/>
      <w:color w:val="414751"/>
      <w:sz w:val="20"/>
    </w:rPr>
  </w:style>
  <w:style w:type="paragraph" w:styleId="CitaoIntensa">
    <w:name w:val="Intense Quote"/>
    <w:basedOn w:val="Citao"/>
    <w:qFormat/>
    <w:rsid w:val="00D1343C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rsid w:val="00D1343C"/>
    <w:rPr>
      <w:color w:val="E65B01"/>
      <w:sz w:val="20"/>
    </w:rPr>
  </w:style>
  <w:style w:type="character" w:styleId="RefernciaIntensa">
    <w:name w:val="Intense Reference"/>
    <w:qFormat/>
    <w:rsid w:val="00D1343C"/>
    <w:rPr>
      <w:b/>
      <w:bCs/>
      <w:caps/>
      <w:color w:val="3667C3"/>
      <w:spacing w:val="5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rsid w:val="00E97B5A"/>
    <w:rPr>
      <w:rFonts w:ascii="Tahoma" w:eastAsia="Times New Roman" w:hAnsi="Tahoma" w:cs="Tahoma"/>
      <w:color w:val="414751"/>
      <w:sz w:val="16"/>
      <w:szCs w:val="16"/>
      <w:lang w:eastAsia="en-US"/>
    </w:rPr>
  </w:style>
  <w:style w:type="paragraph" w:styleId="Subttulo">
    <w:name w:val="Subtitle"/>
    <w:basedOn w:val="Normal"/>
    <w:qFormat/>
    <w:rsid w:val="00D1343C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rsid w:val="00D1343C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sid w:val="00D1343C"/>
    <w:rPr>
      <w:i/>
      <w:iCs/>
      <w:color w:val="E65B01"/>
    </w:rPr>
  </w:style>
  <w:style w:type="character" w:styleId="RefernciaSutil">
    <w:name w:val="Subtle Reference"/>
    <w:qFormat/>
    <w:rsid w:val="00D1343C"/>
    <w:rPr>
      <w:b/>
      <w:bCs/>
      <w:i/>
      <w:iCs/>
      <w:color w:val="3667C3"/>
    </w:rPr>
  </w:style>
  <w:style w:type="paragraph" w:styleId="Ttulo">
    <w:name w:val="Title"/>
    <w:basedOn w:val="Normal"/>
    <w:qFormat/>
    <w:rsid w:val="00D1343C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rsid w:val="00D1343C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qFormat/>
    <w:rsid w:val="00D1343C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semiHidden/>
    <w:unhideWhenUsed/>
    <w:rsid w:val="00D1343C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semiHidden/>
    <w:unhideWhenUsed/>
    <w:rsid w:val="00D1343C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semiHidden/>
    <w:rsid w:val="00D1343C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nhideWhenUsed/>
    <w:rsid w:val="00D1343C"/>
    <w:rPr>
      <w:color w:val="808080"/>
    </w:rPr>
  </w:style>
  <w:style w:type="paragraph" w:customStyle="1" w:styleId="EndereodoRemetente0">
    <w:name w:val="Endereço do Remetente"/>
    <w:basedOn w:val="Normal"/>
    <w:qFormat/>
    <w:rsid w:val="00D1343C"/>
    <w:rPr>
      <w:color w:val="FFFFFF"/>
      <w:spacing w:val="20"/>
    </w:rPr>
  </w:style>
  <w:style w:type="paragraph" w:styleId="Data">
    <w:name w:val="Date"/>
    <w:basedOn w:val="Normal"/>
    <w:next w:val="Normal"/>
    <w:unhideWhenUsed/>
    <w:rsid w:val="00D1343C"/>
    <w:rPr>
      <w:b/>
      <w:bCs/>
      <w:color w:val="FE8637"/>
    </w:rPr>
  </w:style>
  <w:style w:type="character" w:customStyle="1" w:styleId="DataChar">
    <w:name w:val="Data Char"/>
    <w:rsid w:val="00D1343C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unhideWhenUsed/>
    <w:rsid w:val="00D1343C"/>
    <w:pPr>
      <w:spacing w:before="0" w:after="0"/>
      <w:contextualSpacing/>
    </w:pPr>
  </w:style>
  <w:style w:type="character" w:customStyle="1" w:styleId="AssinaturaChar">
    <w:name w:val="Assinatura Char"/>
    <w:rsid w:val="00D1343C"/>
    <w:rPr>
      <w:color w:val="414751"/>
      <w:sz w:val="20"/>
    </w:rPr>
  </w:style>
  <w:style w:type="paragraph" w:customStyle="1" w:styleId="NomedoDestinatrio">
    <w:name w:val="Nome do Destinatário"/>
    <w:basedOn w:val="Normal"/>
    <w:qFormat/>
    <w:rsid w:val="00D1343C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rsid w:val="00D1343C"/>
    <w:pPr>
      <w:ind w:left="720"/>
    </w:pPr>
  </w:style>
  <w:style w:type="paragraph" w:customStyle="1" w:styleId="Marcador1">
    <w:name w:val="Marcador 1"/>
    <w:basedOn w:val="PargrafodaLista"/>
    <w:qFormat/>
    <w:rsid w:val="00D1343C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rsid w:val="00D1343C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sid w:val="00D1343C"/>
    <w:rPr>
      <w:color w:val="FFFFFF"/>
      <w:spacing w:val="20"/>
    </w:rPr>
  </w:style>
  <w:style w:type="paragraph" w:customStyle="1" w:styleId="Seo">
    <w:name w:val="Seção"/>
    <w:basedOn w:val="Normal"/>
    <w:qFormat/>
    <w:rsid w:val="00D1343C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qFormat/>
    <w:rsid w:val="00D1343C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nhideWhenUsed/>
    <w:rsid w:val="00D1343C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71011-FB6C-4BD9-B449-E7EE99342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43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Claudinha</cp:lastModifiedBy>
  <cp:revision>5</cp:revision>
  <cp:lastPrinted>2016-02-05T15:32:00Z</cp:lastPrinted>
  <dcterms:created xsi:type="dcterms:W3CDTF">2015-02-25T19:27:00Z</dcterms:created>
  <dcterms:modified xsi:type="dcterms:W3CDTF">2016-02-05T15:32:00Z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