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FB4368" w:rsidP="009E0A90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Amanda da Silva</w:t>
      </w:r>
    </w:p>
    <w:p w:rsidR="00CE06FC" w:rsidRDefault="00CE06FC" w:rsidP="00CE06FC">
      <w:pPr>
        <w:spacing w:after="0"/>
        <w:jc w:val="center"/>
        <w:rPr>
          <w:rFonts w:ascii="Verdana" w:hAnsi="Verdana"/>
        </w:rPr>
      </w:pPr>
      <w:r>
        <w:rPr>
          <w:rFonts w:ascii="Verdana" w:hAnsi="Verdana"/>
        </w:rPr>
        <w:t>Brasileira, solteira</w:t>
      </w:r>
      <w:r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23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t xml:space="preserve"> </w:t>
      </w:r>
    </w:p>
    <w:p w:rsidR="001638B8" w:rsidRDefault="00CE06FC" w:rsidP="00CE06FC">
      <w:pPr>
        <w:spacing w:after="0"/>
        <w:jc w:val="center"/>
        <w:rPr>
          <w:rFonts w:ascii="Verdana" w:hAnsi="Verdana"/>
        </w:rPr>
      </w:pPr>
      <w:r>
        <w:rPr>
          <w:rFonts w:ascii="Verdana" w:hAnsi="Verdana"/>
        </w:rPr>
        <w:t>CPF 021.007.060-13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>
        <w:rPr>
          <w:rFonts w:ascii="Verdana" w:hAnsi="Verdana"/>
        </w:rPr>
        <w:t>Clodoaldo Bridi</w:t>
      </w:r>
      <w:r w:rsidRPr="001638B8">
        <w:rPr>
          <w:rFonts w:ascii="Verdana" w:hAnsi="Verdana"/>
        </w:rPr>
        <w:t xml:space="preserve">, número </w:t>
      </w:r>
      <w:r>
        <w:rPr>
          <w:rFonts w:ascii="Verdana" w:hAnsi="Verdana"/>
        </w:rPr>
        <w:t>219</w:t>
      </w:r>
      <w:r>
        <w:rPr>
          <w:rFonts w:ascii="Verdana" w:hAnsi="Verdana"/>
        </w:rPr>
        <w:br/>
        <w:t>Vila Iolanda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Guaíba</w:t>
      </w:r>
      <w:r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>
        <w:rPr>
          <w:rFonts w:ascii="Verdana" w:hAnsi="Verdana"/>
        </w:rPr>
        <w:t>51</w:t>
      </w:r>
      <w:r w:rsidRPr="001638B8">
        <w:rPr>
          <w:rFonts w:ascii="Verdana" w:hAnsi="Verdana"/>
        </w:rPr>
        <w:t xml:space="preserve">) </w:t>
      </w:r>
      <w:r>
        <w:rPr>
          <w:rFonts w:ascii="Verdana" w:hAnsi="Verdana"/>
        </w:rPr>
        <w:t>9867.6253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amandadasilva1991@gmail.com</w:t>
      </w:r>
      <w:r w:rsidR="001638B8" w:rsidRPr="001638B8">
        <w:rPr>
          <w:rFonts w:ascii="Verdana" w:hAnsi="Verdana"/>
        </w:rPr>
        <w:br/>
      </w:r>
    </w:p>
    <w:p w:rsidR="001638B8" w:rsidRPr="00417554" w:rsidRDefault="001638B8" w:rsidP="001638B8">
      <w:pPr>
        <w:pStyle w:val="Seo"/>
        <w:rPr>
          <w:rFonts w:ascii="Verdana" w:hAnsi="Verdana"/>
          <w:b/>
        </w:rPr>
      </w:pPr>
      <w:r w:rsidRPr="00417554">
        <w:rPr>
          <w:rFonts w:ascii="Verdana" w:hAnsi="Verdana"/>
          <w:b/>
        </w:rPr>
        <w:t>objetivo</w:t>
      </w:r>
    </w:p>
    <w:p w:rsidR="001638B8" w:rsidRDefault="006955B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Default="00EE707D" w:rsidP="00CE06FC">
      <w:pPr>
        <w:rPr>
          <w:rFonts w:ascii="Verdana" w:hAnsi="Verdana"/>
        </w:rPr>
      </w:pPr>
      <w:r>
        <w:rPr>
          <w:rFonts w:ascii="Verdana" w:hAnsi="Verdana" w:cs="Arial"/>
        </w:rPr>
        <w:t>Emprego com intuito de adquirir conhecimento nas áreas adiministrativa e comercial</w:t>
      </w:r>
      <w:r w:rsidR="00FB4368" w:rsidRPr="00FB4368">
        <w:rPr>
          <w:rFonts w:ascii="Verdana" w:hAnsi="Verdana" w:cs="Arial"/>
        </w:rPr>
        <w:t>.</w:t>
      </w:r>
    </w:p>
    <w:p w:rsidR="00B30D63" w:rsidRPr="00417554" w:rsidRDefault="001638B8" w:rsidP="00417554">
      <w:pPr>
        <w:pStyle w:val="Seo"/>
        <w:rPr>
          <w:rFonts w:ascii="Verdana" w:hAnsi="Verdana"/>
          <w:b/>
        </w:rPr>
      </w:pPr>
      <w:r w:rsidRPr="00417554">
        <w:rPr>
          <w:rFonts w:ascii="Verdana" w:hAnsi="Verdana"/>
          <w:b/>
        </w:rPr>
        <w:t>FORMAÇÃO</w:t>
      </w:r>
    </w:p>
    <w:p w:rsidR="001638B8" w:rsidRPr="002039BD" w:rsidRDefault="006955BC" w:rsidP="00417554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CE06FC" w:rsidRDefault="00CE06FC" w:rsidP="0041755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Formada Técnica em Meio Ambiente - FACTUM</w:t>
      </w:r>
      <w:r w:rsidRPr="001638B8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2012</w:t>
      </w:r>
    </w:p>
    <w:p w:rsidR="001638B8" w:rsidRPr="001638B8" w:rsidRDefault="002F21B0" w:rsidP="0041755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3</w:t>
      </w:r>
      <w:r w:rsidR="00FB4368">
        <w:rPr>
          <w:rFonts w:ascii="Verdana" w:hAnsi="Verdana"/>
        </w:rPr>
        <w:t>º semestre de Psicologia -</w:t>
      </w:r>
      <w:r w:rsidR="001638B8" w:rsidRPr="001638B8">
        <w:rPr>
          <w:rFonts w:ascii="Verdana" w:hAnsi="Verdana"/>
        </w:rPr>
        <w:t xml:space="preserve"> </w:t>
      </w:r>
      <w:r w:rsidR="00FB4368">
        <w:rPr>
          <w:rFonts w:ascii="Verdana" w:hAnsi="Verdana"/>
        </w:rPr>
        <w:t>UNIFIN – Faculdade São Francisco de Assis</w:t>
      </w:r>
    </w:p>
    <w:p w:rsidR="00B30D63" w:rsidRPr="00417554" w:rsidRDefault="00B30D63" w:rsidP="00B30D63">
      <w:pPr>
        <w:pStyle w:val="Seo"/>
        <w:rPr>
          <w:rFonts w:ascii="Verdana" w:hAnsi="Verdana"/>
          <w:b/>
        </w:rPr>
      </w:pPr>
      <w:r w:rsidRPr="00417554">
        <w:rPr>
          <w:rFonts w:ascii="Verdana" w:hAnsi="Verdana"/>
          <w:b/>
        </w:rPr>
        <w:t>EXPERIÊNCIA</w:t>
      </w:r>
      <w:r w:rsidR="00847A44">
        <w:rPr>
          <w:rFonts w:ascii="Verdana" w:hAnsi="Verdana"/>
          <w:b/>
        </w:rPr>
        <w:t>s PROFISSIONAis</w:t>
      </w:r>
    </w:p>
    <w:p w:rsidR="00B30D63" w:rsidRPr="002039BD" w:rsidRDefault="006955BC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EE707D" w:rsidRDefault="00EE707D" w:rsidP="00EE707D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05/2010-10/2011</w:t>
      </w:r>
      <w:r>
        <w:rPr>
          <w:rFonts w:ascii="Verdana" w:hAnsi="Verdana"/>
        </w:rPr>
        <w:t xml:space="preserve"> – </w:t>
      </w:r>
      <w:r>
        <w:rPr>
          <w:rFonts w:ascii="Verdana" w:hAnsi="Verdana"/>
          <w:b/>
        </w:rPr>
        <w:t>Atento Brasil S/A</w:t>
      </w:r>
      <w:r>
        <w:rPr>
          <w:rFonts w:ascii="Verdana" w:hAnsi="Verdana"/>
        </w:rPr>
        <w:br/>
      </w:r>
      <w:r w:rsidRPr="00CB1AB3">
        <w:rPr>
          <w:rFonts w:ascii="Verdana" w:hAnsi="Verdana"/>
          <w:b/>
        </w:rPr>
        <w:t>Cargo:</w:t>
      </w:r>
      <w:r>
        <w:rPr>
          <w:rFonts w:ascii="Verdana" w:hAnsi="Verdana"/>
        </w:rPr>
        <w:t xml:space="preserve"> Teleoperadora</w:t>
      </w:r>
    </w:p>
    <w:p w:rsidR="00EE707D" w:rsidRDefault="00EE707D" w:rsidP="00EE707D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Principais atividades</w:t>
      </w:r>
      <w:r>
        <w:rPr>
          <w:rFonts w:ascii="Verdana" w:hAnsi="Verdana"/>
        </w:rPr>
        <w:t>: Suporte técnico aos clientes; cobrança, verificação de débitos e negociação para quitação dos mesmos; vendas de planos de acesso à internet, softwares de segurança e entretenimento e auxilio no setor de Retenção.</w:t>
      </w:r>
    </w:p>
    <w:p w:rsidR="00F64B17" w:rsidRDefault="00F64B17" w:rsidP="00F64B17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01/2012</w:t>
      </w:r>
      <w:r w:rsidRPr="00687418">
        <w:rPr>
          <w:rFonts w:ascii="Verdana" w:hAnsi="Verdana"/>
          <w:b/>
        </w:rPr>
        <w:t>-05/2012 – Imobiliária Ducati</w:t>
      </w:r>
      <w:r w:rsidRPr="00687418">
        <w:rPr>
          <w:rFonts w:ascii="Verdana" w:hAnsi="Verdana"/>
        </w:rPr>
        <w:br/>
      </w:r>
      <w:r w:rsidRPr="00CB1AB3">
        <w:rPr>
          <w:rFonts w:ascii="Verdana" w:hAnsi="Verdana"/>
          <w:b/>
        </w:rPr>
        <w:t>Cargo:</w:t>
      </w:r>
      <w:r w:rsidRPr="00687418">
        <w:rPr>
          <w:rFonts w:ascii="Verdana" w:hAnsi="Verdana"/>
        </w:rPr>
        <w:t xml:space="preserve"> </w:t>
      </w:r>
      <w:r>
        <w:rPr>
          <w:rFonts w:ascii="Verdana" w:hAnsi="Verdana"/>
        </w:rPr>
        <w:t>Auxiliar de Corretagem</w:t>
      </w:r>
    </w:p>
    <w:p w:rsidR="00CE06FC" w:rsidRDefault="00F64B17" w:rsidP="00CE06FC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CB1AB3">
        <w:rPr>
          <w:rFonts w:ascii="Verdana" w:hAnsi="Verdana"/>
          <w:b/>
        </w:rPr>
        <w:t>Principais atividades:</w:t>
      </w:r>
      <w:r w:rsidRPr="00687418">
        <w:rPr>
          <w:rFonts w:ascii="Verdana" w:hAnsi="Verdana"/>
        </w:rPr>
        <w:t xml:space="preserve"> </w:t>
      </w:r>
      <w:r>
        <w:rPr>
          <w:rFonts w:ascii="Verdana" w:hAnsi="Verdana"/>
        </w:rPr>
        <w:t>Contato com clientes, agendando visitas e apresentando propostas de vendas de imóveis, bem como marcando reuniões dos clientes com os corretores da imobiliária.</w:t>
      </w:r>
      <w:r w:rsidRPr="00687418">
        <w:rPr>
          <w:rFonts w:ascii="Verdana" w:hAnsi="Verdana"/>
        </w:rPr>
        <w:t xml:space="preserve"> </w:t>
      </w:r>
    </w:p>
    <w:p w:rsidR="00B30D63" w:rsidRDefault="00687418" w:rsidP="00CE06F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  <w:b/>
        </w:rPr>
        <w:t>05/</w:t>
      </w:r>
      <w:r w:rsidR="00FB4368">
        <w:rPr>
          <w:rFonts w:ascii="Verdana" w:hAnsi="Verdana"/>
          <w:b/>
        </w:rPr>
        <w:t>2012</w:t>
      </w:r>
      <w:r>
        <w:rPr>
          <w:rFonts w:ascii="Verdana" w:hAnsi="Verdana"/>
          <w:b/>
        </w:rPr>
        <w:t>-07/2014</w:t>
      </w:r>
      <w:r w:rsidR="005657D9"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Grupo RBS</w:t>
      </w:r>
      <w:r w:rsidR="005657D9">
        <w:rPr>
          <w:rFonts w:ascii="Verdana" w:hAnsi="Verdana"/>
        </w:rPr>
        <w:br/>
      </w:r>
      <w:r w:rsidR="005657D9" w:rsidRPr="00CB1AB3">
        <w:rPr>
          <w:rFonts w:ascii="Verdana" w:hAnsi="Verdana"/>
          <w:b/>
        </w:rPr>
        <w:t>Cargo:</w:t>
      </w:r>
      <w:r w:rsidR="005657D9">
        <w:rPr>
          <w:rFonts w:ascii="Verdana" w:hAnsi="Verdana"/>
        </w:rPr>
        <w:t xml:space="preserve"> </w:t>
      </w:r>
      <w:r>
        <w:rPr>
          <w:rFonts w:ascii="Verdana" w:hAnsi="Verdana"/>
        </w:rPr>
        <w:t>Atendente de Pós-vendas</w:t>
      </w:r>
      <w:r w:rsidR="005657D9">
        <w:rPr>
          <w:rFonts w:ascii="Verdana" w:hAnsi="Verdana"/>
        </w:rPr>
        <w:br/>
      </w:r>
      <w:r w:rsidR="005657D9" w:rsidRPr="00417554">
        <w:rPr>
          <w:rFonts w:ascii="Verdana" w:hAnsi="Verdana"/>
          <w:b/>
        </w:rPr>
        <w:t>Principais atividades:</w:t>
      </w:r>
      <w:r w:rsidR="005657D9" w:rsidRPr="00417554">
        <w:rPr>
          <w:rFonts w:ascii="Verdana" w:hAnsi="Verdana"/>
        </w:rPr>
        <w:t xml:space="preserve"> </w:t>
      </w:r>
      <w:r w:rsidRPr="00417554">
        <w:rPr>
          <w:rFonts w:ascii="Verdana" w:hAnsi="Verdana"/>
        </w:rPr>
        <w:t>Atendim</w:t>
      </w:r>
      <w:r w:rsidR="009E0A90">
        <w:rPr>
          <w:rFonts w:ascii="Verdana" w:hAnsi="Verdana"/>
        </w:rPr>
        <w:t xml:space="preserve">ento aos assinantes dos jornais </w:t>
      </w:r>
      <w:r w:rsidRPr="00417554">
        <w:rPr>
          <w:rFonts w:ascii="Verdana" w:hAnsi="Verdana"/>
        </w:rPr>
        <w:t xml:space="preserve">do Grupo RBS; cobrança do primeiro período de assinaturas; auxílio aos vendedores internos, com informações referente aos sistemas, argumentação com clientes, processos internos e finalização de vendas; fidelização dos clientes e suporte aos Gestores no momento da escolha dos novos colaboradores que eram contratados, devido ao curso que realizo  e ao conhecimento das demandas. </w:t>
      </w:r>
    </w:p>
    <w:p w:rsidR="009E0A90" w:rsidRPr="009E0A90" w:rsidRDefault="0075202D" w:rsidP="0075202D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01/2015-</w:t>
      </w:r>
      <w:r w:rsidR="009E0A90" w:rsidRPr="009E0A90">
        <w:rPr>
          <w:rFonts w:ascii="Verdana" w:hAnsi="Verdana"/>
          <w:b/>
        </w:rPr>
        <w:t>Atual</w:t>
      </w:r>
      <w:r>
        <w:rPr>
          <w:rFonts w:ascii="Verdana" w:hAnsi="Verdana"/>
          <w:b/>
        </w:rPr>
        <w:t xml:space="preserve"> – Editora Moderna </w:t>
      </w:r>
      <w:r w:rsidR="00EF4BE1">
        <w:rPr>
          <w:rFonts w:ascii="Verdana" w:hAnsi="Verdana"/>
          <w:b/>
        </w:rPr>
        <w:t>(Temporario)</w:t>
      </w:r>
    </w:p>
    <w:p w:rsidR="00EE707D" w:rsidRDefault="009E0A90" w:rsidP="0075202D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9E0A90">
        <w:rPr>
          <w:rFonts w:ascii="Verdana" w:hAnsi="Verdana"/>
          <w:b/>
        </w:rPr>
        <w:t>Cargo:</w:t>
      </w:r>
      <w:r>
        <w:rPr>
          <w:rFonts w:ascii="Verdana" w:hAnsi="Verdana"/>
        </w:rPr>
        <w:t xml:space="preserve"> Assistente de Atendimento</w:t>
      </w:r>
    </w:p>
    <w:p w:rsidR="00B30D63" w:rsidRPr="00EF4BE1" w:rsidRDefault="009E0A90" w:rsidP="00EF4BE1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9E0A90">
        <w:rPr>
          <w:rFonts w:ascii="Verdana" w:hAnsi="Verdana"/>
          <w:b/>
        </w:rPr>
        <w:t>Principais atividades:</w:t>
      </w:r>
      <w:r>
        <w:rPr>
          <w:rFonts w:ascii="Verdana" w:hAnsi="Verdana"/>
        </w:rPr>
        <w:t xml:space="preserve"> Atendimento </w:t>
      </w:r>
      <w:r w:rsidR="0075202D">
        <w:rPr>
          <w:rFonts w:ascii="Verdana" w:hAnsi="Verdana"/>
        </w:rPr>
        <w:t xml:space="preserve">de clientes </w:t>
      </w:r>
      <w:r w:rsidR="00EE707D">
        <w:rPr>
          <w:rFonts w:ascii="Verdana" w:hAnsi="Verdana"/>
        </w:rPr>
        <w:t>presencial</w:t>
      </w:r>
      <w:r w:rsidR="000420D5">
        <w:rPr>
          <w:rFonts w:ascii="Verdana" w:hAnsi="Verdana"/>
        </w:rPr>
        <w:t xml:space="preserve">mente, por e-mail e telefone; </w:t>
      </w:r>
      <w:r w:rsidR="0075202D">
        <w:rPr>
          <w:rFonts w:ascii="Verdana" w:hAnsi="Verdana"/>
        </w:rPr>
        <w:t>r</w:t>
      </w:r>
      <w:r>
        <w:rPr>
          <w:rFonts w:ascii="Verdana" w:hAnsi="Verdana"/>
        </w:rPr>
        <w:t xml:space="preserve">ealização de </w:t>
      </w:r>
      <w:r w:rsidR="0075202D">
        <w:rPr>
          <w:rFonts w:ascii="Verdana" w:hAnsi="Verdana"/>
        </w:rPr>
        <w:t xml:space="preserve">cadastros </w:t>
      </w:r>
      <w:r w:rsidR="00EF4BE1">
        <w:rPr>
          <w:rFonts w:ascii="Verdana" w:hAnsi="Verdana"/>
        </w:rPr>
        <w:t>de professores</w:t>
      </w:r>
      <w:r w:rsidR="0075202D">
        <w:rPr>
          <w:rFonts w:ascii="Verdana" w:hAnsi="Verdana"/>
        </w:rPr>
        <w:t>; emissão de nota fiscal e fluxo de caixa</w:t>
      </w:r>
      <w:r>
        <w:rPr>
          <w:rFonts w:ascii="Verdana" w:hAnsi="Verdana"/>
        </w:rPr>
        <w:t>.</w:t>
      </w:r>
    </w:p>
    <w:p w:rsidR="00F64B17" w:rsidRDefault="00F64B17" w:rsidP="00B30D63">
      <w:pPr>
        <w:pStyle w:val="Seo"/>
        <w:rPr>
          <w:rFonts w:ascii="Verdana" w:hAnsi="Verdana"/>
          <w:b/>
        </w:rPr>
      </w:pPr>
    </w:p>
    <w:p w:rsidR="00417554" w:rsidRPr="00847A44" w:rsidRDefault="00674BDF" w:rsidP="00B30D63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</w:rPr>
        <w:t>CURSOS</w:t>
      </w:r>
      <w:r w:rsidR="00847A44" w:rsidRPr="00847A44">
        <w:rPr>
          <w:rFonts w:ascii="Verdana" w:hAnsi="Verdana"/>
          <w:b/>
        </w:rPr>
        <w:t xml:space="preserve"> adicionais</w:t>
      </w:r>
      <w:r w:rsidR="00CB1AB3" w:rsidRPr="00847A44">
        <w:rPr>
          <w:rFonts w:ascii="Verdana" w:hAnsi="Verdana"/>
          <w:b/>
        </w:rPr>
        <w:t xml:space="preserve"> </w:t>
      </w:r>
    </w:p>
    <w:p w:rsidR="00B30D63" w:rsidRPr="002039BD" w:rsidRDefault="006955BC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9C3B99" w:rsidRDefault="00674BDF" w:rsidP="0041755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RH Estratégico: recrutar e selecionar</w:t>
      </w:r>
    </w:p>
    <w:p w:rsidR="00822733" w:rsidRDefault="00822733" w:rsidP="0041755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Técnicas de recrutamento e análise de currículo</w:t>
      </w:r>
    </w:p>
    <w:p w:rsidR="00674BDF" w:rsidRPr="009E0A90" w:rsidRDefault="00674BDF" w:rsidP="009E0A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Excelência no atendimento ao cliente</w:t>
      </w:r>
    </w:p>
    <w:sectPr w:rsidR="00674BDF" w:rsidRPr="009E0A90" w:rsidSect="00D07441">
      <w:headerReference w:type="default" r:id="rId8"/>
      <w:footerReference w:type="default" r:id="rId9"/>
      <w:pgSz w:w="11907" w:h="16839" w:code="1"/>
      <w:pgMar w:top="1135" w:right="1134" w:bottom="709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ABA" w:rsidRDefault="00B11ABA">
      <w:r>
        <w:separator/>
      </w:r>
    </w:p>
  </w:endnote>
  <w:endnote w:type="continuationSeparator" w:id="1">
    <w:p w:rsidR="00B11ABA" w:rsidRDefault="00B11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6955BC" w:rsidP="009967CD">
    <w:pPr>
      <w:pStyle w:val="Rodap"/>
      <w:jc w:val="right"/>
    </w:pPr>
    <w:fldSimple w:instr=" PAGE ">
      <w:r w:rsidR="00CE06FC">
        <w:rPr>
          <w:noProof/>
        </w:rPr>
        <w:t>2</w:t>
      </w:r>
    </w:fldSimple>
    <w:r w:rsidR="00163F2A">
      <w:t xml:space="preserve"> </w:t>
    </w:r>
    <w:r w:rsidRPr="006955BC">
      <w:rPr>
        <w:lang w:val="en-US"/>
      </w:rPr>
    </w:r>
    <w:r w:rsidRPr="006955BC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ABA" w:rsidRDefault="00B11ABA">
      <w:r>
        <w:separator/>
      </w:r>
    </w:p>
  </w:footnote>
  <w:footnote w:type="continuationSeparator" w:id="1">
    <w:p w:rsidR="00B11ABA" w:rsidRDefault="00B11A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955B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451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420D5"/>
    <w:rsid w:val="000675FC"/>
    <w:rsid w:val="000D37D3"/>
    <w:rsid w:val="000E3399"/>
    <w:rsid w:val="001638B8"/>
    <w:rsid w:val="00163F2A"/>
    <w:rsid w:val="00174BCD"/>
    <w:rsid w:val="001F4EA7"/>
    <w:rsid w:val="002039BD"/>
    <w:rsid w:val="002F21B0"/>
    <w:rsid w:val="003646FD"/>
    <w:rsid w:val="003A1694"/>
    <w:rsid w:val="00417554"/>
    <w:rsid w:val="00421090"/>
    <w:rsid w:val="00490CEF"/>
    <w:rsid w:val="004910B5"/>
    <w:rsid w:val="00533175"/>
    <w:rsid w:val="00562790"/>
    <w:rsid w:val="005657D9"/>
    <w:rsid w:val="005B5FD3"/>
    <w:rsid w:val="005E6BFC"/>
    <w:rsid w:val="00633200"/>
    <w:rsid w:val="00672339"/>
    <w:rsid w:val="00674BDF"/>
    <w:rsid w:val="00687418"/>
    <w:rsid w:val="006955BC"/>
    <w:rsid w:val="00741D6E"/>
    <w:rsid w:val="0075202D"/>
    <w:rsid w:val="00777CB3"/>
    <w:rsid w:val="00796F61"/>
    <w:rsid w:val="008110C3"/>
    <w:rsid w:val="00822733"/>
    <w:rsid w:val="008471BB"/>
    <w:rsid w:val="00847A44"/>
    <w:rsid w:val="008A722C"/>
    <w:rsid w:val="00901CD7"/>
    <w:rsid w:val="009967CD"/>
    <w:rsid w:val="009C3B99"/>
    <w:rsid w:val="009E0A90"/>
    <w:rsid w:val="00A17348"/>
    <w:rsid w:val="00A25CF8"/>
    <w:rsid w:val="00B11ABA"/>
    <w:rsid w:val="00B30D63"/>
    <w:rsid w:val="00B501EE"/>
    <w:rsid w:val="00B73EB9"/>
    <w:rsid w:val="00C511AF"/>
    <w:rsid w:val="00CB1AB3"/>
    <w:rsid w:val="00CC21DB"/>
    <w:rsid w:val="00CE06FC"/>
    <w:rsid w:val="00D07441"/>
    <w:rsid w:val="00D45798"/>
    <w:rsid w:val="00D71AF0"/>
    <w:rsid w:val="00D86816"/>
    <w:rsid w:val="00DE7C95"/>
    <w:rsid w:val="00EE707D"/>
    <w:rsid w:val="00EF4BE1"/>
    <w:rsid w:val="00F26226"/>
    <w:rsid w:val="00F64B17"/>
    <w:rsid w:val="00FA3990"/>
    <w:rsid w:val="00FB4368"/>
    <w:rsid w:val="00FB7A4D"/>
    <w:rsid w:val="00FC2072"/>
    <w:rsid w:val="00FD0499"/>
    <w:rsid w:val="00FE4BE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88"/>
        <o:r id="V:Rule6" type="connector" idref="#_x0000_s1184"/>
        <o:r id="V:Rule7" type="connector" idref="#_x0000_s1189"/>
        <o:r id="V:Rule8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2</cp:revision>
  <dcterms:created xsi:type="dcterms:W3CDTF">2015-02-25T02:02:00Z</dcterms:created>
  <dcterms:modified xsi:type="dcterms:W3CDTF">2015-02-25T02:02:00Z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