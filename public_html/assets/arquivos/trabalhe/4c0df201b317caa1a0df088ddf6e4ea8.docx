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E510C" w:rsidR="006E510C" w:rsidP="006E510C" w:rsidRDefault="00E81076" w14:paraId="231FA26E" wp14:textId="08A70C39">
      <w:pPr>
        <w:pBdr>
          <w:bottom w:val="single" w:color="auto" w:sz="4" w:space="1"/>
        </w:pBdr>
        <w:jc w:val="center"/>
        <w:rPr>
          <w:b/>
          <w:sz w:val="52"/>
          <w:szCs w:val="44"/>
        </w:rPr>
      </w:pPr>
      <w:r w:rsidRPr="0203F343" w:rsidR="0203F343">
        <w:rPr>
          <w:b w:val="1"/>
          <w:bCs w:val="1"/>
          <w:sz w:val="48"/>
          <w:szCs w:val="48"/>
        </w:rPr>
        <w:t xml:space="preserve"> </w:t>
      </w:r>
      <w:r w:rsidRPr="0203F343" w:rsidR="0203F343">
        <w:rPr>
          <w:b w:val="1"/>
          <w:bCs w:val="1"/>
          <w:sz w:val="48"/>
          <w:szCs w:val="48"/>
        </w:rPr>
        <w:t xml:space="preserve">Vinicius </w:t>
      </w:r>
      <w:proofErr w:type="spellStart"/>
      <w:r w:rsidRPr="0203F343" w:rsidR="0203F343">
        <w:rPr>
          <w:b w:val="1"/>
          <w:bCs w:val="1"/>
          <w:sz w:val="48"/>
          <w:szCs w:val="48"/>
        </w:rPr>
        <w:t>Mendez</w:t>
      </w:r>
      <w:proofErr w:type="spellEnd"/>
      <w:r w:rsidRPr="0203F343" w:rsidR="0203F343">
        <w:rPr>
          <w:b w:val="1"/>
          <w:bCs w:val="1"/>
          <w:sz w:val="48"/>
          <w:szCs w:val="48"/>
        </w:rPr>
        <w:t xml:space="preserve"> </w:t>
      </w:r>
      <w:r w:rsidRPr="0203F343" w:rsidR="0203F343">
        <w:rPr>
          <w:b w:val="1"/>
          <w:bCs w:val="1"/>
          <w:sz w:val="48"/>
          <w:szCs w:val="48"/>
        </w:rPr>
        <w:t>Brasil</w:t>
      </w:r>
      <w:r w:rsidRPr="0203F343" w:rsidR="0203F343">
        <w:rPr>
          <w:b w:val="1"/>
          <w:bCs w:val="1"/>
          <w:sz w:val="48"/>
          <w:szCs w:val="48"/>
        </w:rPr>
        <w:t xml:space="preserve"> </w:t>
      </w:r>
      <w:r w:rsidRPr="0203F343" w:rsidR="0203F343">
        <w:rPr>
          <w:b w:val="1"/>
          <w:bCs w:val="1"/>
          <w:sz w:val="52"/>
          <w:szCs w:val="52"/>
        </w:rPr>
        <w:t xml:space="preserve">                                </w:t>
      </w:r>
      <w:r>
        <w:br/>
      </w:r>
      <w:r w:rsidRPr="0203F343" w:rsidR="0203F343">
        <w:rPr>
          <w:b w:val="1"/>
          <w:bCs w:val="1"/>
          <w:sz w:val="28"/>
          <w:szCs w:val="28"/>
        </w:rPr>
        <w:t xml:space="preserve">Rua da </w:t>
      </w:r>
      <w:r w:rsidRPr="0203F343" w:rsidR="0203F343">
        <w:rPr>
          <w:b w:val="1"/>
          <w:bCs w:val="1"/>
          <w:sz w:val="28"/>
          <w:szCs w:val="28"/>
        </w:rPr>
        <w:t>B</w:t>
      </w:r>
      <w:r w:rsidRPr="0203F343" w:rsidR="0203F343">
        <w:rPr>
          <w:b w:val="1"/>
          <w:bCs w:val="1"/>
          <w:sz w:val="28"/>
          <w:szCs w:val="28"/>
        </w:rPr>
        <w:t>alança – N°</w:t>
      </w:r>
      <w:r w:rsidRPr="0203F343" w:rsidR="0203F343">
        <w:rPr>
          <w:b w:val="1"/>
          <w:bCs w:val="1"/>
          <w:sz w:val="28"/>
          <w:szCs w:val="28"/>
        </w:rPr>
        <w:t xml:space="preserve"> </w:t>
      </w:r>
      <w:r w:rsidRPr="0203F343" w:rsidR="0203F343">
        <w:rPr>
          <w:b w:val="1"/>
          <w:bCs w:val="1"/>
          <w:sz w:val="28"/>
          <w:szCs w:val="28"/>
        </w:rPr>
        <w:t>146 – Bairro: Shell</w:t>
      </w:r>
      <w:r w:rsidRPr="0203F343" w:rsidR="0203F343">
        <w:rPr>
          <w:b w:val="1"/>
          <w:bCs w:val="1"/>
          <w:sz w:val="28"/>
          <w:szCs w:val="28"/>
        </w:rPr>
        <w:t xml:space="preserve"> – Cidade: Guaíba</w:t>
      </w:r>
      <w:r w:rsidRPr="0203F343" w:rsidR="0203F343">
        <w:rPr>
          <w:b w:val="1"/>
          <w:bCs w:val="1"/>
          <w:sz w:val="28"/>
          <w:szCs w:val="28"/>
        </w:rPr>
        <w:t xml:space="preserve"> – UF: RS – CEP: 92500-000 – CEL: (51)99177778 – E-mail: </w:t>
      </w:r>
      <w:hyperlink r:id="Ra1305b3b25be4ea0">
        <w:r w:rsidRPr="0203F343" w:rsidR="0203F343">
          <w:rPr>
            <w:rStyle w:val="Hyperlink"/>
            <w:b w:val="1"/>
            <w:bCs w:val="1"/>
            <w:sz w:val="28"/>
            <w:szCs w:val="28"/>
          </w:rPr>
          <w:t>macaco_vmb@hotmail.com</w:t>
        </w:r>
      </w:hyperlink>
      <w:r w:rsidRPr="0203F343" w:rsidR="0203F343">
        <w:rPr>
          <w:b w:val="1"/>
          <w:bCs w:val="1"/>
          <w:sz w:val="28"/>
          <w:szCs w:val="28"/>
        </w:rPr>
        <w:t xml:space="preserve"> </w:t>
      </w:r>
      <w:r w:rsidRPr="0203F343" w:rsidR="0203F343">
        <w:rPr>
          <w:b w:val="1"/>
          <w:bCs w:val="1"/>
          <w:sz w:val="28"/>
          <w:szCs w:val="28"/>
        </w:rPr>
        <w:t>Idade:</w:t>
      </w:r>
      <w:r w:rsidRPr="0203F343" w:rsidR="0203F343">
        <w:rPr>
          <w:b w:val="1"/>
          <w:bCs w:val="1"/>
          <w:sz w:val="28"/>
          <w:szCs w:val="28"/>
        </w:rPr>
        <w:t xml:space="preserve"> </w:t>
      </w:r>
      <w:r w:rsidRPr="0203F343" w:rsidR="0203F343">
        <w:rPr>
          <w:b w:val="1"/>
          <w:bCs w:val="1"/>
          <w:sz w:val="28"/>
          <w:szCs w:val="28"/>
        </w:rPr>
        <w:t xml:space="preserve">25 </w:t>
      </w:r>
      <w:r w:rsidRPr="0203F343" w:rsidR="0203F343">
        <w:rPr>
          <w:b w:val="1"/>
          <w:bCs w:val="1"/>
          <w:sz w:val="28"/>
          <w:szCs w:val="28"/>
        </w:rPr>
        <w:t>anos</w:t>
      </w:r>
      <w:r w:rsidRPr="0203F343" w:rsidR="0203F343">
        <w:rPr>
          <w:b w:val="1"/>
          <w:bCs w:val="1"/>
          <w:sz w:val="28"/>
          <w:szCs w:val="28"/>
        </w:rPr>
        <w:t xml:space="preserve"> </w:t>
      </w:r>
      <w:r w:rsidRPr="0203F343" w:rsidR="0203F343">
        <w:rPr>
          <w:b w:val="1"/>
          <w:bCs w:val="1"/>
          <w:sz w:val="28"/>
          <w:szCs w:val="28"/>
        </w:rPr>
        <w:t xml:space="preserve">– Estado civil: </w:t>
      </w:r>
      <w:r w:rsidRPr="0203F343" w:rsidR="0203F343">
        <w:rPr>
          <w:b w:val="1"/>
          <w:bCs w:val="1"/>
          <w:sz w:val="28"/>
          <w:szCs w:val="28"/>
        </w:rPr>
        <w:t>S</w:t>
      </w:r>
      <w:r w:rsidRPr="0203F343" w:rsidR="0203F343">
        <w:rPr>
          <w:b w:val="1"/>
          <w:bCs w:val="1"/>
          <w:sz w:val="28"/>
          <w:szCs w:val="28"/>
        </w:rPr>
        <w:t>olteiro</w:t>
      </w:r>
    </w:p>
    <w:p xmlns:wp14="http://schemas.microsoft.com/office/word/2010/wordml" w:rsidRPr="00BB11A3" w:rsidR="00BB11A3" w:rsidP="0056133A" w:rsidRDefault="00E81076" w14:paraId="6DB27BD0" wp14:noSpellErr="1" wp14:textId="09C68227">
      <w:pPr>
        <w:pBdr>
          <w:bottom w:val="single" w:color="auto" w:sz="4" w:space="1"/>
        </w:pBdr>
        <w:spacing w:line="240" w:lineRule="auto"/>
        <w:rPr>
          <w:sz w:val="36"/>
          <w:szCs w:val="36"/>
        </w:rPr>
      </w:pPr>
      <w:r w:rsidRPr="0203F343" w:rsidR="0203F343">
        <w:rPr>
          <w:sz w:val="36"/>
          <w:szCs w:val="36"/>
        </w:rPr>
        <w:t>Objetivo</w:t>
      </w:r>
      <w:r w:rsidRPr="0203F343" w:rsidR="0203F343">
        <w:rPr>
          <w:sz w:val="36"/>
          <w:szCs w:val="36"/>
        </w:rPr>
        <w:t xml:space="preserve">                                                                                       </w:t>
      </w:r>
    </w:p>
    <w:p xmlns:wp14="http://schemas.microsoft.com/office/word/2010/wordml" w:rsidR="00310ABA" w:rsidP="0056133A" w:rsidRDefault="00E81076" w14:paraId="4DC45906" wp14:noSpellErr="1" wp14:textId="0D835A58">
      <w:pPr>
        <w:spacing w:line="360" w:lineRule="auto"/>
      </w:pPr>
      <w:r w:rsidR="0203F343">
        <w:rPr/>
        <w:t xml:space="preserve">Atuar na área de </w:t>
      </w:r>
      <w:r w:rsidR="0203F343">
        <w:rPr/>
        <w:t>Bombeiro Civil</w:t>
      </w:r>
      <w:r w:rsidR="0203F343">
        <w:rPr/>
        <w:t>.</w:t>
      </w:r>
    </w:p>
    <w:p xmlns:wp14="http://schemas.microsoft.com/office/word/2010/wordml" w:rsidR="002204E3" w:rsidP="0056133A" w:rsidRDefault="00310ABA" w14:paraId="247A8058" wp14:textId="77777777" wp14:noSpellErr="1">
      <w:pPr>
        <w:spacing w:line="360" w:lineRule="auto"/>
        <w:rPr>
          <w:sz w:val="36"/>
          <w:szCs w:val="36"/>
        </w:rPr>
      </w:pPr>
      <w:r w:rsidR="0203F343">
        <w:rPr/>
        <w:t>Procurar quali</w:t>
      </w:r>
      <w:r w:rsidR="0203F343">
        <w:rPr/>
        <w:t xml:space="preserve">ficação para </w:t>
      </w:r>
      <w:r w:rsidR="0203F343">
        <w:rPr/>
        <w:t>poder crescer e e</w:t>
      </w:r>
      <w:r w:rsidR="0203F343">
        <w:rPr/>
        <w:t>voluir junto com a empresa</w:t>
      </w:r>
      <w:r w:rsidR="0203F343">
        <w:rPr/>
        <w:t>.</w:t>
      </w:r>
      <w:r>
        <w:br/>
      </w:r>
    </w:p>
    <w:p xmlns:wp14="http://schemas.microsoft.com/office/word/2010/wordml" w:rsidRPr="00310ABA" w:rsidR="00BB11A3" w:rsidP="0056133A" w:rsidRDefault="00B90A39" w14:paraId="6CD420DC" wp14:noSpellErr="1" wp14:textId="2CC88A1C">
      <w:pPr>
        <w:pBdr>
          <w:bottom w:val="single" w:color="auto" w:sz="4" w:space="1"/>
        </w:pBdr>
        <w:spacing w:line="360" w:lineRule="auto"/>
        <w:rPr>
          <w:sz w:val="36"/>
          <w:szCs w:val="36"/>
        </w:rPr>
      </w:pPr>
      <w:r w:rsidRPr="0203F343" w:rsidR="0203F343">
        <w:rPr>
          <w:sz w:val="36"/>
          <w:szCs w:val="36"/>
        </w:rPr>
        <w:t>Educação</w:t>
      </w:r>
      <w:r w:rsidRPr="0203F343" w:rsidR="0203F343">
        <w:rPr>
          <w:sz w:val="36"/>
          <w:szCs w:val="36"/>
        </w:rPr>
        <w:t xml:space="preserve">                                                                                      </w:t>
      </w:r>
    </w:p>
    <w:p w:rsidR="419C0EDF" w:rsidP="419C0EDF" w:rsidRDefault="419C0EDF" w14:paraId="18D16D76" w14:textId="3E1F3D1E" w14:noSpellErr="1">
      <w:pPr>
        <w:spacing w:line="360" w:lineRule="auto"/>
      </w:pPr>
      <w:r w:rsidR="0203F343">
        <w:rPr/>
        <w:t>E</w:t>
      </w:r>
      <w:r w:rsidR="0203F343">
        <w:rPr/>
        <w:t>nsino médio</w:t>
      </w:r>
      <w:r w:rsidR="0203F343">
        <w:rPr/>
        <w:t xml:space="preserve"> - </w:t>
      </w:r>
      <w:r w:rsidR="0203F343">
        <w:rPr/>
        <w:t>Dimensão</w:t>
      </w:r>
      <w:r w:rsidR="0203F343">
        <w:rPr/>
        <w:t xml:space="preserve"> </w:t>
      </w:r>
      <w:r w:rsidR="0203F343">
        <w:rPr/>
        <w:t>-</w:t>
      </w:r>
      <w:r w:rsidR="0203F343">
        <w:rPr/>
        <w:t xml:space="preserve"> conclusão em 2009</w:t>
      </w:r>
      <w:r w:rsidR="0203F343">
        <w:rPr/>
        <w:t>.</w:t>
      </w:r>
      <w:r>
        <w:br/>
      </w:r>
      <w:r w:rsidR="0203F343">
        <w:rPr/>
        <w:t>E</w:t>
      </w:r>
      <w:r w:rsidR="0203F343">
        <w:rPr/>
        <w:t>nsino superior in</w:t>
      </w:r>
      <w:r w:rsidR="0203F343">
        <w:rPr/>
        <w:t>completo</w:t>
      </w:r>
      <w:r w:rsidR="0203F343">
        <w:rPr/>
        <w:t xml:space="preserve"> </w:t>
      </w:r>
      <w:r w:rsidRPr="0203F343" w:rsidR="0203F343">
        <w:rPr>
          <w:b w:val="1"/>
          <w:bCs w:val="1"/>
        </w:rPr>
        <w:t>–</w:t>
      </w:r>
      <w:r w:rsidRPr="0203F343" w:rsidR="0203F343">
        <w:rPr>
          <w:b w:val="1"/>
          <w:bCs w:val="1"/>
          <w:sz w:val="28"/>
          <w:szCs w:val="28"/>
        </w:rPr>
        <w:t xml:space="preserve"> </w:t>
      </w:r>
      <w:r w:rsidR="0203F343">
        <w:rPr/>
        <w:t xml:space="preserve">ULBRA-Universidade </w:t>
      </w:r>
      <w:r w:rsidR="0203F343">
        <w:rPr/>
        <w:t>L</w:t>
      </w:r>
      <w:r w:rsidR="0203F343">
        <w:rPr/>
        <w:t xml:space="preserve">uterana do </w:t>
      </w:r>
      <w:r w:rsidR="0203F343">
        <w:rPr/>
        <w:t>B</w:t>
      </w:r>
      <w:r w:rsidR="0203F343">
        <w:rPr/>
        <w:t xml:space="preserve">rasil </w:t>
      </w:r>
      <w:r w:rsidRPr="0203F343" w:rsidR="0203F343">
        <w:rPr>
          <w:b w:val="1"/>
          <w:bCs w:val="1"/>
        </w:rPr>
        <w:t>–</w:t>
      </w:r>
      <w:r w:rsidRPr="0203F343" w:rsidR="0203F343">
        <w:rPr>
          <w:b w:val="1"/>
          <w:bCs w:val="1"/>
        </w:rPr>
        <w:t xml:space="preserve"> </w:t>
      </w:r>
      <w:r w:rsidR="0203F343">
        <w:rPr/>
        <w:t>Engenharia Civil.</w:t>
      </w:r>
      <w:r>
        <w:br/>
      </w:r>
      <w:r w:rsidRPr="0203F343" w:rsidR="0203F343">
        <w:rPr>
          <w:rFonts w:ascii="Calibri" w:hAnsi="Calibri" w:eastAsia="Calibri" w:cs="Calibri"/>
          <w:sz w:val="22"/>
          <w:szCs w:val="22"/>
        </w:rPr>
        <w:t>Curso de Bombeiro Civil – Conclusão em dezembro de 2015.</w:t>
      </w:r>
    </w:p>
    <w:p xmlns:wp14="http://schemas.microsoft.com/office/word/2010/wordml" w:rsidRPr="00310ABA" w:rsidR="00BB11A3" w:rsidP="0056133A" w:rsidRDefault="00BB11A3" w14:paraId="49C44832" wp14:textId="77777777" wp14:noSpellErr="1">
      <w:pPr>
        <w:pBdr>
          <w:bottom w:val="single" w:color="auto" w:sz="4" w:space="1"/>
        </w:pBdr>
        <w:spacing w:line="360" w:lineRule="auto"/>
        <w:rPr>
          <w:sz w:val="36"/>
          <w:szCs w:val="36"/>
        </w:rPr>
      </w:pPr>
      <w:r w:rsidRPr="0203F343" w:rsidR="0203F343">
        <w:rPr>
          <w:sz w:val="36"/>
          <w:szCs w:val="36"/>
        </w:rPr>
        <w:t>E</w:t>
      </w:r>
      <w:r w:rsidRPr="0203F343" w:rsidR="0203F343">
        <w:rPr>
          <w:sz w:val="36"/>
          <w:szCs w:val="36"/>
        </w:rPr>
        <w:t xml:space="preserve">xperiência </w:t>
      </w:r>
      <w:r w:rsidRPr="0203F343" w:rsidR="0203F343">
        <w:rPr>
          <w:sz w:val="36"/>
          <w:szCs w:val="36"/>
        </w:rPr>
        <w:t xml:space="preserve">                                                                                 </w:t>
      </w:r>
    </w:p>
    <w:p xmlns:wp14="http://schemas.microsoft.com/office/word/2010/wordml" w:rsidR="00310ABA" w:rsidP="0056133A" w:rsidRDefault="006E510C" w14:paraId="1F5C38E5" wp14:textId="22D17B99">
      <w:pPr>
        <w:spacing w:line="360" w:lineRule="auto"/>
        <w:rPr>
          <w:sz w:val="36"/>
          <w:szCs w:val="36"/>
        </w:rPr>
      </w:pPr>
      <w:r w:rsidR="0203F343">
        <w:rPr/>
        <w:t xml:space="preserve">2010-2014 </w:t>
      </w:r>
      <w:r w:rsidRPr="0203F343" w:rsidR="0203F343">
        <w:rPr>
          <w:sz w:val="32"/>
          <w:szCs w:val="32"/>
        </w:rPr>
        <w:t>–</w:t>
      </w:r>
      <w:r w:rsidR="0203F343">
        <w:rPr/>
        <w:t xml:space="preserve"> </w:t>
      </w:r>
      <w:r w:rsidR="0203F343">
        <w:rPr/>
        <w:t>E</w:t>
      </w:r>
      <w:r w:rsidR="0203F343">
        <w:rPr/>
        <w:t xml:space="preserve">mpresário, durante </w:t>
      </w:r>
      <w:r w:rsidR="0203F343">
        <w:rPr/>
        <w:t>54</w:t>
      </w:r>
      <w:r w:rsidR="0203F343">
        <w:rPr/>
        <w:t xml:space="preserve"> meses na empresa Coast </w:t>
      </w:r>
      <w:proofErr w:type="spellStart"/>
      <w:r w:rsidR="0203F343">
        <w:rPr/>
        <w:t>SkateBoard</w:t>
      </w:r>
      <w:proofErr w:type="spellEnd"/>
      <w:r w:rsidR="0203F343">
        <w:rPr/>
        <w:t xml:space="preserve">. </w:t>
      </w:r>
      <w:r>
        <w:br/>
      </w:r>
      <w:r w:rsidR="0203F343">
        <w:rPr/>
        <w:t>Na área de administração de produção e produção</w:t>
      </w:r>
      <w:r w:rsidR="0203F343">
        <w:rPr/>
        <w:t>.</w:t>
      </w:r>
      <w:r>
        <w:br/>
      </w:r>
      <w:r w:rsidRPr="0203F343" w:rsidR="0203F343">
        <w:rPr>
          <w:sz w:val="36"/>
          <w:szCs w:val="36"/>
        </w:rPr>
        <w:t xml:space="preserve"> </w:t>
      </w:r>
    </w:p>
    <w:p xmlns:wp14="http://schemas.microsoft.com/office/word/2010/wordml" w:rsidRPr="00310ABA" w:rsidR="00BB11A3" w:rsidP="0056133A" w:rsidRDefault="007B0315" w14:paraId="56934D45" wp14:textId="77777777" wp14:noSpellErr="1">
      <w:pPr>
        <w:pBdr>
          <w:bottom w:val="single" w:color="auto" w:sz="4" w:space="1"/>
        </w:pBdr>
        <w:spacing w:line="360" w:lineRule="auto"/>
        <w:rPr>
          <w:sz w:val="36"/>
          <w:szCs w:val="36"/>
        </w:rPr>
      </w:pPr>
      <w:r w:rsidRPr="0203F343" w:rsidR="0203F343">
        <w:rPr>
          <w:sz w:val="36"/>
          <w:szCs w:val="36"/>
        </w:rPr>
        <w:t>Ha</w:t>
      </w:r>
      <w:r w:rsidRPr="0203F343" w:rsidR="0203F343">
        <w:rPr>
          <w:sz w:val="36"/>
          <w:szCs w:val="36"/>
        </w:rPr>
        <w:t xml:space="preserve">bilidades </w:t>
      </w:r>
    </w:p>
    <w:p xmlns:wp14="http://schemas.microsoft.com/office/word/2010/wordml" w:rsidR="007B0315" w:rsidP="0056133A" w:rsidRDefault="007B0315" w14:paraId="1EC7F10C" wp14:noSpellErr="1" wp14:textId="34BC9CAF">
      <w:pPr>
        <w:spacing w:line="360" w:lineRule="auto"/>
        <w:rPr>
          <w:sz w:val="24"/>
          <w:szCs w:val="24"/>
        </w:rPr>
      </w:pPr>
      <w:r w:rsidRPr="08A70C39" w:rsidR="08A70C39">
        <w:rPr>
          <w:b w:val="1"/>
          <w:bCs w:val="1"/>
        </w:rPr>
        <w:t>Informática:</w:t>
      </w:r>
      <w:r w:rsidR="08A70C39">
        <w:rPr/>
        <w:t xml:space="preserve"> Pacote </w:t>
      </w:r>
      <w:r w:rsidR="08A70C39">
        <w:rPr/>
        <w:t>O</w:t>
      </w:r>
      <w:r w:rsidR="08A70C39">
        <w:rPr/>
        <w:t>ffice intermediário,</w:t>
      </w:r>
      <w:r w:rsidR="08A70C39">
        <w:rPr/>
        <w:t xml:space="preserve"> </w:t>
      </w:r>
      <w:r w:rsidR="08A70C39">
        <w:rPr/>
        <w:t xml:space="preserve">Adobe </w:t>
      </w:r>
      <w:r w:rsidR="08A70C39">
        <w:rPr/>
        <w:t>P</w:t>
      </w:r>
      <w:r w:rsidR="08A70C39">
        <w:rPr/>
        <w:t>hotoshop intermediário</w:t>
      </w:r>
      <w:r w:rsidR="08A70C39">
        <w:rPr/>
        <w:t xml:space="preserve"> e Outlook intermediário.</w:t>
      </w:r>
      <w:r>
        <w:br/>
      </w:r>
      <w:r w:rsidRPr="08A70C39" w:rsidR="08A70C39">
        <w:rPr>
          <w:b w:val="1"/>
          <w:bCs w:val="1"/>
        </w:rPr>
        <w:t>Habilidades:</w:t>
      </w:r>
      <w:r w:rsidR="08A70C39">
        <w:rPr/>
        <w:t xml:space="preserve"> </w:t>
      </w:r>
      <w:r w:rsidR="08A70C39">
        <w:rPr/>
        <w:t>F</w:t>
      </w:r>
      <w:r w:rsidR="08A70C39">
        <w:rPr/>
        <w:t>ac</w:t>
      </w:r>
      <w:r w:rsidR="08A70C39">
        <w:rPr/>
        <w:t>ilidade de aprender</w:t>
      </w:r>
      <w:r w:rsidR="08A70C39">
        <w:rPr/>
        <w:t>, focado e determinado</w:t>
      </w:r>
      <w:r w:rsidR="08A70C39">
        <w:rPr/>
        <w:t>.</w:t>
      </w:r>
      <w:bookmarkStart w:name="_GoBack" w:id="0"/>
      <w:bookmarkEnd w:id="0"/>
    </w:p>
    <w:p xmlns:wp14="http://schemas.microsoft.com/office/word/2010/wordml" w:rsidRPr="002204E3" w:rsidR="002204E3" w:rsidP="0056133A" w:rsidRDefault="005D42F0" w14:paraId="7726FC3F" wp14:textId="77777777" wp14:noSpellErr="1">
      <w:pPr>
        <w:pBdr>
          <w:bottom w:val="single" w:color="auto" w:sz="4" w:space="1"/>
        </w:pBdr>
        <w:spacing w:line="360" w:lineRule="auto"/>
        <w:rPr>
          <w:sz w:val="36"/>
          <w:szCs w:val="36"/>
        </w:rPr>
      </w:pPr>
      <w:r>
        <w:br/>
      </w:r>
      <w:r w:rsidRPr="0203F343" w:rsidR="0203F343">
        <w:rPr>
          <w:sz w:val="36"/>
          <w:szCs w:val="36"/>
        </w:rPr>
        <w:t>Perfil</w:t>
      </w:r>
    </w:p>
    <w:p xmlns:wp14="http://schemas.microsoft.com/office/word/2010/wordml" w:rsidRPr="00F34B3E" w:rsidR="002204E3" w:rsidP="004359B7" w:rsidRDefault="002204E3" w14:paraId="558CB3C9" wp14:textId="77777777" wp14:noSpellErr="1">
      <w:pPr>
        <w:spacing w:line="360" w:lineRule="auto"/>
      </w:pPr>
      <w:r w:rsidRPr="090A508A">
        <w:rPr>
          <w:rFonts w:ascii="Helvetica" w:hAnsi="Helvetica" w:eastAsia="Helvetica" w:cs="Helvetica"/>
          <w:color w:val="000000"/>
          <w:sz w:val="20"/>
          <w:szCs w:val="20"/>
          <w:shd w:val="clear" w:color="auto" w:fill="FFFFFF"/>
        </w:rPr>
        <w:t>Sou dedicado, atencioso e estou à disposição par</w:t>
      </w:r>
      <w:r w:rsidRPr="090A508A" w:rsidR="00050480">
        <w:rPr>
          <w:rFonts w:ascii="Helvetica" w:hAnsi="Helvetica" w:eastAsia="Helvetica" w:cs="Helvetica"/>
          <w:color w:val="000000"/>
          <w:sz w:val="20"/>
          <w:szCs w:val="20"/>
          <w:shd w:val="clear" w:color="auto" w:fill="FFFFFF"/>
        </w:rPr>
        <w:t>a novos aprendizados. Dinâmic</w:t>
      </w:r>
      <w:r w:rsidRPr="090A508A" w:rsidR="00050480">
        <w:rPr>
          <w:rFonts w:ascii="Helvetica" w:hAnsi="Helvetica" w:eastAsia="Helvetica" w:cs="Helvetica"/>
          <w:color w:val="000000"/>
          <w:sz w:val="20"/>
          <w:szCs w:val="20"/>
          <w:shd w:val="clear" w:color="auto" w:fill="FFFFFF"/>
        </w:rPr>
        <w:t>o</w:t>
      </w:r>
      <w:r w:rsidRPr="090A508A" w:rsidR="00050480">
        <w:rPr>
          <w:rFonts w:ascii="Helvetica" w:hAnsi="Helvetica" w:eastAsia="Helvetica" w:cs="Helvetica"/>
          <w:color w:val="000000"/>
          <w:sz w:val="20"/>
          <w:szCs w:val="20"/>
          <w:shd w:val="clear" w:color="auto" w:fill="FFFFFF"/>
        </w:rPr>
        <w:t>,</w:t>
      </w:r>
      <w:r w:rsidRPr="090A508A">
        <w:rPr>
          <w:rFonts w:ascii="Helvetica" w:hAnsi="Helvetica" w:eastAsia="Helvetica" w:cs="Helvetica"/>
          <w:color w:val="000000"/>
          <w:sz w:val="20"/>
          <w:szCs w:val="20"/>
          <w:shd w:val="clear" w:color="auto" w:fill="FFFFFF"/>
        </w:rPr>
        <w:t xml:space="preserve"> estou preparado para o desafio de novas funções e atividades. Procuro estar sempre atualizado para meu aprimoramento pessoal e profissional</w:t>
      </w:r>
      <w:r w:rsidRPr="090A508A" w:rsidR="00227E24">
        <w:rPr>
          <w:rFonts w:ascii="Helvetica" w:hAnsi="Helvetica" w:eastAsia="Helvetica" w:cs="Helvetica"/>
          <w:color w:val="000000"/>
          <w:sz w:val="20"/>
          <w:szCs w:val="20"/>
          <w:shd w:val="clear" w:color="auto" w:fill="FFFFFF"/>
        </w:rPr>
        <w:t>.</w:t>
      </w:r>
    </w:p>
    <w:sectPr w:rsidRPr="00F34B3E" w:rsidR="002204E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58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80"/>
    <w:rsid w:val="00050480"/>
    <w:rsid w:val="00101FA4"/>
    <w:rsid w:val="002204E3"/>
    <w:rsid w:val="00227E24"/>
    <w:rsid w:val="0029159D"/>
    <w:rsid w:val="00310ABA"/>
    <w:rsid w:val="004359B7"/>
    <w:rsid w:val="0056133A"/>
    <w:rsid w:val="005D42F0"/>
    <w:rsid w:val="006E510C"/>
    <w:rsid w:val="007B0315"/>
    <w:rsid w:val="008D0D15"/>
    <w:rsid w:val="0095595B"/>
    <w:rsid w:val="00B113C8"/>
    <w:rsid w:val="00B42358"/>
    <w:rsid w:val="00B64DC7"/>
    <w:rsid w:val="00B90A39"/>
    <w:rsid w:val="00BB11A3"/>
    <w:rsid w:val="00E16DC5"/>
    <w:rsid w:val="00E80221"/>
    <w:rsid w:val="00E81076"/>
    <w:rsid w:val="00F34B3E"/>
    <w:rsid w:val="0203F343"/>
    <w:rsid w:val="08A70C39"/>
    <w:rsid w:val="090A508A"/>
    <w:rsid w:val="179A2538"/>
    <w:rsid w:val="28075DDD"/>
    <w:rsid w:val="419C0EDF"/>
    <w:rsid w:val="44A502EE"/>
    <w:rsid w:val="53C49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71136A0-F35D-444F-804A-261ED8022A8C}"/>
  <w14:docId w14:val="4E2E7A7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B11A3"/>
    <w:pPr>
      <w:keepNext/>
      <w:keepLines/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81076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7B0315"/>
    <w:pPr>
      <w:ind w:left="720"/>
      <w:contextualSpacing/>
    </w:pPr>
  </w:style>
  <w:style w:type="character" w:styleId="TextodoEspaoReservado">
    <w:name w:val="Placeholder Text"/>
    <w:uiPriority w:val="99"/>
    <w:semiHidden/>
    <w:rsid w:val="007B0315"/>
    <w:rPr>
      <w:color w:val="808080"/>
    </w:rPr>
  </w:style>
  <w:style w:type="paragraph" w:styleId="SemEspaamento">
    <w:name w:val="No Spacing"/>
    <w:uiPriority w:val="1"/>
    <w:qFormat/>
    <w:rsid w:val="00BB11A3"/>
    <w:rPr>
      <w:sz w:val="22"/>
      <w:szCs w:val="22"/>
      <w:lang w:eastAsia="en-US"/>
    </w:rPr>
  </w:style>
  <w:style w:type="character" w:styleId="Ttulo1Char" w:customStyle="1">
    <w:name w:val="Título 1 Char"/>
    <w:link w:val="Ttulo1"/>
    <w:uiPriority w:val="9"/>
    <w:rsid w:val="00BB11A3"/>
    <w:rPr>
      <w:rFonts w:ascii="Calibri Light" w:hAnsi="Calibri Light" w:eastAsia="Times New Roman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macaco_vmb@hotmail.com" TargetMode="External" Id="Ra1305b3b25be4ea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acp\Desktop\CV%20Vinicius%20Mendez%20Brasi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6BC6E-A382-4668-B8FC-4F8A9F4F0B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CV Vinicius Mendez Brasil.dot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macacp</dc:creator>
  <keywords/>
  <dc:description/>
  <lastModifiedBy>Macaco .</lastModifiedBy>
  <revision>9</revision>
  <lastPrinted>2015-06-26T00:10:00.0000000Z</lastPrinted>
  <dcterms:created xsi:type="dcterms:W3CDTF">2015-06-30T20:44:00.0000000Z</dcterms:created>
  <dcterms:modified xsi:type="dcterms:W3CDTF">2016-02-11T18:34:47.2534389Z</dcterms:modified>
</coreProperties>
</file>