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E8" w:rsidRPr="00CF0104" w:rsidRDefault="001E77E8" w:rsidP="00CF0104">
      <w:pPr>
        <w:jc w:val="center"/>
        <w:rPr>
          <w:rFonts w:ascii="Arial Black" w:hAnsi="Arial Black" w:cs="Arial Black"/>
          <w:b/>
          <w:bCs/>
          <w:sz w:val="52"/>
          <w:szCs w:val="52"/>
        </w:rPr>
      </w:pPr>
      <w:r w:rsidRPr="00CF0104">
        <w:rPr>
          <w:rFonts w:ascii="Arial Black" w:hAnsi="Arial Black" w:cs="Arial Black"/>
          <w:b/>
          <w:bCs/>
          <w:sz w:val="52"/>
          <w:szCs w:val="52"/>
        </w:rPr>
        <w:t>Curriculum Vitae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b/>
          <w:bCs/>
          <w:sz w:val="28"/>
          <w:szCs w:val="28"/>
        </w:rPr>
        <w:t>Nome:</w:t>
      </w:r>
      <w:r w:rsidRPr="00F93F3D">
        <w:rPr>
          <w:rFonts w:ascii="Times New Roman" w:hAnsi="Times New Roman" w:cs="Times New Roman"/>
          <w:sz w:val="28"/>
          <w:szCs w:val="28"/>
        </w:rPr>
        <w:t xml:space="preserve">Leonardo Horta De Souza                               </w:t>
      </w:r>
      <w:r w:rsidRPr="00F93F3D">
        <w:rPr>
          <w:rFonts w:ascii="Times New Roman" w:hAnsi="Times New Roman" w:cs="Times New Roman"/>
          <w:b/>
          <w:bCs/>
          <w:sz w:val="28"/>
          <w:szCs w:val="28"/>
        </w:rPr>
        <w:t>Idade:</w:t>
      </w:r>
      <w:r w:rsidRPr="00F93F3D">
        <w:rPr>
          <w:rFonts w:ascii="Times New Roman" w:hAnsi="Times New Roman" w:cs="Times New Roman"/>
          <w:sz w:val="28"/>
          <w:szCs w:val="28"/>
        </w:rPr>
        <w:t xml:space="preserve">18 anos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b/>
          <w:bCs/>
          <w:sz w:val="28"/>
          <w:szCs w:val="28"/>
        </w:rPr>
        <w:t>Estado civil:</w:t>
      </w:r>
      <w:r w:rsidRPr="00F93F3D">
        <w:rPr>
          <w:rFonts w:ascii="Times New Roman" w:hAnsi="Times New Roman" w:cs="Times New Roman"/>
          <w:sz w:val="28"/>
          <w:szCs w:val="28"/>
        </w:rPr>
        <w:t xml:space="preserve"> Solteiro                            Data de Nascimento:06/08/96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b/>
          <w:bCs/>
          <w:sz w:val="28"/>
          <w:szCs w:val="28"/>
        </w:rPr>
        <w:t>Endereço:</w:t>
      </w:r>
      <w:r w:rsidRPr="00F93F3D">
        <w:rPr>
          <w:rFonts w:ascii="Times New Roman" w:hAnsi="Times New Roman" w:cs="Times New Roman"/>
          <w:sz w:val="28"/>
          <w:szCs w:val="28"/>
        </w:rPr>
        <w:t xml:space="preserve">Antonio Joaquim Evangelista, 476, Barra do Ribeiro RS </w:t>
      </w:r>
    </w:p>
    <w:p w:rsidR="001E77E8" w:rsidRDefault="001E77E8" w:rsidP="00F93F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 mail: </w:t>
      </w:r>
      <w:r w:rsidRPr="00E43BB1">
        <w:rPr>
          <w:rFonts w:ascii="Times New Roman" w:hAnsi="Times New Roman" w:cs="Times New Roman"/>
          <w:sz w:val="28"/>
          <w:szCs w:val="28"/>
        </w:rPr>
        <w:t>Lhorta134@gmail.com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b/>
          <w:bCs/>
          <w:sz w:val="28"/>
          <w:szCs w:val="28"/>
        </w:rPr>
        <w:t>Telefone</w:t>
      </w:r>
      <w:r w:rsidRPr="00F93F3D">
        <w:rPr>
          <w:rFonts w:ascii="Times New Roman" w:hAnsi="Times New Roman" w:cs="Times New Roman"/>
          <w:sz w:val="28"/>
          <w:szCs w:val="28"/>
        </w:rPr>
        <w:t xml:space="preserve">(51) 95499313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77E8" w:rsidRPr="00F93F3D" w:rsidRDefault="001E77E8" w:rsidP="00F93F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F3D">
        <w:rPr>
          <w:rFonts w:ascii="Times New Roman" w:hAnsi="Times New Roman" w:cs="Times New Roman"/>
          <w:b/>
          <w:bCs/>
          <w:sz w:val="28"/>
          <w:szCs w:val="28"/>
        </w:rPr>
        <w:t xml:space="preserve">Histórico Profissional: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    -Menor Aprendiz  e   Curso do senar  de sivilcultura e floricultura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    -Tecnoplanta florestal ltda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    -Periodo: de Março de 2013 a fevereiro de 2014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77E8" w:rsidRPr="00F93F3D" w:rsidRDefault="001E77E8" w:rsidP="00F93F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F3D">
        <w:rPr>
          <w:rFonts w:ascii="Times New Roman" w:hAnsi="Times New Roman" w:cs="Times New Roman"/>
          <w:b/>
          <w:bCs/>
          <w:sz w:val="28"/>
          <w:szCs w:val="28"/>
        </w:rPr>
        <w:t xml:space="preserve">Escolaridade: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 -Ensino médio completo – 2013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 -Cursando ensino superior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77E8" w:rsidRPr="00F93F3D" w:rsidRDefault="001E77E8" w:rsidP="00F93F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F3D">
        <w:rPr>
          <w:rFonts w:ascii="Times New Roman" w:hAnsi="Times New Roman" w:cs="Times New Roman"/>
          <w:b/>
          <w:bCs/>
          <w:sz w:val="28"/>
          <w:szCs w:val="28"/>
        </w:rPr>
        <w:t xml:space="preserve">Cursos de Aperfeiçoamento: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Curso Basico de Informatica – Ulbra guaiba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Curso de Administração e Logística- Easy comp internacional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Curso de Excel- Easy comp internacional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Curso de departamento  social- Easy comp internacional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 xml:space="preserve">Curso de automação de escritório- Easy comp internacional   </w:t>
      </w:r>
    </w:p>
    <w:p w:rsidR="001E77E8" w:rsidRPr="00F93F3D" w:rsidRDefault="001E77E8" w:rsidP="00F93F3D">
      <w:pPr>
        <w:jc w:val="both"/>
        <w:rPr>
          <w:rFonts w:ascii="Times New Roman" w:hAnsi="Times New Roman" w:cs="Times New Roman"/>
          <w:sz w:val="28"/>
          <w:szCs w:val="28"/>
        </w:rPr>
      </w:pPr>
      <w:r w:rsidRPr="00F93F3D">
        <w:rPr>
          <w:rFonts w:ascii="Times New Roman" w:hAnsi="Times New Roman" w:cs="Times New Roman"/>
          <w:sz w:val="28"/>
          <w:szCs w:val="28"/>
        </w:rPr>
        <w:t>Curso de auxiliar administrativo- Senac-Pronatec  período: Abril ate Julho de  2014</w:t>
      </w:r>
    </w:p>
    <w:sectPr w:rsidR="001E77E8" w:rsidRPr="00F93F3D" w:rsidSect="008B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248E"/>
    <w:rsid w:val="0018369B"/>
    <w:rsid w:val="001A10E1"/>
    <w:rsid w:val="001C2319"/>
    <w:rsid w:val="001E77E8"/>
    <w:rsid w:val="00395687"/>
    <w:rsid w:val="004B0E49"/>
    <w:rsid w:val="006F6148"/>
    <w:rsid w:val="008A2717"/>
    <w:rsid w:val="008B7948"/>
    <w:rsid w:val="00B47F85"/>
    <w:rsid w:val="00CF0104"/>
    <w:rsid w:val="00D23F51"/>
    <w:rsid w:val="00D8248E"/>
    <w:rsid w:val="00E43BB1"/>
    <w:rsid w:val="00EC26B4"/>
    <w:rsid w:val="00F9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4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A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2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143</Words>
  <Characters>777</Characters>
  <Application>Microsoft Office Outlook</Application>
  <DocSecurity>0</DocSecurity>
  <Lines>0</Lines>
  <Paragraphs>0</Paragraphs>
  <ScaleCrop>false</ScaleCrop>
  <Company>pc-casa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adm</cp:lastModifiedBy>
  <cp:revision>3</cp:revision>
  <cp:lastPrinted>2015-02-01T13:37:00Z</cp:lastPrinted>
  <dcterms:created xsi:type="dcterms:W3CDTF">2015-01-31T23:58:00Z</dcterms:created>
  <dcterms:modified xsi:type="dcterms:W3CDTF">2015-02-01T13:41:00Z</dcterms:modified>
</cp:coreProperties>
</file>