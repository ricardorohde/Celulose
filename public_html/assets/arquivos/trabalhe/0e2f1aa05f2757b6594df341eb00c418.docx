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B071B0" w:rsidRDefault="00754472" w:rsidP="001638B8">
      <w:pPr>
        <w:rPr>
          <w:rFonts w:ascii="Arial" w:hAnsi="Arial" w:cs="Arial"/>
          <w:color w:val="000000"/>
          <w:sz w:val="40"/>
          <w:szCs w:val="40"/>
        </w:rPr>
      </w:pPr>
      <w:r w:rsidRPr="00754472">
        <w:rPr>
          <w:rFonts w:ascii="Arial" w:hAnsi="Arial" w:cs="Arial"/>
          <w:noProof/>
          <w:color w:val="000000"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CA025A" w:rsidRPr="00B071B0">
        <w:rPr>
          <w:rFonts w:ascii="Arial" w:hAnsi="Arial" w:cs="Arial"/>
          <w:color w:val="000000"/>
          <w:sz w:val="40"/>
          <w:szCs w:val="40"/>
        </w:rPr>
        <w:t xml:space="preserve">Keila </w:t>
      </w:r>
      <w:r w:rsidR="001638B8" w:rsidRPr="00B071B0">
        <w:rPr>
          <w:rFonts w:ascii="Arial" w:hAnsi="Arial" w:cs="Arial"/>
          <w:color w:val="000000"/>
          <w:sz w:val="40"/>
          <w:szCs w:val="40"/>
        </w:rPr>
        <w:t>Rodrig</w:t>
      </w:r>
      <w:r w:rsidR="00CA025A" w:rsidRPr="00B071B0">
        <w:rPr>
          <w:rFonts w:ascii="Arial" w:hAnsi="Arial" w:cs="Arial"/>
          <w:color w:val="000000"/>
          <w:sz w:val="40"/>
          <w:szCs w:val="40"/>
        </w:rPr>
        <w:t>ues da Silva Batista</w:t>
      </w:r>
      <w:r w:rsidR="004C1D67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638300" cy="2218903"/>
            <wp:effectExtent l="19050" t="0" r="0" b="0"/>
            <wp:docPr id="9" name="Imagem 3" descr="C:\Users\keila\Pictures\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ila\Pictures\FOTO CV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1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BE" w:rsidRDefault="001638B8" w:rsidP="003628E4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Brasileir</w:t>
      </w:r>
      <w:r w:rsidR="00CA025A" w:rsidRPr="00B071B0">
        <w:rPr>
          <w:rFonts w:ascii="Arial" w:hAnsi="Arial" w:cs="Arial"/>
          <w:color w:val="000000"/>
          <w:sz w:val="24"/>
          <w:szCs w:val="24"/>
        </w:rPr>
        <w:t>a, solteira</w:t>
      </w:r>
      <w:r w:rsidR="00040C6E">
        <w:rPr>
          <w:rFonts w:ascii="Arial" w:hAnsi="Arial" w:cs="Arial"/>
          <w:color w:val="000000"/>
          <w:sz w:val="24"/>
          <w:szCs w:val="24"/>
        </w:rPr>
        <w:t>,sem filhos</w:t>
      </w:r>
      <w:r w:rsidRPr="00B071B0">
        <w:rPr>
          <w:rFonts w:ascii="Arial" w:hAnsi="Arial" w:cs="Arial"/>
          <w:color w:val="000000"/>
          <w:sz w:val="24"/>
          <w:szCs w:val="24"/>
        </w:rPr>
        <w:br/>
      </w:r>
      <w:r w:rsidR="003B0ABA">
        <w:rPr>
          <w:rFonts w:ascii="Arial" w:hAnsi="Arial" w:cs="Arial"/>
          <w:color w:val="000000"/>
          <w:sz w:val="24"/>
          <w:szCs w:val="24"/>
        </w:rPr>
        <w:t xml:space="preserve">Rua Amazonas,125 </w:t>
      </w:r>
      <w:r w:rsidRPr="00B071B0">
        <w:rPr>
          <w:rFonts w:ascii="Arial" w:hAnsi="Arial" w:cs="Arial"/>
          <w:color w:val="000000"/>
          <w:sz w:val="24"/>
          <w:szCs w:val="24"/>
        </w:rPr>
        <w:br/>
      </w:r>
      <w:r w:rsidR="003B0ABA">
        <w:rPr>
          <w:rFonts w:ascii="Arial" w:hAnsi="Arial" w:cs="Arial"/>
          <w:color w:val="000000"/>
          <w:sz w:val="24"/>
          <w:szCs w:val="24"/>
        </w:rPr>
        <w:t>Imperatriz-Ma</w:t>
      </w:r>
      <w:r w:rsidRPr="00B071B0">
        <w:rPr>
          <w:rFonts w:ascii="Arial" w:hAnsi="Arial" w:cs="Arial"/>
          <w:color w:val="000000"/>
          <w:sz w:val="24"/>
          <w:szCs w:val="24"/>
        </w:rPr>
        <w:br/>
      </w:r>
      <w:r w:rsidR="005B5FD3" w:rsidRPr="00B071B0">
        <w:rPr>
          <w:rFonts w:ascii="Arial" w:hAnsi="Arial" w:cs="Arial"/>
          <w:color w:val="000000"/>
          <w:sz w:val="24"/>
          <w:szCs w:val="24"/>
        </w:rPr>
        <w:t xml:space="preserve">Telefone: </w:t>
      </w:r>
      <w:r w:rsidRPr="00B071B0">
        <w:rPr>
          <w:rFonts w:ascii="Arial" w:hAnsi="Arial" w:cs="Arial"/>
          <w:color w:val="000000"/>
          <w:sz w:val="24"/>
          <w:szCs w:val="24"/>
        </w:rPr>
        <w:t>(</w:t>
      </w:r>
      <w:r w:rsidR="008C2D70">
        <w:rPr>
          <w:rFonts w:ascii="Arial" w:hAnsi="Arial" w:cs="Arial"/>
          <w:color w:val="000000"/>
          <w:sz w:val="24"/>
          <w:szCs w:val="24"/>
        </w:rPr>
        <w:t>9</w:t>
      </w:r>
      <w:r w:rsidR="003B0ABA">
        <w:rPr>
          <w:rFonts w:ascii="Arial" w:hAnsi="Arial" w:cs="Arial"/>
          <w:color w:val="000000"/>
          <w:sz w:val="24"/>
          <w:szCs w:val="24"/>
        </w:rPr>
        <w:t>9) 9 9133-1143/ 9 8137- 6871</w:t>
      </w:r>
    </w:p>
    <w:p w:rsidR="003628E4" w:rsidRPr="00B071B0" w:rsidRDefault="003628E4" w:rsidP="003628E4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8" w:history="1">
        <w:r w:rsidRPr="00B071B0">
          <w:rPr>
            <w:rStyle w:val="Hyperlink"/>
            <w:rFonts w:ascii="Arial" w:hAnsi="Arial" w:cs="Arial"/>
            <w:color w:val="000000"/>
            <w:sz w:val="24"/>
            <w:szCs w:val="24"/>
          </w:rPr>
          <w:t>keilarodrigues@hotmail.com</w:t>
        </w:r>
      </w:hyperlink>
      <w:r w:rsidR="0057166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628E4" w:rsidRPr="00B071B0" w:rsidRDefault="003628E4" w:rsidP="003628E4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1638B8" w:rsidRPr="00B071B0" w:rsidRDefault="001638B8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objetivo</w:t>
      </w:r>
    </w:p>
    <w:p w:rsidR="001638B8" w:rsidRPr="00B071B0" w:rsidRDefault="00754472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Default="00DE7F67" w:rsidP="000013FA">
      <w:pPr>
        <w:numPr>
          <w:ilvl w:val="0"/>
          <w:numId w:val="28"/>
        </w:numPr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Cargo na área de</w:t>
      </w:r>
      <w:r w:rsidR="006F319C" w:rsidRPr="00B071B0">
        <w:rPr>
          <w:rFonts w:ascii="Arial" w:hAnsi="Arial" w:cs="Arial"/>
          <w:color w:val="000000"/>
          <w:sz w:val="24"/>
          <w:szCs w:val="24"/>
        </w:rPr>
        <w:t xml:space="preserve"> Meio Ambiente</w:t>
      </w:r>
      <w:r w:rsidRPr="00B071B0">
        <w:rPr>
          <w:rFonts w:ascii="Arial" w:hAnsi="Arial" w:cs="Arial"/>
          <w:color w:val="000000"/>
          <w:sz w:val="24"/>
          <w:szCs w:val="24"/>
        </w:rPr>
        <w:t xml:space="preserve"> ou</w:t>
      </w:r>
      <w:r w:rsidR="00112E3E" w:rsidRPr="00B071B0">
        <w:rPr>
          <w:rFonts w:ascii="Arial" w:hAnsi="Arial" w:cs="Arial"/>
          <w:color w:val="000000"/>
          <w:sz w:val="24"/>
          <w:szCs w:val="24"/>
        </w:rPr>
        <w:t xml:space="preserve"> afins</w:t>
      </w:r>
    </w:p>
    <w:p w:rsidR="001638B8" w:rsidRPr="00B071B0" w:rsidRDefault="001638B8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</w:p>
    <w:p w:rsidR="00B30D63" w:rsidRPr="00B071B0" w:rsidRDefault="001638B8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FORMAÇÃO</w:t>
      </w:r>
    </w:p>
    <w:p w:rsidR="001638B8" w:rsidRPr="00B071B0" w:rsidRDefault="00754472" w:rsidP="001638B8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 w:rsidRPr="00B071B0">
        <w:rPr>
          <w:rFonts w:ascii="Arial" w:hAnsi="Arial" w:cs="Arial"/>
          <w:color w:val="000000"/>
          <w:sz w:val="24"/>
          <w:szCs w:val="24"/>
        </w:rPr>
        <w:br/>
      </w:r>
    </w:p>
    <w:p w:rsidR="001638B8" w:rsidRPr="00B071B0" w:rsidRDefault="005704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="00926C25">
        <w:rPr>
          <w:rFonts w:ascii="Arial" w:hAnsi="Arial" w:cs="Arial"/>
          <w:color w:val="000000"/>
          <w:sz w:val="24"/>
          <w:szCs w:val="24"/>
        </w:rPr>
        <w:t xml:space="preserve">specializando 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 xml:space="preserve"> em </w:t>
      </w:r>
      <w:r w:rsidR="001D194F" w:rsidRPr="00B071B0">
        <w:rPr>
          <w:rFonts w:ascii="Arial" w:hAnsi="Arial" w:cs="Arial"/>
          <w:color w:val="000000"/>
          <w:sz w:val="24"/>
          <w:szCs w:val="24"/>
        </w:rPr>
        <w:t>Licenciamento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 xml:space="preserve"> </w:t>
      </w:r>
      <w:r w:rsidR="00CA025A" w:rsidRPr="00B071B0">
        <w:rPr>
          <w:rFonts w:ascii="Arial" w:hAnsi="Arial" w:cs="Arial"/>
          <w:color w:val="000000"/>
          <w:sz w:val="24"/>
          <w:szCs w:val="24"/>
        </w:rPr>
        <w:t>Ambiental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 xml:space="preserve">. </w:t>
      </w:r>
      <w:r w:rsidR="00CA025A" w:rsidRPr="00B071B0">
        <w:rPr>
          <w:rFonts w:ascii="Arial" w:hAnsi="Arial" w:cs="Arial"/>
          <w:color w:val="000000"/>
          <w:sz w:val="24"/>
          <w:szCs w:val="24"/>
        </w:rPr>
        <w:t>UGF</w:t>
      </w:r>
    </w:p>
    <w:p w:rsidR="001638B8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Graduada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 xml:space="preserve"> em </w:t>
      </w:r>
      <w:r w:rsidRPr="00B071B0">
        <w:rPr>
          <w:rFonts w:ascii="Arial" w:hAnsi="Arial" w:cs="Arial"/>
          <w:color w:val="000000"/>
          <w:sz w:val="24"/>
          <w:szCs w:val="24"/>
        </w:rPr>
        <w:t>Ciências Biológicas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 xml:space="preserve">. </w:t>
      </w:r>
      <w:r w:rsidR="00113621" w:rsidRPr="00B071B0">
        <w:rPr>
          <w:rFonts w:ascii="Arial" w:hAnsi="Arial" w:cs="Arial"/>
          <w:color w:val="000000"/>
          <w:sz w:val="24"/>
          <w:szCs w:val="24"/>
        </w:rPr>
        <w:t>UNISULMA</w:t>
      </w:r>
      <w:r w:rsidR="001638B8" w:rsidRPr="00B071B0">
        <w:rPr>
          <w:rFonts w:ascii="Arial" w:hAnsi="Arial" w:cs="Arial"/>
          <w:color w:val="000000"/>
          <w:sz w:val="24"/>
          <w:szCs w:val="24"/>
        </w:rPr>
        <w:t>, conclusão em 200</w:t>
      </w:r>
      <w:r w:rsidRPr="00B071B0">
        <w:rPr>
          <w:rFonts w:ascii="Arial" w:hAnsi="Arial" w:cs="Arial"/>
          <w:color w:val="000000"/>
          <w:sz w:val="24"/>
          <w:szCs w:val="24"/>
        </w:rPr>
        <w:t>8</w:t>
      </w:r>
      <w:r w:rsidR="00FA3990" w:rsidRPr="00B071B0">
        <w:rPr>
          <w:rFonts w:ascii="Arial" w:hAnsi="Arial" w:cs="Arial"/>
          <w:color w:val="000000"/>
          <w:sz w:val="24"/>
          <w:szCs w:val="24"/>
        </w:rPr>
        <w:t>.</w:t>
      </w:r>
    </w:p>
    <w:p w:rsidR="004C1D67" w:rsidRDefault="004C1D67" w:rsidP="00B30D63">
      <w:pPr>
        <w:pStyle w:val="Seo"/>
        <w:rPr>
          <w:rFonts w:ascii="Arial" w:hAnsi="Arial" w:cs="Arial"/>
          <w:color w:val="000000"/>
          <w:sz w:val="24"/>
          <w:szCs w:val="24"/>
        </w:rPr>
      </w:pPr>
    </w:p>
    <w:p w:rsidR="00B30D63" w:rsidRPr="00B071B0" w:rsidRDefault="00B30D63" w:rsidP="00B30D63">
      <w:pPr>
        <w:pStyle w:val="Se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EXPERIÊNCIA</w:t>
      </w:r>
      <w:r w:rsidR="0002401A" w:rsidRPr="00B071B0">
        <w:rPr>
          <w:rFonts w:ascii="Arial" w:hAnsi="Arial" w:cs="Arial"/>
          <w:color w:val="000000"/>
          <w:sz w:val="24"/>
          <w:szCs w:val="24"/>
        </w:rPr>
        <w:t xml:space="preserve"> PROFISSIONAL</w:t>
      </w:r>
    </w:p>
    <w:p w:rsidR="00B30D63" w:rsidRPr="00B071B0" w:rsidRDefault="00754472" w:rsidP="00B30D63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 w:rsidRPr="00B071B0">
        <w:rPr>
          <w:rFonts w:ascii="Arial" w:hAnsi="Arial" w:cs="Arial"/>
          <w:color w:val="000000"/>
          <w:sz w:val="24"/>
          <w:szCs w:val="24"/>
        </w:rPr>
        <w:br/>
      </w:r>
    </w:p>
    <w:p w:rsidR="00B30D63" w:rsidRPr="00B071B0" w:rsidRDefault="005657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b/>
          <w:color w:val="000000"/>
          <w:sz w:val="24"/>
          <w:szCs w:val="24"/>
        </w:rPr>
        <w:t>200</w:t>
      </w:r>
      <w:r w:rsidR="00D332D1" w:rsidRPr="00B071B0">
        <w:rPr>
          <w:rFonts w:ascii="Arial" w:hAnsi="Arial" w:cs="Arial"/>
          <w:b/>
          <w:color w:val="000000"/>
          <w:sz w:val="24"/>
          <w:szCs w:val="24"/>
        </w:rPr>
        <w:t>4-201</w:t>
      </w:r>
      <w:r w:rsidR="00E46659" w:rsidRPr="00B071B0">
        <w:rPr>
          <w:rFonts w:ascii="Arial" w:hAnsi="Arial" w:cs="Arial"/>
          <w:b/>
          <w:color w:val="000000"/>
          <w:sz w:val="24"/>
          <w:szCs w:val="24"/>
        </w:rPr>
        <w:t>3</w:t>
      </w:r>
      <w:r w:rsidRPr="00B071B0">
        <w:rPr>
          <w:rFonts w:ascii="Arial" w:hAnsi="Arial" w:cs="Arial"/>
          <w:b/>
          <w:color w:val="000000"/>
          <w:sz w:val="24"/>
          <w:szCs w:val="24"/>
        </w:rPr>
        <w:t xml:space="preserve"> –</w:t>
      </w:r>
      <w:r w:rsidR="00CA025A" w:rsidRPr="00B071B0">
        <w:rPr>
          <w:rFonts w:ascii="Arial" w:hAnsi="Arial" w:cs="Arial"/>
          <w:b/>
          <w:color w:val="000000"/>
          <w:sz w:val="24"/>
          <w:szCs w:val="24"/>
        </w:rPr>
        <w:t>Clident</w:t>
      </w:r>
      <w:r w:rsidRPr="00B071B0">
        <w:rPr>
          <w:rFonts w:ascii="Arial" w:hAnsi="Arial" w:cs="Arial"/>
          <w:color w:val="000000"/>
          <w:sz w:val="24"/>
          <w:szCs w:val="24"/>
        </w:rPr>
        <w:br/>
        <w:t xml:space="preserve">Cargo: </w:t>
      </w:r>
      <w:r w:rsidR="00CA025A" w:rsidRPr="00B071B0">
        <w:rPr>
          <w:rFonts w:ascii="Arial" w:hAnsi="Arial" w:cs="Arial"/>
          <w:color w:val="000000"/>
          <w:sz w:val="24"/>
          <w:szCs w:val="24"/>
        </w:rPr>
        <w:t>Secretária</w:t>
      </w:r>
      <w:r w:rsidRPr="00B071B0">
        <w:rPr>
          <w:rFonts w:ascii="Arial" w:hAnsi="Arial" w:cs="Arial"/>
          <w:color w:val="000000"/>
          <w:sz w:val="24"/>
          <w:szCs w:val="24"/>
        </w:rPr>
        <w:t xml:space="preserve">. </w:t>
      </w:r>
      <w:r w:rsidRPr="00B071B0">
        <w:rPr>
          <w:rFonts w:ascii="Arial" w:hAnsi="Arial" w:cs="Arial"/>
          <w:color w:val="000000"/>
          <w:sz w:val="24"/>
          <w:szCs w:val="24"/>
        </w:rPr>
        <w:br/>
        <w:t xml:space="preserve">Principais atividades: </w:t>
      </w:r>
      <w:r w:rsidR="00B42649" w:rsidRPr="00B071B0">
        <w:rPr>
          <w:rFonts w:ascii="Arial" w:hAnsi="Arial" w:cs="Arial"/>
          <w:color w:val="000000"/>
          <w:sz w:val="24"/>
          <w:szCs w:val="24"/>
        </w:rPr>
        <w:t>Suporte administrativo e financeiro,a</w:t>
      </w:r>
      <w:r w:rsidR="00CA025A" w:rsidRPr="00B071B0">
        <w:rPr>
          <w:rFonts w:ascii="Arial" w:hAnsi="Arial" w:cs="Arial"/>
          <w:color w:val="000000"/>
          <w:sz w:val="24"/>
          <w:szCs w:val="24"/>
        </w:rPr>
        <w:t>tendimento a</w:t>
      </w:r>
      <w:r w:rsidR="00B42649" w:rsidRPr="00B071B0">
        <w:rPr>
          <w:rFonts w:ascii="Arial" w:hAnsi="Arial" w:cs="Arial"/>
          <w:color w:val="000000"/>
          <w:sz w:val="24"/>
          <w:szCs w:val="24"/>
        </w:rPr>
        <w:t xml:space="preserve"> usuários,fornecendo e recebendo informações,com execução de relatórios e serviços de escritório.</w:t>
      </w:r>
      <w:r w:rsidRPr="00B071B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657D9" w:rsidRDefault="00CA025A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b/>
          <w:color w:val="000000"/>
          <w:sz w:val="24"/>
          <w:szCs w:val="24"/>
        </w:rPr>
        <w:t>2008</w:t>
      </w:r>
      <w:r w:rsidR="005657D9" w:rsidRPr="00B071B0">
        <w:rPr>
          <w:rFonts w:ascii="Arial" w:hAnsi="Arial" w:cs="Arial"/>
          <w:b/>
          <w:color w:val="000000"/>
          <w:sz w:val="24"/>
          <w:szCs w:val="24"/>
        </w:rPr>
        <w:t xml:space="preserve">– </w:t>
      </w:r>
      <w:r w:rsidRPr="00B071B0">
        <w:rPr>
          <w:rFonts w:ascii="Arial" w:hAnsi="Arial" w:cs="Arial"/>
          <w:b/>
          <w:color w:val="000000"/>
          <w:sz w:val="24"/>
          <w:szCs w:val="24"/>
        </w:rPr>
        <w:t>Co</w:t>
      </w:r>
      <w:r w:rsidR="0057166A">
        <w:rPr>
          <w:rFonts w:ascii="Arial" w:hAnsi="Arial" w:cs="Arial"/>
          <w:b/>
          <w:color w:val="000000"/>
          <w:sz w:val="24"/>
          <w:szCs w:val="24"/>
        </w:rPr>
        <w:t xml:space="preserve">mplexo de Saúde Pública-Núcleos </w:t>
      </w:r>
      <w:r w:rsidRPr="00B071B0">
        <w:rPr>
          <w:rFonts w:ascii="Arial" w:hAnsi="Arial" w:cs="Arial"/>
          <w:b/>
          <w:color w:val="000000"/>
          <w:sz w:val="24"/>
          <w:szCs w:val="24"/>
        </w:rPr>
        <w:t>Epidemiologia</w:t>
      </w:r>
      <w:r w:rsidR="0057166A">
        <w:rPr>
          <w:rFonts w:ascii="Arial" w:hAnsi="Arial" w:cs="Arial"/>
          <w:b/>
          <w:color w:val="000000"/>
          <w:sz w:val="24"/>
          <w:szCs w:val="24"/>
        </w:rPr>
        <w:t xml:space="preserve"> e </w:t>
      </w:r>
      <w:r w:rsidRPr="00B071B0">
        <w:rPr>
          <w:rFonts w:ascii="Arial" w:hAnsi="Arial" w:cs="Arial"/>
          <w:b/>
          <w:color w:val="000000"/>
          <w:sz w:val="24"/>
          <w:szCs w:val="24"/>
        </w:rPr>
        <w:t>Vigilância em Saúde Ambiental</w:t>
      </w:r>
      <w:r w:rsidR="0057166A">
        <w:rPr>
          <w:rFonts w:ascii="Arial" w:hAnsi="Arial" w:cs="Arial"/>
          <w:b/>
          <w:color w:val="000000"/>
          <w:sz w:val="24"/>
          <w:szCs w:val="24"/>
        </w:rPr>
        <w:t xml:space="preserve"> respectivamente </w:t>
      </w:r>
      <w:r w:rsidRPr="00B071B0">
        <w:rPr>
          <w:rFonts w:ascii="Arial" w:hAnsi="Arial" w:cs="Arial"/>
          <w:color w:val="000000"/>
          <w:sz w:val="24"/>
          <w:szCs w:val="24"/>
        </w:rPr>
        <w:br/>
        <w:t>Estágio extra-curricular perío</w:t>
      </w:r>
      <w:r w:rsidR="007450AD" w:rsidRPr="00B071B0">
        <w:rPr>
          <w:rFonts w:ascii="Arial" w:hAnsi="Arial" w:cs="Arial"/>
          <w:color w:val="000000"/>
          <w:sz w:val="24"/>
          <w:szCs w:val="24"/>
        </w:rPr>
        <w:t>do de 03 de março a 07 de abril</w:t>
      </w:r>
      <w:r w:rsidRPr="00B071B0">
        <w:rPr>
          <w:rFonts w:ascii="Arial" w:hAnsi="Arial" w:cs="Arial"/>
          <w:color w:val="000000"/>
          <w:sz w:val="24"/>
          <w:szCs w:val="24"/>
        </w:rPr>
        <w:t>.</w:t>
      </w:r>
    </w:p>
    <w:p w:rsidR="0057166A" w:rsidRDefault="0057166A" w:rsidP="0057166A">
      <w:pPr>
        <w:pStyle w:val="PargrafodaLista"/>
        <w:numPr>
          <w:ilvl w:val="0"/>
          <w:numId w:val="27"/>
        </w:numPr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7166A">
        <w:rPr>
          <w:rFonts w:ascii="Arial" w:hAnsi="Arial" w:cs="Arial"/>
          <w:color w:val="000000"/>
          <w:sz w:val="24"/>
          <w:szCs w:val="24"/>
        </w:rPr>
        <w:t>Principais atividades:</w:t>
      </w:r>
      <w:r>
        <w:rPr>
          <w:rFonts w:ascii="Arial" w:hAnsi="Arial" w:cs="Arial"/>
          <w:color w:val="000000"/>
          <w:sz w:val="24"/>
          <w:szCs w:val="24"/>
        </w:rPr>
        <w:t xml:space="preserve"> controle de registro dos dados das unidades de saúde,técnicas de armazenamento de insumos e distribuição.</w:t>
      </w:r>
    </w:p>
    <w:p w:rsidR="0057166A" w:rsidRDefault="0057166A" w:rsidP="0057166A">
      <w:pPr>
        <w:pStyle w:val="PargrafodaLista"/>
        <w:numPr>
          <w:ilvl w:val="0"/>
          <w:numId w:val="27"/>
        </w:numPr>
        <w:spacing w:after="12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Palestras,emissão de laudo,monitoramento da qualdadeda água através do controle físico-química da água e a qualidade fornecida pelo prestador de serviços.</w:t>
      </w:r>
    </w:p>
    <w:p w:rsidR="007261C4" w:rsidRPr="00B071B0" w:rsidRDefault="007261C4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b/>
          <w:color w:val="000000"/>
          <w:sz w:val="24"/>
          <w:szCs w:val="24"/>
        </w:rPr>
        <w:lastRenderedPageBreak/>
        <w:t>2008</w:t>
      </w:r>
      <w:r w:rsidRPr="00B071B0">
        <w:rPr>
          <w:rFonts w:ascii="Arial" w:hAnsi="Arial" w:cs="Arial"/>
          <w:color w:val="000000"/>
          <w:sz w:val="24"/>
          <w:szCs w:val="24"/>
        </w:rPr>
        <w:t>-</w:t>
      </w:r>
      <w:r w:rsidRPr="00B071B0">
        <w:rPr>
          <w:rFonts w:ascii="Arial" w:hAnsi="Arial" w:cs="Arial"/>
          <w:b/>
          <w:color w:val="000000"/>
          <w:sz w:val="24"/>
          <w:szCs w:val="24"/>
        </w:rPr>
        <w:t>Centro de Zoonoses</w:t>
      </w:r>
    </w:p>
    <w:p w:rsidR="007261C4" w:rsidRPr="00B071B0" w:rsidRDefault="007450AD" w:rsidP="007261C4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Estágio extra-curricular com duração de 30 dias junto ao  Departamento Clínico.</w:t>
      </w:r>
    </w:p>
    <w:p w:rsidR="005657D9" w:rsidRPr="00B071B0" w:rsidRDefault="005657D9" w:rsidP="00CA025A">
      <w:pPr>
        <w:pStyle w:val="PargrafodaLista"/>
        <w:spacing w:after="12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30D63" w:rsidRPr="00B071B0" w:rsidRDefault="00B30D63" w:rsidP="00B30D63">
      <w:pPr>
        <w:pStyle w:val="PargrafodaLista"/>
        <w:spacing w:line="168" w:lineRule="auto"/>
        <w:ind w:left="284"/>
        <w:rPr>
          <w:rFonts w:ascii="Arial" w:hAnsi="Arial" w:cs="Arial"/>
          <w:color w:val="000000"/>
          <w:sz w:val="24"/>
          <w:szCs w:val="24"/>
        </w:rPr>
      </w:pPr>
    </w:p>
    <w:p w:rsidR="00B30D63" w:rsidRPr="00B071B0" w:rsidRDefault="00B30D63" w:rsidP="00B30D63">
      <w:pPr>
        <w:pStyle w:val="Se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qualificações e atividades complementares</w:t>
      </w:r>
    </w:p>
    <w:p w:rsidR="00B30D63" w:rsidRPr="00B071B0" w:rsidRDefault="00754472" w:rsidP="00B30D63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 w:rsidRPr="00B071B0">
        <w:rPr>
          <w:rFonts w:ascii="Arial" w:hAnsi="Arial" w:cs="Arial"/>
          <w:color w:val="000000"/>
          <w:sz w:val="24"/>
          <w:szCs w:val="24"/>
        </w:rPr>
        <w:br/>
      </w:r>
    </w:p>
    <w:p w:rsidR="00B30D63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II Semana do Meio Ambiente-Patologias Ambientais</w:t>
      </w:r>
      <w:r w:rsidR="00FA3990" w:rsidRPr="00B071B0">
        <w:rPr>
          <w:rFonts w:ascii="Arial" w:hAnsi="Arial" w:cs="Arial"/>
          <w:color w:val="000000"/>
          <w:sz w:val="24"/>
          <w:szCs w:val="24"/>
        </w:rPr>
        <w:t>.</w:t>
      </w:r>
    </w:p>
    <w:p w:rsidR="00B30D63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II Semana de Biologia-Debate sobre a inclusão da biologia na sociedade.</w:t>
      </w:r>
    </w:p>
    <w:p w:rsidR="00CA025A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III Semana do Meio Ambiente-</w:t>
      </w:r>
      <w:r w:rsidR="00653A19" w:rsidRPr="00B071B0">
        <w:rPr>
          <w:rFonts w:ascii="Arial" w:hAnsi="Arial" w:cs="Arial"/>
          <w:color w:val="000000"/>
          <w:sz w:val="24"/>
          <w:szCs w:val="24"/>
        </w:rPr>
        <w:t>G</w:t>
      </w:r>
      <w:r w:rsidRPr="00B071B0">
        <w:rPr>
          <w:rFonts w:ascii="Arial" w:hAnsi="Arial" w:cs="Arial"/>
          <w:color w:val="000000"/>
          <w:sz w:val="24"/>
          <w:szCs w:val="24"/>
        </w:rPr>
        <w:t>erenciamento de resíduos.</w:t>
      </w:r>
    </w:p>
    <w:p w:rsidR="00CA025A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III Semana do Meio Ambiente-</w:t>
      </w:r>
      <w:r w:rsidR="00653A19" w:rsidRPr="00B071B0">
        <w:rPr>
          <w:rFonts w:ascii="Arial" w:hAnsi="Arial" w:cs="Arial"/>
          <w:color w:val="000000"/>
          <w:sz w:val="24"/>
          <w:szCs w:val="24"/>
        </w:rPr>
        <w:t>M</w:t>
      </w:r>
      <w:r w:rsidRPr="00B071B0">
        <w:rPr>
          <w:rFonts w:ascii="Arial" w:hAnsi="Arial" w:cs="Arial"/>
          <w:color w:val="000000"/>
          <w:sz w:val="24"/>
          <w:szCs w:val="24"/>
        </w:rPr>
        <w:t>onitora no mini-curso Vigilância Ambiental.</w:t>
      </w:r>
    </w:p>
    <w:p w:rsidR="005B687F" w:rsidRPr="00B071B0" w:rsidRDefault="005B687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 Seminário de Resíduos Sólidos e Urbanos da Mesorregião Tocantina em Imperatriz-Ma (SERESU)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 com as seguintes temáticas:</w:t>
      </w:r>
    </w:p>
    <w:p w:rsidR="001918D0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Palesra 1: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Panorama dos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R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esíduos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S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ólidos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U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rbanos no Brasil e a Política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N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acional de Resíduos Sólidos;</w:t>
      </w:r>
    </w:p>
    <w:p w:rsidR="001918D0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Palesra 2::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Planos de Gestão de Resíduos Sólidos Urbanos;</w:t>
      </w:r>
    </w:p>
    <w:p w:rsidR="001918D0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Palestra 3: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Lixo,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E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conomia e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I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nclusão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S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ocial;</w:t>
      </w:r>
    </w:p>
    <w:p w:rsidR="001918D0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Palestra 4: 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Lixo,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Sa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úde e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Meio A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mbiente;</w:t>
      </w:r>
    </w:p>
    <w:p w:rsidR="001918D0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Palestra 5: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Coleta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S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eletiva e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R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eciclagem como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F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erramenta de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I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 xml:space="preserve">nclusão </w:t>
      </w:r>
      <w:r w:rsidR="00126240" w:rsidRPr="00B071B0">
        <w:rPr>
          <w:rFonts w:ascii="Arial" w:hAnsi="Arial" w:cs="Arial"/>
          <w:color w:val="000000"/>
          <w:sz w:val="24"/>
          <w:szCs w:val="24"/>
        </w:rPr>
        <w:t>S</w:t>
      </w:r>
      <w:r w:rsidR="001918D0" w:rsidRPr="00B071B0">
        <w:rPr>
          <w:rFonts w:ascii="Arial" w:hAnsi="Arial" w:cs="Arial"/>
          <w:color w:val="000000"/>
          <w:sz w:val="24"/>
          <w:szCs w:val="24"/>
        </w:rPr>
        <w:t>ocial;</w:t>
      </w:r>
    </w:p>
    <w:p w:rsidR="001918D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Palestra 6: Experiências dos Municípios em Coleta Seletiva;</w:t>
      </w:r>
    </w:p>
    <w:p w:rsidR="00036E11" w:rsidRPr="00B071B0" w:rsidRDefault="00036E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Palestra 7: O Papel da Incineração no Tratamento dos Resíduos Sólidos de Saúde e Industriais.</w:t>
      </w:r>
    </w:p>
    <w:p w:rsidR="00CA025A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Participou dos mini-cursos: Bioindicadores-ferramentas para diagósticos ambientais.</w:t>
      </w:r>
    </w:p>
    <w:p w:rsidR="00CA025A" w:rsidRPr="00B071B0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Parasitoses no Maranhão</w:t>
      </w:r>
    </w:p>
    <w:p w:rsidR="00CA025A" w:rsidRDefault="00CA025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Práticas pedagógicas para ciências</w:t>
      </w:r>
    </w:p>
    <w:p w:rsidR="00A314EC" w:rsidRDefault="00A314E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Comunicação e Oratória</w:t>
      </w:r>
    </w:p>
    <w:p w:rsidR="00A314EC" w:rsidRDefault="00A314E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Passo a Passo de Uma Gestão Ambiental Eficiente com Base na ISO 14001.</w:t>
      </w:r>
    </w:p>
    <w:p w:rsidR="00A314EC" w:rsidRPr="00B071B0" w:rsidRDefault="00A314E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Língua e Marketing Corporativo: Você é o Que Você Escreve.</w:t>
      </w:r>
    </w:p>
    <w:p w:rsidR="00B30D63" w:rsidRPr="00B071B0" w:rsidRDefault="00B30D63" w:rsidP="006E72B7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4"/>
          <w:szCs w:val="24"/>
        </w:rPr>
      </w:pPr>
    </w:p>
    <w:p w:rsidR="00FA3990" w:rsidRPr="00B071B0" w:rsidRDefault="00F26226" w:rsidP="00FA3990">
      <w:pPr>
        <w:pStyle w:val="Seo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INFORMAÇÕES ADICIONAIS</w:t>
      </w:r>
    </w:p>
    <w:p w:rsidR="00FA3990" w:rsidRPr="00B071B0" w:rsidRDefault="00754472" w:rsidP="00FA3990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 w:rsidRPr="00B071B0">
        <w:rPr>
          <w:rFonts w:ascii="Arial" w:hAnsi="Arial" w:cs="Arial"/>
          <w:color w:val="000000"/>
          <w:sz w:val="24"/>
          <w:szCs w:val="24"/>
        </w:rPr>
        <w:br/>
      </w:r>
    </w:p>
    <w:p w:rsid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 w:rsidRPr="00B071B0">
        <w:rPr>
          <w:rFonts w:ascii="Arial" w:hAnsi="Arial" w:cs="Arial"/>
          <w:color w:val="000000"/>
          <w:sz w:val="24"/>
          <w:szCs w:val="24"/>
        </w:rPr>
        <w:t>Disponibi</w:t>
      </w:r>
      <w:r w:rsidR="00B42649" w:rsidRPr="00B071B0">
        <w:rPr>
          <w:rFonts w:ascii="Arial" w:hAnsi="Arial" w:cs="Arial"/>
          <w:color w:val="000000"/>
          <w:sz w:val="24"/>
          <w:szCs w:val="24"/>
        </w:rPr>
        <w:t xml:space="preserve">lidade para mudança de </w:t>
      </w:r>
      <w:r w:rsidR="007450AD" w:rsidRPr="00B071B0">
        <w:rPr>
          <w:rFonts w:ascii="Arial" w:hAnsi="Arial" w:cs="Arial"/>
          <w:color w:val="000000"/>
          <w:sz w:val="24"/>
          <w:szCs w:val="24"/>
        </w:rPr>
        <w:t xml:space="preserve"> cidade ou</w:t>
      </w:r>
      <w:r w:rsidRPr="00B071B0">
        <w:rPr>
          <w:rFonts w:ascii="Arial" w:hAnsi="Arial" w:cs="Arial"/>
          <w:color w:val="000000"/>
          <w:sz w:val="24"/>
          <w:szCs w:val="24"/>
        </w:rPr>
        <w:t xml:space="preserve"> </w:t>
      </w:r>
      <w:r w:rsidR="007450AD" w:rsidRPr="00B071B0">
        <w:rPr>
          <w:rFonts w:ascii="Arial" w:hAnsi="Arial" w:cs="Arial"/>
          <w:color w:val="000000"/>
          <w:sz w:val="24"/>
          <w:szCs w:val="24"/>
        </w:rPr>
        <w:t>e</w:t>
      </w:r>
      <w:r w:rsidRPr="00B071B0">
        <w:rPr>
          <w:rFonts w:ascii="Arial" w:hAnsi="Arial" w:cs="Arial"/>
          <w:color w:val="000000"/>
          <w:sz w:val="24"/>
          <w:szCs w:val="24"/>
        </w:rPr>
        <w:t>stado</w:t>
      </w:r>
    </w:p>
    <w:p w:rsidR="00040C6E" w:rsidRPr="00B071B0" w:rsidRDefault="00040C6E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Tenho registro em conselho de classe CRBio</w:t>
      </w:r>
    </w:p>
    <w:p w:rsidR="009C3B99" w:rsidRPr="00B071B0" w:rsidRDefault="009C3B99">
      <w:pPr>
        <w:rPr>
          <w:rFonts w:ascii="Arial" w:hAnsi="Arial" w:cs="Arial"/>
          <w:color w:val="000000"/>
          <w:sz w:val="24"/>
          <w:szCs w:val="24"/>
        </w:rPr>
      </w:pPr>
    </w:p>
    <w:sectPr w:rsidR="009C3B99" w:rsidRPr="00B071B0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8EF" w:rsidRDefault="00D038EF">
      <w:r>
        <w:separator/>
      </w:r>
    </w:p>
  </w:endnote>
  <w:endnote w:type="continuationSeparator" w:id="1">
    <w:p w:rsidR="00D038EF" w:rsidRDefault="00D03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754472" w:rsidP="009967CD">
    <w:pPr>
      <w:pStyle w:val="Rodap"/>
      <w:jc w:val="right"/>
    </w:pPr>
    <w:fldSimple w:instr=" PAGE ">
      <w:r w:rsidR="004C1D67">
        <w:rPr>
          <w:noProof/>
        </w:rPr>
        <w:t>2</w:t>
      </w:r>
    </w:fldSimple>
    <w:r w:rsidR="00163F2A">
      <w:t xml:space="preserve"> </w:t>
    </w:r>
    <w:r w:rsidRPr="00754472">
      <w:rPr>
        <w:lang w:val="en-US"/>
      </w:rPr>
    </w:r>
    <w:r w:rsidRPr="0075447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8EF" w:rsidRDefault="00D038EF">
      <w:r>
        <w:separator/>
      </w:r>
    </w:p>
  </w:footnote>
  <w:footnote w:type="continuationSeparator" w:id="1">
    <w:p w:rsidR="00D038EF" w:rsidRDefault="00D03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5447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50576A7"/>
    <w:multiLevelType w:val="hybridMultilevel"/>
    <w:tmpl w:val="69124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A0C88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3328D"/>
    <w:rsid w:val="000013FA"/>
    <w:rsid w:val="0002401A"/>
    <w:rsid w:val="00036E11"/>
    <w:rsid w:val="00040C6E"/>
    <w:rsid w:val="00046637"/>
    <w:rsid w:val="00090193"/>
    <w:rsid w:val="00112E3E"/>
    <w:rsid w:val="00113621"/>
    <w:rsid w:val="00126240"/>
    <w:rsid w:val="001638B8"/>
    <w:rsid w:val="00163F2A"/>
    <w:rsid w:val="001918D0"/>
    <w:rsid w:val="001D194F"/>
    <w:rsid w:val="001E57F4"/>
    <w:rsid w:val="002039BD"/>
    <w:rsid w:val="0026061B"/>
    <w:rsid w:val="00293C99"/>
    <w:rsid w:val="002B3ED2"/>
    <w:rsid w:val="002B6949"/>
    <w:rsid w:val="003147ED"/>
    <w:rsid w:val="00332C7A"/>
    <w:rsid w:val="003500CF"/>
    <w:rsid w:val="003628E4"/>
    <w:rsid w:val="003B0ABA"/>
    <w:rsid w:val="003E645B"/>
    <w:rsid w:val="0045776F"/>
    <w:rsid w:val="00464623"/>
    <w:rsid w:val="004C02BE"/>
    <w:rsid w:val="004C1D67"/>
    <w:rsid w:val="005040E9"/>
    <w:rsid w:val="00507917"/>
    <w:rsid w:val="00541148"/>
    <w:rsid w:val="005657D9"/>
    <w:rsid w:val="0056612C"/>
    <w:rsid w:val="005704B8"/>
    <w:rsid w:val="0057166A"/>
    <w:rsid w:val="005B5FD3"/>
    <w:rsid w:val="005B687F"/>
    <w:rsid w:val="005E6BFC"/>
    <w:rsid w:val="005F0B94"/>
    <w:rsid w:val="00642407"/>
    <w:rsid w:val="00653A19"/>
    <w:rsid w:val="006A161E"/>
    <w:rsid w:val="006D0717"/>
    <w:rsid w:val="006E72B7"/>
    <w:rsid w:val="006F319C"/>
    <w:rsid w:val="007038A7"/>
    <w:rsid w:val="007261C4"/>
    <w:rsid w:val="00741D6E"/>
    <w:rsid w:val="007450AD"/>
    <w:rsid w:val="00754472"/>
    <w:rsid w:val="00824DC2"/>
    <w:rsid w:val="00864718"/>
    <w:rsid w:val="008863EF"/>
    <w:rsid w:val="0089746E"/>
    <w:rsid w:val="008C2D70"/>
    <w:rsid w:val="00911F64"/>
    <w:rsid w:val="00912BBE"/>
    <w:rsid w:val="00926C25"/>
    <w:rsid w:val="00960FFF"/>
    <w:rsid w:val="009967CD"/>
    <w:rsid w:val="009C3B99"/>
    <w:rsid w:val="00A17348"/>
    <w:rsid w:val="00A25CF8"/>
    <w:rsid w:val="00A314EC"/>
    <w:rsid w:val="00A3328D"/>
    <w:rsid w:val="00AE1361"/>
    <w:rsid w:val="00AE3FAE"/>
    <w:rsid w:val="00B0569F"/>
    <w:rsid w:val="00B071B0"/>
    <w:rsid w:val="00B30D63"/>
    <w:rsid w:val="00B360F0"/>
    <w:rsid w:val="00B42649"/>
    <w:rsid w:val="00B501EE"/>
    <w:rsid w:val="00B92149"/>
    <w:rsid w:val="00BC28E3"/>
    <w:rsid w:val="00BF23AD"/>
    <w:rsid w:val="00C12108"/>
    <w:rsid w:val="00C2332B"/>
    <w:rsid w:val="00C23657"/>
    <w:rsid w:val="00C76031"/>
    <w:rsid w:val="00CA025A"/>
    <w:rsid w:val="00CC21DB"/>
    <w:rsid w:val="00D038EF"/>
    <w:rsid w:val="00D147EA"/>
    <w:rsid w:val="00D332D1"/>
    <w:rsid w:val="00D35EFF"/>
    <w:rsid w:val="00D429F6"/>
    <w:rsid w:val="00D77A74"/>
    <w:rsid w:val="00DE3ABE"/>
    <w:rsid w:val="00DE5FB6"/>
    <w:rsid w:val="00DE7F67"/>
    <w:rsid w:val="00E243A5"/>
    <w:rsid w:val="00E46659"/>
    <w:rsid w:val="00E64889"/>
    <w:rsid w:val="00E7557D"/>
    <w:rsid w:val="00E91381"/>
    <w:rsid w:val="00ED4533"/>
    <w:rsid w:val="00F05F1D"/>
    <w:rsid w:val="00F26226"/>
    <w:rsid w:val="00FA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2"/>
        <o:r id="V:Rule10" type="connector" idref="#_x0000_s1184"/>
        <o:r id="V:Rule11" type="connector" idref="#_x0000_s1190"/>
        <o:r id="V:Rule12" type="connector" idref="#_x0000_s1188"/>
        <o:r id="V:Rule13" type="connector" idref="#_x0000_s1189"/>
        <o:r id="V:Rule14" type="connector" idref="#_x0000_s1173"/>
        <o:r id="V:Rule15" type="connector" idref="#_x0000_s1174"/>
        <o:r id="V:Rule16" type="connector" idref="#_x0000_s1191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628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larodrigues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V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99</TotalTime>
  <Pages>1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Keila Rodrigues da Silva Batista</vt:lpstr>
    </vt:vector>
  </TitlesOfParts>
  <Company/>
  <LinksUpToDate>false</LinksUpToDate>
  <CharactersWithSpaces>2499</CharactersWithSpaces>
  <SharedDoc>false</SharedDoc>
  <HLinks>
    <vt:vector size="6" baseType="variant">
      <vt:variant>
        <vt:i4>7602248</vt:i4>
      </vt:variant>
      <vt:variant>
        <vt:i4>0</vt:i4>
      </vt:variant>
      <vt:variant>
        <vt:i4>0</vt:i4>
      </vt:variant>
      <vt:variant>
        <vt:i4>5</vt:i4>
      </vt:variant>
      <vt:variant>
        <vt:lpwstr>mailto:keilarodrigues@hotmail.com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Keila Rodrigues da Silva Batista</dc:title>
  <dc:creator>keila</dc:creator>
  <cp:lastModifiedBy>keila</cp:lastModifiedBy>
  <cp:revision>6</cp:revision>
  <dcterms:created xsi:type="dcterms:W3CDTF">2015-04-30T19:07:00Z</dcterms:created>
  <dcterms:modified xsi:type="dcterms:W3CDTF">2015-05-13T19:51:00Z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