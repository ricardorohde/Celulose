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57B" w:rsidRPr="00DE0EC5" w:rsidRDefault="00DE0EC5">
      <w:pPr>
        <w:pStyle w:val="Ttulo"/>
        <w:rPr>
          <w:lang w:val="pt-BR"/>
        </w:rPr>
      </w:pPr>
      <w:r>
        <w:rPr>
          <w:lang w:val="pt-BR"/>
        </w:rPr>
        <w:t>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FB09FDDD707E41318CAE31ECD8F6F15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F45DC">
            <w:rPr>
              <w:lang w:val="pt-BR"/>
            </w:rPr>
            <w:t>Israel Costa</w:t>
          </w:r>
        </w:sdtContent>
      </w:sdt>
    </w:p>
    <w:p w:rsidR="0041157B" w:rsidRPr="00DE0EC5" w:rsidRDefault="00A51D7E">
      <w:pPr>
        <w:rPr>
          <w:lang w:val="pt-BR"/>
        </w:rPr>
      </w:pPr>
      <w:sdt>
        <w:sdtPr>
          <w:rPr>
            <w:lang w:val="pt-BR"/>
          </w:rPr>
          <w:alias w:val="Endereço"/>
          <w:tag w:val=""/>
          <w:id w:val="-593780209"/>
          <w:placeholder>
            <w:docPart w:val="6297EEC3B6F94C4CBCCE4C917C84A33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BD30D3">
            <w:rPr>
              <w:lang w:val="pt-BR"/>
            </w:rPr>
            <w:t>Idade: 27anos Endereço: Rua</w:t>
          </w:r>
          <w:r w:rsidR="003F45DC">
            <w:rPr>
              <w:lang w:val="pt-BR"/>
            </w:rPr>
            <w:t xml:space="preserve"> Vitório Casagrande n°187 Cidade: Guaíba</w:t>
          </w:r>
        </w:sdtContent>
      </w:sdt>
      <w:r w:rsidR="00DE0EC5" w:rsidRPr="00DE0EC5">
        <w:rPr>
          <w:lang w:val="pt-BR"/>
        </w:rPr>
        <w:t> |</w:t>
      </w:r>
      <w:r w:rsidR="00BD30D3">
        <w:rPr>
          <w:lang w:val="pt-BR"/>
        </w:rPr>
        <w:t>fone:</w:t>
      </w:r>
      <w:r w:rsidR="00DE0EC5" w:rsidRPr="00DE0EC5">
        <w:rPr>
          <w:lang w:val="pt-BR"/>
        </w:rPr>
        <w:t> </w:t>
      </w:r>
      <w:sdt>
        <w:sdtPr>
          <w:rPr>
            <w:lang w:val="pt-BR"/>
          </w:rPr>
          <w:alias w:val="Telefone"/>
          <w:tag w:val=""/>
          <w:id w:val="-1416317146"/>
          <w:placeholder>
            <w:docPart w:val="AE802953D8B54DC6A9EE2ADFD989209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F45DC">
            <w:rPr>
              <w:lang w:val="pt-BR"/>
            </w:rPr>
            <w:t>5199801663</w:t>
          </w:r>
        </w:sdtContent>
      </w:sdt>
      <w:r w:rsidR="00DE0EC5" w:rsidRPr="00DE0EC5">
        <w:rPr>
          <w:lang w:val="pt-BR"/>
        </w:rPr>
        <w:t> | </w:t>
      </w:r>
      <w:sdt>
        <w:sdtPr>
          <w:rPr>
            <w:lang w:val="pt-BR"/>
          </w:rPr>
          <w:alias w:val="Email"/>
          <w:tag w:val=""/>
          <w:id w:val="-391963670"/>
          <w:placeholder>
            <w:docPart w:val="E9B7E3F7DA194246AF85FE30C6ACE8A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F45DC">
            <w:rPr>
              <w:lang w:val="pt-BR"/>
            </w:rPr>
            <w:t>E-mail: israelcosta98@hotmail.com</w:t>
          </w:r>
        </w:sdtContent>
      </w:sdt>
    </w:p>
    <w:p w:rsidR="0041157B" w:rsidRPr="00DE0EC5" w:rsidRDefault="00DE0EC5">
      <w:pPr>
        <w:pStyle w:val="Ttulodaseo"/>
        <w:spacing w:before="720"/>
        <w:rPr>
          <w:lang w:val="pt-BR"/>
        </w:rPr>
      </w:pPr>
      <w:r w:rsidRPr="00DE0EC5">
        <w:rPr>
          <w:lang w:val="pt-BR"/>
        </w:rPr>
        <w:t>Objetivo</w:t>
      </w:r>
    </w:p>
    <w:p w:rsidR="0041157B" w:rsidRPr="00DE0EC5" w:rsidRDefault="00173FC8">
      <w:pPr>
        <w:pStyle w:val="Listacommarcadores"/>
        <w:rPr>
          <w:lang w:val="pt-BR"/>
        </w:rPr>
      </w:pPr>
      <w:r>
        <w:rPr>
          <w:lang w:val="pt-BR"/>
        </w:rPr>
        <w:t xml:space="preserve">Em busca de </w:t>
      </w:r>
      <w:r w:rsidR="00411C98">
        <w:rPr>
          <w:lang w:val="pt-BR"/>
        </w:rPr>
        <w:t xml:space="preserve">adquirir </w:t>
      </w:r>
      <w:r w:rsidR="00BD0DE9">
        <w:rPr>
          <w:lang w:val="pt-BR"/>
        </w:rPr>
        <w:t xml:space="preserve">mais </w:t>
      </w:r>
      <w:r w:rsidR="004A2DBC">
        <w:rPr>
          <w:lang w:val="pt-BR"/>
        </w:rPr>
        <w:t xml:space="preserve">conhecimentos </w:t>
      </w:r>
      <w:r w:rsidR="00BD0DE9">
        <w:rPr>
          <w:lang w:val="pt-BR"/>
        </w:rPr>
        <w:t>e crescimento</w:t>
      </w:r>
      <w:r w:rsidR="00AB2A3F">
        <w:rPr>
          <w:lang w:val="pt-BR"/>
        </w:rPr>
        <w:t xml:space="preserve"> </w:t>
      </w:r>
      <w:r w:rsidR="00BD0DE9">
        <w:rPr>
          <w:lang w:val="pt-BR"/>
        </w:rPr>
        <w:t xml:space="preserve">profissionalmente. </w:t>
      </w:r>
    </w:p>
    <w:p w:rsidR="0041157B" w:rsidRPr="00DE0EC5" w:rsidRDefault="00DE0EC5">
      <w:pPr>
        <w:pStyle w:val="Ttulodaseo"/>
        <w:rPr>
          <w:lang w:val="pt-BR"/>
        </w:rPr>
      </w:pPr>
      <w:r w:rsidRPr="00DE0EC5">
        <w:rPr>
          <w:lang w:val="pt-BR"/>
        </w:rPr>
        <w:t>Educação</w:t>
      </w:r>
    </w:p>
    <w:p w:rsidR="00A84120" w:rsidRDefault="00A84120" w:rsidP="00A84120">
      <w:pPr>
        <w:pStyle w:val="Subseo"/>
        <w:spacing w:before="100"/>
        <w:rPr>
          <w:lang w:val="pt-BR"/>
        </w:rPr>
      </w:pPr>
      <w:proofErr w:type="gramStart"/>
      <w:r>
        <w:rPr>
          <w:lang w:val="pt-BR"/>
        </w:rPr>
        <w:t>técnico informática</w:t>
      </w:r>
      <w:proofErr w:type="gramEnd"/>
      <w:r>
        <w:rPr>
          <w:lang w:val="pt-BR"/>
        </w:rPr>
        <w:t xml:space="preserve"> [Escola técnica dimensão]</w:t>
      </w:r>
    </w:p>
    <w:p w:rsidR="00A84120" w:rsidRPr="00DE0EC5" w:rsidRDefault="00A84120" w:rsidP="00A84120">
      <w:pPr>
        <w:pStyle w:val="Listacommarcadores"/>
        <w:rPr>
          <w:lang w:val="pt-BR"/>
        </w:rPr>
      </w:pPr>
      <w:r w:rsidRPr="00DE0EC5">
        <w:rPr>
          <w:lang w:val="pt-BR"/>
        </w:rPr>
        <w:t xml:space="preserve"> </w:t>
      </w:r>
      <w:r>
        <w:rPr>
          <w:lang w:val="pt-BR"/>
        </w:rPr>
        <w:t>Não concluído.</w:t>
      </w:r>
    </w:p>
    <w:p w:rsidR="00A84120" w:rsidRPr="00DE0EC5" w:rsidRDefault="00A84120" w:rsidP="00A84120">
      <w:pPr>
        <w:pStyle w:val="Listacommarcadores"/>
        <w:rPr>
          <w:lang w:val="pt-BR"/>
        </w:rPr>
      </w:pPr>
      <w:r w:rsidRPr="00DE0EC5">
        <w:rPr>
          <w:lang w:val="pt-BR"/>
        </w:rPr>
        <w:t xml:space="preserve"> </w:t>
      </w:r>
      <w:r>
        <w:rPr>
          <w:lang w:val="pt-BR"/>
        </w:rPr>
        <w:t>Trancado 3°semestre devido a questões financeiras.</w:t>
      </w:r>
    </w:p>
    <w:p w:rsidR="00AB2A3F" w:rsidRDefault="00AB2A3F">
      <w:pPr>
        <w:pStyle w:val="Subseo"/>
        <w:spacing w:before="100"/>
        <w:rPr>
          <w:lang w:val="pt-BR"/>
        </w:rPr>
      </w:pPr>
    </w:p>
    <w:p w:rsidR="00BD0DE9" w:rsidRDefault="00A84120">
      <w:pPr>
        <w:pStyle w:val="Subseo"/>
        <w:spacing w:before="100"/>
        <w:rPr>
          <w:lang w:val="pt-BR"/>
        </w:rPr>
      </w:pPr>
      <w:r>
        <w:rPr>
          <w:lang w:val="pt-BR"/>
        </w:rPr>
        <w:t xml:space="preserve">técnico </w:t>
      </w:r>
      <w:proofErr w:type="gramStart"/>
      <w:r>
        <w:rPr>
          <w:lang w:val="pt-BR"/>
        </w:rPr>
        <w:t>eletrônica[</w:t>
      </w:r>
      <w:proofErr w:type="gramEnd"/>
      <w:r>
        <w:rPr>
          <w:lang w:val="pt-BR"/>
        </w:rPr>
        <w:t>Escola estadual augusto meyer</w:t>
      </w:r>
      <w:r w:rsidR="00EF391B">
        <w:rPr>
          <w:lang w:val="pt-BR"/>
        </w:rPr>
        <w:t>]</w:t>
      </w:r>
    </w:p>
    <w:p w:rsidR="00BD0DE9" w:rsidRPr="00DE0EC5" w:rsidRDefault="00BD0DE9" w:rsidP="00BD0DE9">
      <w:pPr>
        <w:pStyle w:val="Listacommarcadores"/>
        <w:rPr>
          <w:lang w:val="pt-BR"/>
        </w:rPr>
      </w:pPr>
      <w:r w:rsidRPr="00DE0EC5">
        <w:rPr>
          <w:lang w:val="pt-BR"/>
        </w:rPr>
        <w:t xml:space="preserve"> </w:t>
      </w:r>
      <w:r w:rsidR="00A84120">
        <w:rPr>
          <w:lang w:val="pt-BR"/>
        </w:rPr>
        <w:t>Concluído</w:t>
      </w:r>
    </w:p>
    <w:p w:rsidR="00BD0DE9" w:rsidRPr="00DE0EC5" w:rsidRDefault="00BD0DE9" w:rsidP="00BD0DE9">
      <w:pPr>
        <w:pStyle w:val="Listacommarcadores"/>
        <w:rPr>
          <w:lang w:val="pt-BR"/>
        </w:rPr>
      </w:pPr>
      <w:r w:rsidRPr="00DE0EC5">
        <w:rPr>
          <w:lang w:val="pt-BR"/>
        </w:rPr>
        <w:t xml:space="preserve"> </w:t>
      </w:r>
      <w:r w:rsidR="00A84120">
        <w:rPr>
          <w:lang w:val="pt-BR"/>
        </w:rPr>
        <w:t>Com 400hrs estágio</w:t>
      </w:r>
    </w:p>
    <w:p w:rsidR="00BD0DE9" w:rsidRDefault="00BD0DE9">
      <w:pPr>
        <w:pStyle w:val="Subseo"/>
        <w:spacing w:before="100"/>
        <w:rPr>
          <w:lang w:val="pt-BR"/>
        </w:rPr>
      </w:pP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-1106653387"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514004892"/>
          </w:sdtPr>
          <w:sdtEndPr/>
          <w:sdtContent>
            <w:p w:rsidR="0041157B" w:rsidRPr="00DE0EC5" w:rsidRDefault="00DE0EC5">
              <w:pPr>
                <w:pStyle w:val="Subseo"/>
                <w:rPr>
                  <w:lang w:val="pt-BR"/>
                </w:rPr>
              </w:pPr>
              <w:r w:rsidRPr="00DE0EC5">
                <w:rPr>
                  <w:lang w:val="pt-BR"/>
                </w:rPr>
                <w:t> |</w:t>
              </w:r>
              <w:r w:rsidR="00EF391B">
                <w:rPr>
                  <w:lang w:val="pt-BR"/>
                </w:rPr>
                <w:t>graduação</w:t>
              </w:r>
              <w:proofErr w:type="gramStart"/>
              <w:r w:rsidR="00EF391B">
                <w:rPr>
                  <w:lang w:val="pt-BR"/>
                </w:rPr>
                <w:t xml:space="preserve"> </w:t>
              </w:r>
              <w:r w:rsidRPr="00DE0EC5">
                <w:rPr>
                  <w:lang w:val="pt-BR"/>
                </w:rPr>
                <w:t> </w:t>
              </w:r>
              <w:proofErr w:type="gramEnd"/>
              <w:r w:rsidR="00EF391B">
                <w:rPr>
                  <w:lang w:val="pt-BR"/>
                </w:rPr>
                <w:t>sistemas embarcados</w:t>
              </w:r>
              <w:r w:rsidRPr="00DE0EC5">
                <w:rPr>
                  <w:lang w:val="pt-BR"/>
                </w:rPr>
                <w:t> </w:t>
              </w:r>
              <w:r w:rsidR="00AB2A3F">
                <w:rPr>
                  <w:lang w:val="pt-BR"/>
                </w:rPr>
                <w:t>[faculdade de tecnolôgia senai ]</w:t>
              </w:r>
            </w:p>
            <w:p w:rsidR="0041157B" w:rsidRDefault="00A84120">
              <w:pPr>
                <w:pStyle w:val="Listacommarcadores"/>
                <w:rPr>
                  <w:lang w:val="pt-BR"/>
                </w:rPr>
              </w:pPr>
              <w:r>
                <w:rPr>
                  <w:lang w:val="pt-BR"/>
                </w:rPr>
                <w:t>Trancado</w:t>
              </w:r>
              <w:r w:rsidR="00CA137B">
                <w:rPr>
                  <w:lang w:val="pt-BR"/>
                </w:rPr>
                <w:t xml:space="preserve"> 2</w:t>
              </w:r>
              <w:r w:rsidR="00AB2A3F">
                <w:rPr>
                  <w:lang w:val="pt-BR"/>
                </w:rPr>
                <w:t>° semestre</w:t>
              </w:r>
            </w:p>
            <w:p w:rsidR="00A84120" w:rsidRPr="00A84120" w:rsidRDefault="00A84120" w:rsidP="004F3CF2">
              <w:pPr>
                <w:pStyle w:val="Listacommarcadores"/>
                <w:numPr>
                  <w:ilvl w:val="0"/>
                  <w:numId w:val="0"/>
                </w:numPr>
                <w:ind w:left="144" w:hanging="144"/>
                <w:rPr>
                  <w:color w:val="000000" w:themeColor="text1"/>
                  <w:lang w:val="pt-BR"/>
                </w:rPr>
              </w:pPr>
              <w:r w:rsidRPr="00A84120">
                <w:rPr>
                  <w:b/>
                  <w:color w:val="000000" w:themeColor="text1"/>
                  <w:lang w:val="pt-BR"/>
                </w:rPr>
                <w:t xml:space="preserve"> </w:t>
              </w:r>
              <w:bookmarkStart w:id="0" w:name="_GoBack"/>
              <w:bookmarkEnd w:id="0"/>
            </w:p>
            <w:p w:rsidR="0041157B" w:rsidRPr="00DE0EC5" w:rsidRDefault="00A51D7E" w:rsidP="00AB2A3F">
              <w:pPr>
                <w:pStyle w:val="Listacommarcadores"/>
                <w:numPr>
                  <w:ilvl w:val="0"/>
                  <w:numId w:val="0"/>
                </w:numPr>
                <w:ind w:left="144"/>
                <w:rPr>
                  <w:lang w:val="pt-BR"/>
                </w:rPr>
              </w:pPr>
            </w:p>
          </w:sdtContent>
        </w:sdt>
      </w:sdtContent>
    </w:sdt>
    <w:p w:rsidR="0041157B" w:rsidRDefault="00DE0EC5">
      <w:pPr>
        <w:pStyle w:val="Ttulodaseo"/>
        <w:rPr>
          <w:lang w:val="pt-BR"/>
        </w:rPr>
      </w:pPr>
      <w:r w:rsidRPr="00DE0EC5">
        <w:rPr>
          <w:lang w:val="pt-BR"/>
        </w:rPr>
        <w:t>Habilidades e Competências</w:t>
      </w:r>
    </w:p>
    <w:p w:rsidR="00AB2A3F" w:rsidRPr="00AC69EA" w:rsidRDefault="00AB2A3F" w:rsidP="00AB2A3F">
      <w:pPr>
        <w:pStyle w:val="Corpodetexto"/>
        <w:widowControl w:val="0"/>
        <w:numPr>
          <w:ilvl w:val="0"/>
          <w:numId w:val="5"/>
        </w:numPr>
        <w:suppressAutoHyphens w:val="0"/>
        <w:ind w:left="720" w:hanging="360"/>
        <w:jc w:val="left"/>
        <w:rPr>
          <w:rFonts w:asciiTheme="majorHAnsi" w:hAnsiTheme="majorHAnsi" w:cs="Arial"/>
          <w:iCs/>
          <w:color w:val="404040" w:themeColor="text1" w:themeTint="BF"/>
          <w:sz w:val="18"/>
          <w:szCs w:val="18"/>
        </w:rPr>
      </w:pPr>
      <w:r w:rsidRPr="00AC69EA">
        <w:rPr>
          <w:rFonts w:asciiTheme="majorHAnsi" w:hAnsiTheme="majorHAnsi" w:cs="Arial"/>
          <w:iCs/>
          <w:color w:val="404040" w:themeColor="text1" w:themeTint="BF"/>
          <w:sz w:val="18"/>
          <w:szCs w:val="18"/>
        </w:rPr>
        <w:t>Capacidade de organização, senso de objetividade e discernimento voltados para a tomada de decisões e resolução de problemas;</w:t>
      </w:r>
    </w:p>
    <w:p w:rsidR="00AB2A3F" w:rsidRPr="00AC69EA" w:rsidRDefault="00AB2A3F" w:rsidP="00AB2A3F">
      <w:pPr>
        <w:widowControl w:val="0"/>
        <w:numPr>
          <w:ilvl w:val="0"/>
          <w:numId w:val="5"/>
        </w:numPr>
        <w:suppressAutoHyphens/>
        <w:spacing w:after="0" w:line="360" w:lineRule="auto"/>
        <w:ind w:left="720" w:hanging="360"/>
        <w:rPr>
          <w:rFonts w:asciiTheme="majorHAnsi" w:hAnsiTheme="majorHAnsi"/>
          <w:szCs w:val="18"/>
          <w:lang w:val="pt-BR"/>
        </w:rPr>
      </w:pPr>
      <w:r w:rsidRPr="00AC69EA">
        <w:rPr>
          <w:rFonts w:cs="Arial"/>
          <w:iCs/>
          <w:szCs w:val="18"/>
          <w:lang w:val="pt-BR"/>
        </w:rPr>
        <w:t>Foc</w:t>
      </w:r>
      <w:r w:rsidR="00AC69EA">
        <w:rPr>
          <w:rFonts w:cs="Arial"/>
          <w:iCs/>
          <w:szCs w:val="18"/>
          <w:lang w:val="pt-BR"/>
        </w:rPr>
        <w:t>o estratégico em melhor desenvolver as atividades com êxito mais rápido possível.</w:t>
      </w:r>
    </w:p>
    <w:p w:rsidR="00AC69EA" w:rsidRPr="00AC69EA" w:rsidRDefault="00AC69EA" w:rsidP="00AC69EA">
      <w:pPr>
        <w:widowControl w:val="0"/>
        <w:numPr>
          <w:ilvl w:val="0"/>
          <w:numId w:val="5"/>
        </w:numPr>
        <w:suppressAutoHyphens/>
        <w:spacing w:after="0" w:line="360" w:lineRule="auto"/>
        <w:ind w:left="720" w:hanging="360"/>
        <w:rPr>
          <w:rFonts w:cs="Arial"/>
          <w:iCs/>
          <w:szCs w:val="18"/>
          <w:lang w:val="pt-BR"/>
        </w:rPr>
      </w:pPr>
      <w:r w:rsidRPr="00AC69EA">
        <w:rPr>
          <w:rFonts w:cs="Arial"/>
          <w:iCs/>
          <w:szCs w:val="18"/>
          <w:lang w:val="pt-BR"/>
        </w:rPr>
        <w:t xml:space="preserve">Boa capacidade de comunicação e senso organizacional na administração de </w:t>
      </w:r>
    </w:p>
    <w:p w:rsidR="00AC69EA" w:rsidRPr="00AC69EA" w:rsidRDefault="00AC69EA" w:rsidP="00AC69EA">
      <w:pPr>
        <w:widowControl w:val="0"/>
        <w:spacing w:line="360" w:lineRule="auto"/>
        <w:ind w:left="720"/>
        <w:rPr>
          <w:rFonts w:cs="Arial"/>
          <w:iCs/>
          <w:szCs w:val="18"/>
          <w:lang w:val="pt-BR"/>
        </w:rPr>
      </w:pPr>
      <w:r w:rsidRPr="00AC69EA">
        <w:rPr>
          <w:rFonts w:cs="Arial"/>
          <w:iCs/>
          <w:szCs w:val="18"/>
          <w:lang w:val="pt-BR"/>
        </w:rPr>
        <w:t>Prioridades.</w:t>
      </w:r>
    </w:p>
    <w:p w:rsidR="00AC69EA" w:rsidRPr="00AC69EA" w:rsidRDefault="00AC69EA" w:rsidP="00AC69EA">
      <w:pPr>
        <w:widowControl w:val="0"/>
        <w:suppressAutoHyphens/>
        <w:spacing w:after="0" w:line="360" w:lineRule="auto"/>
        <w:rPr>
          <w:rFonts w:asciiTheme="majorHAnsi" w:hAnsiTheme="majorHAnsi"/>
          <w:szCs w:val="18"/>
          <w:lang w:val="pt-BR"/>
        </w:rPr>
      </w:pPr>
    </w:p>
    <w:p w:rsidR="0041157B" w:rsidRPr="00DE0EC5" w:rsidRDefault="00DE0EC5">
      <w:pPr>
        <w:pStyle w:val="Ttulodaseo"/>
        <w:rPr>
          <w:lang w:val="pt-BR"/>
        </w:rPr>
      </w:pPr>
      <w:r w:rsidRPr="00DE0EC5">
        <w:rPr>
          <w:lang w:val="pt-BR"/>
        </w:rPr>
        <w:t>Experiência</w:t>
      </w:r>
    </w:p>
    <w:p w:rsidR="0041157B" w:rsidRPr="00DE0EC5" w:rsidRDefault="00AC69EA">
      <w:pPr>
        <w:pStyle w:val="Subseo"/>
        <w:spacing w:before="100"/>
        <w:rPr>
          <w:lang w:val="pt-BR"/>
        </w:rPr>
      </w:pPr>
      <w:r>
        <w:rPr>
          <w:lang w:val="pt-BR"/>
        </w:rPr>
        <w:t>técnico de instalação</w:t>
      </w:r>
      <w:r w:rsidR="00DE0EC5" w:rsidRPr="00DE0EC5">
        <w:rPr>
          <w:lang w:val="pt-BR"/>
        </w:rPr>
        <w:t> | </w:t>
      </w:r>
      <w:r w:rsidR="00CC37ED">
        <w:rPr>
          <w:lang w:val="pt-BR"/>
        </w:rPr>
        <w:t xml:space="preserve">empresa: </w:t>
      </w:r>
      <w:r>
        <w:rPr>
          <w:lang w:val="pt-BR"/>
        </w:rPr>
        <w:t>sos sistemas de</w:t>
      </w:r>
      <w:r w:rsidR="00CC37ED">
        <w:rPr>
          <w:lang w:val="pt-BR"/>
        </w:rPr>
        <w:t xml:space="preserve"> </w:t>
      </w:r>
      <w:r>
        <w:rPr>
          <w:lang w:val="pt-BR"/>
        </w:rPr>
        <w:t>segurança</w:t>
      </w:r>
      <w:r w:rsidR="00DE0EC5" w:rsidRPr="00DE0EC5">
        <w:rPr>
          <w:lang w:val="pt-BR"/>
        </w:rPr>
        <w:t> |</w:t>
      </w:r>
      <w:r>
        <w:rPr>
          <w:lang w:val="pt-BR"/>
        </w:rPr>
        <w:t xml:space="preserve"> período de empresa</w:t>
      </w:r>
      <w:proofErr w:type="gramStart"/>
      <w:r>
        <w:rPr>
          <w:lang w:val="pt-BR"/>
        </w:rPr>
        <w:t xml:space="preserve"> </w:t>
      </w:r>
      <w:r w:rsidR="00DE0EC5" w:rsidRPr="00DE0EC5">
        <w:rPr>
          <w:lang w:val="pt-BR"/>
        </w:rPr>
        <w:t> </w:t>
      </w:r>
      <w:proofErr w:type="gramEnd"/>
      <w:r>
        <w:rPr>
          <w:lang w:val="pt-BR"/>
        </w:rPr>
        <w:t>3 anos</w:t>
      </w:r>
    </w:p>
    <w:p w:rsidR="0041157B" w:rsidRPr="00DE0EC5" w:rsidRDefault="00CC37ED">
      <w:pPr>
        <w:pStyle w:val="Listacommarcadores"/>
        <w:rPr>
          <w:lang w:val="pt-BR"/>
        </w:rPr>
      </w:pPr>
      <w:r>
        <w:rPr>
          <w:lang w:val="pt-BR"/>
        </w:rPr>
        <w:t>Atuava na área de instalação e manutenção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de alarmes residências e motores para portão Eletrônico.</w:t>
      </w:r>
    </w:p>
    <w:sdt>
      <w:sdtPr>
        <w:rPr>
          <w:b w:val="0"/>
          <w:bCs w:val="0"/>
          <w:caps w:val="0"/>
          <w:color w:val="404040" w:themeColor="text1" w:themeTint="BF"/>
          <w:lang w:val="pt-BR"/>
        </w:rPr>
        <w:id w:val="417760904"/>
      </w:sdtPr>
      <w:sdtEndPr>
        <w:rPr>
          <w:lang w:val="en-US"/>
        </w:rPr>
      </w:sdtEndPr>
      <w:sdtContent>
        <w:sdt>
          <w:sdtPr>
            <w:rPr>
              <w:b w:val="0"/>
              <w:bCs w:val="0"/>
              <w:caps w:val="0"/>
              <w:color w:val="404040" w:themeColor="text1" w:themeTint="BF"/>
              <w:lang w:val="pt-BR"/>
            </w:rPr>
            <w:id w:val="-1773932447"/>
          </w:sdtPr>
          <w:sdtEndPr>
            <w:rPr>
              <w:lang w:val="en-US"/>
            </w:rPr>
          </w:sdtEndPr>
          <w:sdtContent>
            <w:p w:rsidR="0041157B" w:rsidRPr="00DE0EC5" w:rsidRDefault="00CC37ED">
              <w:pPr>
                <w:pStyle w:val="Subseo"/>
                <w:rPr>
                  <w:lang w:val="pt-BR"/>
                </w:rPr>
              </w:pPr>
              <w:r>
                <w:rPr>
                  <w:lang w:val="pt-BR"/>
                </w:rPr>
                <w:t>Técnico de integração</w:t>
              </w:r>
              <w:r w:rsidR="00DE0EC5" w:rsidRPr="00DE0EC5">
                <w:rPr>
                  <w:lang w:val="pt-BR"/>
                </w:rPr>
                <w:t> | </w:t>
              </w:r>
              <w:r>
                <w:rPr>
                  <w:lang w:val="pt-BR"/>
                </w:rPr>
                <w:t>Empresa datacom</w:t>
              </w:r>
              <w:proofErr w:type="gramStart"/>
              <w:r>
                <w:rPr>
                  <w:lang w:val="pt-BR"/>
                </w:rPr>
                <w:t xml:space="preserve"> </w:t>
              </w:r>
              <w:r w:rsidR="00DE0EC5" w:rsidRPr="00DE0EC5">
                <w:rPr>
                  <w:lang w:val="pt-BR"/>
                </w:rPr>
                <w:t> </w:t>
              </w:r>
              <w:proofErr w:type="gramEnd"/>
              <w:r w:rsidR="00DE0EC5" w:rsidRPr="00DE0EC5">
                <w:rPr>
                  <w:lang w:val="pt-BR"/>
                </w:rPr>
                <w:t>| </w:t>
              </w:r>
              <w:r>
                <w:rPr>
                  <w:lang w:val="pt-BR"/>
                </w:rPr>
                <w:t>período de empresa 3 anos em andamento.</w:t>
              </w:r>
            </w:p>
            <w:p w:rsidR="00CC37ED" w:rsidRPr="00CC37ED" w:rsidRDefault="00CC37ED">
              <w:pPr>
                <w:pStyle w:val="Listacommarcadores"/>
                <w:rPr>
                  <w:lang w:val="pt-BR"/>
                </w:rPr>
              </w:pPr>
              <w:r w:rsidRPr="00CC37ED">
                <w:rPr>
                  <w:lang w:val="pt-BR"/>
                </w:rPr>
                <w:t>Atuando na realização de testes, configura</w:t>
              </w:r>
              <w:r>
                <w:rPr>
                  <w:lang w:val="pt-BR"/>
                </w:rPr>
                <w:t xml:space="preserve">ções especificas e montagem dos produtos </w:t>
              </w:r>
              <w:proofErr w:type="gramStart"/>
              <w:r>
                <w:rPr>
                  <w:lang w:val="pt-BR"/>
                </w:rPr>
                <w:t>datacom,</w:t>
              </w:r>
              <w:proofErr w:type="gramEnd"/>
              <w:r>
                <w:rPr>
                  <w:lang w:val="pt-BR"/>
                </w:rPr>
                <w:t>conforme a solicitação do cliente .</w:t>
              </w:r>
              <w:r w:rsidR="00BD30D3">
                <w:rPr>
                  <w:lang w:val="pt-BR"/>
                </w:rPr>
                <w:t>Garantir o perfeito funcionamento dos produtos customizados, bem como identificar possíveis defeitos que possam comprometer a qualidade destes equipamentos.</w:t>
              </w:r>
            </w:p>
          </w:sdtContent>
        </w:sdt>
      </w:sdtContent>
    </w:sdt>
    <w:p w:rsidR="0041157B" w:rsidRPr="00DE0EC5" w:rsidRDefault="0041157B" w:rsidP="00CC37ED">
      <w:pPr>
        <w:pStyle w:val="Listacommarcadores"/>
        <w:numPr>
          <w:ilvl w:val="0"/>
          <w:numId w:val="0"/>
        </w:numPr>
        <w:rPr>
          <w:lang w:val="pt-BR"/>
        </w:rPr>
      </w:pPr>
    </w:p>
    <w:sectPr w:rsidR="0041157B" w:rsidRPr="00DE0EC5" w:rsidSect="00DE0EC5">
      <w:footerReference w:type="default" r:id="rId10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18A" w:rsidRDefault="00AF118A">
      <w:pPr>
        <w:spacing w:after="0"/>
      </w:pPr>
      <w:r>
        <w:separator/>
      </w:r>
    </w:p>
  </w:endnote>
  <w:endnote w:type="continuationSeparator" w:id="0">
    <w:p w:rsidR="00AF118A" w:rsidRDefault="00AF1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157B" w:rsidRDefault="00DE0EC5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AB2A3F" w:rsidRPr="00AB2A3F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18A" w:rsidRDefault="00AF118A">
      <w:pPr>
        <w:spacing w:after="0"/>
      </w:pPr>
      <w:r>
        <w:separator/>
      </w:r>
    </w:p>
  </w:footnote>
  <w:footnote w:type="continuationSeparator" w:id="0">
    <w:p w:rsidR="00AF118A" w:rsidRDefault="00AF11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0" w:firstLine="0"/>
      </w:pPr>
      <w:rPr>
        <w:rFonts w:ascii="Wingdings" w:hAnsi="Wingdings"/>
      </w:rPr>
    </w:lvl>
  </w:abstractNum>
  <w:abstractNum w:abstractNumId="2">
    <w:nsid w:val="059441B3"/>
    <w:multiLevelType w:val="hybridMultilevel"/>
    <w:tmpl w:val="03CAC5F6"/>
    <w:lvl w:ilvl="0" w:tplc="0B7A8DB8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B2B2B2" w:themeColor="accent2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DC"/>
    <w:rsid w:val="00173FC8"/>
    <w:rsid w:val="00311215"/>
    <w:rsid w:val="003F45DC"/>
    <w:rsid w:val="0041157B"/>
    <w:rsid w:val="00411C98"/>
    <w:rsid w:val="004A2DBC"/>
    <w:rsid w:val="004F3CF2"/>
    <w:rsid w:val="00A84120"/>
    <w:rsid w:val="00AB2A3F"/>
    <w:rsid w:val="00AC69EA"/>
    <w:rsid w:val="00AF118A"/>
    <w:rsid w:val="00BD0DE9"/>
    <w:rsid w:val="00BD30D3"/>
    <w:rsid w:val="00CA137B"/>
    <w:rsid w:val="00CC37ED"/>
    <w:rsid w:val="00DE0EC5"/>
    <w:rsid w:val="00EE26C4"/>
    <w:rsid w:val="00E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45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45D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AB2A3F"/>
    <w:pPr>
      <w:suppressAutoHyphens/>
      <w:spacing w:after="0" w:line="360" w:lineRule="auto"/>
      <w:jc w:val="both"/>
    </w:pPr>
    <w:rPr>
      <w:rFonts w:ascii="Verdana" w:eastAsia="Times New Roman" w:hAnsi="Verdana" w:cs="Times New Roman"/>
      <w:color w:val="auto"/>
      <w:sz w:val="20"/>
      <w:szCs w:val="24"/>
      <w:lang w:val="pt-BR" w:eastAsia="ar-SA"/>
    </w:rPr>
  </w:style>
  <w:style w:type="character" w:customStyle="1" w:styleId="CorpodetextoChar">
    <w:name w:val="Corpo de texto Char"/>
    <w:basedOn w:val="Fontepargpadro"/>
    <w:link w:val="Corpodetexto"/>
    <w:rsid w:val="00AB2A3F"/>
    <w:rPr>
      <w:rFonts w:ascii="Verdana" w:eastAsia="Times New Roman" w:hAnsi="Verdana" w:cs="Times New Roman"/>
      <w:color w:val="auto"/>
      <w:sz w:val="20"/>
      <w:szCs w:val="24"/>
      <w:lang w:val="pt-BR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45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45DC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rsid w:val="00AB2A3F"/>
    <w:pPr>
      <w:suppressAutoHyphens/>
      <w:spacing w:after="0" w:line="360" w:lineRule="auto"/>
      <w:jc w:val="both"/>
    </w:pPr>
    <w:rPr>
      <w:rFonts w:ascii="Verdana" w:eastAsia="Times New Roman" w:hAnsi="Verdana" w:cs="Times New Roman"/>
      <w:color w:val="auto"/>
      <w:sz w:val="20"/>
      <w:szCs w:val="24"/>
      <w:lang w:val="pt-BR" w:eastAsia="ar-SA"/>
    </w:rPr>
  </w:style>
  <w:style w:type="character" w:customStyle="1" w:styleId="CorpodetextoChar">
    <w:name w:val="Corpo de texto Char"/>
    <w:basedOn w:val="Fontepargpadro"/>
    <w:link w:val="Corpodetexto"/>
    <w:rsid w:val="00AB2A3F"/>
    <w:rPr>
      <w:rFonts w:ascii="Verdana" w:eastAsia="Times New Roman" w:hAnsi="Verdana" w:cs="Times New Roman"/>
      <w:color w:val="auto"/>
      <w:sz w:val="20"/>
      <w:szCs w:val="24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TS1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B09FDDD707E41318CAE31ECD8F6F1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57CFE1-E4E3-4B6D-B92B-24B7A0C96D5D}"/>
      </w:docPartPr>
      <w:docPartBody>
        <w:p w:rsidR="00692957" w:rsidRDefault="00692957">
          <w:pPr>
            <w:pStyle w:val="FB09FDDD707E41318CAE31ECD8F6F157"/>
          </w:pPr>
          <w:r w:rsidRPr="00DE0EC5">
            <w:t>[Seu Nome]</w:t>
          </w:r>
        </w:p>
      </w:docPartBody>
    </w:docPart>
    <w:docPart>
      <w:docPartPr>
        <w:name w:val="6297EEC3B6F94C4CBCCE4C917C84A3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49FF76-6F04-435C-966C-9F5BD32B27BF}"/>
      </w:docPartPr>
      <w:docPartBody>
        <w:p w:rsidR="00692957" w:rsidRDefault="00692957">
          <w:pPr>
            <w:pStyle w:val="6297EEC3B6F94C4CBCCE4C917C84A33E"/>
          </w:pPr>
          <w:r w:rsidRPr="00DE0EC5">
            <w:t>[Endereço, Cidade, Estado CEP]</w:t>
          </w:r>
        </w:p>
      </w:docPartBody>
    </w:docPart>
    <w:docPart>
      <w:docPartPr>
        <w:name w:val="AE802953D8B54DC6A9EE2ADFD98920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676E3B-C0B1-4175-9A82-C3F3A33DC192}"/>
      </w:docPartPr>
      <w:docPartBody>
        <w:p w:rsidR="00692957" w:rsidRDefault="00692957">
          <w:pPr>
            <w:pStyle w:val="AE802953D8B54DC6A9EE2ADFD9892093"/>
          </w:pPr>
          <w:r w:rsidRPr="00DE0EC5">
            <w:t>[Telefone]</w:t>
          </w:r>
        </w:p>
      </w:docPartBody>
    </w:docPart>
    <w:docPart>
      <w:docPartPr>
        <w:name w:val="E9B7E3F7DA194246AF85FE30C6ACE8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C53DC6-E3EF-4B6A-938A-2EEFFB8F9733}"/>
      </w:docPartPr>
      <w:docPartBody>
        <w:p w:rsidR="00692957" w:rsidRDefault="00692957">
          <w:pPr>
            <w:pStyle w:val="E9B7E3F7DA194246AF85FE30C6ACE8A3"/>
          </w:pPr>
          <w:r w:rsidRPr="00DE0EC5"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57"/>
    <w:rsid w:val="00692957"/>
    <w:rsid w:val="00C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B09FDDD707E41318CAE31ECD8F6F157">
    <w:name w:val="FB09FDDD707E41318CAE31ECD8F6F157"/>
  </w:style>
  <w:style w:type="paragraph" w:customStyle="1" w:styleId="6297EEC3B6F94C4CBCCE4C917C84A33E">
    <w:name w:val="6297EEC3B6F94C4CBCCE4C917C84A33E"/>
  </w:style>
  <w:style w:type="paragraph" w:customStyle="1" w:styleId="AE802953D8B54DC6A9EE2ADFD9892093">
    <w:name w:val="AE802953D8B54DC6A9EE2ADFD9892093"/>
  </w:style>
  <w:style w:type="paragraph" w:customStyle="1" w:styleId="E9B7E3F7DA194246AF85FE30C6ACE8A3">
    <w:name w:val="E9B7E3F7DA194246AF85FE30C6ACE8A3"/>
  </w:style>
  <w:style w:type="paragraph" w:customStyle="1" w:styleId="1D5B42DDC46743D0B9135F4B1ED59E58">
    <w:name w:val="1D5B42DDC46743D0B9135F4B1ED59E58"/>
  </w:style>
  <w:style w:type="paragraph" w:customStyle="1" w:styleId="CA4A7D500DFD471396A9473749FDFE52">
    <w:name w:val="CA4A7D500DFD471396A9473749FDFE52"/>
  </w:style>
  <w:style w:type="paragraph" w:customStyle="1" w:styleId="3146E30F0252467FB7ECE24BC945589A">
    <w:name w:val="3146E30F0252467FB7ECE24BC945589A"/>
  </w:style>
  <w:style w:type="paragraph" w:customStyle="1" w:styleId="E937DA324B704D9A992AD0F49EA7AF44">
    <w:name w:val="E937DA324B704D9A992AD0F49EA7AF44"/>
  </w:style>
  <w:style w:type="paragraph" w:customStyle="1" w:styleId="932F3B1830B845958A56B80C9F4494AD">
    <w:name w:val="932F3B1830B845958A56B80C9F4494AD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5DBBC9BE36A34E7CB460E7C12058E9A3">
    <w:name w:val="5DBBC9BE36A34E7CB460E7C12058E9A3"/>
  </w:style>
  <w:style w:type="paragraph" w:customStyle="1" w:styleId="2E91864E76564AE0A4486FF1B0613331">
    <w:name w:val="2E91864E76564AE0A4486FF1B061333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BA6F95DB60DE49D6A822EE2170CC76D7">
    <w:name w:val="BA6F95DB60DE49D6A822EE2170CC76D7"/>
  </w:style>
  <w:style w:type="paragraph" w:customStyle="1" w:styleId="5FF8902602A04684B8335A85C1C06EF1">
    <w:name w:val="5FF8902602A04684B8335A85C1C06EF1"/>
  </w:style>
  <w:style w:type="paragraph" w:customStyle="1" w:styleId="2281C25528604298A80329BECE5A8534">
    <w:name w:val="2281C25528604298A80329BECE5A8534"/>
  </w:style>
  <w:style w:type="paragraph" w:customStyle="1" w:styleId="852A2B9E9E3B4E109F7FF45E4B7AFCCC">
    <w:name w:val="852A2B9E9E3B4E109F7FF45E4B7AFCCC"/>
  </w:style>
  <w:style w:type="paragraph" w:customStyle="1" w:styleId="70E77F1F7F304E819CF331B3F2171A0A">
    <w:name w:val="70E77F1F7F304E819CF331B3F2171A0A"/>
  </w:style>
  <w:style w:type="paragraph" w:customStyle="1" w:styleId="CB5F5327A2954CDAA40A2A07DCA6E9DF">
    <w:name w:val="CB5F5327A2954CDAA40A2A07DCA6E9DF"/>
  </w:style>
  <w:style w:type="paragraph" w:customStyle="1" w:styleId="643C04F31E2448BE8A767808656B4A68">
    <w:name w:val="643C04F31E2448BE8A767808656B4A68"/>
  </w:style>
  <w:style w:type="paragraph" w:customStyle="1" w:styleId="45E45A5EC3A348E092B7A8D6148584BF">
    <w:name w:val="45E45A5EC3A348E092B7A8D6148584BF"/>
    <w:rsid w:val="00692957"/>
  </w:style>
  <w:style w:type="paragraph" w:customStyle="1" w:styleId="EB222028A9CC4C2AB067A6433B1F4F51">
    <w:name w:val="EB222028A9CC4C2AB067A6433B1F4F51"/>
    <w:rsid w:val="006929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B09FDDD707E41318CAE31ECD8F6F157">
    <w:name w:val="FB09FDDD707E41318CAE31ECD8F6F157"/>
  </w:style>
  <w:style w:type="paragraph" w:customStyle="1" w:styleId="6297EEC3B6F94C4CBCCE4C917C84A33E">
    <w:name w:val="6297EEC3B6F94C4CBCCE4C917C84A33E"/>
  </w:style>
  <w:style w:type="paragraph" w:customStyle="1" w:styleId="AE802953D8B54DC6A9EE2ADFD9892093">
    <w:name w:val="AE802953D8B54DC6A9EE2ADFD9892093"/>
  </w:style>
  <w:style w:type="paragraph" w:customStyle="1" w:styleId="E9B7E3F7DA194246AF85FE30C6ACE8A3">
    <w:name w:val="E9B7E3F7DA194246AF85FE30C6ACE8A3"/>
  </w:style>
  <w:style w:type="paragraph" w:customStyle="1" w:styleId="1D5B42DDC46743D0B9135F4B1ED59E58">
    <w:name w:val="1D5B42DDC46743D0B9135F4B1ED59E58"/>
  </w:style>
  <w:style w:type="paragraph" w:customStyle="1" w:styleId="CA4A7D500DFD471396A9473749FDFE52">
    <w:name w:val="CA4A7D500DFD471396A9473749FDFE52"/>
  </w:style>
  <w:style w:type="paragraph" w:customStyle="1" w:styleId="3146E30F0252467FB7ECE24BC945589A">
    <w:name w:val="3146E30F0252467FB7ECE24BC945589A"/>
  </w:style>
  <w:style w:type="paragraph" w:customStyle="1" w:styleId="E937DA324B704D9A992AD0F49EA7AF44">
    <w:name w:val="E937DA324B704D9A992AD0F49EA7AF44"/>
  </w:style>
  <w:style w:type="paragraph" w:customStyle="1" w:styleId="932F3B1830B845958A56B80C9F4494AD">
    <w:name w:val="932F3B1830B845958A56B80C9F4494AD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5DBBC9BE36A34E7CB460E7C12058E9A3">
    <w:name w:val="5DBBC9BE36A34E7CB460E7C12058E9A3"/>
  </w:style>
  <w:style w:type="paragraph" w:customStyle="1" w:styleId="2E91864E76564AE0A4486FF1B0613331">
    <w:name w:val="2E91864E76564AE0A4486FF1B061333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BA6F95DB60DE49D6A822EE2170CC76D7">
    <w:name w:val="BA6F95DB60DE49D6A822EE2170CC76D7"/>
  </w:style>
  <w:style w:type="paragraph" w:customStyle="1" w:styleId="5FF8902602A04684B8335A85C1C06EF1">
    <w:name w:val="5FF8902602A04684B8335A85C1C06EF1"/>
  </w:style>
  <w:style w:type="paragraph" w:customStyle="1" w:styleId="2281C25528604298A80329BECE5A8534">
    <w:name w:val="2281C25528604298A80329BECE5A8534"/>
  </w:style>
  <w:style w:type="paragraph" w:customStyle="1" w:styleId="852A2B9E9E3B4E109F7FF45E4B7AFCCC">
    <w:name w:val="852A2B9E9E3B4E109F7FF45E4B7AFCCC"/>
  </w:style>
  <w:style w:type="paragraph" w:customStyle="1" w:styleId="70E77F1F7F304E819CF331B3F2171A0A">
    <w:name w:val="70E77F1F7F304E819CF331B3F2171A0A"/>
  </w:style>
  <w:style w:type="paragraph" w:customStyle="1" w:styleId="CB5F5327A2954CDAA40A2A07DCA6E9DF">
    <w:name w:val="CB5F5327A2954CDAA40A2A07DCA6E9DF"/>
  </w:style>
  <w:style w:type="paragraph" w:customStyle="1" w:styleId="643C04F31E2448BE8A767808656B4A68">
    <w:name w:val="643C04F31E2448BE8A767808656B4A68"/>
  </w:style>
  <w:style w:type="paragraph" w:customStyle="1" w:styleId="45E45A5EC3A348E092B7A8D6148584BF">
    <w:name w:val="45E45A5EC3A348E092B7A8D6148584BF"/>
    <w:rsid w:val="00692957"/>
  </w:style>
  <w:style w:type="paragraph" w:customStyle="1" w:styleId="EB222028A9CC4C2AB067A6433B1F4F51">
    <w:name w:val="EB222028A9CC4C2AB067A6433B1F4F51"/>
    <w:rsid w:val="00692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Idade: 27anos Endereço: Rua Vitório Casagrande n°187 Cidade: Guaíba</CompanyAddress>
  <CompanyPhone>5199801663</CompanyPhone>
  <CompanyFax/>
  <CompanyEmail>E-mail: israelcosta98@hotmail.com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</Template>
  <TotalTime>112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Israel Costa</dc:creator>
  <cp:keywords/>
  <cp:lastModifiedBy>Gabriel Costa</cp:lastModifiedBy>
  <cp:revision>10</cp:revision>
  <dcterms:created xsi:type="dcterms:W3CDTF">2014-06-14T00:34:00Z</dcterms:created>
  <dcterms:modified xsi:type="dcterms:W3CDTF">2015-05-11T00:09:00Z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