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62B" w:rsidRPr="009D18D8" w:rsidRDefault="0095761C">
      <w:pPr>
        <w:pStyle w:val="Ttulo"/>
        <w:rPr>
          <w:lang w:val="pt-BR"/>
        </w:rPr>
      </w:pPr>
      <w:r>
        <w:rPr>
          <w:lang w:val="pt-BR"/>
        </w:rPr>
        <w:t>Willian de Matos</w:t>
      </w:r>
    </w:p>
    <w:p w:rsidR="0057062B" w:rsidRPr="009D18D8" w:rsidRDefault="002E24BE">
      <w:pPr>
        <w:rPr>
          <w:lang w:val="pt-BR"/>
        </w:rPr>
      </w:pPr>
      <w:sdt>
        <w:sdtPr>
          <w:rPr>
            <w:lang w:val="pt-BR"/>
          </w:rPr>
          <w:alias w:val="Endereço"/>
          <w:tag w:val=""/>
          <w:id w:val="-593780209"/>
          <w:placeholder>
            <w:docPart w:val="5C9091969E7540F7BF9EEE4249E388AD"/>
          </w:placeholder>
          <w:dataBinding w:prefixMappings="xmlns:ns0='http://schemas.microsoft.com/office/2006/coverPageProps' " w:xpath="/ns0:CoverPageProperties[1]/ns0:EmpresaAddress[1]" w:storeItemID="{55AF091B-3C7A-41E3-B477-F2FDAA23CFDA}"/>
          <w:text/>
        </w:sdtPr>
        <w:sdtContent>
          <w:r w:rsidR="00F92464">
            <w:rPr>
              <w:lang w:val="pt-BR"/>
            </w:rPr>
            <w:t>Tv.</w:t>
          </w:r>
          <w:r w:rsidR="0095761C">
            <w:rPr>
              <w:lang w:val="pt-BR"/>
            </w:rPr>
            <w:t xml:space="preserve"> João Roque</w:t>
          </w:r>
          <w:r w:rsidR="00F92464">
            <w:rPr>
              <w:lang w:val="pt-BR"/>
            </w:rPr>
            <w:t xml:space="preserve"> </w:t>
          </w:r>
          <w:r w:rsidR="0095761C">
            <w:rPr>
              <w:lang w:val="pt-BR"/>
            </w:rPr>
            <w:t>n°</w:t>
          </w:r>
          <w:r w:rsidR="00F92464">
            <w:rPr>
              <w:lang w:val="pt-BR"/>
            </w:rPr>
            <w:t>135</w:t>
          </w:r>
          <w:r w:rsidR="00A5040F">
            <w:rPr>
              <w:lang w:val="pt-BR"/>
            </w:rPr>
            <w:t xml:space="preserve"> </w:t>
          </w:r>
          <w:r w:rsidR="0053144B">
            <w:rPr>
              <w:lang w:val="pt-BR"/>
            </w:rPr>
            <w:t>Guaíba-RS</w:t>
          </w:r>
        </w:sdtContent>
      </w:sdt>
      <w:r w:rsidR="00FF189F" w:rsidRPr="009D18D8">
        <w:rPr>
          <w:lang w:val="pt-BR"/>
        </w:rPr>
        <w:t> | </w:t>
      </w:r>
      <w:sdt>
        <w:sdtPr>
          <w:rPr>
            <w:lang w:val="pt-BR"/>
          </w:rPr>
          <w:alias w:val="Telefone"/>
          <w:tag w:val=""/>
          <w:id w:val="-1416317146"/>
          <w:placeholder>
            <w:docPart w:val="EF13321CA9124E8CB733BC683C4B27A9"/>
          </w:placeholder>
          <w:dataBinding w:prefixMappings="xmlns:ns0='http://schemas.microsoft.com/office/2006/coverPageProps' " w:xpath="/ns0:CoverPageProperties[1]/ns0:EmpresaPhone[1]" w:storeItemID="{55AF091B-3C7A-41E3-B477-F2FDAA23CFDA}"/>
          <w:text/>
        </w:sdtPr>
        <w:sdtContent>
          <w:r w:rsidR="00000015">
            <w:rPr>
              <w:lang w:val="pt-BR"/>
            </w:rPr>
            <w:t>55-96974401 ou 55</w:t>
          </w:r>
          <w:r w:rsidR="00F92464">
            <w:rPr>
              <w:lang w:val="pt-BR"/>
            </w:rPr>
            <w:t>-84050601</w:t>
          </w:r>
        </w:sdtContent>
      </w:sdt>
      <w:r w:rsidR="00F92464">
        <w:rPr>
          <w:lang w:val="pt-BR"/>
        </w:rPr>
        <w:t> |CPF: 029.350.980.80|DATA DE NASC: 24/04/1993</w:t>
      </w:r>
    </w:p>
    <w:p w:rsidR="0057062B" w:rsidRPr="009D18D8" w:rsidRDefault="00FF189F">
      <w:pPr>
        <w:pStyle w:val="Ttulodaseo"/>
        <w:spacing w:before="720"/>
        <w:rPr>
          <w:lang w:val="pt-BR"/>
        </w:rPr>
      </w:pPr>
      <w:r w:rsidRPr="009D18D8">
        <w:rPr>
          <w:lang w:val="pt-BR"/>
        </w:rPr>
        <w:t>Objetivo</w:t>
      </w:r>
      <w:r w:rsidR="00606390">
        <w:rPr>
          <w:lang w:val="pt-BR"/>
        </w:rPr>
        <w:t>s</w:t>
      </w:r>
    </w:p>
    <w:p w:rsidR="00606390" w:rsidRDefault="00606390" w:rsidP="00606390">
      <w:pPr>
        <w:pStyle w:val="Listacommarcadores"/>
        <w:numPr>
          <w:ilvl w:val="0"/>
          <w:numId w:val="0"/>
        </w:numPr>
        <w:ind w:left="144"/>
        <w:rPr>
          <w:lang w:val="pt-BR"/>
        </w:rPr>
      </w:pPr>
      <w:r>
        <w:rPr>
          <w:lang w:val="pt-BR"/>
        </w:rPr>
        <w:t>. Adquirir novos conhecimentos e pôr em prática os já adquiridos;</w:t>
      </w:r>
    </w:p>
    <w:p w:rsidR="00606390" w:rsidRPr="009D18D8" w:rsidRDefault="00606390" w:rsidP="00606390">
      <w:pPr>
        <w:pStyle w:val="Listacommarcadores"/>
        <w:numPr>
          <w:ilvl w:val="0"/>
          <w:numId w:val="0"/>
        </w:numPr>
        <w:ind w:left="144"/>
        <w:rPr>
          <w:lang w:val="pt-BR"/>
        </w:rPr>
      </w:pPr>
      <w:r>
        <w:rPr>
          <w:lang w:val="pt-BR"/>
        </w:rPr>
        <w:t>. Crescimento profissional;</w:t>
      </w:r>
    </w:p>
    <w:p w:rsidR="001E7370" w:rsidRPr="001E7370" w:rsidRDefault="00FF189F" w:rsidP="001E7370">
      <w:pPr>
        <w:pStyle w:val="Ttulodaseo"/>
        <w:rPr>
          <w:lang w:val="pt-BR"/>
        </w:rPr>
      </w:pPr>
      <w:r w:rsidRPr="009D18D8">
        <w:rPr>
          <w:lang w:val="pt-BR"/>
        </w:rPr>
        <w:t>Educação</w:t>
      </w:r>
    </w:p>
    <w:p w:rsidR="001E7370" w:rsidRPr="001E7370" w:rsidRDefault="001E7370" w:rsidP="001E7370">
      <w:pPr>
        <w:pStyle w:val="PargrafodaLista"/>
        <w:numPr>
          <w:ilvl w:val="0"/>
          <w:numId w:val="6"/>
        </w:numPr>
        <w:rPr>
          <w:b/>
          <w:sz w:val="22"/>
          <w:szCs w:val="22"/>
          <w:lang w:val="pt-BR"/>
        </w:rPr>
      </w:pPr>
      <w:bookmarkStart w:id="0" w:name="_GoBack"/>
      <w:bookmarkEnd w:id="0"/>
      <w:r>
        <w:rPr>
          <w:szCs w:val="18"/>
          <w:lang w:val="pt-BR"/>
        </w:rPr>
        <w:t xml:space="preserve">ENSINO </w:t>
      </w:r>
      <w:r w:rsidR="00144958">
        <w:rPr>
          <w:szCs w:val="18"/>
          <w:lang w:val="pt-BR"/>
        </w:rPr>
        <w:t xml:space="preserve">MÉDIO COMPLETO </w:t>
      </w:r>
      <w:r w:rsidR="00F92464">
        <w:rPr>
          <w:szCs w:val="18"/>
          <w:lang w:val="pt-BR"/>
        </w:rPr>
        <w:t>–</w:t>
      </w:r>
      <w:r w:rsidR="00144958">
        <w:rPr>
          <w:szCs w:val="18"/>
          <w:lang w:val="pt-BR"/>
        </w:rPr>
        <w:t xml:space="preserve"> </w:t>
      </w:r>
      <w:r w:rsidR="00F92464">
        <w:rPr>
          <w:szCs w:val="18"/>
          <w:lang w:val="pt-BR"/>
        </w:rPr>
        <w:t>E.E PROFESSOR ANTÔNIO LEMOS DE ARAUJO – CACEQUI-RS</w:t>
      </w:r>
    </w:p>
    <w:p w:rsidR="001E7370" w:rsidRPr="00F92464" w:rsidRDefault="00F92464" w:rsidP="00F92464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TÉCNICO EM SEGURANÇA DO TRABALHO- SENAC- 3° MÓDULO INCOMPLETO</w:t>
      </w:r>
    </w:p>
    <w:p w:rsidR="0057062B" w:rsidRDefault="00FF189F" w:rsidP="0053144B">
      <w:pPr>
        <w:pStyle w:val="Ttulodaseo"/>
        <w:rPr>
          <w:lang w:val="pt-BR"/>
        </w:rPr>
      </w:pPr>
      <w:r w:rsidRPr="009D18D8">
        <w:rPr>
          <w:lang w:val="pt-BR"/>
        </w:rPr>
        <w:t>Habilidades e Competências</w:t>
      </w:r>
    </w:p>
    <w:p w:rsidR="00624B61" w:rsidRDefault="00624B61">
      <w:pPr>
        <w:pStyle w:val="Listacommarcadores"/>
        <w:rPr>
          <w:lang w:val="pt-BR"/>
        </w:rPr>
      </w:pPr>
      <w:r>
        <w:rPr>
          <w:lang w:val="pt-BR"/>
        </w:rPr>
        <w:t>Trabalho com o diálogo e a convivência harmoniosa entre o grupo.</w:t>
      </w:r>
    </w:p>
    <w:p w:rsidR="00624B61" w:rsidRDefault="00F92464">
      <w:pPr>
        <w:pStyle w:val="Listacommarcadores"/>
        <w:rPr>
          <w:lang w:val="pt-BR"/>
        </w:rPr>
      </w:pPr>
      <w:r>
        <w:rPr>
          <w:lang w:val="pt-BR"/>
        </w:rPr>
        <w:t>Assíduo</w:t>
      </w:r>
      <w:r w:rsidR="00624B61">
        <w:rPr>
          <w:lang w:val="pt-BR"/>
        </w:rPr>
        <w:t>;</w:t>
      </w:r>
    </w:p>
    <w:p w:rsidR="00624B61" w:rsidRDefault="00624B61">
      <w:pPr>
        <w:pStyle w:val="Listacommarcadores"/>
        <w:rPr>
          <w:lang w:val="pt-BR"/>
        </w:rPr>
      </w:pPr>
      <w:r>
        <w:rPr>
          <w:lang w:val="pt-BR"/>
        </w:rPr>
        <w:t>Responsável;</w:t>
      </w:r>
    </w:p>
    <w:p w:rsidR="00624B61" w:rsidRPr="009D18D8" w:rsidRDefault="00F92464">
      <w:pPr>
        <w:pStyle w:val="Listacommarcadores"/>
        <w:rPr>
          <w:lang w:val="pt-BR"/>
        </w:rPr>
      </w:pPr>
      <w:r>
        <w:rPr>
          <w:lang w:val="pt-BR"/>
        </w:rPr>
        <w:t>Comprometido</w:t>
      </w:r>
      <w:r w:rsidR="00624B61">
        <w:rPr>
          <w:lang w:val="pt-BR"/>
        </w:rPr>
        <w:t>.</w:t>
      </w:r>
    </w:p>
    <w:p w:rsidR="001E7370" w:rsidRPr="001E7370" w:rsidRDefault="00FF189F" w:rsidP="001E7370">
      <w:pPr>
        <w:pStyle w:val="Ttulodaseo"/>
        <w:rPr>
          <w:lang w:val="pt-BR"/>
        </w:rPr>
      </w:pPr>
      <w:r w:rsidRPr="009D18D8">
        <w:rPr>
          <w:lang w:val="pt-BR"/>
        </w:rPr>
        <w:t>Experiência</w:t>
      </w:r>
      <w:r w:rsidR="00E37A21">
        <w:rPr>
          <w:lang w:val="pt-BR"/>
        </w:rPr>
        <w:t>s</w:t>
      </w:r>
    </w:p>
    <w:p w:rsidR="00000015" w:rsidRDefault="00E37A21" w:rsidP="00E37A21">
      <w:pPr>
        <w:pStyle w:val="Subseo"/>
        <w:spacing w:before="100"/>
        <w:rPr>
          <w:lang w:val="pt-BR"/>
        </w:rPr>
      </w:pPr>
      <w:r>
        <w:rPr>
          <w:lang w:val="pt-BR"/>
        </w:rPr>
        <w:t xml:space="preserve"> kw sabor da vida</w:t>
      </w:r>
    </w:p>
    <w:p w:rsidR="00000015" w:rsidRDefault="00000015" w:rsidP="00E37A21">
      <w:pPr>
        <w:pStyle w:val="Subseo"/>
        <w:spacing w:before="100"/>
        <w:rPr>
          <w:lang w:val="pt-BR"/>
        </w:rPr>
      </w:pPr>
      <w:r>
        <w:rPr>
          <w:lang w:val="pt-BR"/>
        </w:rPr>
        <w:t xml:space="preserve">FUNÇÃO: garçom </w:t>
      </w:r>
    </w:p>
    <w:p w:rsidR="00E64B07" w:rsidRDefault="00000015" w:rsidP="00E37A21">
      <w:pPr>
        <w:pStyle w:val="Subseo"/>
        <w:spacing w:before="100"/>
        <w:rPr>
          <w:lang w:val="pt-BR"/>
        </w:rPr>
      </w:pPr>
      <w:r>
        <w:rPr>
          <w:lang w:val="pt-BR"/>
        </w:rPr>
        <w:t xml:space="preserve"> período:</w:t>
      </w:r>
      <w:r w:rsidR="00E37A21">
        <w:rPr>
          <w:lang w:val="pt-BR"/>
        </w:rPr>
        <w:t xml:space="preserve"> 01/12/2011 ATÉ 09/03/2013</w:t>
      </w:r>
    </w:p>
    <w:p w:rsidR="00000015" w:rsidRDefault="00000015" w:rsidP="00E37A21">
      <w:pPr>
        <w:pStyle w:val="Subseo"/>
        <w:spacing w:before="100"/>
        <w:rPr>
          <w:lang w:val="pt-BR"/>
        </w:rPr>
      </w:pPr>
    </w:p>
    <w:p w:rsidR="00000015" w:rsidRDefault="00000015" w:rsidP="00E37A21">
      <w:pPr>
        <w:pStyle w:val="Subseo"/>
        <w:spacing w:before="100"/>
        <w:rPr>
          <w:lang w:val="pt-BR"/>
        </w:rPr>
      </w:pPr>
      <w:r>
        <w:rPr>
          <w:lang w:val="pt-BR"/>
        </w:rPr>
        <w:t xml:space="preserve">luppa digital eletrificações e telecomunoicações ltda </w:t>
      </w:r>
    </w:p>
    <w:p w:rsidR="00000015" w:rsidRDefault="00000015" w:rsidP="00E37A21">
      <w:pPr>
        <w:pStyle w:val="Subseo"/>
        <w:spacing w:before="100"/>
        <w:rPr>
          <w:lang w:val="pt-BR"/>
        </w:rPr>
      </w:pPr>
      <w:r>
        <w:rPr>
          <w:lang w:val="pt-BR"/>
        </w:rPr>
        <w:t xml:space="preserve">FUNÇÃO: servente de obras  </w:t>
      </w:r>
    </w:p>
    <w:p w:rsidR="00000015" w:rsidRDefault="00000015" w:rsidP="00E37A21">
      <w:pPr>
        <w:pStyle w:val="Subseo"/>
        <w:spacing w:before="100"/>
        <w:rPr>
          <w:lang w:val="pt-BR"/>
        </w:rPr>
      </w:pPr>
      <w:r>
        <w:rPr>
          <w:lang w:val="pt-BR"/>
        </w:rPr>
        <w:t>PERÍODO: 01/04/2013 até 09/02/2014</w:t>
      </w:r>
    </w:p>
    <w:p w:rsidR="00000015" w:rsidRDefault="00000015" w:rsidP="00E37A21">
      <w:pPr>
        <w:pStyle w:val="Subseo"/>
        <w:spacing w:before="100"/>
        <w:rPr>
          <w:lang w:val="pt-BR"/>
        </w:rPr>
      </w:pPr>
    </w:p>
    <w:p w:rsidR="00000015" w:rsidRDefault="00000015" w:rsidP="00E37A21">
      <w:pPr>
        <w:pStyle w:val="Subseo"/>
        <w:spacing w:before="100"/>
        <w:rPr>
          <w:lang w:val="pt-BR"/>
        </w:rPr>
      </w:pPr>
      <w:r>
        <w:rPr>
          <w:lang w:val="pt-BR"/>
        </w:rPr>
        <w:t xml:space="preserve">camil alimentos  s/a </w:t>
      </w:r>
    </w:p>
    <w:p w:rsidR="00000015" w:rsidRDefault="00000015" w:rsidP="00E37A21">
      <w:pPr>
        <w:pStyle w:val="Subseo"/>
        <w:spacing w:before="100"/>
        <w:rPr>
          <w:lang w:val="pt-BR"/>
        </w:rPr>
      </w:pPr>
      <w:r>
        <w:rPr>
          <w:lang w:val="pt-BR"/>
        </w:rPr>
        <w:t>FUNÇÃO: Ajudante de produção</w:t>
      </w:r>
    </w:p>
    <w:p w:rsidR="00E37A21" w:rsidRDefault="00000015" w:rsidP="00E37A21">
      <w:pPr>
        <w:pStyle w:val="Subseo"/>
        <w:spacing w:before="100"/>
        <w:rPr>
          <w:lang w:val="pt-BR"/>
        </w:rPr>
      </w:pPr>
      <w:r>
        <w:rPr>
          <w:lang w:val="pt-BR"/>
        </w:rPr>
        <w:t xml:space="preserve"> PERIODO: 02/02/2015 até 06/04/2015</w:t>
      </w:r>
    </w:p>
    <w:p w:rsidR="00000015" w:rsidRDefault="00000015" w:rsidP="00E37A21">
      <w:pPr>
        <w:pStyle w:val="Subseo"/>
        <w:spacing w:before="100"/>
        <w:rPr>
          <w:lang w:val="pt-BR"/>
        </w:rPr>
      </w:pPr>
    </w:p>
    <w:p w:rsidR="00000015" w:rsidRDefault="00000015" w:rsidP="00E37A21">
      <w:pPr>
        <w:pStyle w:val="Subseo"/>
        <w:spacing w:before="100"/>
        <w:rPr>
          <w:lang w:val="pt-BR"/>
        </w:rPr>
      </w:pPr>
      <w:r>
        <w:rPr>
          <w:lang w:val="pt-BR"/>
        </w:rPr>
        <w:t xml:space="preserve">caramurú construções ltda </w:t>
      </w:r>
    </w:p>
    <w:p w:rsidR="00000015" w:rsidRDefault="00000015" w:rsidP="00E37A21">
      <w:pPr>
        <w:pStyle w:val="Subseo"/>
        <w:spacing w:before="100"/>
        <w:rPr>
          <w:lang w:val="pt-BR"/>
        </w:rPr>
      </w:pPr>
      <w:r>
        <w:rPr>
          <w:lang w:val="pt-BR"/>
        </w:rPr>
        <w:t>FUNÇÃO: servente de obras</w:t>
      </w:r>
    </w:p>
    <w:p w:rsidR="00000015" w:rsidRDefault="00000015" w:rsidP="00E37A21">
      <w:pPr>
        <w:pStyle w:val="Subseo"/>
        <w:spacing w:before="100"/>
        <w:rPr>
          <w:lang w:val="pt-BR"/>
        </w:rPr>
      </w:pPr>
      <w:r>
        <w:rPr>
          <w:lang w:val="pt-BR"/>
        </w:rPr>
        <w:t>PERIODO: 13/04/2015 até 10/12/2015</w:t>
      </w:r>
    </w:p>
    <w:p w:rsidR="00000015" w:rsidRPr="00E37A21" w:rsidRDefault="00000015" w:rsidP="00E37A21">
      <w:pPr>
        <w:pStyle w:val="Subseo"/>
        <w:spacing w:before="100"/>
        <w:rPr>
          <w:lang w:val="pt-BR"/>
        </w:rPr>
      </w:pPr>
    </w:p>
    <w:sectPr w:rsidR="00000015" w:rsidRPr="00E37A21" w:rsidSect="00543D69">
      <w:footerReference w:type="default" r:id="rId9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580" w:rsidRDefault="00111580">
      <w:pPr>
        <w:spacing w:after="0"/>
      </w:pPr>
      <w:r>
        <w:separator/>
      </w:r>
    </w:p>
  </w:endnote>
  <w:endnote w:type="continuationSeparator" w:id="1">
    <w:p w:rsidR="00111580" w:rsidRDefault="0011158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62B" w:rsidRDefault="00FF189F">
    <w:pPr>
      <w:pStyle w:val="rodap"/>
    </w:pPr>
    <w:r>
      <w:rPr>
        <w:lang w:val="pt-BR"/>
      </w:rPr>
      <w:t>Página</w:t>
    </w:r>
    <w:r w:rsidR="002E24BE">
      <w:fldChar w:fldCharType="begin"/>
    </w:r>
    <w:r>
      <w:instrText xml:space="preserve"> PAGE   \* MERGEFORMAT </w:instrText>
    </w:r>
    <w:r w:rsidR="002E24BE">
      <w:fldChar w:fldCharType="separate"/>
    </w:r>
    <w:r w:rsidR="001E7370" w:rsidRPr="001E7370">
      <w:rPr>
        <w:noProof/>
        <w:lang w:val="pt-BR"/>
      </w:rPr>
      <w:t>2</w:t>
    </w:r>
    <w:r w:rsidR="002E24BE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580" w:rsidRDefault="00111580">
      <w:pPr>
        <w:spacing w:after="0"/>
      </w:pPr>
      <w:r>
        <w:separator/>
      </w:r>
    </w:p>
  </w:footnote>
  <w:footnote w:type="continuationSeparator" w:id="1">
    <w:p w:rsidR="00111580" w:rsidRDefault="0011158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4BE30B8E"/>
    <w:multiLevelType w:val="hybridMultilevel"/>
    <w:tmpl w:val="B9FA2BE0"/>
    <w:lvl w:ilvl="0" w:tplc="761C90E8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  <w:b/>
        <w:sz w:val="22"/>
      </w:rPr>
    </w:lvl>
    <w:lvl w:ilvl="1" w:tplc="041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53ED66CD"/>
    <w:multiLevelType w:val="hybridMultilevel"/>
    <w:tmpl w:val="6B88ACD6"/>
    <w:lvl w:ilvl="0" w:tplc="C87610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45CD"/>
    <w:rsid w:val="00000015"/>
    <w:rsid w:val="00070F49"/>
    <w:rsid w:val="00111580"/>
    <w:rsid w:val="00144958"/>
    <w:rsid w:val="00167DD7"/>
    <w:rsid w:val="001E7370"/>
    <w:rsid w:val="002530BE"/>
    <w:rsid w:val="00295BD0"/>
    <w:rsid w:val="002E24BE"/>
    <w:rsid w:val="00472816"/>
    <w:rsid w:val="00480895"/>
    <w:rsid w:val="004F5B44"/>
    <w:rsid w:val="004F756D"/>
    <w:rsid w:val="0053144B"/>
    <w:rsid w:val="00543D69"/>
    <w:rsid w:val="0057062B"/>
    <w:rsid w:val="00606390"/>
    <w:rsid w:val="00624B61"/>
    <w:rsid w:val="006924D4"/>
    <w:rsid w:val="006E32BC"/>
    <w:rsid w:val="006F1D52"/>
    <w:rsid w:val="00745F72"/>
    <w:rsid w:val="007D0A6B"/>
    <w:rsid w:val="008607D6"/>
    <w:rsid w:val="0095761C"/>
    <w:rsid w:val="009D18D8"/>
    <w:rsid w:val="00A32A7B"/>
    <w:rsid w:val="00A5040F"/>
    <w:rsid w:val="00AC721B"/>
    <w:rsid w:val="00C82B30"/>
    <w:rsid w:val="00D56A27"/>
    <w:rsid w:val="00D745CD"/>
    <w:rsid w:val="00D91F54"/>
    <w:rsid w:val="00E37A21"/>
    <w:rsid w:val="00E64B07"/>
    <w:rsid w:val="00EA0CBE"/>
    <w:rsid w:val="00EF327C"/>
    <w:rsid w:val="00F35B89"/>
    <w:rsid w:val="00F631C5"/>
    <w:rsid w:val="00F92464"/>
    <w:rsid w:val="00FF1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nhideWhenUsed="0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2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rsid w:val="00AC721B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sid w:val="00AC721B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sid w:val="00AC721B"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rsid w:val="00AC721B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rsid w:val="00AC721B"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rsid w:val="00AC721B"/>
    <w:pPr>
      <w:spacing w:before="280" w:after="120"/>
    </w:pPr>
    <w:rPr>
      <w:b/>
      <w:bCs/>
      <w:caps/>
      <w:color w:val="262626" w:themeColor="text1" w:themeTint="D9"/>
    </w:rPr>
  </w:style>
  <w:style w:type="paragraph" w:customStyle="1" w:styleId="cabealho">
    <w:name w:val="cabeçalho"/>
    <w:basedOn w:val="Normal"/>
    <w:link w:val="Cardecabealho"/>
    <w:uiPriority w:val="99"/>
    <w:unhideWhenUsed/>
    <w:rsid w:val="00AC721B"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  <w:rsid w:val="00AC721B"/>
  </w:style>
  <w:style w:type="paragraph" w:customStyle="1" w:styleId="rodap">
    <w:name w:val="rodapé"/>
    <w:basedOn w:val="Normal"/>
    <w:link w:val="Carderodap"/>
    <w:uiPriority w:val="99"/>
    <w:unhideWhenUsed/>
    <w:rsid w:val="00AC721B"/>
    <w:pPr>
      <w:spacing w:after="0"/>
      <w:jc w:val="right"/>
    </w:pPr>
    <w:rPr>
      <w:color w:val="39A5B7" w:themeColor="accent1"/>
    </w:rPr>
  </w:style>
  <w:style w:type="character" w:customStyle="1" w:styleId="Carderodap">
    <w:name w:val="Car de rodapé"/>
    <w:basedOn w:val="Fontepargpadro"/>
    <w:link w:val="rodap"/>
    <w:uiPriority w:val="99"/>
    <w:rsid w:val="00AC721B"/>
    <w:rPr>
      <w:color w:val="39A5B7" w:themeColor="accent1"/>
    </w:rPr>
  </w:style>
  <w:style w:type="paragraph" w:styleId="Data">
    <w:name w:val="Date"/>
    <w:basedOn w:val="Normal"/>
    <w:next w:val="Normal"/>
    <w:link w:val="DataChar"/>
    <w:uiPriority w:val="1"/>
    <w:unhideWhenUsed/>
    <w:qFormat/>
    <w:rsid w:val="00AC721B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1"/>
    <w:rsid w:val="00AC721B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rsid w:val="00AC721B"/>
    <w:pPr>
      <w:spacing w:line="336" w:lineRule="auto"/>
      <w:contextualSpacing/>
    </w:pPr>
  </w:style>
  <w:style w:type="paragraph" w:styleId="Saudao">
    <w:name w:val="Salutation"/>
    <w:basedOn w:val="Normal"/>
    <w:next w:val="Normal"/>
    <w:link w:val="SaudaoChar"/>
    <w:uiPriority w:val="2"/>
    <w:unhideWhenUsed/>
    <w:qFormat/>
    <w:rsid w:val="00AC721B"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sid w:val="00AC721B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rsid w:val="00AC721B"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sid w:val="00AC721B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rsid w:val="00AC721B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sid w:val="00AC721B"/>
    <w:rPr>
      <w:b/>
      <w:bCs/>
      <w:color w:val="0D0D0D" w:themeColor="text1" w:themeTint="F2"/>
    </w:rPr>
  </w:style>
  <w:style w:type="character" w:styleId="TextodoEspaoReservado0">
    <w:name w:val="Placeholder Text"/>
    <w:basedOn w:val="Fontepargpadro"/>
    <w:uiPriority w:val="99"/>
    <w:semiHidden/>
    <w:rsid w:val="00543D6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144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144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unhideWhenUsed/>
    <w:qFormat/>
    <w:rsid w:val="001E73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9091969E7540F7BF9EEE4249E388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B18B19-DB77-4EE6-BFCA-22C5149D37AB}"/>
      </w:docPartPr>
      <w:docPartBody>
        <w:p w:rsidR="00713B72" w:rsidRDefault="00776A43">
          <w:pPr>
            <w:pStyle w:val="5C9091969E7540F7BF9EEE4249E388AD"/>
          </w:pPr>
          <w:r>
            <w:t>[Endereço, Cidade, Estado, CEP]</w:t>
          </w:r>
        </w:p>
      </w:docPartBody>
    </w:docPart>
    <w:docPart>
      <w:docPartPr>
        <w:name w:val="EF13321CA9124E8CB733BC683C4B27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2A6F49-6655-483E-A661-F6C25448B9E6}"/>
      </w:docPartPr>
      <w:docPartBody>
        <w:p w:rsidR="00713B72" w:rsidRDefault="00776A43">
          <w:pPr>
            <w:pStyle w:val="EF13321CA9124E8CB733BC683C4B27A9"/>
          </w:pPr>
          <w:r>
            <w:t>[Telefone]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6A43"/>
    <w:rsid w:val="000E5E27"/>
    <w:rsid w:val="00357009"/>
    <w:rsid w:val="004564D8"/>
    <w:rsid w:val="00580611"/>
    <w:rsid w:val="006308CD"/>
    <w:rsid w:val="006D007C"/>
    <w:rsid w:val="00713B72"/>
    <w:rsid w:val="00776A43"/>
    <w:rsid w:val="00DC3215"/>
    <w:rsid w:val="00EE0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0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228B79000B0437E9259475C11604BBC">
    <w:name w:val="E228B79000B0437E9259475C11604BBC"/>
    <w:rsid w:val="00357009"/>
  </w:style>
  <w:style w:type="paragraph" w:customStyle="1" w:styleId="5C9091969E7540F7BF9EEE4249E388AD">
    <w:name w:val="5C9091969E7540F7BF9EEE4249E388AD"/>
    <w:rsid w:val="00357009"/>
  </w:style>
  <w:style w:type="paragraph" w:customStyle="1" w:styleId="EF13321CA9124E8CB733BC683C4B27A9">
    <w:name w:val="EF13321CA9124E8CB733BC683C4B27A9"/>
    <w:rsid w:val="00357009"/>
  </w:style>
  <w:style w:type="paragraph" w:customStyle="1" w:styleId="BF3706DA699840FAA131A462FB2078A7">
    <w:name w:val="BF3706DA699840FAA131A462FB2078A7"/>
    <w:rsid w:val="00357009"/>
  </w:style>
  <w:style w:type="paragraph" w:customStyle="1" w:styleId="05714EB3F22C45A59FDCB7B061A341C8">
    <w:name w:val="05714EB3F22C45A59FDCB7B061A341C8"/>
    <w:rsid w:val="00357009"/>
  </w:style>
  <w:style w:type="paragraph" w:customStyle="1" w:styleId="877C908A85C44B619E3BA9CB7000FA85">
    <w:name w:val="877C908A85C44B619E3BA9CB7000FA85"/>
    <w:rsid w:val="00357009"/>
  </w:style>
  <w:style w:type="paragraph" w:customStyle="1" w:styleId="2E2F029AD6E44DB1BF0A93B44F9B5830">
    <w:name w:val="2E2F029AD6E44DB1BF0A93B44F9B5830"/>
    <w:rsid w:val="00357009"/>
  </w:style>
  <w:style w:type="paragraph" w:customStyle="1" w:styleId="601F0FE8B2DE47CAA83AC66BE5522834">
    <w:name w:val="601F0FE8B2DE47CAA83AC66BE5522834"/>
    <w:rsid w:val="00357009"/>
  </w:style>
  <w:style w:type="paragraph" w:customStyle="1" w:styleId="2C831134E8D04773B80EE58E89835130">
    <w:name w:val="2C831134E8D04773B80EE58E89835130"/>
    <w:rsid w:val="00357009"/>
  </w:style>
  <w:style w:type="character" w:customStyle="1" w:styleId="Textodoespaoreservado">
    <w:name w:val="Texto do espaço reservado"/>
    <w:basedOn w:val="Fontepargpadro"/>
    <w:uiPriority w:val="99"/>
    <w:semiHidden/>
    <w:rsid w:val="00357009"/>
    <w:rPr>
      <w:color w:val="808080"/>
    </w:rPr>
  </w:style>
  <w:style w:type="paragraph" w:customStyle="1" w:styleId="CC9A404812C2423D87DF527CC28E5F2E">
    <w:name w:val="CC9A404812C2423D87DF527CC28E5F2E"/>
    <w:rsid w:val="00357009"/>
  </w:style>
  <w:style w:type="paragraph" w:customStyle="1" w:styleId="5EB0AF63C9384FB792B0EE7D0BE6CEAE">
    <w:name w:val="5EB0AF63C9384FB792B0EE7D0BE6CEAE"/>
    <w:rsid w:val="00357009"/>
  </w:style>
  <w:style w:type="paragraph" w:customStyle="1" w:styleId="Listacommarcadores">
    <w:name w:val="Lista com marcadores"/>
    <w:basedOn w:val="Normal"/>
    <w:uiPriority w:val="1"/>
    <w:unhideWhenUsed/>
    <w:qFormat/>
    <w:rsid w:val="00357009"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5BE66FEF15E940D3A3B8223EA8E9DCBA">
    <w:name w:val="5BE66FEF15E940D3A3B8223EA8E9DCBA"/>
    <w:rsid w:val="00357009"/>
  </w:style>
  <w:style w:type="paragraph" w:customStyle="1" w:styleId="52B3557C487043E582D670AAF9A17FEE">
    <w:name w:val="52B3557C487043E582D670AAF9A17FEE"/>
    <w:rsid w:val="00357009"/>
  </w:style>
  <w:style w:type="paragraph" w:customStyle="1" w:styleId="56429E97F53E430B975C91CDF2C3D81F">
    <w:name w:val="56429E97F53E430B975C91CDF2C3D81F"/>
    <w:rsid w:val="00357009"/>
  </w:style>
  <w:style w:type="paragraph" w:customStyle="1" w:styleId="73D946C8A9844DAE983984AC7C517B06">
    <w:name w:val="73D946C8A9844DAE983984AC7C517B06"/>
    <w:rsid w:val="00357009"/>
  </w:style>
  <w:style w:type="paragraph" w:customStyle="1" w:styleId="FB49A9CBD1EB481A8A5EA92D64F95DC7">
    <w:name w:val="FB49A9CBD1EB481A8A5EA92D64F95DC7"/>
    <w:rsid w:val="00357009"/>
  </w:style>
  <w:style w:type="paragraph" w:customStyle="1" w:styleId="391B9BC056954C6ABC15A679642E01DA">
    <w:name w:val="391B9BC056954C6ABC15A679642E01DA"/>
    <w:rsid w:val="00357009"/>
  </w:style>
  <w:style w:type="paragraph" w:customStyle="1" w:styleId="02AAF65CCCA6453E805EF04EB768703B">
    <w:name w:val="02AAF65CCCA6453E805EF04EB768703B"/>
    <w:rsid w:val="003570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2984866-A0FD-438A-82E9-279404C2B5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7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Gabriela</cp:lastModifiedBy>
  <cp:revision>2</cp:revision>
  <cp:lastPrinted>2015-03-17T14:42:00Z</cp:lastPrinted>
  <dcterms:created xsi:type="dcterms:W3CDTF">2016-06-08T02:40:00Z</dcterms:created>
  <dcterms:modified xsi:type="dcterms:W3CDTF">2016-06-08T02:40:00Z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