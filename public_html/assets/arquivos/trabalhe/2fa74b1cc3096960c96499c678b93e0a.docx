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283" w:type="dxa"/>
        <w:tblInd w:w="30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00"/>
        <w:gridCol w:w="3583"/>
      </w:tblGrid>
      <w:tr w:rsidR="0072428A" w:rsidRPr="003664C9">
        <w:trPr>
          <w:trHeight w:val="719"/>
        </w:trPr>
        <w:tc>
          <w:tcPr>
            <w:tcW w:w="2700" w:type="dxa"/>
          </w:tcPr>
          <w:p w:rsidR="00B72770" w:rsidRDefault="00045FDA" w:rsidP="00B72770">
            <w:pPr>
              <w:shd w:val="clear" w:color="auto" w:fill="FFFFFF"/>
              <w:spacing w:after="100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-1283197</wp:posOffset>
                  </wp:positionH>
                  <wp:positionV relativeFrom="paragraph">
                    <wp:posOffset>-81750</wp:posOffset>
                  </wp:positionV>
                  <wp:extent cx="942119" cy="1264258"/>
                  <wp:effectExtent l="19050" t="0" r="0" b="0"/>
                  <wp:wrapNone/>
                  <wp:docPr id="1" name="Imagem 0" descr="62595_483306128431809_16918785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2595_483306128431809_1691878541_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119" cy="126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72770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Endereço: </w:t>
            </w:r>
            <w:r w:rsidR="00A331D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Rua Jorge </w:t>
            </w:r>
            <w:proofErr w:type="spellStart"/>
            <w:r w:rsidR="00A331D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Leonhardt</w:t>
            </w:r>
            <w:proofErr w:type="spellEnd"/>
            <w:r w:rsidR="00A331D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, 150</w:t>
            </w:r>
          </w:p>
          <w:p w:rsidR="00B72770" w:rsidRDefault="00B72770" w:rsidP="00B72770">
            <w:pPr>
              <w:shd w:val="clear" w:color="auto" w:fill="FFFFFF"/>
              <w:spacing w:after="100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 w:rsidRPr="00B72770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CEP</w:t>
            </w:r>
            <w:r w:rsidR="00A331D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 96700-000</w:t>
            </w:r>
            <w:r w:rsidRPr="00B72770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  </w:t>
            </w:r>
          </w:p>
          <w:p w:rsidR="00B72770" w:rsidRDefault="00B72770" w:rsidP="00B72770">
            <w:pPr>
              <w:shd w:val="clear" w:color="auto" w:fill="FFFFFF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Bairro: </w:t>
            </w:r>
            <w:r w:rsidR="00A331D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Padre </w:t>
            </w:r>
            <w:proofErr w:type="spellStart"/>
            <w:r w:rsidR="00A331D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Reus</w:t>
            </w:r>
            <w:proofErr w:type="spellEnd"/>
          </w:p>
          <w:p w:rsidR="00B72770" w:rsidRPr="00B72770" w:rsidRDefault="00A331DC" w:rsidP="00B72770">
            <w:pPr>
              <w:shd w:val="clear" w:color="auto" w:fill="FFFFFF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São Jerônimo</w:t>
            </w:r>
          </w:p>
          <w:p w:rsidR="0072428A" w:rsidRDefault="0072428A" w:rsidP="00360A7E">
            <w:pPr>
              <w:pStyle w:val="Endereo2"/>
              <w:rPr>
                <w:sz w:val="18"/>
                <w:szCs w:val="18"/>
              </w:rPr>
            </w:pPr>
          </w:p>
        </w:tc>
        <w:tc>
          <w:tcPr>
            <w:tcW w:w="3583" w:type="dxa"/>
          </w:tcPr>
          <w:p w:rsidR="0072428A" w:rsidRPr="003664C9" w:rsidRDefault="0072428A" w:rsidP="00360A7E">
            <w:pPr>
              <w:pStyle w:val="Endereo1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Telefones: </w:t>
            </w:r>
            <w:r w:rsidRPr="003664C9">
              <w:rPr>
                <w:b/>
                <w:sz w:val="18"/>
                <w:szCs w:val="18"/>
              </w:rPr>
              <w:t xml:space="preserve">51 </w:t>
            </w:r>
            <w:r w:rsidR="00D05494">
              <w:rPr>
                <w:b/>
                <w:sz w:val="18"/>
                <w:szCs w:val="18"/>
              </w:rPr>
              <w:t>95085074</w:t>
            </w:r>
            <w:r w:rsidRPr="003664C9">
              <w:rPr>
                <w:b/>
                <w:sz w:val="18"/>
                <w:szCs w:val="18"/>
              </w:rPr>
              <w:t xml:space="preserve"> </w:t>
            </w:r>
          </w:p>
          <w:p w:rsidR="0072428A" w:rsidRDefault="0072428A" w:rsidP="00360A7E">
            <w:pPr>
              <w:pStyle w:val="Endereo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Correio eletrônico:</w:t>
            </w:r>
          </w:p>
          <w:p w:rsidR="00A331DC" w:rsidRPr="0071664E" w:rsidRDefault="00A331DC" w:rsidP="00360A7E">
            <w:pPr>
              <w:pStyle w:val="Endereo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antonioferrera_65@hotmail.com</w:t>
            </w:r>
          </w:p>
          <w:p w:rsidR="0072428A" w:rsidRDefault="0072428A" w:rsidP="00360A7E">
            <w:pPr>
              <w:pStyle w:val="Endereo1"/>
              <w:jc w:val="left"/>
              <w:rPr>
                <w:sz w:val="18"/>
                <w:szCs w:val="18"/>
                <w:lang w:val="en-US"/>
              </w:rPr>
            </w:pPr>
            <w:r w:rsidRPr="003664C9">
              <w:rPr>
                <w:sz w:val="18"/>
                <w:szCs w:val="18"/>
                <w:lang w:val="en-US"/>
              </w:rPr>
              <w:t xml:space="preserve">CPF: </w:t>
            </w:r>
            <w:r w:rsidR="00D406E1">
              <w:rPr>
                <w:sz w:val="18"/>
                <w:szCs w:val="18"/>
                <w:lang w:val="en-US"/>
              </w:rPr>
              <w:t>01591034-00</w:t>
            </w:r>
          </w:p>
          <w:p w:rsidR="0072428A" w:rsidRPr="003664C9" w:rsidRDefault="0072428A" w:rsidP="00A331DC">
            <w:pPr>
              <w:pStyle w:val="Endereo1"/>
              <w:jc w:val="left"/>
              <w:rPr>
                <w:sz w:val="18"/>
                <w:szCs w:val="18"/>
                <w:lang w:val="en-US"/>
              </w:rPr>
            </w:pPr>
            <w:r w:rsidRPr="003664C9">
              <w:rPr>
                <w:sz w:val="18"/>
                <w:szCs w:val="18"/>
                <w:lang w:val="en-US"/>
              </w:rPr>
              <w:t xml:space="preserve">RG: </w:t>
            </w:r>
            <w:r w:rsidR="00D406E1">
              <w:rPr>
                <w:sz w:val="18"/>
                <w:szCs w:val="18"/>
                <w:lang w:val="en-US"/>
              </w:rPr>
              <w:t>1088876337</w:t>
            </w:r>
          </w:p>
        </w:tc>
      </w:tr>
    </w:tbl>
    <w:p w:rsidR="00360A7E" w:rsidRPr="00360A7E" w:rsidRDefault="00314B81" w:rsidP="00563141">
      <w:pPr>
        <w:pStyle w:val="Nome"/>
        <w:pBdr>
          <w:bottom w:val="none" w:sz="0" w:space="0" w:color="auto"/>
        </w:pBdr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                                        </w:t>
      </w:r>
      <w:r w:rsidR="00A03352">
        <w:rPr>
          <w:rFonts w:ascii="Arial" w:hAnsi="Arial" w:cs="Arial"/>
          <w:b/>
          <w:bCs/>
          <w:sz w:val="40"/>
        </w:rPr>
        <w:t>ANTÔNIO FERREIRA DE SOUZA</w:t>
      </w:r>
    </w:p>
    <w:tbl>
      <w:tblPr>
        <w:tblW w:w="11428" w:type="dxa"/>
        <w:tblInd w:w="-972" w:type="dxa"/>
        <w:tblLook w:val="04A0"/>
      </w:tblPr>
      <w:tblGrid>
        <w:gridCol w:w="1931"/>
        <w:gridCol w:w="2119"/>
        <w:gridCol w:w="716"/>
        <w:gridCol w:w="142"/>
        <w:gridCol w:w="312"/>
        <w:gridCol w:w="3940"/>
        <w:gridCol w:w="2268"/>
      </w:tblGrid>
      <w:tr w:rsidR="0072428A" w:rsidTr="00563141">
        <w:tc>
          <w:tcPr>
            <w:tcW w:w="1931" w:type="dxa"/>
          </w:tcPr>
          <w:p w:rsidR="0072428A" w:rsidRDefault="0072428A" w:rsidP="00563141">
            <w:pPr>
              <w:pStyle w:val="Ttulodaseo"/>
            </w:pPr>
            <w:r>
              <w:t>Informações Pessoais</w:t>
            </w:r>
          </w:p>
        </w:tc>
        <w:tc>
          <w:tcPr>
            <w:tcW w:w="3289" w:type="dxa"/>
            <w:gridSpan w:val="4"/>
          </w:tcPr>
          <w:p w:rsidR="0072428A" w:rsidRDefault="00D05494" w:rsidP="00563141">
            <w:pPr>
              <w:pStyle w:val="Informaespessoais"/>
            </w:pPr>
            <w:r>
              <w:t>Idade: 24</w:t>
            </w:r>
            <w:r w:rsidR="0072428A">
              <w:t xml:space="preserve"> anos</w:t>
            </w:r>
          </w:p>
          <w:p w:rsidR="0072428A" w:rsidRDefault="0072428A" w:rsidP="00563141">
            <w:pPr>
              <w:pStyle w:val="Realizaes"/>
              <w:numPr>
                <w:ilvl w:val="0"/>
                <w:numId w:val="0"/>
              </w:numPr>
            </w:pPr>
            <w:r>
              <w:t>Nacionalidade: Brasileira</w:t>
            </w:r>
          </w:p>
          <w:p w:rsidR="0072428A" w:rsidRDefault="0072428A" w:rsidP="00563141">
            <w:r>
              <w:t>Estado Civil: Solteir</w:t>
            </w:r>
            <w:r w:rsidR="00A03352">
              <w:t>o</w:t>
            </w:r>
          </w:p>
        </w:tc>
        <w:tc>
          <w:tcPr>
            <w:tcW w:w="6208" w:type="dxa"/>
            <w:gridSpan w:val="2"/>
          </w:tcPr>
          <w:p w:rsidR="0072428A" w:rsidRDefault="0072428A" w:rsidP="00563141"/>
        </w:tc>
      </w:tr>
      <w:tr w:rsidR="0072428A" w:rsidTr="00563141">
        <w:tc>
          <w:tcPr>
            <w:tcW w:w="1931" w:type="dxa"/>
          </w:tcPr>
          <w:p w:rsidR="0072428A" w:rsidRDefault="00736C6F" w:rsidP="00563141">
            <w:pPr>
              <w:pStyle w:val="Ttulodaseo"/>
            </w:pPr>
            <w:r>
              <w:t>Formação</w:t>
            </w:r>
          </w:p>
        </w:tc>
        <w:tc>
          <w:tcPr>
            <w:tcW w:w="2119" w:type="dxa"/>
          </w:tcPr>
          <w:p w:rsidR="0072428A" w:rsidRPr="0072428A" w:rsidRDefault="00A03352" w:rsidP="00563141">
            <w:r>
              <w:t>20</w:t>
            </w:r>
            <w:r w:rsidR="00D05494">
              <w:t>13</w:t>
            </w:r>
            <w:r w:rsidR="0072428A">
              <w:t xml:space="preserve"> –</w:t>
            </w:r>
            <w:r w:rsidR="003F0339">
              <w:t>Concluí</w:t>
            </w:r>
            <w:r w:rsidR="00D05494">
              <w:t>do</w:t>
            </w:r>
          </w:p>
        </w:tc>
        <w:tc>
          <w:tcPr>
            <w:tcW w:w="7378" w:type="dxa"/>
            <w:gridSpan w:val="5"/>
          </w:tcPr>
          <w:p w:rsidR="0072428A" w:rsidRDefault="0072428A" w:rsidP="00563141">
            <w:r w:rsidRPr="00360A7E">
              <w:rPr>
                <w:b/>
              </w:rPr>
              <w:t>ESCOLA TÉCNICA CENECISTA CAROLINO EUZÉBIO NUNES</w:t>
            </w:r>
            <w:r w:rsidRPr="003664C9">
              <w:t>, Charqueadas, RS</w:t>
            </w:r>
            <w:r>
              <w:t xml:space="preserve"> – Curso técnico </w:t>
            </w:r>
            <w:r w:rsidR="00A03352">
              <w:t>em eletromecânica</w:t>
            </w:r>
          </w:p>
        </w:tc>
      </w:tr>
      <w:tr w:rsidR="001530EC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</w:p>
        </w:tc>
        <w:tc>
          <w:tcPr>
            <w:tcW w:w="2119" w:type="dxa"/>
          </w:tcPr>
          <w:p w:rsidR="001530EC" w:rsidRDefault="001530EC" w:rsidP="00563141">
            <w:r>
              <w:t>2014 – em andamento</w:t>
            </w:r>
          </w:p>
        </w:tc>
        <w:tc>
          <w:tcPr>
            <w:tcW w:w="7378" w:type="dxa"/>
            <w:gridSpan w:val="5"/>
          </w:tcPr>
          <w:p w:rsidR="001530EC" w:rsidRDefault="001530EC" w:rsidP="00563141">
            <w:pPr>
              <w:rPr>
                <w:b/>
              </w:rPr>
            </w:pPr>
            <w:r>
              <w:rPr>
                <w:b/>
              </w:rPr>
              <w:t>ULBRA – UNIVERSIDADE LUTERANA DO BRASIL</w:t>
            </w:r>
          </w:p>
          <w:p w:rsidR="001530EC" w:rsidRPr="001530EC" w:rsidRDefault="001530EC" w:rsidP="00563141">
            <w:r>
              <w:t>São Jerônimo – Gestão da Produção Industrial</w:t>
            </w:r>
          </w:p>
        </w:tc>
      </w:tr>
      <w:tr w:rsidR="0072428A" w:rsidTr="00563141">
        <w:tc>
          <w:tcPr>
            <w:tcW w:w="1931" w:type="dxa"/>
          </w:tcPr>
          <w:p w:rsidR="0072428A" w:rsidRDefault="0072428A" w:rsidP="00563141">
            <w:pPr>
              <w:pStyle w:val="Ttulodaseo"/>
            </w:pPr>
            <w:r>
              <w:t>Certificados Recebidos</w:t>
            </w:r>
          </w:p>
        </w:tc>
        <w:tc>
          <w:tcPr>
            <w:tcW w:w="9497" w:type="dxa"/>
            <w:gridSpan w:val="6"/>
          </w:tcPr>
          <w:p w:rsidR="0072428A" w:rsidRDefault="0072428A" w:rsidP="00563141">
            <w:pPr>
              <w:pStyle w:val="Objetivo"/>
              <w:jc w:val="both"/>
            </w:pPr>
            <w:r>
              <w:t xml:space="preserve">Curso </w:t>
            </w:r>
            <w:r w:rsidRPr="00360A7E">
              <w:rPr>
                <w:b/>
              </w:rPr>
              <w:t>Treinamento de Segurança e Saúde do Trabalho</w:t>
            </w:r>
            <w:r>
              <w:t xml:space="preserve">, </w:t>
            </w:r>
            <w:r w:rsidRPr="00360A7E">
              <w:rPr>
                <w:rFonts w:cs="Arial"/>
              </w:rPr>
              <w:t xml:space="preserve">promovido pela </w:t>
            </w:r>
            <w:proofErr w:type="spellStart"/>
            <w:r w:rsidR="000A2FF5" w:rsidRPr="00360A7E">
              <w:rPr>
                <w:rFonts w:cs="Arial"/>
              </w:rPr>
              <w:t>Multilab</w:t>
            </w:r>
            <w:proofErr w:type="spellEnd"/>
            <w:r w:rsidR="000A2FF5" w:rsidRPr="00360A7E">
              <w:rPr>
                <w:rFonts w:cs="Arial"/>
              </w:rPr>
              <w:t xml:space="preserve"> </w:t>
            </w:r>
            <w:proofErr w:type="gramStart"/>
            <w:r w:rsidR="000A2FF5" w:rsidRPr="00360A7E">
              <w:rPr>
                <w:rFonts w:cs="Arial"/>
              </w:rPr>
              <w:t>Ind.</w:t>
            </w:r>
            <w:proofErr w:type="gramEnd"/>
            <w:r w:rsidR="000A2FF5" w:rsidRPr="00360A7E">
              <w:rPr>
                <w:rFonts w:cs="Arial"/>
              </w:rPr>
              <w:t xml:space="preserve">Com.Prod.Farmacêuticos </w:t>
            </w:r>
            <w:proofErr w:type="spellStart"/>
            <w:r w:rsidR="000A2FF5" w:rsidRPr="00360A7E">
              <w:rPr>
                <w:rFonts w:cs="Arial"/>
              </w:rPr>
              <w:t>Ltda</w:t>
            </w:r>
            <w:proofErr w:type="spellEnd"/>
            <w:r w:rsidR="000A2FF5" w:rsidRPr="00360A7E">
              <w:rPr>
                <w:rFonts w:cs="Arial"/>
              </w:rPr>
              <w:t xml:space="preserve">, realizado em </w:t>
            </w:r>
            <w:r w:rsidR="00A03352">
              <w:rPr>
                <w:rFonts w:cs="Arial"/>
              </w:rPr>
              <w:t>abril de 2009</w:t>
            </w:r>
            <w:r w:rsidRPr="00360A7E">
              <w:rPr>
                <w:rFonts w:cs="Arial"/>
              </w:rPr>
              <w:t>.</w:t>
            </w:r>
          </w:p>
          <w:p w:rsidR="000A2FF5" w:rsidRPr="00360A7E" w:rsidRDefault="000A2FF5" w:rsidP="00563141">
            <w:pPr>
              <w:pStyle w:val="Objetivo"/>
              <w:jc w:val="both"/>
              <w:rPr>
                <w:rFonts w:cs="Arial"/>
              </w:rPr>
            </w:pPr>
            <w:r w:rsidRPr="00360A7E">
              <w:rPr>
                <w:rFonts w:cs="Arial"/>
              </w:rPr>
              <w:t xml:space="preserve">Curso </w:t>
            </w:r>
            <w:r w:rsidRPr="00360A7E">
              <w:rPr>
                <w:rFonts w:cs="Arial"/>
                <w:b/>
              </w:rPr>
              <w:t>Treinamento de BPF – Boas Práticas de Fabricação</w:t>
            </w:r>
            <w:r w:rsidRPr="00360A7E">
              <w:rPr>
                <w:rFonts w:cs="Arial"/>
              </w:rPr>
              <w:t xml:space="preserve">, promovido pela </w:t>
            </w:r>
            <w:proofErr w:type="spellStart"/>
            <w:r w:rsidRPr="00360A7E">
              <w:rPr>
                <w:rFonts w:cs="Arial"/>
              </w:rPr>
              <w:t>Multilab</w:t>
            </w:r>
            <w:proofErr w:type="spellEnd"/>
            <w:r w:rsidRPr="00360A7E">
              <w:rPr>
                <w:rFonts w:cs="Arial"/>
              </w:rPr>
              <w:t xml:space="preserve"> </w:t>
            </w:r>
            <w:proofErr w:type="gramStart"/>
            <w:r w:rsidRPr="00360A7E">
              <w:rPr>
                <w:rFonts w:cs="Arial"/>
              </w:rPr>
              <w:t>Ind.</w:t>
            </w:r>
            <w:proofErr w:type="gramEnd"/>
            <w:r w:rsidRPr="00360A7E">
              <w:rPr>
                <w:rFonts w:cs="Arial"/>
              </w:rPr>
              <w:t>Com.Prod.Farmacêut</w:t>
            </w:r>
            <w:r w:rsidR="00A03352">
              <w:rPr>
                <w:rFonts w:cs="Arial"/>
              </w:rPr>
              <w:t xml:space="preserve">icos </w:t>
            </w:r>
            <w:proofErr w:type="spellStart"/>
            <w:r w:rsidR="00A03352">
              <w:rPr>
                <w:rFonts w:cs="Arial"/>
              </w:rPr>
              <w:t>Ltda</w:t>
            </w:r>
            <w:proofErr w:type="spellEnd"/>
            <w:r w:rsidR="00A03352">
              <w:rPr>
                <w:rFonts w:cs="Arial"/>
              </w:rPr>
              <w:t>, realizado em abril</w:t>
            </w:r>
            <w:r w:rsidRPr="00360A7E">
              <w:rPr>
                <w:rFonts w:cs="Arial"/>
              </w:rPr>
              <w:t xml:space="preserve"> de 2009.</w:t>
            </w:r>
          </w:p>
          <w:p w:rsidR="0072428A" w:rsidRDefault="000A2FF5" w:rsidP="00563141">
            <w:pPr>
              <w:pStyle w:val="Objetivo"/>
              <w:jc w:val="both"/>
              <w:rPr>
                <w:rFonts w:cs="Arial"/>
              </w:rPr>
            </w:pPr>
            <w:r w:rsidRPr="00360A7E">
              <w:rPr>
                <w:rFonts w:cs="Arial"/>
              </w:rPr>
              <w:t xml:space="preserve">Curso </w:t>
            </w:r>
            <w:r w:rsidR="00A03352">
              <w:rPr>
                <w:rFonts w:cs="Arial"/>
                <w:b/>
              </w:rPr>
              <w:t>Prevenção e combate a incêndio</w:t>
            </w:r>
            <w:r w:rsidRPr="00360A7E">
              <w:rPr>
                <w:rFonts w:cs="Arial"/>
              </w:rPr>
              <w:t xml:space="preserve">, promovido pela </w:t>
            </w:r>
            <w:proofErr w:type="spellStart"/>
            <w:r w:rsidR="00A03352">
              <w:rPr>
                <w:rFonts w:cs="Arial"/>
              </w:rPr>
              <w:t>Multilab</w:t>
            </w:r>
            <w:proofErr w:type="spellEnd"/>
            <w:r w:rsidR="00A03352">
              <w:rPr>
                <w:rFonts w:cs="Arial"/>
              </w:rPr>
              <w:t xml:space="preserve"> </w:t>
            </w:r>
            <w:proofErr w:type="gramStart"/>
            <w:r w:rsidR="00A03352">
              <w:rPr>
                <w:rFonts w:cs="Arial"/>
              </w:rPr>
              <w:t>Ind.</w:t>
            </w:r>
            <w:proofErr w:type="gramEnd"/>
            <w:r w:rsidR="00A03352">
              <w:rPr>
                <w:rFonts w:cs="Arial"/>
              </w:rPr>
              <w:t xml:space="preserve">Com.Prod. Farmacêuticos </w:t>
            </w:r>
            <w:proofErr w:type="spellStart"/>
            <w:r w:rsidR="00A03352">
              <w:rPr>
                <w:rFonts w:cs="Arial"/>
              </w:rPr>
              <w:t>Ltda</w:t>
            </w:r>
            <w:proofErr w:type="spellEnd"/>
            <w:r w:rsidR="00A03352">
              <w:rPr>
                <w:rFonts w:cs="Arial"/>
              </w:rPr>
              <w:t>, realizado em  Dezembro 2012.</w:t>
            </w:r>
          </w:p>
          <w:p w:rsidR="0071664E" w:rsidRDefault="0071664E" w:rsidP="00563141">
            <w:pPr>
              <w:pStyle w:val="Corpodetexto"/>
            </w:pPr>
            <w:r>
              <w:t xml:space="preserve">Curso </w:t>
            </w:r>
            <w:r>
              <w:rPr>
                <w:b/>
              </w:rPr>
              <w:t xml:space="preserve">Treinamento de Segurança e Saúde nos Trabalhos em Altura de acordo com a NR-35, </w:t>
            </w:r>
            <w:r>
              <w:t xml:space="preserve">promovido pela Stonehenge </w:t>
            </w:r>
            <w:proofErr w:type="spellStart"/>
            <w:r>
              <w:t>Moutain</w:t>
            </w:r>
            <w:proofErr w:type="spellEnd"/>
            <w:r>
              <w:t xml:space="preserve"> Alpinismo Industrial e Resgate, realizado em 10 de outubro de 2013, com carga horária de 8 horas\aula.</w:t>
            </w:r>
          </w:p>
          <w:p w:rsidR="0071664E" w:rsidRPr="0071664E" w:rsidRDefault="0071664E" w:rsidP="00563141">
            <w:pPr>
              <w:pStyle w:val="Corpodetexto"/>
            </w:pPr>
            <w:r>
              <w:t xml:space="preserve">Curso </w:t>
            </w:r>
            <w:r>
              <w:rPr>
                <w:b/>
              </w:rPr>
              <w:t xml:space="preserve">Operação de Ponte Rolante, </w:t>
            </w:r>
            <w:r>
              <w:t>promovido pela EPO treinamento de operadores, realizado em dezembro de 2013, com carga horária de 12 horas\aula.</w:t>
            </w:r>
          </w:p>
        </w:tc>
      </w:tr>
      <w:tr w:rsidR="000A2FF5" w:rsidRPr="000A2FF5" w:rsidTr="00563141">
        <w:trPr>
          <w:trHeight w:val="975"/>
        </w:trPr>
        <w:tc>
          <w:tcPr>
            <w:tcW w:w="1931" w:type="dxa"/>
          </w:tcPr>
          <w:p w:rsidR="000A2FF5" w:rsidRDefault="000A2FF5" w:rsidP="00563141">
            <w:pPr>
              <w:pStyle w:val="Ttulodaseo"/>
            </w:pPr>
            <w:r>
              <w:t>Conhecimento de Softwares</w:t>
            </w:r>
          </w:p>
        </w:tc>
        <w:tc>
          <w:tcPr>
            <w:tcW w:w="9497" w:type="dxa"/>
            <w:gridSpan w:val="6"/>
          </w:tcPr>
          <w:p w:rsidR="000A2FF5" w:rsidRPr="000A2FF5" w:rsidRDefault="000A2FF5" w:rsidP="00563141">
            <w:pPr>
              <w:pStyle w:val="Nomedaempresa"/>
            </w:pPr>
            <w:r w:rsidRPr="000B7715">
              <w:t xml:space="preserve">Domínio em Ambiente Microsoft Windows pacote Office – Word, </w:t>
            </w:r>
            <w:proofErr w:type="gramStart"/>
            <w:r w:rsidRPr="000B7715">
              <w:t>Excel ,</w:t>
            </w:r>
            <w:proofErr w:type="gramEnd"/>
            <w:r w:rsidRPr="000B7715">
              <w:t xml:space="preserve"> Out</w:t>
            </w:r>
            <w:r w:rsidR="00D406E1">
              <w:t>look Express, Internet Explorer ,sistema SAP</w:t>
            </w:r>
            <w:r w:rsidR="00736C6F">
              <w:t>.</w:t>
            </w:r>
          </w:p>
        </w:tc>
      </w:tr>
      <w:tr w:rsidR="00360A7E" w:rsidRPr="000A2FF5" w:rsidTr="00563141">
        <w:tc>
          <w:tcPr>
            <w:tcW w:w="1931" w:type="dxa"/>
          </w:tcPr>
          <w:p w:rsidR="00360A7E" w:rsidRDefault="00360A7E" w:rsidP="00563141">
            <w:pPr>
              <w:pStyle w:val="Ttulodaseo"/>
            </w:pPr>
            <w:r>
              <w:t>Perfil</w:t>
            </w:r>
          </w:p>
        </w:tc>
        <w:tc>
          <w:tcPr>
            <w:tcW w:w="9497" w:type="dxa"/>
            <w:gridSpan w:val="6"/>
          </w:tcPr>
          <w:p w:rsidR="00360A7E" w:rsidRPr="000B7715" w:rsidRDefault="00FB3D8E" w:rsidP="00563141">
            <w:pPr>
              <w:pStyle w:val="Nomedaempresa"/>
            </w:pPr>
            <w:r>
              <w:t>Pró-ativo, dedicado e comprometido</w:t>
            </w:r>
            <w:r w:rsidR="00360A7E">
              <w:t>.</w:t>
            </w:r>
          </w:p>
        </w:tc>
      </w:tr>
      <w:tr w:rsidR="001530EC" w:rsidRPr="000A2FF5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  <w:r>
              <w:t>Experiência profissional</w:t>
            </w:r>
          </w:p>
        </w:tc>
        <w:tc>
          <w:tcPr>
            <w:tcW w:w="2977" w:type="dxa"/>
            <w:gridSpan w:val="3"/>
          </w:tcPr>
          <w:p w:rsidR="001530EC" w:rsidRDefault="00753EF9" w:rsidP="00563141">
            <w:pPr>
              <w:pStyle w:val="Nomedaempresa"/>
            </w:pPr>
            <w:r>
              <w:t>Fev/2014 – até o momento</w:t>
            </w:r>
          </w:p>
        </w:tc>
        <w:tc>
          <w:tcPr>
            <w:tcW w:w="4252" w:type="dxa"/>
            <w:gridSpan w:val="2"/>
          </w:tcPr>
          <w:p w:rsidR="001530EC" w:rsidRPr="00BB55D8" w:rsidRDefault="00753EF9" w:rsidP="00563141">
            <w:pPr>
              <w:pStyle w:val="Nomedaempresa"/>
            </w:pPr>
            <w:r>
              <w:t>METASA ÓLEO E GÁS LTDA</w:t>
            </w:r>
          </w:p>
        </w:tc>
        <w:tc>
          <w:tcPr>
            <w:tcW w:w="2268" w:type="dxa"/>
          </w:tcPr>
          <w:p w:rsidR="001530EC" w:rsidRPr="00BB55D8" w:rsidRDefault="00753EF9" w:rsidP="00563141">
            <w:pPr>
              <w:pStyle w:val="Nomedaempresa"/>
            </w:pPr>
            <w:r>
              <w:t>Charqueadas, RS</w:t>
            </w:r>
          </w:p>
        </w:tc>
      </w:tr>
      <w:tr w:rsidR="001530EC" w:rsidRPr="000A2FF5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</w:p>
        </w:tc>
        <w:tc>
          <w:tcPr>
            <w:tcW w:w="9497" w:type="dxa"/>
            <w:gridSpan w:val="6"/>
          </w:tcPr>
          <w:p w:rsidR="001530EC" w:rsidRPr="00BB55D8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>Auxiliar de solda</w:t>
            </w:r>
          </w:p>
        </w:tc>
      </w:tr>
      <w:tr w:rsidR="001530EC" w:rsidRPr="000A2FF5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</w:p>
        </w:tc>
        <w:tc>
          <w:tcPr>
            <w:tcW w:w="2977" w:type="dxa"/>
            <w:gridSpan w:val="3"/>
          </w:tcPr>
          <w:p w:rsidR="001530EC" w:rsidRPr="000B7715" w:rsidRDefault="001530EC" w:rsidP="00563141">
            <w:pPr>
              <w:pStyle w:val="Nomedaempresa"/>
            </w:pPr>
            <w:r>
              <w:t>Maio/2013 – até Dez/2013</w:t>
            </w:r>
          </w:p>
        </w:tc>
        <w:tc>
          <w:tcPr>
            <w:tcW w:w="4252" w:type="dxa"/>
            <w:gridSpan w:val="2"/>
          </w:tcPr>
          <w:p w:rsidR="001530EC" w:rsidRPr="00BB55D8" w:rsidRDefault="001530EC" w:rsidP="00563141">
            <w:pPr>
              <w:pStyle w:val="Nomedaempresa"/>
            </w:pPr>
            <w:r w:rsidRPr="00BB55D8">
              <w:t>Gerdau Aços Especiais S/A</w:t>
            </w:r>
          </w:p>
        </w:tc>
        <w:tc>
          <w:tcPr>
            <w:tcW w:w="2268" w:type="dxa"/>
          </w:tcPr>
          <w:p w:rsidR="001530EC" w:rsidRPr="00BB55D8" w:rsidRDefault="001530EC" w:rsidP="00563141">
            <w:pPr>
              <w:pStyle w:val="Nomedaempresa"/>
            </w:pPr>
            <w:r w:rsidRPr="00BB55D8">
              <w:t>Charqueadas, RS</w:t>
            </w:r>
          </w:p>
        </w:tc>
      </w:tr>
      <w:tr w:rsidR="001530EC" w:rsidRPr="000A2FF5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</w:p>
        </w:tc>
        <w:tc>
          <w:tcPr>
            <w:tcW w:w="9497" w:type="dxa"/>
            <w:gridSpan w:val="6"/>
          </w:tcPr>
          <w:p w:rsidR="001530EC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>Operador da Transformação</w:t>
            </w:r>
            <w:proofErr w:type="gramStart"/>
            <w:r>
              <w:t xml:space="preserve">  </w:t>
            </w:r>
            <w:proofErr w:type="gramEnd"/>
            <w:r>
              <w:t xml:space="preserve">Mecânica ( Tratamento Térmico e </w:t>
            </w:r>
            <w:proofErr w:type="spellStart"/>
            <w:r>
              <w:t>Decapagem</w:t>
            </w:r>
            <w:proofErr w:type="spellEnd"/>
            <w:r>
              <w:t xml:space="preserve">  Química) </w:t>
            </w:r>
          </w:p>
          <w:p w:rsidR="001530EC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>Operador de ponte rolante</w:t>
            </w:r>
          </w:p>
          <w:p w:rsidR="001530EC" w:rsidRPr="00040025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>Operador de embalagem</w:t>
            </w:r>
          </w:p>
        </w:tc>
      </w:tr>
      <w:tr w:rsidR="001530EC" w:rsidRPr="000A2FF5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</w:p>
        </w:tc>
        <w:tc>
          <w:tcPr>
            <w:tcW w:w="2835" w:type="dxa"/>
            <w:gridSpan w:val="2"/>
          </w:tcPr>
          <w:p w:rsidR="001530EC" w:rsidRPr="000B7715" w:rsidRDefault="001530EC" w:rsidP="00563141">
            <w:pPr>
              <w:pStyle w:val="Nomedaempresa"/>
            </w:pPr>
            <w:r>
              <w:t>Abril/2006 – até abril/2013</w:t>
            </w:r>
          </w:p>
        </w:tc>
        <w:tc>
          <w:tcPr>
            <w:tcW w:w="4394" w:type="dxa"/>
            <w:gridSpan w:val="3"/>
          </w:tcPr>
          <w:p w:rsidR="001530EC" w:rsidRPr="00BB55D8" w:rsidRDefault="00753EF9" w:rsidP="00563141">
            <w:pPr>
              <w:pStyle w:val="Nomedaempresa"/>
            </w:pPr>
            <w:r>
              <w:t>MULTILAB IND.</w:t>
            </w:r>
            <w:r w:rsidR="001530EC" w:rsidRPr="000B7715">
              <w:t xml:space="preserve"> COM</w:t>
            </w:r>
            <w:r>
              <w:t>.</w:t>
            </w:r>
            <w:r w:rsidR="001530EC" w:rsidRPr="000B7715">
              <w:t xml:space="preserve"> P</w:t>
            </w:r>
            <w:r>
              <w:t>ROD.</w:t>
            </w:r>
            <w:r w:rsidR="001530EC" w:rsidRPr="000B7715">
              <w:t>FARM</w:t>
            </w:r>
            <w:r>
              <w:t>.</w:t>
            </w:r>
          </w:p>
        </w:tc>
        <w:tc>
          <w:tcPr>
            <w:tcW w:w="2268" w:type="dxa"/>
          </w:tcPr>
          <w:p w:rsidR="001530EC" w:rsidRPr="00BB55D8" w:rsidRDefault="001530EC" w:rsidP="00563141">
            <w:pPr>
              <w:pStyle w:val="Nomedaempresa"/>
            </w:pPr>
            <w:r>
              <w:t>São Jerônimo, RS</w:t>
            </w:r>
          </w:p>
        </w:tc>
      </w:tr>
      <w:tr w:rsidR="001530EC" w:rsidRPr="000A2FF5" w:rsidTr="00563141">
        <w:tc>
          <w:tcPr>
            <w:tcW w:w="1931" w:type="dxa"/>
          </w:tcPr>
          <w:p w:rsidR="001530EC" w:rsidRDefault="001530EC" w:rsidP="00563141">
            <w:pPr>
              <w:pStyle w:val="Ttulodaseo"/>
            </w:pPr>
          </w:p>
        </w:tc>
        <w:tc>
          <w:tcPr>
            <w:tcW w:w="9497" w:type="dxa"/>
            <w:gridSpan w:val="6"/>
          </w:tcPr>
          <w:p w:rsidR="001530EC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 xml:space="preserve">       Estagiário da produção (Nov/2006 – Nov/2008)</w:t>
            </w:r>
          </w:p>
          <w:p w:rsidR="001530EC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 xml:space="preserve">       Operador I, Estufa </w:t>
            </w:r>
            <w:proofErr w:type="gramStart"/>
            <w:r>
              <w:t xml:space="preserve">( </w:t>
            </w:r>
            <w:proofErr w:type="gramEnd"/>
            <w:r>
              <w:t>manipulação sólidos)</w:t>
            </w:r>
          </w:p>
          <w:p w:rsidR="001530EC" w:rsidRDefault="001530EC" w:rsidP="00563141">
            <w:pPr>
              <w:pStyle w:val="PargrafodaLista"/>
              <w:numPr>
                <w:ilvl w:val="0"/>
                <w:numId w:val="9"/>
              </w:numPr>
            </w:pPr>
            <w:r>
              <w:t xml:space="preserve">       Operador II, revestimento de sólidos, compressora, Embalagem de </w:t>
            </w:r>
            <w:proofErr w:type="spellStart"/>
            <w:r>
              <w:t>solidos</w:t>
            </w:r>
            <w:proofErr w:type="spellEnd"/>
          </w:p>
        </w:tc>
      </w:tr>
    </w:tbl>
    <w:p w:rsidR="00BB55D8" w:rsidRPr="000A2FF5" w:rsidRDefault="00BB55D8" w:rsidP="00E52373"/>
    <w:sectPr w:rsidR="00BB55D8" w:rsidRPr="000A2FF5" w:rsidSect="001530EC">
      <w:pgSz w:w="12240" w:h="15840"/>
      <w:pgMar w:top="567" w:right="1440" w:bottom="56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1E2"/>
    <w:multiLevelType w:val="hybridMultilevel"/>
    <w:tmpl w:val="E3C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F3DEE"/>
    <w:multiLevelType w:val="hybridMultilevel"/>
    <w:tmpl w:val="464A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1598A"/>
    <w:multiLevelType w:val="hybridMultilevel"/>
    <w:tmpl w:val="8A06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F5E0B"/>
    <w:multiLevelType w:val="hybridMultilevel"/>
    <w:tmpl w:val="43D6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7467A"/>
    <w:multiLevelType w:val="hybridMultilevel"/>
    <w:tmpl w:val="F544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7129E"/>
    <w:multiLevelType w:val="hybridMultilevel"/>
    <w:tmpl w:val="C4EC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C6171"/>
    <w:multiLevelType w:val="hybridMultilevel"/>
    <w:tmpl w:val="F26E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75FA3D30"/>
    <w:multiLevelType w:val="hybridMultilevel"/>
    <w:tmpl w:val="3E72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F207B"/>
    <w:multiLevelType w:val="hybridMultilevel"/>
    <w:tmpl w:val="A0E0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1DC"/>
    <w:rsid w:val="00020D01"/>
    <w:rsid w:val="00040025"/>
    <w:rsid w:val="00045FDA"/>
    <w:rsid w:val="000A2FF5"/>
    <w:rsid w:val="000B7715"/>
    <w:rsid w:val="001530EC"/>
    <w:rsid w:val="001C4D3B"/>
    <w:rsid w:val="001D7654"/>
    <w:rsid w:val="00263EA1"/>
    <w:rsid w:val="002841C4"/>
    <w:rsid w:val="00290A48"/>
    <w:rsid w:val="00314B81"/>
    <w:rsid w:val="00340A76"/>
    <w:rsid w:val="00360A7E"/>
    <w:rsid w:val="00390BAF"/>
    <w:rsid w:val="003F0339"/>
    <w:rsid w:val="004A1740"/>
    <w:rsid w:val="00563141"/>
    <w:rsid w:val="00563FA2"/>
    <w:rsid w:val="00600959"/>
    <w:rsid w:val="00603D69"/>
    <w:rsid w:val="00636C3D"/>
    <w:rsid w:val="006A2263"/>
    <w:rsid w:val="0071664E"/>
    <w:rsid w:val="0072428A"/>
    <w:rsid w:val="00736C6F"/>
    <w:rsid w:val="00753EF9"/>
    <w:rsid w:val="00766A25"/>
    <w:rsid w:val="00820184"/>
    <w:rsid w:val="00930068"/>
    <w:rsid w:val="00976930"/>
    <w:rsid w:val="00982073"/>
    <w:rsid w:val="009E071B"/>
    <w:rsid w:val="009E6EDE"/>
    <w:rsid w:val="00A03352"/>
    <w:rsid w:val="00A331DC"/>
    <w:rsid w:val="00A709C9"/>
    <w:rsid w:val="00A922A3"/>
    <w:rsid w:val="00AF06DC"/>
    <w:rsid w:val="00B37E31"/>
    <w:rsid w:val="00B55A65"/>
    <w:rsid w:val="00B72770"/>
    <w:rsid w:val="00BB55D8"/>
    <w:rsid w:val="00C36531"/>
    <w:rsid w:val="00CC7BC6"/>
    <w:rsid w:val="00D05494"/>
    <w:rsid w:val="00D406E1"/>
    <w:rsid w:val="00DB5F50"/>
    <w:rsid w:val="00E07B92"/>
    <w:rsid w:val="00E52373"/>
    <w:rsid w:val="00E843C1"/>
    <w:rsid w:val="00EC206F"/>
    <w:rsid w:val="00ED0EDA"/>
    <w:rsid w:val="00F778D6"/>
    <w:rsid w:val="00FB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8A"/>
    <w:rPr>
      <w:rFonts w:ascii="Arial" w:eastAsia="Times New Roman" w:hAnsi="Arial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1">
    <w:name w:val="Endereço 1"/>
    <w:basedOn w:val="Normal"/>
    <w:rsid w:val="0072428A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72428A"/>
    <w:pPr>
      <w:spacing w:line="160" w:lineRule="atLeast"/>
      <w:jc w:val="both"/>
    </w:pPr>
    <w:rPr>
      <w:sz w:val="14"/>
    </w:rPr>
  </w:style>
  <w:style w:type="paragraph" w:customStyle="1" w:styleId="Nome">
    <w:name w:val="Nome"/>
    <w:basedOn w:val="Normal"/>
    <w:next w:val="Normal"/>
    <w:rsid w:val="0072428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table" w:styleId="Tabelacomgrade">
    <w:name w:val="Table Grid"/>
    <w:basedOn w:val="Tabelanormal"/>
    <w:uiPriority w:val="59"/>
    <w:rsid w:val="00724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lizaes">
    <w:name w:val="Realizações"/>
    <w:basedOn w:val="Corpodetexto"/>
    <w:rsid w:val="0072428A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Informaespessoais">
    <w:name w:val="Informações pessoais"/>
    <w:basedOn w:val="Realizaes"/>
    <w:next w:val="Realizaes"/>
    <w:rsid w:val="0072428A"/>
    <w:pPr>
      <w:numPr>
        <w:numId w:val="0"/>
      </w:numPr>
      <w:spacing w:before="240"/>
      <w:ind w:left="245" w:hanging="245"/>
    </w:pPr>
  </w:style>
  <w:style w:type="paragraph" w:styleId="Corpodetexto">
    <w:name w:val="Body Text"/>
    <w:basedOn w:val="Normal"/>
    <w:link w:val="CorpodetextoChar"/>
    <w:uiPriority w:val="99"/>
    <w:unhideWhenUsed/>
    <w:rsid w:val="0072428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2428A"/>
    <w:rPr>
      <w:rFonts w:ascii="Arial" w:eastAsia="Times New Roman" w:hAnsi="Arial" w:cs="Times New Roman"/>
      <w:sz w:val="20"/>
      <w:szCs w:val="20"/>
      <w:lang w:val="pt-BR"/>
    </w:rPr>
  </w:style>
  <w:style w:type="paragraph" w:customStyle="1" w:styleId="Ttulodaseo">
    <w:name w:val="Título da seção"/>
    <w:basedOn w:val="Normal"/>
    <w:next w:val="Normal"/>
    <w:autoRedefine/>
    <w:rsid w:val="0072428A"/>
    <w:pPr>
      <w:spacing w:before="220" w:line="220" w:lineRule="atLeast"/>
    </w:pPr>
    <w:rPr>
      <w:rFonts w:ascii="Arial Black" w:hAnsi="Arial Black"/>
      <w:spacing w:val="-10"/>
    </w:rPr>
  </w:style>
  <w:style w:type="paragraph" w:styleId="Sumrio1">
    <w:name w:val="toc 1"/>
    <w:basedOn w:val="Normal"/>
    <w:next w:val="Normal"/>
    <w:autoRedefine/>
    <w:semiHidden/>
    <w:rsid w:val="0072428A"/>
  </w:style>
  <w:style w:type="paragraph" w:customStyle="1" w:styleId="Objetivo">
    <w:name w:val="Objetivo"/>
    <w:basedOn w:val="Normal"/>
    <w:next w:val="Corpodetexto"/>
    <w:rsid w:val="0072428A"/>
    <w:pPr>
      <w:spacing w:before="240" w:after="220" w:line="220" w:lineRule="atLeast"/>
    </w:pPr>
  </w:style>
  <w:style w:type="paragraph" w:styleId="Assinatura">
    <w:name w:val="Signature"/>
    <w:basedOn w:val="Normal"/>
    <w:link w:val="AssinaturaChar"/>
    <w:semiHidden/>
    <w:rsid w:val="000A2FF5"/>
    <w:pPr>
      <w:ind w:left="4252"/>
    </w:pPr>
  </w:style>
  <w:style w:type="character" w:customStyle="1" w:styleId="AssinaturaChar">
    <w:name w:val="Assinatura Char"/>
    <w:basedOn w:val="Fontepargpadro"/>
    <w:link w:val="Assinatura"/>
    <w:semiHidden/>
    <w:rsid w:val="000A2FF5"/>
    <w:rPr>
      <w:rFonts w:ascii="Arial" w:eastAsia="Times New Roman" w:hAnsi="Arial" w:cs="Times New Roman"/>
      <w:sz w:val="20"/>
      <w:szCs w:val="20"/>
      <w:lang w:val="pt-BR"/>
    </w:rPr>
  </w:style>
  <w:style w:type="paragraph" w:customStyle="1" w:styleId="Nomedaempresa">
    <w:name w:val="Nome da empresa"/>
    <w:basedOn w:val="Normal"/>
    <w:next w:val="Normal"/>
    <w:autoRedefine/>
    <w:rsid w:val="00BB55D8"/>
    <w:pPr>
      <w:tabs>
        <w:tab w:val="right" w:pos="6480"/>
      </w:tabs>
      <w:spacing w:before="240" w:after="40" w:line="360" w:lineRule="auto"/>
    </w:pPr>
    <w:rPr>
      <w:rFonts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B77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5F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FD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721">
          <w:marLeft w:val="1891"/>
          <w:marRight w:val="36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19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583">
                  <w:marLeft w:val="1052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sa\Meus%20documentos\curriculo%20anton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8671-3470-4ADF-8F20-A75EC0BB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 antonio</Template>
  <TotalTime>46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End: Rua Jorge Lenhardt, 150</vt:lpstr>
    </vt:vector>
  </TitlesOfParts>
  <Company>Toshiba</Company>
  <LinksUpToDate>false</LinksUpToDate>
  <CharactersWithSpaces>2126</CharactersWithSpaces>
  <SharedDoc>false</SharedDoc>
  <HLinks>
    <vt:vector size="6" baseType="variant">
      <vt:variant>
        <vt:i4>7667798</vt:i4>
      </vt:variant>
      <vt:variant>
        <vt:i4>0</vt:i4>
      </vt:variant>
      <vt:variant>
        <vt:i4>0</vt:i4>
      </vt:variant>
      <vt:variant>
        <vt:i4>5</vt:i4>
      </vt:variant>
      <vt:variant>
        <vt:lpwstr>mailto:lizianeferreiradesouza@hotmail.com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End: Rua Jorge Lenhardt, 150</dc:title>
  <dc:subject/>
  <dc:creator>Cliente</dc:creator>
  <cp:keywords/>
  <cp:lastModifiedBy>casa</cp:lastModifiedBy>
  <cp:revision>15</cp:revision>
  <dcterms:created xsi:type="dcterms:W3CDTF">2013-12-20T16:39:00Z</dcterms:created>
  <dcterms:modified xsi:type="dcterms:W3CDTF">2014-02-23T17:24:00Z</dcterms:modified>
</cp:coreProperties>
</file>