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/>
          <w:bCs w:val="0"/>
          <w:caps w:val="0"/>
          <w:color w:val="auto"/>
          <w:kern w:val="0"/>
          <w:sz w:val="21"/>
          <w:szCs w:val="21"/>
          <w14:ligatures w14:val="none"/>
          <w14:numForm w14:val="default"/>
        </w:rPr>
        <w:alias w:val="Nome do Currículo"/>
        <w:tag w:val="Nome do Currículo"/>
        <w:id w:val="-925414414"/>
        <w:placeholder>
          <w:docPart w:val="5CF04F3FA93B475182B2F396AB4A3A61"/>
        </w:placeholder>
        <w:docPartList>
          <w:docPartGallery w:val="Quick Parts"/>
          <w:docPartCategory w:val=" Nome do Currículo"/>
        </w:docPartList>
      </w:sdtPr>
      <w:sdtEndPr>
        <w:rPr>
          <w:bCs/>
        </w:rPr>
      </w:sdtEndPr>
      <w:sdtContent>
        <w:tbl>
          <w:tblPr>
            <w:tblStyle w:val="SombreamentoClaro"/>
            <w:tblW w:w="5165" w:type="pct"/>
            <w:tblLook w:val="04A0" w:firstRow="1" w:lastRow="0" w:firstColumn="1" w:lastColumn="0" w:noHBand="0" w:noVBand="1"/>
          </w:tblPr>
          <w:tblGrid>
            <w:gridCol w:w="9238"/>
            <w:gridCol w:w="1116"/>
          </w:tblGrid>
          <w:tr w:rsidR="00845C6D" w:rsidRPr="00845C6D" w:rsidTr="00454D7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71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00" w:type="pct"/>
              </w:tcPr>
              <w:p w:rsidR="00586ED3" w:rsidRPr="00845C6D" w:rsidRDefault="008218DF">
                <w:pPr>
                  <w:pStyle w:val="NomePessoal"/>
                  <w:jc w:val="center"/>
                  <w:rPr>
                    <w:color w:val="auto"/>
                  </w:rPr>
                </w:pPr>
                <w:sdt>
                  <w:sdtPr>
                    <w:rPr>
                      <w:color w:val="auto"/>
                    </w:rPr>
                    <w:alias w:val="Autor"/>
                    <w:id w:val="-747420753"/>
                    <w:placeholder>
                      <w:docPart w:val="F1F289979D5B4877ADFF9CCE57D00F74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2156F9" w:rsidRPr="00845C6D">
                      <w:rPr>
                        <w:color w:val="auto"/>
                      </w:rPr>
                      <w:t>gUSTAVO sOUZA mONTEIRO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</w:tcPr>
              <w:p w:rsidR="00586ED3" w:rsidRPr="00845C6D" w:rsidRDefault="003838AA">
                <w:pPr>
                  <w:pStyle w:val="SemEspaamento"/>
                  <w:ind w:left="71" w:hanging="71"/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845C6D"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7E37C7CD" wp14:editId="3CF90746">
                          <wp:extent cx="548640" cy="640080"/>
                          <wp:effectExtent l="0" t="0" r="22860" b="26670"/>
                          <wp:docPr id="5" name="Retângulo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331AB" w:rsidRDefault="005331AB" w:rsidP="005331AB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 xmlns:w15="http://schemas.microsoft.com/office/word/2012/wordml">
                      <w:pict>
                        <v:rect w14:anchorId="6431276E" id="Retângulo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" fillcolor="#d2ce97 [1942]" strokecolor="#6b7c71 [2404]" strokeweight=".5pt">
                          <v:textbox>
                            <w:txbxContent>
                              <w:p w:rsidR="005331AB" w:rsidRDefault="005331AB" w:rsidP="005331AB"/>
                            </w:txbxContent>
                          </v:textbox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845C6D" w:rsidRPr="00845C6D" w:rsidTr="00454D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00" w:type="pct"/>
              </w:tcPr>
              <w:p w:rsidR="00586ED3" w:rsidRPr="00845C6D" w:rsidRDefault="008218DF" w:rsidP="009A697F">
                <w:pPr>
                  <w:pStyle w:val="SemEspaamento"/>
                  <w:jc w:val="center"/>
                  <w:rPr>
                    <w:caps/>
                  </w:rPr>
                </w:pPr>
                <w:sdt>
                  <w:sdtPr>
                    <w:rPr>
                      <w:caps/>
                      <w:sz w:val="18"/>
                      <w:szCs w:val="18"/>
                    </w:rPr>
                    <w:alias w:val="Endereço"/>
                    <w:id w:val="-741638233"/>
                    <w:placeholder>
                      <w:docPart w:val="8748E2DEA816491DBAE80A7D09A95570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2156F9" w:rsidRPr="00845C6D">
                      <w:rPr>
                        <w:caps/>
                        <w:sz w:val="18"/>
                        <w:szCs w:val="18"/>
                      </w:rPr>
                      <w:t xml:space="preserve">AV aVELÃ DE OLIVEIRA </w:t>
                    </w:r>
                    <w:r w:rsidR="009A697F">
                      <w:rPr>
                        <w:caps/>
                        <w:sz w:val="18"/>
                        <w:szCs w:val="18"/>
                      </w:rPr>
                      <w:t>- centro</w:t>
                    </w:r>
                  </w:sdtContent>
                </w:sdt>
              </w:p>
            </w:tc>
            <w:tc>
              <w:tcPr>
                <w:tcW w:w="0" w:type="pct"/>
                <w:vMerge/>
              </w:tcPr>
              <w:p w:rsidR="00586ED3" w:rsidRPr="00845C6D" w:rsidRDefault="00586ED3">
                <w:pPr>
                  <w:pStyle w:val="SemEspaamen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845C6D" w:rsidRPr="00845C6D" w:rsidTr="00454D74">
            <w:trPr>
              <w:trHeight w:val="8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00" w:type="pct"/>
              </w:tcPr>
              <w:p w:rsidR="00586ED3" w:rsidRPr="00845C6D" w:rsidRDefault="008218DF" w:rsidP="002156F9">
                <w:pPr>
                  <w:pStyle w:val="SemEspaamento"/>
                  <w:jc w:val="center"/>
                  <w:rPr>
                    <w:caps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Telefone"/>
                    <w:id w:val="-1808010215"/>
                    <w:placeholder>
                      <w:docPart w:val="052E2D60CEED46048F01102C5E164083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2156F9" w:rsidRPr="00845C6D">
                      <w:rPr>
                        <w:sz w:val="18"/>
                        <w:szCs w:val="18"/>
                      </w:rPr>
                      <w:t>(51) 9343-</w:t>
                    </w:r>
                  </w:sdtContent>
                </w:sdt>
                <w:r w:rsidR="009A697F" w:rsidRPr="00845C6D">
                  <w:rPr>
                    <w:sz w:val="18"/>
                    <w:szCs w:val="18"/>
                  </w:rPr>
                  <w:t>0371</w:t>
                </w:r>
                <w:r w:rsidR="009A697F">
                  <w:rPr>
                    <w:sz w:val="18"/>
                    <w:szCs w:val="18"/>
                  </w:rPr>
                  <w:t xml:space="preserve"> / 9347</w:t>
                </w:r>
                <w:r w:rsidR="002F46D4">
                  <w:rPr>
                    <w:sz w:val="18"/>
                    <w:szCs w:val="18"/>
                  </w:rPr>
                  <w:t>-</w:t>
                </w:r>
                <w:r w:rsidR="009A697F">
                  <w:rPr>
                    <w:sz w:val="18"/>
                    <w:szCs w:val="18"/>
                  </w:rPr>
                  <w:t>1203</w:t>
                </w:r>
                <w:r w:rsidR="009A697F" w:rsidRPr="00845C6D">
                  <w:rPr>
                    <w:sz w:val="18"/>
                    <w:szCs w:val="18"/>
                  </w:rPr>
                  <w:t xml:space="preserve"> ▪</w:t>
                </w:r>
                <w:r w:rsidR="003838AA" w:rsidRPr="00845C6D">
                  <w:rPr>
                    <w:sz w:val="18"/>
                    <w:szCs w:val="18"/>
                  </w:rPr>
                  <w:t xml:space="preserve">  </w:t>
                </w:r>
                <w:r w:rsidR="003838AA" w:rsidRPr="00845C6D">
                  <w:rPr>
                    <w:rFonts w:eastAsiaTheme="minorEastAsia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sz w:val="18"/>
                      <w:szCs w:val="18"/>
                    </w:rPr>
                    <w:alias w:val="Endereço de Email"/>
                    <w:id w:val="-725216357"/>
                    <w:placeholder>
                      <w:docPart w:val="81F7892FB185423FB06EA0DE3D21700E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2156F9" w:rsidRPr="00845C6D">
                      <w:rPr>
                        <w:sz w:val="18"/>
                        <w:szCs w:val="18"/>
                      </w:rPr>
                      <w:t>kasa.monteiro@hotmail.com</w:t>
                    </w:r>
                  </w:sdtContent>
                </w:sdt>
                <w:r w:rsidR="002156F9" w:rsidRPr="00845C6D">
                  <w:rPr>
                    <w:sz w:val="18"/>
                    <w:szCs w:val="18"/>
                  </w:rPr>
                  <w:t xml:space="preserve">   </w:t>
                </w:r>
                <w:r w:rsidR="009A697F" w:rsidRPr="00845C6D">
                  <w:rPr>
                    <w:sz w:val="18"/>
                    <w:szCs w:val="18"/>
                  </w:rPr>
                  <w:t>▪ Solteiro</w:t>
                </w:r>
                <w:r w:rsidR="004E2601">
                  <w:rPr>
                    <w:sz w:val="18"/>
                    <w:szCs w:val="18"/>
                  </w:rPr>
                  <w:t xml:space="preserve"> ▪ 19</w:t>
                </w:r>
                <w:r w:rsidR="009A697F">
                  <w:rPr>
                    <w:sz w:val="18"/>
                    <w:szCs w:val="18"/>
                  </w:rPr>
                  <w:t xml:space="preserve"> anos</w:t>
                </w:r>
                <w:r w:rsidR="00474C1B">
                  <w:rPr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0" w:type="pct"/>
              </w:tcPr>
              <w:p w:rsidR="00586ED3" w:rsidRPr="00845C6D" w:rsidRDefault="00586ED3">
                <w:pPr>
                  <w:pStyle w:val="SemEspaamen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:rsidR="00586ED3" w:rsidRPr="006F3C94" w:rsidRDefault="008218DF">
          <w:pPr>
            <w:rPr>
              <w:rFonts w:ascii="Bell MT" w:hAnsi="Bell MT"/>
              <w:b/>
              <w:bCs/>
            </w:rPr>
          </w:pPr>
        </w:p>
      </w:sdtContent>
    </w:sdt>
    <w:p w:rsidR="006F3C94" w:rsidRPr="009E2318" w:rsidRDefault="003838AA" w:rsidP="00454D74">
      <w:pPr>
        <w:pStyle w:val="Ttulo"/>
        <w:rPr>
          <w:rStyle w:val="Forte"/>
          <w:sz w:val="24"/>
          <w:szCs w:val="24"/>
        </w:rPr>
      </w:pPr>
      <w:r w:rsidRPr="009E2318">
        <w:rPr>
          <w:rStyle w:val="Forte"/>
          <w:sz w:val="24"/>
          <w:szCs w:val="24"/>
        </w:rPr>
        <w:t>Objetivos</w:t>
      </w:r>
    </w:p>
    <w:p w:rsidR="006F3C94" w:rsidRPr="009E2318" w:rsidRDefault="008552B4" w:rsidP="00C94424">
      <w:pPr>
        <w:jc w:val="both"/>
        <w:rPr>
          <w:rFonts w:ascii="Bell MT" w:hAnsi="Bell MT" w:cs="Browallia New"/>
          <w:sz w:val="24"/>
          <w:szCs w:val="24"/>
        </w:rPr>
      </w:pPr>
      <w:r>
        <w:rPr>
          <w:rFonts w:asciiTheme="majorHAnsi" w:hAnsiTheme="majorHAnsi" w:cs="Browallia New"/>
          <w:sz w:val="24"/>
          <w:szCs w:val="24"/>
        </w:rPr>
        <w:t>Administrativo</w:t>
      </w:r>
      <w:bookmarkStart w:id="0" w:name="_GoBack"/>
      <w:bookmarkEnd w:id="0"/>
      <w:r>
        <w:rPr>
          <w:rFonts w:asciiTheme="majorHAnsi" w:hAnsiTheme="majorHAnsi" w:cs="Browallia New"/>
          <w:sz w:val="24"/>
          <w:szCs w:val="24"/>
        </w:rPr>
        <w:t xml:space="preserve">  Comercial / Financeiro</w:t>
      </w:r>
    </w:p>
    <w:p w:rsidR="00586ED3" w:rsidRPr="009E2318" w:rsidRDefault="003838AA" w:rsidP="00454D74">
      <w:pPr>
        <w:pStyle w:val="Ttulo"/>
        <w:rPr>
          <w:rStyle w:val="Forte"/>
          <w:sz w:val="24"/>
          <w:szCs w:val="24"/>
        </w:rPr>
      </w:pPr>
      <w:r w:rsidRPr="009E2318">
        <w:rPr>
          <w:rStyle w:val="Forte"/>
          <w:sz w:val="24"/>
          <w:szCs w:val="24"/>
        </w:rPr>
        <w:t>Experiência</w:t>
      </w:r>
    </w:p>
    <w:p w:rsidR="005C36E7" w:rsidRDefault="00B8236C" w:rsidP="00B8236C">
      <w:pPr>
        <w:spacing w:line="264" w:lineRule="auto"/>
        <w:jc w:val="both"/>
        <w:rPr>
          <w:rFonts w:ascii="Aparajita" w:hAnsi="Aparajita" w:cs="Aparajita"/>
          <w:sz w:val="28"/>
          <w:szCs w:val="24"/>
        </w:rPr>
      </w:pPr>
      <w:proofErr w:type="spellStart"/>
      <w:r w:rsidRPr="00EC5208">
        <w:rPr>
          <w:rFonts w:ascii="Aparajita" w:hAnsi="Aparajita" w:cs="Aparajita"/>
          <w:sz w:val="28"/>
          <w:szCs w:val="24"/>
        </w:rPr>
        <w:t>Aadvance</w:t>
      </w:r>
      <w:proofErr w:type="spellEnd"/>
      <w:r w:rsidRPr="00EC5208">
        <w:rPr>
          <w:rFonts w:ascii="Aparajita" w:hAnsi="Aparajita" w:cs="Aparajita"/>
          <w:spacing w:val="24"/>
          <w:sz w:val="28"/>
          <w:szCs w:val="24"/>
        </w:rPr>
        <w:t xml:space="preserve"> – Consultoria e </w:t>
      </w:r>
      <w:proofErr w:type="gramStart"/>
      <w:r w:rsidRPr="00EC5208">
        <w:rPr>
          <w:rFonts w:ascii="Aparajita" w:hAnsi="Aparajita" w:cs="Aparajita"/>
          <w:spacing w:val="24"/>
          <w:sz w:val="28"/>
          <w:szCs w:val="24"/>
        </w:rPr>
        <w:t xml:space="preserve">Acessória </w:t>
      </w:r>
      <w:r w:rsidRPr="00EC5208">
        <w:rPr>
          <w:rFonts w:ascii="Arial" w:eastAsiaTheme="majorEastAsia" w:hAnsi="Arial" w:cs="Arial"/>
          <w:spacing w:val="24"/>
          <w:sz w:val="28"/>
          <w:szCs w:val="24"/>
        </w:rPr>
        <w:t>▪</w:t>
      </w:r>
      <w:r w:rsidRPr="00EC5208">
        <w:rPr>
          <w:rFonts w:ascii="Aparajita" w:eastAsiaTheme="majorEastAsia" w:hAnsi="Aparajita" w:cs="Aparajita"/>
          <w:spacing w:val="24"/>
          <w:sz w:val="28"/>
          <w:szCs w:val="24"/>
        </w:rPr>
        <w:t xml:space="preserve"> </w:t>
      </w:r>
      <w:r w:rsidRPr="00EC5208">
        <w:rPr>
          <w:rFonts w:ascii="Aparajita" w:hAnsi="Aparajita" w:cs="Aparajita"/>
          <w:sz w:val="28"/>
          <w:szCs w:val="24"/>
        </w:rPr>
        <w:t>Porto</w:t>
      </w:r>
      <w:proofErr w:type="gramEnd"/>
      <w:r w:rsidRPr="00EC5208">
        <w:rPr>
          <w:rFonts w:ascii="Aparajita" w:hAnsi="Aparajita" w:cs="Aparajita"/>
          <w:sz w:val="28"/>
          <w:szCs w:val="24"/>
        </w:rPr>
        <w:t xml:space="preserve"> alegre/RS</w:t>
      </w:r>
      <w:r w:rsidR="005C36E7" w:rsidRPr="00EC5208">
        <w:rPr>
          <w:rFonts w:ascii="Aparajita" w:hAnsi="Aparajita" w:cs="Aparajita"/>
          <w:sz w:val="28"/>
          <w:szCs w:val="24"/>
        </w:rPr>
        <w:t xml:space="preserve"> – </w:t>
      </w:r>
    </w:p>
    <w:p w:rsidR="00D74BC1" w:rsidRPr="009E2318" w:rsidRDefault="00D74BC1" w:rsidP="00D74BC1">
      <w:pPr>
        <w:spacing w:line="264" w:lineRule="auto"/>
        <w:jc w:val="both"/>
        <w:rPr>
          <w:rFonts w:ascii="Bell MT" w:hAnsi="Bell MT"/>
          <w:sz w:val="24"/>
          <w:szCs w:val="24"/>
        </w:rPr>
      </w:pPr>
      <w:r w:rsidRPr="009E2318">
        <w:rPr>
          <w:rFonts w:ascii="Bell MT" w:hAnsi="Bell MT"/>
          <w:sz w:val="24"/>
          <w:szCs w:val="24"/>
          <w:u w:val="single"/>
        </w:rPr>
        <w:t>Monitor Operacional Pleno</w:t>
      </w:r>
      <w:proofErr w:type="gramStart"/>
      <w:r w:rsidRPr="009E2318">
        <w:rPr>
          <w:rFonts w:ascii="Bell MT" w:hAnsi="Bell MT"/>
          <w:sz w:val="24"/>
          <w:szCs w:val="24"/>
        </w:rPr>
        <w:t xml:space="preserve">    </w:t>
      </w:r>
      <w:proofErr w:type="gramEnd"/>
      <w:r w:rsidRPr="009E2318">
        <w:rPr>
          <w:rFonts w:ascii="Bell MT" w:hAnsi="Bell MT"/>
          <w:sz w:val="24"/>
          <w:szCs w:val="24"/>
        </w:rPr>
        <w:t xml:space="preserve">08/06/2015 - </w:t>
      </w:r>
      <w:r w:rsidRPr="009E2318">
        <w:rPr>
          <w:rFonts w:ascii="Arial" w:hAnsi="Arial" w:cs="Arial"/>
          <w:sz w:val="24"/>
          <w:szCs w:val="24"/>
        </w:rPr>
        <w:t>30/07/2015</w:t>
      </w:r>
    </w:p>
    <w:p w:rsidR="00D74BC1" w:rsidRPr="00EC5208" w:rsidRDefault="00D74BC1" w:rsidP="00D74BC1">
      <w:pPr>
        <w:pStyle w:val="PargrafodaLista"/>
        <w:numPr>
          <w:ilvl w:val="0"/>
          <w:numId w:val="15"/>
        </w:numPr>
        <w:spacing w:line="264" w:lineRule="auto"/>
        <w:jc w:val="both"/>
        <w:rPr>
          <w:rFonts w:ascii="Aparajita" w:hAnsi="Aparajita" w:cs="Aparajita"/>
          <w:color w:val="auto"/>
          <w:sz w:val="28"/>
          <w:szCs w:val="24"/>
        </w:rPr>
      </w:pPr>
      <w:r w:rsidRPr="00EC5208">
        <w:rPr>
          <w:rFonts w:ascii="Aparajita" w:hAnsi="Aparajita" w:cs="Aparajita"/>
          <w:color w:val="auto"/>
          <w:sz w:val="28"/>
          <w:szCs w:val="24"/>
        </w:rPr>
        <w:t>Análise e controle de Resultados (</w:t>
      </w:r>
      <w:r w:rsidRPr="00EC5208">
        <w:rPr>
          <w:rFonts w:ascii="Aparajita" w:hAnsi="Aparajita" w:cs="Aparajita"/>
          <w:color w:val="000000" w:themeColor="text1"/>
          <w:sz w:val="28"/>
          <w:szCs w:val="24"/>
        </w:rPr>
        <w:t>Formação e manutenção de toda equipe de trabalho, visando produtividade e agilidade, motivação e liderança da equipe.);</w:t>
      </w:r>
    </w:p>
    <w:p w:rsidR="00D74BC1" w:rsidRPr="00EC5208" w:rsidRDefault="00D74BC1" w:rsidP="00D74BC1">
      <w:pPr>
        <w:pStyle w:val="PargrafodaLista"/>
        <w:numPr>
          <w:ilvl w:val="0"/>
          <w:numId w:val="15"/>
        </w:numPr>
        <w:spacing w:line="264" w:lineRule="auto"/>
        <w:jc w:val="both"/>
        <w:rPr>
          <w:rFonts w:ascii="Aparajita" w:hAnsi="Aparajita" w:cs="Aparajita"/>
          <w:color w:val="auto"/>
          <w:sz w:val="28"/>
          <w:szCs w:val="24"/>
        </w:rPr>
      </w:pPr>
      <w:r w:rsidRPr="00EC5208">
        <w:rPr>
          <w:rFonts w:ascii="Aparajita" w:hAnsi="Aparajita" w:cs="Aparajita"/>
          <w:color w:val="auto"/>
          <w:sz w:val="28"/>
          <w:szCs w:val="24"/>
        </w:rPr>
        <w:t xml:space="preserve">Planejamento, desenvolvimento e implantação das estratégias de Gestão de Pessoas </w:t>
      </w:r>
      <w:proofErr w:type="gramStart"/>
      <w:r w:rsidRPr="00EC5208">
        <w:rPr>
          <w:rFonts w:ascii="Aparajita" w:hAnsi="Aparajita" w:cs="Aparajita"/>
          <w:color w:val="auto"/>
          <w:sz w:val="28"/>
          <w:szCs w:val="24"/>
        </w:rPr>
        <w:t>nas</w:t>
      </w:r>
      <w:proofErr w:type="gramEnd"/>
    </w:p>
    <w:p w:rsidR="00D74BC1" w:rsidRPr="00EC5208" w:rsidRDefault="00D74BC1" w:rsidP="00D74BC1">
      <w:pPr>
        <w:pStyle w:val="PargrafodaLista"/>
        <w:numPr>
          <w:ilvl w:val="0"/>
          <w:numId w:val="15"/>
        </w:numPr>
        <w:spacing w:line="264" w:lineRule="auto"/>
        <w:jc w:val="both"/>
        <w:rPr>
          <w:rFonts w:ascii="Aparajita" w:hAnsi="Aparajita" w:cs="Aparajita"/>
          <w:color w:val="auto"/>
          <w:sz w:val="28"/>
          <w:szCs w:val="24"/>
        </w:rPr>
      </w:pPr>
      <w:proofErr w:type="gramStart"/>
      <w:r w:rsidRPr="00EC5208">
        <w:rPr>
          <w:rFonts w:ascii="Aparajita" w:hAnsi="Aparajita" w:cs="Aparajita"/>
          <w:color w:val="auto"/>
          <w:sz w:val="28"/>
          <w:szCs w:val="24"/>
        </w:rPr>
        <w:t>unidades</w:t>
      </w:r>
      <w:proofErr w:type="gramEnd"/>
      <w:r w:rsidRPr="00EC5208">
        <w:rPr>
          <w:rFonts w:ascii="Aparajita" w:hAnsi="Aparajita" w:cs="Aparajita"/>
          <w:color w:val="auto"/>
          <w:sz w:val="28"/>
          <w:szCs w:val="24"/>
        </w:rPr>
        <w:t xml:space="preserve"> de negócio.</w:t>
      </w:r>
    </w:p>
    <w:p w:rsidR="00D74BC1" w:rsidRPr="00EC5208" w:rsidRDefault="00D74BC1" w:rsidP="00D74BC1">
      <w:pPr>
        <w:pStyle w:val="PargrafodaLista"/>
        <w:numPr>
          <w:ilvl w:val="0"/>
          <w:numId w:val="15"/>
        </w:numPr>
        <w:spacing w:line="264" w:lineRule="auto"/>
        <w:jc w:val="both"/>
        <w:rPr>
          <w:rFonts w:ascii="Aparajita" w:hAnsi="Aparajita" w:cs="Aparajita"/>
          <w:color w:val="auto"/>
          <w:sz w:val="28"/>
          <w:szCs w:val="24"/>
        </w:rPr>
      </w:pPr>
      <w:r w:rsidRPr="00EC5208">
        <w:rPr>
          <w:rFonts w:ascii="Aparajita" w:hAnsi="Aparajita" w:cs="Aparajita"/>
          <w:color w:val="auto"/>
          <w:sz w:val="28"/>
          <w:szCs w:val="24"/>
        </w:rPr>
        <w:t xml:space="preserve">Desenvolvimento de pessoas designadas às carteiras: Colombo; </w:t>
      </w:r>
      <w:proofErr w:type="gramStart"/>
      <w:r w:rsidRPr="00EC5208">
        <w:rPr>
          <w:rFonts w:ascii="Aparajita" w:hAnsi="Aparajita" w:cs="Aparajita"/>
          <w:color w:val="auto"/>
          <w:sz w:val="28"/>
          <w:szCs w:val="24"/>
        </w:rPr>
        <w:t>Quero –Quero</w:t>
      </w:r>
      <w:proofErr w:type="gramEnd"/>
      <w:r w:rsidRPr="00EC5208">
        <w:rPr>
          <w:rFonts w:ascii="Aparajita" w:hAnsi="Aparajita" w:cs="Aparajita"/>
          <w:color w:val="auto"/>
          <w:sz w:val="28"/>
          <w:szCs w:val="24"/>
        </w:rPr>
        <w:t xml:space="preserve"> e </w:t>
      </w:r>
      <w:proofErr w:type="spellStart"/>
      <w:r w:rsidRPr="00EC5208">
        <w:rPr>
          <w:rFonts w:ascii="Aparajita" w:hAnsi="Aparajita" w:cs="Aparajita"/>
          <w:color w:val="auto"/>
          <w:sz w:val="28"/>
          <w:szCs w:val="24"/>
        </w:rPr>
        <w:t>Salfer</w:t>
      </w:r>
      <w:proofErr w:type="spellEnd"/>
      <w:r w:rsidRPr="00EC5208">
        <w:rPr>
          <w:rFonts w:ascii="Aparajita" w:hAnsi="Aparajita" w:cs="Aparajita"/>
          <w:color w:val="auto"/>
          <w:sz w:val="28"/>
          <w:szCs w:val="24"/>
        </w:rPr>
        <w:t>.</w:t>
      </w:r>
    </w:p>
    <w:p w:rsidR="00D74BC1" w:rsidRPr="00D74BC1" w:rsidRDefault="00D74BC1" w:rsidP="00D74BC1">
      <w:pPr>
        <w:pStyle w:val="PargrafodaLista"/>
        <w:numPr>
          <w:ilvl w:val="0"/>
          <w:numId w:val="18"/>
        </w:numPr>
        <w:spacing w:line="264" w:lineRule="auto"/>
        <w:rPr>
          <w:rFonts w:ascii="Aparajita" w:hAnsi="Aparajita" w:cs="Aparajita"/>
          <w:color w:val="auto"/>
          <w:sz w:val="28"/>
          <w:szCs w:val="24"/>
        </w:rPr>
      </w:pPr>
      <w:r w:rsidRPr="00EC5208">
        <w:rPr>
          <w:rFonts w:ascii="Aparajita" w:hAnsi="Aparajita" w:cs="Aparajita"/>
          <w:color w:val="auto"/>
          <w:sz w:val="28"/>
          <w:szCs w:val="24"/>
        </w:rPr>
        <w:t>Condução de processos de negociação de acordos coletivos envolvendo comissões de trabalhadores.</w:t>
      </w:r>
    </w:p>
    <w:p w:rsidR="00B8236C" w:rsidRPr="009E2318" w:rsidRDefault="005C36E7" w:rsidP="00B8236C">
      <w:pPr>
        <w:spacing w:line="264" w:lineRule="auto"/>
        <w:jc w:val="both"/>
        <w:rPr>
          <w:rFonts w:ascii="Arial" w:hAnsi="Arial" w:cs="Arial"/>
          <w:sz w:val="24"/>
          <w:szCs w:val="24"/>
        </w:rPr>
      </w:pPr>
      <w:r w:rsidRPr="009E2318">
        <w:rPr>
          <w:rFonts w:ascii="Bell MT" w:hAnsi="Bell MT"/>
          <w:sz w:val="24"/>
          <w:szCs w:val="24"/>
          <w:u w:val="single"/>
        </w:rPr>
        <w:t>Negociador</w:t>
      </w:r>
      <w:r w:rsidRPr="009E2318">
        <w:rPr>
          <w:rFonts w:ascii="Bell MT" w:hAnsi="Bell MT"/>
          <w:sz w:val="24"/>
          <w:szCs w:val="24"/>
        </w:rPr>
        <w:t xml:space="preserve"> </w:t>
      </w:r>
      <w:r w:rsidRPr="009E2318">
        <w:rPr>
          <w:rFonts w:ascii="Times New Roman" w:eastAsiaTheme="majorEastAsia" w:hAnsi="Times New Roman" w:cs="Times New Roman"/>
          <w:spacing w:val="24"/>
          <w:sz w:val="24"/>
          <w:szCs w:val="24"/>
        </w:rPr>
        <w:t>▪</w:t>
      </w:r>
      <w:r w:rsidRPr="009E2318">
        <w:rPr>
          <w:rFonts w:ascii="Bell MT" w:eastAsiaTheme="majorEastAsia" w:hAnsi="Bell MT" w:cstheme="majorBidi"/>
          <w:spacing w:val="24"/>
          <w:sz w:val="24"/>
          <w:szCs w:val="24"/>
        </w:rPr>
        <w:t xml:space="preserve"> </w:t>
      </w:r>
      <w:r w:rsidRPr="009E2318">
        <w:rPr>
          <w:rFonts w:ascii="Arial" w:hAnsi="Arial" w:cs="Arial"/>
          <w:sz w:val="24"/>
          <w:szCs w:val="24"/>
        </w:rPr>
        <w:t xml:space="preserve">16/03/2014 – 05/06/2015 </w:t>
      </w:r>
    </w:p>
    <w:p w:rsidR="00B8236C" w:rsidRPr="00EC5208" w:rsidRDefault="00B8236C" w:rsidP="00B8236C">
      <w:pPr>
        <w:pStyle w:val="PargrafodaLista"/>
        <w:numPr>
          <w:ilvl w:val="0"/>
          <w:numId w:val="15"/>
        </w:numPr>
        <w:spacing w:line="264" w:lineRule="auto"/>
        <w:jc w:val="both"/>
        <w:rPr>
          <w:rFonts w:ascii="Aparajita" w:hAnsi="Aparajita" w:cs="Aparajita"/>
          <w:color w:val="auto"/>
          <w:sz w:val="28"/>
          <w:szCs w:val="24"/>
        </w:rPr>
      </w:pPr>
      <w:r w:rsidRPr="00EC5208">
        <w:rPr>
          <w:rFonts w:ascii="Aparajita" w:hAnsi="Aparajita" w:cs="Aparajita"/>
          <w:color w:val="auto"/>
          <w:sz w:val="28"/>
          <w:szCs w:val="24"/>
        </w:rPr>
        <w:t xml:space="preserve">Atividade: Renegociação </w:t>
      </w:r>
      <w:r w:rsidR="004E2601" w:rsidRPr="00EC5208">
        <w:rPr>
          <w:rFonts w:ascii="Aparajita" w:hAnsi="Aparajita" w:cs="Aparajita"/>
          <w:color w:val="auto"/>
          <w:sz w:val="28"/>
          <w:szCs w:val="24"/>
        </w:rPr>
        <w:t>e co</w:t>
      </w:r>
      <w:r w:rsidR="000A23D8" w:rsidRPr="00EC5208">
        <w:rPr>
          <w:rFonts w:ascii="Aparajita" w:hAnsi="Aparajita" w:cs="Aparajita"/>
          <w:color w:val="auto"/>
          <w:sz w:val="28"/>
          <w:szCs w:val="24"/>
        </w:rPr>
        <w:t xml:space="preserve">nsultoria </w:t>
      </w:r>
      <w:r w:rsidRPr="00EC5208">
        <w:rPr>
          <w:rFonts w:ascii="Aparajita" w:hAnsi="Aparajita" w:cs="Aparajita"/>
          <w:color w:val="auto"/>
          <w:sz w:val="28"/>
          <w:szCs w:val="24"/>
        </w:rPr>
        <w:t xml:space="preserve">de inadimplência ao Serasa e SPC, ás empresas Agiplan Financeira; </w:t>
      </w:r>
      <w:proofErr w:type="spellStart"/>
      <w:r w:rsidRPr="00EC5208">
        <w:rPr>
          <w:rFonts w:ascii="Aparajita" w:hAnsi="Aparajita" w:cs="Aparajita"/>
          <w:color w:val="auto"/>
          <w:sz w:val="28"/>
          <w:szCs w:val="24"/>
        </w:rPr>
        <w:t>Portocred</w:t>
      </w:r>
      <w:proofErr w:type="spellEnd"/>
      <w:r w:rsidR="00A807B7" w:rsidRPr="00EC5208">
        <w:rPr>
          <w:rFonts w:ascii="Aparajita" w:hAnsi="Aparajita" w:cs="Aparajita"/>
          <w:color w:val="auto"/>
          <w:sz w:val="28"/>
          <w:szCs w:val="24"/>
        </w:rPr>
        <w:t xml:space="preserve">; </w:t>
      </w:r>
      <w:proofErr w:type="spellStart"/>
      <w:r w:rsidRPr="00EC5208">
        <w:rPr>
          <w:rFonts w:ascii="Aparajita" w:hAnsi="Aparajita" w:cs="Aparajita"/>
          <w:color w:val="auto"/>
          <w:sz w:val="28"/>
          <w:szCs w:val="24"/>
        </w:rPr>
        <w:t>Salfer</w:t>
      </w:r>
      <w:proofErr w:type="spellEnd"/>
      <w:r w:rsidRPr="00EC5208">
        <w:rPr>
          <w:rFonts w:ascii="Aparajita" w:hAnsi="Aparajita" w:cs="Aparajita"/>
          <w:color w:val="auto"/>
          <w:sz w:val="28"/>
          <w:szCs w:val="24"/>
        </w:rPr>
        <w:t xml:space="preserve">; Quero </w:t>
      </w:r>
      <w:proofErr w:type="spellStart"/>
      <w:r w:rsidRPr="00EC5208">
        <w:rPr>
          <w:rFonts w:ascii="Aparajita" w:hAnsi="Aparajita" w:cs="Aparajita"/>
          <w:color w:val="auto"/>
          <w:sz w:val="28"/>
          <w:szCs w:val="24"/>
        </w:rPr>
        <w:t>Quero</w:t>
      </w:r>
      <w:proofErr w:type="spellEnd"/>
      <w:r w:rsidRPr="00EC5208">
        <w:rPr>
          <w:rFonts w:ascii="Aparajita" w:hAnsi="Aparajita" w:cs="Aparajita"/>
          <w:color w:val="auto"/>
          <w:sz w:val="28"/>
          <w:szCs w:val="24"/>
        </w:rPr>
        <w:t xml:space="preserve"> e Colombo;</w:t>
      </w:r>
    </w:p>
    <w:p w:rsidR="004E2601" w:rsidRPr="00EC5208" w:rsidRDefault="004E2601" w:rsidP="00B8236C">
      <w:pPr>
        <w:pStyle w:val="PargrafodaLista"/>
        <w:numPr>
          <w:ilvl w:val="0"/>
          <w:numId w:val="15"/>
        </w:numPr>
        <w:spacing w:line="264" w:lineRule="auto"/>
        <w:jc w:val="both"/>
        <w:rPr>
          <w:rFonts w:ascii="Aparajita" w:hAnsi="Aparajita" w:cs="Aparajita"/>
          <w:color w:val="auto"/>
          <w:sz w:val="28"/>
          <w:szCs w:val="24"/>
        </w:rPr>
      </w:pPr>
      <w:r w:rsidRPr="00EC5208">
        <w:rPr>
          <w:rFonts w:ascii="Aparajita" w:hAnsi="Aparajita" w:cs="Aparajita"/>
          <w:color w:val="auto"/>
          <w:sz w:val="28"/>
          <w:szCs w:val="24"/>
        </w:rPr>
        <w:t>Atendimento ao cliente ativo e receptivo.</w:t>
      </w:r>
    </w:p>
    <w:p w:rsidR="004E2601" w:rsidRPr="009E2318" w:rsidRDefault="004E2601" w:rsidP="004E2601">
      <w:pPr>
        <w:pStyle w:val="PargrafodaLista"/>
        <w:spacing w:line="264" w:lineRule="auto"/>
        <w:ind w:firstLine="0"/>
        <w:jc w:val="both"/>
        <w:rPr>
          <w:rFonts w:ascii="Bell MT" w:hAnsi="Bell MT"/>
          <w:color w:val="auto"/>
          <w:sz w:val="24"/>
          <w:szCs w:val="24"/>
        </w:rPr>
      </w:pPr>
    </w:p>
    <w:p w:rsidR="0025595B" w:rsidRPr="009E2318" w:rsidRDefault="0025595B" w:rsidP="00C94424">
      <w:pPr>
        <w:spacing w:line="264" w:lineRule="auto"/>
        <w:jc w:val="both"/>
        <w:rPr>
          <w:rFonts w:ascii="Bell MT" w:eastAsiaTheme="majorEastAsia" w:hAnsi="Bell MT" w:cstheme="majorBidi"/>
          <w:spacing w:val="24"/>
          <w:sz w:val="24"/>
          <w:szCs w:val="24"/>
        </w:rPr>
      </w:pPr>
      <w:r w:rsidRPr="00D74BC1">
        <w:rPr>
          <w:rFonts w:ascii="Bell MT" w:hAnsi="Bell MT"/>
          <w:sz w:val="24"/>
          <w:szCs w:val="24"/>
          <w:u w:val="single"/>
        </w:rPr>
        <w:t>Autônomo</w:t>
      </w:r>
      <w:r w:rsidRPr="009E2318">
        <w:rPr>
          <w:rFonts w:ascii="Bell MT" w:hAnsi="Bell MT"/>
          <w:sz w:val="24"/>
          <w:szCs w:val="24"/>
        </w:rPr>
        <w:t xml:space="preserve"> </w:t>
      </w:r>
      <w:r w:rsidRPr="009E2318">
        <w:rPr>
          <w:rFonts w:ascii="Times New Roman" w:eastAsiaTheme="majorEastAsia" w:hAnsi="Times New Roman" w:cs="Times New Roman"/>
          <w:spacing w:val="24"/>
          <w:sz w:val="24"/>
          <w:szCs w:val="24"/>
        </w:rPr>
        <w:t>▪</w:t>
      </w:r>
      <w:r w:rsidRPr="009E2318">
        <w:rPr>
          <w:rFonts w:ascii="Bell MT" w:eastAsiaTheme="majorEastAsia" w:hAnsi="Bell MT" w:cstheme="majorBidi"/>
          <w:spacing w:val="24"/>
          <w:sz w:val="24"/>
          <w:szCs w:val="24"/>
        </w:rPr>
        <w:t xml:space="preserve"> período de </w:t>
      </w:r>
      <w:proofErr w:type="gramStart"/>
      <w:r w:rsidRPr="009E2318">
        <w:rPr>
          <w:rFonts w:ascii="Bell MT" w:eastAsiaTheme="majorEastAsia" w:hAnsi="Bell MT" w:cstheme="majorBidi"/>
          <w:spacing w:val="24"/>
          <w:sz w:val="24"/>
          <w:szCs w:val="24"/>
        </w:rPr>
        <w:t>1</w:t>
      </w:r>
      <w:proofErr w:type="gramEnd"/>
      <w:r w:rsidRPr="009E2318">
        <w:rPr>
          <w:rFonts w:ascii="Bell MT" w:eastAsiaTheme="majorEastAsia" w:hAnsi="Bell MT" w:cstheme="majorBidi"/>
          <w:spacing w:val="24"/>
          <w:sz w:val="24"/>
          <w:szCs w:val="24"/>
        </w:rPr>
        <w:t xml:space="preserve"> ano</w:t>
      </w:r>
    </w:p>
    <w:p w:rsidR="0025595B" w:rsidRPr="00EC5208" w:rsidRDefault="00D135EB" w:rsidP="00B46DEE">
      <w:pPr>
        <w:pStyle w:val="PargrafodaLista"/>
        <w:numPr>
          <w:ilvl w:val="0"/>
          <w:numId w:val="16"/>
        </w:numPr>
        <w:spacing w:line="264" w:lineRule="auto"/>
        <w:jc w:val="both"/>
        <w:rPr>
          <w:rFonts w:ascii="Aparajita" w:hAnsi="Aparajita" w:cs="Aparajita"/>
          <w:color w:val="auto"/>
          <w:sz w:val="28"/>
          <w:szCs w:val="24"/>
        </w:rPr>
      </w:pPr>
      <w:r w:rsidRPr="00EC5208">
        <w:rPr>
          <w:rFonts w:ascii="Aparajita" w:eastAsiaTheme="majorEastAsia" w:hAnsi="Aparajita" w:cs="Aparajita"/>
          <w:color w:val="auto"/>
          <w:spacing w:val="24"/>
          <w:sz w:val="28"/>
          <w:szCs w:val="24"/>
        </w:rPr>
        <w:t>Atividade</w:t>
      </w:r>
      <w:r w:rsidR="00B46DEE" w:rsidRPr="00EC5208">
        <w:rPr>
          <w:rFonts w:ascii="Aparajita" w:eastAsiaTheme="majorEastAsia" w:hAnsi="Aparajita" w:cs="Aparajita"/>
          <w:color w:val="auto"/>
          <w:spacing w:val="24"/>
          <w:sz w:val="28"/>
          <w:szCs w:val="24"/>
        </w:rPr>
        <w:t xml:space="preserve">: </w:t>
      </w:r>
      <w:r w:rsidR="0025595B" w:rsidRPr="00EC5208">
        <w:rPr>
          <w:rFonts w:ascii="Aparajita" w:eastAsiaTheme="majorEastAsia" w:hAnsi="Aparajita" w:cs="Aparajita"/>
          <w:color w:val="auto"/>
          <w:spacing w:val="24"/>
          <w:sz w:val="28"/>
          <w:szCs w:val="24"/>
        </w:rPr>
        <w:t xml:space="preserve">Suporte </w:t>
      </w:r>
      <w:r w:rsidR="00AB4063" w:rsidRPr="00EC5208">
        <w:rPr>
          <w:rFonts w:ascii="Aparajita" w:eastAsiaTheme="majorEastAsia" w:hAnsi="Aparajita" w:cs="Aparajita"/>
          <w:color w:val="auto"/>
          <w:spacing w:val="24"/>
          <w:sz w:val="28"/>
          <w:szCs w:val="24"/>
        </w:rPr>
        <w:t>técnico em micros computadores;</w:t>
      </w:r>
    </w:p>
    <w:p w:rsidR="00B46DEE" w:rsidRPr="00EC5208" w:rsidRDefault="00B46DEE" w:rsidP="00B46DEE">
      <w:pPr>
        <w:pStyle w:val="PargrafodaLista"/>
        <w:numPr>
          <w:ilvl w:val="0"/>
          <w:numId w:val="16"/>
        </w:numPr>
        <w:spacing w:line="264" w:lineRule="auto"/>
        <w:jc w:val="both"/>
        <w:rPr>
          <w:rFonts w:ascii="Aparajita" w:hAnsi="Aparajita" w:cs="Aparajita"/>
          <w:sz w:val="28"/>
          <w:szCs w:val="24"/>
        </w:rPr>
      </w:pPr>
      <w:r w:rsidRPr="00EC5208">
        <w:rPr>
          <w:rFonts w:ascii="Aparajita" w:eastAsiaTheme="majorEastAsia" w:hAnsi="Aparajita" w:cs="Aparajita"/>
          <w:color w:val="auto"/>
          <w:spacing w:val="24"/>
          <w:sz w:val="28"/>
          <w:szCs w:val="24"/>
        </w:rPr>
        <w:t>Instalação de aplicativos e Softwares</w:t>
      </w:r>
      <w:r w:rsidRPr="00EC5208">
        <w:rPr>
          <w:rFonts w:ascii="Aparajita" w:eastAsiaTheme="majorEastAsia" w:hAnsi="Aparajita" w:cs="Aparajita"/>
          <w:spacing w:val="24"/>
          <w:sz w:val="28"/>
          <w:szCs w:val="24"/>
        </w:rPr>
        <w:t>.</w:t>
      </w:r>
    </w:p>
    <w:p w:rsidR="004E2601" w:rsidRPr="009E2318" w:rsidRDefault="004E2601" w:rsidP="004E2601">
      <w:pPr>
        <w:pStyle w:val="PargrafodaLista"/>
        <w:spacing w:line="264" w:lineRule="auto"/>
        <w:ind w:firstLine="0"/>
        <w:jc w:val="both"/>
        <w:rPr>
          <w:rFonts w:ascii="Bell MT" w:hAnsi="Bell MT"/>
          <w:sz w:val="24"/>
          <w:szCs w:val="24"/>
        </w:rPr>
      </w:pPr>
    </w:p>
    <w:p w:rsidR="00586ED3" w:rsidRPr="009E2318" w:rsidRDefault="003838AA" w:rsidP="00454D74">
      <w:pPr>
        <w:pStyle w:val="Ttulo"/>
        <w:rPr>
          <w:rStyle w:val="Forte"/>
          <w:sz w:val="24"/>
          <w:szCs w:val="24"/>
        </w:rPr>
      </w:pPr>
      <w:r w:rsidRPr="009E2318">
        <w:rPr>
          <w:rStyle w:val="Forte"/>
          <w:sz w:val="24"/>
          <w:szCs w:val="24"/>
        </w:rPr>
        <w:t>Educação</w:t>
      </w:r>
    </w:p>
    <w:p w:rsidR="00EF158F" w:rsidRPr="00EC5208" w:rsidRDefault="00EF158F" w:rsidP="00C94424">
      <w:pPr>
        <w:pStyle w:val="Subseo"/>
        <w:jc w:val="both"/>
        <w:rPr>
          <w:rFonts w:ascii="Aparajita" w:hAnsi="Aparajita" w:cs="Aparajita"/>
          <w:color w:val="auto"/>
          <w:sz w:val="28"/>
          <w:szCs w:val="24"/>
        </w:rPr>
      </w:pPr>
      <w:proofErr w:type="gramStart"/>
      <w:r w:rsidRPr="00EC5208">
        <w:rPr>
          <w:rFonts w:ascii="Aparajita" w:hAnsi="Aparajita" w:cs="Aparajita"/>
          <w:color w:val="auto"/>
          <w:sz w:val="28"/>
          <w:szCs w:val="24"/>
        </w:rPr>
        <w:t>Senai</w:t>
      </w:r>
      <w:proofErr w:type="gramEnd"/>
      <w:r w:rsidRPr="00EC5208">
        <w:rPr>
          <w:rFonts w:ascii="Aparajita" w:hAnsi="Aparajita" w:cs="Aparajita"/>
          <w:color w:val="auto"/>
          <w:sz w:val="28"/>
          <w:szCs w:val="24"/>
        </w:rPr>
        <w:t xml:space="preserve"> – Jandira/SP </w:t>
      </w:r>
    </w:p>
    <w:p w:rsidR="00EF158F" w:rsidRPr="00EC5208" w:rsidRDefault="00BB6EF3" w:rsidP="00C94424">
      <w:pPr>
        <w:spacing w:after="0" w:line="240" w:lineRule="auto"/>
        <w:jc w:val="both"/>
        <w:rPr>
          <w:rFonts w:ascii="Aparajita" w:eastAsiaTheme="majorEastAsia" w:hAnsi="Aparajita" w:cs="Aparajita"/>
          <w:sz w:val="28"/>
          <w:szCs w:val="24"/>
        </w:rPr>
      </w:pPr>
      <w:r w:rsidRPr="00EC5208">
        <w:rPr>
          <w:rFonts w:ascii="Aparajita" w:hAnsi="Aparajita" w:cs="Aparajita"/>
          <w:sz w:val="28"/>
          <w:szCs w:val="24"/>
        </w:rPr>
        <w:t xml:space="preserve">2011 - </w:t>
      </w:r>
      <w:proofErr w:type="gramStart"/>
      <w:r w:rsidRPr="00EC5208">
        <w:rPr>
          <w:rFonts w:ascii="Aparajita" w:hAnsi="Aparajita" w:cs="Aparajita"/>
          <w:sz w:val="28"/>
          <w:szCs w:val="24"/>
        </w:rPr>
        <w:t>2013</w:t>
      </w:r>
      <w:r w:rsidR="00EF158F" w:rsidRPr="00EC5208">
        <w:rPr>
          <w:rFonts w:ascii="Aparajita" w:hAnsi="Aparajita" w:cs="Aparajita"/>
          <w:spacing w:val="24"/>
          <w:sz w:val="28"/>
          <w:szCs w:val="24"/>
        </w:rPr>
        <w:t xml:space="preserve"> </w:t>
      </w:r>
      <w:r w:rsidR="00EF158F" w:rsidRPr="00EC5208">
        <w:rPr>
          <w:rFonts w:ascii="Arial" w:eastAsiaTheme="majorEastAsia" w:hAnsi="Arial" w:cs="Arial"/>
          <w:spacing w:val="24"/>
          <w:sz w:val="28"/>
          <w:szCs w:val="24"/>
        </w:rPr>
        <w:t>▪</w:t>
      </w:r>
      <w:r w:rsidR="00EF158F" w:rsidRPr="00EC5208">
        <w:rPr>
          <w:rFonts w:ascii="Aparajita" w:eastAsiaTheme="majorEastAsia" w:hAnsi="Aparajita" w:cs="Aparajita"/>
          <w:spacing w:val="24"/>
          <w:sz w:val="28"/>
          <w:szCs w:val="24"/>
        </w:rPr>
        <w:t xml:space="preserve"> </w:t>
      </w:r>
      <w:r w:rsidR="002F46D4" w:rsidRPr="00EC5208">
        <w:rPr>
          <w:rFonts w:ascii="Aparajita" w:eastAsiaTheme="majorEastAsia" w:hAnsi="Aparajita" w:cs="Aparajita"/>
          <w:sz w:val="28"/>
          <w:szCs w:val="24"/>
        </w:rPr>
        <w:t>Tecnólogo</w:t>
      </w:r>
      <w:proofErr w:type="gramEnd"/>
      <w:r w:rsidR="002F46D4" w:rsidRPr="00EC5208">
        <w:rPr>
          <w:rFonts w:ascii="Aparajita" w:eastAsiaTheme="majorEastAsia" w:hAnsi="Aparajita" w:cs="Aparajita"/>
          <w:sz w:val="28"/>
          <w:szCs w:val="24"/>
        </w:rPr>
        <w:t xml:space="preserve"> – Redes em</w:t>
      </w:r>
      <w:r w:rsidR="00EF158F" w:rsidRPr="00EC5208">
        <w:rPr>
          <w:rFonts w:ascii="Aparajita" w:eastAsiaTheme="majorEastAsia" w:hAnsi="Aparajita" w:cs="Aparajita"/>
          <w:sz w:val="28"/>
          <w:szCs w:val="24"/>
        </w:rPr>
        <w:t xml:space="preserve"> Computadores</w:t>
      </w:r>
    </w:p>
    <w:p w:rsidR="00EF158F" w:rsidRPr="00EC5208" w:rsidRDefault="00EF158F" w:rsidP="00C94424">
      <w:pPr>
        <w:spacing w:after="0" w:line="240" w:lineRule="auto"/>
        <w:jc w:val="both"/>
        <w:rPr>
          <w:rFonts w:ascii="Aparajita" w:eastAsiaTheme="majorEastAsia" w:hAnsi="Aparajita" w:cs="Aparajita"/>
          <w:sz w:val="28"/>
          <w:szCs w:val="24"/>
        </w:rPr>
      </w:pPr>
    </w:p>
    <w:p w:rsidR="00EF158F" w:rsidRPr="00EC5208" w:rsidRDefault="00EF158F" w:rsidP="00C94424">
      <w:pPr>
        <w:pStyle w:val="Subseo"/>
        <w:jc w:val="both"/>
        <w:rPr>
          <w:rFonts w:ascii="Aparajita" w:hAnsi="Aparajita" w:cs="Aparajita"/>
          <w:color w:val="auto"/>
          <w:sz w:val="28"/>
          <w:szCs w:val="24"/>
        </w:rPr>
      </w:pPr>
      <w:r w:rsidRPr="00EC5208">
        <w:rPr>
          <w:rFonts w:ascii="Aparajita" w:hAnsi="Aparajita" w:cs="Aparajita"/>
          <w:color w:val="auto"/>
          <w:sz w:val="28"/>
          <w:szCs w:val="24"/>
        </w:rPr>
        <w:t xml:space="preserve">QI escolas e faculdades – Guaíba/RS </w:t>
      </w:r>
    </w:p>
    <w:p w:rsidR="00EF158F" w:rsidRPr="00EC5208" w:rsidRDefault="005E6B6A" w:rsidP="00C94424">
      <w:pPr>
        <w:spacing w:after="0" w:line="240" w:lineRule="auto"/>
        <w:jc w:val="both"/>
        <w:rPr>
          <w:rFonts w:ascii="Aparajita" w:hAnsi="Aparajita" w:cs="Aparajita"/>
          <w:sz w:val="28"/>
          <w:szCs w:val="24"/>
        </w:rPr>
      </w:pPr>
      <w:r w:rsidRPr="00EC5208">
        <w:rPr>
          <w:rFonts w:ascii="Aparajita" w:hAnsi="Aparajita" w:cs="Aparajita"/>
          <w:sz w:val="28"/>
          <w:szCs w:val="24"/>
        </w:rPr>
        <w:t>2014 – 13/10/ 2015</w:t>
      </w:r>
      <w:r w:rsidR="00EF158F" w:rsidRPr="00EC5208">
        <w:rPr>
          <w:rFonts w:ascii="Aparajita" w:hAnsi="Aparajita" w:cs="Aparajita"/>
          <w:sz w:val="28"/>
          <w:szCs w:val="24"/>
        </w:rPr>
        <w:t xml:space="preserve"> </w:t>
      </w:r>
      <w:r w:rsidR="00EF158F" w:rsidRPr="00EC5208">
        <w:rPr>
          <w:rFonts w:ascii="Arial" w:hAnsi="Arial" w:cs="Arial"/>
          <w:spacing w:val="24"/>
          <w:sz w:val="28"/>
          <w:szCs w:val="24"/>
        </w:rPr>
        <w:t>▪</w:t>
      </w:r>
      <w:r w:rsidR="00EF158F" w:rsidRPr="00EC5208">
        <w:rPr>
          <w:rFonts w:ascii="Aparajita" w:eastAsiaTheme="majorEastAsia" w:hAnsi="Aparajita" w:cs="Aparajita"/>
          <w:spacing w:val="24"/>
          <w:sz w:val="28"/>
          <w:szCs w:val="24"/>
        </w:rPr>
        <w:t xml:space="preserve"> </w:t>
      </w:r>
      <w:r w:rsidR="00EF158F" w:rsidRPr="00EC5208">
        <w:rPr>
          <w:rFonts w:ascii="Aparajita" w:eastAsiaTheme="majorEastAsia" w:hAnsi="Aparajita" w:cs="Aparajita"/>
          <w:sz w:val="28"/>
          <w:szCs w:val="24"/>
        </w:rPr>
        <w:t>Cursando Técnico -</w:t>
      </w:r>
      <w:proofErr w:type="gramStart"/>
      <w:r w:rsidR="00EF158F" w:rsidRPr="00EC5208">
        <w:rPr>
          <w:rFonts w:ascii="Aparajita" w:eastAsiaTheme="majorEastAsia" w:hAnsi="Aparajita" w:cs="Aparajita"/>
          <w:sz w:val="28"/>
          <w:szCs w:val="24"/>
        </w:rPr>
        <w:t xml:space="preserve">  </w:t>
      </w:r>
      <w:proofErr w:type="gramEnd"/>
      <w:r w:rsidR="00EF158F" w:rsidRPr="00EC5208">
        <w:rPr>
          <w:rFonts w:ascii="Aparajita" w:eastAsiaTheme="majorEastAsia" w:hAnsi="Aparajita" w:cs="Aparajita"/>
          <w:sz w:val="28"/>
          <w:szCs w:val="24"/>
        </w:rPr>
        <w:t>Administração</w:t>
      </w:r>
    </w:p>
    <w:p w:rsidR="008E6E09" w:rsidRPr="00EC5208" w:rsidRDefault="008E6E09" w:rsidP="00C94424">
      <w:pPr>
        <w:pStyle w:val="Subseo"/>
        <w:jc w:val="both"/>
        <w:rPr>
          <w:rFonts w:ascii="Aparajita" w:eastAsiaTheme="minorHAnsi" w:hAnsi="Aparajita" w:cs="Aparajita"/>
          <w:bCs w:val="0"/>
          <w:color w:val="auto"/>
          <w:sz w:val="28"/>
          <w:szCs w:val="24"/>
        </w:rPr>
      </w:pPr>
    </w:p>
    <w:p w:rsidR="00586ED3" w:rsidRPr="00EC5208" w:rsidRDefault="005331AB" w:rsidP="00C94424">
      <w:pPr>
        <w:pStyle w:val="Subseo"/>
        <w:jc w:val="both"/>
        <w:rPr>
          <w:rFonts w:ascii="Aparajita" w:hAnsi="Aparajita" w:cs="Aparajita"/>
          <w:color w:val="auto"/>
          <w:sz w:val="28"/>
          <w:szCs w:val="24"/>
        </w:rPr>
      </w:pPr>
      <w:proofErr w:type="gramStart"/>
      <w:r w:rsidRPr="00EC5208">
        <w:rPr>
          <w:rFonts w:ascii="Aparajita" w:hAnsi="Aparajita" w:cs="Aparajita"/>
          <w:color w:val="auto"/>
          <w:sz w:val="28"/>
          <w:szCs w:val="24"/>
        </w:rPr>
        <w:t>Sesi</w:t>
      </w:r>
      <w:proofErr w:type="gramEnd"/>
      <w:r w:rsidRPr="00EC5208">
        <w:rPr>
          <w:rFonts w:ascii="Aparajita" w:hAnsi="Aparajita" w:cs="Aparajita"/>
          <w:color w:val="auto"/>
          <w:sz w:val="28"/>
          <w:szCs w:val="24"/>
        </w:rPr>
        <w:t xml:space="preserve"> 432 – Cotia/SP </w:t>
      </w:r>
    </w:p>
    <w:p w:rsidR="00586ED3" w:rsidRPr="00EC5208" w:rsidRDefault="006C5C51" w:rsidP="00C94424">
      <w:pPr>
        <w:spacing w:after="0" w:line="240" w:lineRule="auto"/>
        <w:jc w:val="both"/>
        <w:rPr>
          <w:rFonts w:ascii="Aparajita" w:eastAsiaTheme="majorEastAsia" w:hAnsi="Aparajita" w:cs="Aparajita"/>
          <w:sz w:val="28"/>
          <w:szCs w:val="24"/>
        </w:rPr>
      </w:pPr>
      <w:r w:rsidRPr="00EC5208">
        <w:rPr>
          <w:rFonts w:ascii="Aparajita" w:hAnsi="Aparajita" w:cs="Aparajita"/>
          <w:sz w:val="28"/>
          <w:szCs w:val="24"/>
        </w:rPr>
        <w:t>2010 - 2013</w:t>
      </w:r>
      <w:r w:rsidR="003838AA" w:rsidRPr="00EC5208">
        <w:rPr>
          <w:rFonts w:ascii="Aparajita" w:hAnsi="Aparajita" w:cs="Aparajita"/>
          <w:spacing w:val="24"/>
          <w:sz w:val="28"/>
          <w:szCs w:val="24"/>
        </w:rPr>
        <w:t xml:space="preserve"> </w:t>
      </w:r>
      <w:r w:rsidRPr="00EC5208">
        <w:rPr>
          <w:rFonts w:ascii="Arial" w:eastAsiaTheme="majorEastAsia" w:hAnsi="Arial" w:cs="Arial"/>
          <w:spacing w:val="24"/>
          <w:sz w:val="28"/>
          <w:szCs w:val="24"/>
        </w:rPr>
        <w:t>▪</w:t>
      </w:r>
      <w:r w:rsidRPr="00EC5208">
        <w:rPr>
          <w:rFonts w:ascii="Aparajita" w:eastAsiaTheme="majorEastAsia" w:hAnsi="Aparajita" w:cs="Aparajita"/>
          <w:spacing w:val="24"/>
          <w:sz w:val="28"/>
          <w:szCs w:val="24"/>
        </w:rPr>
        <w:t xml:space="preserve"> Ensino</w:t>
      </w:r>
      <w:r w:rsidR="005331AB" w:rsidRPr="00EC5208">
        <w:rPr>
          <w:rFonts w:ascii="Aparajita" w:eastAsiaTheme="majorEastAsia" w:hAnsi="Aparajita" w:cs="Aparajita"/>
          <w:sz w:val="28"/>
          <w:szCs w:val="24"/>
        </w:rPr>
        <w:t xml:space="preserve"> Médio Completo</w:t>
      </w:r>
    </w:p>
    <w:p w:rsidR="008E6E09" w:rsidRDefault="008E6E09" w:rsidP="0025595B">
      <w:pPr>
        <w:spacing w:after="0" w:line="240" w:lineRule="auto"/>
        <w:rPr>
          <w:rFonts w:ascii="Bell MT" w:hAnsi="Bell MT"/>
          <w:sz w:val="24"/>
          <w:szCs w:val="24"/>
        </w:rPr>
      </w:pPr>
    </w:p>
    <w:p w:rsidR="00EC5208" w:rsidRDefault="00EC5208" w:rsidP="0025595B">
      <w:pPr>
        <w:spacing w:after="0" w:line="240" w:lineRule="auto"/>
        <w:rPr>
          <w:rFonts w:ascii="Bell MT" w:hAnsi="Bell MT"/>
          <w:sz w:val="24"/>
          <w:szCs w:val="24"/>
        </w:rPr>
      </w:pPr>
    </w:p>
    <w:p w:rsidR="00EC5208" w:rsidRPr="009E2318" w:rsidRDefault="00EC5208" w:rsidP="0025595B">
      <w:pPr>
        <w:spacing w:after="0" w:line="240" w:lineRule="auto"/>
        <w:rPr>
          <w:rFonts w:ascii="Bell MT" w:hAnsi="Bell MT"/>
          <w:sz w:val="24"/>
          <w:szCs w:val="24"/>
        </w:rPr>
      </w:pPr>
    </w:p>
    <w:p w:rsidR="00586ED3" w:rsidRPr="009E2318" w:rsidRDefault="008126AC" w:rsidP="00454D74">
      <w:pPr>
        <w:pStyle w:val="Ttulo"/>
        <w:rPr>
          <w:rStyle w:val="Forte"/>
          <w:sz w:val="24"/>
          <w:szCs w:val="24"/>
        </w:rPr>
      </w:pPr>
      <w:r w:rsidRPr="009E2318">
        <w:rPr>
          <w:rStyle w:val="Forte"/>
          <w:sz w:val="24"/>
          <w:szCs w:val="24"/>
        </w:rPr>
        <w:lastRenderedPageBreak/>
        <w:t>Idioma</w:t>
      </w:r>
    </w:p>
    <w:p w:rsidR="00586ED3" w:rsidRPr="00EC5208" w:rsidRDefault="008126AC" w:rsidP="00C94424">
      <w:pPr>
        <w:tabs>
          <w:tab w:val="left" w:pos="2670"/>
        </w:tabs>
        <w:spacing w:after="0" w:line="240" w:lineRule="auto"/>
        <w:jc w:val="both"/>
        <w:rPr>
          <w:rFonts w:ascii="Aparajita" w:hAnsi="Aparajita" w:cs="Aparajita"/>
          <w:sz w:val="28"/>
          <w:szCs w:val="24"/>
        </w:rPr>
      </w:pPr>
      <w:r w:rsidRPr="00EC5208">
        <w:rPr>
          <w:rFonts w:ascii="Aparajita" w:hAnsi="Aparajita" w:cs="Aparajita"/>
          <w:sz w:val="28"/>
          <w:szCs w:val="24"/>
        </w:rPr>
        <w:t>Inglês – básico</w:t>
      </w:r>
    </w:p>
    <w:p w:rsidR="008126AC" w:rsidRPr="00EC5208" w:rsidRDefault="008126AC" w:rsidP="00C94424">
      <w:pPr>
        <w:tabs>
          <w:tab w:val="left" w:pos="2670"/>
        </w:tabs>
        <w:spacing w:after="0" w:line="240" w:lineRule="auto"/>
        <w:jc w:val="both"/>
        <w:rPr>
          <w:rFonts w:ascii="Aparajita" w:hAnsi="Aparajita" w:cs="Aparajita"/>
          <w:sz w:val="28"/>
          <w:szCs w:val="24"/>
        </w:rPr>
      </w:pPr>
      <w:r w:rsidRPr="00EC5208">
        <w:rPr>
          <w:rFonts w:ascii="Aparajita" w:hAnsi="Aparajita" w:cs="Aparajita"/>
          <w:sz w:val="28"/>
          <w:szCs w:val="24"/>
        </w:rPr>
        <w:t xml:space="preserve">Espanhol – básico </w:t>
      </w:r>
    </w:p>
    <w:p w:rsidR="00582587" w:rsidRPr="009E2318" w:rsidRDefault="00582587" w:rsidP="00582587">
      <w:pPr>
        <w:spacing w:line="264" w:lineRule="auto"/>
        <w:contextualSpacing/>
        <w:jc w:val="both"/>
        <w:rPr>
          <w:rFonts w:ascii="Bell MT" w:hAnsi="Bell MT"/>
          <w:sz w:val="24"/>
          <w:szCs w:val="24"/>
        </w:rPr>
      </w:pPr>
    </w:p>
    <w:p w:rsidR="008126AC" w:rsidRPr="009E2318" w:rsidRDefault="008126AC" w:rsidP="00454D74">
      <w:pPr>
        <w:pStyle w:val="Ttulo"/>
        <w:rPr>
          <w:rStyle w:val="Forte"/>
          <w:sz w:val="24"/>
          <w:szCs w:val="24"/>
        </w:rPr>
      </w:pPr>
      <w:r w:rsidRPr="009E2318">
        <w:rPr>
          <w:rStyle w:val="Forte"/>
          <w:sz w:val="24"/>
          <w:szCs w:val="24"/>
        </w:rPr>
        <w:t>Informática</w:t>
      </w:r>
    </w:p>
    <w:p w:rsidR="008126AC" w:rsidRPr="00EC5208" w:rsidRDefault="008126AC" w:rsidP="008126AC">
      <w:pPr>
        <w:pStyle w:val="PargrafodaLista"/>
        <w:numPr>
          <w:ilvl w:val="0"/>
          <w:numId w:val="10"/>
        </w:numPr>
        <w:tabs>
          <w:tab w:val="left" w:pos="851"/>
          <w:tab w:val="left" w:pos="1418"/>
        </w:tabs>
        <w:jc w:val="both"/>
        <w:rPr>
          <w:rFonts w:ascii="Aparajita" w:hAnsi="Aparajita" w:cs="Aparajita"/>
          <w:color w:val="auto"/>
          <w:sz w:val="28"/>
          <w:szCs w:val="24"/>
          <w:lang w:val="en-US"/>
        </w:rPr>
      </w:pPr>
      <w:proofErr w:type="spellStart"/>
      <w:r w:rsidRPr="00EC5208">
        <w:rPr>
          <w:rFonts w:ascii="Aparajita" w:hAnsi="Aparajita" w:cs="Aparajita"/>
          <w:color w:val="auto"/>
          <w:sz w:val="28"/>
          <w:szCs w:val="24"/>
          <w:lang w:val="en-US"/>
        </w:rPr>
        <w:t>Pacote</w:t>
      </w:r>
      <w:proofErr w:type="spellEnd"/>
      <w:r w:rsidRPr="00EC5208">
        <w:rPr>
          <w:rFonts w:ascii="Aparajita" w:hAnsi="Aparajita" w:cs="Aparajita"/>
          <w:color w:val="auto"/>
          <w:sz w:val="28"/>
          <w:szCs w:val="24"/>
          <w:lang w:val="en-US"/>
        </w:rPr>
        <w:t xml:space="preserve"> Office - Word, Excel, Power Point, Movie Maker</w:t>
      </w:r>
    </w:p>
    <w:p w:rsidR="004306D0" w:rsidRPr="00EC5208" w:rsidRDefault="008126AC" w:rsidP="00DA55E5">
      <w:pPr>
        <w:pStyle w:val="PargrafodaLista"/>
        <w:numPr>
          <w:ilvl w:val="0"/>
          <w:numId w:val="10"/>
        </w:numPr>
        <w:tabs>
          <w:tab w:val="left" w:pos="851"/>
          <w:tab w:val="left" w:pos="1418"/>
        </w:tabs>
        <w:jc w:val="both"/>
        <w:rPr>
          <w:rFonts w:ascii="Aparajita" w:hAnsi="Aparajita" w:cs="Aparajita"/>
          <w:color w:val="auto"/>
          <w:sz w:val="28"/>
          <w:szCs w:val="24"/>
          <w:lang w:val="en-US"/>
        </w:rPr>
      </w:pPr>
      <w:proofErr w:type="spellStart"/>
      <w:r w:rsidRPr="00EC5208">
        <w:rPr>
          <w:rFonts w:ascii="Aparajita" w:hAnsi="Aparajita" w:cs="Aparajita"/>
          <w:color w:val="auto"/>
          <w:sz w:val="28"/>
          <w:szCs w:val="24"/>
          <w:lang w:val="en-US"/>
        </w:rPr>
        <w:t>Sistema</w:t>
      </w:r>
      <w:proofErr w:type="spellEnd"/>
      <w:r w:rsidRPr="00EC5208">
        <w:rPr>
          <w:rFonts w:ascii="Aparajita" w:hAnsi="Aparajita" w:cs="Aparajita"/>
          <w:color w:val="auto"/>
          <w:sz w:val="28"/>
          <w:szCs w:val="24"/>
          <w:lang w:val="en-US"/>
        </w:rPr>
        <w:t xml:space="preserve"> </w:t>
      </w:r>
      <w:proofErr w:type="spellStart"/>
      <w:r w:rsidRPr="00EC5208">
        <w:rPr>
          <w:rFonts w:ascii="Aparajita" w:hAnsi="Aparajita" w:cs="Aparajita"/>
          <w:color w:val="auto"/>
          <w:sz w:val="28"/>
          <w:szCs w:val="24"/>
          <w:lang w:val="en-US"/>
        </w:rPr>
        <w:t>Operacional</w:t>
      </w:r>
      <w:proofErr w:type="spellEnd"/>
      <w:r w:rsidRPr="00EC5208">
        <w:rPr>
          <w:rFonts w:ascii="Aparajita" w:hAnsi="Aparajita" w:cs="Aparajita"/>
          <w:color w:val="auto"/>
          <w:sz w:val="28"/>
          <w:szCs w:val="24"/>
          <w:lang w:val="en-US"/>
        </w:rPr>
        <w:t xml:space="preserve"> -  Windows XP, W7, W8, Linux</w:t>
      </w:r>
    </w:p>
    <w:p w:rsidR="008E6E09" w:rsidRPr="009E2318" w:rsidRDefault="008E6E09" w:rsidP="008E6E09">
      <w:pPr>
        <w:pStyle w:val="PargrafodaLista"/>
        <w:tabs>
          <w:tab w:val="left" w:pos="851"/>
          <w:tab w:val="left" w:pos="1418"/>
        </w:tabs>
        <w:ind w:firstLine="0"/>
        <w:jc w:val="both"/>
        <w:rPr>
          <w:rFonts w:ascii="Bell MT" w:hAnsi="Bell MT" w:cs="Arial"/>
          <w:color w:val="auto"/>
          <w:sz w:val="24"/>
          <w:szCs w:val="24"/>
          <w:lang w:val="en-US"/>
        </w:rPr>
      </w:pPr>
    </w:p>
    <w:p w:rsidR="00845C6D" w:rsidRPr="009E2318" w:rsidRDefault="00845C6D" w:rsidP="00454D74">
      <w:pPr>
        <w:pStyle w:val="Ttulo"/>
        <w:rPr>
          <w:rStyle w:val="Forte"/>
          <w:sz w:val="24"/>
          <w:szCs w:val="24"/>
        </w:rPr>
      </w:pPr>
      <w:r w:rsidRPr="009E2318">
        <w:rPr>
          <w:rStyle w:val="Forte"/>
          <w:sz w:val="24"/>
          <w:szCs w:val="24"/>
        </w:rPr>
        <w:t>Extracurricular</w:t>
      </w:r>
      <w:proofErr w:type="gramStart"/>
      <w:r w:rsidRPr="009E2318">
        <w:rPr>
          <w:rStyle w:val="Forte"/>
          <w:sz w:val="24"/>
          <w:szCs w:val="24"/>
        </w:rPr>
        <w:t xml:space="preserve"> </w:t>
      </w:r>
      <w:r w:rsidR="00160C87" w:rsidRPr="009E2318">
        <w:rPr>
          <w:rStyle w:val="Forte"/>
          <w:sz w:val="24"/>
          <w:szCs w:val="24"/>
        </w:rPr>
        <w:t xml:space="preserve"> </w:t>
      </w:r>
      <w:proofErr w:type="gramEnd"/>
      <w:r w:rsidR="00160C87" w:rsidRPr="009E2318">
        <w:rPr>
          <w:rStyle w:val="Forte"/>
          <w:sz w:val="24"/>
          <w:szCs w:val="24"/>
        </w:rPr>
        <w:t xml:space="preserve">- Senai Jandira </w:t>
      </w:r>
    </w:p>
    <w:p w:rsidR="00845C6D" w:rsidRPr="00EC5208" w:rsidRDefault="00845C6D" w:rsidP="00C94424">
      <w:pPr>
        <w:pStyle w:val="PargrafodaLista"/>
        <w:numPr>
          <w:ilvl w:val="0"/>
          <w:numId w:val="13"/>
        </w:numPr>
        <w:jc w:val="both"/>
        <w:rPr>
          <w:rFonts w:ascii="Aparajita" w:hAnsi="Aparajita" w:cs="Aparajita"/>
          <w:color w:val="000000" w:themeColor="text1"/>
          <w:sz w:val="28"/>
          <w:szCs w:val="24"/>
        </w:rPr>
      </w:pPr>
      <w:r w:rsidRPr="00EC5208">
        <w:rPr>
          <w:rFonts w:ascii="Aparajita" w:hAnsi="Aparajita" w:cs="Aparajita"/>
          <w:color w:val="000000" w:themeColor="text1"/>
          <w:sz w:val="28"/>
          <w:szCs w:val="24"/>
        </w:rPr>
        <w:t>Certificado em Tecnologia da Informação e Comunicação;</w:t>
      </w:r>
    </w:p>
    <w:p w:rsidR="00845C6D" w:rsidRPr="00EC5208" w:rsidRDefault="00845C6D" w:rsidP="00C94424">
      <w:pPr>
        <w:pStyle w:val="PargrafodaLista"/>
        <w:numPr>
          <w:ilvl w:val="0"/>
          <w:numId w:val="13"/>
        </w:numPr>
        <w:jc w:val="both"/>
        <w:rPr>
          <w:rFonts w:ascii="Aparajita" w:hAnsi="Aparajita" w:cs="Aparajita"/>
          <w:color w:val="000000" w:themeColor="text1"/>
          <w:sz w:val="28"/>
          <w:szCs w:val="24"/>
        </w:rPr>
      </w:pPr>
      <w:r w:rsidRPr="00EC5208">
        <w:rPr>
          <w:rFonts w:ascii="Aparajita" w:hAnsi="Aparajita" w:cs="Aparajita"/>
          <w:color w:val="000000" w:themeColor="text1"/>
          <w:sz w:val="28"/>
          <w:szCs w:val="24"/>
        </w:rPr>
        <w:t xml:space="preserve">Certificado em Legislação Trabalhista </w:t>
      </w:r>
    </w:p>
    <w:p w:rsidR="00845C6D" w:rsidRDefault="00845C6D" w:rsidP="008126AC">
      <w:pPr>
        <w:tabs>
          <w:tab w:val="left" w:pos="851"/>
          <w:tab w:val="left" w:pos="1418"/>
        </w:tabs>
        <w:jc w:val="both"/>
        <w:rPr>
          <w:rFonts w:asciiTheme="majorHAnsi" w:hAnsiTheme="majorHAnsi" w:cs="Arial"/>
          <w:sz w:val="18"/>
          <w:szCs w:val="18"/>
          <w:lang w:val="en-US"/>
        </w:rPr>
      </w:pPr>
    </w:p>
    <w:p w:rsidR="008126AC" w:rsidRPr="00C5502C" w:rsidRDefault="008126AC">
      <w:pPr>
        <w:tabs>
          <w:tab w:val="left" w:pos="2670"/>
        </w:tabs>
        <w:spacing w:after="0" w:line="240" w:lineRule="auto"/>
        <w:rPr>
          <w:rFonts w:asciiTheme="majorHAnsi" w:hAnsiTheme="majorHAnsi"/>
          <w:color w:val="000000" w:themeColor="text1"/>
        </w:rPr>
      </w:pPr>
    </w:p>
    <w:p w:rsidR="008126AC" w:rsidRPr="00C5502C" w:rsidRDefault="008126AC">
      <w:pPr>
        <w:tabs>
          <w:tab w:val="left" w:pos="2670"/>
        </w:tabs>
        <w:spacing w:after="0" w:line="240" w:lineRule="auto"/>
        <w:rPr>
          <w:rFonts w:asciiTheme="majorHAnsi" w:hAnsiTheme="majorHAnsi"/>
          <w:color w:val="000000" w:themeColor="text1"/>
        </w:rPr>
      </w:pPr>
    </w:p>
    <w:p w:rsidR="005331AB" w:rsidRPr="00C5502C" w:rsidRDefault="005331AB">
      <w:pPr>
        <w:tabs>
          <w:tab w:val="left" w:pos="2670"/>
        </w:tabs>
        <w:spacing w:after="0" w:line="240" w:lineRule="auto"/>
        <w:rPr>
          <w:rFonts w:asciiTheme="majorHAnsi" w:hAnsiTheme="majorHAnsi"/>
          <w:color w:val="000000" w:themeColor="text1"/>
        </w:rPr>
      </w:pPr>
    </w:p>
    <w:p w:rsidR="008126AC" w:rsidRPr="00C5502C" w:rsidRDefault="008126AC">
      <w:pPr>
        <w:tabs>
          <w:tab w:val="left" w:pos="2670"/>
        </w:tabs>
        <w:spacing w:after="0" w:line="240" w:lineRule="auto"/>
        <w:rPr>
          <w:rFonts w:asciiTheme="majorHAnsi" w:hAnsiTheme="majorHAnsi"/>
          <w:color w:val="000000" w:themeColor="text1"/>
        </w:rPr>
      </w:pPr>
    </w:p>
    <w:p w:rsidR="008126AC" w:rsidRPr="00C5502C" w:rsidRDefault="008126AC">
      <w:pPr>
        <w:tabs>
          <w:tab w:val="left" w:pos="2670"/>
        </w:tabs>
        <w:spacing w:after="0" w:line="240" w:lineRule="auto"/>
        <w:rPr>
          <w:rFonts w:asciiTheme="majorHAnsi" w:hAnsiTheme="majorHAnsi"/>
          <w:color w:val="000000" w:themeColor="text1"/>
        </w:rPr>
      </w:pPr>
    </w:p>
    <w:p w:rsidR="008126AC" w:rsidRPr="00C5502C" w:rsidRDefault="008126AC">
      <w:pPr>
        <w:tabs>
          <w:tab w:val="left" w:pos="2670"/>
        </w:tabs>
        <w:spacing w:after="0" w:line="240" w:lineRule="auto"/>
        <w:rPr>
          <w:rFonts w:asciiTheme="majorHAnsi" w:hAnsiTheme="majorHAnsi"/>
          <w:color w:val="000000" w:themeColor="text1"/>
        </w:rPr>
      </w:pPr>
    </w:p>
    <w:p w:rsidR="008126AC" w:rsidRPr="00C5502C" w:rsidRDefault="008126AC">
      <w:pPr>
        <w:tabs>
          <w:tab w:val="left" w:pos="2670"/>
        </w:tabs>
        <w:spacing w:after="0" w:line="240" w:lineRule="auto"/>
        <w:rPr>
          <w:rFonts w:asciiTheme="majorHAnsi" w:hAnsiTheme="majorHAnsi"/>
          <w:color w:val="000000" w:themeColor="text1"/>
        </w:rPr>
      </w:pPr>
    </w:p>
    <w:p w:rsidR="008126AC" w:rsidRPr="00C5502C" w:rsidRDefault="008126AC">
      <w:pPr>
        <w:tabs>
          <w:tab w:val="left" w:pos="2670"/>
        </w:tabs>
        <w:spacing w:after="0" w:line="240" w:lineRule="auto"/>
        <w:rPr>
          <w:rFonts w:asciiTheme="majorHAnsi" w:hAnsiTheme="majorHAnsi"/>
          <w:color w:val="000000" w:themeColor="text1"/>
        </w:rPr>
      </w:pPr>
    </w:p>
    <w:p w:rsidR="005331AB" w:rsidRPr="00C5502C" w:rsidRDefault="005331AB">
      <w:pPr>
        <w:tabs>
          <w:tab w:val="left" w:pos="2670"/>
        </w:tabs>
        <w:spacing w:after="0" w:line="240" w:lineRule="auto"/>
        <w:rPr>
          <w:rFonts w:asciiTheme="majorHAnsi" w:hAnsiTheme="majorHAnsi"/>
          <w:color w:val="000000" w:themeColor="text1"/>
        </w:rPr>
      </w:pPr>
    </w:p>
    <w:p w:rsidR="005331AB" w:rsidRPr="00C5502C" w:rsidRDefault="005331AB">
      <w:pPr>
        <w:tabs>
          <w:tab w:val="left" w:pos="2670"/>
        </w:tabs>
        <w:spacing w:after="0" w:line="240" w:lineRule="auto"/>
        <w:rPr>
          <w:rFonts w:asciiTheme="majorHAnsi" w:hAnsiTheme="majorHAnsi"/>
          <w:color w:val="000000" w:themeColor="text1"/>
        </w:rPr>
      </w:pPr>
    </w:p>
    <w:sectPr w:rsidR="005331AB" w:rsidRPr="00C5502C">
      <w:footerReference w:type="default" r:id="rId12"/>
      <w:headerReference w:type="first" r:id="rId13"/>
      <w:type w:val="continuous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8DF" w:rsidRDefault="008218DF">
      <w:pPr>
        <w:spacing w:after="0" w:line="240" w:lineRule="auto"/>
      </w:pPr>
      <w:r>
        <w:separator/>
      </w:r>
    </w:p>
  </w:endnote>
  <w:endnote w:type="continuationSeparator" w:id="0">
    <w:p w:rsidR="008218DF" w:rsidRDefault="00821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D3" w:rsidRDefault="003838AA">
    <w:pPr>
      <w:pStyle w:val="Rodap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Plfn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86ED3" w:rsidRDefault="00586ED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 xmlns:w15="http://schemas.microsoft.com/office/word/2012/wordml">
          <w:pict>
            <v:roundrect id="Plfn: 1" o:spid="_x0000_s1027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586ED3" w:rsidRDefault="00586ED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Plfn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86ED3" w:rsidRDefault="00586ED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 xmlns:w15="http://schemas.microsoft.com/office/word/2012/wordml">
          <w:pict>
            <v:rect id="Plfn: 2" o:spid="_x0000_s1028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" stroked="f" strokeweight="2pt">
              <v:fill opacity="54484f"/>
              <v:textbox inset="2.53903mm,1.2695mm,2.53903mm,1.2695mm">
                <w:txbxContent>
                  <w:p w:rsidR="00586ED3" w:rsidRDefault="00586ED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Plfn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86ED3" w:rsidRDefault="00586ED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 xmlns:w15="http://schemas.microsoft.com/office/word/2012/wordml">
          <w:pict>
            <v:rect id="Plfn: 3" o:spid="_x0000_s1029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" stroked="f" strokeweight=".5pt">
              <v:stroke linestyle="thinThin"/>
              <v:textbox inset="2.53903mm,1.2695mm,2.53903mm,1.2695mm">
                <w:txbxContent>
                  <w:p w:rsidR="00586ED3" w:rsidRDefault="00586ED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9963785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86ED3" w:rsidRDefault="008218DF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or"/>
                              <w:id w:val="-1660617785"/>
                              <w:placeholder>
                                <w:docPart w:val="4677B72269274869922A9B585DF5886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2156F9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gUSTAVO</w:t>
                              </w:r>
                              <w:proofErr w:type="spellEnd"/>
                              <w:proofErr w:type="gramEnd"/>
                              <w:r w:rsidR="002156F9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2156F9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sOUZA</w:t>
                              </w:r>
                              <w:proofErr w:type="spellEnd"/>
                              <w:r w:rsidR="002156F9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2156F9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mONTEIRO</w:t>
                              </w:r>
                              <w:proofErr w:type="spellEnd"/>
                            </w:sdtContent>
                          </w:sdt>
                          <w:r w:rsidR="003838AA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3838AA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Página </w:t>
                          </w:r>
                          <w:r w:rsidR="003838AA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3838AA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="003838AA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2B4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3838AA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a" o:spid="_x0000_s1030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61fQ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" filled="f" stroked="f" strokeweight="2pt">
              <v:textbox inset="0,0,0,0">
                <w:txbxContent>
                  <w:p w:rsidR="00586ED3" w:rsidRDefault="008218DF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or"/>
                        <w:id w:val="-1660617785"/>
                        <w:placeholder>
                          <w:docPart w:val="4677B72269274869922A9B585DF5886B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proofErr w:type="gramStart"/>
                        <w:r w:rsidR="002156F9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gUSTAVO</w:t>
                        </w:r>
                        <w:proofErr w:type="spellEnd"/>
                        <w:proofErr w:type="gramEnd"/>
                        <w:r w:rsidR="002156F9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2156F9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sOUZA</w:t>
                        </w:r>
                        <w:proofErr w:type="spellEnd"/>
                        <w:r w:rsidR="002156F9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2156F9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mONTEIRO</w:t>
                        </w:r>
                        <w:proofErr w:type="spellEnd"/>
                      </w:sdtContent>
                    </w:sdt>
                    <w:r w:rsidR="003838AA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3838AA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Página </w:t>
                    </w:r>
                    <w:r w:rsidR="003838AA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3838AA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>PAGE   \* MERGEFORMAT</w:instrText>
                    </w:r>
                    <w:r w:rsidR="003838AA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8552B4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3838AA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8DF" w:rsidRDefault="008218DF">
      <w:pPr>
        <w:spacing w:after="0" w:line="240" w:lineRule="auto"/>
      </w:pPr>
      <w:r>
        <w:separator/>
      </w:r>
    </w:p>
  </w:footnote>
  <w:footnote w:type="continuationSeparator" w:id="0">
    <w:p w:rsidR="008218DF" w:rsidRDefault="00821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D3" w:rsidRDefault="003838AA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etângulo Arredondad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 xmlns:w15="http://schemas.microsoft.com/office/word/2012/wordml">
          <w:pict>
            <v:roundrect w14:anchorId="72EBBCF6" id="Retângulo Arredondado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tâ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 xmlns:w15="http://schemas.microsoft.com/office/word/2012/wordml">
          <w:pict>
            <v:rect w14:anchorId="5072BF6A" id="Retângulo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tâ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 xmlns:w15="http://schemas.microsoft.com/office/word/2012/wordml">
          <w:pict>
            <v:rect w14:anchorId="6F7B5A5C" id="Retângulo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562DD"/>
    <w:multiLevelType w:val="hybridMultilevel"/>
    <w:tmpl w:val="072C8B1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17DE0"/>
    <w:multiLevelType w:val="hybridMultilevel"/>
    <w:tmpl w:val="B45A54E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DD68E7"/>
    <w:multiLevelType w:val="hybridMultilevel"/>
    <w:tmpl w:val="6B7AAA4C"/>
    <w:lvl w:ilvl="0" w:tplc="5ED0E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828A5"/>
    <w:multiLevelType w:val="hybridMultilevel"/>
    <w:tmpl w:val="E26E244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1082F"/>
    <w:multiLevelType w:val="hybridMultilevel"/>
    <w:tmpl w:val="312835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144BFD"/>
    <w:multiLevelType w:val="hybridMultilevel"/>
    <w:tmpl w:val="B7C200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F5A24"/>
    <w:multiLevelType w:val="hybridMultilevel"/>
    <w:tmpl w:val="A5761D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790B7D"/>
    <w:multiLevelType w:val="hybridMultilevel"/>
    <w:tmpl w:val="E6B41E9E"/>
    <w:lvl w:ilvl="0" w:tplc="5ED0EE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50112D"/>
    <w:multiLevelType w:val="hybridMultilevel"/>
    <w:tmpl w:val="191EF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C87C71"/>
    <w:multiLevelType w:val="hybridMultilevel"/>
    <w:tmpl w:val="8162FE8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93C185F"/>
    <w:multiLevelType w:val="hybridMultilevel"/>
    <w:tmpl w:val="2E1A25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1"/>
  </w:num>
  <w:num w:numId="5">
    <w:abstractNumId w:val="14"/>
  </w:num>
  <w:num w:numId="6">
    <w:abstractNumId w:val="13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9"/>
  </w:num>
  <w:num w:numId="14">
    <w:abstractNumId w:val="2"/>
  </w:num>
  <w:num w:numId="15">
    <w:abstractNumId w:val="15"/>
  </w:num>
  <w:num w:numId="16">
    <w:abstractNumId w:val="12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F9"/>
    <w:rsid w:val="00040E4E"/>
    <w:rsid w:val="000A23D8"/>
    <w:rsid w:val="000F4EBA"/>
    <w:rsid w:val="00120D9B"/>
    <w:rsid w:val="00124CCB"/>
    <w:rsid w:val="00125024"/>
    <w:rsid w:val="00160C87"/>
    <w:rsid w:val="0018337B"/>
    <w:rsid w:val="0019234A"/>
    <w:rsid w:val="001A3BFE"/>
    <w:rsid w:val="001A72B2"/>
    <w:rsid w:val="001A7666"/>
    <w:rsid w:val="001F0402"/>
    <w:rsid w:val="001F09A1"/>
    <w:rsid w:val="00201109"/>
    <w:rsid w:val="00210BA7"/>
    <w:rsid w:val="002156F9"/>
    <w:rsid w:val="002370D2"/>
    <w:rsid w:val="0025595B"/>
    <w:rsid w:val="002659F9"/>
    <w:rsid w:val="002A22F4"/>
    <w:rsid w:val="002B1077"/>
    <w:rsid w:val="002C5DEE"/>
    <w:rsid w:val="002D7DCE"/>
    <w:rsid w:val="002F3EE8"/>
    <w:rsid w:val="002F46D4"/>
    <w:rsid w:val="00321965"/>
    <w:rsid w:val="00346BFA"/>
    <w:rsid w:val="00362852"/>
    <w:rsid w:val="00382692"/>
    <w:rsid w:val="003838AA"/>
    <w:rsid w:val="003A2177"/>
    <w:rsid w:val="003F0A03"/>
    <w:rsid w:val="00403634"/>
    <w:rsid w:val="004074D3"/>
    <w:rsid w:val="00417AD3"/>
    <w:rsid w:val="0042548C"/>
    <w:rsid w:val="004306D0"/>
    <w:rsid w:val="0044674D"/>
    <w:rsid w:val="004506EC"/>
    <w:rsid w:val="00454CB4"/>
    <w:rsid w:val="00454D74"/>
    <w:rsid w:val="00474C1B"/>
    <w:rsid w:val="004E2601"/>
    <w:rsid w:val="005005C0"/>
    <w:rsid w:val="005331AB"/>
    <w:rsid w:val="0057109F"/>
    <w:rsid w:val="00582587"/>
    <w:rsid w:val="00586ED3"/>
    <w:rsid w:val="005C36E7"/>
    <w:rsid w:val="005E6B6A"/>
    <w:rsid w:val="00647F5D"/>
    <w:rsid w:val="00670A8F"/>
    <w:rsid w:val="006A6A4B"/>
    <w:rsid w:val="006B0E56"/>
    <w:rsid w:val="006C5C51"/>
    <w:rsid w:val="006F3C94"/>
    <w:rsid w:val="006F6941"/>
    <w:rsid w:val="00753BB3"/>
    <w:rsid w:val="007A0450"/>
    <w:rsid w:val="007A7108"/>
    <w:rsid w:val="008126AC"/>
    <w:rsid w:val="008218DF"/>
    <w:rsid w:val="00835B56"/>
    <w:rsid w:val="00845C6D"/>
    <w:rsid w:val="008552B4"/>
    <w:rsid w:val="0085552A"/>
    <w:rsid w:val="008754B0"/>
    <w:rsid w:val="0088330A"/>
    <w:rsid w:val="00891A24"/>
    <w:rsid w:val="008948A4"/>
    <w:rsid w:val="00896D4B"/>
    <w:rsid w:val="008D02FA"/>
    <w:rsid w:val="008E6E09"/>
    <w:rsid w:val="0090231D"/>
    <w:rsid w:val="00956702"/>
    <w:rsid w:val="00982469"/>
    <w:rsid w:val="009972B1"/>
    <w:rsid w:val="009A697F"/>
    <w:rsid w:val="009B52E3"/>
    <w:rsid w:val="009C5621"/>
    <w:rsid w:val="009E2318"/>
    <w:rsid w:val="009E69BC"/>
    <w:rsid w:val="009F4CA5"/>
    <w:rsid w:val="00A006F9"/>
    <w:rsid w:val="00A45285"/>
    <w:rsid w:val="00A70377"/>
    <w:rsid w:val="00A77145"/>
    <w:rsid w:val="00A807B7"/>
    <w:rsid w:val="00A96FF8"/>
    <w:rsid w:val="00AB4063"/>
    <w:rsid w:val="00AC1B28"/>
    <w:rsid w:val="00AD3E29"/>
    <w:rsid w:val="00AF1137"/>
    <w:rsid w:val="00B46DEE"/>
    <w:rsid w:val="00B8236C"/>
    <w:rsid w:val="00B941A5"/>
    <w:rsid w:val="00B96D28"/>
    <w:rsid w:val="00BB6EF3"/>
    <w:rsid w:val="00BF6F78"/>
    <w:rsid w:val="00C03FF7"/>
    <w:rsid w:val="00C2108D"/>
    <w:rsid w:val="00C5502C"/>
    <w:rsid w:val="00C62701"/>
    <w:rsid w:val="00C94424"/>
    <w:rsid w:val="00CA2535"/>
    <w:rsid w:val="00CC3E1C"/>
    <w:rsid w:val="00CF0C6B"/>
    <w:rsid w:val="00CF545D"/>
    <w:rsid w:val="00D135EB"/>
    <w:rsid w:val="00D52B38"/>
    <w:rsid w:val="00D71ED5"/>
    <w:rsid w:val="00D74BC1"/>
    <w:rsid w:val="00DA55E5"/>
    <w:rsid w:val="00DD1973"/>
    <w:rsid w:val="00DF5C53"/>
    <w:rsid w:val="00E34D27"/>
    <w:rsid w:val="00E354AE"/>
    <w:rsid w:val="00E546C4"/>
    <w:rsid w:val="00E74B79"/>
    <w:rsid w:val="00EB3B66"/>
    <w:rsid w:val="00EB3B9F"/>
    <w:rsid w:val="00EC1252"/>
    <w:rsid w:val="00EC5208"/>
    <w:rsid w:val="00ED07B7"/>
    <w:rsid w:val="00EF158F"/>
    <w:rsid w:val="00EF62CB"/>
    <w:rsid w:val="00F32D4C"/>
    <w:rsid w:val="00F4454A"/>
    <w:rsid w:val="00F55071"/>
    <w:rsid w:val="00FA7007"/>
    <w:rsid w:val="00FE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styleId="Forte">
    <w:name w:val="Strong"/>
    <w:basedOn w:val="Fontepargpadro"/>
    <w:uiPriority w:val="22"/>
    <w:qFormat/>
    <w:rPr>
      <w:b/>
      <w:bCs/>
      <w14:numForm w14:val="oldStyle"/>
    </w:rPr>
  </w:style>
  <w:style w:type="character" w:styleId="nfase">
    <w:name w:val="Emphasis"/>
    <w:basedOn w:val="Fontepargpadro"/>
    <w:uiPriority w:val="20"/>
    <w:qFormat/>
    <w:rPr>
      <w:i/>
      <w:iCs/>
      <w:color w:val="564B3C" w:themeColor="text2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  <w:rPr>
      <w:sz w:val="2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93A299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F543F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Pr>
      <w:sz w:val="2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mePessoal">
    <w:name w:val="Nome Pessoal"/>
    <w:basedOn w:val="Ttulo"/>
    <w:qFormat/>
    <w:rPr>
      <w:b/>
      <w:sz w:val="28"/>
      <w:szCs w:val="28"/>
    </w:rPr>
  </w:style>
  <w:style w:type="paragraph" w:customStyle="1" w:styleId="Subseo">
    <w:name w:val="Subseção"/>
    <w:basedOn w:val="Ttulo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table" w:styleId="SombreamentoClaro">
    <w:name w:val="Light Shading"/>
    <w:basedOn w:val="Tabelanormal"/>
    <w:uiPriority w:val="60"/>
    <w:rsid w:val="00454D7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styleId="Forte">
    <w:name w:val="Strong"/>
    <w:basedOn w:val="Fontepargpadro"/>
    <w:uiPriority w:val="22"/>
    <w:qFormat/>
    <w:rPr>
      <w:b/>
      <w:bCs/>
      <w14:numForm w14:val="oldStyle"/>
    </w:rPr>
  </w:style>
  <w:style w:type="character" w:styleId="nfase">
    <w:name w:val="Emphasis"/>
    <w:basedOn w:val="Fontepargpadro"/>
    <w:uiPriority w:val="20"/>
    <w:qFormat/>
    <w:rPr>
      <w:i/>
      <w:iCs/>
      <w:color w:val="564B3C" w:themeColor="text2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  <w:rPr>
      <w:sz w:val="2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93A299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F543F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Pr>
      <w:sz w:val="2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mePessoal">
    <w:name w:val="Nome Pessoal"/>
    <w:basedOn w:val="Ttulo"/>
    <w:qFormat/>
    <w:rPr>
      <w:b/>
      <w:sz w:val="28"/>
      <w:szCs w:val="28"/>
    </w:rPr>
  </w:style>
  <w:style w:type="paragraph" w:customStyle="1" w:styleId="Subseo">
    <w:name w:val="Subseção"/>
    <w:basedOn w:val="Ttulo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table" w:styleId="SombreamentoClaro">
    <w:name w:val="Light Shading"/>
    <w:basedOn w:val="Tabelanormal"/>
    <w:uiPriority w:val="60"/>
    <w:rsid w:val="00454D7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6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F04F3FA93B475182B2F396AB4A3A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662BF7-3822-4FFA-AC88-D29A3730B3F0}"/>
      </w:docPartPr>
      <w:docPartBody>
        <w:p w:rsidR="004662FC" w:rsidRDefault="00A55AD7">
          <w:pPr>
            <w:pStyle w:val="5CF04F3FA93B475182B2F396AB4A3A61"/>
          </w:pPr>
          <w:r>
            <w:t>Escolha um bloco de construção.</w:t>
          </w:r>
        </w:p>
      </w:docPartBody>
    </w:docPart>
    <w:docPart>
      <w:docPartPr>
        <w:name w:val="F1F289979D5B4877ADFF9CCE57D00F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2448BF-D3CB-4E96-BB2D-33BE699B3F03}"/>
      </w:docPartPr>
      <w:docPartBody>
        <w:p w:rsidR="004662FC" w:rsidRDefault="00A55AD7">
          <w:pPr>
            <w:pStyle w:val="F1F289979D5B4877ADFF9CCE57D00F74"/>
          </w:pPr>
          <w:r>
            <w:t>[Digite seu Nome]</w:t>
          </w:r>
        </w:p>
      </w:docPartBody>
    </w:docPart>
    <w:docPart>
      <w:docPartPr>
        <w:name w:val="8748E2DEA816491DBAE80A7D09A955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F960A1-9DE9-4886-82C8-D398B8F0B470}"/>
      </w:docPartPr>
      <w:docPartBody>
        <w:p w:rsidR="004662FC" w:rsidRDefault="00A55AD7">
          <w:pPr>
            <w:pStyle w:val="8748E2DEA816491DBAE80A7D09A95570"/>
          </w:pPr>
          <w:r>
            <w:rPr>
              <w:color w:val="1F497D" w:themeColor="text2"/>
            </w:rPr>
            <w:t>[Digite seu endereço]</w:t>
          </w:r>
        </w:p>
      </w:docPartBody>
    </w:docPart>
    <w:docPart>
      <w:docPartPr>
        <w:name w:val="052E2D60CEED46048F01102C5E1640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BDC1EF-1585-485F-A040-014195ECACEE}"/>
      </w:docPartPr>
      <w:docPartBody>
        <w:p w:rsidR="004662FC" w:rsidRDefault="00A55AD7">
          <w:pPr>
            <w:pStyle w:val="052E2D60CEED46048F01102C5E164083"/>
          </w:pPr>
          <w:r>
            <w:rPr>
              <w:color w:val="1F497D" w:themeColor="text2"/>
            </w:rPr>
            <w:t>[Digite seu telefone]</w:t>
          </w:r>
        </w:p>
      </w:docPartBody>
    </w:docPart>
    <w:docPart>
      <w:docPartPr>
        <w:name w:val="81F7892FB185423FB06EA0DE3D2170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D8933B-2598-4FB1-B515-CC64BC184D12}"/>
      </w:docPartPr>
      <w:docPartBody>
        <w:p w:rsidR="004662FC" w:rsidRDefault="00A55AD7">
          <w:pPr>
            <w:pStyle w:val="81F7892FB185423FB06EA0DE3D21700E"/>
          </w:pPr>
          <w:r>
            <w:rPr>
              <w:color w:val="1F497D" w:themeColor="text2"/>
            </w:rPr>
            <w:t>[Digite seu email]</w:t>
          </w:r>
        </w:p>
      </w:docPartBody>
    </w:docPart>
    <w:docPart>
      <w:docPartPr>
        <w:name w:val="4677B72269274869922A9B585DF588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6369F5-0C4D-48A0-8FB1-9719EF70E3A8}"/>
      </w:docPartPr>
      <w:docPartBody>
        <w:p w:rsidR="004662FC" w:rsidRDefault="00A55AD7">
          <w:pPr>
            <w:pStyle w:val="4677B72269274869922A9B585DF5886B"/>
          </w:pPr>
          <w:r>
            <w:rPr>
              <w:color w:val="A6A6A6" w:themeColor="background1" w:themeShade="A6"/>
              <w:sz w:val="18"/>
              <w:szCs w:val="18"/>
            </w:rPr>
            <w:t>[Digite 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AD7"/>
    <w:rsid w:val="0004603A"/>
    <w:rsid w:val="001D3205"/>
    <w:rsid w:val="00201C9E"/>
    <w:rsid w:val="00236450"/>
    <w:rsid w:val="00243121"/>
    <w:rsid w:val="002D35A5"/>
    <w:rsid w:val="0031508C"/>
    <w:rsid w:val="003275A6"/>
    <w:rsid w:val="00376805"/>
    <w:rsid w:val="003A49FC"/>
    <w:rsid w:val="003F6232"/>
    <w:rsid w:val="00405021"/>
    <w:rsid w:val="00426BA1"/>
    <w:rsid w:val="0045670F"/>
    <w:rsid w:val="004662FC"/>
    <w:rsid w:val="00475A42"/>
    <w:rsid w:val="004B237B"/>
    <w:rsid w:val="004F05CF"/>
    <w:rsid w:val="0055732A"/>
    <w:rsid w:val="00595ABF"/>
    <w:rsid w:val="0070460A"/>
    <w:rsid w:val="0074325A"/>
    <w:rsid w:val="007E3F94"/>
    <w:rsid w:val="00846E12"/>
    <w:rsid w:val="008C016B"/>
    <w:rsid w:val="00931FD2"/>
    <w:rsid w:val="00961915"/>
    <w:rsid w:val="009C604D"/>
    <w:rsid w:val="009F24D1"/>
    <w:rsid w:val="00A55AD7"/>
    <w:rsid w:val="00A77241"/>
    <w:rsid w:val="00B01411"/>
    <w:rsid w:val="00B47A7C"/>
    <w:rsid w:val="00C3452B"/>
    <w:rsid w:val="00DE6671"/>
    <w:rsid w:val="00E114FD"/>
    <w:rsid w:val="00E3454A"/>
    <w:rsid w:val="00E52708"/>
    <w:rsid w:val="00F43FB7"/>
    <w:rsid w:val="00F67B5D"/>
    <w:rsid w:val="00F7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CF04F3FA93B475182B2F396AB4A3A61">
    <w:name w:val="5CF04F3FA93B475182B2F396AB4A3A61"/>
  </w:style>
  <w:style w:type="paragraph" w:customStyle="1" w:styleId="F1F289979D5B4877ADFF9CCE57D00F74">
    <w:name w:val="F1F289979D5B4877ADFF9CCE57D00F74"/>
  </w:style>
  <w:style w:type="paragraph" w:customStyle="1" w:styleId="8748E2DEA816491DBAE80A7D09A95570">
    <w:name w:val="8748E2DEA816491DBAE80A7D09A95570"/>
  </w:style>
  <w:style w:type="paragraph" w:customStyle="1" w:styleId="052E2D60CEED46048F01102C5E164083">
    <w:name w:val="052E2D60CEED46048F01102C5E164083"/>
  </w:style>
  <w:style w:type="paragraph" w:customStyle="1" w:styleId="81F7892FB185423FB06EA0DE3D21700E">
    <w:name w:val="81F7892FB185423FB06EA0DE3D21700E"/>
  </w:style>
  <w:style w:type="paragraph" w:customStyle="1" w:styleId="5F573ACA10984A27AAE0EC4F12E4B6EF">
    <w:name w:val="5F573ACA10984A27AAE0EC4F12E4B6EF"/>
  </w:style>
  <w:style w:type="paragraph" w:customStyle="1" w:styleId="63AF2089886C4176AD6DE03E4E67CF7C">
    <w:name w:val="63AF2089886C4176AD6DE03E4E67CF7C"/>
  </w:style>
  <w:style w:type="paragraph" w:customStyle="1" w:styleId="BA4ABF0067524821B127AF0B22ED50EF">
    <w:name w:val="BA4ABF0067524821B127AF0B22ED50EF"/>
  </w:style>
  <w:style w:type="paragraph" w:customStyle="1" w:styleId="65C4A1BDDA2A455681C26AA6426C55B4">
    <w:name w:val="65C4A1BDDA2A455681C26AA6426C55B4"/>
  </w:style>
  <w:style w:type="paragraph" w:customStyle="1" w:styleId="9B59463BB7FC4536B10B4B5125E5EB9E">
    <w:name w:val="9B59463BB7FC4536B10B4B5125E5EB9E"/>
  </w:style>
  <w:style w:type="paragraph" w:customStyle="1" w:styleId="39E73245C7C54963AA3B7813EEF81037">
    <w:name w:val="39E73245C7C54963AA3B7813EEF81037"/>
  </w:style>
  <w:style w:type="paragraph" w:customStyle="1" w:styleId="F7958C1444BD4BAEB666D8CABE66B980">
    <w:name w:val="F7958C1444BD4BAEB666D8CABE66B980"/>
  </w:style>
  <w:style w:type="paragraph" w:customStyle="1" w:styleId="4CB2CCEFB38E44D9BCFD225B89A605A4">
    <w:name w:val="4CB2CCEFB38E44D9BCFD225B89A605A4"/>
  </w:style>
  <w:style w:type="paragraph" w:customStyle="1" w:styleId="9D55CA6E684D4BA492DCDE5BFF5B1402">
    <w:name w:val="9D55CA6E684D4BA492DCDE5BFF5B1402"/>
  </w:style>
  <w:style w:type="paragraph" w:customStyle="1" w:styleId="B2672BBF27EE44A29EFABCFFA8275FBD">
    <w:name w:val="B2672BBF27EE44A29EFABCFFA8275FBD"/>
  </w:style>
  <w:style w:type="paragraph" w:customStyle="1" w:styleId="E67B562F7606437C9C9085854E42C003">
    <w:name w:val="E67B562F7606437C9C9085854E42C003"/>
  </w:style>
  <w:style w:type="paragraph" w:customStyle="1" w:styleId="582B8AE725D74D3DB0C7B3560E952CF8">
    <w:name w:val="582B8AE725D74D3DB0C7B3560E952CF8"/>
  </w:style>
  <w:style w:type="paragraph" w:customStyle="1" w:styleId="61B4282E06A84DC6B6097C2A8D054CEF">
    <w:name w:val="61B4282E06A84DC6B6097C2A8D054CEF"/>
  </w:style>
  <w:style w:type="paragraph" w:customStyle="1" w:styleId="540DDE0BA192466E87CCB06E19BC1072">
    <w:name w:val="540DDE0BA192466E87CCB06E19BC1072"/>
  </w:style>
  <w:style w:type="paragraph" w:customStyle="1" w:styleId="4677B72269274869922A9B585DF5886B">
    <w:name w:val="4677B72269274869922A9B585DF588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CF04F3FA93B475182B2F396AB4A3A61">
    <w:name w:val="5CF04F3FA93B475182B2F396AB4A3A61"/>
  </w:style>
  <w:style w:type="paragraph" w:customStyle="1" w:styleId="F1F289979D5B4877ADFF9CCE57D00F74">
    <w:name w:val="F1F289979D5B4877ADFF9CCE57D00F74"/>
  </w:style>
  <w:style w:type="paragraph" w:customStyle="1" w:styleId="8748E2DEA816491DBAE80A7D09A95570">
    <w:name w:val="8748E2DEA816491DBAE80A7D09A95570"/>
  </w:style>
  <w:style w:type="paragraph" w:customStyle="1" w:styleId="052E2D60CEED46048F01102C5E164083">
    <w:name w:val="052E2D60CEED46048F01102C5E164083"/>
  </w:style>
  <w:style w:type="paragraph" w:customStyle="1" w:styleId="81F7892FB185423FB06EA0DE3D21700E">
    <w:name w:val="81F7892FB185423FB06EA0DE3D21700E"/>
  </w:style>
  <w:style w:type="paragraph" w:customStyle="1" w:styleId="5F573ACA10984A27AAE0EC4F12E4B6EF">
    <w:name w:val="5F573ACA10984A27AAE0EC4F12E4B6EF"/>
  </w:style>
  <w:style w:type="paragraph" w:customStyle="1" w:styleId="63AF2089886C4176AD6DE03E4E67CF7C">
    <w:name w:val="63AF2089886C4176AD6DE03E4E67CF7C"/>
  </w:style>
  <w:style w:type="paragraph" w:customStyle="1" w:styleId="BA4ABF0067524821B127AF0B22ED50EF">
    <w:name w:val="BA4ABF0067524821B127AF0B22ED50EF"/>
  </w:style>
  <w:style w:type="paragraph" w:customStyle="1" w:styleId="65C4A1BDDA2A455681C26AA6426C55B4">
    <w:name w:val="65C4A1BDDA2A455681C26AA6426C55B4"/>
  </w:style>
  <w:style w:type="paragraph" w:customStyle="1" w:styleId="9B59463BB7FC4536B10B4B5125E5EB9E">
    <w:name w:val="9B59463BB7FC4536B10B4B5125E5EB9E"/>
  </w:style>
  <w:style w:type="paragraph" w:customStyle="1" w:styleId="39E73245C7C54963AA3B7813EEF81037">
    <w:name w:val="39E73245C7C54963AA3B7813EEF81037"/>
  </w:style>
  <w:style w:type="paragraph" w:customStyle="1" w:styleId="F7958C1444BD4BAEB666D8CABE66B980">
    <w:name w:val="F7958C1444BD4BAEB666D8CABE66B980"/>
  </w:style>
  <w:style w:type="paragraph" w:customStyle="1" w:styleId="4CB2CCEFB38E44D9BCFD225B89A605A4">
    <w:name w:val="4CB2CCEFB38E44D9BCFD225B89A605A4"/>
  </w:style>
  <w:style w:type="paragraph" w:customStyle="1" w:styleId="9D55CA6E684D4BA492DCDE5BFF5B1402">
    <w:name w:val="9D55CA6E684D4BA492DCDE5BFF5B1402"/>
  </w:style>
  <w:style w:type="paragraph" w:customStyle="1" w:styleId="B2672BBF27EE44A29EFABCFFA8275FBD">
    <w:name w:val="B2672BBF27EE44A29EFABCFFA8275FBD"/>
  </w:style>
  <w:style w:type="paragraph" w:customStyle="1" w:styleId="E67B562F7606437C9C9085854E42C003">
    <w:name w:val="E67B562F7606437C9C9085854E42C003"/>
  </w:style>
  <w:style w:type="paragraph" w:customStyle="1" w:styleId="582B8AE725D74D3DB0C7B3560E952CF8">
    <w:name w:val="582B8AE725D74D3DB0C7B3560E952CF8"/>
  </w:style>
  <w:style w:type="paragraph" w:customStyle="1" w:styleId="61B4282E06A84DC6B6097C2A8D054CEF">
    <w:name w:val="61B4282E06A84DC6B6097C2A8D054CEF"/>
  </w:style>
  <w:style w:type="paragraph" w:customStyle="1" w:styleId="540DDE0BA192466E87CCB06E19BC1072">
    <w:name w:val="540DDE0BA192466E87CCB06E19BC1072"/>
  </w:style>
  <w:style w:type="paragraph" w:customStyle="1" w:styleId="4677B72269274869922A9B585DF5886B">
    <w:name w:val="4677B72269274869922A9B585DF588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AV aVELÃ DE OLIVEIRA - centro</CompanyAddress>
  <CompanyPhone>(51) 9343-</CompanyPhone>
  <CompanyFax/>
  <CompanyEmail>kasa.monteiro@hotmail.com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170F97E-486C-4809-8C23-AFF027F9D3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3F56FD-5D61-4CFF-94F4-94BAE2F24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50</TotalTime>
  <Pages>2</Pages>
  <Words>255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sOUZA mONTEIRO</dc:creator>
  <cp:lastModifiedBy>CRISTIANO</cp:lastModifiedBy>
  <cp:revision>45</cp:revision>
  <dcterms:created xsi:type="dcterms:W3CDTF">2015-03-05T04:25:00Z</dcterms:created>
  <dcterms:modified xsi:type="dcterms:W3CDTF">2015-09-16T17:13:00Z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</Properties>
</file>