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304" w:rsidRDefault="00FC7884">
      <w:pPr>
        <w:pStyle w:val="Name"/>
      </w:pPr>
      <w:r>
        <w:t>Cláudio Roberto Ribeiro</w:t>
      </w:r>
    </w:p>
    <w:p w:rsidR="00BD0455" w:rsidRPr="00BD0455" w:rsidRDefault="00BD0455" w:rsidP="00BD0455">
      <w:pPr>
        <w:rPr>
          <w:b/>
        </w:rPr>
      </w:pPr>
      <w:r w:rsidRPr="00BD0455">
        <w:t xml:space="preserve">Email: </w:t>
      </w:r>
      <w:r>
        <w:t xml:space="preserve"> </w:t>
      </w:r>
      <w:hyperlink r:id="rId7" w:history="1">
        <w:r w:rsidRPr="00BD0455">
          <w:rPr>
            <w:rStyle w:val="Hyperlink"/>
            <w:b/>
          </w:rPr>
          <w:t>Ribeiro1972@gmail.com</w:t>
        </w:r>
      </w:hyperlink>
    </w:p>
    <w:p w:rsidR="00BD0455" w:rsidRDefault="00BD0455" w:rsidP="00BD0455">
      <w:r w:rsidRPr="00BD0455">
        <w:t xml:space="preserve">Fone: </w:t>
      </w:r>
      <w:r w:rsidRPr="00BD0455">
        <w:rPr>
          <w:b/>
        </w:rPr>
        <w:t xml:space="preserve">51 </w:t>
      </w:r>
      <w:r w:rsidR="00927364">
        <w:rPr>
          <w:b/>
        </w:rPr>
        <w:t>8618</w:t>
      </w:r>
      <w:r w:rsidR="001F1EED">
        <w:rPr>
          <w:b/>
        </w:rPr>
        <w:t xml:space="preserve"> </w:t>
      </w:r>
      <w:r w:rsidR="00927364">
        <w:rPr>
          <w:b/>
        </w:rPr>
        <w:t>3356</w:t>
      </w:r>
      <w:r>
        <w:t xml:space="preserve"> - </w:t>
      </w:r>
      <w:r w:rsidRPr="00BD0455">
        <w:rPr>
          <w:b/>
        </w:rPr>
        <w:t>51 3447</w:t>
      </w:r>
      <w:r w:rsidR="001F1EED">
        <w:rPr>
          <w:b/>
        </w:rPr>
        <w:t xml:space="preserve"> </w:t>
      </w:r>
      <w:r w:rsidRPr="00BD0455">
        <w:rPr>
          <w:b/>
        </w:rPr>
        <w:t>5523</w:t>
      </w:r>
    </w:p>
    <w:p w:rsidR="00BD0455" w:rsidRDefault="00BD0455" w:rsidP="00BD0455">
      <w:r>
        <w:t xml:space="preserve">Endereço: Rua dos Rouxinóis, 86 • Alvorada, </w:t>
      </w:r>
      <w:proofErr w:type="gramStart"/>
      <w:r>
        <w:t>RS</w:t>
      </w:r>
      <w:proofErr w:type="gramEnd"/>
    </w:p>
    <w:p w:rsidR="00BD0455" w:rsidRPr="00BD0455" w:rsidRDefault="00BD0455" w:rsidP="00BD0455"/>
    <w:tbl>
      <w:tblPr>
        <w:tblW w:w="5000" w:type="pct"/>
        <w:tblLook w:val="0000"/>
      </w:tblPr>
      <w:tblGrid>
        <w:gridCol w:w="1927"/>
        <w:gridCol w:w="6927"/>
      </w:tblGrid>
      <w:tr w:rsidR="00C23304">
        <w:tc>
          <w:tcPr>
            <w:tcW w:w="5000" w:type="pct"/>
            <w:gridSpan w:val="2"/>
          </w:tcPr>
          <w:p w:rsidR="00C23304" w:rsidRDefault="00C23304">
            <w:pPr>
              <w:pStyle w:val="Ttulodaseo"/>
            </w:pPr>
            <w:r>
              <w:t>objetivo</w:t>
            </w: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C23304" w:rsidRDefault="00FC7884">
            <w:pPr>
              <w:pStyle w:val="Objetivo"/>
            </w:pPr>
            <w:r>
              <w:t xml:space="preserve">Colocação na área de engenharia, </w:t>
            </w:r>
            <w:r w:rsidR="009B4A9F">
              <w:t>área de ma</w:t>
            </w:r>
            <w:r w:rsidR="006F38D8">
              <w:t>nutenção, área de utilidades, área de projetos</w:t>
            </w:r>
            <w:r w:rsidR="0084638C">
              <w:t>,</w:t>
            </w:r>
            <w:r w:rsidR="006F38D8">
              <w:t xml:space="preserve"> para </w:t>
            </w:r>
            <w:r w:rsidR="008F33FB">
              <w:t>troca de experiências profissionais e utilização dos conhecimentos adquiridos para alcançar os objetivos da empresa contratante.</w:t>
            </w:r>
          </w:p>
        </w:tc>
      </w:tr>
      <w:tr w:rsidR="00C23304">
        <w:tc>
          <w:tcPr>
            <w:tcW w:w="5000" w:type="pct"/>
            <w:gridSpan w:val="2"/>
          </w:tcPr>
          <w:p w:rsidR="00C23304" w:rsidRDefault="00C23304">
            <w:pPr>
              <w:pStyle w:val="Ttulodaseo"/>
            </w:pPr>
            <w:r>
              <w:t>Experiência</w:t>
            </w: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927364" w:rsidRDefault="00927364" w:rsidP="00995D34">
            <w:pPr>
              <w:pStyle w:val="Nomedaempresaum"/>
              <w:tabs>
                <w:tab w:val="right" w:pos="-12412"/>
              </w:tabs>
            </w:pPr>
          </w:p>
          <w:p w:rsidR="00927364" w:rsidRDefault="00927364" w:rsidP="00927364">
            <w:pPr>
              <w:pStyle w:val="Nomedaempresa"/>
            </w:pPr>
            <w:r>
              <w:t>Jun 2014- até o momento</w:t>
            </w:r>
            <w:r w:rsidR="00113DE6">
              <w:t>-</w:t>
            </w:r>
            <w:proofErr w:type="gramStart"/>
            <w:r w:rsidR="00113DE6">
              <w:t xml:space="preserve">  </w:t>
            </w:r>
            <w:proofErr w:type="gramEnd"/>
            <w:r>
              <w:t>Engeko Engenharia Ltda</w:t>
            </w:r>
            <w:r>
              <w:tab/>
            </w:r>
            <w:r>
              <w:t>Guaíba</w:t>
            </w:r>
            <w:r>
              <w:t xml:space="preserve"> - RS</w:t>
            </w:r>
          </w:p>
          <w:p w:rsidR="00927364" w:rsidRDefault="00927364" w:rsidP="00927364">
            <w:pPr>
              <w:pStyle w:val="Cargo"/>
              <w:jc w:val="both"/>
            </w:pPr>
            <w:r>
              <w:t>Supervisor de</w:t>
            </w:r>
            <w:r w:rsidR="00113DE6">
              <w:t xml:space="preserve"> contratos e</w:t>
            </w:r>
            <w:r>
              <w:t xml:space="preserve"> utilidades</w:t>
            </w:r>
          </w:p>
          <w:p w:rsidR="00E16496" w:rsidRPr="00E16496" w:rsidRDefault="00E16496" w:rsidP="00E16496">
            <w:pPr>
              <w:pStyle w:val="Realizaes"/>
              <w:numPr>
                <w:ilvl w:val="0"/>
                <w:numId w:val="0"/>
              </w:numPr>
            </w:pPr>
          </w:p>
          <w:p w:rsidR="00927364" w:rsidRDefault="002821A2" w:rsidP="00927364">
            <w:pPr>
              <w:pStyle w:val="Realizaes"/>
              <w:numPr>
                <w:ilvl w:val="0"/>
                <w:numId w:val="1"/>
              </w:numPr>
            </w:pPr>
            <w:r>
              <w:t>Coordenação</w:t>
            </w:r>
            <w:r w:rsidR="007311AB">
              <w:t xml:space="preserve"> de empresas terceirizadas na obra da Foton caminhões.</w:t>
            </w:r>
          </w:p>
          <w:p w:rsidR="00DA0BF1" w:rsidRDefault="00DA0BF1" w:rsidP="00927364">
            <w:pPr>
              <w:pStyle w:val="Realizaes"/>
              <w:numPr>
                <w:ilvl w:val="0"/>
                <w:numId w:val="1"/>
              </w:numPr>
            </w:pPr>
            <w:r>
              <w:t>Reuniões com gerentes de empresas terceirizadas para ajustes no atendimento.</w:t>
            </w:r>
          </w:p>
          <w:p w:rsidR="00927364" w:rsidRDefault="00927364" w:rsidP="00927364">
            <w:pPr>
              <w:pStyle w:val="Realizaes"/>
              <w:numPr>
                <w:ilvl w:val="0"/>
                <w:numId w:val="1"/>
              </w:numPr>
            </w:pPr>
            <w:r>
              <w:t>Desenvolvimento de possíveis fornecedores de equipamentos e serviços.</w:t>
            </w:r>
          </w:p>
          <w:p w:rsidR="00927364" w:rsidRDefault="00927364" w:rsidP="00927364">
            <w:pPr>
              <w:pStyle w:val="Realizaes"/>
              <w:numPr>
                <w:ilvl w:val="0"/>
                <w:numId w:val="1"/>
              </w:numPr>
            </w:pPr>
            <w:r>
              <w:t>Orçamentos junto a fornecedores</w:t>
            </w:r>
            <w:r w:rsidR="002821A2">
              <w:t xml:space="preserve"> para execução de serviços.</w:t>
            </w:r>
          </w:p>
          <w:p w:rsidR="002821A2" w:rsidRDefault="002821A2" w:rsidP="00927364">
            <w:pPr>
              <w:pStyle w:val="Realizaes"/>
              <w:numPr>
                <w:ilvl w:val="0"/>
                <w:numId w:val="1"/>
              </w:numPr>
            </w:pPr>
            <w:r>
              <w:t>Criação de pedidos de compras.</w:t>
            </w:r>
          </w:p>
          <w:p w:rsidR="002821A2" w:rsidRDefault="002821A2" w:rsidP="00927364">
            <w:pPr>
              <w:pStyle w:val="Realizaes"/>
              <w:numPr>
                <w:ilvl w:val="0"/>
                <w:numId w:val="1"/>
              </w:numPr>
            </w:pPr>
            <w:r>
              <w:t xml:space="preserve">Desenvolvimento de equipamentos visando </w:t>
            </w:r>
            <w:proofErr w:type="gramStart"/>
            <w:r>
              <w:t>a</w:t>
            </w:r>
            <w:proofErr w:type="gramEnd"/>
            <w:r>
              <w:t xml:space="preserve"> eficiência energética.</w:t>
            </w:r>
          </w:p>
          <w:p w:rsidR="002821A2" w:rsidRDefault="005250A9" w:rsidP="00927364">
            <w:pPr>
              <w:pStyle w:val="Realizaes"/>
              <w:numPr>
                <w:ilvl w:val="0"/>
                <w:numId w:val="1"/>
              </w:numPr>
            </w:pPr>
            <w:r>
              <w:t xml:space="preserve">Ajustes </w:t>
            </w:r>
            <w:r w:rsidR="005F4DA5">
              <w:t xml:space="preserve">de projetos de </w:t>
            </w:r>
            <w:r>
              <w:t>efluentes sanitário e industrial.</w:t>
            </w:r>
          </w:p>
          <w:p w:rsidR="005250A9" w:rsidRDefault="005250A9" w:rsidP="00927364">
            <w:pPr>
              <w:pStyle w:val="Realizaes"/>
              <w:numPr>
                <w:ilvl w:val="0"/>
                <w:numId w:val="1"/>
              </w:numPr>
            </w:pPr>
            <w:r>
              <w:t>Desenvolvimento de sistema para reaproveitamento de água da estação de tratamento de efluentes.</w:t>
            </w:r>
          </w:p>
          <w:p w:rsidR="005250A9" w:rsidRDefault="005250A9" w:rsidP="00927364">
            <w:pPr>
              <w:pStyle w:val="Realizaes"/>
              <w:numPr>
                <w:ilvl w:val="0"/>
                <w:numId w:val="1"/>
              </w:numPr>
            </w:pPr>
            <w:r>
              <w:t>Tratativas com a CEEE para ajustes de demanda de energia elétrica.</w:t>
            </w:r>
          </w:p>
          <w:p w:rsidR="00E71F82" w:rsidRDefault="00E71F82" w:rsidP="00927364">
            <w:pPr>
              <w:pStyle w:val="Realizaes"/>
              <w:numPr>
                <w:ilvl w:val="0"/>
                <w:numId w:val="1"/>
              </w:numPr>
            </w:pPr>
            <w:r>
              <w:t xml:space="preserve">Tratativas com a </w:t>
            </w:r>
            <w:proofErr w:type="spellStart"/>
            <w:r>
              <w:t>Corsan</w:t>
            </w:r>
            <w:proofErr w:type="spellEnd"/>
            <w:r>
              <w:t xml:space="preserve"> sobre fornecimento e interrupções de água potável.</w:t>
            </w:r>
          </w:p>
          <w:p w:rsidR="005250A9" w:rsidRDefault="005250A9" w:rsidP="00927364">
            <w:pPr>
              <w:pStyle w:val="Realizaes"/>
              <w:numPr>
                <w:ilvl w:val="0"/>
                <w:numId w:val="1"/>
              </w:numPr>
            </w:pPr>
            <w:r>
              <w:t>Controle de consumo diário de água potável</w:t>
            </w:r>
            <w:r w:rsidR="00E71F82">
              <w:t>.</w:t>
            </w:r>
          </w:p>
          <w:p w:rsidR="005250A9" w:rsidRDefault="005250A9" w:rsidP="00927364">
            <w:pPr>
              <w:pStyle w:val="Realizaes"/>
              <w:numPr>
                <w:ilvl w:val="0"/>
                <w:numId w:val="1"/>
              </w:numPr>
            </w:pPr>
            <w:r>
              <w:t>Reporte de utilização de água e energia elétrica para diretoria.</w:t>
            </w:r>
          </w:p>
          <w:p w:rsidR="00927364" w:rsidRDefault="00927364" w:rsidP="00995D34">
            <w:pPr>
              <w:pStyle w:val="Nomedaempresaum"/>
              <w:tabs>
                <w:tab w:val="right" w:pos="-12412"/>
              </w:tabs>
            </w:pPr>
          </w:p>
          <w:p w:rsidR="00927364" w:rsidRDefault="00927364" w:rsidP="00995D34">
            <w:pPr>
              <w:pStyle w:val="Nomedaempresaum"/>
              <w:tabs>
                <w:tab w:val="right" w:pos="-12412"/>
              </w:tabs>
            </w:pPr>
          </w:p>
          <w:p w:rsidR="00995D34" w:rsidRDefault="00995D34" w:rsidP="00995D34">
            <w:pPr>
              <w:pStyle w:val="Nomedaempresaum"/>
              <w:tabs>
                <w:tab w:val="right" w:pos="-12412"/>
              </w:tabs>
            </w:pPr>
            <w:r>
              <w:t>20</w:t>
            </w:r>
            <w:r w:rsidR="00AC71E0">
              <w:t>10</w:t>
            </w:r>
            <w:r>
              <w:t>-2014</w:t>
            </w:r>
            <w:r>
              <w:tab/>
              <w:t>General Motors do Brasil Ltda</w:t>
            </w:r>
            <w:r>
              <w:tab/>
              <w:t>Gravataí - RS</w:t>
            </w:r>
          </w:p>
          <w:p w:rsidR="00995D34" w:rsidRDefault="00995D34" w:rsidP="00995D34">
            <w:pPr>
              <w:pStyle w:val="Cargo"/>
            </w:pPr>
            <w:r>
              <w:t>Engenheiro de manutenção</w:t>
            </w:r>
            <w:r w:rsidR="006E6DFB">
              <w:t xml:space="preserve"> e utilidades.</w:t>
            </w:r>
          </w:p>
          <w:p w:rsidR="006E6DFB" w:rsidRPr="006E6DFB" w:rsidRDefault="006E6DFB" w:rsidP="006E6DFB">
            <w:pPr>
              <w:pStyle w:val="Realizaes"/>
              <w:numPr>
                <w:ilvl w:val="0"/>
                <w:numId w:val="0"/>
              </w:numPr>
            </w:pPr>
          </w:p>
          <w:p w:rsidR="00995D34" w:rsidRDefault="0008032E" w:rsidP="00995D34">
            <w:pPr>
              <w:pStyle w:val="Realizaes"/>
              <w:numPr>
                <w:ilvl w:val="0"/>
                <w:numId w:val="31"/>
              </w:numPr>
            </w:pPr>
            <w:r>
              <w:t>Gerenciamento d</w:t>
            </w:r>
            <w:r w:rsidR="001A5E3F">
              <w:t>as</w:t>
            </w:r>
            <w:r>
              <w:t xml:space="preserve"> utilidades</w:t>
            </w:r>
            <w:r w:rsidR="00101DB1">
              <w:t xml:space="preserve"> e </w:t>
            </w:r>
            <w:proofErr w:type="spellStart"/>
            <w:r w:rsidR="00101DB1">
              <w:t>facilities</w:t>
            </w:r>
            <w:proofErr w:type="spellEnd"/>
            <w:r w:rsidR="001A5E3F">
              <w:t>, redução de</w:t>
            </w:r>
            <w:r w:rsidR="001D2F0C">
              <w:t xml:space="preserve"> </w:t>
            </w:r>
            <w:r w:rsidR="001A5E3F">
              <w:t>consumo,</w:t>
            </w:r>
            <w:r>
              <w:t xml:space="preserve"> melhorias na </w:t>
            </w:r>
            <w:r w:rsidR="001A5E3F">
              <w:t>área em equipamentos que consomem</w:t>
            </w:r>
            <w:r>
              <w:t xml:space="preserve"> água, energia elétrica, gás natural.</w:t>
            </w:r>
            <w:r w:rsidR="001A5E3F">
              <w:t xml:space="preserve"> </w:t>
            </w:r>
            <w:proofErr w:type="gramStart"/>
            <w:r w:rsidR="001A5E3F">
              <w:t>e</w:t>
            </w:r>
            <w:proofErr w:type="gramEnd"/>
            <w:r w:rsidR="001A5E3F">
              <w:t xml:space="preserve"> que geram efluentes industriais</w:t>
            </w:r>
            <w:r>
              <w:t>, visando a eficiência energética e redução de custo.</w:t>
            </w:r>
          </w:p>
          <w:p w:rsidR="0008032E" w:rsidRDefault="0008032E" w:rsidP="00995D34">
            <w:pPr>
              <w:pStyle w:val="Realizaes"/>
              <w:numPr>
                <w:ilvl w:val="0"/>
                <w:numId w:val="31"/>
              </w:numPr>
            </w:pPr>
            <w:r>
              <w:t>Responsável pelos reportes corporativos de consumos de</w:t>
            </w:r>
            <w:r w:rsidR="001A5E3F">
              <w:t xml:space="preserve"> utilidades para São Paulo.</w:t>
            </w:r>
          </w:p>
          <w:p w:rsidR="001A5E3F" w:rsidRDefault="00BC5F72" w:rsidP="00995D34">
            <w:pPr>
              <w:pStyle w:val="Realizaes"/>
              <w:numPr>
                <w:ilvl w:val="0"/>
                <w:numId w:val="31"/>
              </w:numPr>
            </w:pPr>
            <w:r>
              <w:t>Coordenação</w:t>
            </w:r>
            <w:r w:rsidR="001A5E3F">
              <w:t xml:space="preserve"> de equipe de </w:t>
            </w:r>
            <w:r w:rsidR="005652EA">
              <w:t xml:space="preserve">técnicos </w:t>
            </w:r>
            <w:r w:rsidR="00D12AC6">
              <w:t>na área de</w:t>
            </w:r>
            <w:r w:rsidR="005652EA">
              <w:t xml:space="preserve"> </w:t>
            </w:r>
            <w:r w:rsidR="001A5E3F">
              <w:t>eficiência energética e CICE (comissão interna de conservação de energia).</w:t>
            </w:r>
          </w:p>
          <w:p w:rsidR="001A5E3F" w:rsidRDefault="00BC5F72" w:rsidP="00995D34">
            <w:pPr>
              <w:pStyle w:val="Realizaes"/>
              <w:numPr>
                <w:ilvl w:val="0"/>
                <w:numId w:val="31"/>
              </w:numPr>
            </w:pPr>
            <w:r>
              <w:lastRenderedPageBreak/>
              <w:t>Coordenação</w:t>
            </w:r>
            <w:r w:rsidR="001A5E3F">
              <w:t xml:space="preserve"> de empresa</w:t>
            </w:r>
            <w:r w:rsidR="006F38D8">
              <w:t>s</w:t>
            </w:r>
            <w:r w:rsidR="001A5E3F">
              <w:t xml:space="preserve"> terceira</w:t>
            </w:r>
            <w:r w:rsidR="006F38D8">
              <w:t>s</w:t>
            </w:r>
            <w:r w:rsidR="001A5E3F">
              <w:t xml:space="preserve"> contratada</w:t>
            </w:r>
            <w:r w:rsidR="006F38D8">
              <w:t>s</w:t>
            </w:r>
            <w:r w:rsidR="001A5E3F">
              <w:t xml:space="preserve"> para execução de</w:t>
            </w:r>
            <w:r w:rsidR="00582A9F">
              <w:t xml:space="preserve"> manutenção e</w:t>
            </w:r>
            <w:proofErr w:type="gramStart"/>
            <w:r w:rsidR="00582A9F">
              <w:t xml:space="preserve">  </w:t>
            </w:r>
            <w:proofErr w:type="gramEnd"/>
            <w:r w:rsidR="001A5E3F">
              <w:t>projetos.</w:t>
            </w:r>
          </w:p>
          <w:p w:rsidR="00AF6F0F" w:rsidRDefault="00AF6F0F" w:rsidP="00995D34">
            <w:pPr>
              <w:pStyle w:val="Realizaes"/>
              <w:numPr>
                <w:ilvl w:val="0"/>
                <w:numId w:val="31"/>
              </w:numPr>
            </w:pPr>
            <w:r>
              <w:t>Geração de editais técnicos de contratação de empresas terceiras.</w:t>
            </w:r>
          </w:p>
          <w:p w:rsidR="00AF6F0F" w:rsidRDefault="00AF6F0F" w:rsidP="00995D34">
            <w:pPr>
              <w:pStyle w:val="Realizaes"/>
              <w:numPr>
                <w:ilvl w:val="0"/>
                <w:numId w:val="31"/>
              </w:numPr>
            </w:pPr>
            <w:r>
              <w:t>Geração de requisições e utilização de software SAP.</w:t>
            </w:r>
          </w:p>
          <w:p w:rsidR="00AF6F0F" w:rsidRDefault="00AF6F0F" w:rsidP="00995D34">
            <w:pPr>
              <w:pStyle w:val="Realizaes"/>
              <w:numPr>
                <w:ilvl w:val="0"/>
                <w:numId w:val="31"/>
              </w:numPr>
            </w:pPr>
            <w:r>
              <w:t>Utilização de software Máximo para controle e geração de ord</w:t>
            </w:r>
            <w:r w:rsidR="0024567C">
              <w:t xml:space="preserve">ens de </w:t>
            </w:r>
            <w:proofErr w:type="spellStart"/>
            <w:r w:rsidR="0024567C">
              <w:t>seviço</w:t>
            </w:r>
            <w:proofErr w:type="spellEnd"/>
            <w:r w:rsidR="001E6654">
              <w:t xml:space="preserve"> para</w:t>
            </w:r>
            <w:r w:rsidR="0024567C">
              <w:t xml:space="preserve"> preventivas</w:t>
            </w:r>
            <w:r w:rsidR="001E6654">
              <w:t>,</w:t>
            </w:r>
            <w:r w:rsidR="0024567C">
              <w:t xml:space="preserve"> corretivas</w:t>
            </w:r>
            <w:r w:rsidR="001E6654">
              <w:t xml:space="preserve"> e preditivas.</w:t>
            </w:r>
          </w:p>
          <w:p w:rsidR="0008032E" w:rsidRDefault="0008032E" w:rsidP="0008032E">
            <w:pPr>
              <w:pStyle w:val="Realizaes"/>
              <w:numPr>
                <w:ilvl w:val="0"/>
                <w:numId w:val="31"/>
              </w:numPr>
            </w:pPr>
            <w:r>
              <w:t>Coordenação de equipes terceirizadas de manutenção em refrigeração, elevadores, lubrificação, gerenciamento químico, mecânica</w:t>
            </w:r>
            <w:r w:rsidR="006F38D8">
              <w:t xml:space="preserve"> e </w:t>
            </w:r>
            <w:r>
              <w:t>elétrica.</w:t>
            </w:r>
          </w:p>
          <w:p w:rsidR="006F38D8" w:rsidRDefault="006F38D8" w:rsidP="0008032E">
            <w:pPr>
              <w:pStyle w:val="Realizaes"/>
              <w:numPr>
                <w:ilvl w:val="0"/>
                <w:numId w:val="31"/>
              </w:numPr>
            </w:pPr>
            <w:r>
              <w:t xml:space="preserve">Referência para apoio nas áreas produtivas da planta em relação </w:t>
            </w:r>
            <w:proofErr w:type="gramStart"/>
            <w:r>
              <w:t>a</w:t>
            </w:r>
            <w:proofErr w:type="gramEnd"/>
            <w:r>
              <w:t xml:space="preserve"> refrigeração.</w:t>
            </w:r>
          </w:p>
          <w:p w:rsidR="00BD0455" w:rsidRDefault="00BD0455" w:rsidP="0008032E">
            <w:pPr>
              <w:pStyle w:val="Realizaes"/>
              <w:numPr>
                <w:ilvl w:val="0"/>
                <w:numId w:val="31"/>
              </w:numPr>
            </w:pPr>
            <w:r>
              <w:t>Sendo membro fundador, participei do startup da planta GMB Gravataí no ano 2000 e startup da ampliação em 2010.</w:t>
            </w:r>
          </w:p>
          <w:p w:rsidR="003B3699" w:rsidRDefault="003B3699" w:rsidP="0008032E">
            <w:pPr>
              <w:pStyle w:val="Realizaes"/>
              <w:numPr>
                <w:ilvl w:val="0"/>
                <w:numId w:val="31"/>
              </w:numPr>
            </w:pPr>
            <w:r>
              <w:t>Participante do projeto Aterro Zero na GMB Gravataí.</w:t>
            </w:r>
          </w:p>
          <w:p w:rsidR="00B32E0F" w:rsidRDefault="00B32E0F" w:rsidP="0008032E">
            <w:pPr>
              <w:pStyle w:val="Realizaes"/>
              <w:numPr>
                <w:ilvl w:val="0"/>
                <w:numId w:val="31"/>
              </w:numPr>
            </w:pPr>
            <w:r>
              <w:t xml:space="preserve">Reconhecimento internacional em eficiência energética com o selo </w:t>
            </w:r>
            <w:proofErr w:type="spellStart"/>
            <w:r>
              <w:t>Energy</w:t>
            </w:r>
            <w:proofErr w:type="spellEnd"/>
            <w:r>
              <w:t xml:space="preserve"> Star, redução de 10% do consumo de energia nos últimos 12 meses (referencia novembro 2013) em relação a 2011.</w:t>
            </w:r>
          </w:p>
          <w:p w:rsidR="00B32E0F" w:rsidRDefault="00B32E0F" w:rsidP="0008032E">
            <w:pPr>
              <w:pStyle w:val="Realizaes"/>
              <w:numPr>
                <w:ilvl w:val="0"/>
                <w:numId w:val="31"/>
              </w:numPr>
            </w:pPr>
            <w:r>
              <w:t xml:space="preserve">Reconhecimento </w:t>
            </w:r>
            <w:proofErr w:type="spellStart"/>
            <w:r>
              <w:t>President</w:t>
            </w:r>
            <w:proofErr w:type="spellEnd"/>
            <w:r>
              <w:t xml:space="preserve"> </w:t>
            </w:r>
            <w:proofErr w:type="spellStart"/>
            <w:r>
              <w:t>Award</w:t>
            </w:r>
            <w:proofErr w:type="spellEnd"/>
            <w:r>
              <w:t xml:space="preserve"> por campanhas de redução em consumo das utilidades</w:t>
            </w:r>
            <w:r w:rsidR="00AE3627">
              <w:t>,</w:t>
            </w:r>
            <w:r>
              <w:t xml:space="preserve"> incentivando </w:t>
            </w:r>
            <w:r w:rsidR="00AE3627">
              <w:t xml:space="preserve">todos os colaboradores </w:t>
            </w:r>
            <w:proofErr w:type="spellStart"/>
            <w:r w:rsidR="00AE3627">
              <w:t>GMB’s</w:t>
            </w:r>
            <w:proofErr w:type="spellEnd"/>
            <w:r w:rsidR="00AE3627">
              <w:t xml:space="preserve"> a colaborarem com sugestões na área. Ultima campanha set-2013 com 480.000 em sugestões de redução.</w:t>
            </w:r>
          </w:p>
          <w:p w:rsidR="00CC5555" w:rsidRDefault="000E7C0F" w:rsidP="00DD58E9">
            <w:pPr>
              <w:pStyle w:val="Realizaes"/>
              <w:numPr>
                <w:ilvl w:val="0"/>
                <w:numId w:val="31"/>
              </w:numPr>
            </w:pPr>
            <w:r>
              <w:t xml:space="preserve">Pertencia ao terceiro escalão do organograma GMB Gravataí. </w:t>
            </w:r>
          </w:p>
          <w:p w:rsidR="00DD58E9" w:rsidRDefault="00DD58E9" w:rsidP="00DD58E9">
            <w:pPr>
              <w:pStyle w:val="Realizaes"/>
              <w:numPr>
                <w:ilvl w:val="0"/>
                <w:numId w:val="0"/>
              </w:numPr>
            </w:pPr>
          </w:p>
          <w:p w:rsidR="00995D34" w:rsidRDefault="00995D34">
            <w:pPr>
              <w:pStyle w:val="Nomedaempresaum"/>
              <w:tabs>
                <w:tab w:val="right" w:pos="-12412"/>
              </w:tabs>
            </w:pPr>
          </w:p>
          <w:p w:rsidR="00C23304" w:rsidRDefault="00FC7884">
            <w:pPr>
              <w:pStyle w:val="Nomedaempresaum"/>
              <w:tabs>
                <w:tab w:val="right" w:pos="-12412"/>
              </w:tabs>
            </w:pPr>
            <w:r>
              <w:t>1999</w:t>
            </w:r>
            <w:r w:rsidR="00C23304">
              <w:t>–</w:t>
            </w:r>
            <w:r>
              <w:t>2009</w:t>
            </w:r>
            <w:r w:rsidR="00C23304">
              <w:tab/>
            </w:r>
            <w:r>
              <w:t>General Motors do Brasil</w:t>
            </w:r>
            <w:r w:rsidR="001B0A29">
              <w:t xml:space="preserve"> Ltda</w:t>
            </w:r>
            <w:r w:rsidR="00C23304">
              <w:tab/>
            </w:r>
            <w:r>
              <w:t>Gravataí</w:t>
            </w:r>
            <w:r w:rsidR="00C23304">
              <w:t xml:space="preserve"> - </w:t>
            </w:r>
            <w:r>
              <w:t>RS</w:t>
            </w:r>
          </w:p>
          <w:p w:rsidR="00C23304" w:rsidRDefault="00FC7884">
            <w:pPr>
              <w:pStyle w:val="Cargo"/>
            </w:pPr>
            <w:r>
              <w:t>Facilitador de time de manutenção</w:t>
            </w:r>
          </w:p>
          <w:p w:rsidR="00646706" w:rsidRDefault="00646706">
            <w:pPr>
              <w:pStyle w:val="Realizaes"/>
              <w:numPr>
                <w:ilvl w:val="0"/>
                <w:numId w:val="31"/>
              </w:numPr>
            </w:pPr>
            <w:r>
              <w:t>Coordenação de equipe técnica de manutenção.</w:t>
            </w:r>
          </w:p>
          <w:p w:rsidR="00C23304" w:rsidRDefault="00FC7884">
            <w:pPr>
              <w:pStyle w:val="Realizaes"/>
              <w:numPr>
                <w:ilvl w:val="0"/>
                <w:numId w:val="31"/>
              </w:numPr>
            </w:pPr>
            <w:r>
              <w:t>Manutenç</w:t>
            </w:r>
            <w:r w:rsidR="00CE797B">
              <w:t>ão em transportadores, estufas, casas de ar, exaustores e processos de tratamento de superfície de chapas.</w:t>
            </w:r>
          </w:p>
          <w:p w:rsidR="00C23304" w:rsidRDefault="00CE797B">
            <w:pPr>
              <w:pStyle w:val="Realizaes"/>
              <w:numPr>
                <w:ilvl w:val="0"/>
                <w:numId w:val="31"/>
              </w:numPr>
            </w:pPr>
            <w:r>
              <w:t xml:space="preserve">Programação </w:t>
            </w:r>
            <w:smartTag w:uri="urn:schemas-microsoft-com:office:smarttags" w:element="PersonName">
              <w:smartTagPr>
                <w:attr w:name="ProductID" w:val="em PLC Allen"/>
              </w:smartTagPr>
              <w:r>
                <w:t>em PLC Allen</w:t>
              </w:r>
            </w:smartTag>
            <w:r>
              <w:t xml:space="preserve"> </w:t>
            </w:r>
            <w:proofErr w:type="spellStart"/>
            <w:r>
              <w:t>Bradley</w:t>
            </w:r>
            <w:proofErr w:type="spellEnd"/>
            <w:r w:rsidR="009D0893">
              <w:t xml:space="preserve"> </w:t>
            </w:r>
            <w:proofErr w:type="gramStart"/>
            <w:r w:rsidR="009D0893">
              <w:t>(</w:t>
            </w:r>
            <w:r w:rsidR="006704C0">
              <w:t xml:space="preserve"> </w:t>
            </w:r>
            <w:proofErr w:type="spellStart"/>
            <w:proofErr w:type="gramEnd"/>
            <w:r w:rsidR="009D0893">
              <w:t>Rockwel</w:t>
            </w:r>
            <w:r w:rsidR="005A7954">
              <w:t>l</w:t>
            </w:r>
            <w:proofErr w:type="spellEnd"/>
            <w:r w:rsidR="006704C0">
              <w:t xml:space="preserve"> </w:t>
            </w:r>
            <w:r w:rsidR="009D0893">
              <w:t xml:space="preserve">) </w:t>
            </w:r>
            <w:r w:rsidR="00D334AF">
              <w:t xml:space="preserve">, </w:t>
            </w:r>
            <w:proofErr w:type="spellStart"/>
            <w:r>
              <w:t>logix</w:t>
            </w:r>
            <w:proofErr w:type="spellEnd"/>
            <w:r>
              <w:t xml:space="preserve"> 5 e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logix</w:t>
            </w:r>
            <w:proofErr w:type="spellEnd"/>
            <w:r w:rsidR="00C23304">
              <w:t>.</w:t>
            </w:r>
          </w:p>
          <w:p w:rsidR="00DD58E9" w:rsidRDefault="00DD58E9" w:rsidP="00DD58E9">
            <w:pPr>
              <w:pStyle w:val="Realizaes"/>
              <w:numPr>
                <w:ilvl w:val="0"/>
                <w:numId w:val="31"/>
              </w:numPr>
            </w:pPr>
            <w:r>
              <w:t xml:space="preserve">Parametrização de inversores de </w:t>
            </w:r>
            <w:proofErr w:type="spellStart"/>
            <w:r>
              <w:t>freqüência</w:t>
            </w:r>
            <w:proofErr w:type="spellEnd"/>
            <w:r>
              <w:t xml:space="preserve"> Allen </w:t>
            </w:r>
            <w:proofErr w:type="spellStart"/>
            <w:r>
              <w:t>Bradley</w:t>
            </w:r>
            <w:proofErr w:type="spellEnd"/>
            <w:r>
              <w:t>.</w:t>
            </w:r>
          </w:p>
          <w:p w:rsidR="00CE797B" w:rsidRDefault="00CE797B">
            <w:pPr>
              <w:pStyle w:val="Realizaes"/>
              <w:numPr>
                <w:ilvl w:val="0"/>
                <w:numId w:val="31"/>
              </w:numPr>
            </w:pPr>
            <w:r>
              <w:t xml:space="preserve">Programação em robôs </w:t>
            </w:r>
            <w:proofErr w:type="spellStart"/>
            <w:r>
              <w:t>fanuc</w:t>
            </w:r>
            <w:proofErr w:type="spellEnd"/>
            <w:r>
              <w:t xml:space="preserve"> para aplicação de </w:t>
            </w:r>
            <w:proofErr w:type="spellStart"/>
            <w:r w:rsidR="00BA2C09">
              <w:t>plastisol</w:t>
            </w:r>
            <w:proofErr w:type="spellEnd"/>
            <w:r w:rsidR="00BA2C09">
              <w:t>,</w:t>
            </w:r>
            <w:r w:rsidR="007035B1">
              <w:t xml:space="preserve"> </w:t>
            </w:r>
            <w:proofErr w:type="spellStart"/>
            <w:proofErr w:type="gramStart"/>
            <w:r w:rsidR="007035B1">
              <w:t>pvc</w:t>
            </w:r>
            <w:proofErr w:type="spellEnd"/>
            <w:proofErr w:type="gramEnd"/>
            <w:r w:rsidR="007035B1">
              <w:t xml:space="preserve"> e tinta</w:t>
            </w:r>
            <w:r>
              <w:t>.</w:t>
            </w:r>
          </w:p>
          <w:p w:rsidR="00BA2C09" w:rsidRDefault="00BA2C09">
            <w:pPr>
              <w:pStyle w:val="Realizaes"/>
              <w:numPr>
                <w:ilvl w:val="0"/>
                <w:numId w:val="31"/>
              </w:numPr>
            </w:pPr>
            <w:r>
              <w:t>Execução de manutenção preventiva, corretiva e preditiva (</w:t>
            </w:r>
            <w:r w:rsidR="00C3258D">
              <w:t>termografia</w:t>
            </w:r>
            <w:r>
              <w:t>).</w:t>
            </w:r>
          </w:p>
          <w:p w:rsidR="00BA2C09" w:rsidRDefault="00BA2C09">
            <w:pPr>
              <w:pStyle w:val="Realizaes"/>
              <w:numPr>
                <w:ilvl w:val="0"/>
                <w:numId w:val="31"/>
              </w:numPr>
            </w:pPr>
            <w:r>
              <w:t>Alteração e criação de planos de preventivas.</w:t>
            </w:r>
          </w:p>
          <w:p w:rsidR="00CE797B" w:rsidRDefault="00CE797B">
            <w:pPr>
              <w:pStyle w:val="Realizaes"/>
              <w:numPr>
                <w:ilvl w:val="0"/>
                <w:numId w:val="31"/>
              </w:numPr>
            </w:pPr>
            <w:r>
              <w:t>Estudo de nacionalização de peças para equipamentos importados.</w:t>
            </w:r>
          </w:p>
          <w:p w:rsidR="00CE797B" w:rsidRDefault="00CE797B">
            <w:pPr>
              <w:pStyle w:val="Realizaes"/>
              <w:numPr>
                <w:ilvl w:val="0"/>
                <w:numId w:val="31"/>
              </w:numPr>
            </w:pPr>
            <w:r>
              <w:t>Estudo do processo para viabilizar o fluxo e aumentar a produtividade em células automáticas de robôs</w:t>
            </w:r>
            <w:r w:rsidR="00F6364E">
              <w:t xml:space="preserve">, </w:t>
            </w:r>
            <w:r w:rsidR="007035B1">
              <w:t>transportadores</w:t>
            </w:r>
            <w:r w:rsidR="00F6364E">
              <w:t xml:space="preserve"> e estufas.</w:t>
            </w:r>
          </w:p>
          <w:p w:rsidR="00F6364E" w:rsidRDefault="00F6364E">
            <w:pPr>
              <w:pStyle w:val="Realizaes"/>
              <w:numPr>
                <w:ilvl w:val="0"/>
                <w:numId w:val="31"/>
              </w:numPr>
            </w:pPr>
            <w:r>
              <w:t xml:space="preserve">Desenvolvimento de alternativas para melhoria contínua e alterações </w:t>
            </w:r>
            <w:r w:rsidR="00693593">
              <w:t>emergenciais</w:t>
            </w:r>
            <w:r>
              <w:t>, junto com fornecedores.</w:t>
            </w:r>
          </w:p>
          <w:p w:rsidR="00C23304" w:rsidRDefault="00693593">
            <w:pPr>
              <w:pStyle w:val="Realizaes"/>
              <w:numPr>
                <w:ilvl w:val="0"/>
                <w:numId w:val="31"/>
              </w:numPr>
            </w:pPr>
            <w:r>
              <w:t>Utilização</w:t>
            </w:r>
            <w:r w:rsidR="007035B1">
              <w:t xml:space="preserve"> </w:t>
            </w:r>
            <w:r>
              <w:t>de sistema SAP, Máximo, Lótus notes</w:t>
            </w:r>
            <w:r w:rsidR="007035B1">
              <w:t xml:space="preserve">, </w:t>
            </w:r>
            <w:r w:rsidR="00DD58E9">
              <w:t>Word</w:t>
            </w:r>
            <w:r w:rsidR="007035B1">
              <w:t xml:space="preserve">, Excel e </w:t>
            </w:r>
            <w:r w:rsidR="00DD58E9">
              <w:t>Power</w:t>
            </w:r>
            <w:r w:rsidR="007035B1">
              <w:t xml:space="preserve"> </w:t>
            </w:r>
            <w:proofErr w:type="spellStart"/>
            <w:proofErr w:type="gramStart"/>
            <w:r w:rsidR="00DD58E9">
              <w:t>p</w:t>
            </w:r>
            <w:r w:rsidR="007035B1">
              <w:t>oint</w:t>
            </w:r>
            <w:proofErr w:type="spellEnd"/>
            <w:proofErr w:type="gramEnd"/>
          </w:p>
          <w:p w:rsidR="00050F02" w:rsidRDefault="00050F02">
            <w:pPr>
              <w:pStyle w:val="Realizaes"/>
              <w:numPr>
                <w:ilvl w:val="0"/>
                <w:numId w:val="31"/>
              </w:numPr>
            </w:pPr>
            <w:r>
              <w:t xml:space="preserve">Coordenação de </w:t>
            </w:r>
            <w:r w:rsidR="006F38D8">
              <w:t xml:space="preserve">equipe de </w:t>
            </w:r>
            <w:r>
              <w:t xml:space="preserve">técnicos em manutenção </w:t>
            </w:r>
            <w:proofErr w:type="spellStart"/>
            <w:r>
              <w:t>eletro-eletrônicos</w:t>
            </w:r>
            <w:proofErr w:type="spellEnd"/>
            <w:r>
              <w:t xml:space="preserve"> e mecânicos.</w:t>
            </w:r>
          </w:p>
          <w:p w:rsidR="00050F02" w:rsidRDefault="00050F02">
            <w:pPr>
              <w:pStyle w:val="Realizaes"/>
              <w:numPr>
                <w:ilvl w:val="0"/>
                <w:numId w:val="31"/>
              </w:numPr>
            </w:pPr>
            <w:r>
              <w:t xml:space="preserve">Programação de atividades diárias e de </w:t>
            </w:r>
            <w:r w:rsidR="007035B1">
              <w:t>finais de semana envolvendo empresas terceiras.</w:t>
            </w:r>
          </w:p>
          <w:p w:rsidR="00BA2C09" w:rsidRDefault="007035B1" w:rsidP="00BA2C09">
            <w:pPr>
              <w:pStyle w:val="Realizaes"/>
              <w:numPr>
                <w:ilvl w:val="0"/>
                <w:numId w:val="31"/>
              </w:numPr>
            </w:pPr>
            <w:r>
              <w:t>Orçamento de trabalhos e peças junto a terceiros para contratações e compras posteriores.</w:t>
            </w:r>
          </w:p>
          <w:p w:rsidR="007035B1" w:rsidRDefault="007035B1" w:rsidP="00EB1802">
            <w:pPr>
              <w:pStyle w:val="Realizaes"/>
              <w:numPr>
                <w:ilvl w:val="0"/>
                <w:numId w:val="31"/>
              </w:numPr>
            </w:pPr>
            <w:r>
              <w:lastRenderedPageBreak/>
              <w:t>Atendimentos em áreas de utilidades como fornecimento de água DI utilizando sistemas de filtragem</w:t>
            </w:r>
            <w:r w:rsidR="00DD58E9">
              <w:t xml:space="preserve"> por osmose reversa</w:t>
            </w:r>
            <w:r>
              <w:t xml:space="preserve">, água quente com utilização de </w:t>
            </w:r>
            <w:r w:rsidR="00DD58E9">
              <w:t>boilers</w:t>
            </w:r>
            <w:r w:rsidR="005262B0">
              <w:t xml:space="preserve"> (GN e GLP)</w:t>
            </w:r>
            <w:r>
              <w:t xml:space="preserve"> e água </w:t>
            </w:r>
            <w:r w:rsidR="003936F6">
              <w:t>gelada</w:t>
            </w:r>
            <w:r>
              <w:t xml:space="preserve"> com utilização de </w:t>
            </w:r>
            <w:proofErr w:type="spellStart"/>
            <w:r>
              <w:t>chiller’s</w:t>
            </w:r>
            <w:proofErr w:type="spellEnd"/>
            <w:proofErr w:type="gramStart"/>
            <w:r w:rsidR="005262B0">
              <w:t xml:space="preserve"> </w:t>
            </w:r>
            <w:r w:rsidR="00DD58E9">
              <w:t xml:space="preserve"> </w:t>
            </w:r>
            <w:proofErr w:type="gramEnd"/>
            <w:r w:rsidR="00DD58E9">
              <w:t xml:space="preserve">Carrier, York e Trane </w:t>
            </w:r>
            <w:r w:rsidR="005262B0">
              <w:t>(</w:t>
            </w:r>
            <w:proofErr w:type="spellStart"/>
            <w:r w:rsidR="005262B0">
              <w:t>freon</w:t>
            </w:r>
            <w:proofErr w:type="spellEnd"/>
            <w:r w:rsidR="005262B0">
              <w:t xml:space="preserve"> 12 e R134A)</w:t>
            </w:r>
            <w:r>
              <w:t>.</w:t>
            </w:r>
          </w:p>
          <w:p w:rsidR="00EB1802" w:rsidRDefault="00EB1802" w:rsidP="00EB1802">
            <w:pPr>
              <w:pStyle w:val="Realizaes"/>
              <w:numPr>
                <w:ilvl w:val="0"/>
                <w:numId w:val="31"/>
              </w:numPr>
            </w:pPr>
            <w:r>
              <w:t>Participação em reuniões diárias com a liderança para alinhamento de informações de trabalhos e estratégias administrativas.</w:t>
            </w: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C23304" w:rsidRDefault="00BD52BD">
            <w:pPr>
              <w:pStyle w:val="Nomedaempresa"/>
            </w:pPr>
            <w:r>
              <w:t>1998</w:t>
            </w:r>
            <w:r w:rsidR="00C23304">
              <w:t>–199</w:t>
            </w:r>
            <w:r>
              <w:t>9</w:t>
            </w:r>
            <w:r w:rsidR="00C23304">
              <w:tab/>
            </w:r>
            <w:r>
              <w:t>Vonpar Refrescos</w:t>
            </w:r>
            <w:r w:rsidR="001B0A29">
              <w:t xml:space="preserve"> Ltda</w:t>
            </w:r>
            <w:r w:rsidR="00C23304">
              <w:tab/>
            </w:r>
            <w:r w:rsidR="00C3258D">
              <w:t>Porto Alegre</w:t>
            </w:r>
            <w:r w:rsidR="00C23304">
              <w:t xml:space="preserve"> - </w:t>
            </w:r>
            <w:r w:rsidR="00C3258D">
              <w:t>RS</w:t>
            </w:r>
          </w:p>
          <w:p w:rsidR="00C23304" w:rsidRDefault="00BD52BD">
            <w:pPr>
              <w:pStyle w:val="Cargo"/>
            </w:pPr>
            <w:r>
              <w:t>Técnico de manutenção</w:t>
            </w:r>
          </w:p>
          <w:p w:rsidR="00C23304" w:rsidRDefault="00BD52BD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eletroeletrônica em máquinas de </w:t>
            </w:r>
            <w:proofErr w:type="spellStart"/>
            <w:r>
              <w:t>envase</w:t>
            </w:r>
            <w:proofErr w:type="spellEnd"/>
            <w:r>
              <w:t xml:space="preserve">, transportadores, lavadoras de garrafas, </w:t>
            </w:r>
            <w:proofErr w:type="spellStart"/>
            <w:r>
              <w:t>paletizadoras</w:t>
            </w:r>
            <w:proofErr w:type="spellEnd"/>
            <w:r>
              <w:t xml:space="preserve"> e </w:t>
            </w:r>
            <w:proofErr w:type="spellStart"/>
            <w:r>
              <w:t>transelevadores</w:t>
            </w:r>
            <w:proofErr w:type="spellEnd"/>
            <w:r>
              <w:t>.</w:t>
            </w:r>
          </w:p>
          <w:p w:rsidR="00BD52BD" w:rsidRDefault="00BA2C09">
            <w:pPr>
              <w:pStyle w:val="Realizaes"/>
              <w:numPr>
                <w:ilvl w:val="0"/>
                <w:numId w:val="31"/>
              </w:numPr>
            </w:pPr>
            <w:r>
              <w:t>Manutenção</w:t>
            </w:r>
            <w:r w:rsidR="00BD52BD">
              <w:t xml:space="preserve"> em grupos geradores </w:t>
            </w:r>
            <w:proofErr w:type="spellStart"/>
            <w:r w:rsidR="00BD52BD">
              <w:t>Stemac</w:t>
            </w:r>
            <w:proofErr w:type="spellEnd"/>
            <w:r w:rsidR="00BD52BD">
              <w:t xml:space="preserve"> e compressores Atlas </w:t>
            </w:r>
            <w:proofErr w:type="spellStart"/>
            <w:r w:rsidR="00BD52BD">
              <w:t>Copco</w:t>
            </w:r>
            <w:proofErr w:type="spellEnd"/>
            <w:r w:rsidR="00BD52BD">
              <w:t>.</w:t>
            </w:r>
          </w:p>
          <w:p w:rsidR="00BD52BD" w:rsidRDefault="00BA2C09">
            <w:pPr>
              <w:pStyle w:val="Realizaes"/>
              <w:numPr>
                <w:ilvl w:val="0"/>
                <w:numId w:val="31"/>
              </w:numPr>
            </w:pPr>
            <w:r>
              <w:t>Atendimento de chamadas emergenciais em linha de produção.</w:t>
            </w:r>
          </w:p>
          <w:p w:rsidR="00BA2C09" w:rsidRDefault="00BA2C09">
            <w:pPr>
              <w:pStyle w:val="Realizaes"/>
              <w:numPr>
                <w:ilvl w:val="0"/>
                <w:numId w:val="31"/>
              </w:numPr>
            </w:pPr>
            <w:r>
              <w:t>Manutenção em impressoras industriais (Dominó e vídeo Jet).</w:t>
            </w:r>
          </w:p>
          <w:p w:rsidR="00C23304" w:rsidRDefault="00BA2C09">
            <w:pPr>
              <w:pStyle w:val="Realizaes"/>
              <w:numPr>
                <w:ilvl w:val="0"/>
                <w:numId w:val="31"/>
              </w:numPr>
            </w:pPr>
            <w:r>
              <w:t>Calibração de instrumentos (PT 100, transdutores de pressão, termopares).</w:t>
            </w:r>
          </w:p>
          <w:p w:rsidR="00BA2C09" w:rsidRDefault="00BA2C09">
            <w:pPr>
              <w:pStyle w:val="Realizaes"/>
              <w:numPr>
                <w:ilvl w:val="0"/>
                <w:numId w:val="31"/>
              </w:numPr>
            </w:pPr>
            <w:r>
              <w:t>Execução de manutenção preventiva e corretiva de equipamentos.</w:t>
            </w:r>
          </w:p>
          <w:p w:rsidR="00542F98" w:rsidRDefault="00542F98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em equipamentos com PLC Siemens, </w:t>
            </w:r>
            <w:proofErr w:type="spellStart"/>
            <w:r>
              <w:t>Klocner</w:t>
            </w:r>
            <w:proofErr w:type="spellEnd"/>
            <w:r>
              <w:t xml:space="preserve"> </w:t>
            </w:r>
            <w:proofErr w:type="spellStart"/>
            <w:r>
              <w:t>Moeller</w:t>
            </w:r>
            <w:proofErr w:type="spellEnd"/>
            <w:r>
              <w:t>.</w:t>
            </w:r>
          </w:p>
          <w:p w:rsidR="00542F98" w:rsidRDefault="00542F98">
            <w:pPr>
              <w:pStyle w:val="Realizaes"/>
              <w:numPr>
                <w:ilvl w:val="0"/>
                <w:numId w:val="31"/>
              </w:numPr>
            </w:pPr>
            <w:r>
              <w:t>Manutenção em acionamentos de motores com inversores Mitsubishi.</w:t>
            </w:r>
          </w:p>
          <w:p w:rsidR="00DE3A4E" w:rsidRDefault="00DE3A4E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</w:t>
            </w:r>
            <w:smartTag w:uri="urn:schemas-microsoft-com:office:smarttags" w:element="PersonName">
              <w:smartTagPr>
                <w:attr w:name="ProductID" w:val="em torres Alpina"/>
              </w:smartTagPr>
              <w:r>
                <w:t>em torres Alpina</w:t>
              </w:r>
            </w:smartTag>
            <w:r>
              <w:t>, elevadores e sistema de diluição de açúcar.</w:t>
            </w:r>
          </w:p>
          <w:p w:rsidR="00B94A51" w:rsidRDefault="00B94A51">
            <w:pPr>
              <w:pStyle w:val="Realizaes"/>
              <w:numPr>
                <w:ilvl w:val="0"/>
                <w:numId w:val="31"/>
              </w:numPr>
            </w:pPr>
            <w:r>
              <w:t>Manutenção elétrica em comando de caldeira a óleo</w:t>
            </w:r>
            <w:r w:rsidR="00E35E77">
              <w:t>.</w:t>
            </w:r>
          </w:p>
          <w:p w:rsidR="00C23304" w:rsidRDefault="00C23304" w:rsidP="00BA2C09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C23304" w:rsidRDefault="00C23304">
            <w:pPr>
              <w:pStyle w:val="Nomedaempresa"/>
            </w:pPr>
            <w:r>
              <w:t>19</w:t>
            </w:r>
            <w:r w:rsidR="00C3258D">
              <w:t>94</w:t>
            </w:r>
            <w:r>
              <w:t>–19</w:t>
            </w:r>
            <w:r w:rsidR="00C3258D">
              <w:t>98</w:t>
            </w:r>
            <w:r>
              <w:tab/>
            </w:r>
            <w:r w:rsidR="00C3258D">
              <w:t xml:space="preserve">Forjas </w:t>
            </w:r>
            <w:proofErr w:type="spellStart"/>
            <w:r w:rsidR="00C3258D">
              <w:t>Taurus</w:t>
            </w:r>
            <w:proofErr w:type="spellEnd"/>
            <w:r w:rsidR="001B0A29">
              <w:t xml:space="preserve"> S.A.</w:t>
            </w:r>
            <w:r>
              <w:tab/>
            </w:r>
            <w:r w:rsidR="00C3258D">
              <w:t>Porto Alegre</w:t>
            </w:r>
            <w:r>
              <w:t xml:space="preserve"> - </w:t>
            </w:r>
            <w:r w:rsidR="00C3258D">
              <w:t>RS</w:t>
            </w:r>
          </w:p>
          <w:p w:rsidR="00C23304" w:rsidRDefault="00C3258D">
            <w:pPr>
              <w:pStyle w:val="Cargo"/>
            </w:pPr>
            <w:r>
              <w:t>Eletricista de manutenção especializado</w:t>
            </w:r>
          </w:p>
          <w:p w:rsidR="00C23304" w:rsidRDefault="00DE3A4E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em máquinas </w:t>
            </w:r>
            <w:proofErr w:type="spellStart"/>
            <w:proofErr w:type="gramStart"/>
            <w:r>
              <w:t>semi-automáticas</w:t>
            </w:r>
            <w:proofErr w:type="spellEnd"/>
            <w:proofErr w:type="gramEnd"/>
            <w:r>
              <w:t xml:space="preserve"> como furadeiras, </w:t>
            </w:r>
            <w:proofErr w:type="spellStart"/>
            <w:r>
              <w:t>fresadoras</w:t>
            </w:r>
            <w:proofErr w:type="spellEnd"/>
            <w:r>
              <w:t>, tornos mecânicos, lixadeiras.</w:t>
            </w:r>
          </w:p>
          <w:p w:rsidR="00A3700B" w:rsidRDefault="00DE3A4E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</w:t>
            </w:r>
            <w:smartTag w:uri="urn:schemas-microsoft-com:office:smarttags" w:element="PersonName">
              <w:smartTagPr>
                <w:attr w:name="ProductID" w:val="em m￡quinas CNC"/>
              </w:smartTagPr>
              <w:r>
                <w:t>em máquinas CNC</w:t>
              </w:r>
            </w:smartTag>
            <w:r>
              <w:t xml:space="preserve"> </w:t>
            </w:r>
            <w:r w:rsidR="00A3700B">
              <w:t xml:space="preserve">marcas </w:t>
            </w:r>
            <w:proofErr w:type="spellStart"/>
            <w:r w:rsidR="00A3700B">
              <w:t>Promecor</w:t>
            </w:r>
            <w:proofErr w:type="spellEnd"/>
            <w:r w:rsidR="00A3700B">
              <w:t xml:space="preserve">, </w:t>
            </w:r>
            <w:proofErr w:type="spellStart"/>
            <w:r w:rsidR="00A3700B">
              <w:t>Wotan</w:t>
            </w:r>
            <w:proofErr w:type="spellEnd"/>
            <w:r w:rsidR="00A3700B">
              <w:t xml:space="preserve">, </w:t>
            </w:r>
            <w:proofErr w:type="spellStart"/>
            <w:r w:rsidR="00A3700B">
              <w:t>Anayac</w:t>
            </w:r>
            <w:proofErr w:type="spellEnd"/>
            <w:r w:rsidR="00A3700B">
              <w:t xml:space="preserve">, </w:t>
            </w:r>
            <w:proofErr w:type="spellStart"/>
            <w:r w:rsidR="00A3700B">
              <w:t>Romi</w:t>
            </w:r>
            <w:proofErr w:type="spellEnd"/>
            <w:r w:rsidR="00A3700B">
              <w:t xml:space="preserve"> e Daewoo.</w:t>
            </w:r>
          </w:p>
          <w:p w:rsidR="00C23304" w:rsidRDefault="00A3700B">
            <w:pPr>
              <w:pStyle w:val="Realizaes"/>
              <w:numPr>
                <w:ilvl w:val="0"/>
                <w:numId w:val="31"/>
              </w:numPr>
            </w:pPr>
            <w:r>
              <w:t xml:space="preserve">Projetos e execução de automação em máquinas manuais tornando </w:t>
            </w:r>
            <w:proofErr w:type="gramStart"/>
            <w:r>
              <w:t>semi automáticas</w:t>
            </w:r>
            <w:proofErr w:type="gramEnd"/>
            <w:r>
              <w:t>.</w:t>
            </w:r>
          </w:p>
          <w:p w:rsidR="00C23304" w:rsidRDefault="00A3700B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em fornos de </w:t>
            </w:r>
            <w:proofErr w:type="spellStart"/>
            <w:r>
              <w:t>cementação</w:t>
            </w:r>
            <w:proofErr w:type="spellEnd"/>
            <w:r>
              <w:t xml:space="preserve"> e </w:t>
            </w:r>
            <w:proofErr w:type="spellStart"/>
            <w:r>
              <w:t>revenimento</w:t>
            </w:r>
            <w:proofErr w:type="spellEnd"/>
            <w:r w:rsidR="00D50721">
              <w:t xml:space="preserve"> de peças (resistências, controladores de temperatura, termopares, PT 100).</w:t>
            </w:r>
          </w:p>
          <w:p w:rsidR="00D50721" w:rsidRDefault="00D50721">
            <w:pPr>
              <w:pStyle w:val="Realizaes"/>
              <w:numPr>
                <w:ilvl w:val="0"/>
                <w:numId w:val="31"/>
              </w:numPr>
            </w:pPr>
            <w:r>
              <w:t xml:space="preserve">Manutenção preventiva em grupo gerador </w:t>
            </w:r>
            <w:proofErr w:type="spellStart"/>
            <w:r>
              <w:t>Stemac</w:t>
            </w:r>
            <w:proofErr w:type="spellEnd"/>
            <w:r>
              <w:t xml:space="preserve"> e compressores Atlas </w:t>
            </w:r>
            <w:proofErr w:type="spellStart"/>
            <w:r>
              <w:t>Copco</w:t>
            </w:r>
            <w:proofErr w:type="spellEnd"/>
            <w:r>
              <w:t>.</w:t>
            </w:r>
          </w:p>
          <w:p w:rsidR="00187F93" w:rsidRDefault="00187F93">
            <w:pPr>
              <w:pStyle w:val="Realizaes"/>
              <w:numPr>
                <w:ilvl w:val="0"/>
                <w:numId w:val="31"/>
              </w:numPr>
            </w:pPr>
            <w:r>
              <w:t>Manutenção em sistemas de telefonia e predial em geral.</w:t>
            </w:r>
          </w:p>
          <w:p w:rsidR="00D50721" w:rsidRDefault="00D50721" w:rsidP="00D50721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C23304">
        <w:tc>
          <w:tcPr>
            <w:tcW w:w="5000" w:type="pct"/>
            <w:gridSpan w:val="2"/>
          </w:tcPr>
          <w:p w:rsidR="00C23304" w:rsidRDefault="00C23304">
            <w:pPr>
              <w:pStyle w:val="Ttulodaseo"/>
            </w:pPr>
            <w:r>
              <w:t>Formação</w:t>
            </w: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C23304" w:rsidRDefault="0027079D">
            <w:pPr>
              <w:pStyle w:val="Instituio"/>
            </w:pPr>
            <w:r>
              <w:t>198</w:t>
            </w:r>
            <w:r w:rsidR="00AD6264">
              <w:t>6</w:t>
            </w:r>
            <w:r w:rsidR="00A25872">
              <w:t xml:space="preserve"> </w:t>
            </w:r>
            <w:r w:rsidR="00C23304">
              <w:t>–</w:t>
            </w:r>
            <w:r w:rsidR="00A25872">
              <w:t xml:space="preserve"> </w:t>
            </w:r>
            <w:r w:rsidR="00C23304">
              <w:t>19</w:t>
            </w:r>
            <w:r>
              <w:t>89</w:t>
            </w:r>
            <w:r w:rsidR="00C23304">
              <w:tab/>
            </w:r>
            <w:proofErr w:type="spellStart"/>
            <w:proofErr w:type="gramStart"/>
            <w:r>
              <w:t>Senai</w:t>
            </w:r>
            <w:proofErr w:type="spellEnd"/>
            <w:proofErr w:type="gramEnd"/>
            <w:r>
              <w:t xml:space="preserve"> Visconde de Mauá</w:t>
            </w:r>
            <w:r w:rsidR="00C23304">
              <w:tab/>
            </w:r>
            <w:r>
              <w:t>Porto Alegre</w:t>
            </w:r>
            <w:r w:rsidR="00C23304">
              <w:t xml:space="preserve"> - </w:t>
            </w:r>
            <w:r>
              <w:t>RS</w:t>
            </w:r>
          </w:p>
          <w:p w:rsidR="00C23304" w:rsidRDefault="0027079D">
            <w:pPr>
              <w:pStyle w:val="Realizaes"/>
              <w:numPr>
                <w:ilvl w:val="0"/>
                <w:numId w:val="31"/>
              </w:numPr>
            </w:pPr>
            <w:r>
              <w:t>Eletricista predial e industrial.</w:t>
            </w:r>
          </w:p>
          <w:p w:rsidR="00C23304" w:rsidRDefault="0027079D">
            <w:pPr>
              <w:pStyle w:val="Realizaes"/>
              <w:numPr>
                <w:ilvl w:val="0"/>
                <w:numId w:val="31"/>
              </w:numPr>
            </w:pPr>
            <w:r>
              <w:t>Montador e reparador de circuitos eletrônicos.</w:t>
            </w:r>
          </w:p>
          <w:p w:rsidR="004864A0" w:rsidRDefault="004864A0" w:rsidP="004864A0">
            <w:pPr>
              <w:pStyle w:val="Realizaes"/>
              <w:numPr>
                <w:ilvl w:val="0"/>
                <w:numId w:val="0"/>
              </w:numPr>
            </w:pPr>
          </w:p>
          <w:p w:rsidR="004864A0" w:rsidRDefault="004864A0" w:rsidP="004864A0">
            <w:pPr>
              <w:pStyle w:val="Realizaes"/>
              <w:numPr>
                <w:ilvl w:val="0"/>
                <w:numId w:val="0"/>
              </w:numPr>
            </w:pPr>
            <w:r>
              <w:t>1990</w:t>
            </w:r>
            <w:proofErr w:type="gramStart"/>
            <w:r>
              <w:t xml:space="preserve">    </w:t>
            </w:r>
            <w:proofErr w:type="gramEnd"/>
            <w:r>
              <w:t>ACM                                                                       Porto alegre – RS</w:t>
            </w:r>
          </w:p>
          <w:p w:rsidR="004864A0" w:rsidRDefault="004864A0" w:rsidP="004864A0">
            <w:pPr>
              <w:pStyle w:val="Realizaes"/>
              <w:numPr>
                <w:ilvl w:val="0"/>
                <w:numId w:val="31"/>
              </w:numPr>
            </w:pPr>
            <w:r>
              <w:t>Curso de refrigeração e sistemas climatizados.</w:t>
            </w:r>
          </w:p>
          <w:p w:rsidR="00451C63" w:rsidRDefault="00451C63" w:rsidP="00451C63">
            <w:pPr>
              <w:pStyle w:val="Realizaes"/>
              <w:numPr>
                <w:ilvl w:val="0"/>
                <w:numId w:val="0"/>
              </w:numPr>
            </w:pPr>
          </w:p>
          <w:p w:rsidR="00451C63" w:rsidRDefault="0027079D" w:rsidP="0027079D">
            <w:pPr>
              <w:pStyle w:val="Realizaes"/>
              <w:numPr>
                <w:ilvl w:val="0"/>
                <w:numId w:val="0"/>
              </w:numPr>
            </w:pPr>
            <w:r>
              <w:t>1986</w:t>
            </w:r>
            <w:r w:rsidR="00451C63">
              <w:t xml:space="preserve"> </w:t>
            </w:r>
            <w:r w:rsidR="00A25872">
              <w:t xml:space="preserve">– </w:t>
            </w:r>
            <w:proofErr w:type="gramStart"/>
            <w:r>
              <w:t xml:space="preserve">1989 </w:t>
            </w:r>
            <w:r w:rsidR="00451C63">
              <w:t xml:space="preserve">        Escola</w:t>
            </w:r>
            <w:proofErr w:type="gramEnd"/>
            <w:r w:rsidR="00451C63">
              <w:t xml:space="preserve"> estadual José Feijó                       Porto Alegre - RS    </w:t>
            </w:r>
          </w:p>
          <w:p w:rsidR="00451C63" w:rsidRDefault="00451C63" w:rsidP="00451C63">
            <w:pPr>
              <w:pStyle w:val="Realizaes"/>
              <w:numPr>
                <w:ilvl w:val="0"/>
                <w:numId w:val="31"/>
              </w:numPr>
            </w:pPr>
            <w:r>
              <w:lastRenderedPageBreak/>
              <w:t>Técnico em contabilidade</w:t>
            </w:r>
          </w:p>
          <w:p w:rsidR="00451C63" w:rsidRDefault="00451C63" w:rsidP="00451C63">
            <w:pPr>
              <w:pStyle w:val="Realizaes"/>
              <w:numPr>
                <w:ilvl w:val="0"/>
                <w:numId w:val="0"/>
              </w:numPr>
            </w:pPr>
          </w:p>
          <w:p w:rsidR="00451C63" w:rsidRDefault="00451C63" w:rsidP="00451C63">
            <w:pPr>
              <w:pStyle w:val="Realizaes"/>
              <w:numPr>
                <w:ilvl w:val="0"/>
                <w:numId w:val="0"/>
              </w:numPr>
            </w:pPr>
            <w:r>
              <w:t xml:space="preserve">2001 – </w:t>
            </w:r>
            <w:proofErr w:type="gramStart"/>
            <w:r>
              <w:t>2009       Universidade</w:t>
            </w:r>
            <w:proofErr w:type="gramEnd"/>
            <w:r>
              <w:t xml:space="preserve"> Luterana do Brasil                      Canoas - RS</w:t>
            </w:r>
          </w:p>
          <w:p w:rsidR="00451C63" w:rsidRDefault="00451C63" w:rsidP="00451C63">
            <w:pPr>
              <w:pStyle w:val="Realizaes"/>
              <w:numPr>
                <w:ilvl w:val="0"/>
                <w:numId w:val="31"/>
              </w:numPr>
            </w:pPr>
            <w:r>
              <w:t>Engenharia Elétrica.</w:t>
            </w:r>
          </w:p>
          <w:p w:rsidR="00C90B04" w:rsidRDefault="00C90B04" w:rsidP="00C90B04">
            <w:pPr>
              <w:pStyle w:val="Realizaes"/>
              <w:numPr>
                <w:ilvl w:val="0"/>
                <w:numId w:val="0"/>
              </w:numPr>
            </w:pPr>
          </w:p>
          <w:p w:rsidR="00C90B04" w:rsidRDefault="00C90B04" w:rsidP="00C90B04">
            <w:pPr>
              <w:pStyle w:val="Realizaes"/>
              <w:numPr>
                <w:ilvl w:val="0"/>
                <w:numId w:val="0"/>
              </w:numPr>
            </w:pPr>
            <w:r>
              <w:t>2010 – 2013</w:t>
            </w:r>
            <w:proofErr w:type="gramStart"/>
            <w:r>
              <w:t xml:space="preserve">    </w:t>
            </w:r>
            <w:proofErr w:type="gramEnd"/>
            <w:r>
              <w:t>GMB</w:t>
            </w:r>
            <w:r w:rsidR="00823FDC">
              <w:t xml:space="preserve">                                                                 Gravataí - RS</w:t>
            </w:r>
          </w:p>
          <w:p w:rsidR="00C90B04" w:rsidRDefault="00C90B04" w:rsidP="00C90B04">
            <w:pPr>
              <w:pStyle w:val="Realizaes"/>
              <w:numPr>
                <w:ilvl w:val="0"/>
                <w:numId w:val="31"/>
              </w:numPr>
            </w:pPr>
            <w:r>
              <w:t>NR10,</w:t>
            </w:r>
            <w:proofErr w:type="gramStart"/>
            <w:r>
              <w:t xml:space="preserve">  </w:t>
            </w:r>
            <w:proofErr w:type="gramEnd"/>
            <w:r>
              <w:t xml:space="preserve">NR20,  NR18, </w:t>
            </w:r>
            <w:r w:rsidR="001A1424">
              <w:t xml:space="preserve"> </w:t>
            </w:r>
            <w:r>
              <w:t>NR33 e NR35</w:t>
            </w:r>
            <w:r w:rsidR="00823FDC">
              <w:t xml:space="preserve"> </w:t>
            </w:r>
          </w:p>
          <w:p w:rsidR="00C90B04" w:rsidRDefault="00C90B04" w:rsidP="00C90B04">
            <w:pPr>
              <w:pStyle w:val="Realizaes"/>
              <w:numPr>
                <w:ilvl w:val="0"/>
                <w:numId w:val="0"/>
              </w:numPr>
            </w:pPr>
          </w:p>
          <w:p w:rsidR="0027079D" w:rsidRDefault="0027079D" w:rsidP="0027079D">
            <w:pPr>
              <w:pStyle w:val="Realizaes"/>
              <w:numPr>
                <w:ilvl w:val="0"/>
                <w:numId w:val="0"/>
              </w:numPr>
            </w:pPr>
            <w:r>
              <w:t xml:space="preserve">        </w:t>
            </w:r>
            <w:r w:rsidR="00A25872">
              <w:t xml:space="preserve"> </w:t>
            </w:r>
          </w:p>
        </w:tc>
      </w:tr>
      <w:tr w:rsidR="00C23304">
        <w:tc>
          <w:tcPr>
            <w:tcW w:w="5000" w:type="pct"/>
            <w:gridSpan w:val="2"/>
          </w:tcPr>
          <w:p w:rsidR="00C23304" w:rsidRDefault="00C23304">
            <w:pPr>
              <w:pStyle w:val="Ttulodaseo"/>
            </w:pPr>
            <w:r>
              <w:lastRenderedPageBreak/>
              <w:t>Interesses</w:t>
            </w:r>
          </w:p>
        </w:tc>
      </w:tr>
      <w:tr w:rsidR="00C23304">
        <w:tc>
          <w:tcPr>
            <w:tcW w:w="1088" w:type="pct"/>
          </w:tcPr>
          <w:p w:rsidR="00C23304" w:rsidRDefault="00C23304">
            <w:pPr>
              <w:pStyle w:val="Semttulo"/>
            </w:pPr>
          </w:p>
        </w:tc>
        <w:tc>
          <w:tcPr>
            <w:tcW w:w="3912" w:type="pct"/>
          </w:tcPr>
          <w:p w:rsidR="00C23304" w:rsidRDefault="00F2019B">
            <w:pPr>
              <w:pStyle w:val="Objetivo"/>
            </w:pPr>
            <w:r>
              <w:t xml:space="preserve">Gerência de manutenção, </w:t>
            </w:r>
            <w:r w:rsidR="00A25872">
              <w:t>Engenheiro de manutenção, Engenheiro de projetos industriais, Engenheiro de man</w:t>
            </w:r>
            <w:r w:rsidR="006E6DFB">
              <w:t>ufatura, Engenheiro eletricista, supervisor (líder,</w:t>
            </w:r>
            <w:r w:rsidR="00BC5F72">
              <w:t xml:space="preserve"> coordenador</w:t>
            </w:r>
            <w:r w:rsidR="006E6DFB">
              <w:t>, facilitador</w:t>
            </w:r>
            <w:r w:rsidR="00BC5F72">
              <w:t>) de manutenção</w:t>
            </w:r>
            <w:r w:rsidR="006F38D8">
              <w:t xml:space="preserve"> ou de projetos.</w:t>
            </w:r>
          </w:p>
          <w:p w:rsidR="00551F58" w:rsidRPr="00551F58" w:rsidRDefault="00551F58" w:rsidP="00551F58">
            <w:pPr>
              <w:pStyle w:val="Corpodetexto"/>
            </w:pPr>
            <w:r>
              <w:t>Pretensão salarial:</w:t>
            </w:r>
            <w:proofErr w:type="gramStart"/>
            <w:r>
              <w:t xml:space="preserve"> </w:t>
            </w:r>
            <w:r w:rsidR="003D3845">
              <w:t xml:space="preserve"> </w:t>
            </w:r>
            <w:proofErr w:type="gramEnd"/>
            <w:r w:rsidR="003D3845">
              <w:t>a  combinar</w:t>
            </w:r>
          </w:p>
          <w:p w:rsidR="00FD047E" w:rsidRPr="004C6E4E" w:rsidRDefault="00FD047E" w:rsidP="004C6E4E">
            <w:pPr>
              <w:pStyle w:val="Corpodetexto"/>
            </w:pPr>
            <w:r>
              <w:t>Possuo disponibilidade para viagens/treinamentos</w:t>
            </w:r>
          </w:p>
        </w:tc>
      </w:tr>
    </w:tbl>
    <w:p w:rsidR="00C23304" w:rsidRDefault="00C23304"/>
    <w:p w:rsidR="00C23304" w:rsidRDefault="00C23304"/>
    <w:tbl>
      <w:tblPr>
        <w:tblpPr w:leftFromText="187" w:rightFromText="187" w:vertAnchor="page" w:horzAnchor="margin" w:tblpYSpec="bottom"/>
        <w:tblOverlap w:val="never"/>
        <w:tblW w:w="5000" w:type="pct"/>
        <w:tblLook w:val="0000"/>
      </w:tblPr>
      <w:tblGrid>
        <w:gridCol w:w="8854"/>
      </w:tblGrid>
      <w:tr w:rsidR="00C23304">
        <w:trPr>
          <w:trHeight w:val="245"/>
        </w:trPr>
        <w:tc>
          <w:tcPr>
            <w:tcW w:w="5000" w:type="pct"/>
          </w:tcPr>
          <w:p w:rsidR="00C23304" w:rsidRDefault="00C23304">
            <w:pPr>
              <w:pStyle w:val="Endereo1"/>
              <w:rPr>
                <w:lang w:val="en-US"/>
              </w:rPr>
            </w:pPr>
            <w:r>
              <w:rPr>
                <w:lang w:val="en-US"/>
              </w:rPr>
              <w:t xml:space="preserve">• </w:t>
            </w:r>
            <w:r w:rsidR="00A25872">
              <w:rPr>
                <w:lang w:val="en-US"/>
              </w:rPr>
              <w:t>ribeiro1972@gmail.com</w:t>
            </w:r>
          </w:p>
        </w:tc>
      </w:tr>
      <w:tr w:rsidR="00C23304">
        <w:trPr>
          <w:trHeight w:val="1066"/>
        </w:trPr>
        <w:tc>
          <w:tcPr>
            <w:tcW w:w="5000" w:type="pct"/>
          </w:tcPr>
          <w:p w:rsidR="00C23304" w:rsidRDefault="00C23304">
            <w:pPr>
              <w:pStyle w:val="Endereo2"/>
            </w:pPr>
            <w:r>
              <w:t xml:space="preserve">RUA </w:t>
            </w:r>
            <w:r w:rsidR="00A25872">
              <w:t>Rouxinóis</w:t>
            </w:r>
            <w:r>
              <w:t xml:space="preserve">, </w:t>
            </w:r>
            <w:r w:rsidR="00A25872">
              <w:t>86</w:t>
            </w:r>
            <w:r>
              <w:t xml:space="preserve"> • </w:t>
            </w:r>
            <w:r w:rsidR="00A25872">
              <w:t>Alvorada</w:t>
            </w:r>
            <w:r>
              <w:t xml:space="preserve">, </w:t>
            </w:r>
            <w:r w:rsidR="00A25872">
              <w:t>RS</w:t>
            </w:r>
            <w:r>
              <w:t xml:space="preserve"> • TELEFONE (</w:t>
            </w:r>
            <w:r w:rsidR="00A25872">
              <w:t>51</w:t>
            </w:r>
            <w:r>
              <w:t>)</w:t>
            </w:r>
            <w:r w:rsidR="00927364">
              <w:t xml:space="preserve">8618 </w:t>
            </w:r>
            <w:proofErr w:type="gramStart"/>
            <w:r w:rsidR="00927364">
              <w:t>3356</w:t>
            </w:r>
            <w:proofErr w:type="gramEnd"/>
          </w:p>
        </w:tc>
      </w:tr>
    </w:tbl>
    <w:p w:rsidR="00FC7884" w:rsidRDefault="00FC7884"/>
    <w:sectPr w:rsidR="00FC7884">
      <w:headerReference w:type="default" r:id="rId8"/>
      <w:footerReference w:type="default" r:id="rId9"/>
      <w:pgSz w:w="11907" w:h="16839"/>
      <w:pgMar w:top="192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4E7" w:rsidRDefault="007F04E7">
      <w:r>
        <w:separator/>
      </w:r>
    </w:p>
  </w:endnote>
  <w:endnote w:type="continuationSeparator" w:id="0">
    <w:p w:rsidR="007F04E7" w:rsidRDefault="007F0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641" w:rsidRDefault="00E53641">
    <w:pPr>
      <w:pStyle w:val="Rodap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 w:rsidR="00E16496">
      <w:rPr>
        <w:rStyle w:val="Nmerodepgina"/>
        <w:b/>
        <w:noProof/>
        <w:sz w:val="21"/>
      </w:rPr>
      <w:t>2</w:t>
    </w:r>
    <w:r>
      <w:rPr>
        <w:rStyle w:val="Nmerodepgina"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4E7" w:rsidRDefault="007F04E7">
      <w:r>
        <w:separator/>
      </w:r>
    </w:p>
  </w:footnote>
  <w:footnote w:type="continuationSeparator" w:id="0">
    <w:p w:rsidR="007F04E7" w:rsidRDefault="007F0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641" w:rsidRDefault="00E53641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19C481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42DDB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E6CB3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0EA2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905A5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9E57C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983D4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B668F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A7E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D01A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17"/>
  </w:num>
  <w:num w:numId="11">
    <w:abstractNumId w:val="11"/>
  </w:num>
  <w:num w:numId="12">
    <w:abstractNumId w:val="13"/>
  </w:num>
  <w:num w:numId="13">
    <w:abstractNumId w:val="15"/>
  </w:num>
  <w:num w:numId="14">
    <w:abstractNumId w:val="16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1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10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884"/>
    <w:rsid w:val="00050F02"/>
    <w:rsid w:val="0006797F"/>
    <w:rsid w:val="0008032E"/>
    <w:rsid w:val="000B04D3"/>
    <w:rsid w:val="000C0ABA"/>
    <w:rsid w:val="000E7C0F"/>
    <w:rsid w:val="00101DB1"/>
    <w:rsid w:val="00113DE6"/>
    <w:rsid w:val="00157F8F"/>
    <w:rsid w:val="00187F93"/>
    <w:rsid w:val="001A1424"/>
    <w:rsid w:val="001A5E3F"/>
    <w:rsid w:val="001B0A29"/>
    <w:rsid w:val="001D2F0C"/>
    <w:rsid w:val="001E6654"/>
    <w:rsid w:val="001F1EED"/>
    <w:rsid w:val="002058C7"/>
    <w:rsid w:val="00232174"/>
    <w:rsid w:val="0024567C"/>
    <w:rsid w:val="0027079D"/>
    <w:rsid w:val="002821A2"/>
    <w:rsid w:val="002B35D3"/>
    <w:rsid w:val="00367DFF"/>
    <w:rsid w:val="003936F6"/>
    <w:rsid w:val="003B3699"/>
    <w:rsid w:val="003D3845"/>
    <w:rsid w:val="004430A7"/>
    <w:rsid w:val="00451C63"/>
    <w:rsid w:val="004715F5"/>
    <w:rsid w:val="004864A0"/>
    <w:rsid w:val="004A1609"/>
    <w:rsid w:val="004A4073"/>
    <w:rsid w:val="004C6E4E"/>
    <w:rsid w:val="005250A9"/>
    <w:rsid w:val="005262B0"/>
    <w:rsid w:val="00542F98"/>
    <w:rsid w:val="00551F58"/>
    <w:rsid w:val="005652EA"/>
    <w:rsid w:val="00582A9F"/>
    <w:rsid w:val="005A7954"/>
    <w:rsid w:val="005B14F0"/>
    <w:rsid w:val="005F4DA5"/>
    <w:rsid w:val="005F595A"/>
    <w:rsid w:val="00646706"/>
    <w:rsid w:val="006704C0"/>
    <w:rsid w:val="00693593"/>
    <w:rsid w:val="006B0AE7"/>
    <w:rsid w:val="006E0850"/>
    <w:rsid w:val="006E52F2"/>
    <w:rsid w:val="006E6DFB"/>
    <w:rsid w:val="006F38D8"/>
    <w:rsid w:val="007035B1"/>
    <w:rsid w:val="0071500C"/>
    <w:rsid w:val="00715605"/>
    <w:rsid w:val="007311AB"/>
    <w:rsid w:val="00750650"/>
    <w:rsid w:val="007F04E7"/>
    <w:rsid w:val="00823FDC"/>
    <w:rsid w:val="0084638C"/>
    <w:rsid w:val="00860AEF"/>
    <w:rsid w:val="008B15AC"/>
    <w:rsid w:val="008D02A0"/>
    <w:rsid w:val="008D26CE"/>
    <w:rsid w:val="008F33FB"/>
    <w:rsid w:val="00900251"/>
    <w:rsid w:val="00905F47"/>
    <w:rsid w:val="00914A0C"/>
    <w:rsid w:val="00927364"/>
    <w:rsid w:val="00995D34"/>
    <w:rsid w:val="009B3747"/>
    <w:rsid w:val="009B4A9F"/>
    <w:rsid w:val="009D0893"/>
    <w:rsid w:val="00A25872"/>
    <w:rsid w:val="00A3123B"/>
    <w:rsid w:val="00A3700B"/>
    <w:rsid w:val="00A636AF"/>
    <w:rsid w:val="00AC5F42"/>
    <w:rsid w:val="00AC71E0"/>
    <w:rsid w:val="00AD6264"/>
    <w:rsid w:val="00AE3627"/>
    <w:rsid w:val="00AF6F0F"/>
    <w:rsid w:val="00B31761"/>
    <w:rsid w:val="00B32E0F"/>
    <w:rsid w:val="00B828C8"/>
    <w:rsid w:val="00B92736"/>
    <w:rsid w:val="00B94A51"/>
    <w:rsid w:val="00BA2C09"/>
    <w:rsid w:val="00BC5F72"/>
    <w:rsid w:val="00BD0455"/>
    <w:rsid w:val="00BD52BD"/>
    <w:rsid w:val="00C23304"/>
    <w:rsid w:val="00C31529"/>
    <w:rsid w:val="00C3258D"/>
    <w:rsid w:val="00C90B04"/>
    <w:rsid w:val="00C956D6"/>
    <w:rsid w:val="00CB07A0"/>
    <w:rsid w:val="00CC5555"/>
    <w:rsid w:val="00CE797B"/>
    <w:rsid w:val="00CF023A"/>
    <w:rsid w:val="00D05094"/>
    <w:rsid w:val="00D12AC6"/>
    <w:rsid w:val="00D334AF"/>
    <w:rsid w:val="00D50721"/>
    <w:rsid w:val="00DA0BF1"/>
    <w:rsid w:val="00DD58E9"/>
    <w:rsid w:val="00DE3A4E"/>
    <w:rsid w:val="00E16496"/>
    <w:rsid w:val="00E20DB4"/>
    <w:rsid w:val="00E35E77"/>
    <w:rsid w:val="00E41D83"/>
    <w:rsid w:val="00E53641"/>
    <w:rsid w:val="00E71F82"/>
    <w:rsid w:val="00E93846"/>
    <w:rsid w:val="00EA3389"/>
    <w:rsid w:val="00EB1802"/>
    <w:rsid w:val="00EC5B83"/>
    <w:rsid w:val="00F2019B"/>
    <w:rsid w:val="00F6364E"/>
    <w:rsid w:val="00F92B04"/>
    <w:rsid w:val="00FC7884"/>
    <w:rsid w:val="00FD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semiHidden/>
    <w:rPr>
      <w:lang w:val="pt-BR"/>
    </w:rPr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Basedottulo">
    <w:name w:val="Base do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pPr>
      <w:spacing w:after="220" w:line="240" w:lineRule="atLeast"/>
    </w:pPr>
  </w:style>
  <w:style w:type="paragraph" w:customStyle="1" w:styleId="Basedocabealho">
    <w:name w:val="Base do cabeçalho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pPr>
      <w:keepNext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styleId="Cabealho">
    <w:name w:val="header"/>
    <w:basedOn w:val="Basedocabealho"/>
  </w:style>
  <w:style w:type="paragraph" w:styleId="Rodap">
    <w:name w:val="footer"/>
    <w:basedOn w:val="Basedocabealho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character" w:styleId="nfase">
    <w:name w:val="Emphasis"/>
    <w:qFormat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pPr>
      <w:ind w:left="720"/>
    </w:pPr>
  </w:style>
  <w:style w:type="character" w:customStyle="1" w:styleId="Funo">
    <w:name w:val="Função"/>
    <w:basedOn w:val="Fontepargpadro"/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pPr>
      <w:spacing w:before="60"/>
    </w:p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pPr>
      <w:spacing w:before="220"/>
      <w:ind w:left="245" w:hanging="245"/>
    </w:pPr>
  </w:style>
  <w:style w:type="character" w:styleId="AcrnimoHTML">
    <w:name w:val="HTML Acronym"/>
    <w:basedOn w:val="Fontepargpadro"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Pr>
      <w:i/>
      <w:iCs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pPr>
      <w:numPr>
        <w:numId w:val="20"/>
      </w:numPr>
    </w:pPr>
  </w:style>
  <w:style w:type="paragraph" w:styleId="Commarcadores2">
    <w:name w:val="List Bullet 2"/>
    <w:basedOn w:val="Normal"/>
    <w:autoRedefine/>
    <w:pPr>
      <w:numPr>
        <w:numId w:val="21"/>
      </w:numPr>
    </w:pPr>
  </w:style>
  <w:style w:type="paragraph" w:styleId="Commarcadores3">
    <w:name w:val="List Bullet 3"/>
    <w:basedOn w:val="Normal"/>
    <w:autoRedefine/>
    <w:pPr>
      <w:numPr>
        <w:numId w:val="22"/>
      </w:numPr>
    </w:pPr>
  </w:style>
  <w:style w:type="paragraph" w:styleId="Commarcadores4">
    <w:name w:val="List Bullet 4"/>
    <w:basedOn w:val="Normal"/>
    <w:autoRedefine/>
    <w:pPr>
      <w:numPr>
        <w:numId w:val="23"/>
      </w:numPr>
    </w:pPr>
  </w:style>
  <w:style w:type="paragraph" w:styleId="Commarcadores5">
    <w:name w:val="List Bullet 5"/>
    <w:basedOn w:val="Normal"/>
    <w:autoRedefine/>
    <w:pPr>
      <w:numPr>
        <w:numId w:val="24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</w:r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pPr>
      <w:ind w:left="220" w:hanging="220"/>
    </w:p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25"/>
      </w:numPr>
    </w:pPr>
  </w:style>
  <w:style w:type="paragraph" w:styleId="Numerada2">
    <w:name w:val="List Number 2"/>
    <w:basedOn w:val="Normal"/>
    <w:pPr>
      <w:numPr>
        <w:numId w:val="26"/>
      </w:numPr>
    </w:pPr>
  </w:style>
  <w:style w:type="paragraph" w:styleId="Numerada3">
    <w:name w:val="List Number 3"/>
    <w:basedOn w:val="Normal"/>
    <w:pPr>
      <w:numPr>
        <w:numId w:val="27"/>
      </w:numPr>
    </w:pPr>
  </w:style>
  <w:style w:type="paragraph" w:styleId="Numerada4">
    <w:name w:val="List Number 4"/>
    <w:basedOn w:val="Normal"/>
    <w:pPr>
      <w:numPr>
        <w:numId w:val="28"/>
      </w:numPr>
    </w:pPr>
  </w:style>
  <w:style w:type="paragraph" w:styleId="Numerada5">
    <w:name w:val="List Number 5"/>
    <w:basedOn w:val="Normal"/>
    <w:pPr>
      <w:numPr>
        <w:numId w:val="29"/>
      </w:numPr>
    </w:pPr>
  </w:style>
  <w:style w:type="character" w:styleId="Nmerodelinha">
    <w:name w:val="line number"/>
    <w:basedOn w:val="Fontepargpadro"/>
  </w:style>
  <w:style w:type="paragraph" w:styleId="Pr-formataoHTML">
    <w:name w:val="HTML Preformatted"/>
    <w:basedOn w:val="Normal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Refdenotadefim">
    <w:name w:val="endnote reference"/>
    <w:basedOn w:val="Fontepargpadro"/>
    <w:semiHidden/>
    <w:rPr>
      <w:vertAlign w:val="superscript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emetente">
    <w:name w:val="envelope return"/>
    <w:basedOn w:val="Normal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20" w:hanging="220"/>
    </w:pPr>
  </w:style>
  <w:style w:type="paragraph" w:styleId="Remissivo2">
    <w:name w:val="index 2"/>
    <w:basedOn w:val="Normal"/>
    <w:next w:val="Normal"/>
    <w:autoRedefine/>
    <w:semiHidden/>
    <w:pPr>
      <w:ind w:left="440" w:hanging="220"/>
    </w:pPr>
  </w:style>
  <w:style w:type="paragraph" w:styleId="Remissivo3">
    <w:name w:val="index 3"/>
    <w:basedOn w:val="Normal"/>
    <w:next w:val="Normal"/>
    <w:autoRedefine/>
    <w:semiHidden/>
    <w:pPr>
      <w:ind w:left="660" w:hanging="220"/>
    </w:pPr>
  </w:style>
  <w:style w:type="paragraph" w:styleId="Remissivo4">
    <w:name w:val="index 4"/>
    <w:basedOn w:val="Normal"/>
    <w:next w:val="Normal"/>
    <w:autoRedefine/>
    <w:semiHidden/>
    <w:pPr>
      <w:ind w:left="880" w:hanging="220"/>
    </w:pPr>
  </w:style>
  <w:style w:type="paragraph" w:styleId="Remissivo5">
    <w:name w:val="index 5"/>
    <w:basedOn w:val="Normal"/>
    <w:next w:val="Normal"/>
    <w:autoRedefine/>
    <w:semiHidden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pPr>
      <w:ind w:left="1980" w:hanging="22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rPr>
      <w:i/>
      <w:iCs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beiro19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25;udio%20Ribeiro\Downloads\BR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BR-Template</Template>
  <TotalTime>24</TotalTime>
  <Pages>4</Pages>
  <Words>1094</Words>
  <Characters>5913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CLÁUDIO ROBERTO RIBEIRO</vt:lpstr>
    </vt:vector>
  </TitlesOfParts>
  <Manager/>
  <Company>Microsoft Corporation</Company>
  <LinksUpToDate>false</LinksUpToDate>
  <CharactersWithSpaces>6994</CharactersWithSpaces>
  <SharedDoc>false</SharedDoc>
  <HLinks>
    <vt:vector size="6" baseType="variant">
      <vt:variant>
        <vt:i4>1769527</vt:i4>
      </vt:variant>
      <vt:variant>
        <vt:i4>0</vt:i4>
      </vt:variant>
      <vt:variant>
        <vt:i4>0</vt:i4>
      </vt:variant>
      <vt:variant>
        <vt:i4>5</vt:i4>
      </vt:variant>
      <vt:variant>
        <vt:lpwstr>mailto:Ribeiro1972@gmail.com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CLÁUDIO ROBERTO RIBEIRO</dc:title>
  <dc:subject/>
  <dc:creator>CRR</dc:creator>
  <cp:keywords/>
  <dc:description/>
  <cp:lastModifiedBy>Engenheiro</cp:lastModifiedBy>
  <cp:revision>11</cp:revision>
  <cp:lastPrinted>1601-01-01T00:00:00Z</cp:lastPrinted>
  <dcterms:created xsi:type="dcterms:W3CDTF">2014-11-14T15:26:00Z</dcterms:created>
  <dcterms:modified xsi:type="dcterms:W3CDTF">2014-11-14T15:44:00Z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TC010469071046</vt:lpwstr>
  </property>
</Properties>
</file>