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1638B8" w:rsidRDefault="006B4A21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Fábio Henrique da Silva </w:t>
      </w:r>
      <w:proofErr w:type="spellStart"/>
      <w:r>
        <w:rPr>
          <w:rFonts w:ascii="Verdana" w:hAnsi="Verdana"/>
          <w:sz w:val="40"/>
          <w:szCs w:val="40"/>
        </w:rPr>
        <w:t>Bortoli</w:t>
      </w:r>
      <w:proofErr w:type="spellEnd"/>
      <w:r w:rsidR="0051762C">
        <w:rPr>
          <w:rFonts w:ascii="Verdana" w:hAnsi="Verdana"/>
          <w:sz w:val="40"/>
          <w:szCs w:val="40"/>
        </w:rPr>
        <w:t xml:space="preserve">            </w:t>
      </w:r>
      <w:r w:rsidR="0051762C">
        <w:rPr>
          <w:rFonts w:ascii="Verdana" w:hAnsi="Verdana"/>
          <w:noProof/>
          <w:sz w:val="40"/>
          <w:szCs w:val="40"/>
          <w:lang w:eastAsia="pt-BR"/>
        </w:rPr>
        <w:drawing>
          <wp:inline distT="0" distB="0" distL="0" distR="0">
            <wp:extent cx="866775" cy="11983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8B8" w:rsidRDefault="00AA3D99" w:rsidP="001638B8">
      <w:pPr>
        <w:rPr>
          <w:rFonts w:ascii="Verdana" w:hAnsi="Verdana"/>
        </w:rPr>
      </w:pPr>
      <w:r>
        <w:rPr>
          <w:rFonts w:ascii="Verdana" w:hAnsi="Verdana"/>
        </w:rPr>
        <w:t>Brasileiro, casad</w:t>
      </w:r>
      <w:r w:rsidR="004240F9">
        <w:rPr>
          <w:rFonts w:ascii="Verdana" w:hAnsi="Verdana"/>
        </w:rPr>
        <w:t>o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31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6B4A21">
        <w:rPr>
          <w:rFonts w:ascii="Verdana" w:hAnsi="Verdana"/>
        </w:rPr>
        <w:t xml:space="preserve">Rua </w:t>
      </w:r>
      <w:r>
        <w:rPr>
          <w:rFonts w:ascii="Verdana" w:hAnsi="Verdana"/>
        </w:rPr>
        <w:t>Marcionílio</w:t>
      </w:r>
      <w:r w:rsidR="006B4A21">
        <w:rPr>
          <w:rFonts w:ascii="Verdana" w:hAnsi="Verdana"/>
        </w:rPr>
        <w:t xml:space="preserve"> da Fonseca, número 432</w:t>
      </w:r>
      <w:r w:rsidR="001638B8">
        <w:rPr>
          <w:rFonts w:ascii="Verdana" w:hAnsi="Verdana"/>
        </w:rPr>
        <w:br/>
      </w:r>
      <w:r w:rsidR="006B4A21">
        <w:rPr>
          <w:rFonts w:ascii="Verdana" w:hAnsi="Verdana"/>
        </w:rPr>
        <w:t>Charqueadas – Rio Grande do Sul –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6B4A21">
        <w:rPr>
          <w:rFonts w:ascii="Verdana" w:hAnsi="Verdana"/>
        </w:rPr>
        <w:t>(51) 9814-0927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 w:rsidR="006B4A21">
        <w:rPr>
          <w:rFonts w:ascii="Verdana" w:hAnsi="Verdana"/>
        </w:rPr>
        <w:t>fabiohbortoli@hotmail.com</w:t>
      </w:r>
      <w:proofErr w:type="gramStart"/>
      <w:r w:rsidR="001638B8" w:rsidRPr="001638B8">
        <w:rPr>
          <w:rFonts w:ascii="Verdana" w:hAnsi="Verdana"/>
        </w:rPr>
        <w:br/>
      </w:r>
      <w:proofErr w:type="gramEnd"/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0B6B9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37330A" w:rsidP="00FA3990">
      <w:pPr>
        <w:rPr>
          <w:rFonts w:ascii="Verdana" w:hAnsi="Verdana"/>
        </w:rPr>
      </w:pPr>
      <w:r>
        <w:rPr>
          <w:rFonts w:ascii="Verdana" w:hAnsi="Verdana"/>
        </w:rPr>
        <w:t>Va</w:t>
      </w:r>
      <w:r w:rsidR="007572C7">
        <w:rPr>
          <w:rFonts w:ascii="Verdana" w:hAnsi="Verdana"/>
        </w:rPr>
        <w:t>ga para químico industrial (nível superior).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0B6B9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6B4A2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</w:t>
      </w:r>
      <w:r w:rsidR="001638B8">
        <w:rPr>
          <w:rFonts w:ascii="Verdana" w:hAnsi="Verdana"/>
        </w:rPr>
        <w:t>ra</w:t>
      </w:r>
      <w:r>
        <w:rPr>
          <w:rFonts w:ascii="Verdana" w:hAnsi="Verdana"/>
        </w:rPr>
        <w:t>duação em Química Industrial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PUCRS</w:t>
      </w:r>
      <w:r w:rsidR="00AC6364">
        <w:rPr>
          <w:rFonts w:ascii="Verdana" w:hAnsi="Verdana"/>
        </w:rPr>
        <w:t>, conclusão, previsão</w:t>
      </w:r>
      <w:r w:rsidR="001638B8" w:rsidRPr="001638B8">
        <w:rPr>
          <w:rFonts w:ascii="Verdana" w:hAnsi="Verdana"/>
        </w:rPr>
        <w:t xml:space="preserve"> </w:t>
      </w:r>
      <w:r w:rsidR="00AA3D99">
        <w:rPr>
          <w:rFonts w:ascii="Verdana" w:hAnsi="Verdana"/>
        </w:rPr>
        <w:t>2015/1</w:t>
      </w:r>
      <w:r>
        <w:rPr>
          <w:rFonts w:ascii="Verdana" w:hAnsi="Verdana"/>
        </w:rPr>
        <w:t>.</w:t>
      </w:r>
    </w:p>
    <w:p w:rsidR="001638B8" w:rsidRPr="001238A7" w:rsidRDefault="009E5AAB" w:rsidP="001238A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Eletromecânica. Escola Técnica Cenecista Carolino Euzébio Nunes, conclusão em 2000.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0B6B9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9E5AAB" w:rsidRDefault="009E5AAB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2003-em atividade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Gerdau Aços Especiais Piratini</w:t>
      </w:r>
      <w:r w:rsidR="00AA3D99">
        <w:rPr>
          <w:rFonts w:ascii="Verdana" w:hAnsi="Verdana"/>
        </w:rPr>
        <w:br/>
        <w:t>Cargo: Analista de materiais</w:t>
      </w:r>
      <w:r w:rsidR="005657D9">
        <w:rPr>
          <w:rFonts w:ascii="Verdana" w:hAnsi="Verdana"/>
        </w:rPr>
        <w:t xml:space="preserve"> </w:t>
      </w:r>
      <w:r w:rsidR="005657D9">
        <w:rPr>
          <w:rFonts w:ascii="Verdana" w:hAnsi="Verdana"/>
        </w:rPr>
        <w:br/>
        <w:t xml:space="preserve">Principais atividades: </w:t>
      </w:r>
      <w:r>
        <w:rPr>
          <w:rFonts w:ascii="Verdana" w:hAnsi="Verdana"/>
        </w:rPr>
        <w:t>Recebimento de materiais</w:t>
      </w:r>
      <w:r w:rsidR="00AA3D99">
        <w:rPr>
          <w:rFonts w:ascii="Verdana" w:hAnsi="Verdana"/>
        </w:rPr>
        <w:t xml:space="preserve"> conferência</w:t>
      </w:r>
      <w:r>
        <w:rPr>
          <w:rFonts w:ascii="Verdana" w:hAnsi="Verdana"/>
        </w:rPr>
        <w:t xml:space="preserve"> de materiais, recebimento e digitação de notas fiscais, armazenamento e entrega de materiais.</w:t>
      </w:r>
    </w:p>
    <w:p w:rsidR="00E94797" w:rsidRDefault="005657D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Responsável pelo </w:t>
      </w:r>
      <w:r w:rsidR="00E94797">
        <w:rPr>
          <w:rFonts w:ascii="Verdana" w:hAnsi="Verdana"/>
        </w:rPr>
        <w:t xml:space="preserve">GFO (Gestão Foco no Operador) em segurança, 5S e meio </w:t>
      </w:r>
      <w:r w:rsidR="00AA3D99">
        <w:rPr>
          <w:rFonts w:ascii="Verdana" w:hAnsi="Verdana"/>
        </w:rPr>
        <w:t xml:space="preserve">ambiente </w:t>
      </w:r>
      <w:r>
        <w:rPr>
          <w:rFonts w:ascii="Verdana" w:hAnsi="Verdana"/>
        </w:rPr>
        <w:t>projeto e implantação de processos pert</w:t>
      </w:r>
      <w:r w:rsidR="00E94797">
        <w:rPr>
          <w:rFonts w:ascii="Verdana" w:hAnsi="Verdana"/>
        </w:rPr>
        <w:t xml:space="preserve">inentes </w:t>
      </w:r>
      <w:proofErr w:type="gramStart"/>
      <w:r w:rsidR="00E94797">
        <w:rPr>
          <w:rFonts w:ascii="Verdana" w:hAnsi="Verdana"/>
        </w:rPr>
        <w:t>a</w:t>
      </w:r>
      <w:proofErr w:type="gramEnd"/>
      <w:r w:rsidR="00E94797">
        <w:rPr>
          <w:rFonts w:ascii="Verdana" w:hAnsi="Verdana"/>
        </w:rPr>
        <w:t xml:space="preserve"> área. </w:t>
      </w:r>
    </w:p>
    <w:p w:rsidR="00B30D63" w:rsidRDefault="00E9479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Implantação de projeto através do GSP (Gestão de soluções de problemas) direcionado a ergonomia.</w:t>
      </w:r>
    </w:p>
    <w:p w:rsidR="00583AC4" w:rsidRDefault="00583AC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sistema SAP/R3.</w:t>
      </w:r>
    </w:p>
    <w:p w:rsidR="00B30D63" w:rsidRPr="001238A7" w:rsidRDefault="00B30D63" w:rsidP="001238A7">
      <w:pPr>
        <w:spacing w:line="168" w:lineRule="aut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 w:rsidR="00756035" w:rsidRDefault="000B6B9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Default="00E9479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Inglês – </w:t>
      </w:r>
      <w:r w:rsidR="00AC6364">
        <w:rPr>
          <w:rFonts w:ascii="Verdana" w:hAnsi="Verdana"/>
        </w:rPr>
        <w:t>Básico</w:t>
      </w:r>
    </w:p>
    <w:p w:rsidR="00677BCA" w:rsidRDefault="00AC636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Informática- Avançada</w:t>
      </w:r>
    </w:p>
    <w:p w:rsidR="00677BCA" w:rsidRDefault="00677B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Cadeiras eletivas realizadas dentro do c</w:t>
      </w:r>
      <w:r w:rsidR="008C0470">
        <w:rPr>
          <w:rFonts w:ascii="Verdana" w:hAnsi="Verdana"/>
        </w:rPr>
        <w:t>urso de Química Industrial volta</w:t>
      </w:r>
      <w:r>
        <w:rPr>
          <w:rFonts w:ascii="Verdana" w:hAnsi="Verdana"/>
        </w:rPr>
        <w:t>das para o meio ambiente.</w:t>
      </w:r>
    </w:p>
    <w:p w:rsidR="00AC6364" w:rsidRDefault="00AC636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Treinamentos em segurança, qualidade e meio ambiente.</w:t>
      </w:r>
    </w:p>
    <w:p w:rsidR="001238A7" w:rsidRDefault="00123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Manutenção, segurança e operação de empilhadeira e trator.</w:t>
      </w:r>
    </w:p>
    <w:p w:rsidR="001238A7" w:rsidRDefault="00123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Orientação para crédito Brasil empreendedor.</w:t>
      </w:r>
    </w:p>
    <w:p w:rsidR="001238A7" w:rsidRDefault="00123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lastRenderedPageBreak/>
        <w:t>Minicurso óleos essenciais.</w:t>
      </w:r>
    </w:p>
    <w:p w:rsidR="001238A7" w:rsidRDefault="001238A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preparatório balanço de massa.</w:t>
      </w:r>
    </w:p>
    <w:p w:rsidR="007D5FA0" w:rsidRDefault="007D5FA0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Trabalho em equipe.</w:t>
      </w:r>
    </w:p>
    <w:p w:rsidR="007572C7" w:rsidRDefault="007572C7" w:rsidP="007572C7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51762C" w:rsidRDefault="0051762C" w:rsidP="00756035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756035" w:rsidRDefault="000B6B9C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487A7F" w:rsidRDefault="00487A7F" w:rsidP="00487A7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  <w:r w:rsidR="00677BCA">
        <w:rPr>
          <w:rFonts w:ascii="Verdana" w:hAnsi="Verdana"/>
        </w:rPr>
        <w:t>.</w:t>
      </w:r>
    </w:p>
    <w:p w:rsidR="007D5FA0" w:rsidRDefault="007D5FA0" w:rsidP="00487A7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Facilidade de trabalhar em equipe</w:t>
      </w:r>
      <w:r w:rsidR="00193718">
        <w:rPr>
          <w:rFonts w:ascii="Verdana" w:hAnsi="Verdana"/>
        </w:rPr>
        <w:t xml:space="preserve"> e aprender novos processos.</w:t>
      </w:r>
    </w:p>
    <w:p w:rsidR="00487A7F" w:rsidRPr="005657D9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sectPr w:rsidR="00487A7F" w:rsidRPr="005657D9" w:rsidSect="005176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1"/>
      <w:pgMar w:top="568" w:right="1134" w:bottom="426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B9C" w:rsidRDefault="000B6B9C">
      <w:r>
        <w:separator/>
      </w:r>
    </w:p>
  </w:endnote>
  <w:endnote w:type="continuationSeparator" w:id="0">
    <w:p w:rsidR="000B6B9C" w:rsidRDefault="000B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FD" w:rsidRDefault="004F70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4C3DD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FD" w:rsidRDefault="004F70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B9C" w:rsidRDefault="000B6B9C">
      <w:r>
        <w:separator/>
      </w:r>
    </w:p>
  </w:footnote>
  <w:footnote w:type="continuationSeparator" w:id="0">
    <w:p w:rsidR="000B6B9C" w:rsidRDefault="000B6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FD" w:rsidRDefault="004F70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Pr="00FA2C04" w:rsidRDefault="009C3B99" w:rsidP="00FA2C04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0FD" w:rsidRDefault="004F70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62C41"/>
    <w:rsid w:val="000B6B9C"/>
    <w:rsid w:val="001238A7"/>
    <w:rsid w:val="00134CF6"/>
    <w:rsid w:val="001638B8"/>
    <w:rsid w:val="00163F2A"/>
    <w:rsid w:val="00193718"/>
    <w:rsid w:val="002039BD"/>
    <w:rsid w:val="0024568F"/>
    <w:rsid w:val="0037330A"/>
    <w:rsid w:val="003B33B8"/>
    <w:rsid w:val="004240F9"/>
    <w:rsid w:val="00487A7F"/>
    <w:rsid w:val="004C3DDF"/>
    <w:rsid w:val="004F70FD"/>
    <w:rsid w:val="0051762C"/>
    <w:rsid w:val="005657D9"/>
    <w:rsid w:val="00583AC4"/>
    <w:rsid w:val="0058599A"/>
    <w:rsid w:val="00597FEA"/>
    <w:rsid w:val="005B5FD3"/>
    <w:rsid w:val="005C772B"/>
    <w:rsid w:val="005E6BFC"/>
    <w:rsid w:val="00677BCA"/>
    <w:rsid w:val="006A095E"/>
    <w:rsid w:val="006A75F7"/>
    <w:rsid w:val="006B4A21"/>
    <w:rsid w:val="006D14E8"/>
    <w:rsid w:val="00741D6E"/>
    <w:rsid w:val="00756035"/>
    <w:rsid w:val="007572C7"/>
    <w:rsid w:val="00762532"/>
    <w:rsid w:val="007C13DC"/>
    <w:rsid w:val="007D5FA0"/>
    <w:rsid w:val="008C0470"/>
    <w:rsid w:val="00902C1B"/>
    <w:rsid w:val="009967CD"/>
    <w:rsid w:val="009C3B99"/>
    <w:rsid w:val="009E5AAB"/>
    <w:rsid w:val="00A17348"/>
    <w:rsid w:val="00A25CF8"/>
    <w:rsid w:val="00AA3D99"/>
    <w:rsid w:val="00AB5C09"/>
    <w:rsid w:val="00AC6364"/>
    <w:rsid w:val="00AE6AF3"/>
    <w:rsid w:val="00B30D63"/>
    <w:rsid w:val="00B501EE"/>
    <w:rsid w:val="00BF78AB"/>
    <w:rsid w:val="00CB33CF"/>
    <w:rsid w:val="00CB71B3"/>
    <w:rsid w:val="00CC21DB"/>
    <w:rsid w:val="00DC0675"/>
    <w:rsid w:val="00E6154A"/>
    <w:rsid w:val="00E86693"/>
    <w:rsid w:val="00E94797"/>
    <w:rsid w:val="00F26226"/>
    <w:rsid w:val="00FA2C04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4"/>
        <o:r id="V:Rule2" type="connector" idref="#_x0000_s1193"/>
        <o:r id="V:Rule3" type="connector" idref="#_x0000_s1196"/>
        <o:r id="V:Rule4" type="connector" idref="#_x0000_s1197"/>
        <o:r id="V:Rule5" type="connector" idref="#_x0000_s1184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61</TotalTime>
  <Pages>1</Pages>
  <Words>240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18</cp:revision>
  <dcterms:created xsi:type="dcterms:W3CDTF">2012-02-15T14:56:00Z</dcterms:created>
  <dcterms:modified xsi:type="dcterms:W3CDTF">2014-03-30T12:35:00Z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