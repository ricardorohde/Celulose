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kern w:val="0"/>
          <w:sz w:val="22"/>
          <w:szCs w:val="22"/>
        </w:rPr>
        <w:alias w:val="Nome do Currículo"/>
        <w:tag w:val="Nome do Currículo"/>
        <w:id w:val="-104278397"/>
        <w:placeholder>
          <w:docPart w:val="899F42DC0797475F880B1EDEACEE7DA1"/>
        </w:placeholder>
        <w:docPartList>
          <w:docPartGallery w:val="Quick Parts"/>
          <w:docPartCategory w:val=" Nome do Currículo"/>
        </w:docPartList>
      </w:sdtPr>
      <w:sdtEndPr/>
      <w:sdtContent>
        <w:p w:rsidR="00F1648D" w:rsidRDefault="003C27CA">
          <w:pPr>
            <w:pStyle w:val="Ttulo"/>
          </w:pPr>
          <w:sdt>
            <w:sdtPr>
              <w:rPr>
                <w:rFonts w:ascii="Times New Roman" w:hAnsi="Times New Roman" w:cs="Times New Roman"/>
                <w:sz w:val="32"/>
                <w:szCs w:val="32"/>
              </w:rPr>
              <w:alias w:val="Autor"/>
              <w:tag w:val=""/>
              <w:id w:val="1823003119"/>
              <w:placeholder>
                <w:docPart w:val="9B72C26F6F1D4D05AC82858699A0674E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657748" w:rsidRPr="00657748">
                <w:rPr>
                  <w:rFonts w:ascii="Times New Roman" w:hAnsi="Times New Roman" w:cs="Times New Roman"/>
                  <w:sz w:val="32"/>
                  <w:szCs w:val="32"/>
                </w:rPr>
                <w:t>Magda Suzana da costa seidler</w:t>
              </w:r>
            </w:sdtContent>
          </w:sdt>
        </w:p>
        <w:sdt>
          <w:sdtPr>
            <w:alias w:val="Endereço de Email"/>
            <w:tag w:val=""/>
            <w:id w:val="527535243"/>
            <w:placeholder>
              <w:docPart w:val="E719AA1FA32C405CA9F53758E1F2EC30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F1648D" w:rsidRDefault="00657748">
              <w:pPr>
                <w:pStyle w:val="SemEspaamento"/>
              </w:pPr>
              <w:r>
                <w:t>magdaseidler@hotmail.com</w:t>
              </w:r>
              <w:r w:rsidR="002129CD">
                <w:t xml:space="preserve">                                                                                                  Brasileira</w:t>
              </w:r>
            </w:p>
          </w:sdtContent>
        </w:sdt>
        <w:sdt>
          <w:sdtPr>
            <w:alias w:val="Endereço"/>
            <w:tag w:val=""/>
            <w:id w:val="539556739"/>
            <w:placeholder>
              <w:docPart w:val="D77859F2A0D74A6C91B1EB027E6837AD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F1648D" w:rsidRDefault="00657748">
              <w:pPr>
                <w:pStyle w:val="SemEspaamento"/>
              </w:pPr>
              <w:r>
                <w:t>R</w:t>
              </w:r>
              <w:r w:rsidR="007829E3">
                <w:t>ua</w:t>
              </w:r>
              <w:r>
                <w:t xml:space="preserve"> Dr. </w:t>
              </w:r>
              <w:r w:rsidR="00A10EE3">
                <w:t>Álvaro</w:t>
              </w:r>
              <w:r>
                <w:t xml:space="preserve"> Furtado, 349 – Porto Alegre </w:t>
              </w:r>
              <w:r w:rsidR="002129CD">
                <w:t>–</w:t>
              </w:r>
              <w:r>
                <w:t xml:space="preserve"> RS</w:t>
              </w:r>
              <w:r w:rsidR="002129CD">
                <w:t xml:space="preserve">                                                                   Casada</w:t>
              </w:r>
            </w:p>
          </w:sdtContent>
        </w:sdt>
        <w:sdt>
          <w:sdtPr>
            <w:alias w:val="Telefone"/>
            <w:tag w:val=""/>
            <w:id w:val="1357783703"/>
            <w:placeholder>
              <w:docPart w:val="E938C8BE13AB421998D8DA37FB4985BB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EndPr/>
          <w:sdtContent>
            <w:p w:rsidR="00F1648D" w:rsidRDefault="00657748">
              <w:pPr>
                <w:pStyle w:val="SemEspaamento"/>
              </w:pPr>
              <w:r>
                <w:t>51 9612 4208</w:t>
              </w:r>
              <w:r w:rsidR="002129CD">
                <w:t xml:space="preserve">                                                                                                                     21/07/1958</w:t>
              </w:r>
            </w:p>
          </w:sdtContent>
        </w:sdt>
        <w:p w:rsidR="00F1648D" w:rsidRDefault="003C27CA"/>
      </w:sdtContent>
    </w:sdt>
    <w:p w:rsidR="00F1648D" w:rsidRDefault="00263DB1">
      <w:pPr>
        <w:pStyle w:val="TtulodeSeo"/>
      </w:pPr>
      <w:r>
        <w:t>Objetivos</w:t>
      </w:r>
    </w:p>
    <w:p w:rsidR="00F1648D" w:rsidRDefault="00F05911">
      <w:r>
        <w:t>Colaborar no atingimento das</w:t>
      </w:r>
      <w:r w:rsidR="00657748">
        <w:t xml:space="preserve"> metas e </w:t>
      </w:r>
      <w:r w:rsidR="00BE16A8">
        <w:t>propó</w:t>
      </w:r>
      <w:bookmarkStart w:id="0" w:name="_GoBack"/>
      <w:bookmarkEnd w:id="0"/>
      <w:r w:rsidR="00BE16A8">
        <w:t>sito</w:t>
      </w:r>
      <w:r w:rsidR="00657748">
        <w:t xml:space="preserve">s da </w:t>
      </w:r>
      <w:r w:rsidR="002129CD">
        <w:t>organização</w:t>
      </w:r>
      <w:r w:rsidR="00657748">
        <w:t>.</w:t>
      </w:r>
    </w:p>
    <w:p w:rsidR="00F1648D" w:rsidRDefault="00263DB1">
      <w:pPr>
        <w:pStyle w:val="TtulodeSeo"/>
      </w:pPr>
      <w:r>
        <w:t>Educação</w:t>
      </w:r>
    </w:p>
    <w:p w:rsidR="00657748" w:rsidRDefault="00961304" w:rsidP="002129CD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835F17" wp14:editId="5CE3C753">
                <wp:simplePos x="0" y="0"/>
                <wp:positionH relativeFrom="column">
                  <wp:posOffset>9525</wp:posOffset>
                </wp:positionH>
                <wp:positionV relativeFrom="paragraph">
                  <wp:posOffset>438150</wp:posOffset>
                </wp:positionV>
                <wp:extent cx="1543050" cy="3175"/>
                <wp:effectExtent l="0" t="0" r="19050" b="3492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5813D" id="Conector reto 1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5pt,34.5pt" to="122.25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" strokecolor="#737373 [3044]" strokeweight="1pt"/>
            </w:pict>
          </mc:Fallback>
        </mc:AlternateContent>
      </w:r>
      <w:r w:rsidR="00657748">
        <w:t>Administração de Empresas</w:t>
      </w:r>
      <w:r w:rsidR="007829E3">
        <w:t xml:space="preserve"> - Graduação</w:t>
      </w:r>
      <w:r w:rsidR="00657748">
        <w:t xml:space="preserve">. Faculdade </w:t>
      </w:r>
      <w:r w:rsidR="00A10EE3">
        <w:t>Port</w:t>
      </w:r>
      <w:r w:rsidR="002129CD">
        <w:t>o</w:t>
      </w:r>
      <w:r>
        <w:t>-A</w:t>
      </w:r>
      <w:r w:rsidR="00A10EE3">
        <w:t>legrense</w:t>
      </w:r>
      <w:r w:rsidR="00657748">
        <w:t xml:space="preserve"> </w:t>
      </w:r>
      <w:r w:rsidR="002129CD">
        <w:t xml:space="preserve">de </w:t>
      </w:r>
      <w:r w:rsidR="00A10EE3">
        <w:t>Ciências</w:t>
      </w:r>
      <w:r w:rsidR="00657748">
        <w:t xml:space="preserve"> </w:t>
      </w:r>
      <w:r w:rsidR="00A10EE3">
        <w:t>Contábeis</w:t>
      </w:r>
      <w:r w:rsidR="00657748">
        <w:t xml:space="preserve"> e </w:t>
      </w:r>
      <w:r w:rsidR="00A10EE3">
        <w:t>Administrativas</w:t>
      </w:r>
      <w:r w:rsidR="00657748">
        <w:t xml:space="preserve">. </w:t>
      </w:r>
      <w:r w:rsidR="00800E30">
        <w:t>C</w:t>
      </w:r>
      <w:r w:rsidR="00657748">
        <w:t>onclu</w:t>
      </w:r>
      <w:r w:rsidR="002129CD">
        <w:t>são em agosto de 1985.</w:t>
      </w:r>
    </w:p>
    <w:p w:rsidR="00657748" w:rsidRDefault="00961304" w:rsidP="0065774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AA5FA9" wp14:editId="5324C4FD">
                <wp:simplePos x="0" y="0"/>
                <wp:positionH relativeFrom="column">
                  <wp:posOffset>19050</wp:posOffset>
                </wp:positionH>
                <wp:positionV relativeFrom="paragraph">
                  <wp:posOffset>249555</wp:posOffset>
                </wp:positionV>
                <wp:extent cx="1543050" cy="3175"/>
                <wp:effectExtent l="0" t="0" r="19050" b="3492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E7DEB" id="Conector reto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19.65pt" to="123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" strokecolor="#737373 [3044]" strokeweight="1pt"/>
            </w:pict>
          </mc:Fallback>
        </mc:AlternateContent>
      </w:r>
      <w:r w:rsidR="00A10EE3">
        <w:t>Finanças</w:t>
      </w:r>
      <w:r w:rsidR="007829E3">
        <w:t xml:space="preserve"> - </w:t>
      </w:r>
      <w:r w:rsidR="00A115A1">
        <w:t>Especialização</w:t>
      </w:r>
      <w:r w:rsidR="00657748">
        <w:t xml:space="preserve">. </w:t>
      </w:r>
      <w:r w:rsidR="00A10EE3">
        <w:t>Pontifícia</w:t>
      </w:r>
      <w:r w:rsidR="00657748">
        <w:t xml:space="preserve"> </w:t>
      </w:r>
      <w:r w:rsidR="00A115A1">
        <w:t>Universidade</w:t>
      </w:r>
      <w:r w:rsidR="00657748">
        <w:t xml:space="preserve"> </w:t>
      </w:r>
      <w:r w:rsidR="00A10EE3">
        <w:t>Católica</w:t>
      </w:r>
      <w:r w:rsidR="00657748">
        <w:t xml:space="preserve"> do RS. </w:t>
      </w:r>
      <w:r w:rsidR="007829E3">
        <w:t xml:space="preserve">Conclusão em </w:t>
      </w:r>
      <w:r w:rsidR="00A10EE3">
        <w:t>1999</w:t>
      </w:r>
      <w:r w:rsidR="007829E3">
        <w:t>.</w:t>
      </w:r>
    </w:p>
    <w:p w:rsidR="00657748" w:rsidRPr="00657748" w:rsidRDefault="00A115A1" w:rsidP="00657748">
      <w:r>
        <w:t xml:space="preserve">Ciências Contábeis </w:t>
      </w:r>
      <w:r w:rsidR="007829E3">
        <w:t>–</w:t>
      </w:r>
      <w:r>
        <w:t xml:space="preserve"> </w:t>
      </w:r>
      <w:r w:rsidR="007829E3">
        <w:t xml:space="preserve">Graduação. Faculdade Anhanguera. </w:t>
      </w:r>
      <w:r>
        <w:t>Cursando o sétimo semestre</w:t>
      </w:r>
      <w:r w:rsidR="00657748">
        <w:t>. Forma</w:t>
      </w:r>
      <w:r w:rsidR="002129CD">
        <w:t>ção</w:t>
      </w:r>
      <w:r w:rsidR="00657748">
        <w:t xml:space="preserve"> prevista para o prim</w:t>
      </w:r>
      <w:r w:rsidR="00800E30">
        <w:t xml:space="preserve">eiro semestre de 2016. </w:t>
      </w:r>
    </w:p>
    <w:p w:rsidR="00A115A1" w:rsidRDefault="00A115A1">
      <w:pPr>
        <w:pStyle w:val="TtulodeSeo"/>
      </w:pPr>
      <w:r>
        <w:t>LÍnguas estrangeiras</w:t>
      </w:r>
    </w:p>
    <w:p w:rsidR="00A115A1" w:rsidRDefault="00A115A1" w:rsidP="00961304">
      <w:pPr>
        <w:spacing w:after="0" w:line="240" w:lineRule="auto"/>
      </w:pPr>
      <w:r>
        <w:t>Conhecimento intermediário em inglês para ler e escrever</w:t>
      </w:r>
      <w:r w:rsidR="007829E3">
        <w:t>.</w:t>
      </w:r>
    </w:p>
    <w:p w:rsidR="00A115A1" w:rsidRDefault="00A115A1" w:rsidP="00961304">
      <w:pPr>
        <w:spacing w:line="240" w:lineRule="auto"/>
      </w:pPr>
      <w:r>
        <w:t>Conhecimento básico em espanhol para leitura, escrita e conversação.</w:t>
      </w:r>
    </w:p>
    <w:p w:rsidR="00F1648D" w:rsidRDefault="00263DB1">
      <w:pPr>
        <w:pStyle w:val="TtulodeSeo"/>
      </w:pPr>
      <w:r>
        <w:t>Experiência</w:t>
      </w:r>
    </w:p>
    <w:p w:rsidR="00A115A1" w:rsidRDefault="00A115A1" w:rsidP="00D54F8A">
      <w:pPr>
        <w:spacing w:after="0"/>
      </w:pPr>
      <w:r>
        <w:t>Área: financeira</w:t>
      </w:r>
    </w:p>
    <w:p w:rsidR="00A115A1" w:rsidRDefault="00A115A1" w:rsidP="00D54F8A">
      <w:pPr>
        <w:spacing w:after="0"/>
      </w:pPr>
      <w:r>
        <w:t>Posição: Coordenadora Financeira</w:t>
      </w:r>
    </w:p>
    <w:p w:rsidR="00A115A1" w:rsidRDefault="00A115A1" w:rsidP="00D54F8A">
      <w:pPr>
        <w:spacing w:after="0"/>
      </w:pPr>
      <w:r>
        <w:t xml:space="preserve">Companhia: </w:t>
      </w:r>
      <w:r w:rsidR="00657748">
        <w:t xml:space="preserve">Thyssenkrupp Elevadores S.A </w:t>
      </w:r>
    </w:p>
    <w:p w:rsidR="00D54F8A" w:rsidRPr="00D54F8A" w:rsidRDefault="00A115A1" w:rsidP="00D54F8A">
      <w:pPr>
        <w:spacing w:after="0"/>
        <w:ind w:left="1134" w:hanging="1134"/>
      </w:pPr>
      <w:r>
        <w:t xml:space="preserve">Atividades: </w:t>
      </w:r>
      <w:r w:rsidR="007829E3">
        <w:t>t</w:t>
      </w:r>
      <w:r w:rsidRPr="00D54F8A">
        <w:t>esouraria, operações financeiras, seguros, importação, exportação, contas a receber e a pagar, faturamento.</w:t>
      </w:r>
    </w:p>
    <w:p w:rsidR="00A115A1" w:rsidRDefault="00D54F8A" w:rsidP="00D54F8A">
      <w:pPr>
        <w:spacing w:after="0"/>
      </w:pPr>
      <w:r w:rsidRPr="00D54F8A">
        <w:t>Período: 36 anos (de fevereiro de 1979 a abril de 2015) – 44 horas semanais</w:t>
      </w:r>
    </w:p>
    <w:p w:rsidR="00D54F8A" w:rsidRDefault="00961304" w:rsidP="00D54F8A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A5DC34" wp14:editId="78FDA93A">
                <wp:simplePos x="0" y="0"/>
                <wp:positionH relativeFrom="column">
                  <wp:posOffset>19051</wp:posOffset>
                </wp:positionH>
                <wp:positionV relativeFrom="paragraph">
                  <wp:posOffset>76835</wp:posOffset>
                </wp:positionV>
                <wp:extent cx="1543050" cy="3547"/>
                <wp:effectExtent l="0" t="0" r="19050" b="3492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3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050F8" id="Conector reto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5pt,6.05pt" to="123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" strokecolor="#737373 [3044]" strokeweight="1pt"/>
            </w:pict>
          </mc:Fallback>
        </mc:AlternateContent>
      </w:r>
    </w:p>
    <w:p w:rsidR="007829E3" w:rsidRDefault="007829E3" w:rsidP="00D54F8A">
      <w:pPr>
        <w:spacing w:after="0"/>
      </w:pPr>
      <w:r>
        <w:t>Área: financeira</w:t>
      </w:r>
    </w:p>
    <w:p w:rsidR="00D54F8A" w:rsidRDefault="00D54F8A" w:rsidP="00D54F8A">
      <w:pPr>
        <w:spacing w:after="0"/>
      </w:pPr>
      <w:r>
        <w:t xml:space="preserve">Companhia: Banco Meridional </w:t>
      </w:r>
      <w:r w:rsidR="00961304">
        <w:t xml:space="preserve">S.A </w:t>
      </w:r>
      <w:r>
        <w:t>(atual Santander)</w:t>
      </w:r>
    </w:p>
    <w:p w:rsidR="00D54F8A" w:rsidRDefault="00D54F8A" w:rsidP="00D54F8A">
      <w:pPr>
        <w:spacing w:after="0"/>
      </w:pPr>
      <w:r>
        <w:t>Atividade</w:t>
      </w:r>
      <w:r w:rsidR="007829E3">
        <w:t>s: cálculo de fundo de garantia</w:t>
      </w:r>
    </w:p>
    <w:p w:rsidR="00D54F8A" w:rsidRDefault="00D54F8A" w:rsidP="00D54F8A">
      <w:pPr>
        <w:spacing w:after="0"/>
      </w:pPr>
      <w:r>
        <w:t>Período: 01 ano (de fevereiro de 1978 a fevereiro de 1979)</w:t>
      </w:r>
    </w:p>
    <w:p w:rsidR="00961304" w:rsidRPr="00961304" w:rsidRDefault="00961304" w:rsidP="00961304">
      <w:pPr>
        <w:pStyle w:val="TtulodeSeo"/>
      </w:pPr>
      <w:r w:rsidRPr="00961304">
        <w:t>INFORMÁTICA</w:t>
      </w:r>
    </w:p>
    <w:p w:rsidR="00961304" w:rsidRDefault="00961304" w:rsidP="00961304">
      <w:pPr>
        <w:pStyle w:val="PargrafodaLista"/>
        <w:numPr>
          <w:ilvl w:val="0"/>
          <w:numId w:val="4"/>
        </w:numPr>
        <w:ind w:hanging="288"/>
      </w:pPr>
      <w:r>
        <w:t>Conhecimentos de SAP E.C 6 em FI (Financial) e SD (Sales and Distribution)</w:t>
      </w:r>
    </w:p>
    <w:p w:rsidR="00961304" w:rsidRDefault="00961304" w:rsidP="00961304">
      <w:pPr>
        <w:pStyle w:val="PargrafodaLista"/>
        <w:numPr>
          <w:ilvl w:val="0"/>
          <w:numId w:val="4"/>
        </w:numPr>
        <w:spacing w:line="276" w:lineRule="auto"/>
        <w:ind w:hanging="288"/>
      </w:pPr>
      <w:r>
        <w:t>Conhecimentos avançado em pacote office (Excel, Word e Power Point)</w:t>
      </w:r>
    </w:p>
    <w:p w:rsidR="00F1648D" w:rsidRDefault="00263DB1">
      <w:pPr>
        <w:pStyle w:val="TtulodeSeo"/>
      </w:pPr>
      <w:r>
        <w:t>Habilidades</w:t>
      </w:r>
    </w:p>
    <w:p w:rsidR="00800E30" w:rsidRDefault="00800E30">
      <w:pPr>
        <w:pStyle w:val="PargrafodaLista"/>
        <w:numPr>
          <w:ilvl w:val="0"/>
          <w:numId w:val="4"/>
        </w:numPr>
        <w:ind w:hanging="288"/>
      </w:pPr>
      <w:r>
        <w:t>Gestão de equipe</w:t>
      </w:r>
    </w:p>
    <w:p w:rsidR="00D54F8A" w:rsidRDefault="00D54F8A" w:rsidP="00D54F8A">
      <w:pPr>
        <w:pStyle w:val="PargrafodaLista"/>
        <w:numPr>
          <w:ilvl w:val="0"/>
          <w:numId w:val="4"/>
        </w:numPr>
        <w:ind w:hanging="288"/>
      </w:pPr>
      <w:r>
        <w:t>Relacionamento com entidades bancárias</w:t>
      </w:r>
    </w:p>
    <w:p w:rsidR="00C95F6E" w:rsidRDefault="00C95F6E">
      <w:pPr>
        <w:pStyle w:val="PargrafodaLista"/>
        <w:numPr>
          <w:ilvl w:val="0"/>
          <w:numId w:val="4"/>
        </w:numPr>
        <w:ind w:hanging="288"/>
      </w:pPr>
      <w:r>
        <w:t xml:space="preserve">Sistema </w:t>
      </w:r>
      <w:r w:rsidR="007829E3">
        <w:t>b</w:t>
      </w:r>
      <w:r w:rsidR="00800E30">
        <w:t>ancário</w:t>
      </w:r>
      <w:r>
        <w:t xml:space="preserve"> e impla</w:t>
      </w:r>
      <w:r w:rsidR="00D54F8A">
        <w:t>ntação EDI para transações bancá</w:t>
      </w:r>
      <w:r>
        <w:t>rias</w:t>
      </w:r>
    </w:p>
    <w:p w:rsidR="00C95F6E" w:rsidRDefault="007829E3">
      <w:pPr>
        <w:pStyle w:val="PargrafodaLista"/>
        <w:numPr>
          <w:ilvl w:val="0"/>
          <w:numId w:val="4"/>
        </w:numPr>
        <w:ind w:hanging="288"/>
      </w:pPr>
      <w:r>
        <w:t>Controle e contabilização de o</w:t>
      </w:r>
      <w:r w:rsidR="00C95F6E">
        <w:t xml:space="preserve">perações bancarias, de investimentos, </w:t>
      </w:r>
      <w:r>
        <w:t>de empréstimos</w:t>
      </w:r>
    </w:p>
    <w:p w:rsidR="00961304" w:rsidRDefault="00961304">
      <w:pPr>
        <w:pStyle w:val="PargrafodaLista"/>
        <w:numPr>
          <w:ilvl w:val="0"/>
          <w:numId w:val="4"/>
        </w:numPr>
        <w:ind w:hanging="288"/>
      </w:pPr>
      <w:r>
        <w:t>Operações e financiamentos no BNDES (finame, cartão de crédito)</w:t>
      </w:r>
    </w:p>
    <w:sectPr w:rsidR="00961304">
      <w:footerReference w:type="default" r:id="rId10"/>
      <w:headerReference w:type="first" r:id="rId11"/>
      <w:pgSz w:w="11907" w:h="16839"/>
      <w:pgMar w:top="1148" w:right="1050" w:bottom="1148" w:left="1050" w:header="612" w:footer="61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06FF" w:rsidRDefault="000D06FF">
      <w:pPr>
        <w:spacing w:after="0" w:line="240" w:lineRule="auto"/>
      </w:pPr>
      <w:r>
        <w:separator/>
      </w:r>
    </w:p>
  </w:endnote>
  <w:endnote w:type="continuationSeparator" w:id="0">
    <w:p w:rsidR="000D06FF" w:rsidRDefault="000D0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8D" w:rsidRDefault="00263DB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17B7CE2F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4" name="Retângul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5450FDF6" id="Retângulo 4" o:spid="_x0000_s1026" style="position:absolute;margin-left:0;margin-top:0;width:539.05pt;height:717.5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DZ1Ufl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editId="016DA06E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5" name="Retângulo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42C2396C" id="Retângulo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HtewMe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editId="65B05265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6" name="Retângulo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63A68AB4" id="Retângulo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" fillcolor="#d1282e [3215]" stroked="f">
              <w10:wrap anchorx="margin" anchory="margin"/>
            </v:rect>
          </w:pict>
        </mc:Fallback>
      </mc:AlternateContent>
    </w:r>
  </w:p>
  <w:p w:rsidR="00F1648D" w:rsidRDefault="00263DB1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editId="3855D841">
              <wp:simplePos x="0" y="0"/>
              <mc:AlternateContent>
                <mc:Choice Requires="wp14">
                  <wp:positionH relativeFrom="margin">
                    <wp14:pctPosHOffset>97000</wp14:pctPosHOffset>
                  </wp:positionH>
                </mc:Choice>
                <mc:Fallback>
                  <wp:positionH relativeFrom="page">
                    <wp:posOffset>6706870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492760" cy="2093595"/>
              <wp:effectExtent l="0" t="0" r="0" b="0"/>
              <wp:wrapSquare wrapText="bothSides"/>
              <wp:docPr id="7" name="Caixa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2760" cy="20935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F1648D" w:rsidRDefault="00263DB1">
                          <w:pPr>
                            <w:pStyle w:val="Ttulo"/>
                            <w:rPr>
                              <w:spacing w:val="10"/>
                            </w:rPr>
                          </w:pPr>
                          <w:r>
                            <w:rPr>
                              <w:spacing w:val="10"/>
                              <w:sz w:val="24"/>
                              <w:szCs w:val="24"/>
                            </w:rPr>
                            <w:t>Digite o Nome Pessoal</w:t>
                          </w:r>
                        </w:p>
                      </w:txbxContent>
                    </wps:txbx>
                    <wps:bodyPr rot="0" spcFirstLastPara="0" vertOverflow="overflow" horzOverflow="overflow" vert="vert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7" o:spid="_x0000_s1026" type="#_x0000_t202" style="position:absolute;margin-left:0;margin-top:0;width:38.8pt;height:164.85pt;z-index:251678720;visibility:visible;mso-wrap-style:none;mso-width-percent:50;mso-height-percent:325;mso-left-percent:970;mso-top-percent:700;mso-wrap-distance-left:9pt;mso-wrap-distance-top:0;mso-wrap-distance-right:9pt;mso-wrap-distance-bottom:0;mso-position-horizontal-relative:margin;mso-position-vertical-relative:margin;mso-width-percent:50;mso-height-percent:325;mso-left-percent:970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" filled="f" stroked="f" strokeweight=".5pt">
              <v:textbox style="layout-flow:vertical;mso-fit-shape-to-text:t" inset="0,0,0,0">
                <w:txbxContent>
                  <w:p w:rsidR="00F1648D" w:rsidRDefault="00263DB1">
                    <w:pPr>
                      <w:pStyle w:val="Ttulo"/>
                      <w:rPr>
                        <w:spacing w:val="10"/>
                      </w:rPr>
                    </w:pPr>
                    <w:r>
                      <w:rPr>
                        <w:spacing w:val="10"/>
                        <w:sz w:val="24"/>
                        <w:szCs w:val="24"/>
                      </w:rPr>
                      <w:t>Digite o Nome Pessoal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06FF" w:rsidRDefault="000D06FF">
      <w:pPr>
        <w:spacing w:after="0" w:line="240" w:lineRule="auto"/>
      </w:pPr>
      <w:r>
        <w:separator/>
      </w:r>
    </w:p>
  </w:footnote>
  <w:footnote w:type="continuationSeparator" w:id="0">
    <w:p w:rsidR="000D06FF" w:rsidRDefault="000D06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48D" w:rsidRDefault="00263DB1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editId="5055FDF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5935" cy="9112885"/>
              <wp:effectExtent l="0" t="0" r="3175" b="8255"/>
              <wp:wrapNone/>
              <wp:docPr id="1" name="Retâ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5935" cy="91128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7FC51110" id="Retângulo 1" o:spid="_x0000_s1026" style="position:absolute;margin-left:0;margin-top:0;width:539.05pt;height:717.5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editId="0DFDE4F3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498475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2" name="Retângul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63A8019" id="Retângulo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editId="6044F26D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6987540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7193280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3" name="Retângul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2D0BBB2F" id="Retângulo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" fillcolor="#d1282e [3215]" stroked="f">
              <w10:wrap anchorx="margin" anchory="margin"/>
            </v:rect>
          </w:pict>
        </mc:Fallback>
      </mc:AlternateContent>
    </w:r>
  </w:p>
  <w:p w:rsidR="00F1648D" w:rsidRDefault="00F1648D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748"/>
    <w:rsid w:val="000D06FF"/>
    <w:rsid w:val="002129CD"/>
    <w:rsid w:val="00263DB1"/>
    <w:rsid w:val="003C27CA"/>
    <w:rsid w:val="00657748"/>
    <w:rsid w:val="006D59B7"/>
    <w:rsid w:val="00747DDB"/>
    <w:rsid w:val="007829E3"/>
    <w:rsid w:val="00800E30"/>
    <w:rsid w:val="00961304"/>
    <w:rsid w:val="009E12A2"/>
    <w:rsid w:val="00A10EE3"/>
    <w:rsid w:val="00A115A1"/>
    <w:rsid w:val="00BA7612"/>
    <w:rsid w:val="00BE16A8"/>
    <w:rsid w:val="00C95F6E"/>
    <w:rsid w:val="00D54F8A"/>
    <w:rsid w:val="00F05911"/>
    <w:rsid w:val="00F16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9C0950D0-FDDA-4DA9-9724-B4E2C01F8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88" w:lineRule="auto"/>
    </w:p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eastAsiaTheme="majorEastAsia" w:cstheme="majorBidi"/>
      <w:b/>
      <w:bCs/>
      <w:caps/>
      <w:color w:val="D1282E" w:themeColor="text2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eastAsiaTheme="majorEastAsia" w:cstheme="majorBidi"/>
      <w:b/>
      <w:color w:val="5B5B5B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eastAsiaTheme="majorEastAsia" w:cstheme="majorBidi"/>
      <w:b/>
      <w:iCs/>
      <w:color w:val="D1282E" w:themeColor="text2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customStyle="1" w:styleId="SubttuloChar">
    <w:name w:val="Subtítulo Char"/>
    <w:basedOn w:val="Fontepargpadro"/>
    <w:link w:val="Subttulo"/>
    <w:uiPriority w:val="11"/>
    <w:rPr>
      <w:rFonts w:asciiTheme="majorHAnsi" w:eastAsiaTheme="majorEastAsia" w:hAnsiTheme="majorHAnsi" w:cstheme="majorBidi"/>
      <w:iCs/>
      <w:caps/>
      <w:color w:val="D1282E" w:themeColor="text2"/>
      <w:sz w:val="36"/>
      <w:szCs w:val="36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7A7A7A" w:themeColor="accent1"/>
      <w:sz w:val="28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b/>
      <w:bCs/>
      <w:i/>
      <w:iCs/>
      <w:color w:val="7F7F7F" w:themeColor="text1" w:themeTint="80"/>
      <w:sz w:val="26"/>
    </w:rPr>
  </w:style>
  <w:style w:type="character" w:styleId="nfaseSutil">
    <w:name w:val="Subtle Emphasis"/>
    <w:basedOn w:val="Fontepargpadro"/>
    <w:uiPriority w:val="19"/>
    <w:qFormat/>
    <w:rPr>
      <w:i/>
      <w:iCs/>
      <w:color w:val="7A7A7A" w:themeColor="accent1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D1282E" w:themeColor="text2"/>
    </w:rPr>
  </w:style>
  <w:style w:type="character" w:styleId="RefernciaSutil">
    <w:name w:val="Subtle Reference"/>
    <w:basedOn w:val="Fontepargpadro"/>
    <w:uiPriority w:val="31"/>
    <w:qFormat/>
    <w:rPr>
      <w:rFonts w:asciiTheme="minorHAnsi" w:hAnsiTheme="minorHAnsi"/>
      <w:smallCaps/>
      <w:color w:val="F5C201" w:themeColor="accent2"/>
      <w:sz w:val="22"/>
      <w:u w:val="none"/>
    </w:rPr>
  </w:style>
  <w:style w:type="character" w:styleId="RefernciaIntensa">
    <w:name w:val="Intense Reference"/>
    <w:basedOn w:val="Fontepargpadro"/>
    <w:uiPriority w:val="32"/>
    <w:qFormat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TtulodoLivro">
    <w:name w:val="Book Title"/>
    <w:basedOn w:val="Fontepargpadro"/>
    <w:uiPriority w:val="33"/>
    <w:qFormat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qFormat/>
    <w:pPr>
      <w:spacing w:before="12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qFormat/>
    <w:rPr>
      <w:b w:val="0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customStyle="1" w:styleId="NomePessoal">
    <w:name w:val="Nome Pessoal"/>
    <w:basedOn w:val="Ttulo"/>
    <w:qFormat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46\Essential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9F42DC0797475F880B1EDEACEE7DA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926317C-CB30-4330-A6CE-CED145C5EDA6}"/>
      </w:docPartPr>
      <w:docPartBody>
        <w:p w:rsidR="00F80FFE" w:rsidRDefault="00FF26C7">
          <w:pPr>
            <w:pStyle w:val="899F42DC0797475F880B1EDEACEE7DA1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9B72C26F6F1D4D05AC82858699A067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CAB0725-2AEE-42E1-A268-88A0B015A447}"/>
      </w:docPartPr>
      <w:docPartBody>
        <w:p w:rsidR="00F80FFE" w:rsidRDefault="00FF26C7">
          <w:pPr>
            <w:pStyle w:val="9B72C26F6F1D4D05AC82858699A0674E"/>
          </w:pPr>
          <w:r>
            <w:rPr>
              <w:rStyle w:val="TextodoEspaoReservado"/>
            </w:rPr>
            <w:t>[Digite seu Nome]</w:t>
          </w:r>
        </w:p>
      </w:docPartBody>
    </w:docPart>
    <w:docPart>
      <w:docPartPr>
        <w:name w:val="E719AA1FA32C405CA9F53758E1F2EC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C8BC9C3-2571-47BA-97A0-9EA56DBE1B27}"/>
      </w:docPartPr>
      <w:docPartBody>
        <w:p w:rsidR="00F80FFE" w:rsidRDefault="00FF26C7">
          <w:pPr>
            <w:pStyle w:val="E719AA1FA32C405CA9F53758E1F2EC30"/>
          </w:pPr>
          <w:r>
            <w:rPr>
              <w:rStyle w:val="TextodoEspaoReservado"/>
              <w:color w:val="000000"/>
            </w:rPr>
            <w:t>[Digite seu email]</w:t>
          </w:r>
        </w:p>
      </w:docPartBody>
    </w:docPart>
    <w:docPart>
      <w:docPartPr>
        <w:name w:val="D77859F2A0D74A6C91B1EB027E6837A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E8504C-A42C-4F15-BDF5-ADFB477DCFB5}"/>
      </w:docPartPr>
      <w:docPartBody>
        <w:p w:rsidR="00F80FFE" w:rsidRDefault="00FF26C7">
          <w:pPr>
            <w:pStyle w:val="D77859F2A0D74A6C91B1EB027E6837AD"/>
          </w:pPr>
          <w:r>
            <w:rPr>
              <w:rStyle w:val="TextodoEspaoReservado"/>
              <w:color w:val="000000"/>
            </w:rPr>
            <w:t>[Digite seu endereço]</w:t>
          </w:r>
        </w:p>
      </w:docPartBody>
    </w:docPart>
    <w:docPart>
      <w:docPartPr>
        <w:name w:val="E938C8BE13AB421998D8DA37FB4985B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D31E502-823C-4E97-96F9-8F8E80020A19}"/>
      </w:docPartPr>
      <w:docPartBody>
        <w:p w:rsidR="00F80FFE" w:rsidRDefault="00FF26C7">
          <w:pPr>
            <w:pStyle w:val="E938C8BE13AB421998D8DA37FB4985BB"/>
          </w:pPr>
          <w:r>
            <w:rPr>
              <w:rStyle w:val="TextodoEspaoReservado"/>
              <w:color w:val="000000"/>
            </w:rPr>
            <w:t>[Digite seu telefone]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C7"/>
    <w:rsid w:val="003C0A05"/>
    <w:rsid w:val="003D400F"/>
    <w:rsid w:val="003E0892"/>
    <w:rsid w:val="00670888"/>
    <w:rsid w:val="00F80FFE"/>
    <w:rsid w:val="00FF2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899F42DC0797475F880B1EDEACEE7DA1">
    <w:name w:val="899F42DC0797475F880B1EDEACEE7DA1"/>
  </w:style>
  <w:style w:type="paragraph" w:customStyle="1" w:styleId="9B72C26F6F1D4D05AC82858699A0674E">
    <w:name w:val="9B72C26F6F1D4D05AC82858699A0674E"/>
  </w:style>
  <w:style w:type="paragraph" w:customStyle="1" w:styleId="E719AA1FA32C405CA9F53758E1F2EC30">
    <w:name w:val="E719AA1FA32C405CA9F53758E1F2EC30"/>
  </w:style>
  <w:style w:type="paragraph" w:customStyle="1" w:styleId="D77859F2A0D74A6C91B1EB027E6837AD">
    <w:name w:val="D77859F2A0D74A6C91B1EB027E6837AD"/>
  </w:style>
  <w:style w:type="paragraph" w:customStyle="1" w:styleId="E938C8BE13AB421998D8DA37FB4985BB">
    <w:name w:val="E938C8BE13AB421998D8DA37FB4985BB"/>
  </w:style>
  <w:style w:type="paragraph" w:customStyle="1" w:styleId="C53D81EB7C6146C5AF23AB9052720488">
    <w:name w:val="C53D81EB7C6146C5AF23AB9052720488"/>
  </w:style>
  <w:style w:type="paragraph" w:customStyle="1" w:styleId="AD5BF62260A0476BB1B9E87A5B5CE6C0">
    <w:name w:val="AD5BF62260A0476BB1B9E87A5B5CE6C0"/>
  </w:style>
  <w:style w:type="paragraph" w:customStyle="1" w:styleId="329C85CFC93F4306942CAC268B4926A3">
    <w:name w:val="329C85CFC93F4306942CAC268B4926A3"/>
  </w:style>
  <w:style w:type="paragraph" w:customStyle="1" w:styleId="EB1202A549794241983029126023F0FA">
    <w:name w:val="EB1202A549794241983029126023F0F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olor w:val="44546A" w:themeColor="text2"/>
    </w:rPr>
  </w:style>
  <w:style w:type="paragraph" w:customStyle="1" w:styleId="933A9570E94E40F59C35A94232F91F45">
    <w:name w:val="933A9570E94E40F59C35A94232F91F45"/>
  </w:style>
  <w:style w:type="paragraph" w:customStyle="1" w:styleId="E7F4D667323E4DF1A27E52B9C217DE31">
    <w:name w:val="E7F4D667323E4DF1A27E52B9C217DE31"/>
  </w:style>
  <w:style w:type="paragraph" w:customStyle="1" w:styleId="93821AAF1E89469CA52CF1928D43C178">
    <w:name w:val="93821AAF1E89469CA52CF1928D43C178"/>
  </w:style>
  <w:style w:type="paragraph" w:customStyle="1" w:styleId="37C3DD7FD33E44DDB50B988B1C5A5CE5">
    <w:name w:val="37C3DD7FD33E44DDB50B988B1C5A5CE5"/>
  </w:style>
  <w:style w:type="paragraph" w:customStyle="1" w:styleId="9E79DF565F4F496F8122C5B02736BF0B">
    <w:name w:val="9E79DF565F4F496F8122C5B02736BF0B"/>
  </w:style>
  <w:style w:type="character" w:styleId="nfase">
    <w:name w:val="Emphasis"/>
    <w:basedOn w:val="Fontepargpadro"/>
    <w:uiPriority w:val="20"/>
    <w:qFormat/>
    <w:rPr>
      <w:i/>
      <w:iCs/>
    </w:rPr>
  </w:style>
  <w:style w:type="paragraph" w:customStyle="1" w:styleId="5B60C977E62C4AF48D46F1C2BE3900E6">
    <w:name w:val="5B60C977E62C4AF48D46F1C2BE3900E6"/>
  </w:style>
  <w:style w:type="paragraph" w:customStyle="1" w:styleId="D1763EF5483349659FB7C52D51717D47">
    <w:name w:val="D1763EF5483349659FB7C52D51717D47"/>
  </w:style>
  <w:style w:type="paragraph" w:customStyle="1" w:styleId="5B7B6EF4DFFF4FAC822A75812FF42334">
    <w:name w:val="5B7B6EF4DFFF4FAC822A75812FF42334"/>
  </w:style>
  <w:style w:type="paragraph" w:customStyle="1" w:styleId="1C1B2A83AAE74C8BB3DA52F16AEC8646">
    <w:name w:val="1C1B2A83AAE74C8BB3DA52F16AEC86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Rua Dr. Álvaro Furtado, 349 – Porto Alegre – RS                                                                   Casada</CompanyAddress>
  <CompanyPhone>51 9612 4208                                                                                                                     21/07/1958</CompanyPhone>
  <CompanyFax/>
  <CompanyEmail>magdaseidler@hotmail.com                                                                                                  Brasileira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1076C1F-AC65-469F-AD8D-A363052E99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EssentialResume</Template>
  <TotalTime>1</TotalTime>
  <Pages>1</Pages>
  <Words>300</Words>
  <Characters>1623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Magda Suzana da costa seidler</dc:creator>
  <cp:lastModifiedBy>Convidado</cp:lastModifiedBy>
  <cp:revision>2</cp:revision>
  <cp:lastPrinted>2015-04-28T03:05:00Z</cp:lastPrinted>
  <dcterms:created xsi:type="dcterms:W3CDTF">2015-05-01T18:43:00Z</dcterms:created>
  <dcterms:modified xsi:type="dcterms:W3CDTF">2015-05-01T18:43:00Z</dcterms:modified>
</cp:coreProperties>
</file>