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04" w:rsidRDefault="00EE3804" w:rsidP="0089796F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b/>
          <w:sz w:val="36"/>
          <w:szCs w:val="36"/>
        </w:rPr>
      </w:pPr>
    </w:p>
    <w:p w:rsidR="00495BD4" w:rsidRDefault="0089796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="00472EE0" w:rsidRPr="001B6B50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164.95pt;height:163.25pt;visibility:visible">
            <v:imagedata r:id="rId4" o:title=""/>
          </v:shape>
        </w:pict>
      </w:r>
    </w:p>
    <w:p w:rsidR="00545AB5" w:rsidRPr="0013347C" w:rsidRDefault="00545AB5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b/>
          <w:sz w:val="28"/>
          <w:szCs w:val="28"/>
          <w:u w:val="single"/>
        </w:rPr>
      </w:pPr>
      <w:r w:rsidRPr="0013347C">
        <w:rPr>
          <w:b/>
          <w:sz w:val="28"/>
          <w:szCs w:val="28"/>
          <w:u w:val="single"/>
        </w:rPr>
        <w:t>Dados de Identificação:</w:t>
      </w:r>
      <w:r w:rsidR="009C2CFD">
        <w:rPr>
          <w:b/>
          <w:sz w:val="28"/>
          <w:szCs w:val="28"/>
          <w:u w:val="single"/>
        </w:rPr>
        <w:t xml:space="preserve">                                                       </w:t>
      </w:r>
      <w:r w:rsidR="00D94279">
        <w:rPr>
          <w:b/>
          <w:sz w:val="28"/>
          <w:szCs w:val="28"/>
          <w:u w:val="single"/>
        </w:rPr>
        <w:t xml:space="preserve">                   </w:t>
      </w:r>
      <w:r w:rsidR="009C2CFD">
        <w:rPr>
          <w:b/>
          <w:sz w:val="28"/>
          <w:szCs w:val="28"/>
          <w:u w:val="single"/>
        </w:rPr>
        <w:t xml:space="preserve">                 </w:t>
      </w:r>
      <w:r w:rsidR="009C2CFD" w:rsidRPr="009C2CFD">
        <w:rPr>
          <w:b/>
          <w:noProof/>
          <w:sz w:val="36"/>
          <w:szCs w:val="36"/>
          <w:lang w:eastAsia="pt-BR"/>
        </w:rPr>
        <w:t xml:space="preserve"> </w:t>
      </w:r>
    </w:p>
    <w:p w:rsidR="00545AB5" w:rsidRPr="0013347C" w:rsidRDefault="00545AB5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 xml:space="preserve">Nome: </w:t>
      </w:r>
      <w:r w:rsidR="00DA76DC">
        <w:rPr>
          <w:b/>
          <w:sz w:val="24"/>
          <w:szCs w:val="24"/>
          <w:u w:val="single"/>
        </w:rPr>
        <w:t xml:space="preserve">Tiago </w:t>
      </w:r>
      <w:proofErr w:type="spellStart"/>
      <w:r w:rsidR="00DA76DC">
        <w:rPr>
          <w:b/>
          <w:sz w:val="24"/>
          <w:szCs w:val="24"/>
          <w:u w:val="single"/>
        </w:rPr>
        <w:t>Albring</w:t>
      </w:r>
      <w:proofErr w:type="spellEnd"/>
      <w:r w:rsidR="009C2CFD">
        <w:rPr>
          <w:b/>
          <w:sz w:val="24"/>
          <w:szCs w:val="24"/>
          <w:u w:val="single"/>
        </w:rPr>
        <w:t xml:space="preserve">                                                                             </w:t>
      </w:r>
    </w:p>
    <w:p w:rsidR="00DD630A" w:rsidRPr="0013347C" w:rsidRDefault="00DD630A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 xml:space="preserve">Filiação: </w:t>
      </w:r>
      <w:r w:rsidR="00DA76DC">
        <w:rPr>
          <w:sz w:val="24"/>
          <w:szCs w:val="24"/>
        </w:rPr>
        <w:t xml:space="preserve">Pedro </w:t>
      </w:r>
      <w:proofErr w:type="spellStart"/>
      <w:r w:rsidR="00DA76DC">
        <w:rPr>
          <w:sz w:val="24"/>
          <w:szCs w:val="24"/>
        </w:rPr>
        <w:t>Albring</w:t>
      </w:r>
      <w:proofErr w:type="spellEnd"/>
      <w:r w:rsidR="00DA76DC">
        <w:rPr>
          <w:sz w:val="24"/>
          <w:szCs w:val="24"/>
        </w:rPr>
        <w:t xml:space="preserve"> e Maria Tereza </w:t>
      </w:r>
      <w:proofErr w:type="spellStart"/>
      <w:r w:rsidR="00DA76DC">
        <w:rPr>
          <w:sz w:val="24"/>
          <w:szCs w:val="24"/>
        </w:rPr>
        <w:t>Albring</w:t>
      </w:r>
      <w:proofErr w:type="spellEnd"/>
    </w:p>
    <w:p w:rsidR="00545AB5" w:rsidRPr="0013347C" w:rsidRDefault="00DA76DC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Idade: </w:t>
      </w:r>
      <w:r w:rsidR="00C35F89">
        <w:rPr>
          <w:sz w:val="24"/>
          <w:szCs w:val="24"/>
        </w:rPr>
        <w:t>30</w:t>
      </w:r>
      <w:r w:rsidR="00545AB5" w:rsidRPr="0013347C">
        <w:rPr>
          <w:sz w:val="24"/>
          <w:szCs w:val="24"/>
        </w:rPr>
        <w:t xml:space="preserve"> anos</w:t>
      </w:r>
    </w:p>
    <w:p w:rsidR="00545AB5" w:rsidRPr="0013347C" w:rsidRDefault="00092400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 w:rsidR="00C35F89">
        <w:rPr>
          <w:sz w:val="24"/>
          <w:szCs w:val="24"/>
        </w:rPr>
        <w:t>Casado</w:t>
      </w:r>
    </w:p>
    <w:p w:rsidR="00DD630A" w:rsidRPr="0013347C" w:rsidRDefault="00DD630A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 xml:space="preserve">CNH: AB </w:t>
      </w:r>
    </w:p>
    <w:p w:rsidR="005F758F" w:rsidRPr="0013347C" w:rsidRDefault="00DD630A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>Endereç</w:t>
      </w:r>
      <w:r w:rsidR="005F758F" w:rsidRPr="0013347C">
        <w:rPr>
          <w:sz w:val="24"/>
          <w:szCs w:val="24"/>
        </w:rPr>
        <w:t xml:space="preserve">o: </w:t>
      </w:r>
      <w:r w:rsidR="00E67610">
        <w:rPr>
          <w:sz w:val="24"/>
          <w:szCs w:val="24"/>
        </w:rPr>
        <w:t>Linha São Jacó</w:t>
      </w:r>
      <w:r w:rsidR="005F758F" w:rsidRPr="0013347C">
        <w:rPr>
          <w:sz w:val="24"/>
          <w:szCs w:val="24"/>
        </w:rPr>
        <w:t xml:space="preserve">, </w:t>
      </w:r>
      <w:proofErr w:type="gramStart"/>
      <w:r w:rsidR="00E67610">
        <w:rPr>
          <w:sz w:val="24"/>
          <w:szCs w:val="24"/>
        </w:rPr>
        <w:t>s/</w:t>
      </w:r>
      <w:r w:rsidR="005F758F" w:rsidRPr="0013347C">
        <w:rPr>
          <w:sz w:val="24"/>
          <w:szCs w:val="24"/>
        </w:rPr>
        <w:t>n</w:t>
      </w:r>
      <w:proofErr w:type="gramEnd"/>
    </w:p>
    <w:p w:rsidR="00DD630A" w:rsidRPr="0013347C" w:rsidRDefault="005F758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>Cidade:</w:t>
      </w:r>
      <w:r w:rsidR="00DD630A" w:rsidRPr="0013347C">
        <w:rPr>
          <w:sz w:val="24"/>
          <w:szCs w:val="24"/>
        </w:rPr>
        <w:t xml:space="preserve"> </w:t>
      </w:r>
      <w:r w:rsidR="00E67610">
        <w:rPr>
          <w:sz w:val="24"/>
          <w:szCs w:val="24"/>
        </w:rPr>
        <w:t>Estrela</w:t>
      </w:r>
    </w:p>
    <w:p w:rsidR="00DD630A" w:rsidRPr="0013347C" w:rsidRDefault="00092400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>
        <w:rPr>
          <w:sz w:val="24"/>
          <w:szCs w:val="24"/>
        </w:rPr>
        <w:t>Fones para contatos:</w:t>
      </w:r>
      <w:r w:rsidR="00DD630A" w:rsidRPr="0013347C">
        <w:rPr>
          <w:sz w:val="24"/>
          <w:szCs w:val="24"/>
        </w:rPr>
        <w:t xml:space="preserve"> (5</w:t>
      </w:r>
      <w:r w:rsidR="00E67610">
        <w:rPr>
          <w:sz w:val="24"/>
          <w:szCs w:val="24"/>
        </w:rPr>
        <w:t>1</w:t>
      </w:r>
      <w:r w:rsidR="00DD630A" w:rsidRPr="0013347C">
        <w:rPr>
          <w:sz w:val="24"/>
          <w:szCs w:val="24"/>
        </w:rPr>
        <w:t xml:space="preserve">) </w:t>
      </w:r>
      <w:r w:rsidR="00E67610">
        <w:rPr>
          <w:sz w:val="24"/>
          <w:szCs w:val="24"/>
        </w:rPr>
        <w:t xml:space="preserve">97588650 </w:t>
      </w:r>
      <w:r>
        <w:rPr>
          <w:sz w:val="24"/>
          <w:szCs w:val="24"/>
        </w:rPr>
        <w:t xml:space="preserve">e </w:t>
      </w:r>
      <w:r w:rsidRPr="00092400">
        <w:rPr>
          <w:sz w:val="24"/>
          <w:szCs w:val="24"/>
        </w:rPr>
        <w:t>(5</w:t>
      </w:r>
      <w:r w:rsidR="00E67610">
        <w:rPr>
          <w:sz w:val="24"/>
          <w:szCs w:val="24"/>
        </w:rPr>
        <w:t>1</w:t>
      </w:r>
      <w:r w:rsidRPr="00092400">
        <w:rPr>
          <w:sz w:val="24"/>
          <w:szCs w:val="24"/>
        </w:rPr>
        <w:t xml:space="preserve">) </w:t>
      </w:r>
      <w:r w:rsidR="00E67610">
        <w:rPr>
          <w:sz w:val="24"/>
          <w:szCs w:val="24"/>
        </w:rPr>
        <w:t>82531381</w:t>
      </w:r>
    </w:p>
    <w:p w:rsidR="00DD630A" w:rsidRDefault="00DD630A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</w:pPr>
      <w:r w:rsidRPr="0013347C">
        <w:rPr>
          <w:sz w:val="24"/>
          <w:szCs w:val="24"/>
        </w:rPr>
        <w:t xml:space="preserve">E-mail: </w:t>
      </w:r>
      <w:r w:rsidR="00DA76DC">
        <w:rPr>
          <w:sz w:val="24"/>
          <w:szCs w:val="24"/>
        </w:rPr>
        <w:t>tiago.albring@gmail.com</w:t>
      </w:r>
    </w:p>
    <w:p w:rsidR="005F758F" w:rsidRPr="0013347C" w:rsidRDefault="005F758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b/>
          <w:sz w:val="28"/>
          <w:szCs w:val="28"/>
          <w:u w:val="single"/>
        </w:rPr>
      </w:pPr>
      <w:r w:rsidRPr="0013347C">
        <w:rPr>
          <w:b/>
          <w:sz w:val="28"/>
          <w:szCs w:val="28"/>
          <w:u w:val="single"/>
        </w:rPr>
        <w:t>Formação Escolar:</w:t>
      </w:r>
    </w:p>
    <w:p w:rsidR="00DA76DC" w:rsidRDefault="00DA76DC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Ensino Fundamental: Escola Municipal de Ensino Fundamental </w:t>
      </w:r>
      <w:r w:rsidR="00092400">
        <w:rPr>
          <w:sz w:val="24"/>
          <w:szCs w:val="24"/>
        </w:rPr>
        <w:t>Independência</w:t>
      </w:r>
      <w:r>
        <w:rPr>
          <w:sz w:val="24"/>
          <w:szCs w:val="24"/>
        </w:rPr>
        <w:t xml:space="preserve"> – Esperança do Sul</w:t>
      </w:r>
    </w:p>
    <w:p w:rsidR="005F758F" w:rsidRDefault="005F758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 xml:space="preserve">Médio: Escola Estadual de Ensino Médio </w:t>
      </w:r>
      <w:r w:rsidR="00DA76DC">
        <w:rPr>
          <w:sz w:val="24"/>
          <w:szCs w:val="24"/>
        </w:rPr>
        <w:t>Erico Veríssimo – Três Passos</w:t>
      </w:r>
    </w:p>
    <w:p w:rsidR="00C35F89" w:rsidRPr="0013347C" w:rsidRDefault="00C35F89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Superior em andamento: Ciências Contábeis, 3º semestre - </w:t>
      </w:r>
      <w:proofErr w:type="spellStart"/>
      <w:r>
        <w:rPr>
          <w:sz w:val="24"/>
          <w:szCs w:val="24"/>
        </w:rPr>
        <w:t>Unopar</w:t>
      </w:r>
      <w:proofErr w:type="spellEnd"/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Lajeado</w:t>
      </w:r>
      <w:proofErr w:type="gramEnd"/>
    </w:p>
    <w:p w:rsidR="005F758F" w:rsidRPr="0013347C" w:rsidRDefault="005F758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8"/>
        </w:tabs>
        <w:spacing w:before="240" w:line="144" w:lineRule="auto"/>
        <w:ind w:left="709"/>
        <w:rPr>
          <w:b/>
          <w:sz w:val="24"/>
          <w:szCs w:val="24"/>
          <w:u w:val="single"/>
        </w:rPr>
      </w:pPr>
      <w:r w:rsidRPr="0013347C">
        <w:rPr>
          <w:b/>
          <w:sz w:val="28"/>
          <w:szCs w:val="28"/>
          <w:u w:val="single"/>
        </w:rPr>
        <w:t>Cursos:</w:t>
      </w:r>
    </w:p>
    <w:p w:rsidR="00714056" w:rsidRPr="0013347C" w:rsidRDefault="005F758F" w:rsidP="00E67610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sz w:val="24"/>
          <w:szCs w:val="24"/>
        </w:rPr>
      </w:pPr>
      <w:r w:rsidRPr="0013347C">
        <w:rPr>
          <w:sz w:val="24"/>
          <w:szCs w:val="24"/>
        </w:rPr>
        <w:t xml:space="preserve">- </w:t>
      </w:r>
      <w:r w:rsidR="00092400" w:rsidRPr="0013347C">
        <w:rPr>
          <w:sz w:val="24"/>
          <w:szCs w:val="24"/>
        </w:rPr>
        <w:t>Informática Básica</w:t>
      </w:r>
    </w:p>
    <w:p w:rsidR="005F758F" w:rsidRPr="0013347C" w:rsidRDefault="004A28C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rPr>
          <w:b/>
          <w:sz w:val="28"/>
          <w:szCs w:val="28"/>
          <w:u w:val="single"/>
        </w:rPr>
      </w:pPr>
      <w:r w:rsidRPr="0013347C">
        <w:rPr>
          <w:b/>
          <w:sz w:val="28"/>
          <w:szCs w:val="28"/>
          <w:u w:val="single"/>
        </w:rPr>
        <w:t>Experiências</w:t>
      </w:r>
      <w:r w:rsidR="005F758F" w:rsidRPr="0013347C">
        <w:rPr>
          <w:b/>
          <w:sz w:val="28"/>
          <w:szCs w:val="28"/>
          <w:u w:val="single"/>
        </w:rPr>
        <w:t xml:space="preserve"> </w:t>
      </w:r>
      <w:r w:rsidRPr="0013347C">
        <w:rPr>
          <w:b/>
          <w:sz w:val="28"/>
          <w:szCs w:val="28"/>
          <w:u w:val="single"/>
        </w:rPr>
        <w:t>Profissionais:</w:t>
      </w:r>
    </w:p>
    <w:p w:rsidR="005F758F" w:rsidRPr="0013347C" w:rsidRDefault="004A28C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 w:rsidRPr="0013347C">
        <w:rPr>
          <w:sz w:val="24"/>
          <w:szCs w:val="24"/>
        </w:rPr>
        <w:t xml:space="preserve">- </w:t>
      </w:r>
      <w:r w:rsidR="00DA76DC">
        <w:rPr>
          <w:sz w:val="24"/>
          <w:szCs w:val="24"/>
        </w:rPr>
        <w:t xml:space="preserve">Sadia S/A – BR </w:t>
      </w:r>
      <w:proofErr w:type="spellStart"/>
      <w:r w:rsidR="00DA76DC">
        <w:rPr>
          <w:sz w:val="24"/>
          <w:szCs w:val="24"/>
        </w:rPr>
        <w:t>Foods</w:t>
      </w:r>
      <w:proofErr w:type="spellEnd"/>
      <w:r w:rsidR="00DA76DC">
        <w:rPr>
          <w:sz w:val="24"/>
          <w:szCs w:val="24"/>
        </w:rPr>
        <w:t xml:space="preserve"> – Seara Alimentos</w:t>
      </w:r>
    </w:p>
    <w:p w:rsidR="004A28C6" w:rsidRPr="0013347C" w:rsidRDefault="00DA76DC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Cargos: Operador de produção</w:t>
      </w:r>
    </w:p>
    <w:p w:rsidR="004A28C6" w:rsidRPr="0013347C" w:rsidRDefault="004A28C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 w:rsidRPr="0013347C">
        <w:rPr>
          <w:sz w:val="24"/>
          <w:szCs w:val="24"/>
        </w:rPr>
        <w:t xml:space="preserve">Período: </w:t>
      </w:r>
      <w:r w:rsidR="00DB4D14">
        <w:rPr>
          <w:sz w:val="24"/>
          <w:szCs w:val="24"/>
        </w:rPr>
        <w:t>0</w:t>
      </w:r>
      <w:r w:rsidRPr="0013347C">
        <w:rPr>
          <w:sz w:val="24"/>
          <w:szCs w:val="24"/>
        </w:rPr>
        <w:t>1</w:t>
      </w:r>
      <w:r w:rsidR="00DB4D14">
        <w:rPr>
          <w:sz w:val="24"/>
          <w:szCs w:val="24"/>
        </w:rPr>
        <w:t>/08/2003 ate 01/11/2004</w:t>
      </w:r>
    </w:p>
    <w:p w:rsidR="004A28C6" w:rsidRPr="0013347C" w:rsidRDefault="004A28C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 w:rsidRPr="0013347C">
        <w:rPr>
          <w:sz w:val="24"/>
          <w:szCs w:val="24"/>
        </w:rPr>
        <w:t xml:space="preserve">Auxiliar </w:t>
      </w:r>
      <w:r w:rsidR="00DA76DC">
        <w:rPr>
          <w:sz w:val="24"/>
          <w:szCs w:val="24"/>
        </w:rPr>
        <w:t>de contador de estoques</w:t>
      </w:r>
      <w:r w:rsidR="00714056">
        <w:rPr>
          <w:sz w:val="24"/>
          <w:szCs w:val="24"/>
        </w:rPr>
        <w:t xml:space="preserve"> e logística</w:t>
      </w:r>
    </w:p>
    <w:p w:rsidR="004A28C6" w:rsidRDefault="004A28C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 w:rsidRPr="0013347C">
        <w:rPr>
          <w:sz w:val="24"/>
          <w:szCs w:val="24"/>
        </w:rPr>
        <w:t xml:space="preserve">Período: </w:t>
      </w:r>
      <w:r w:rsidR="00DB4D14">
        <w:rPr>
          <w:sz w:val="24"/>
          <w:szCs w:val="24"/>
        </w:rPr>
        <w:t>01/11/2004 ate 01/04/2009</w:t>
      </w:r>
    </w:p>
    <w:p w:rsidR="00DA76DC" w:rsidRDefault="00DA76DC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Auxiliar administrativo</w:t>
      </w:r>
    </w:p>
    <w:p w:rsidR="00DB4D14" w:rsidRDefault="00714056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Período: 01/04/2009 ate 08/02/2013</w:t>
      </w:r>
    </w:p>
    <w:p w:rsidR="0089796F" w:rsidRDefault="0089796F" w:rsidP="00714056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Agricultor</w:t>
      </w:r>
      <w:r w:rsidR="00C35F89">
        <w:rPr>
          <w:sz w:val="24"/>
          <w:szCs w:val="24"/>
        </w:rPr>
        <w:t xml:space="preserve"> </w:t>
      </w:r>
      <w:proofErr w:type="gramStart"/>
      <w:r w:rsidR="00C35F89">
        <w:rPr>
          <w:sz w:val="24"/>
          <w:szCs w:val="24"/>
        </w:rPr>
        <w:t xml:space="preserve">( </w:t>
      </w:r>
      <w:proofErr w:type="gramEnd"/>
      <w:r w:rsidR="00C35F89">
        <w:rPr>
          <w:sz w:val="24"/>
          <w:szCs w:val="24"/>
        </w:rPr>
        <w:t>granja de leite)</w:t>
      </w:r>
    </w:p>
    <w:p w:rsidR="0013347C" w:rsidRPr="0013347C" w:rsidRDefault="00E67610" w:rsidP="00C35F8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144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Período: 01/03/2013 </w:t>
      </w:r>
      <w:proofErr w:type="gramStart"/>
      <w:r>
        <w:rPr>
          <w:sz w:val="24"/>
          <w:szCs w:val="24"/>
        </w:rPr>
        <w:t>até ...</w:t>
      </w:r>
      <w:bookmarkStart w:id="0" w:name="_GoBack"/>
      <w:bookmarkEnd w:id="0"/>
      <w:proofErr w:type="gramEnd"/>
    </w:p>
    <w:sectPr w:rsidR="0013347C" w:rsidRPr="0013347C" w:rsidSect="00832216">
      <w:pgSz w:w="11906" w:h="16838"/>
      <w:pgMar w:top="1418" w:right="709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F89"/>
    <w:rsid w:val="00092400"/>
    <w:rsid w:val="0013347C"/>
    <w:rsid w:val="002C7D86"/>
    <w:rsid w:val="00472EE0"/>
    <w:rsid w:val="00495BD4"/>
    <w:rsid w:val="004A28C6"/>
    <w:rsid w:val="00545AB5"/>
    <w:rsid w:val="005F758F"/>
    <w:rsid w:val="00714056"/>
    <w:rsid w:val="00832216"/>
    <w:rsid w:val="008447E2"/>
    <w:rsid w:val="0089796F"/>
    <w:rsid w:val="009C2CFD"/>
    <w:rsid w:val="00A834BB"/>
    <w:rsid w:val="00BE163C"/>
    <w:rsid w:val="00C35F89"/>
    <w:rsid w:val="00C8297C"/>
    <w:rsid w:val="00D94279"/>
    <w:rsid w:val="00DA76DC"/>
    <w:rsid w:val="00DB4D14"/>
    <w:rsid w:val="00DD630A"/>
    <w:rsid w:val="00E67610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F758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F75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R&#205;CULO-TIAG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CURRÍCULO-TIAGO</Template>
  <TotalTime>6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cp:lastModifiedBy>Windows 8</cp:lastModifiedBy>
  <cp:revision>1</cp:revision>
  <dcterms:created xsi:type="dcterms:W3CDTF">2015-04-29T15:48:00Z</dcterms:created>
  <dcterms:modified xsi:type="dcterms:W3CDTF">2015-04-29T15:54:00Z</dcterms:modified>
</cp:coreProperties>
</file>