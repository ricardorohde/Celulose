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0"/>
      </w:tblGrid>
      <w:tr w:rsidR="001927A2" w:rsidRPr="001927A2" w:rsidTr="001927A2">
        <w:trPr>
          <w:tblCellSpacing w:w="0" w:type="dxa"/>
          <w:jc w:val="center"/>
        </w:trPr>
        <w:tc>
          <w:tcPr>
            <w:tcW w:w="10050" w:type="dxa"/>
            <w:vAlign w:val="center"/>
            <w:hideMark/>
          </w:tcPr>
          <w:tbl>
            <w:tblPr>
              <w:tblW w:w="100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25"/>
              <w:gridCol w:w="5025"/>
            </w:tblGrid>
            <w:tr w:rsidR="001927A2" w:rsidRPr="001927A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27A2" w:rsidRPr="001927A2" w:rsidRDefault="00255710" w:rsidP="001927A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sz w:val="24"/>
                      <w:szCs w:val="24"/>
                      <w:lang w:eastAsia="pt-BR"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ixa de texto 1" o:spid="_x0000_s1026" type="#_x0000_t202" style="position:absolute;left:0;text-align:left;margin-left:412.2pt;margin-top:-.25pt;width:86.25pt;height:10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" fillcolor="white [3201]" stroked="f" strokeweight=".5pt">
                        <v:textbox>
                          <w:txbxContent>
                            <w:p w:rsidR="00D92C20" w:rsidRDefault="00D92C20" w:rsidP="008243E8">
                              <w:pPr>
                                <w:tabs>
                                  <w:tab w:val="left" w:pos="993"/>
                                </w:tabs>
                              </w:pPr>
                            </w:p>
                          </w:txbxContent>
                        </v:textbox>
                      </v:shape>
                    </w:pict>
                  </w:r>
                </w:p>
              </w:tc>
            </w:tr>
            <w:tr w:rsidR="001927A2" w:rsidRPr="001927A2">
              <w:trPr>
                <w:trHeight w:val="12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120" w:lineRule="atLeas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</w:tbl>
          <w:p w:rsidR="001927A2" w:rsidRPr="001927A2" w:rsidRDefault="001927A2" w:rsidP="001927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</w:tbl>
    <w:p w:rsidR="001927A2" w:rsidRPr="001927A2" w:rsidRDefault="001927A2" w:rsidP="001927A2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pt-BR"/>
        </w:rPr>
      </w:pPr>
    </w:p>
    <w:tbl>
      <w:tblPr>
        <w:tblW w:w="100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0"/>
      </w:tblGrid>
      <w:tr w:rsidR="001927A2" w:rsidRPr="001927A2" w:rsidTr="001927A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927A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1927A2" w:rsidRPr="001927A2" w:rsidTr="001927A2">
        <w:trPr>
          <w:tblCellSpacing w:w="0" w:type="dxa"/>
          <w:jc w:val="center"/>
        </w:trPr>
        <w:tc>
          <w:tcPr>
            <w:tcW w:w="10050" w:type="dxa"/>
            <w:vAlign w:val="center"/>
            <w:hideMark/>
          </w:tcPr>
          <w:tbl>
            <w:tblPr>
              <w:tblW w:w="792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0"/>
              <w:gridCol w:w="7"/>
            </w:tblGrid>
            <w:tr w:rsidR="00C13A6F" w:rsidRPr="001927A2" w:rsidTr="00C13A6F">
              <w:trPr>
                <w:tblCellSpacing w:w="0" w:type="dxa"/>
              </w:trPr>
              <w:tc>
                <w:tcPr>
                  <w:tcW w:w="7920" w:type="dxa"/>
                  <w:vAlign w:val="center"/>
                  <w:hideMark/>
                </w:tcPr>
                <w:tbl>
                  <w:tblPr>
                    <w:tblpPr w:leftFromText="141" w:rightFromText="141" w:horzAnchor="margin" w:tblpY="1"/>
                    <w:tblOverlap w:val="never"/>
                    <w:tblW w:w="762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13A6F" w:rsidRPr="001927A2" w:rsidTr="005437B2">
                    <w:trPr>
                      <w:trHeight w:val="405"/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666666"/>
                          <w:bottom w:val="single" w:sz="36" w:space="0" w:color="FAFAFA"/>
                        </w:tcBorders>
                        <w:vAlign w:val="center"/>
                        <w:hideMark/>
                      </w:tcPr>
                      <w:p w:rsidR="00C13A6F" w:rsidRPr="001927A2" w:rsidRDefault="00C13A6F" w:rsidP="005437B2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b/>
                            <w:bCs/>
                            <w:color w:val="666666"/>
                            <w:sz w:val="20"/>
                            <w:szCs w:val="20"/>
                            <w:lang w:eastAsia="pt-BR"/>
                          </w:rPr>
                        </w:pPr>
                        <w:r w:rsidRPr="001927A2">
                          <w:rPr>
                            <w:rFonts w:ascii="Verdana" w:eastAsia="Times New Roman" w:hAnsi="Verdana"/>
                            <w:b/>
                            <w:bCs/>
                            <w:color w:val="666666"/>
                            <w:sz w:val="20"/>
                            <w:szCs w:val="20"/>
                            <w:lang w:eastAsia="pt-BR"/>
                          </w:rPr>
                          <w:t>Dados Pessoais</w:t>
                        </w:r>
                      </w:p>
                    </w:tc>
                  </w:tr>
                  <w:tr w:rsidR="00C13A6F" w:rsidRPr="001927A2" w:rsidTr="005437B2">
                    <w:trPr>
                      <w:trHeight w:val="1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13A6F" w:rsidRPr="001927A2" w:rsidRDefault="00C13A6F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C13A6F" w:rsidRPr="001927A2" w:rsidTr="005437B2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C13A6F" w:rsidRPr="001927A2" w:rsidRDefault="00C13A6F" w:rsidP="00CD7F6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927A2"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>Nome:</w:t>
                        </w:r>
                        <w:r w:rsidRPr="001927A2"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 </w:t>
                        </w:r>
                        <w:r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Camila Moreira Rodrigues</w:t>
                        </w:r>
                      </w:p>
                    </w:tc>
                  </w:tr>
                  <w:tr w:rsidR="00C13A6F" w:rsidRPr="001927A2" w:rsidTr="005437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13A6F" w:rsidRPr="001927A2" w:rsidRDefault="00C13A6F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C13A6F" w:rsidRPr="001927A2" w:rsidTr="005437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72"/>
                          <w:gridCol w:w="3048"/>
                        </w:tblGrid>
                        <w:tr w:rsidR="00C13A6F" w:rsidRPr="001927A2" w:rsidTr="00CE4005">
                          <w:trPr>
                            <w:tblCellSpacing w:w="0" w:type="dxa"/>
                          </w:trPr>
                          <w:tc>
                            <w:tcPr>
                              <w:tcW w:w="45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13A6F" w:rsidRPr="001927A2" w:rsidRDefault="00C13A6F" w:rsidP="00AA4C9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1927A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575757"/>
                                  <w:sz w:val="17"/>
                                  <w:lang w:eastAsia="pt-BR"/>
                                </w:rPr>
                                <w:t>Idade:</w:t>
                              </w:r>
                              <w:r w:rsidRPr="001927A2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 2</w:t>
                              </w:r>
                              <w:r w:rsidR="00AA4C94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13A6F" w:rsidRPr="001927A2" w:rsidRDefault="00C13A6F" w:rsidP="001E54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C13A6F" w:rsidRPr="001927A2" w:rsidRDefault="00C13A6F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C13A6F" w:rsidRPr="001927A2" w:rsidTr="005437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72"/>
                          <w:gridCol w:w="3048"/>
                        </w:tblGrid>
                        <w:tr w:rsidR="00C13A6F" w:rsidRPr="001927A2" w:rsidTr="00CE4005">
                          <w:trPr>
                            <w:tblCellSpacing w:w="0" w:type="dxa"/>
                          </w:trPr>
                          <w:tc>
                            <w:tcPr>
                              <w:tcW w:w="45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13A6F" w:rsidRPr="001927A2" w:rsidRDefault="00C13A6F" w:rsidP="003B269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1927A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575757"/>
                                  <w:sz w:val="17"/>
                                  <w:lang w:eastAsia="pt-BR"/>
                                </w:rPr>
                                <w:t>Endereço:</w:t>
                              </w:r>
                              <w:r w:rsidRPr="001927A2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 </w:t>
                              </w:r>
                              <w:r w:rsidR="00143398" w:rsidRPr="009E5C68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Rua São Vicente, 402.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13A6F" w:rsidRPr="001927A2" w:rsidRDefault="00C13A6F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C13A6F" w:rsidRPr="001927A2" w:rsidRDefault="00C13A6F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C13A6F" w:rsidRPr="001927A2" w:rsidTr="005437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72"/>
                          <w:gridCol w:w="3048"/>
                        </w:tblGrid>
                        <w:tr w:rsidR="00C13A6F" w:rsidRPr="001927A2" w:rsidTr="00CE4005">
                          <w:trPr>
                            <w:tblCellSpacing w:w="0" w:type="dxa"/>
                          </w:trPr>
                          <w:tc>
                            <w:tcPr>
                              <w:tcW w:w="45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13A6F" w:rsidRPr="001927A2" w:rsidRDefault="00C13A6F" w:rsidP="003B269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1927A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575757"/>
                                  <w:sz w:val="17"/>
                                  <w:lang w:eastAsia="pt-BR"/>
                                </w:rPr>
                                <w:t>Bairro:</w:t>
                              </w:r>
                              <w:r w:rsidRPr="001927A2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 </w:t>
                              </w:r>
                              <w:r w:rsidR="003B269D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 xml:space="preserve">Santa </w:t>
                              </w:r>
                              <w:r w:rsidR="00143398" w:rsidRPr="009E5C68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Cecília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13A6F" w:rsidRPr="001927A2" w:rsidRDefault="00C13A6F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C13A6F" w:rsidRPr="001927A2" w:rsidRDefault="00C13A6F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C13A6F" w:rsidRPr="001927A2" w:rsidTr="005437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72"/>
                          <w:gridCol w:w="3048"/>
                        </w:tblGrid>
                        <w:tr w:rsidR="00C13A6F" w:rsidRPr="001927A2" w:rsidTr="00CE4005">
                          <w:trPr>
                            <w:tblCellSpacing w:w="0" w:type="dxa"/>
                          </w:trPr>
                          <w:tc>
                            <w:tcPr>
                              <w:tcW w:w="45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13A6F" w:rsidRPr="001927A2" w:rsidRDefault="00C13A6F" w:rsidP="0014339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1927A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575757"/>
                                  <w:sz w:val="17"/>
                                  <w:lang w:eastAsia="pt-BR"/>
                                </w:rPr>
                                <w:t>Cidade: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 </w:t>
                              </w:r>
                              <w:r w:rsidR="00143398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Porto Alegre</w:t>
                              </w:r>
                              <w:r w:rsidR="003B269D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 xml:space="preserve"> </w:t>
                              </w:r>
                              <w:r w:rsidRPr="001927A2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-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 xml:space="preserve"> RS</w:t>
                              </w:r>
                              <w:r w:rsidRPr="001927A2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 xml:space="preserve"> / Brasil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13A6F" w:rsidRPr="001927A2" w:rsidRDefault="00C13A6F" w:rsidP="003B269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1927A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575757"/>
                                  <w:sz w:val="17"/>
                                  <w:lang w:eastAsia="pt-BR"/>
                                </w:rPr>
                                <w:t>CEP:</w:t>
                              </w:r>
                              <w:r w:rsidRPr="001927A2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 </w:t>
                              </w:r>
                              <w:r w:rsidR="00143398" w:rsidRPr="009E5C68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90630-180</w:t>
                              </w:r>
                              <w:r w:rsidR="00D926D6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:rsidR="00C13A6F" w:rsidRPr="001927A2" w:rsidRDefault="00C13A6F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C13A6F" w:rsidRPr="001927A2" w:rsidTr="005437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72"/>
                          <w:gridCol w:w="3048"/>
                        </w:tblGrid>
                        <w:tr w:rsidR="00C13A6F" w:rsidRPr="001927A2" w:rsidTr="00CE4005">
                          <w:trPr>
                            <w:tblCellSpacing w:w="0" w:type="dxa"/>
                          </w:trPr>
                          <w:tc>
                            <w:tcPr>
                              <w:tcW w:w="45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13A6F" w:rsidRPr="001927A2" w:rsidRDefault="00C13A6F" w:rsidP="00D0459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30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13A6F" w:rsidRPr="001927A2" w:rsidRDefault="00C13A6F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C13A6F" w:rsidRPr="001927A2" w:rsidRDefault="00C13A6F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C13A6F" w:rsidRPr="001927A2" w:rsidTr="005437B2">
                    <w:trPr>
                      <w:trHeight w:val="15"/>
                      <w:tblCellSpacing w:w="0" w:type="dxa"/>
                    </w:trPr>
                    <w:tc>
                      <w:tcPr>
                        <w:tcW w:w="7620" w:type="dxa"/>
                        <w:vAlign w:val="center"/>
                        <w:hideMark/>
                      </w:tcPr>
                      <w:p w:rsidR="00C13A6F" w:rsidRPr="001927A2" w:rsidRDefault="00C13A6F" w:rsidP="005437B2">
                        <w:pPr>
                          <w:spacing w:after="0" w:line="15" w:lineRule="atLeas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927A2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  <w:t> </w:t>
                        </w:r>
                      </w:p>
                    </w:tc>
                  </w:tr>
                </w:tbl>
                <w:p w:rsidR="00C13A6F" w:rsidRPr="001927A2" w:rsidRDefault="00C13A6F" w:rsidP="001927A2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13A6F" w:rsidRPr="001927A2" w:rsidRDefault="00C13A6F" w:rsidP="001927A2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</w:tbl>
    <w:p w:rsidR="001927A2" w:rsidRPr="001927A2" w:rsidRDefault="001927A2" w:rsidP="001927A2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pt-BR"/>
        </w:rPr>
      </w:pPr>
    </w:p>
    <w:tbl>
      <w:tblPr>
        <w:tblW w:w="100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2"/>
        <w:gridCol w:w="20"/>
        <w:gridCol w:w="7848"/>
      </w:tblGrid>
      <w:tr w:rsidR="001927A2" w:rsidRPr="001927A2" w:rsidTr="001927A2">
        <w:trPr>
          <w:trHeight w:val="405"/>
          <w:tblCellSpacing w:w="0" w:type="dxa"/>
          <w:jc w:val="center"/>
        </w:trPr>
        <w:tc>
          <w:tcPr>
            <w:tcW w:w="10050" w:type="dxa"/>
            <w:gridSpan w:val="3"/>
            <w:tcBorders>
              <w:top w:val="single" w:sz="6" w:space="0" w:color="666666"/>
              <w:bottom w:val="single" w:sz="36" w:space="0" w:color="FAFAFA"/>
            </w:tcBorders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  <w:t>Qualificação Profissional</w:t>
            </w:r>
          </w:p>
        </w:tc>
      </w:tr>
      <w:tr w:rsidR="001927A2" w:rsidRPr="001927A2" w:rsidTr="001927A2">
        <w:trPr>
          <w:trHeight w:val="15"/>
          <w:tblCellSpacing w:w="0" w:type="dxa"/>
          <w:jc w:val="center"/>
        </w:trPr>
        <w:tc>
          <w:tcPr>
            <w:tcW w:w="10050" w:type="dxa"/>
            <w:gridSpan w:val="3"/>
            <w:vAlign w:val="center"/>
            <w:hideMark/>
          </w:tcPr>
          <w:p w:rsidR="00CD7F6C" w:rsidRPr="001927A2" w:rsidRDefault="00CD7F6C" w:rsidP="001927A2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4"/>
                <w:lang w:eastAsia="pt-BR"/>
              </w:rPr>
            </w:pPr>
          </w:p>
        </w:tc>
      </w:tr>
      <w:tr w:rsidR="001927A2" w:rsidRPr="001927A2" w:rsidTr="001927A2">
        <w:trPr>
          <w:tblCellSpacing w:w="0" w:type="dxa"/>
          <w:jc w:val="center"/>
        </w:trPr>
        <w:tc>
          <w:tcPr>
            <w:tcW w:w="10050" w:type="dxa"/>
            <w:gridSpan w:val="3"/>
            <w:vAlign w:val="center"/>
            <w:hideMark/>
          </w:tcPr>
          <w:tbl>
            <w:tblPr>
              <w:tblW w:w="100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50"/>
            </w:tblGrid>
            <w:tr w:rsidR="001927A2" w:rsidRPr="001927A2" w:rsidTr="00CD7F6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 w:rsidR="001927A2" w:rsidRDefault="00CD7F6C" w:rsidP="001927A2">
                  <w:pPr>
                    <w:spacing w:after="0" w:line="240" w:lineRule="auto"/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</w:pPr>
                  <w:r w:rsidRPr="00CD7F6C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 xml:space="preserve">Engenheira Ambiental – </w:t>
                  </w:r>
                  <w:r w:rsidRPr="00CD7F6C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CREARS182076</w:t>
                  </w:r>
                </w:p>
                <w:p w:rsidR="00C82D2B" w:rsidRPr="001927A2" w:rsidRDefault="00C82D2B" w:rsidP="00C82D2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C82D2B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Engenheira de Segurança do Trabalho</w:t>
                  </w: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, </w:t>
                  </w:r>
                  <w:r w:rsidR="00AB72D8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UFRGS, </w:t>
                  </w: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em andamento;</w:t>
                  </w:r>
                </w:p>
              </w:tc>
            </w:tr>
          </w:tbl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1927A2" w:rsidRPr="001927A2" w:rsidTr="00CD7F6C">
        <w:trPr>
          <w:trHeight w:val="15"/>
          <w:tblCellSpacing w:w="0" w:type="dxa"/>
          <w:jc w:val="center"/>
        </w:trPr>
        <w:tc>
          <w:tcPr>
            <w:tcW w:w="10050" w:type="dxa"/>
            <w:gridSpan w:val="3"/>
            <w:vAlign w:val="center"/>
          </w:tcPr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4"/>
                <w:lang w:eastAsia="pt-BR"/>
              </w:rPr>
            </w:pPr>
          </w:p>
        </w:tc>
      </w:tr>
      <w:tr w:rsidR="001927A2" w:rsidRPr="001927A2" w:rsidTr="00CD7F6C">
        <w:trPr>
          <w:tblCellSpacing w:w="0" w:type="dxa"/>
          <w:jc w:val="center"/>
        </w:trPr>
        <w:tc>
          <w:tcPr>
            <w:tcW w:w="10050" w:type="dxa"/>
            <w:gridSpan w:val="3"/>
            <w:vAlign w:val="center"/>
          </w:tcPr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1927A2" w:rsidRPr="001927A2" w:rsidTr="0008368A">
        <w:trPr>
          <w:trHeight w:val="405"/>
          <w:tblCellSpacing w:w="0" w:type="dxa"/>
          <w:jc w:val="center"/>
        </w:trPr>
        <w:tc>
          <w:tcPr>
            <w:tcW w:w="10050" w:type="dxa"/>
            <w:gridSpan w:val="3"/>
            <w:tcBorders>
              <w:top w:val="single" w:sz="6" w:space="0" w:color="666666"/>
              <w:bottom w:val="single" w:sz="36" w:space="0" w:color="FAFAFA"/>
            </w:tcBorders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  <w:t>Formas de contato</w:t>
            </w:r>
          </w:p>
        </w:tc>
      </w:tr>
      <w:tr w:rsidR="001927A2" w:rsidRPr="001927A2" w:rsidTr="001927A2">
        <w:trPr>
          <w:trHeight w:val="15"/>
          <w:tblCellSpacing w:w="0" w:type="dxa"/>
          <w:jc w:val="center"/>
        </w:trPr>
        <w:tc>
          <w:tcPr>
            <w:tcW w:w="10050" w:type="dxa"/>
            <w:gridSpan w:val="3"/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4"/>
                <w:lang w:eastAsia="pt-BR"/>
              </w:rPr>
            </w:pPr>
          </w:p>
        </w:tc>
      </w:tr>
      <w:tr w:rsidR="001927A2" w:rsidRPr="001927A2" w:rsidTr="0008368A">
        <w:trPr>
          <w:tblCellSpacing w:w="0" w:type="dxa"/>
          <w:jc w:val="center"/>
        </w:trPr>
        <w:tc>
          <w:tcPr>
            <w:tcW w:w="2202" w:type="dxa"/>
            <w:gridSpan w:val="2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575757"/>
                <w:sz w:val="17"/>
                <w:lang w:eastAsia="pt-BR"/>
              </w:rPr>
              <w:t>Celular:</w:t>
            </w:r>
          </w:p>
        </w:tc>
        <w:tc>
          <w:tcPr>
            <w:tcW w:w="7848" w:type="dxa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CD7F6C" w:rsidP="00CD7F6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CD7F6C">
              <w:rPr>
                <w:rFonts w:ascii="Verdana" w:eastAsia="Times New Roman" w:hAnsi="Verdana"/>
                <w:color w:val="575757"/>
                <w:sz w:val="17"/>
                <w:szCs w:val="17"/>
                <w:lang w:eastAsia="pt-BR"/>
              </w:rPr>
              <w:t>(51</w:t>
            </w:r>
            <w:r>
              <w:rPr>
                <w:rFonts w:ascii="Verdana" w:eastAsia="Times New Roman" w:hAnsi="Verdana"/>
                <w:color w:val="575757"/>
                <w:sz w:val="17"/>
                <w:szCs w:val="17"/>
                <w:lang w:eastAsia="pt-BR"/>
              </w:rPr>
              <w:t>)</w:t>
            </w:r>
            <w:r w:rsidRPr="00CD7F6C">
              <w:rPr>
                <w:rFonts w:ascii="Verdana" w:eastAsia="Times New Roman" w:hAnsi="Verdana"/>
                <w:color w:val="575757"/>
                <w:sz w:val="17"/>
                <w:szCs w:val="17"/>
                <w:lang w:eastAsia="pt-BR"/>
              </w:rPr>
              <w:t xml:space="preserve"> 99022563</w:t>
            </w:r>
          </w:p>
        </w:tc>
      </w:tr>
      <w:tr w:rsidR="001927A2" w:rsidRPr="001927A2" w:rsidTr="0008368A">
        <w:trPr>
          <w:tblCellSpacing w:w="0" w:type="dxa"/>
          <w:jc w:val="center"/>
        </w:trPr>
        <w:tc>
          <w:tcPr>
            <w:tcW w:w="2202" w:type="dxa"/>
            <w:gridSpan w:val="2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575757"/>
                <w:sz w:val="17"/>
                <w:lang w:eastAsia="pt-BR"/>
              </w:rPr>
              <w:t>E-mail:</w:t>
            </w:r>
          </w:p>
        </w:tc>
        <w:tc>
          <w:tcPr>
            <w:tcW w:w="7848" w:type="dxa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C13A6F" w:rsidP="00F2781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/>
                <w:color w:val="575757"/>
                <w:sz w:val="17"/>
                <w:szCs w:val="17"/>
                <w:lang w:eastAsia="pt-BR"/>
              </w:rPr>
              <w:t>c</w:t>
            </w:r>
            <w:r w:rsidR="00CD7F6C" w:rsidRPr="00CD7F6C">
              <w:rPr>
                <w:rFonts w:ascii="Verdana" w:eastAsia="Times New Roman" w:hAnsi="Verdana"/>
                <w:color w:val="575757"/>
                <w:sz w:val="17"/>
                <w:szCs w:val="17"/>
                <w:lang w:eastAsia="pt-BR"/>
              </w:rPr>
              <w:t>amila</w:t>
            </w:r>
            <w:r>
              <w:rPr>
                <w:rFonts w:ascii="Verdana" w:eastAsia="Times New Roman" w:hAnsi="Verdana"/>
                <w:color w:val="575757"/>
                <w:sz w:val="17"/>
                <w:szCs w:val="17"/>
                <w:lang w:eastAsia="pt-BR"/>
              </w:rPr>
              <w:t>88</w:t>
            </w:r>
            <w:r w:rsidR="00F27816">
              <w:rPr>
                <w:rFonts w:ascii="Verdana" w:eastAsia="Times New Roman" w:hAnsi="Verdana"/>
                <w:color w:val="575757"/>
                <w:sz w:val="17"/>
                <w:szCs w:val="17"/>
                <w:lang w:eastAsia="pt-BR"/>
              </w:rPr>
              <w:t>r</w:t>
            </w:r>
            <w:r w:rsidR="00CD7F6C" w:rsidRPr="00CD7F6C">
              <w:rPr>
                <w:rFonts w:ascii="Verdana" w:eastAsia="Times New Roman" w:hAnsi="Verdana"/>
                <w:color w:val="575757"/>
                <w:sz w:val="17"/>
                <w:szCs w:val="17"/>
                <w:lang w:eastAsia="pt-BR"/>
              </w:rPr>
              <w:t>@</w:t>
            </w:r>
            <w:r w:rsidR="00F27816">
              <w:rPr>
                <w:rFonts w:ascii="Verdana" w:eastAsia="Times New Roman" w:hAnsi="Verdana"/>
                <w:color w:val="575757"/>
                <w:sz w:val="17"/>
                <w:szCs w:val="17"/>
                <w:lang w:eastAsia="pt-BR"/>
              </w:rPr>
              <w:t>g</w:t>
            </w:r>
            <w:r w:rsidR="00CD7F6C" w:rsidRPr="00CD7F6C">
              <w:rPr>
                <w:rFonts w:ascii="Verdana" w:eastAsia="Times New Roman" w:hAnsi="Verdana"/>
                <w:color w:val="575757"/>
                <w:sz w:val="17"/>
                <w:szCs w:val="17"/>
                <w:lang w:eastAsia="pt-BR"/>
              </w:rPr>
              <w:t>mail.com</w:t>
            </w:r>
          </w:p>
        </w:tc>
      </w:tr>
      <w:tr w:rsidR="001927A2" w:rsidRPr="001927A2" w:rsidTr="009B1758">
        <w:trPr>
          <w:trHeight w:val="326"/>
          <w:tblCellSpacing w:w="0" w:type="dxa"/>
          <w:jc w:val="center"/>
        </w:trPr>
        <w:tc>
          <w:tcPr>
            <w:tcW w:w="10050" w:type="dxa"/>
            <w:gridSpan w:val="3"/>
            <w:vAlign w:val="center"/>
            <w:hideMark/>
          </w:tcPr>
          <w:p w:rsidR="001927A2" w:rsidRPr="001927A2" w:rsidRDefault="001927A2" w:rsidP="001927A2">
            <w:pPr>
              <w:spacing w:after="0" w:line="15" w:lineRule="atLeas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1927A2" w:rsidRPr="001927A2" w:rsidTr="0008368A">
        <w:trPr>
          <w:trHeight w:val="405"/>
          <w:tblCellSpacing w:w="0" w:type="dxa"/>
          <w:jc w:val="center"/>
        </w:trPr>
        <w:tc>
          <w:tcPr>
            <w:tcW w:w="10050" w:type="dxa"/>
            <w:gridSpan w:val="3"/>
            <w:tcBorders>
              <w:top w:val="single" w:sz="6" w:space="0" w:color="666666"/>
              <w:bottom w:val="single" w:sz="36" w:space="0" w:color="FAFAFA"/>
            </w:tcBorders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  <w:t>Formação Acadêmica</w:t>
            </w:r>
          </w:p>
        </w:tc>
      </w:tr>
      <w:tr w:rsidR="001927A2" w:rsidRPr="001927A2" w:rsidTr="001927A2">
        <w:trPr>
          <w:trHeight w:val="15"/>
          <w:tblCellSpacing w:w="0" w:type="dxa"/>
          <w:jc w:val="center"/>
        </w:trPr>
        <w:tc>
          <w:tcPr>
            <w:tcW w:w="10050" w:type="dxa"/>
            <w:gridSpan w:val="3"/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4"/>
                <w:lang w:eastAsia="pt-BR"/>
              </w:rPr>
            </w:pPr>
          </w:p>
        </w:tc>
      </w:tr>
      <w:tr w:rsidR="001927A2" w:rsidRPr="001927A2" w:rsidTr="0008368A">
        <w:trPr>
          <w:tblCellSpacing w:w="0" w:type="dxa"/>
          <w:jc w:val="center"/>
        </w:trPr>
        <w:tc>
          <w:tcPr>
            <w:tcW w:w="2182" w:type="dxa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1927A2" w:rsidP="00CD7F6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575757"/>
                <w:sz w:val="17"/>
                <w:lang w:eastAsia="pt-BR"/>
              </w:rPr>
              <w:t xml:space="preserve">Graduação </w:t>
            </w:r>
          </w:p>
        </w:tc>
        <w:tc>
          <w:tcPr>
            <w:tcW w:w="7868" w:type="dxa"/>
            <w:gridSpan w:val="2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CD7F6C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 xml:space="preserve">: </w:t>
            </w:r>
            <w:r w:rsidRPr="009B1758">
              <w:rPr>
                <w:rFonts w:ascii="Verdana" w:eastAsia="Times New Roman" w:hAnsi="Verdana"/>
                <w:b/>
                <w:color w:val="575757"/>
                <w:sz w:val="17"/>
                <w:szCs w:val="17"/>
                <w:lang w:eastAsia="pt-BR"/>
              </w:rPr>
              <w:t>Engenharia Ambiental</w:t>
            </w:r>
          </w:p>
        </w:tc>
      </w:tr>
      <w:tr w:rsidR="001927A2" w:rsidRPr="001927A2" w:rsidTr="001927A2">
        <w:trPr>
          <w:tblCellSpacing w:w="0" w:type="dxa"/>
          <w:jc w:val="center"/>
        </w:trPr>
        <w:tc>
          <w:tcPr>
            <w:tcW w:w="10050" w:type="dxa"/>
            <w:gridSpan w:val="3"/>
            <w:vAlign w:val="center"/>
            <w:hideMark/>
          </w:tcPr>
          <w:tbl>
            <w:tblPr>
              <w:tblW w:w="100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7800"/>
            </w:tblGrid>
            <w:tr w:rsidR="001927A2" w:rsidRPr="001927A2" w:rsidTr="00D926D6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 w:rsidR="001927A2" w:rsidRPr="001927A2" w:rsidRDefault="001927A2" w:rsidP="001927A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78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 w:rsidR="001927A2" w:rsidRPr="00625C42" w:rsidRDefault="00D926D6" w:rsidP="001927A2">
                  <w:pPr>
                    <w:spacing w:after="0" w:line="240" w:lineRule="auto"/>
                    <w:rPr>
                      <w:rFonts w:ascii="Verdana" w:hAnsi="Verdana" w:cs="Verdana"/>
                      <w:color w:val="575757"/>
                      <w:sz w:val="17"/>
                      <w:szCs w:val="17"/>
                      <w:lang w:eastAsia="pt-BR"/>
                    </w:rPr>
                  </w:pPr>
                  <w:r w:rsidRPr="00625C42">
                    <w:rPr>
                      <w:rFonts w:ascii="Verdana" w:hAnsi="Verdana" w:cs="Verdana"/>
                      <w:color w:val="575757"/>
                      <w:sz w:val="17"/>
                      <w:szCs w:val="17"/>
                      <w:lang w:eastAsia="pt-BR"/>
                    </w:rPr>
                    <w:t>CREA RS182076, concluído em, 2011/1;</w:t>
                  </w:r>
                </w:p>
              </w:tc>
            </w:tr>
            <w:tr w:rsidR="001927A2" w:rsidRPr="001927A2" w:rsidTr="009B1758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78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926D6" w:rsidRPr="00625C42" w:rsidRDefault="00D926D6" w:rsidP="00D926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575757"/>
                      <w:sz w:val="17"/>
                      <w:szCs w:val="17"/>
                      <w:lang w:eastAsia="pt-BR"/>
                    </w:rPr>
                  </w:pPr>
                  <w:r w:rsidRPr="00625C42">
                    <w:rPr>
                      <w:rFonts w:ascii="Verdana" w:hAnsi="Verdana" w:cs="Verdana"/>
                      <w:color w:val="575757"/>
                      <w:sz w:val="17"/>
                      <w:szCs w:val="17"/>
                      <w:lang w:eastAsia="pt-BR"/>
                    </w:rPr>
                    <w:t xml:space="preserve">Em Andamento: </w:t>
                  </w:r>
                  <w:r w:rsidRPr="00AB72D8">
                    <w:rPr>
                      <w:rFonts w:ascii="Verdana" w:hAnsi="Verdana" w:cs="Verdana"/>
                      <w:b/>
                      <w:color w:val="575757"/>
                      <w:sz w:val="17"/>
                      <w:szCs w:val="17"/>
                      <w:lang w:eastAsia="pt-BR"/>
                    </w:rPr>
                    <w:t>Especialização em Engenharia de Segurança do Trabalho</w:t>
                  </w:r>
                  <w:r w:rsidRPr="00625C42">
                    <w:rPr>
                      <w:rFonts w:ascii="Verdana" w:hAnsi="Verdana" w:cs="Verdana"/>
                      <w:color w:val="575757"/>
                      <w:sz w:val="17"/>
                      <w:szCs w:val="17"/>
                      <w:lang w:eastAsia="pt-BR"/>
                    </w:rPr>
                    <w:t>;</w:t>
                  </w:r>
                </w:p>
                <w:p w:rsidR="00D926D6" w:rsidRPr="00625C42" w:rsidRDefault="00D926D6" w:rsidP="00D926D6">
                  <w:pPr>
                    <w:spacing w:after="0" w:line="240" w:lineRule="auto"/>
                    <w:rPr>
                      <w:rFonts w:ascii="Verdana" w:hAnsi="Verdana" w:cs="Verdana"/>
                      <w:color w:val="575757"/>
                      <w:sz w:val="17"/>
                      <w:szCs w:val="17"/>
                      <w:lang w:eastAsia="pt-BR"/>
                    </w:rPr>
                  </w:pPr>
                  <w:r w:rsidRPr="00625C42">
                    <w:rPr>
                      <w:rFonts w:ascii="Verdana" w:hAnsi="Verdana" w:cs="Verdana"/>
                      <w:color w:val="575757"/>
                      <w:sz w:val="17"/>
                      <w:szCs w:val="17"/>
                      <w:lang w:eastAsia="pt-BR"/>
                    </w:rPr>
                    <w:t>Instituição: UFRGS.</w:t>
                  </w:r>
                </w:p>
                <w:p w:rsidR="00625C42" w:rsidRPr="00625C42" w:rsidRDefault="00625C42" w:rsidP="00D926D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7"/>
                      <w:szCs w:val="17"/>
                      <w:lang w:eastAsia="pt-BR"/>
                    </w:rPr>
                  </w:pPr>
                </w:p>
              </w:tc>
            </w:tr>
          </w:tbl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1927A2" w:rsidRPr="001927A2" w:rsidTr="0008368A">
        <w:trPr>
          <w:trHeight w:val="405"/>
          <w:tblCellSpacing w:w="0" w:type="dxa"/>
          <w:jc w:val="center"/>
        </w:trPr>
        <w:tc>
          <w:tcPr>
            <w:tcW w:w="10050" w:type="dxa"/>
            <w:gridSpan w:val="3"/>
            <w:tcBorders>
              <w:top w:val="single" w:sz="6" w:space="0" w:color="666666"/>
              <w:bottom w:val="single" w:sz="36" w:space="0" w:color="FAFAFA"/>
            </w:tcBorders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  <w:t>Experiência Profissional</w:t>
            </w:r>
          </w:p>
        </w:tc>
      </w:tr>
      <w:tr w:rsidR="001927A2" w:rsidRPr="001927A2" w:rsidTr="001927A2">
        <w:trPr>
          <w:trHeight w:val="15"/>
          <w:tblCellSpacing w:w="0" w:type="dxa"/>
          <w:jc w:val="center"/>
        </w:trPr>
        <w:tc>
          <w:tcPr>
            <w:tcW w:w="10050" w:type="dxa"/>
            <w:gridSpan w:val="3"/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4"/>
                <w:lang w:eastAsia="pt-BR"/>
              </w:rPr>
            </w:pPr>
          </w:p>
        </w:tc>
      </w:tr>
      <w:tr w:rsidR="001927A2" w:rsidRPr="001927A2" w:rsidTr="001927A2">
        <w:trPr>
          <w:trHeight w:val="15"/>
          <w:tblCellSpacing w:w="0" w:type="dxa"/>
          <w:jc w:val="center"/>
        </w:trPr>
        <w:tc>
          <w:tcPr>
            <w:tcW w:w="10050" w:type="dxa"/>
            <w:gridSpan w:val="3"/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4"/>
                <w:lang w:eastAsia="pt-BR"/>
              </w:rPr>
            </w:pPr>
          </w:p>
        </w:tc>
      </w:tr>
      <w:tr w:rsidR="001927A2" w:rsidRPr="001927A2" w:rsidTr="001927A2">
        <w:trPr>
          <w:tblCellSpacing w:w="0" w:type="dxa"/>
          <w:jc w:val="center"/>
        </w:trPr>
        <w:tc>
          <w:tcPr>
            <w:tcW w:w="10050" w:type="dxa"/>
            <w:gridSpan w:val="3"/>
            <w:vAlign w:val="center"/>
            <w:hideMark/>
          </w:tcPr>
          <w:tbl>
            <w:tblPr>
              <w:tblW w:w="100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7800"/>
            </w:tblGrid>
            <w:tr w:rsidR="001927A2" w:rsidRPr="001927A2" w:rsidTr="009B1758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0" w:lineRule="atLeast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Empresa:</w:t>
                  </w:r>
                </w:p>
              </w:tc>
              <w:tc>
                <w:tcPr>
                  <w:tcW w:w="78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625C42" w:rsidRDefault="009B1758" w:rsidP="009B1758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pt-BR"/>
                    </w:rPr>
                  </w:pPr>
                  <w:r w:rsidRPr="00625C42">
                    <w:rPr>
                      <w:rFonts w:ascii="Verdana" w:eastAsia="Times New Roman" w:hAnsi="Verdana"/>
                      <w:b/>
                      <w:color w:val="575757"/>
                      <w:sz w:val="17"/>
                      <w:szCs w:val="17"/>
                      <w:lang w:eastAsia="pt-BR"/>
                    </w:rPr>
                    <w:t>Multiprest Consultoria e Projetos Ltda.</w:t>
                  </w:r>
                </w:p>
              </w:tc>
            </w:tr>
            <w:tr w:rsidR="001927A2" w:rsidRPr="001927A2" w:rsidTr="009B1758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0" w:lineRule="atLeast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Segmento:</w:t>
                  </w:r>
                </w:p>
              </w:tc>
              <w:tc>
                <w:tcPr>
                  <w:tcW w:w="78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157636" w:rsidP="009B175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Meio Ambiente</w:t>
                  </w:r>
                </w:p>
              </w:tc>
            </w:tr>
            <w:tr w:rsidR="001927A2" w:rsidRPr="001927A2" w:rsidTr="009B1758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Data de Início:</w:t>
                  </w:r>
                </w:p>
              </w:tc>
              <w:tc>
                <w:tcPr>
                  <w:tcW w:w="78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75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47"/>
                    <w:gridCol w:w="3447"/>
                    <w:gridCol w:w="6"/>
                  </w:tblGrid>
                  <w:tr w:rsidR="001927A2" w:rsidRPr="001927A2">
                    <w:trPr>
                      <w:tblCellSpacing w:w="0" w:type="dxa"/>
                    </w:trPr>
                    <w:tc>
                      <w:tcPr>
                        <w:tcW w:w="4050" w:type="dxa"/>
                        <w:vAlign w:val="center"/>
                        <w:hideMark/>
                      </w:tcPr>
                      <w:p w:rsidR="001927A2" w:rsidRPr="001927A2" w:rsidRDefault="001927A2" w:rsidP="001927A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450" w:type="dxa"/>
                        <w:vAlign w:val="center"/>
                        <w:hideMark/>
                      </w:tcPr>
                      <w:p w:rsidR="001927A2" w:rsidRPr="001927A2" w:rsidRDefault="001927A2" w:rsidP="001927A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27A2" w:rsidRPr="001927A2" w:rsidRDefault="001927A2" w:rsidP="001927A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1927A2" w:rsidRPr="00625C42" w:rsidRDefault="00C82D2B" w:rsidP="001927A2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</w:t>
                  </w:r>
                  <w:r w:rsidR="009B1758" w:rsidRPr="00625C42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08/03/2010 – Emprego Atual</w:t>
                  </w:r>
                </w:p>
              </w:tc>
            </w:tr>
            <w:tr w:rsidR="001927A2" w:rsidRPr="001927A2" w:rsidTr="009B1758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0" w:lineRule="atLeast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Cargo:</w:t>
                  </w:r>
                </w:p>
              </w:tc>
              <w:tc>
                <w:tcPr>
                  <w:tcW w:w="78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625C42" w:rsidRDefault="00C82D2B" w:rsidP="009B175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</w:t>
                  </w:r>
                  <w:r w:rsidR="009B1758" w:rsidRPr="00625C42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Coordenadora</w:t>
                  </w:r>
                </w:p>
              </w:tc>
            </w:tr>
            <w:tr w:rsidR="001927A2" w:rsidRPr="001927A2" w:rsidTr="009B1758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1927A2" w:rsidRPr="001927A2" w:rsidRDefault="001927A2" w:rsidP="001927A2">
                  <w:pPr>
                    <w:spacing w:after="0" w:line="0" w:lineRule="atLeast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Atribuições:</w:t>
                  </w:r>
                </w:p>
              </w:tc>
              <w:tc>
                <w:tcPr>
                  <w:tcW w:w="78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B72D8" w:rsidRDefault="00C82D2B" w:rsidP="00AB72D8">
                  <w:pPr>
                    <w:spacing w:after="0" w:line="240" w:lineRule="auto"/>
                    <w:jc w:val="both"/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</w:pP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</w:t>
                  </w:r>
                  <w:r w:rsidR="009B1758" w:rsidRPr="009B1758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Coorde</w:t>
                  </w:r>
                  <w:r w:rsidR="009B1758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nação do setor de licenciamento; </w:t>
                  </w:r>
                </w:p>
                <w:p w:rsidR="00AB72D8" w:rsidRDefault="00152EED" w:rsidP="00AB72D8">
                  <w:pPr>
                    <w:spacing w:after="0" w:line="240" w:lineRule="auto"/>
                    <w:jc w:val="both"/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</w:pP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E</w:t>
                  </w:r>
                  <w:r w:rsidR="001C70E4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laboração de planos e projetos ambientais, </w:t>
                  </w:r>
                  <w:r w:rsidR="00512E66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tais </w:t>
                  </w:r>
                  <w:r w:rsidR="001C70E4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como: Plano de Gerenciamento de Resíduos Sólidos</w:t>
                  </w:r>
                  <w:r w:rsidR="00C82D2B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– PGRS, </w:t>
                  </w:r>
                  <w:r w:rsidR="001C70E4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de Resíduos da Construção Civil</w:t>
                  </w:r>
                  <w:r w:rsidR="00C82D2B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- PGRCC</w:t>
                  </w:r>
                  <w:r w:rsidR="001C70E4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, Plano de Controle Ambiental</w:t>
                  </w:r>
                  <w:r w:rsidR="00C82D2B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– PCA</w:t>
                  </w:r>
                  <w:r w:rsidR="001C70E4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, </w:t>
                  </w:r>
                  <w:r w:rsidR="00C82D2B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Plano de Recuperação de </w:t>
                  </w:r>
                  <w:r w:rsidR="001C70E4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Áreas Degradadas</w:t>
                  </w:r>
                  <w:r w:rsidR="00C82D2B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- PRAD</w:t>
                  </w:r>
                  <w:r w:rsidR="001C70E4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, Memoriais Descrit</w:t>
                  </w:r>
                  <w:r w:rsidR="00071323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iv</w:t>
                  </w:r>
                  <w:r w:rsidR="00AB72D8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os, entre outros;</w:t>
                  </w:r>
                </w:p>
                <w:p w:rsidR="00AB72D8" w:rsidRDefault="00152EED" w:rsidP="00AB72D8">
                  <w:pPr>
                    <w:spacing w:after="0" w:line="240" w:lineRule="auto"/>
                    <w:jc w:val="both"/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</w:pP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A</w:t>
                  </w:r>
                  <w:r w:rsidR="001C70E4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companhamento na elaboração </w:t>
                  </w:r>
                  <w:r w:rsidR="00D926D6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Estudo de Impacto de </w:t>
                  </w:r>
                  <w:r w:rsidR="00C82D2B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Ambiental - EIA</w:t>
                  </w: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,</w:t>
                  </w:r>
                  <w:r w:rsidR="00512E66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Projetos de P</w:t>
                  </w:r>
                  <w:r w:rsidR="001C70E4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revenção </w:t>
                  </w: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Contra I</w:t>
                  </w:r>
                  <w:r w:rsidR="001C70E4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ncêndio</w:t>
                  </w:r>
                  <w:r w:rsidR="00C82D2B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- </w:t>
                  </w:r>
                  <w:r w:rsidR="00C82D2B" w:rsidRPr="00AB72D8">
                    <w:rPr>
                      <w:rFonts w:ascii="Verdana" w:eastAsia="Times New Roman" w:hAnsi="Verdana"/>
                      <w:b/>
                      <w:color w:val="575757"/>
                      <w:sz w:val="17"/>
                      <w:szCs w:val="17"/>
                      <w:lang w:eastAsia="pt-BR"/>
                    </w:rPr>
                    <w:t>PPCI</w:t>
                  </w:r>
                  <w:r w:rsidR="001C70E4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e </w:t>
                  </w: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projetos de </w:t>
                  </w:r>
                  <w:r w:rsidR="00AB72D8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letreiro/</w:t>
                  </w: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fachada</w:t>
                  </w:r>
                  <w:r w:rsidR="00AB72D8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s;</w:t>
                  </w:r>
                </w:p>
                <w:p w:rsidR="00AA4C94" w:rsidRDefault="00C82D2B" w:rsidP="00AB72D8">
                  <w:pPr>
                    <w:spacing w:after="0" w:line="240" w:lineRule="auto"/>
                    <w:jc w:val="both"/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</w:pP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Controle de Condicionantes de Licenças e exigências técnicas; </w:t>
                  </w:r>
                  <w:r w:rsidR="00152EED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Cadastro Técnico Federal e entrega de relatórios, junto ao IBAMA</w:t>
                  </w:r>
                  <w:r w:rsidR="00AB72D8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e a</w:t>
                  </w:r>
                  <w:r w:rsidR="00AA4C94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companhamento do processo de Estação de Tratamento e Efluentes </w:t>
                  </w:r>
                  <w:r w:rsidR="00AB72D8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– ETE.</w:t>
                  </w:r>
                </w:p>
                <w:p w:rsidR="00351BD7" w:rsidRPr="001927A2" w:rsidRDefault="00351BD7" w:rsidP="00AB72D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Condução de</w:t>
                  </w:r>
                  <w:r w:rsidRPr="009B1758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processos </w:t>
                  </w: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para obtenção de licenças, tais como: Habite-se, I</w:t>
                  </w:r>
                  <w:r w:rsidRPr="009B1758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nscrição </w:t>
                  </w: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M</w:t>
                  </w:r>
                  <w:r w:rsidRPr="009B1758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unicipal, </w:t>
                  </w: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A</w:t>
                  </w:r>
                  <w:r w:rsidRPr="009B1758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lvará de </w:t>
                  </w: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F</w:t>
                  </w:r>
                  <w:r w:rsidRPr="009B1758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uncionamento,</w:t>
                  </w: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Licenças Ambientais (LP, LI, LU, LO e Isenções), Alvará de Publicidade, A</w:t>
                  </w:r>
                  <w:r w:rsidRPr="009B1758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lvará </w:t>
                  </w: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de Vigilância Sanitária e Alvará</w:t>
                  </w:r>
                  <w:r w:rsidRPr="009B1758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de Prevenção </w:t>
                  </w: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e Proteção </w:t>
                  </w:r>
                  <w:r w:rsidRPr="009B1758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Contra </w:t>
                  </w: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Incêndio - APPCI, junto aos órgãos competentes, em esfera Municipal, Estadual e Federal;</w:t>
                  </w:r>
                </w:p>
              </w:tc>
            </w:tr>
            <w:tr w:rsidR="001927A2" w:rsidRPr="001927A2">
              <w:trPr>
                <w:trHeight w:val="15"/>
                <w:tblCellSpacing w:w="0" w:type="dxa"/>
              </w:trPr>
              <w:tc>
                <w:tcPr>
                  <w:tcW w:w="10050" w:type="dxa"/>
                  <w:gridSpan w:val="2"/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15" w:lineRule="atLeas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</w:tbl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1927A2" w:rsidRPr="001927A2" w:rsidTr="001927A2">
        <w:trPr>
          <w:trHeight w:val="15"/>
          <w:tblCellSpacing w:w="0" w:type="dxa"/>
          <w:jc w:val="center"/>
        </w:trPr>
        <w:tc>
          <w:tcPr>
            <w:tcW w:w="10050" w:type="dxa"/>
            <w:gridSpan w:val="3"/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4"/>
                <w:lang w:eastAsia="pt-BR"/>
              </w:rPr>
            </w:pPr>
          </w:p>
        </w:tc>
      </w:tr>
      <w:tr w:rsidR="001927A2" w:rsidRPr="001927A2" w:rsidTr="001927A2">
        <w:trPr>
          <w:tblCellSpacing w:w="0" w:type="dxa"/>
          <w:jc w:val="center"/>
        </w:trPr>
        <w:tc>
          <w:tcPr>
            <w:tcW w:w="10050" w:type="dxa"/>
            <w:gridSpan w:val="3"/>
            <w:vAlign w:val="center"/>
            <w:hideMark/>
          </w:tcPr>
          <w:tbl>
            <w:tblPr>
              <w:tblW w:w="100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7800"/>
            </w:tblGrid>
            <w:tr w:rsidR="001927A2" w:rsidRPr="001927A2" w:rsidTr="001C70E4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0" w:lineRule="atLeast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Empresa:</w:t>
                  </w:r>
                </w:p>
              </w:tc>
              <w:tc>
                <w:tcPr>
                  <w:tcW w:w="78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625C42" w:rsidRDefault="00497592" w:rsidP="001C70E4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Verdana" w:eastAsia="Times New Roman" w:hAnsi="Verdana"/>
                      <w:b/>
                      <w:color w:val="575757"/>
                      <w:sz w:val="17"/>
                      <w:szCs w:val="17"/>
                      <w:lang w:eastAsia="pt-BR"/>
                    </w:rPr>
                    <w:t xml:space="preserve"> Grupo </w:t>
                  </w:r>
                  <w:r w:rsidR="001C70E4" w:rsidRPr="00625C42">
                    <w:rPr>
                      <w:rFonts w:ascii="Verdana" w:eastAsia="Times New Roman" w:hAnsi="Verdana"/>
                      <w:b/>
                      <w:color w:val="575757"/>
                      <w:sz w:val="17"/>
                      <w:szCs w:val="17"/>
                      <w:lang w:eastAsia="pt-BR"/>
                    </w:rPr>
                    <w:t xml:space="preserve">Solvi – </w:t>
                  </w:r>
                  <w:r>
                    <w:rPr>
                      <w:rFonts w:ascii="Verdana" w:eastAsia="Times New Roman" w:hAnsi="Verdana"/>
                      <w:b/>
                      <w:color w:val="575757"/>
                      <w:sz w:val="17"/>
                      <w:szCs w:val="17"/>
                      <w:lang w:eastAsia="pt-BR"/>
                    </w:rPr>
                    <w:t>Po</w:t>
                  </w:r>
                  <w:r w:rsidRPr="00625C42">
                    <w:rPr>
                      <w:rFonts w:ascii="Verdana" w:eastAsia="Times New Roman" w:hAnsi="Verdana"/>
                      <w:b/>
                      <w:color w:val="575757"/>
                      <w:sz w:val="17"/>
                      <w:szCs w:val="17"/>
                      <w:lang w:eastAsia="pt-BR"/>
                    </w:rPr>
                    <w:t>lo</w:t>
                  </w:r>
                  <w:r w:rsidR="001C70E4" w:rsidRPr="00625C42">
                    <w:rPr>
                      <w:rFonts w:ascii="Verdana" w:eastAsia="Times New Roman" w:hAnsi="Verdana"/>
                      <w:b/>
                      <w:color w:val="575757"/>
                      <w:sz w:val="17"/>
                      <w:szCs w:val="17"/>
                      <w:lang w:eastAsia="pt-BR"/>
                    </w:rPr>
                    <w:t xml:space="preserve"> Petroquímico</w:t>
                  </w:r>
                  <w:r w:rsidR="00AB0682" w:rsidRPr="00625C42">
                    <w:rPr>
                      <w:rFonts w:ascii="Verdana" w:eastAsia="Times New Roman" w:hAnsi="Verdana"/>
                      <w:b/>
                      <w:color w:val="575757"/>
                      <w:sz w:val="17"/>
                      <w:szCs w:val="17"/>
                      <w:lang w:eastAsia="pt-BR"/>
                    </w:rPr>
                    <w:t xml:space="preserve"> de Triunfo</w:t>
                  </w:r>
                </w:p>
              </w:tc>
            </w:tr>
            <w:tr w:rsidR="001927A2" w:rsidRPr="001927A2" w:rsidTr="001C70E4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0" w:lineRule="atLeast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Segmento:</w:t>
                  </w:r>
                </w:p>
              </w:tc>
              <w:tc>
                <w:tcPr>
                  <w:tcW w:w="78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1C70E4" w:rsidP="0088642D">
                  <w:pPr>
                    <w:spacing w:after="0" w:line="0" w:lineRule="atLeas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Gestão de Resíduos</w:t>
                  </w:r>
                  <w:r w:rsidR="00C05B7F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- GRI</w:t>
                  </w:r>
                </w:p>
              </w:tc>
            </w:tr>
            <w:tr w:rsidR="001927A2" w:rsidRPr="001927A2" w:rsidTr="001C70E4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Data de Início:</w:t>
                  </w:r>
                </w:p>
              </w:tc>
              <w:tc>
                <w:tcPr>
                  <w:tcW w:w="78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75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47"/>
                    <w:gridCol w:w="3447"/>
                    <w:gridCol w:w="6"/>
                  </w:tblGrid>
                  <w:tr w:rsidR="001927A2" w:rsidRPr="001927A2" w:rsidTr="0088642D">
                    <w:trPr>
                      <w:tblCellSpacing w:w="0" w:type="dxa"/>
                    </w:trPr>
                    <w:tc>
                      <w:tcPr>
                        <w:tcW w:w="4050" w:type="dxa"/>
                        <w:vAlign w:val="center"/>
                      </w:tcPr>
                      <w:p w:rsidR="001927A2" w:rsidRPr="001927A2" w:rsidRDefault="00497592" w:rsidP="00AB72D8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 xml:space="preserve"> </w:t>
                        </w:r>
                        <w:r w:rsidR="001C70E4" w:rsidRPr="001C70E4"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1</w:t>
                        </w:r>
                        <w:r w:rsidR="00AB72D8"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7</w:t>
                        </w:r>
                        <w:r w:rsidR="001C70E4" w:rsidRPr="001C70E4"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/1</w:t>
                        </w:r>
                        <w:r w:rsidR="00AB72D8"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1</w:t>
                        </w:r>
                        <w:r w:rsidR="001C70E4" w:rsidRPr="001C70E4"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 xml:space="preserve">/2008 </w:t>
                        </w:r>
                        <w:r w:rsidR="001C70E4" w:rsidRPr="00625C42">
                          <w:rPr>
                            <w:rFonts w:ascii="Verdana" w:eastAsia="Times New Roman" w:hAnsi="Verdana"/>
                            <w:bCs/>
                            <w:color w:val="575757"/>
                            <w:sz w:val="17"/>
                            <w:lang w:eastAsia="pt-BR"/>
                          </w:rPr>
                          <w:t>Término:</w:t>
                        </w:r>
                        <w:r w:rsidR="00AB72D8">
                          <w:rPr>
                            <w:rFonts w:ascii="Verdana" w:eastAsia="Times New Roman" w:hAnsi="Verdana"/>
                            <w:bCs/>
                            <w:color w:val="575757"/>
                            <w:sz w:val="17"/>
                            <w:lang w:eastAsia="pt-BR"/>
                          </w:rPr>
                          <w:t xml:space="preserve"> </w:t>
                        </w:r>
                        <w:r w:rsidR="00AB72D8"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03/11</w:t>
                        </w:r>
                        <w:r w:rsidR="001C70E4" w:rsidRPr="001C70E4"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/2009</w:t>
                        </w:r>
                      </w:p>
                    </w:tc>
                    <w:tc>
                      <w:tcPr>
                        <w:tcW w:w="3450" w:type="dxa"/>
                        <w:vAlign w:val="center"/>
                      </w:tcPr>
                      <w:p w:rsidR="001927A2" w:rsidRPr="001927A2" w:rsidRDefault="001927A2" w:rsidP="001927A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27A2" w:rsidRPr="001927A2" w:rsidRDefault="001927A2" w:rsidP="001927A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1927A2" w:rsidRPr="001927A2" w:rsidRDefault="001927A2" w:rsidP="001927A2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1927A2" w:rsidRPr="001927A2" w:rsidTr="001C70E4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0" w:lineRule="atLeast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Cargo:</w:t>
                  </w:r>
                </w:p>
              </w:tc>
              <w:tc>
                <w:tcPr>
                  <w:tcW w:w="78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 w:rsidR="001927A2" w:rsidRPr="001927A2" w:rsidRDefault="00497592" w:rsidP="00AB72D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</w:t>
                  </w:r>
                  <w:r w:rsidR="00AB72D8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Contrato de Meio Ambiente</w:t>
                  </w:r>
                </w:p>
              </w:tc>
            </w:tr>
            <w:tr w:rsidR="001927A2" w:rsidRPr="001927A2" w:rsidTr="00AB0682">
              <w:trPr>
                <w:trHeight w:val="774"/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1927A2" w:rsidRPr="001927A2" w:rsidRDefault="001927A2" w:rsidP="001927A2">
                  <w:pPr>
                    <w:spacing w:after="0" w:line="0" w:lineRule="atLeast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Atribuições:</w:t>
                  </w:r>
                </w:p>
              </w:tc>
              <w:tc>
                <w:tcPr>
                  <w:tcW w:w="78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 w:rsidR="001927A2" w:rsidRPr="001927A2" w:rsidRDefault="00497592" w:rsidP="004975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</w:t>
                  </w:r>
                  <w:r w:rsidR="00AB0682" w:rsidRPr="00AB0682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A</w:t>
                  </w:r>
                  <w:r w:rsidR="00AB0682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companhamento</w:t>
                  </w: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</w:t>
                  </w:r>
                  <w:r w:rsidR="00D926D6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de</w:t>
                  </w:r>
                  <w:r w:rsidR="00AB0682" w:rsidRPr="00AB0682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condicionantes</w:t>
                  </w: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</w:t>
                  </w:r>
                  <w:r w:rsidR="00D926D6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d</w:t>
                  </w: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as</w:t>
                  </w:r>
                  <w:r w:rsidR="00D926D6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</w:t>
                  </w:r>
                  <w:r w:rsidR="00AB0682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licenças ambientais</w:t>
                  </w: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e</w:t>
                  </w:r>
                  <w:r w:rsidR="00AB0682" w:rsidRPr="00AB0682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gestão de resíduos </w:t>
                  </w:r>
                  <w:r w:rsidR="00AB0682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sólidos gerados n</w:t>
                  </w:r>
                  <w:r w:rsidR="00AB0682" w:rsidRPr="00AB0682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as plantas do Polo Petroquímico; emissão de M</w:t>
                  </w:r>
                  <w:r w:rsidR="00AB0682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a</w:t>
                  </w:r>
                  <w:r w:rsidR="00AB0682" w:rsidRPr="00AB0682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n</w:t>
                  </w:r>
                  <w:r w:rsidR="00AB0682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i</w:t>
                  </w:r>
                  <w:r w:rsidR="00AB0682" w:rsidRPr="00AB0682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festo de Transporte de Resíduos – MTR</w:t>
                  </w:r>
                  <w:r w:rsidR="00071323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;</w:t>
                  </w:r>
                  <w:r w:rsidR="00AB0682" w:rsidRPr="00AB0682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elaboração de planilhas e relatórios de resíduos</w:t>
                  </w:r>
                  <w:r w:rsidR="00AB0682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sólidos</w:t>
                  </w:r>
                  <w:r w:rsidR="00071323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;</w:t>
                  </w:r>
                  <w:r w:rsidR="00AB0682" w:rsidRPr="00AB0682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vistoria</w:t>
                  </w:r>
                  <w:r w:rsidR="00071323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s</w:t>
                  </w:r>
                  <w:r w:rsidR="00AB0682" w:rsidRPr="00AB0682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em área</w:t>
                  </w:r>
                  <w:r w:rsidR="00071323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s</w:t>
                  </w:r>
                  <w:r w:rsidR="003430B1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e acompanhamento às</w:t>
                  </w:r>
                  <w:r w:rsidR="00AB0682" w:rsidRPr="00AB0682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auditorias interna</w:t>
                  </w:r>
                  <w:r w:rsidR="00AB0682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s</w:t>
                  </w:r>
                  <w:r w:rsidR="00071323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;</w:t>
                  </w: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 </w:t>
                  </w:r>
                  <w:r w:rsidR="00AB0682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execução de treinamentos e diálogos diários de segurança, saúde e meio ambiente.</w:t>
                  </w:r>
                </w:p>
              </w:tc>
            </w:tr>
            <w:tr w:rsidR="001927A2" w:rsidRPr="001927A2">
              <w:trPr>
                <w:trHeight w:val="15"/>
                <w:tblCellSpacing w:w="0" w:type="dxa"/>
              </w:trPr>
              <w:tc>
                <w:tcPr>
                  <w:tcW w:w="10050" w:type="dxa"/>
                  <w:gridSpan w:val="2"/>
                  <w:vAlign w:val="center"/>
                  <w:hideMark/>
                </w:tcPr>
                <w:p w:rsidR="00AB0682" w:rsidRDefault="001927A2" w:rsidP="001927A2">
                  <w:pPr>
                    <w:spacing w:after="0" w:line="15" w:lineRule="atLeas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D926D6" w:rsidRDefault="00D926D6" w:rsidP="001927A2">
                  <w:pPr>
                    <w:spacing w:after="0" w:line="15" w:lineRule="atLeas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  <w:p w:rsidR="00D926D6" w:rsidRDefault="00D926D6" w:rsidP="001927A2">
                  <w:pPr>
                    <w:spacing w:after="0" w:line="15" w:lineRule="atLeas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  <w:p w:rsidR="00D926D6" w:rsidRPr="001927A2" w:rsidRDefault="00D926D6" w:rsidP="001927A2">
                  <w:pPr>
                    <w:spacing w:after="0" w:line="15" w:lineRule="atLeas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  <w:tbl>
                  <w:tblPr>
                    <w:tblW w:w="100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0"/>
                    <w:gridCol w:w="7800"/>
                  </w:tblGrid>
                  <w:tr w:rsidR="00AB0682" w:rsidRPr="001927A2" w:rsidTr="006B406C">
                    <w:trPr>
                      <w:tblCellSpacing w:w="0" w:type="dxa"/>
                    </w:trPr>
                    <w:tc>
                      <w:tcPr>
                        <w:tcW w:w="225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AB0682" w:rsidRPr="001927A2" w:rsidRDefault="00AB0682" w:rsidP="006B406C">
                        <w:pPr>
                          <w:spacing w:after="0" w:line="0" w:lineRule="atLeast"/>
                          <w:jc w:val="righ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927A2"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>Empresa:</w:t>
                        </w:r>
                      </w:p>
                    </w:tc>
                    <w:tc>
                      <w:tcPr>
                        <w:tcW w:w="780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AB0682" w:rsidRPr="00625C42" w:rsidRDefault="00AB72D8" w:rsidP="00AB068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b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color w:val="575757"/>
                            <w:sz w:val="17"/>
                            <w:szCs w:val="17"/>
                            <w:lang w:eastAsia="pt-BR"/>
                          </w:rPr>
                          <w:t xml:space="preserve"> </w:t>
                        </w:r>
                        <w:r w:rsidR="00AB0682" w:rsidRPr="00625C42">
                          <w:rPr>
                            <w:rFonts w:ascii="Verdana" w:eastAsia="Times New Roman" w:hAnsi="Verdana"/>
                            <w:b/>
                            <w:color w:val="575757"/>
                            <w:sz w:val="17"/>
                            <w:szCs w:val="17"/>
                            <w:lang w:eastAsia="pt-BR"/>
                          </w:rPr>
                          <w:t>Fundação Estadual de Proteção Ambiental - FEPAM</w:t>
                        </w:r>
                      </w:p>
                    </w:tc>
                  </w:tr>
                  <w:tr w:rsidR="00AB0682" w:rsidRPr="001927A2" w:rsidTr="006B406C">
                    <w:trPr>
                      <w:tblCellSpacing w:w="0" w:type="dxa"/>
                    </w:trPr>
                    <w:tc>
                      <w:tcPr>
                        <w:tcW w:w="225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AB0682" w:rsidRPr="001927A2" w:rsidRDefault="00AB0682" w:rsidP="006B406C">
                        <w:pPr>
                          <w:spacing w:after="0" w:line="0" w:lineRule="atLeast"/>
                          <w:jc w:val="righ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927A2"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>Segmento:</w:t>
                        </w:r>
                      </w:p>
                    </w:tc>
                    <w:tc>
                      <w:tcPr>
                        <w:tcW w:w="780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AB0682" w:rsidRPr="001927A2" w:rsidRDefault="00AB0682" w:rsidP="00AB0682">
                        <w:pPr>
                          <w:spacing w:after="0" w:line="0" w:lineRule="atLeas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 xml:space="preserve"> Meio Ambiente – Licenciamento Industrial</w:t>
                        </w:r>
                      </w:p>
                    </w:tc>
                  </w:tr>
                  <w:tr w:rsidR="00AB0682" w:rsidRPr="001927A2" w:rsidTr="006B406C">
                    <w:trPr>
                      <w:tblCellSpacing w:w="0" w:type="dxa"/>
                    </w:trPr>
                    <w:tc>
                      <w:tcPr>
                        <w:tcW w:w="225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AB0682" w:rsidRPr="001927A2" w:rsidRDefault="00AB0682" w:rsidP="006B406C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927A2"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>Data de Início:</w:t>
                        </w:r>
                      </w:p>
                    </w:tc>
                    <w:tc>
                      <w:tcPr>
                        <w:tcW w:w="780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75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47"/>
                          <w:gridCol w:w="3447"/>
                          <w:gridCol w:w="6"/>
                        </w:tblGrid>
                        <w:tr w:rsidR="00AB0682" w:rsidRPr="001927A2" w:rsidTr="006B406C">
                          <w:trPr>
                            <w:tblCellSpacing w:w="0" w:type="dxa"/>
                          </w:trPr>
                          <w:tc>
                            <w:tcPr>
                              <w:tcW w:w="4050" w:type="dxa"/>
                              <w:vAlign w:val="center"/>
                            </w:tcPr>
                            <w:p w:rsidR="00AB0682" w:rsidRPr="001927A2" w:rsidRDefault="00AB72D8" w:rsidP="00AB72D8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 xml:space="preserve"> 23</w:t>
                              </w:r>
                              <w:r w:rsidR="00AB0682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/06</w:t>
                              </w:r>
                              <w:r w:rsidR="00AB0682" w:rsidRPr="001C70E4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 xml:space="preserve">/2008 </w:t>
                              </w:r>
                              <w:r w:rsidRPr="00625C42">
                                <w:rPr>
                                  <w:rFonts w:ascii="Verdana" w:eastAsia="Times New Roman" w:hAnsi="Verdana"/>
                                  <w:bCs/>
                                  <w:color w:val="575757"/>
                                  <w:sz w:val="17"/>
                                  <w:lang w:eastAsia="pt-BR"/>
                                </w:rPr>
                                <w:t xml:space="preserve">Término: </w:t>
                              </w:r>
                              <w:r w:rsidR="00AB0682" w:rsidRPr="00AB0682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2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3</w:t>
                              </w:r>
                              <w:r w:rsidR="00AB0682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/1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0</w:t>
                              </w:r>
                              <w:r w:rsidR="00AB0682" w:rsidRPr="001C70E4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/200</w:t>
                              </w:r>
                              <w:r w:rsidR="00AB0682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3450" w:type="dxa"/>
                              <w:vAlign w:val="center"/>
                            </w:tcPr>
                            <w:p w:rsidR="00AB0682" w:rsidRPr="001927A2" w:rsidRDefault="00AB0682" w:rsidP="006B406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B0682" w:rsidRPr="001927A2" w:rsidRDefault="00AB0682" w:rsidP="006B406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AB0682" w:rsidRPr="001927A2" w:rsidRDefault="00AB0682" w:rsidP="006B406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AB0682" w:rsidRPr="001927A2" w:rsidTr="006B406C">
                    <w:trPr>
                      <w:tblCellSpacing w:w="0" w:type="dxa"/>
                    </w:trPr>
                    <w:tc>
                      <w:tcPr>
                        <w:tcW w:w="225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AB0682" w:rsidRPr="001927A2" w:rsidRDefault="00AB0682" w:rsidP="006B406C">
                        <w:pPr>
                          <w:spacing w:after="0" w:line="0" w:lineRule="atLeast"/>
                          <w:jc w:val="righ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927A2"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>Cargo:</w:t>
                        </w:r>
                      </w:p>
                    </w:tc>
                    <w:tc>
                      <w:tcPr>
                        <w:tcW w:w="780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</w:tcPr>
                      <w:p w:rsidR="00AB0682" w:rsidRPr="001927A2" w:rsidRDefault="00AB0682" w:rsidP="006B406C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C70E4"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Estágio</w:t>
                        </w:r>
                      </w:p>
                    </w:tc>
                  </w:tr>
                  <w:tr w:rsidR="00AB0682" w:rsidRPr="001927A2" w:rsidTr="006B406C">
                    <w:trPr>
                      <w:trHeight w:val="774"/>
                      <w:tblCellSpacing w:w="0" w:type="dxa"/>
                    </w:trPr>
                    <w:tc>
                      <w:tcPr>
                        <w:tcW w:w="225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hideMark/>
                      </w:tcPr>
                      <w:p w:rsidR="00AB0682" w:rsidRPr="001927A2" w:rsidRDefault="00AB0682" w:rsidP="006B406C">
                        <w:pPr>
                          <w:spacing w:after="0" w:line="0" w:lineRule="atLeast"/>
                          <w:jc w:val="righ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927A2"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>Atribuições:</w:t>
                        </w:r>
                      </w:p>
                    </w:tc>
                    <w:tc>
                      <w:tcPr>
                        <w:tcW w:w="780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</w:tcPr>
                      <w:p w:rsidR="00D926D6" w:rsidRPr="00625C42" w:rsidRDefault="00AB72D8" w:rsidP="00AB72D8">
                        <w:pPr>
                          <w:spacing w:after="0" w:line="240" w:lineRule="auto"/>
                          <w:jc w:val="both"/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 xml:space="preserve"> </w:t>
                        </w:r>
                        <w:r w:rsidR="00AB0682" w:rsidRPr="00AB0682"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A</w:t>
                        </w:r>
                        <w:r w:rsidR="00AB0682"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companhamento</w:t>
                        </w:r>
                        <w:r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 xml:space="preserve"> </w:t>
                        </w:r>
                        <w:r w:rsidR="0052163A"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de</w:t>
                        </w:r>
                        <w:r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 xml:space="preserve"> </w:t>
                        </w:r>
                        <w:r w:rsidR="00AB0682"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vistorias técnicas</w:t>
                        </w:r>
                        <w:r w:rsidR="00071323"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 xml:space="preserve"> </w:t>
                        </w:r>
                        <w:r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do setor de análise de documentos referentes ao</w:t>
                        </w:r>
                        <w:r w:rsidR="00071323"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 xml:space="preserve"> </w:t>
                        </w:r>
                        <w:r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 xml:space="preserve">licenciamento de atividades de </w:t>
                        </w:r>
                        <w:r w:rsidR="00071323"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ind</w:t>
                        </w:r>
                        <w:r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u</w:t>
                        </w:r>
                        <w:r w:rsidR="00071323"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stria</w:t>
                        </w:r>
                        <w:r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i</w:t>
                        </w:r>
                        <w:r w:rsidR="00071323"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s</w:t>
                        </w:r>
                        <w:r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, contendo informações técnicas quanto aos efluentes líquidos industriais, resíduos sólidos e emissões atmosféricas, entre outras atividades.</w:t>
                        </w:r>
                      </w:p>
                    </w:tc>
                  </w:tr>
                  <w:tr w:rsidR="00AB0682" w:rsidRPr="001927A2" w:rsidTr="006B406C">
                    <w:trPr>
                      <w:trHeight w:val="15"/>
                      <w:tblCellSpacing w:w="0" w:type="dxa"/>
                    </w:trPr>
                    <w:tc>
                      <w:tcPr>
                        <w:tcW w:w="10050" w:type="dxa"/>
                        <w:gridSpan w:val="2"/>
                        <w:vAlign w:val="center"/>
                        <w:hideMark/>
                      </w:tcPr>
                      <w:p w:rsidR="00AB0682" w:rsidRPr="001927A2" w:rsidRDefault="00AB0682" w:rsidP="006B406C">
                        <w:pPr>
                          <w:spacing w:after="0" w:line="15" w:lineRule="atLeas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927A2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  <w:t> </w:t>
                        </w:r>
                      </w:p>
                    </w:tc>
                  </w:tr>
                  <w:tr w:rsidR="00D926D6" w:rsidRPr="001927A2" w:rsidTr="00A46BE1">
                    <w:trPr>
                      <w:tblCellSpacing w:w="0" w:type="dxa"/>
                    </w:trPr>
                    <w:tc>
                      <w:tcPr>
                        <w:tcW w:w="225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D926D6" w:rsidRPr="001927A2" w:rsidRDefault="00D926D6" w:rsidP="00A46BE1">
                        <w:pPr>
                          <w:spacing w:after="0" w:line="0" w:lineRule="atLeast"/>
                          <w:jc w:val="righ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927A2"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>Empresa:</w:t>
                        </w:r>
                      </w:p>
                    </w:tc>
                    <w:tc>
                      <w:tcPr>
                        <w:tcW w:w="780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D926D6" w:rsidRPr="00625C42" w:rsidRDefault="00AB72D8" w:rsidP="00A46BE1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b/>
                            <w:sz w:val="17"/>
                            <w:szCs w:val="17"/>
                            <w:lang w:eastAsia="pt-BR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color w:val="575757"/>
                            <w:sz w:val="17"/>
                            <w:szCs w:val="17"/>
                            <w:lang w:eastAsia="pt-BR"/>
                          </w:rPr>
                          <w:t xml:space="preserve"> </w:t>
                        </w:r>
                        <w:r w:rsidR="00D926D6" w:rsidRPr="00625C42">
                          <w:rPr>
                            <w:rFonts w:ascii="Verdana" w:hAnsi="Verdana" w:cs="Verdana"/>
                            <w:b/>
                            <w:color w:val="575757"/>
                            <w:sz w:val="17"/>
                            <w:szCs w:val="17"/>
                            <w:lang w:eastAsia="pt-BR"/>
                          </w:rPr>
                          <w:t>Prefeitura Municipal de Butiá</w:t>
                        </w:r>
                      </w:p>
                    </w:tc>
                  </w:tr>
                  <w:tr w:rsidR="00D926D6" w:rsidRPr="001927A2" w:rsidTr="00A46BE1">
                    <w:trPr>
                      <w:tblCellSpacing w:w="0" w:type="dxa"/>
                    </w:trPr>
                    <w:tc>
                      <w:tcPr>
                        <w:tcW w:w="225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D926D6" w:rsidRPr="001927A2" w:rsidRDefault="00D926D6" w:rsidP="00A46BE1">
                        <w:pPr>
                          <w:spacing w:after="0" w:line="0" w:lineRule="atLeast"/>
                          <w:jc w:val="righ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927A2"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>Segmento:</w:t>
                        </w:r>
                      </w:p>
                    </w:tc>
                    <w:tc>
                      <w:tcPr>
                        <w:tcW w:w="780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D926D6" w:rsidRPr="00625C42" w:rsidRDefault="00D926D6" w:rsidP="00A46BE1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17"/>
                            <w:szCs w:val="17"/>
                            <w:lang w:eastAsia="pt-BR"/>
                          </w:rPr>
                        </w:pPr>
                        <w:r w:rsidRPr="00625C42">
                          <w:rPr>
                            <w:rFonts w:ascii="Verdana" w:hAnsi="Verdana" w:cs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Secretaria de Meio Ambiente – Educação Ambiental</w:t>
                        </w:r>
                      </w:p>
                    </w:tc>
                  </w:tr>
                  <w:tr w:rsidR="00D926D6" w:rsidRPr="001927A2" w:rsidTr="00A46BE1">
                    <w:trPr>
                      <w:tblCellSpacing w:w="0" w:type="dxa"/>
                    </w:trPr>
                    <w:tc>
                      <w:tcPr>
                        <w:tcW w:w="225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D926D6" w:rsidRPr="001927A2" w:rsidRDefault="00D926D6" w:rsidP="00A46BE1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927A2"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>Data de Início:</w:t>
                        </w:r>
                      </w:p>
                    </w:tc>
                    <w:tc>
                      <w:tcPr>
                        <w:tcW w:w="780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75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47"/>
                          <w:gridCol w:w="3447"/>
                          <w:gridCol w:w="6"/>
                        </w:tblGrid>
                        <w:tr w:rsidR="00D926D6" w:rsidRPr="001927A2" w:rsidTr="00A46BE1">
                          <w:trPr>
                            <w:tblCellSpacing w:w="0" w:type="dxa"/>
                          </w:trPr>
                          <w:tc>
                            <w:tcPr>
                              <w:tcW w:w="4050" w:type="dxa"/>
                              <w:vAlign w:val="center"/>
                              <w:hideMark/>
                            </w:tcPr>
                            <w:p w:rsidR="00D926D6" w:rsidRPr="001927A2" w:rsidRDefault="00D926D6" w:rsidP="00A46B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3450" w:type="dxa"/>
                              <w:vAlign w:val="center"/>
                              <w:hideMark/>
                            </w:tcPr>
                            <w:p w:rsidR="00D926D6" w:rsidRPr="001927A2" w:rsidRDefault="00D926D6" w:rsidP="00A46B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926D6" w:rsidRPr="001927A2" w:rsidRDefault="00D926D6" w:rsidP="00A46B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D926D6" w:rsidRPr="00625C42" w:rsidRDefault="00625C42" w:rsidP="00625C4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625C42"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03</w:t>
                        </w:r>
                        <w:r w:rsidR="00D926D6" w:rsidRPr="00625C42"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/0</w:t>
                        </w:r>
                        <w:r w:rsidRPr="00625C42"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9</w:t>
                        </w:r>
                        <w:r w:rsidR="00D926D6" w:rsidRPr="00625C42"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/20</w:t>
                        </w:r>
                        <w:r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07</w:t>
                        </w:r>
                        <w:r w:rsidRPr="00625C42">
                          <w:rPr>
                            <w:rFonts w:ascii="Verdana" w:eastAsia="Times New Roman" w:hAnsi="Verdana"/>
                            <w:bCs/>
                            <w:color w:val="575757"/>
                            <w:sz w:val="17"/>
                            <w:lang w:eastAsia="pt-BR"/>
                          </w:rPr>
                          <w:t xml:space="preserve">Término: </w:t>
                        </w:r>
                        <w:r w:rsidRPr="00625C42"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30/05/2008</w:t>
                        </w:r>
                      </w:p>
                    </w:tc>
                  </w:tr>
                  <w:tr w:rsidR="00D926D6" w:rsidRPr="001927A2" w:rsidTr="00A46BE1">
                    <w:trPr>
                      <w:tblCellSpacing w:w="0" w:type="dxa"/>
                    </w:trPr>
                    <w:tc>
                      <w:tcPr>
                        <w:tcW w:w="225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D926D6" w:rsidRPr="001927A2" w:rsidRDefault="00D926D6" w:rsidP="00A46BE1">
                        <w:pPr>
                          <w:spacing w:after="0" w:line="0" w:lineRule="atLeast"/>
                          <w:jc w:val="righ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927A2"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>Cargo:</w:t>
                        </w:r>
                      </w:p>
                    </w:tc>
                    <w:tc>
                      <w:tcPr>
                        <w:tcW w:w="780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D926D6" w:rsidRPr="00625C42" w:rsidRDefault="00625C42" w:rsidP="00625C4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625C42"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Estágio</w:t>
                        </w:r>
                      </w:p>
                    </w:tc>
                  </w:tr>
                  <w:tr w:rsidR="00D926D6" w:rsidRPr="001927A2" w:rsidTr="00A46BE1">
                    <w:trPr>
                      <w:tblCellSpacing w:w="0" w:type="dxa"/>
                    </w:trPr>
                    <w:tc>
                      <w:tcPr>
                        <w:tcW w:w="225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hideMark/>
                      </w:tcPr>
                      <w:p w:rsidR="00D926D6" w:rsidRPr="001927A2" w:rsidRDefault="00D926D6" w:rsidP="00A46BE1">
                        <w:pPr>
                          <w:spacing w:after="0" w:line="0" w:lineRule="atLeast"/>
                          <w:jc w:val="righ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927A2"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>Atribuições:</w:t>
                        </w:r>
                      </w:p>
                    </w:tc>
                    <w:tc>
                      <w:tcPr>
                        <w:tcW w:w="780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D926D6" w:rsidRPr="001927A2" w:rsidRDefault="00625C42" w:rsidP="00625C42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bookmarkStart w:id="0" w:name="_GoBack"/>
                        <w:bookmarkEnd w:id="0"/>
                        <w:r w:rsidRPr="00625C42"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Palestras e atividades de educação ambiental, junto às escolasmunicipais do município de Butiá.</w:t>
                        </w:r>
                      </w:p>
                    </w:tc>
                  </w:tr>
                  <w:tr w:rsidR="00D926D6" w:rsidRPr="001927A2" w:rsidTr="00A46BE1">
                    <w:trPr>
                      <w:trHeight w:val="15"/>
                      <w:tblCellSpacing w:w="0" w:type="dxa"/>
                    </w:trPr>
                    <w:tc>
                      <w:tcPr>
                        <w:tcW w:w="10050" w:type="dxa"/>
                        <w:gridSpan w:val="2"/>
                        <w:vAlign w:val="center"/>
                        <w:hideMark/>
                      </w:tcPr>
                      <w:p w:rsidR="00D926D6" w:rsidRPr="001927A2" w:rsidRDefault="00D926D6" w:rsidP="00A46BE1">
                        <w:pPr>
                          <w:spacing w:after="0" w:line="15" w:lineRule="atLeas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927A2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  <w:t> </w:t>
                        </w:r>
                      </w:p>
                    </w:tc>
                  </w:tr>
                </w:tbl>
                <w:p w:rsidR="001927A2" w:rsidRPr="001927A2" w:rsidRDefault="001927A2" w:rsidP="001927A2">
                  <w:pPr>
                    <w:spacing w:after="0" w:line="15" w:lineRule="atLeas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1927A2" w:rsidRPr="001927A2" w:rsidTr="0008368A">
        <w:trPr>
          <w:trHeight w:val="405"/>
          <w:tblCellSpacing w:w="0" w:type="dxa"/>
          <w:jc w:val="center"/>
        </w:trPr>
        <w:tc>
          <w:tcPr>
            <w:tcW w:w="10050" w:type="dxa"/>
            <w:gridSpan w:val="3"/>
            <w:tcBorders>
              <w:top w:val="single" w:sz="6" w:space="0" w:color="666666"/>
              <w:bottom w:val="single" w:sz="36" w:space="0" w:color="FAFAFA"/>
            </w:tcBorders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  <w:lastRenderedPageBreak/>
              <w:t>Conhecimentos de Informática</w:t>
            </w:r>
          </w:p>
        </w:tc>
      </w:tr>
      <w:tr w:rsidR="001927A2" w:rsidRPr="001927A2" w:rsidTr="001927A2">
        <w:trPr>
          <w:trHeight w:val="15"/>
          <w:tblCellSpacing w:w="0" w:type="dxa"/>
          <w:jc w:val="center"/>
        </w:trPr>
        <w:tc>
          <w:tcPr>
            <w:tcW w:w="10050" w:type="dxa"/>
            <w:gridSpan w:val="3"/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4"/>
                <w:lang w:eastAsia="pt-BR"/>
              </w:rPr>
            </w:pPr>
          </w:p>
        </w:tc>
      </w:tr>
      <w:tr w:rsidR="001927A2" w:rsidRPr="001927A2" w:rsidTr="001927A2">
        <w:trPr>
          <w:tblCellSpacing w:w="0" w:type="dxa"/>
          <w:jc w:val="center"/>
        </w:trPr>
        <w:tc>
          <w:tcPr>
            <w:tcW w:w="10050" w:type="dxa"/>
            <w:gridSpan w:val="3"/>
            <w:vAlign w:val="center"/>
            <w:hideMark/>
          </w:tcPr>
          <w:tbl>
            <w:tblPr>
              <w:tblW w:w="78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0"/>
            </w:tblGrid>
            <w:tr w:rsidR="00625C42" w:rsidRPr="001927A2" w:rsidTr="00625C42">
              <w:trPr>
                <w:tblCellSpacing w:w="0" w:type="dxa"/>
              </w:trPr>
              <w:tc>
                <w:tcPr>
                  <w:tcW w:w="78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 w:rsidR="00625C42" w:rsidRPr="001927A2" w:rsidRDefault="00625C42" w:rsidP="0052163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52163A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Pacote Office, AutoCAD, Project</w:t>
                  </w: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, Visio, Oracle, SAP, outros.</w:t>
                  </w:r>
                </w:p>
              </w:tc>
            </w:tr>
            <w:tr w:rsidR="00625C42" w:rsidRPr="001927A2" w:rsidTr="00625C42">
              <w:trPr>
                <w:tblCellSpacing w:w="0" w:type="dxa"/>
              </w:trPr>
              <w:tc>
                <w:tcPr>
                  <w:tcW w:w="78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 w:rsidR="00625C42" w:rsidRDefault="00625C42" w:rsidP="0052163A">
                  <w:pPr>
                    <w:spacing w:after="0" w:line="240" w:lineRule="auto"/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</w:pP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Experiência com m</w:t>
                  </w:r>
                  <w:r w:rsidRPr="0052163A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edições </w:t>
                  </w:r>
                  <w:r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 xml:space="preserve">em campo, </w:t>
                  </w:r>
                  <w:r w:rsidRPr="0052163A"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  <w:t>com GPSGarmin.</w:t>
                  </w:r>
                </w:p>
                <w:p w:rsidR="00625C42" w:rsidRPr="0052163A" w:rsidRDefault="00625C42" w:rsidP="0052163A">
                  <w:pPr>
                    <w:spacing w:after="0" w:line="240" w:lineRule="auto"/>
                    <w:rPr>
                      <w:rFonts w:ascii="Verdana" w:eastAsia="Times New Roman" w:hAnsi="Verdana"/>
                      <w:color w:val="575757"/>
                      <w:sz w:val="17"/>
                      <w:szCs w:val="17"/>
                      <w:lang w:eastAsia="pt-BR"/>
                    </w:rPr>
                  </w:pPr>
                </w:p>
              </w:tc>
            </w:tr>
          </w:tbl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1927A2" w:rsidRPr="001927A2" w:rsidTr="0088642D">
        <w:trPr>
          <w:trHeight w:val="732"/>
          <w:tblCellSpacing w:w="0" w:type="dxa"/>
          <w:jc w:val="center"/>
        </w:trPr>
        <w:tc>
          <w:tcPr>
            <w:tcW w:w="10050" w:type="dxa"/>
            <w:gridSpan w:val="3"/>
            <w:vAlign w:val="center"/>
          </w:tcPr>
          <w:p w:rsidR="001927A2" w:rsidRPr="00F27816" w:rsidRDefault="0052163A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52163A"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  <w:t>Informações Complementares</w:t>
            </w:r>
          </w:p>
          <w:p w:rsidR="00AF4CCE" w:rsidRPr="00F27816" w:rsidRDefault="00AF4CCE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  <w:p w:rsidR="00C13A6F" w:rsidRDefault="0052163A" w:rsidP="00C13A6F">
            <w:pPr>
              <w:spacing w:after="0" w:line="240" w:lineRule="auto"/>
              <w:rPr>
                <w:rFonts w:ascii="Verdana" w:eastAsia="Times New Roman" w:hAnsi="Verdana"/>
                <w:color w:val="575757"/>
                <w:sz w:val="17"/>
                <w:szCs w:val="17"/>
                <w:lang w:eastAsia="pt-BR"/>
              </w:rPr>
            </w:pPr>
            <w:r w:rsidRPr="00C13A6F">
              <w:rPr>
                <w:rFonts w:ascii="Verdana" w:eastAsia="Times New Roman" w:hAnsi="Verdana"/>
                <w:color w:val="575757"/>
                <w:sz w:val="17"/>
                <w:szCs w:val="17"/>
                <w:lang w:eastAsia="pt-BR"/>
              </w:rPr>
              <w:t xml:space="preserve">Disponibilidade para viagens e troca de local </w:t>
            </w:r>
            <w:r w:rsidR="00071323">
              <w:rPr>
                <w:rFonts w:ascii="Verdana" w:eastAsia="Times New Roman" w:hAnsi="Verdana"/>
                <w:color w:val="575757"/>
                <w:sz w:val="17"/>
                <w:szCs w:val="17"/>
                <w:lang w:eastAsia="pt-BR"/>
              </w:rPr>
              <w:t>para</w:t>
            </w:r>
            <w:r w:rsidR="00255710">
              <w:rPr>
                <w:rFonts w:ascii="Verdana" w:eastAsia="Times New Roman" w:hAnsi="Verdana"/>
                <w:color w:val="575757"/>
                <w:sz w:val="17"/>
                <w:szCs w:val="17"/>
                <w:lang w:eastAsia="pt-BR"/>
              </w:rPr>
              <w:t xml:space="preserve"> </w:t>
            </w:r>
            <w:r w:rsidR="00C13A6F" w:rsidRPr="00C13A6F">
              <w:rPr>
                <w:rFonts w:ascii="Verdana" w:eastAsia="Times New Roman" w:hAnsi="Verdana"/>
                <w:color w:val="575757"/>
                <w:sz w:val="17"/>
                <w:szCs w:val="17"/>
                <w:lang w:eastAsia="pt-BR"/>
              </w:rPr>
              <w:t xml:space="preserve">residência; </w:t>
            </w:r>
          </w:p>
          <w:p w:rsidR="00AF4CCE" w:rsidRPr="00F27816" w:rsidRDefault="00C13A6F" w:rsidP="00C13A6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C13A6F">
              <w:rPr>
                <w:rFonts w:ascii="Verdana" w:eastAsia="Times New Roman" w:hAnsi="Verdana"/>
                <w:color w:val="575757"/>
                <w:sz w:val="17"/>
                <w:szCs w:val="17"/>
                <w:lang w:eastAsia="pt-BR"/>
              </w:rPr>
              <w:t>Carteira de Habi</w:t>
            </w:r>
            <w:r>
              <w:rPr>
                <w:rFonts w:ascii="Verdana" w:eastAsia="Times New Roman" w:hAnsi="Verdana"/>
                <w:color w:val="575757"/>
                <w:sz w:val="17"/>
                <w:szCs w:val="17"/>
                <w:lang w:eastAsia="pt-BR"/>
              </w:rPr>
              <w:t>l</w:t>
            </w:r>
            <w:r w:rsidRPr="00C13A6F">
              <w:rPr>
                <w:rFonts w:ascii="Verdana" w:eastAsia="Times New Roman" w:hAnsi="Verdana"/>
                <w:color w:val="575757"/>
                <w:sz w:val="17"/>
                <w:szCs w:val="17"/>
                <w:lang w:eastAsia="pt-BR"/>
              </w:rPr>
              <w:t>itação, categoria B</w:t>
            </w:r>
            <w:r>
              <w:rPr>
                <w:rFonts w:ascii="Verdana" w:eastAsia="Times New Roman" w:hAnsi="Verdana"/>
                <w:color w:val="575757"/>
                <w:sz w:val="17"/>
                <w:szCs w:val="17"/>
                <w:lang w:eastAsia="pt-BR"/>
              </w:rPr>
              <w:t>.</w:t>
            </w:r>
          </w:p>
        </w:tc>
      </w:tr>
      <w:tr w:rsidR="001927A2" w:rsidRPr="001927A2" w:rsidTr="0088642D">
        <w:trPr>
          <w:tblCellSpacing w:w="0" w:type="dxa"/>
          <w:jc w:val="center"/>
        </w:trPr>
        <w:tc>
          <w:tcPr>
            <w:tcW w:w="10050" w:type="dxa"/>
            <w:gridSpan w:val="3"/>
            <w:vAlign w:val="center"/>
          </w:tcPr>
          <w:p w:rsidR="001927A2" w:rsidRPr="00F27816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</w:tbl>
    <w:p w:rsidR="001927A2" w:rsidRPr="001927A2" w:rsidRDefault="001927A2" w:rsidP="001927A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100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0"/>
      </w:tblGrid>
      <w:tr w:rsidR="001927A2" w:rsidRPr="001927A2" w:rsidTr="001927A2">
        <w:trPr>
          <w:trHeight w:val="405"/>
          <w:tblCellSpacing w:w="0" w:type="dxa"/>
          <w:jc w:val="center"/>
        </w:trPr>
        <w:tc>
          <w:tcPr>
            <w:tcW w:w="10530" w:type="dxa"/>
            <w:tcBorders>
              <w:top w:val="single" w:sz="6" w:space="0" w:color="666666"/>
              <w:bottom w:val="single" w:sz="36" w:space="0" w:color="FAFAFA"/>
            </w:tcBorders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</w:pPr>
          </w:p>
        </w:tc>
      </w:tr>
    </w:tbl>
    <w:p w:rsidR="00271885" w:rsidRDefault="00271885"/>
    <w:sectPr w:rsidR="00271885" w:rsidSect="001927A2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D7F6C"/>
    <w:rsid w:val="00071323"/>
    <w:rsid w:val="0008368A"/>
    <w:rsid w:val="00143398"/>
    <w:rsid w:val="00152EED"/>
    <w:rsid w:val="00157636"/>
    <w:rsid w:val="001927A2"/>
    <w:rsid w:val="001C70E4"/>
    <w:rsid w:val="001E543B"/>
    <w:rsid w:val="00255710"/>
    <w:rsid w:val="00271885"/>
    <w:rsid w:val="00304582"/>
    <w:rsid w:val="003430B1"/>
    <w:rsid w:val="00351BD7"/>
    <w:rsid w:val="003B269D"/>
    <w:rsid w:val="00465B2C"/>
    <w:rsid w:val="00497592"/>
    <w:rsid w:val="00512E66"/>
    <w:rsid w:val="0052163A"/>
    <w:rsid w:val="005437B2"/>
    <w:rsid w:val="00625C42"/>
    <w:rsid w:val="006C6804"/>
    <w:rsid w:val="0081231C"/>
    <w:rsid w:val="008243E8"/>
    <w:rsid w:val="00864241"/>
    <w:rsid w:val="0088642D"/>
    <w:rsid w:val="009B1758"/>
    <w:rsid w:val="00A647C9"/>
    <w:rsid w:val="00AA4C94"/>
    <w:rsid w:val="00AB0682"/>
    <w:rsid w:val="00AB72D8"/>
    <w:rsid w:val="00AF4CCE"/>
    <w:rsid w:val="00C05B7F"/>
    <w:rsid w:val="00C13A6F"/>
    <w:rsid w:val="00C82D2B"/>
    <w:rsid w:val="00CD7F6C"/>
    <w:rsid w:val="00CE4005"/>
    <w:rsid w:val="00D0459A"/>
    <w:rsid w:val="00D21442"/>
    <w:rsid w:val="00D926D6"/>
    <w:rsid w:val="00D92C20"/>
    <w:rsid w:val="00E53449"/>
    <w:rsid w:val="00E8341F"/>
    <w:rsid w:val="00F27816"/>
    <w:rsid w:val="00F62605"/>
    <w:rsid w:val="00F91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88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ulo1">
    <w:name w:val="titulo1"/>
    <w:rsid w:val="001927A2"/>
    <w:rPr>
      <w:rFonts w:ascii="Verdana" w:hAnsi="Verdana" w:hint="default"/>
      <w:b/>
      <w:bCs/>
      <w:color w:val="575757"/>
      <w:sz w:val="17"/>
      <w:szCs w:val="17"/>
    </w:rPr>
  </w:style>
  <w:style w:type="character" w:customStyle="1" w:styleId="string1">
    <w:name w:val="string1"/>
    <w:rsid w:val="001927A2"/>
    <w:rPr>
      <w:rFonts w:ascii="Verdana" w:hAnsi="Verdana" w:hint="default"/>
      <w:color w:val="575757"/>
      <w:sz w:val="17"/>
      <w:szCs w:val="17"/>
    </w:rPr>
  </w:style>
  <w:style w:type="paragraph" w:styleId="NormalWeb">
    <w:name w:val="Normal (Web)"/>
    <w:basedOn w:val="Normal"/>
    <w:uiPriority w:val="99"/>
    <w:unhideWhenUsed/>
    <w:rsid w:val="001927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927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88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ulo1">
    <w:name w:val="titulo1"/>
    <w:rsid w:val="001927A2"/>
    <w:rPr>
      <w:rFonts w:ascii="Verdana" w:hAnsi="Verdana" w:hint="default"/>
      <w:b/>
      <w:bCs/>
      <w:color w:val="575757"/>
      <w:sz w:val="17"/>
      <w:szCs w:val="17"/>
    </w:rPr>
  </w:style>
  <w:style w:type="character" w:customStyle="1" w:styleId="string1">
    <w:name w:val="string1"/>
    <w:rsid w:val="001927A2"/>
    <w:rPr>
      <w:rFonts w:ascii="Verdana" w:hAnsi="Verdana" w:hint="default"/>
      <w:color w:val="575757"/>
      <w:sz w:val="17"/>
      <w:szCs w:val="17"/>
    </w:rPr>
  </w:style>
  <w:style w:type="paragraph" w:styleId="NormalWeb">
    <w:name w:val="Normal (Web)"/>
    <w:basedOn w:val="Normal"/>
    <w:uiPriority w:val="99"/>
    <w:unhideWhenUsed/>
    <w:rsid w:val="001927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92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ila\AppData\Roaming\Microsoft\Modelos\TP101992884_template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7CC683B-CAB4-49FC-8F50-E2EB6B9EFD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TP101992884_template(2)</Template>
  <TotalTime>146</TotalTime>
  <Pages>2</Pages>
  <Words>535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Curriculo Profissional_Erick Ferreira Lopes</vt:lpstr>
      <vt:lpstr/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 Profissional_Erick Ferreira Lopes</dc:title>
  <dc:creator>Camila</dc:creator>
  <cp:lastModifiedBy>Camila</cp:lastModifiedBy>
  <cp:revision>22</cp:revision>
  <cp:lastPrinted>2015-06-19T15:20:00Z</cp:lastPrinted>
  <dcterms:created xsi:type="dcterms:W3CDTF">2015-01-20T01:13:00Z</dcterms:created>
  <dcterms:modified xsi:type="dcterms:W3CDTF">2016-01-19T15:14:00Z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TC019928859991</vt:lpwstr>
  </property>
</Properties>
</file>