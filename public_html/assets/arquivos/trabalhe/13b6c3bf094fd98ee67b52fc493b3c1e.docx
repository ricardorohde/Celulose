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97" w:rsidRPr="00E80981" w:rsidRDefault="00C90097" w:rsidP="00F84E96">
      <w:pPr>
        <w:jc w:val="center"/>
        <w:rPr>
          <w:rFonts w:ascii="Arial" w:hAnsi="Arial" w:cs="Arial"/>
          <w:sz w:val="44"/>
          <w:szCs w:val="44"/>
        </w:rPr>
      </w:pPr>
      <w:r w:rsidRPr="00E80981">
        <w:rPr>
          <w:rFonts w:ascii="Arial" w:hAnsi="Arial" w:cs="Arial"/>
          <w:sz w:val="44"/>
          <w:szCs w:val="44"/>
        </w:rPr>
        <w:t>Rafael Carvalho de Oliveira</w:t>
      </w:r>
    </w:p>
    <w:p w:rsidR="00C90097" w:rsidRDefault="00C90097" w:rsidP="00F84E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23 anos</w:t>
      </w:r>
    </w:p>
    <w:p w:rsidR="00C90097" w:rsidRPr="00F84E96" w:rsidRDefault="00C90097" w:rsidP="00F84E96">
      <w:pPr>
        <w:jc w:val="center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Rua Santa Catarina, 604 – Guaíba/RS</w:t>
      </w:r>
    </w:p>
    <w:p w:rsidR="00C90097" w:rsidRDefault="00C90097" w:rsidP="00F84E96">
      <w:pPr>
        <w:jc w:val="center"/>
      </w:pPr>
      <w:r w:rsidRPr="00F84E96">
        <w:rPr>
          <w:rFonts w:ascii="Arial" w:hAnsi="Arial" w:cs="Arial"/>
          <w:sz w:val="24"/>
          <w:szCs w:val="24"/>
        </w:rPr>
        <w:t>Telefone: (51) 9600-0692</w:t>
      </w:r>
      <w:r>
        <w:rPr>
          <w:rFonts w:ascii="Arial" w:hAnsi="Arial" w:cs="Arial"/>
          <w:sz w:val="24"/>
          <w:szCs w:val="24"/>
        </w:rPr>
        <w:t>/</w:t>
      </w:r>
      <w:r w:rsidRPr="00F84E96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8E26F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rco_rafaeloliveira@hotmail.com</w:t>
        </w:r>
      </w:hyperlink>
    </w:p>
    <w:p w:rsidR="00C90097" w:rsidRDefault="00C90097" w:rsidP="00F84E9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90097" w:rsidRPr="00F84E96" w:rsidRDefault="00C90097" w:rsidP="00F84E9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84E96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C90097" w:rsidRPr="00134FC8" w:rsidRDefault="00C90097" w:rsidP="00F84E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com competência as devidas tarefas elaboradas pela empresa, procurando uma posição de desafio que permita aplicar meus conhecimentos, focando sempre o crescimento da organização e o crescimento profissional.</w:t>
      </w:r>
    </w:p>
    <w:p w:rsidR="00C90097" w:rsidRPr="00F84E96" w:rsidRDefault="00C90097" w:rsidP="00F84E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C90097" w:rsidRDefault="00C90097" w:rsidP="00F84E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Técnica Sto. Inácio</w:t>
      </w:r>
    </w:p>
    <w:p w:rsidR="00C90097" w:rsidRPr="009424A6" w:rsidRDefault="00C90097" w:rsidP="0094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424A6">
        <w:rPr>
          <w:rFonts w:ascii="Arial" w:hAnsi="Arial" w:cs="Arial"/>
          <w:sz w:val="24"/>
          <w:szCs w:val="24"/>
        </w:rPr>
        <w:t>Técnico em Eletrônica/Concluído 2011.</w:t>
      </w:r>
    </w:p>
    <w:p w:rsidR="00C90097" w:rsidRDefault="00C90097" w:rsidP="00F84E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ULBRA</w:t>
      </w:r>
    </w:p>
    <w:p w:rsidR="00C90097" w:rsidRPr="000D436F" w:rsidRDefault="00C90097" w:rsidP="000D43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D436F">
        <w:rPr>
          <w:rFonts w:ascii="Arial" w:hAnsi="Arial" w:cs="Arial"/>
          <w:sz w:val="24"/>
          <w:szCs w:val="24"/>
        </w:rPr>
        <w:t xml:space="preserve"> Engenharia Mecânica</w:t>
      </w:r>
      <w:r>
        <w:rPr>
          <w:rFonts w:ascii="Arial" w:hAnsi="Arial" w:cs="Arial"/>
          <w:sz w:val="24"/>
          <w:szCs w:val="24"/>
        </w:rPr>
        <w:t>/</w:t>
      </w:r>
      <w:r w:rsidRPr="000D436F">
        <w:rPr>
          <w:rFonts w:ascii="Arial" w:hAnsi="Arial" w:cs="Arial"/>
          <w:sz w:val="24"/>
          <w:szCs w:val="24"/>
        </w:rPr>
        <w:t>2ºsemestre</w:t>
      </w:r>
      <w:r>
        <w:rPr>
          <w:rFonts w:ascii="Arial" w:hAnsi="Arial" w:cs="Arial"/>
          <w:sz w:val="24"/>
          <w:szCs w:val="24"/>
        </w:rPr>
        <w:t xml:space="preserve"> (trancado)</w:t>
      </w:r>
      <w:bookmarkStart w:id="0" w:name="_GoBack"/>
      <w:bookmarkEnd w:id="0"/>
    </w:p>
    <w:p w:rsidR="00C90097" w:rsidRDefault="00C90097" w:rsidP="00F84E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Unopar</w:t>
      </w:r>
    </w:p>
    <w:p w:rsidR="00C90097" w:rsidRPr="000D436F" w:rsidRDefault="00C90097" w:rsidP="000D43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D436F">
        <w:rPr>
          <w:rFonts w:ascii="Arial" w:hAnsi="Arial" w:cs="Arial"/>
          <w:sz w:val="24"/>
          <w:szCs w:val="24"/>
        </w:rPr>
        <w:t xml:space="preserve"> Administração de Empresas /1º semestre (em curso)</w:t>
      </w:r>
    </w:p>
    <w:p w:rsidR="00C90097" w:rsidRPr="002A1854" w:rsidRDefault="00C90097" w:rsidP="00F84E96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 w:rsidRPr="002A1854">
        <w:rPr>
          <w:rFonts w:ascii="Arial" w:hAnsi="Arial" w:cs="Arial"/>
          <w:b/>
          <w:sz w:val="24"/>
          <w:szCs w:val="24"/>
          <w:u w:val="single"/>
        </w:rPr>
        <w:t>Cursos complementares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Inglês Yázigi Internexus Pré-intermediário II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Mini empresa estudantil- Associação Junior Achievement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Eletricidade veicular básica Mercedes-Benz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Manutenção preventiva e corretiva de caminhões Mercedes-Benz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Gerenciamento eletrônico do motor blue tec. V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Módulos eletrônicos I e II MB</w:t>
      </w:r>
    </w:p>
    <w:p w:rsidR="00C90097" w:rsidRPr="00F84E96" w:rsidRDefault="00C90097" w:rsidP="00F84E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84E96">
        <w:rPr>
          <w:rFonts w:ascii="Arial" w:hAnsi="Arial" w:cs="Arial"/>
          <w:sz w:val="24"/>
          <w:szCs w:val="24"/>
        </w:rPr>
        <w:t>Plataformas aéreas Haulotte, plataformas aéreas Jlg</w:t>
      </w:r>
    </w:p>
    <w:p w:rsidR="00C90097" w:rsidRPr="00F84E96" w:rsidRDefault="00C90097" w:rsidP="00F84E9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90097" w:rsidRPr="002A1854" w:rsidRDefault="00C90097" w:rsidP="00541766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1854">
        <w:rPr>
          <w:rFonts w:ascii="Arial" w:hAnsi="Arial" w:cs="Arial"/>
          <w:b/>
          <w:sz w:val="24"/>
          <w:szCs w:val="24"/>
          <w:u w:val="single"/>
        </w:rPr>
        <w:t>Experiências</w:t>
      </w:r>
      <w:r>
        <w:rPr>
          <w:rFonts w:ascii="Arial" w:hAnsi="Arial" w:cs="Arial"/>
          <w:b/>
          <w:sz w:val="24"/>
          <w:szCs w:val="24"/>
          <w:u w:val="single"/>
        </w:rPr>
        <w:t xml:space="preserve"> Profissionais</w:t>
      </w:r>
    </w:p>
    <w:p w:rsidR="00C90097" w:rsidRPr="00F84E96" w:rsidRDefault="00C90097" w:rsidP="00541766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C90097" w:rsidRPr="00F84E96" w:rsidRDefault="00C90097" w:rsidP="00F84E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F84E96">
        <w:rPr>
          <w:rFonts w:ascii="Arial" w:hAnsi="Arial" w:cs="Arial"/>
          <w:sz w:val="24"/>
          <w:szCs w:val="24"/>
        </w:rPr>
        <w:t>11-2012 –</w:t>
      </w:r>
      <w:r>
        <w:rPr>
          <w:rFonts w:ascii="Arial" w:hAnsi="Arial" w:cs="Arial"/>
          <w:sz w:val="24"/>
          <w:szCs w:val="24"/>
        </w:rPr>
        <w:t xml:space="preserve"> Savar Veículos - </w:t>
      </w:r>
      <w:r w:rsidRPr="00F84E96">
        <w:rPr>
          <w:rFonts w:ascii="Arial" w:hAnsi="Arial" w:cs="Arial"/>
          <w:sz w:val="24"/>
          <w:szCs w:val="24"/>
        </w:rPr>
        <w:t>Auxiliar eletricista,</w:t>
      </w:r>
      <w:r>
        <w:rPr>
          <w:rFonts w:ascii="Arial" w:hAnsi="Arial" w:cs="Arial"/>
          <w:sz w:val="24"/>
          <w:szCs w:val="24"/>
        </w:rPr>
        <w:t xml:space="preserve"> </w:t>
      </w:r>
      <w:r w:rsidRPr="00F84E96">
        <w:rPr>
          <w:rFonts w:ascii="Arial" w:hAnsi="Arial" w:cs="Arial"/>
          <w:sz w:val="24"/>
          <w:szCs w:val="24"/>
        </w:rPr>
        <w:t>manutenção elétrica de caminhões, ônibus e sprinters, revisões, troca de óleos e mecânica básica.</w:t>
      </w:r>
    </w:p>
    <w:p w:rsidR="00C90097" w:rsidRDefault="00C90097" w:rsidP="00467D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6495">
        <w:rPr>
          <w:rFonts w:ascii="Arial" w:hAnsi="Arial" w:cs="Arial"/>
          <w:sz w:val="24"/>
          <w:szCs w:val="24"/>
        </w:rPr>
        <w:t>2012-2014 - W Rental– Técnico em manutenção, atendimento a clientes, manutenção preventiva e corretiva de maquinas plataformas aéreas.</w:t>
      </w:r>
    </w:p>
    <w:p w:rsidR="00C90097" w:rsidRPr="007027F9" w:rsidRDefault="00C90097" w:rsidP="007027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6495">
        <w:rPr>
          <w:rFonts w:ascii="Arial" w:hAnsi="Arial" w:cs="Arial"/>
          <w:sz w:val="24"/>
          <w:szCs w:val="24"/>
        </w:rPr>
        <w:t>2014-Temporário- Rio do Sul – Eletricista Veicular, manutenção de caminhões e maquinas retro escavadeiras.</w:t>
      </w:r>
    </w:p>
    <w:sectPr w:rsidR="00C90097" w:rsidRPr="007027F9" w:rsidSect="00C81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6F50"/>
    <w:multiLevelType w:val="hybridMultilevel"/>
    <w:tmpl w:val="C8EECF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434B0B"/>
    <w:multiLevelType w:val="hybridMultilevel"/>
    <w:tmpl w:val="35EA9B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11FD8"/>
    <w:multiLevelType w:val="hybridMultilevel"/>
    <w:tmpl w:val="BF048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4877E5"/>
    <w:multiLevelType w:val="hybridMultilevel"/>
    <w:tmpl w:val="0AFA54CC"/>
    <w:lvl w:ilvl="0" w:tplc="B35EC580">
      <w:start w:val="5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62F2"/>
    <w:rsid w:val="000D436F"/>
    <w:rsid w:val="0013083E"/>
    <w:rsid w:val="00134FC8"/>
    <w:rsid w:val="0024117E"/>
    <w:rsid w:val="0027307C"/>
    <w:rsid w:val="002A1854"/>
    <w:rsid w:val="002E0C1C"/>
    <w:rsid w:val="00342F19"/>
    <w:rsid w:val="00396A71"/>
    <w:rsid w:val="003A4969"/>
    <w:rsid w:val="003B1633"/>
    <w:rsid w:val="00424384"/>
    <w:rsid w:val="00444544"/>
    <w:rsid w:val="00467DB6"/>
    <w:rsid w:val="00541766"/>
    <w:rsid w:val="00565EEE"/>
    <w:rsid w:val="0061728D"/>
    <w:rsid w:val="0063676E"/>
    <w:rsid w:val="00656495"/>
    <w:rsid w:val="006D62C4"/>
    <w:rsid w:val="006E09D2"/>
    <w:rsid w:val="006F141D"/>
    <w:rsid w:val="007027F9"/>
    <w:rsid w:val="00725D84"/>
    <w:rsid w:val="008111B2"/>
    <w:rsid w:val="008A10A5"/>
    <w:rsid w:val="008A2DF7"/>
    <w:rsid w:val="008E26F2"/>
    <w:rsid w:val="009137DA"/>
    <w:rsid w:val="009424A6"/>
    <w:rsid w:val="009D3D1E"/>
    <w:rsid w:val="00A567A5"/>
    <w:rsid w:val="00A7654B"/>
    <w:rsid w:val="00A91DF6"/>
    <w:rsid w:val="00AA4116"/>
    <w:rsid w:val="00B44BD9"/>
    <w:rsid w:val="00BC05A4"/>
    <w:rsid w:val="00C81519"/>
    <w:rsid w:val="00C90097"/>
    <w:rsid w:val="00CA6F1C"/>
    <w:rsid w:val="00E67876"/>
    <w:rsid w:val="00E77F42"/>
    <w:rsid w:val="00E80981"/>
    <w:rsid w:val="00EC62F2"/>
    <w:rsid w:val="00F84E96"/>
    <w:rsid w:val="00F9644D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1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111B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44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co_rafaelolivei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220</Words>
  <Characters>1190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Carvalho de Oliveira</dc:title>
  <dc:subject/>
  <dc:creator>Familia</dc:creator>
  <cp:keywords/>
  <dc:description/>
  <cp:lastModifiedBy>Microsoft S.A.</cp:lastModifiedBy>
  <cp:revision>2</cp:revision>
  <dcterms:created xsi:type="dcterms:W3CDTF">2015-01-14T21:52:00Z</dcterms:created>
  <dcterms:modified xsi:type="dcterms:W3CDTF">2015-01-14T21:52:00Z</dcterms:modified>
</cp:coreProperties>
</file>