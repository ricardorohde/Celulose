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A86222" w:rsidRDefault="00F16640" w:rsidP="00F16640">
      <w:pPr>
        <w:pStyle w:val="Informaesdocontato"/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Endereço"/>
          <w:tag w:val="Endereço"/>
          <w:id w:val="1415969137"/>
          <w:placeholder>
            <w:docPart w:val="E7803E05C8F043A8B10695BBB39D567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Pr="00A46486">
            <w:rPr>
              <w:sz w:val="24"/>
              <w:szCs w:val="24"/>
            </w:rPr>
            <w:t>AV. Juscelino K. de Oliveira, 666</w:t>
          </w:r>
          <w:r>
            <w:rPr>
              <w:sz w:val="24"/>
              <w:szCs w:val="24"/>
            </w:rPr>
            <w:t xml:space="preserve">     </w:t>
          </w:r>
          <w:r w:rsidRPr="0092032C">
            <w:rPr>
              <w:sz w:val="24"/>
              <w:szCs w:val="24"/>
            </w:rPr>
            <w:t>Capão do Leão, RS, 96160-000</w:t>
          </w:r>
          <w:r>
            <w:rPr>
              <w:sz w:val="24"/>
              <w:szCs w:val="24"/>
            </w:rPr>
            <w:t xml:space="preserve">                           </w:t>
          </w: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                </w:t>
          </w:r>
        </w:sdtContent>
      </w:sdt>
      <w:r>
        <w:rPr>
          <w:noProof/>
          <w:sz w:val="24"/>
          <w:szCs w:val="24"/>
        </w:rPr>
        <w:drawing>
          <wp:inline distT="0" distB="0" distL="0" distR="0">
            <wp:extent cx="906780" cy="120904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 um close no tope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486" cy="12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sz w:val="20"/>
        </w:rPr>
        <w:alias w:val="Email"/>
        <w:tag w:val=""/>
        <w:id w:val="1889536063"/>
        <w:placeholder>
          <w:docPart w:val="9282E5BD4F064761A81F0B220D89D62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886970" w:rsidRPr="00A86222" w:rsidRDefault="00426761" w:rsidP="00F16640">
          <w:pPr>
            <w:pStyle w:val="Informaesdocontato"/>
            <w:jc w:val="left"/>
            <w:rPr>
              <w:rStyle w:val="nfase"/>
              <w:sz w:val="24"/>
              <w:szCs w:val="24"/>
            </w:rPr>
          </w:pPr>
          <w:r w:rsidRPr="00426761">
            <w:rPr>
              <w:sz w:val="20"/>
            </w:rPr>
            <w:t xml:space="preserve">(53)9128-1340/81012747  </w:t>
          </w:r>
          <w:r w:rsidR="00F16640" w:rsidRPr="00426761">
            <w:rPr>
              <w:sz w:val="20"/>
            </w:rPr>
            <w:t>tiagodc23@yahoo.com.br /  tiagodc02@hotmail.com</w:t>
          </w:r>
        </w:p>
      </w:sdtContent>
    </w:sdt>
    <w:p w:rsidR="00886970" w:rsidRDefault="00495632">
      <w:pPr>
        <w:pStyle w:val="Nome"/>
      </w:pPr>
      <w:sdt>
        <w:sdtPr>
          <w:alias w:val="Seu nome"/>
          <w:tag w:val=""/>
          <w:id w:val="1197042864"/>
          <w:placeholder>
            <w:docPart w:val="DE7095188E9345A3BC6096B54EC613C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86222">
            <w:t>tiago Duarte coelho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930"/>
        <w:gridCol w:w="492"/>
        <w:gridCol w:w="8351"/>
      </w:tblGrid>
      <w:tr w:rsidR="00886970" w:rsidRPr="00930666" w:rsidTr="00E9186A">
        <w:tc>
          <w:tcPr>
            <w:tcW w:w="1757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48" w:type="dxa"/>
          </w:tcPr>
          <w:p w:rsidR="00886970" w:rsidRPr="004134D6" w:rsidRDefault="00886970"/>
        </w:tc>
        <w:tc>
          <w:tcPr>
            <w:tcW w:w="7602" w:type="dxa"/>
          </w:tcPr>
          <w:p w:rsidR="00886970" w:rsidRPr="004134D6" w:rsidRDefault="00A86222" w:rsidP="00A86222">
            <w:pPr>
              <w:pStyle w:val="Textodocurrculo"/>
              <w:tabs>
                <w:tab w:val="left" w:pos="7106"/>
              </w:tabs>
              <w:ind w:right="724"/>
            </w:pPr>
            <w:r w:rsidRPr="004134D6">
              <w:t>Ajudar no crescimento da empresa com trabalho e dedicação visando o lucro e benefício da empresa e de seus clientes e colaboradores.</w:t>
            </w:r>
          </w:p>
        </w:tc>
      </w:tr>
      <w:tr w:rsidR="00886970" w:rsidTr="00E9186A">
        <w:tc>
          <w:tcPr>
            <w:tcW w:w="1757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48" w:type="dxa"/>
          </w:tcPr>
          <w:p w:rsidR="00886970" w:rsidRPr="004134D6" w:rsidRDefault="00886970"/>
        </w:tc>
        <w:tc>
          <w:tcPr>
            <w:tcW w:w="7602" w:type="dxa"/>
          </w:tcPr>
          <w:p w:rsidR="00886970" w:rsidRPr="004134D6" w:rsidRDefault="00A86222" w:rsidP="00A86222">
            <w:pPr>
              <w:pStyle w:val="Textodocurrculo"/>
            </w:pPr>
            <w:r w:rsidRPr="004134D6">
              <w:t>Facilidade para trabalhar em grupo, espirito de equipe, vontade de aprender, pontualidade, seriedade, comprometimento</w:t>
            </w:r>
            <w:r w:rsidR="00E9186A" w:rsidRPr="004134D6">
              <w:t>, cumprimento de metas e datas, dinamismo e pró atividade.</w:t>
            </w:r>
          </w:p>
        </w:tc>
      </w:tr>
      <w:tr w:rsidR="00886970" w:rsidRPr="00930666" w:rsidTr="00E9186A">
        <w:tc>
          <w:tcPr>
            <w:tcW w:w="1757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48" w:type="dxa"/>
          </w:tcPr>
          <w:p w:rsidR="00886970" w:rsidRPr="004134D6" w:rsidRDefault="00886970"/>
        </w:tc>
        <w:tc>
          <w:tcPr>
            <w:tcW w:w="760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234E383FA36944498D3AF306252E02C0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28EC2FBF56104994AB52B47B5941AA1D"/>
                          </w:placeholder>
                        </w:sdtPr>
                        <w:sdtEndPr/>
                        <w:sdtContent>
                          <w:p w:rsidR="00886970" w:rsidRPr="004134D6" w:rsidRDefault="00E9186A">
                            <w:pPr>
                              <w:pStyle w:val="ttulo2"/>
                            </w:pPr>
                            <w:r w:rsidRPr="004134D6">
                              <w:t>Téc. de edificações, Serial engenharia e construção ltda.</w:t>
                            </w:r>
                          </w:p>
                          <w:p w:rsidR="00886970" w:rsidRPr="004134D6" w:rsidRDefault="00E9186A">
                            <w:pPr>
                              <w:pStyle w:val="Textodocurrculo"/>
                            </w:pPr>
                            <w:r w:rsidRPr="004134D6">
                              <w:t>De 10/02/2010 Até 14/01/2015</w:t>
                            </w:r>
                          </w:p>
                          <w:p w:rsidR="00F332A3" w:rsidRPr="004134D6" w:rsidRDefault="00F332A3">
                            <w:r w:rsidRPr="004134D6">
                              <w:t>Trabalhos executados: controle de qualidade de serviços executados, vistorias internas de qualidade, assim como pedidos de materiais para obra e controle dos horários de serviço dos funcionários da obra, assim como repasse desses dados a sede da empresa.</w:t>
                            </w:r>
                          </w:p>
                          <w:p w:rsidR="00ED51AB" w:rsidRPr="004134D6" w:rsidRDefault="00F332A3">
                            <w:r w:rsidRPr="004134D6">
                              <w:t>Recebimento dos materiais e ferramentas na obra, pedido e recebimento de Epi’s assim como controle de uso por parte dos funcionários, comunicação dos funcionários com a sede da empresa e criação e adequação de projetos.</w:t>
                            </w:r>
                          </w:p>
                          <w:p w:rsidR="00886970" w:rsidRPr="004134D6" w:rsidRDefault="00ED51AB">
                            <w:r w:rsidRPr="004134D6">
                              <w:t>Obras Executadas: Loteamento XV de Julho Pelotas, Residencial Colina do Sol Pelotas, Postos de Combustíveis Do Guga, Avenida II e Umuarama em Pelotas, Postos de Combustíveis 1200, Cassino e Ongaratto III em Rio Grande e Postos do Peri e Fábrica em Guaíba.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28EC2FBF56104994AB52B47B5941AA1D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234E383FA36944498D3AF306252E02C0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234E383FA36944498D3AF306252E02C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886970" w:rsidRPr="004134D6" w:rsidRDefault="00ED51AB">
                                    <w:pPr>
                                      <w:pStyle w:val="ttulo2"/>
                                    </w:pPr>
                                    <w:r w:rsidRPr="004134D6">
                                      <w:t>Encarregado de Obras, Modelar engenharia e Construção ltda.</w:t>
                                    </w:r>
                                  </w:p>
                                  <w:p w:rsidR="00886970" w:rsidRPr="004134D6" w:rsidRDefault="00ED51AB">
                                    <w:pPr>
                                      <w:pStyle w:val="Textodocurrculo"/>
                                    </w:pPr>
                                    <w:r w:rsidRPr="004134D6">
                                      <w:t xml:space="preserve">De 01/10/2015 Até </w:t>
                                    </w:r>
                                    <w:r w:rsidR="00051608" w:rsidRPr="004134D6">
                                      <w:t>14/04/2016</w:t>
                                    </w:r>
                                  </w:p>
                                  <w:p w:rsidR="00051608" w:rsidRPr="004134D6" w:rsidRDefault="00051608" w:rsidP="00051608">
                                    <w:r w:rsidRPr="004134D6">
                                      <w:t>Trabalhos executados: controle de qualidade de serviços executados, vistorias internas de qualidade, assim como pedidos de materiais para obra e controle dos horários de serviço dos funcionários da obra, assim como repasse desses dados a sede da empresa.</w:t>
                                    </w:r>
                                  </w:p>
                                  <w:p w:rsidR="00886970" w:rsidRPr="004134D6" w:rsidRDefault="00051608">
                                    <w:r w:rsidRPr="004134D6">
                                      <w:t>Recebimento dos materiais e ferramentas na obra, pedido e recebimento de Epi’s assim como controle de uso por parte dos funcionários, comunicação dos funcionários com a sede da empresa e criação e adequação de projetos.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E9186A">
        <w:tc>
          <w:tcPr>
            <w:tcW w:w="1757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48" w:type="dxa"/>
          </w:tcPr>
          <w:p w:rsidR="00886970" w:rsidRDefault="00886970"/>
        </w:tc>
        <w:tc>
          <w:tcPr>
            <w:tcW w:w="760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8EC2FBF56104994AB52B47B5941AA1D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234E383FA36944498D3AF306252E02C0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4134D6">
                            <w:pPr>
                              <w:pStyle w:val="ttulo2"/>
                            </w:pPr>
                            <w:r>
                              <w:t>E.E.E.M. Pres. castelo branco, capão do leão</w:t>
                            </w:r>
                          </w:p>
                          <w:p w:rsidR="004134D6" w:rsidRDefault="004134D6" w:rsidP="004134D6">
                            <w:r>
                              <w:t>Ensino Médio – 2001 á 2005</w:t>
                            </w:r>
                          </w:p>
                          <w:p w:rsidR="00A46486" w:rsidRDefault="00A46486" w:rsidP="00A46486">
                            <w:pPr>
                              <w:pStyle w:val="ttulo2"/>
                            </w:pPr>
                            <w:r>
                              <w:t>Exattus informática, pelotas</w:t>
                            </w:r>
                          </w:p>
                          <w:p w:rsidR="00A46486" w:rsidRDefault="00A46486" w:rsidP="004134D6">
                            <w:r>
                              <w:t>Curso Básico de Informática - 2006</w:t>
                            </w:r>
                          </w:p>
                          <w:p w:rsidR="004134D6" w:rsidRDefault="004134D6" w:rsidP="004134D6">
                            <w:pPr>
                              <w:pStyle w:val="ttulo2"/>
                            </w:pPr>
                            <w:r>
                              <w:t>Instituto federal sul riograndense, pelotas</w:t>
                            </w:r>
                          </w:p>
                          <w:p w:rsidR="00A46486" w:rsidRDefault="00A46486" w:rsidP="00A46486">
                            <w:r>
                              <w:t>Curso Técnico em Edificações – 2007 á 2009</w:t>
                            </w:r>
                          </w:p>
                          <w:p w:rsidR="00A46486" w:rsidRDefault="00A46486" w:rsidP="00A46486">
                            <w:pPr>
                              <w:pStyle w:val="ttulo2"/>
                            </w:pPr>
                            <w:r>
                              <w:t>Escola superior de educação física – ufpel, pelotas</w:t>
                            </w:r>
                          </w:p>
                          <w:p w:rsidR="00886970" w:rsidRPr="00C40D75" w:rsidRDefault="00A46486" w:rsidP="004134D6">
                            <w:r>
                              <w:t>Licenciatura em Ed. Física – Cursando desde 2013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F16640"/>
    <w:sectPr w:rsidR="00886970" w:rsidSect="00426761">
      <w:footerReference w:type="default" r:id="rId10"/>
      <w:pgSz w:w="11907" w:h="16839" w:code="9"/>
      <w:pgMar w:top="454" w:right="567" w:bottom="454" w:left="567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632" w:rsidRDefault="00495632">
      <w:pPr>
        <w:spacing w:before="0" w:after="0" w:line="240" w:lineRule="auto"/>
      </w:pPr>
      <w:r>
        <w:separator/>
      </w:r>
    </w:p>
  </w:endnote>
  <w:endnote w:type="continuationSeparator" w:id="0">
    <w:p w:rsidR="00495632" w:rsidRDefault="004956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F1664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632" w:rsidRDefault="00495632">
      <w:pPr>
        <w:spacing w:before="0" w:after="0" w:line="240" w:lineRule="auto"/>
      </w:pPr>
      <w:r>
        <w:separator/>
      </w:r>
    </w:p>
  </w:footnote>
  <w:footnote w:type="continuationSeparator" w:id="0">
    <w:p w:rsidR="00495632" w:rsidRDefault="0049563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22"/>
    <w:rsid w:val="000302D8"/>
    <w:rsid w:val="00051608"/>
    <w:rsid w:val="000B4A25"/>
    <w:rsid w:val="003F4AE1"/>
    <w:rsid w:val="004134D6"/>
    <w:rsid w:val="00426761"/>
    <w:rsid w:val="00495632"/>
    <w:rsid w:val="004B7B2E"/>
    <w:rsid w:val="0077601E"/>
    <w:rsid w:val="00886970"/>
    <w:rsid w:val="00930666"/>
    <w:rsid w:val="009E7FF4"/>
    <w:rsid w:val="00A1552A"/>
    <w:rsid w:val="00A44E54"/>
    <w:rsid w:val="00A46486"/>
    <w:rsid w:val="00A86222"/>
    <w:rsid w:val="00A91BF9"/>
    <w:rsid w:val="00AD7768"/>
    <w:rsid w:val="00C40D75"/>
    <w:rsid w:val="00DF203C"/>
    <w:rsid w:val="00E9186A"/>
    <w:rsid w:val="00ED51AB"/>
    <w:rsid w:val="00F16640"/>
    <w:rsid w:val="00F332A3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FA4D49-20FF-4554-A412-2C9F7383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76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761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803E05C8F043A8B10695BBB39D5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461420-B5B3-429B-86B5-1427715ADE75}"/>
      </w:docPartPr>
      <w:docPartBody>
        <w:p w:rsidR="00EE4447" w:rsidRDefault="00343F82">
          <w:pPr>
            <w:pStyle w:val="E7803E05C8F043A8B10695BBB39D5671"/>
          </w:pPr>
          <w:r>
            <w:t>[Endereço]</w:t>
          </w:r>
        </w:p>
      </w:docPartBody>
    </w:docPart>
    <w:docPart>
      <w:docPartPr>
        <w:name w:val="9282E5BD4F064761A81F0B220D89D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53A03-A24F-4BFA-93D6-4F6DD457BD20}"/>
      </w:docPartPr>
      <w:docPartBody>
        <w:p w:rsidR="00EE4447" w:rsidRDefault="00343F82">
          <w:pPr>
            <w:pStyle w:val="9282E5BD4F064761A81F0B220D89D62D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DE7095188E9345A3BC6096B54EC613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D002D6-644F-4E65-9E0D-A17E1D7EBC27}"/>
      </w:docPartPr>
      <w:docPartBody>
        <w:p w:rsidR="00EE4447" w:rsidRDefault="00343F82">
          <w:pPr>
            <w:pStyle w:val="DE7095188E9345A3BC6096B54EC613C4"/>
          </w:pPr>
          <w:r>
            <w:t>[Seu Nome]</w:t>
          </w:r>
        </w:p>
      </w:docPartBody>
    </w:docPart>
    <w:docPart>
      <w:docPartPr>
        <w:name w:val="234E383FA36944498D3AF306252E02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2031FF-DCFD-479D-85F5-FED2158561B5}"/>
      </w:docPartPr>
      <w:docPartBody>
        <w:p w:rsidR="00EE4447" w:rsidRDefault="00343F82">
          <w:pPr>
            <w:pStyle w:val="234E383FA36944498D3AF306252E02C0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EC2FBF56104994AB52B47B5941AA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5C2D89-1838-4CD7-949B-8E2210ED1883}"/>
      </w:docPartPr>
      <w:docPartBody>
        <w:p w:rsidR="00EE4447" w:rsidRDefault="00343F82">
          <w:pPr>
            <w:pStyle w:val="28EC2FBF56104994AB52B47B5941AA1D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82"/>
    <w:rsid w:val="00343F82"/>
    <w:rsid w:val="008C5BFA"/>
    <w:rsid w:val="00EE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803E05C8F043A8B10695BBB39D5671">
    <w:name w:val="E7803E05C8F043A8B10695BBB39D5671"/>
  </w:style>
  <w:style w:type="paragraph" w:customStyle="1" w:styleId="DDB0ABEE007F41E6A375BCB1087F1157">
    <w:name w:val="DDB0ABEE007F41E6A375BCB1087F1157"/>
  </w:style>
  <w:style w:type="paragraph" w:customStyle="1" w:styleId="07BF61EA320C42D7BBD3DDACFAA82022">
    <w:name w:val="07BF61EA320C42D7BBD3DDACFAA82022"/>
  </w:style>
  <w:style w:type="paragraph" w:customStyle="1" w:styleId="18C6EE769A2340E8B146E2795401B005">
    <w:name w:val="18C6EE769A2340E8B146E2795401B005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9282E5BD4F064761A81F0B220D89D62D">
    <w:name w:val="9282E5BD4F064761A81F0B220D89D62D"/>
  </w:style>
  <w:style w:type="paragraph" w:customStyle="1" w:styleId="DE7095188E9345A3BC6096B54EC613C4">
    <w:name w:val="DE7095188E9345A3BC6096B54EC613C4"/>
  </w:style>
  <w:style w:type="paragraph" w:customStyle="1" w:styleId="0852A3957202483891F393781B2ABC9E">
    <w:name w:val="0852A3957202483891F393781B2ABC9E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26122C0A8CE48D2B92B236240B69D36">
    <w:name w:val="326122C0A8CE48D2B92B236240B69D36"/>
  </w:style>
  <w:style w:type="character" w:styleId="TextodoEspaoReservado">
    <w:name w:val="Placeholder Text"/>
    <w:basedOn w:val="Fontepargpadro"/>
    <w:uiPriority w:val="99"/>
    <w:semiHidden/>
    <w:rsid w:val="00EE4447"/>
    <w:rPr>
      <w:color w:val="808080"/>
    </w:rPr>
  </w:style>
  <w:style w:type="paragraph" w:customStyle="1" w:styleId="234E383FA36944498D3AF306252E02C0">
    <w:name w:val="234E383FA36944498D3AF306252E02C0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28EC2FBF56104994AB52B47B5941AA1D">
    <w:name w:val="28EC2FBF56104994AB52B47B5941AA1D"/>
  </w:style>
  <w:style w:type="paragraph" w:customStyle="1" w:styleId="D3A223DB70F94E49A7C0EA6A7B6CA6A0">
    <w:name w:val="D3A223DB70F94E49A7C0EA6A7B6CA6A0"/>
  </w:style>
  <w:style w:type="paragraph" w:customStyle="1" w:styleId="13FD21DCD6764633AE17D40A5012220D">
    <w:name w:val="13FD21DCD6764633AE17D40A5012220D"/>
  </w:style>
  <w:style w:type="paragraph" w:customStyle="1" w:styleId="8F5599241BB04899AF0499E3F8C8CD9B">
    <w:name w:val="8F5599241BB04899AF0499E3F8C8CD9B"/>
  </w:style>
  <w:style w:type="paragraph" w:customStyle="1" w:styleId="B1B65FF3AE134D9CBD6D6F3B89665F50">
    <w:name w:val="B1B65FF3AE134D9CBD6D6F3B89665F50"/>
  </w:style>
  <w:style w:type="paragraph" w:customStyle="1" w:styleId="3F8388012CD24EF9B5BC9743720645F2">
    <w:name w:val="3F8388012CD24EF9B5BC9743720645F2"/>
  </w:style>
  <w:style w:type="paragraph" w:customStyle="1" w:styleId="C3CCD4CF63AA4C168BF83C8F230AC667">
    <w:name w:val="C3CCD4CF63AA4C168BF83C8F230AC667"/>
  </w:style>
  <w:style w:type="paragraph" w:customStyle="1" w:styleId="57D2C7F0982E4B33B3FB23C6CD7FE7C2">
    <w:name w:val="57D2C7F0982E4B33B3FB23C6CD7FE7C2"/>
  </w:style>
  <w:style w:type="paragraph" w:customStyle="1" w:styleId="26897D33ED7B48E79552C5F9FBF088A2">
    <w:name w:val="26897D33ED7B48E79552C5F9FBF088A2"/>
  </w:style>
  <w:style w:type="paragraph" w:customStyle="1" w:styleId="33E7A2404D424E16B377A44CF28A82D0">
    <w:name w:val="33E7A2404D424E16B377A44CF28A82D0"/>
  </w:style>
  <w:style w:type="paragraph" w:customStyle="1" w:styleId="28580EDAFF6D4758A7505BB4998AA63A">
    <w:name w:val="28580EDAFF6D4758A7505BB4998AA63A"/>
  </w:style>
  <w:style w:type="paragraph" w:customStyle="1" w:styleId="A5D4E0F7569941CABC2D23D8AB0FBA9D">
    <w:name w:val="A5D4E0F7569941CABC2D23D8AB0FBA9D"/>
    <w:rsid w:val="00EE4447"/>
  </w:style>
  <w:style w:type="paragraph" w:customStyle="1" w:styleId="9AD70F1C64F14C1C9B40D332DAE9285D">
    <w:name w:val="9AD70F1C64F14C1C9B40D332DAE9285D"/>
    <w:rsid w:val="00EE4447"/>
  </w:style>
  <w:style w:type="paragraph" w:customStyle="1" w:styleId="2195543437A24810872309C5483E0F8C">
    <w:name w:val="2195543437A24810872309C5483E0F8C"/>
    <w:rsid w:val="00EE4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AV. Juscelino K. de Oliveira, 666     Capão do Leão, RS, 96160-000                                            </CompanyAddress>
  <CompanyPhone>(53) 9128-1340 - 81012747</CompanyPhone>
  <CompanyFax/>
  <CompanyEmail>(53)9128-1340/81012747  tiagodc23@yahoo.com.br /  tiagodc02@hotmail.com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74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Duarte coelho</dc:creator>
  <cp:keywords>Tiagodc23@yahoo.com.br</cp:keywords>
  <cp:lastModifiedBy>tiago coelho</cp:lastModifiedBy>
  <cp:revision>3</cp:revision>
  <cp:lastPrinted>2016-04-26T03:13:00Z</cp:lastPrinted>
  <dcterms:created xsi:type="dcterms:W3CDTF">2016-04-23T23:58:00Z</dcterms:created>
  <dcterms:modified xsi:type="dcterms:W3CDTF">2016-04-26T03:14:00Z</dcterms:modified>
  <cp:category>Capão do Leão, RS, 96160-000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