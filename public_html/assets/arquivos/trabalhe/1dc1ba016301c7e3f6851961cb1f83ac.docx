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58" w:rsidRDefault="000A4A9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15150" cy="257175"/>
                <wp:effectExtent l="0" t="0" r="3175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461F5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461F58" w:rsidRDefault="00461F58">
                                  <w:pPr>
                                    <w:pStyle w:val="SemEspaament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461F5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461F58" w:rsidRDefault="00461F58">
                                  <w:pPr>
                                    <w:pStyle w:val="SemEspaamen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61F5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461F58" w:rsidRDefault="00461F58">
                                  <w:pPr>
                                    <w:pStyle w:val="SemEspaament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61F58" w:rsidRDefault="00461F58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0;width:544.5pt;height:20.2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" o:allowincell="f" filled="f" stroked="f">
                <v:textbox style="mso-fit-shape-to-text:t" inset="0,0,0,0">
                  <w:txbxContent>
                    <w:tbl>
                      <w:tblPr>
                        <w:tblStyle w:val="Tabelacomgrade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461F58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461F58" w:rsidRDefault="00461F58">
                            <w:pPr>
                              <w:pStyle w:val="SemEspaamen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61F58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461F58" w:rsidRDefault="00461F58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61F58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461F58" w:rsidRDefault="00461F58">
                            <w:pPr>
                              <w:pStyle w:val="SemEspaamen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461F58" w:rsidRDefault="00461F58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461F58" w:rsidRDefault="00461F58"/>
    <w:sdt>
      <w:sdtPr>
        <w:alias w:val="Nome do Currículo"/>
        <w:tag w:val="Nome do Currículo"/>
        <w:id w:val="707398252"/>
        <w:placeholder>
          <w:docPart w:val="DD905D8A403B461899BF7BD2836B785B"/>
        </w:placeholder>
        <w:docPartList>
          <w:docPartGallery w:val="Quick Parts"/>
          <w:docPartCategory w:val=" Currículo"/>
        </w:docPartList>
      </w:sdtPr>
      <w:sdtEndPr/>
      <w:sdtContent>
        <w:p w:rsidR="00461F58" w:rsidRDefault="00461F58"/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654"/>
            <w:gridCol w:w="1417"/>
          </w:tblGrid>
          <w:tr w:rsidR="00461F58" w:rsidRPr="008946B8" w:rsidTr="00FC6D82">
            <w:tc>
              <w:tcPr>
                <w:tcW w:w="4219" w:type="pct"/>
              </w:tcPr>
              <w:sdt>
                <w:sdtPr>
                  <w:id w:val="26081749"/>
                  <w:placeholder>
                    <w:docPart w:val="47296ADE5DE74B648A329D0F8D28E04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61F58" w:rsidRDefault="00C858E8">
                    <w:pPr>
                      <w:pStyle w:val="NomePessoal"/>
                    </w:pPr>
                    <w:proofErr w:type="spellStart"/>
                    <w:r>
                      <w:t>Rudinei</w:t>
                    </w:r>
                    <w:proofErr w:type="spellEnd"/>
                    <w:r>
                      <w:t xml:space="preserve"> Rodrigues Medeiros</w:t>
                    </w:r>
                  </w:p>
                </w:sdtContent>
              </w:sdt>
              <w:p w:rsidR="00461F58" w:rsidRDefault="00C858E8">
                <w:pPr>
                  <w:pStyle w:val="SemEspaamento"/>
                </w:pPr>
                <w:r>
                  <w:t>(51) 3480 2748 / (51) 9216 5497</w:t>
                </w:r>
                <w:r w:rsidR="00A0105E">
                  <w:t xml:space="preserve"> / (51) 8257 4607</w:t>
                </w:r>
              </w:p>
              <w:p w:rsidR="00461F58" w:rsidRDefault="00461F58">
                <w:pPr>
                  <w:pStyle w:val="SemEspaamento"/>
                  <w:rPr>
                    <w:b/>
                    <w:bCs/>
                  </w:rPr>
                </w:pPr>
              </w:p>
              <w:p w:rsidR="007E2BEF" w:rsidRDefault="00C858E8">
                <w:pPr>
                  <w:pStyle w:val="SemEspaamento"/>
                </w:pPr>
                <w:r>
                  <w:t>Rua B-7 n° 170 – Bairro Moradas da Colina</w:t>
                </w:r>
                <w:r w:rsidR="007E2BEF">
                  <w:t xml:space="preserve"> </w:t>
                </w:r>
              </w:p>
              <w:p w:rsidR="00461F58" w:rsidRDefault="007E2BEF">
                <w:pPr>
                  <w:pStyle w:val="SemEspaamento"/>
                </w:pPr>
                <w:r>
                  <w:t xml:space="preserve"> Guaíba / RS</w:t>
                </w:r>
              </w:p>
              <w:p w:rsidR="00461F58" w:rsidRPr="008523BB" w:rsidRDefault="009917E5">
                <w:pPr>
                  <w:pStyle w:val="SemEspaamento"/>
                  <w:rPr>
                    <w:color w:val="0070C0"/>
                  </w:rPr>
                </w:pPr>
                <w:hyperlink r:id="rId11" w:history="1">
                  <w:r w:rsidR="008946B8" w:rsidRPr="008523BB">
                    <w:rPr>
                      <w:rStyle w:val="Hyperlink"/>
                      <w:color w:val="0070C0"/>
                    </w:rPr>
                    <w:t>rudinei.medeiros@gmail.com</w:t>
                  </w:r>
                </w:hyperlink>
              </w:p>
              <w:p w:rsidR="00461F58" w:rsidRDefault="008946B8" w:rsidP="008946B8">
                <w:pPr>
                  <w:pStyle w:val="SemEspaamento"/>
                  <w:rPr>
                    <w:lang w:val="en-US"/>
                  </w:rPr>
                </w:pPr>
                <w:r w:rsidRPr="008946B8">
                  <w:rPr>
                    <w:lang w:val="en-US"/>
                  </w:rPr>
                  <w:t>CREA: RS113251</w:t>
                </w:r>
              </w:p>
              <w:p w:rsidR="00B419BE" w:rsidRPr="008946B8" w:rsidRDefault="00B419BE" w:rsidP="00B419BE">
                <w:pPr>
                  <w:pStyle w:val="SemEspaamento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Skipe</w:t>
                </w:r>
                <w:proofErr w:type="spellEnd"/>
                <w:r>
                  <w:rPr>
                    <w:lang w:val="en-US"/>
                  </w:rPr>
                  <w:t>: rudinei.medeiros2</w:t>
                </w:r>
              </w:p>
            </w:tc>
            <w:tc>
              <w:tcPr>
                <w:tcW w:w="781" w:type="pct"/>
              </w:tcPr>
              <w:p w:rsidR="00461F58" w:rsidRPr="008946B8" w:rsidRDefault="00461F58">
                <w:pPr>
                  <w:pStyle w:val="SemEspaamento"/>
                  <w:jc w:val="right"/>
                  <w:rPr>
                    <w:lang w:val="en-US"/>
                  </w:rPr>
                </w:pPr>
              </w:p>
            </w:tc>
          </w:tr>
        </w:tbl>
        <w:p w:rsidR="00461F58" w:rsidRDefault="009917E5"/>
      </w:sdtContent>
    </w:sdt>
    <w:p w:rsidR="00461F58" w:rsidRDefault="0003533C">
      <w:pPr>
        <w:pStyle w:val="Seo"/>
      </w:pPr>
      <w:r>
        <w:t>Formação</w:t>
      </w:r>
    </w:p>
    <w:p w:rsidR="00C858E8" w:rsidRDefault="00C858E8" w:rsidP="007E2BEF">
      <w:pPr>
        <w:pStyle w:val="Subseo"/>
        <w:spacing w:line="360" w:lineRule="auto"/>
        <w:rPr>
          <w:rStyle w:val="CardeDatadaSubseo1"/>
        </w:rPr>
      </w:pPr>
      <w:r w:rsidRPr="00C858E8">
        <w:rPr>
          <w:rStyle w:val="CardeDatadaSubseo1"/>
        </w:rPr>
        <w:t>- Técnico em Eletrônica</w:t>
      </w:r>
    </w:p>
    <w:p w:rsidR="005874CC" w:rsidRPr="005874CC" w:rsidRDefault="002D2486" w:rsidP="007E2BEF">
      <w:pPr>
        <w:pStyle w:val="DatadaSubseo"/>
        <w:spacing w:line="360" w:lineRule="auto"/>
        <w:rPr>
          <w:b/>
        </w:rPr>
      </w:pPr>
      <w:r>
        <w:rPr>
          <w:b/>
        </w:rPr>
        <w:t xml:space="preserve">- Técnico em Instrumentação </w:t>
      </w:r>
    </w:p>
    <w:p w:rsidR="005874CC" w:rsidRDefault="005874CC" w:rsidP="005874CC">
      <w:pPr>
        <w:pStyle w:val="Seo"/>
      </w:pPr>
      <w:r>
        <w:t>Experiência Profissional</w:t>
      </w:r>
    </w:p>
    <w:p w:rsidR="009A3E29" w:rsidRDefault="009A3E29" w:rsidP="005874CC">
      <w:pPr>
        <w:pStyle w:val="DatadaSubseo"/>
        <w:rPr>
          <w:b/>
        </w:rPr>
      </w:pPr>
      <w:r w:rsidRPr="009A3E29">
        <w:rPr>
          <w:b/>
        </w:rPr>
        <w:t>-</w:t>
      </w:r>
      <w:r w:rsidR="00250790">
        <w:rPr>
          <w:b/>
        </w:rPr>
        <w:t>Técnico de Instrumentação</w:t>
      </w:r>
    </w:p>
    <w:p w:rsidR="00250790" w:rsidRDefault="009A3E29" w:rsidP="00250790">
      <w:pPr>
        <w:spacing w:after="0" w:line="240" w:lineRule="auto"/>
      </w:pPr>
      <w:r>
        <w:t xml:space="preserve">Empresa: </w:t>
      </w:r>
      <w:proofErr w:type="spellStart"/>
      <w:r>
        <w:t>Riocell</w:t>
      </w:r>
      <w:proofErr w:type="spellEnd"/>
      <w:r>
        <w:t xml:space="preserve"> – Rio Grande Cia. de Celulose do Sul</w:t>
      </w:r>
    </w:p>
    <w:p w:rsidR="009A3E29" w:rsidRDefault="009A3E29" w:rsidP="00250790">
      <w:pPr>
        <w:spacing w:after="0" w:line="240" w:lineRule="auto"/>
      </w:pPr>
      <w:r>
        <w:t xml:space="preserve">Rua São Geraldo, 1680 – </w:t>
      </w:r>
      <w:proofErr w:type="gramStart"/>
      <w:r>
        <w:t>Guaíba</w:t>
      </w:r>
      <w:proofErr w:type="gramEnd"/>
    </w:p>
    <w:p w:rsidR="009A3E29" w:rsidRDefault="009A3E29" w:rsidP="00250790">
      <w:pPr>
        <w:spacing w:after="0" w:line="240" w:lineRule="auto"/>
      </w:pPr>
      <w:r>
        <w:t xml:space="preserve">(Período de atuação: Dez/1977 – </w:t>
      </w:r>
      <w:proofErr w:type="spellStart"/>
      <w:r>
        <w:t>Nov</w:t>
      </w:r>
      <w:proofErr w:type="spellEnd"/>
      <w:r>
        <w:t>/1993)</w:t>
      </w:r>
    </w:p>
    <w:p w:rsidR="00250790" w:rsidRPr="009A3E29" w:rsidRDefault="00250790" w:rsidP="00250790">
      <w:pPr>
        <w:spacing w:after="0" w:line="240" w:lineRule="auto"/>
      </w:pPr>
    </w:p>
    <w:p w:rsidR="005874CC" w:rsidRDefault="005874CC" w:rsidP="005874CC">
      <w:pPr>
        <w:pStyle w:val="DatadaSubseo"/>
        <w:rPr>
          <w:b/>
        </w:rPr>
      </w:pPr>
      <w:r>
        <w:t>-</w:t>
      </w:r>
      <w:r>
        <w:rPr>
          <w:b/>
        </w:rPr>
        <w:t>Técnico Especialista Pleno C de Instrumentação</w:t>
      </w:r>
    </w:p>
    <w:p w:rsidR="006D6BD6" w:rsidRDefault="006D6BD6" w:rsidP="00250790">
      <w:pPr>
        <w:spacing w:after="0" w:line="240" w:lineRule="auto"/>
      </w:pPr>
      <w:r>
        <w:t xml:space="preserve">Empresa: </w:t>
      </w:r>
      <w:proofErr w:type="spellStart"/>
      <w:r>
        <w:t>Sindus</w:t>
      </w:r>
      <w:proofErr w:type="spellEnd"/>
      <w:r>
        <w:t xml:space="preserve"> </w:t>
      </w:r>
      <w:proofErr w:type="spellStart"/>
      <w:r>
        <w:t>Andritz</w:t>
      </w:r>
      <w:proofErr w:type="spellEnd"/>
      <w:r>
        <w:t xml:space="preserve"> – Manutenção e Sistemas Industriais </w:t>
      </w:r>
      <w:proofErr w:type="spellStart"/>
      <w:r>
        <w:t>Ltda</w:t>
      </w:r>
      <w:proofErr w:type="spellEnd"/>
    </w:p>
    <w:p w:rsidR="006D6BD6" w:rsidRPr="006D6BD6" w:rsidRDefault="006D6BD6" w:rsidP="00250790">
      <w:pPr>
        <w:spacing w:after="0" w:line="240" w:lineRule="auto"/>
      </w:pPr>
      <w:proofErr w:type="spellStart"/>
      <w:r>
        <w:t>End</w:t>
      </w:r>
      <w:proofErr w:type="spellEnd"/>
      <w:r>
        <w:t xml:space="preserve">: </w:t>
      </w:r>
      <w:proofErr w:type="spellStart"/>
      <w:proofErr w:type="gramStart"/>
      <w:r>
        <w:t>Av.</w:t>
      </w:r>
      <w:proofErr w:type="gramEnd"/>
      <w:r>
        <w:t>Pátria</w:t>
      </w:r>
      <w:proofErr w:type="spellEnd"/>
      <w:r>
        <w:t>, 30 Bairro São Geraldo – Porto Alegre</w:t>
      </w:r>
    </w:p>
    <w:p w:rsidR="005874CC" w:rsidRDefault="005874CC" w:rsidP="00250790">
      <w:pPr>
        <w:spacing w:after="0" w:line="240" w:lineRule="auto"/>
      </w:pPr>
      <w:r>
        <w:t xml:space="preserve">(Período de atuação: </w:t>
      </w:r>
      <w:r w:rsidR="009A3E29">
        <w:t xml:space="preserve">Dez/1993 </w:t>
      </w:r>
      <w:r w:rsidR="00604D99">
        <w:t>–</w:t>
      </w:r>
      <w:r w:rsidR="009A3E29">
        <w:t xml:space="preserve"> </w:t>
      </w:r>
      <w:r w:rsidR="00604D99">
        <w:t>Mar/2013</w:t>
      </w:r>
      <w:r>
        <w:t>)</w:t>
      </w:r>
    </w:p>
    <w:p w:rsidR="00250790" w:rsidRDefault="00250790" w:rsidP="00250790">
      <w:pPr>
        <w:spacing w:after="0" w:line="240" w:lineRule="auto"/>
      </w:pPr>
    </w:p>
    <w:p w:rsidR="009A3E29" w:rsidRPr="003C3958" w:rsidRDefault="003C3958" w:rsidP="003C3958">
      <w:pPr>
        <w:pStyle w:val="DatadaSubseo"/>
        <w:rPr>
          <w:b/>
        </w:rPr>
      </w:pPr>
      <w:r w:rsidRPr="003C3958">
        <w:rPr>
          <w:b/>
        </w:rPr>
        <w:t>- Técnico de Planejamento de Instrumentação</w:t>
      </w:r>
    </w:p>
    <w:p w:rsidR="003C3958" w:rsidRDefault="003C3958" w:rsidP="00250790">
      <w:pPr>
        <w:spacing w:after="0" w:line="240" w:lineRule="auto"/>
      </w:pPr>
      <w:r>
        <w:t>Empresa: Time-</w:t>
      </w:r>
      <w:proofErr w:type="spellStart"/>
      <w:r>
        <w:t>Now</w:t>
      </w:r>
      <w:proofErr w:type="spellEnd"/>
      <w:r>
        <w:t xml:space="preserve"> Engenharia – Contrato </w:t>
      </w:r>
      <w:proofErr w:type="spellStart"/>
      <w:r>
        <w:t>Metso</w:t>
      </w:r>
      <w:proofErr w:type="spellEnd"/>
      <w:r>
        <w:t xml:space="preserve"> </w:t>
      </w:r>
      <w:proofErr w:type="spellStart"/>
      <w:r>
        <w:t>Paper</w:t>
      </w:r>
      <w:proofErr w:type="spellEnd"/>
      <w:r>
        <w:t>/PR</w:t>
      </w:r>
    </w:p>
    <w:p w:rsidR="003C3958" w:rsidRDefault="003C3958" w:rsidP="00250790">
      <w:pPr>
        <w:spacing w:after="0" w:line="240" w:lineRule="auto"/>
      </w:pPr>
      <w:r>
        <w:t xml:space="preserve">(Período de atuação: </w:t>
      </w:r>
      <w:proofErr w:type="spellStart"/>
      <w:r>
        <w:t>Jun</w:t>
      </w:r>
      <w:proofErr w:type="spellEnd"/>
      <w:r>
        <w:t>/2013 – Out/2013)</w:t>
      </w:r>
    </w:p>
    <w:p w:rsidR="00250790" w:rsidRDefault="00250790" w:rsidP="00250790">
      <w:pPr>
        <w:spacing w:after="0" w:line="240" w:lineRule="auto"/>
      </w:pPr>
    </w:p>
    <w:p w:rsidR="00D11B56" w:rsidRDefault="00D11B56" w:rsidP="00D11B56">
      <w:pPr>
        <w:pStyle w:val="DatadaSubseo"/>
        <w:rPr>
          <w:b/>
        </w:rPr>
      </w:pPr>
      <w:r w:rsidRPr="003C3958">
        <w:rPr>
          <w:b/>
        </w:rPr>
        <w:t xml:space="preserve">- </w:t>
      </w:r>
      <w:r>
        <w:rPr>
          <w:b/>
        </w:rPr>
        <w:t>Assistente Técnico de Instrumentação</w:t>
      </w:r>
    </w:p>
    <w:p w:rsidR="00D11B56" w:rsidRDefault="00D11B56" w:rsidP="00250790">
      <w:pPr>
        <w:spacing w:after="0" w:line="240" w:lineRule="auto"/>
      </w:pPr>
      <w:r>
        <w:t>Empresa:</w:t>
      </w:r>
      <w:proofErr w:type="gramStart"/>
      <w:r>
        <w:t xml:space="preserve">   </w:t>
      </w:r>
      <w:proofErr w:type="gramEnd"/>
      <w:r>
        <w:t>SGS do Brasil – Contrato REFAP</w:t>
      </w:r>
      <w:r w:rsidR="001251D0">
        <w:t>/PETROBRÁS</w:t>
      </w:r>
    </w:p>
    <w:p w:rsidR="00D11B56" w:rsidRDefault="009170D7" w:rsidP="00250790">
      <w:pPr>
        <w:spacing w:after="0" w:line="240" w:lineRule="auto"/>
      </w:pPr>
      <w:r>
        <w:t>(</w:t>
      </w:r>
      <w:r w:rsidR="00D11B56">
        <w:t>Per</w:t>
      </w:r>
      <w:r w:rsidR="00C943F3">
        <w:t>íodo de atuação:</w:t>
      </w:r>
      <w:proofErr w:type="gramStart"/>
      <w:r w:rsidR="00C943F3">
        <w:t xml:space="preserve">  </w:t>
      </w:r>
      <w:proofErr w:type="gramEnd"/>
      <w:r w:rsidR="00C943F3">
        <w:t>22/01/2014 – 13/06/2014</w:t>
      </w:r>
      <w:r>
        <w:t>)</w:t>
      </w:r>
    </w:p>
    <w:p w:rsidR="00250790" w:rsidRDefault="00250790" w:rsidP="00250790">
      <w:pPr>
        <w:spacing w:after="0" w:line="240" w:lineRule="auto"/>
      </w:pPr>
    </w:p>
    <w:p w:rsidR="00250790" w:rsidRDefault="00250790" w:rsidP="00250790">
      <w:pPr>
        <w:pStyle w:val="DatadaSubseo"/>
        <w:rPr>
          <w:b/>
        </w:rPr>
      </w:pPr>
      <w:r w:rsidRPr="003C3958">
        <w:rPr>
          <w:b/>
        </w:rPr>
        <w:t xml:space="preserve">- </w:t>
      </w:r>
      <w:r>
        <w:rPr>
          <w:b/>
        </w:rPr>
        <w:t xml:space="preserve">Técnico de </w:t>
      </w:r>
      <w:proofErr w:type="spellStart"/>
      <w:proofErr w:type="gramStart"/>
      <w:r>
        <w:rPr>
          <w:b/>
        </w:rPr>
        <w:t>Manut</w:t>
      </w:r>
      <w:r w:rsidR="000A4A98">
        <w:rPr>
          <w:b/>
        </w:rPr>
        <w:t>.</w:t>
      </w:r>
      <w:proofErr w:type="gramEnd"/>
      <w:r>
        <w:rPr>
          <w:b/>
        </w:rPr>
        <w:t>Instrumen</w:t>
      </w:r>
      <w:r w:rsidR="000C0666">
        <w:rPr>
          <w:b/>
        </w:rPr>
        <w:t>ta</w:t>
      </w:r>
      <w:r w:rsidR="00B06235">
        <w:rPr>
          <w:b/>
        </w:rPr>
        <w:t>ção</w:t>
      </w:r>
      <w:proofErr w:type="spellEnd"/>
      <w:r w:rsidR="00B06235">
        <w:rPr>
          <w:b/>
        </w:rPr>
        <w:t xml:space="preserve"> N-III (</w:t>
      </w:r>
      <w:r w:rsidR="000A4A98">
        <w:rPr>
          <w:b/>
        </w:rPr>
        <w:t xml:space="preserve">Coordenador de </w:t>
      </w:r>
      <w:proofErr w:type="spellStart"/>
      <w:r w:rsidR="000A4A98">
        <w:rPr>
          <w:b/>
        </w:rPr>
        <w:t>Instr</w:t>
      </w:r>
      <w:proofErr w:type="spellEnd"/>
      <w:r w:rsidR="000A4A98">
        <w:rPr>
          <w:b/>
        </w:rPr>
        <w:t>.</w:t>
      </w:r>
      <w:r w:rsidR="00B06235">
        <w:rPr>
          <w:b/>
        </w:rPr>
        <w:t>)</w:t>
      </w:r>
    </w:p>
    <w:p w:rsidR="00B06235" w:rsidRDefault="00B06235" w:rsidP="00B06235">
      <w:pPr>
        <w:spacing w:after="0" w:line="240" w:lineRule="auto"/>
      </w:pPr>
      <w:r>
        <w:t>Empresa:</w:t>
      </w:r>
      <w:proofErr w:type="gramStart"/>
      <w:r>
        <w:t xml:space="preserve">  </w:t>
      </w:r>
      <w:proofErr w:type="gramEnd"/>
      <w:r>
        <w:t>TEXIAN – Manutenção e Montagens</w:t>
      </w:r>
    </w:p>
    <w:p w:rsidR="00250790" w:rsidRDefault="00B06235" w:rsidP="00250790">
      <w:pPr>
        <w:spacing w:after="0" w:line="240" w:lineRule="auto"/>
      </w:pPr>
      <w:r>
        <w:t>(Período de atuação: 10/10/2014 – atualmente)</w:t>
      </w:r>
    </w:p>
    <w:p w:rsidR="00250790" w:rsidRDefault="00250790" w:rsidP="00250790">
      <w:pPr>
        <w:spacing w:after="0" w:line="240" w:lineRule="auto"/>
      </w:pPr>
    </w:p>
    <w:p w:rsidR="00ED0FC0" w:rsidRDefault="00ED0FC0" w:rsidP="00ED0FC0">
      <w:pPr>
        <w:pStyle w:val="DatadaSubseo"/>
        <w:rPr>
          <w:b/>
        </w:rPr>
      </w:pPr>
      <w:r>
        <w:t>-</w:t>
      </w:r>
      <w:r>
        <w:rPr>
          <w:b/>
        </w:rPr>
        <w:t xml:space="preserve">MTE / </w:t>
      </w:r>
      <w:proofErr w:type="gramStart"/>
      <w:r>
        <w:rPr>
          <w:b/>
        </w:rPr>
        <w:t>CBO –Classificação</w:t>
      </w:r>
      <w:proofErr w:type="gramEnd"/>
      <w:r>
        <w:rPr>
          <w:b/>
        </w:rPr>
        <w:t xml:space="preserve"> Brasileira de Ocupações</w:t>
      </w:r>
    </w:p>
    <w:p w:rsidR="00ED0FC0" w:rsidRPr="009A3E29" w:rsidRDefault="00ED0FC0" w:rsidP="00ED0FC0">
      <w:pPr>
        <w:rPr>
          <w:bCs/>
          <w:color w:val="auto"/>
        </w:rPr>
      </w:pPr>
      <w:r>
        <w:t xml:space="preserve">(Participação na Descrição das atividades / </w:t>
      </w:r>
      <w:proofErr w:type="gramStart"/>
      <w:r w:rsidRPr="0063084D">
        <w:rPr>
          <w:bCs/>
          <w:color w:val="auto"/>
        </w:rPr>
        <w:t>3134 :</w:t>
      </w:r>
      <w:proofErr w:type="gramEnd"/>
      <w:r w:rsidRPr="0063084D">
        <w:rPr>
          <w:bCs/>
          <w:color w:val="auto"/>
        </w:rPr>
        <w:t>: Técnicos em calibração e instrumentação</w:t>
      </w:r>
      <w:r>
        <w:rPr>
          <w:bCs/>
          <w:color w:val="auto"/>
        </w:rPr>
        <w:t>)</w:t>
      </w:r>
    </w:p>
    <w:p w:rsidR="008523BB" w:rsidRDefault="008523BB" w:rsidP="008523BB">
      <w:pPr>
        <w:pStyle w:val="Seo"/>
      </w:pPr>
      <w:r>
        <w:t>Atividades Desenvolvidas:</w:t>
      </w:r>
    </w:p>
    <w:p w:rsidR="008523BB" w:rsidRDefault="008523BB" w:rsidP="008523BB">
      <w:r>
        <w:t xml:space="preserve">- Como Técnico Especialista de instrumentação atuei em laboratório de calibração, realizando testes de </w:t>
      </w:r>
      <w:proofErr w:type="gramStart"/>
      <w:r>
        <w:t>performance</w:t>
      </w:r>
      <w:proofErr w:type="gramEnd"/>
      <w:r>
        <w:t xml:space="preserve"> , determinação de padrões de calibração, criação de procedimentos de calibração</w:t>
      </w:r>
      <w:r w:rsidR="00CC561D">
        <w:t>,</w:t>
      </w:r>
      <w:r>
        <w:t xml:space="preserve"> cálculos de incertezas, respondendo por auditorias internas e externas, envio e recebimento de </w:t>
      </w:r>
      <w:r>
        <w:lastRenderedPageBreak/>
        <w:t xml:space="preserve">padrões de referência , análises de certificados de calibração, além das atividades de calibração e </w:t>
      </w:r>
      <w:proofErr w:type="gramStart"/>
      <w:r>
        <w:t>configuração</w:t>
      </w:r>
      <w:proofErr w:type="gramEnd"/>
      <w:r>
        <w:t xml:space="preserve"> em instrumentos.</w:t>
      </w:r>
    </w:p>
    <w:p w:rsidR="008523BB" w:rsidRDefault="008523BB" w:rsidP="008523BB">
      <w:r>
        <w:t>- Na atividade de Planejamento, cadastramento de instrumentos, listas de peças sobressalentes, e criando procedimentos de instruções preventivas e corretivas para diversos tipos de instrumentos.</w:t>
      </w:r>
    </w:p>
    <w:p w:rsidR="008523BB" w:rsidRDefault="00CC561D" w:rsidP="005874CC">
      <w:r>
        <w:t xml:space="preserve">- Outras atividades recentemente desenvolvidas se referem </w:t>
      </w:r>
      <w:proofErr w:type="gramStart"/>
      <w:r>
        <w:t>a</w:t>
      </w:r>
      <w:proofErr w:type="gramEnd"/>
      <w:r>
        <w:t xml:space="preserve"> comissionamento de instrumentos, acompanhamento aos </w:t>
      </w:r>
      <w:proofErr w:type="spellStart"/>
      <w:r>
        <w:t>epecistas</w:t>
      </w:r>
      <w:proofErr w:type="spellEnd"/>
      <w:r>
        <w:t xml:space="preserve">,  start </w:t>
      </w:r>
      <w:proofErr w:type="spellStart"/>
      <w:r>
        <w:t>up</w:t>
      </w:r>
      <w:proofErr w:type="spellEnd"/>
      <w:r>
        <w:t>, retorno de valores em listas de instrumentos , planilhas de testes hidrost</w:t>
      </w:r>
      <w:r w:rsidR="00A46752">
        <w:t xml:space="preserve">ático, </w:t>
      </w:r>
      <w:r w:rsidR="00B364E5">
        <w:t xml:space="preserve"> testes de campo, aplicativo FDM (Field </w:t>
      </w:r>
      <w:proofErr w:type="spellStart"/>
      <w:r w:rsidR="00B364E5">
        <w:t>Device</w:t>
      </w:r>
      <w:proofErr w:type="spellEnd"/>
      <w:r w:rsidR="00B364E5">
        <w:t xml:space="preserve"> Manager), e </w:t>
      </w:r>
      <w:r w:rsidR="00A46752">
        <w:t xml:space="preserve"> coordena</w:t>
      </w:r>
      <w:r w:rsidR="00B364E5">
        <w:t xml:space="preserve">ção de equipe de instrumentação. </w:t>
      </w:r>
    </w:p>
    <w:p w:rsidR="001327FE" w:rsidRPr="001327FE" w:rsidRDefault="002D2486" w:rsidP="00CC561D">
      <w:pPr>
        <w:pStyle w:val="Seo"/>
      </w:pPr>
      <w:r>
        <w:t>Complementação:</w:t>
      </w:r>
      <w:proofErr w:type="gramStart"/>
      <w:r w:rsidR="00ED0FC0">
        <w:t xml:space="preserve">  </w:t>
      </w:r>
      <w:proofErr w:type="gramEnd"/>
      <w:r>
        <w:t>Atuação como Docente</w:t>
      </w:r>
    </w:p>
    <w:p w:rsidR="00647004" w:rsidRDefault="00647004" w:rsidP="00647004">
      <w:pPr>
        <w:pStyle w:val="DatadaSubseo"/>
        <w:spacing w:line="360" w:lineRule="auto"/>
        <w:rPr>
          <w:b/>
        </w:rPr>
      </w:pPr>
      <w:r>
        <w:rPr>
          <w:b/>
        </w:rPr>
        <w:t xml:space="preserve">* Graduação: </w:t>
      </w:r>
      <w:r w:rsidRPr="00C858E8">
        <w:rPr>
          <w:b/>
        </w:rPr>
        <w:t>P</w:t>
      </w:r>
      <w:r>
        <w:rPr>
          <w:b/>
        </w:rPr>
        <w:t xml:space="preserve">edagogo - </w:t>
      </w:r>
      <w:r w:rsidRPr="00C858E8">
        <w:rPr>
          <w:b/>
        </w:rPr>
        <w:t>Supervisão Escolar</w:t>
      </w:r>
      <w:r>
        <w:rPr>
          <w:b/>
        </w:rPr>
        <w:t xml:space="preserve"> </w:t>
      </w:r>
    </w:p>
    <w:p w:rsidR="00647004" w:rsidRPr="00C858E8" w:rsidRDefault="00647004" w:rsidP="00647004">
      <w:pPr>
        <w:pStyle w:val="DatadaSubseo"/>
        <w:spacing w:line="360" w:lineRule="auto"/>
        <w:rPr>
          <w:b/>
        </w:rPr>
      </w:pPr>
      <w:r>
        <w:rPr>
          <w:b/>
        </w:rPr>
        <w:t>* Pós Graduação “Lato Sensu” Psicopedagogia Institucional</w:t>
      </w:r>
    </w:p>
    <w:p w:rsidR="002D2486" w:rsidRDefault="002D2486" w:rsidP="002D2486">
      <w:pPr>
        <w:pStyle w:val="DatadaSubseo"/>
        <w:rPr>
          <w:b/>
        </w:rPr>
      </w:pPr>
      <w:r>
        <w:rPr>
          <w:b/>
        </w:rPr>
        <w:t>- Professor de Instrumentação Básica</w:t>
      </w:r>
    </w:p>
    <w:p w:rsidR="002D2486" w:rsidRDefault="002D2486" w:rsidP="002D2486">
      <w:r>
        <w:t>(Instituto Estadual de Educação Gomes Jardim - Curso Técnico em Celulose e Papel, atuando desde 1991- MAR/2013</w:t>
      </w:r>
      <w:proofErr w:type="gramStart"/>
      <w:r>
        <w:t>)</w:t>
      </w:r>
      <w:proofErr w:type="gramEnd"/>
    </w:p>
    <w:p w:rsidR="002D2486" w:rsidRDefault="002D2486" w:rsidP="002D2486">
      <w:pPr>
        <w:pStyle w:val="DatadaSubseo"/>
        <w:rPr>
          <w:b/>
        </w:rPr>
      </w:pPr>
      <w:r>
        <w:rPr>
          <w:b/>
        </w:rPr>
        <w:t>- Coordenador do Curso Técnico em Celulose e Papel</w:t>
      </w:r>
    </w:p>
    <w:p w:rsidR="002D2486" w:rsidRDefault="002D2486" w:rsidP="002D2486">
      <w:pPr>
        <w:spacing w:line="240" w:lineRule="auto"/>
      </w:pPr>
      <w:r>
        <w:t xml:space="preserve">(Período de 1994 </w:t>
      </w:r>
      <w:proofErr w:type="gramStart"/>
      <w:r>
        <w:t>à</w:t>
      </w:r>
      <w:proofErr w:type="gramEnd"/>
      <w:r>
        <w:t xml:space="preserve"> 1995)</w:t>
      </w:r>
    </w:p>
    <w:p w:rsidR="002D2486" w:rsidRDefault="002D2486" w:rsidP="002D2486">
      <w:pPr>
        <w:pStyle w:val="DatadaSubseo"/>
        <w:rPr>
          <w:b/>
        </w:rPr>
      </w:pPr>
      <w:r>
        <w:rPr>
          <w:b/>
        </w:rPr>
        <w:t>- Supervisor de Estágio do Curso Técnico em Celulose e Papel</w:t>
      </w:r>
    </w:p>
    <w:p w:rsidR="002D2486" w:rsidRDefault="002D2486" w:rsidP="002D2486">
      <w:r>
        <w:t>(Período de 1994 – MAR/2013)</w:t>
      </w:r>
    </w:p>
    <w:p w:rsidR="002D2486" w:rsidRDefault="002D2486" w:rsidP="002D2486">
      <w:pPr>
        <w:spacing w:after="0" w:line="240" w:lineRule="auto"/>
        <w:rPr>
          <w:rStyle w:val="CardeDatadaSubseo1"/>
          <w:b/>
        </w:rPr>
      </w:pPr>
      <w:r>
        <w:t xml:space="preserve">- </w:t>
      </w:r>
      <w:r w:rsidRPr="00261A28">
        <w:rPr>
          <w:rStyle w:val="CardeDatadaSubseo1"/>
          <w:b/>
        </w:rPr>
        <w:t xml:space="preserve">Supervisor de </w:t>
      </w:r>
      <w:r>
        <w:rPr>
          <w:rStyle w:val="CardeDatadaSubseo1"/>
          <w:b/>
        </w:rPr>
        <w:t>Ensino</w:t>
      </w:r>
      <w:r w:rsidRPr="00261A28">
        <w:rPr>
          <w:rStyle w:val="CardeDatadaSubseo1"/>
          <w:b/>
        </w:rPr>
        <w:t xml:space="preserve"> do Curso Técnico em Celulose e Papel</w:t>
      </w:r>
    </w:p>
    <w:p w:rsidR="002D2486" w:rsidRDefault="002D2486" w:rsidP="002D2486">
      <w:pPr>
        <w:rPr>
          <w:rStyle w:val="CardeDatadaSubseo1"/>
          <w:rFonts w:asciiTheme="minorHAnsi" w:hAnsiTheme="minorHAnsi"/>
          <w:color w:val="auto"/>
          <w:sz w:val="22"/>
          <w:szCs w:val="22"/>
        </w:rPr>
      </w:pPr>
      <w:r w:rsidRPr="00261A28">
        <w:rPr>
          <w:rStyle w:val="CardeDatadaSubseo1"/>
          <w:rFonts w:asciiTheme="minorHAnsi" w:hAnsiTheme="minorHAnsi"/>
          <w:color w:val="auto"/>
          <w:sz w:val="22"/>
          <w:szCs w:val="22"/>
        </w:rPr>
        <w:t>(</w:t>
      </w:r>
      <w:r w:rsidRPr="00A04730">
        <w:t xml:space="preserve">Período: Mar/2010 – </w:t>
      </w:r>
      <w:r>
        <w:t>MAR/2013</w:t>
      </w:r>
      <w:r w:rsidRPr="00261A28">
        <w:rPr>
          <w:rStyle w:val="CardeDatadaSubseo1"/>
          <w:rFonts w:asciiTheme="minorHAnsi" w:hAnsiTheme="minorHAnsi"/>
          <w:color w:val="auto"/>
          <w:sz w:val="22"/>
          <w:szCs w:val="22"/>
        </w:rPr>
        <w:t>)</w:t>
      </w:r>
    </w:p>
    <w:p w:rsidR="002D2486" w:rsidRDefault="002D2486" w:rsidP="002D2486">
      <w:pPr>
        <w:pStyle w:val="DatadaSubseo"/>
        <w:rPr>
          <w:b/>
        </w:rPr>
      </w:pPr>
      <w:r>
        <w:t xml:space="preserve">- </w:t>
      </w:r>
      <w:r>
        <w:rPr>
          <w:b/>
        </w:rPr>
        <w:t>Professor de Instrumentação Básica</w:t>
      </w:r>
    </w:p>
    <w:p w:rsidR="002D2486" w:rsidRDefault="002D2486" w:rsidP="002D2486">
      <w:r>
        <w:t>(Projeto Aprendizes de Instrumentação/Aracruz-</w:t>
      </w:r>
      <w:proofErr w:type="spellStart"/>
      <w:r>
        <w:t>Sindus</w:t>
      </w:r>
      <w:proofErr w:type="spellEnd"/>
      <w:r>
        <w:t>- 2007)</w:t>
      </w:r>
    </w:p>
    <w:p w:rsidR="002D2486" w:rsidRDefault="002D2486" w:rsidP="002D2486">
      <w:r>
        <w:t>(Projeto Aprendizes de Instrumentação/Aracruz-</w:t>
      </w:r>
      <w:proofErr w:type="spellStart"/>
      <w:r>
        <w:t>Sindus</w:t>
      </w:r>
      <w:proofErr w:type="spellEnd"/>
      <w:r>
        <w:t xml:space="preserve"> – 2008)</w:t>
      </w:r>
    </w:p>
    <w:p w:rsidR="002D2486" w:rsidRDefault="002D2486" w:rsidP="002D2486">
      <w:pPr>
        <w:pStyle w:val="DatadaSubseo"/>
        <w:rPr>
          <w:b/>
        </w:rPr>
      </w:pPr>
      <w:r w:rsidRPr="00A04730">
        <w:rPr>
          <w:b/>
        </w:rPr>
        <w:t>- Professor de Instrumentação Básica</w:t>
      </w:r>
      <w:r>
        <w:rPr>
          <w:b/>
        </w:rPr>
        <w:t xml:space="preserve"> (PROMINP)</w:t>
      </w:r>
    </w:p>
    <w:p w:rsidR="002D2486" w:rsidRDefault="002D2486" w:rsidP="002D2486">
      <w:r>
        <w:t xml:space="preserve">(Curso: Encarregado de Instrumentação / CEFET – PROMINP – Período: </w:t>
      </w:r>
      <w:proofErr w:type="spellStart"/>
      <w:r>
        <w:t>Jul</w:t>
      </w:r>
      <w:proofErr w:type="spellEnd"/>
      <w:r>
        <w:t>/2008 – Out/2008)</w:t>
      </w:r>
      <w:r w:rsidRPr="00A04730">
        <w:t xml:space="preserve"> </w:t>
      </w:r>
    </w:p>
    <w:p w:rsidR="002D2486" w:rsidRDefault="002D2486" w:rsidP="00D11B56">
      <w:pPr>
        <w:jc w:val="both"/>
      </w:pPr>
    </w:p>
    <w:p w:rsidR="00461F58" w:rsidRDefault="003C1971" w:rsidP="00C22BB3">
      <w:pPr>
        <w:jc w:val="both"/>
      </w:pPr>
      <w:r>
        <w:t xml:space="preserve">                                                                     </w:t>
      </w:r>
      <w:r>
        <w:tab/>
      </w:r>
      <w:r>
        <w:tab/>
      </w:r>
      <w:r>
        <w:tab/>
      </w:r>
      <w:r>
        <w:tab/>
        <w:t xml:space="preserve">Guaíba, </w:t>
      </w:r>
      <w:r w:rsidR="009917E5">
        <w:t>24 de Julho de</w:t>
      </w:r>
      <w:r w:rsidR="00683208">
        <w:t xml:space="preserve"> 201</w:t>
      </w:r>
      <w:r w:rsidR="00B06235">
        <w:t>5</w:t>
      </w:r>
      <w:r>
        <w:t>.</w:t>
      </w:r>
      <w:bookmarkStart w:id="0" w:name="_GoBack"/>
      <w:bookmarkEnd w:id="0"/>
    </w:p>
    <w:p w:rsidR="00FD26A7" w:rsidRDefault="00FD26A7" w:rsidP="00C22BB3">
      <w:pPr>
        <w:jc w:val="both"/>
      </w:pPr>
    </w:p>
    <w:sectPr w:rsidR="00FD26A7" w:rsidSect="00ED0FC0">
      <w:footerReference w:type="even" r:id="rId12"/>
      <w:footerReference w:type="default" r:id="rId13"/>
      <w:footerReference w:type="first" r:id="rId14"/>
      <w:pgSz w:w="11907" w:h="16839" w:code="9"/>
      <w:pgMar w:top="851" w:right="1418" w:bottom="851" w:left="1418" w:header="709" w:footer="476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A06" w:rsidRDefault="00C83A06">
      <w:r>
        <w:separator/>
      </w:r>
    </w:p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</w:endnote>
  <w:endnote w:type="continuationSeparator" w:id="0">
    <w:p w:rsidR="00C83A06" w:rsidRDefault="00C83A06">
      <w:r>
        <w:continuationSeparator/>
      </w:r>
    </w:p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58" w:rsidRDefault="000A4A9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05CD9960808148C89125E4BFAFB172DC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61F58" w:rsidRDefault="00C858E8">
                              <w:pPr>
                                <w:pStyle w:val="TextoCinza"/>
                              </w:pPr>
                              <w:proofErr w:type="spellStart"/>
                              <w:r>
                                <w:t>Rudinei</w:t>
                              </w:r>
                              <w:proofErr w:type="spellEnd"/>
                              <w:r>
                                <w:t xml:space="preserve"> Rodrigues Medeiros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MZgwPa2AgAAtwUA&#10;AA4AAAAAAAAAAAAAAAAALgIAAGRycy9lMm9Eb2MueG1sUEsBAi0AFAAGAAgAAAAhAI20B5vcAAAA&#10;BgEAAA8AAAAAAAAAAAAAAAAAEAUAAGRycy9kb3ducmV2LnhtbFBLBQYAAAAABAAEAPMAAAAZ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05CD9960808148C89125E4BFAFB172D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461F58" w:rsidRDefault="00C858E8">
                        <w:pPr>
                          <w:pStyle w:val="TextoCinza"/>
                        </w:pPr>
                        <w:r>
                          <w:t>Rudinei Rodrigues Medeiros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Yi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S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J5rGI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1F58" w:rsidRDefault="000A4A98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3533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FN1Tdy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:rsidR="00461F58" w:rsidRDefault="000A4A98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3533C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58" w:rsidRDefault="000A4A98">
    <w:pPr>
      <w:rPr>
        <w:sz w:val="10"/>
        <w:szCs w:val="10"/>
      </w:rPr>
    </w:pPr>
    <w:r>
      <w:rPr>
        <w:noProof/>
        <w:sz w:val="10"/>
        <w:szCs w:val="10"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9611995"/>
              <wp:effectExtent l="0" t="0" r="635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961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61F58" w:rsidRDefault="00C858E8">
                              <w:pPr>
                                <w:pStyle w:val="TextoCinza"/>
                              </w:pPr>
                              <w:proofErr w:type="spellStart"/>
                              <w:r>
                                <w:t>Rudinei</w:t>
                              </w:r>
                              <w:proofErr w:type="spellEnd"/>
                              <w:r>
                                <w:t xml:space="preserve"> Rodrigues Medeiros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9" style="position:absolute;margin-left:.7pt;margin-top:0;width:51.9pt;height:756.85pt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placeholder>
                        <w:docPart w:val="1076D502AEBB494D97E881BDEF0C940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461F58" w:rsidRDefault="00C858E8">
                        <w:pPr>
                          <w:pStyle w:val="TextoCinza"/>
                        </w:pPr>
                        <w:r>
                          <w:t>Rudinei Rodrigues Medeiros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eastAsia="pt-BR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9" o:spid="_x0000_s1026" style="position:absolute;margin-left:0;margin-top:0;width:545.75pt;height:790.1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i6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GSWaNVCiu703GJkk8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DHe1i6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3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1F58" w:rsidRDefault="000A4A98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917E5" w:rsidRPr="009917E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DFhKMh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461F58" w:rsidRDefault="000A4A98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917E5" w:rsidRPr="009917E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61F58" w:rsidRDefault="00461F58">
    <w:pPr>
      <w:pStyle w:val="Rodap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58" w:rsidRDefault="000A4A9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660" cy="10030460"/>
              <wp:effectExtent l="9525" t="9525" r="14605" b="11430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660" cy="1003046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1" o:spid="_x0000_s1026" style="position:absolute;margin-left:0;margin-top:0;width:545.8pt;height:789.8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350" t="0" r="6350" b="317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1F58" w:rsidRDefault="00461F58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a/tOI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461F58" w:rsidRDefault="00461F58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A06" w:rsidRDefault="00C83A06">
      <w:r>
        <w:separator/>
      </w:r>
    </w:p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</w:footnote>
  <w:footnote w:type="continuationSeparator" w:id="0">
    <w:p w:rsidR="00C83A06" w:rsidRDefault="00C83A06">
      <w:r>
        <w:continuationSeparator/>
      </w:r>
    </w:p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  <w:p w:rsidR="00C83A06" w:rsidRDefault="00C83A0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Commarcador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Commarcador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Commarcador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Commarcador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33793">
      <o:colormenu v:ext="edit" fillcolor="none [3204]" strokecolor="none [3213]"/>
    </o:shapedefaults>
    <o:shapelayout v:ext="edit"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03"/>
    <w:rsid w:val="0003533C"/>
    <w:rsid w:val="000A4A98"/>
    <w:rsid w:val="000A53CF"/>
    <w:rsid w:val="000B3A42"/>
    <w:rsid w:val="000C0666"/>
    <w:rsid w:val="001251D0"/>
    <w:rsid w:val="001327FE"/>
    <w:rsid w:val="001357ED"/>
    <w:rsid w:val="00171BEE"/>
    <w:rsid w:val="001F57A8"/>
    <w:rsid w:val="00250790"/>
    <w:rsid w:val="00261A28"/>
    <w:rsid w:val="00262CD7"/>
    <w:rsid w:val="00275203"/>
    <w:rsid w:val="00275BBF"/>
    <w:rsid w:val="00280A1B"/>
    <w:rsid w:val="002B7E10"/>
    <w:rsid w:val="002D2486"/>
    <w:rsid w:val="00313D42"/>
    <w:rsid w:val="0033289D"/>
    <w:rsid w:val="00377A55"/>
    <w:rsid w:val="003C1971"/>
    <w:rsid w:val="003C3958"/>
    <w:rsid w:val="00423099"/>
    <w:rsid w:val="00461F58"/>
    <w:rsid w:val="00466E21"/>
    <w:rsid w:val="004A4E66"/>
    <w:rsid w:val="004D5E6B"/>
    <w:rsid w:val="00511913"/>
    <w:rsid w:val="00582B9B"/>
    <w:rsid w:val="005874CC"/>
    <w:rsid w:val="005A3745"/>
    <w:rsid w:val="005B35BE"/>
    <w:rsid w:val="00604D99"/>
    <w:rsid w:val="0063084D"/>
    <w:rsid w:val="00632AFC"/>
    <w:rsid w:val="00647004"/>
    <w:rsid w:val="00682325"/>
    <w:rsid w:val="0068255F"/>
    <w:rsid w:val="00683208"/>
    <w:rsid w:val="006B7CE0"/>
    <w:rsid w:val="006D6BD6"/>
    <w:rsid w:val="00793113"/>
    <w:rsid w:val="007E2BEF"/>
    <w:rsid w:val="007E6FD5"/>
    <w:rsid w:val="008523BB"/>
    <w:rsid w:val="0085707C"/>
    <w:rsid w:val="008946B8"/>
    <w:rsid w:val="008B1DF8"/>
    <w:rsid w:val="008E0C2E"/>
    <w:rsid w:val="009031C1"/>
    <w:rsid w:val="009170D7"/>
    <w:rsid w:val="009917E5"/>
    <w:rsid w:val="009A0A10"/>
    <w:rsid w:val="009A3E29"/>
    <w:rsid w:val="00A0105E"/>
    <w:rsid w:val="00A04730"/>
    <w:rsid w:val="00A46752"/>
    <w:rsid w:val="00B06235"/>
    <w:rsid w:val="00B364E5"/>
    <w:rsid w:val="00B419BE"/>
    <w:rsid w:val="00B42CEE"/>
    <w:rsid w:val="00C22BB3"/>
    <w:rsid w:val="00C50660"/>
    <w:rsid w:val="00C83A06"/>
    <w:rsid w:val="00C858E8"/>
    <w:rsid w:val="00C943F3"/>
    <w:rsid w:val="00CB7937"/>
    <w:rsid w:val="00CC561D"/>
    <w:rsid w:val="00CE6C71"/>
    <w:rsid w:val="00CF13D5"/>
    <w:rsid w:val="00D11B56"/>
    <w:rsid w:val="00D2115A"/>
    <w:rsid w:val="00D23B73"/>
    <w:rsid w:val="00D306FC"/>
    <w:rsid w:val="00E14D11"/>
    <w:rsid w:val="00E764FD"/>
    <w:rsid w:val="00E77344"/>
    <w:rsid w:val="00E90B1C"/>
    <w:rsid w:val="00EA7243"/>
    <w:rsid w:val="00ED0FC0"/>
    <w:rsid w:val="00F80C2B"/>
    <w:rsid w:val="00FC6D82"/>
    <w:rsid w:val="00F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>
      <o:colormenu v:ext="edit" fillcolor="none [3204]" strokecolor="none [3213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58"/>
    <w:pPr>
      <w:spacing w:after="160"/>
    </w:pPr>
    <w:rPr>
      <w:rFonts w:eastAsiaTheme="minorEastAsia" w:cstheme="minorBidi"/>
      <w:color w:val="000000" w:themeColor="text1"/>
      <w:lang w:val="pt-BR"/>
    </w:rPr>
  </w:style>
  <w:style w:type="paragraph" w:styleId="Ttulo1">
    <w:name w:val="heading 1"/>
    <w:basedOn w:val="Normal"/>
    <w:next w:val="Normal"/>
    <w:link w:val="Ttulo1Char"/>
    <w:uiPriority w:val="9"/>
    <w:rsid w:val="00461F5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461F5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1F5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461F5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461F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1F5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1F5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1F5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1F5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F5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1F5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1F5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1F5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1F5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1F5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1F5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1F5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1F5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Ttulo">
    <w:name w:val="Title"/>
    <w:basedOn w:val="Normal"/>
    <w:link w:val="TtuloChar"/>
    <w:uiPriority w:val="10"/>
    <w:rsid w:val="00461F5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461F5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har"/>
    <w:uiPriority w:val="11"/>
    <w:rsid w:val="00461F5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1F58"/>
    <w:rPr>
      <w:rFonts w:asciiTheme="majorHAnsi" w:eastAsiaTheme="majorEastAsia" w:hAnsiTheme="majorHAnsi" w:cstheme="majorBidi"/>
      <w:sz w:val="28"/>
      <w:szCs w:val="28"/>
    </w:rPr>
  </w:style>
  <w:style w:type="character" w:styleId="Forte">
    <w:name w:val="Strong"/>
    <w:uiPriority w:val="22"/>
    <w:qFormat/>
    <w:rsid w:val="00461F5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pt-BR"/>
    </w:rPr>
  </w:style>
  <w:style w:type="character" w:styleId="nfase">
    <w:name w:val="Emphasis"/>
    <w:uiPriority w:val="20"/>
    <w:qFormat/>
    <w:rsid w:val="00461F5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pt-BR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sid w:val="00461F58"/>
    <w:rPr>
      <w:b/>
      <w:bCs/>
      <w:color w:val="9D3511" w:themeColor="accent1" w:themeShade="BF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sid w:val="00461F58"/>
    <w:rPr>
      <w:b/>
      <w:bCs/>
      <w:color w:val="9D3511" w:themeColor="accent1" w:themeShade="BF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sid w:val="00461F58"/>
    <w:rPr>
      <w:color w:val="737373" w:themeColor="text1" w:themeTint="8C"/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sid w:val="00461F58"/>
    <w:rPr>
      <w:color w:val="737373" w:themeColor="text1" w:themeTint="8C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sid w:val="00461F58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sid w:val="00461F58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nfaseIntensa1">
    <w:name w:val="Ênfase Intensa1"/>
    <w:basedOn w:val="Normal"/>
    <w:link w:val="IntenseEmphasisChar"/>
    <w:uiPriority w:val="21"/>
    <w:qFormat/>
    <w:rsid w:val="00461F58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Fontepargpadro"/>
    <w:link w:val="nfaseIntensa1"/>
    <w:uiPriority w:val="21"/>
    <w:rsid w:val="00461F58"/>
    <w:rPr>
      <w:b/>
      <w:bCs/>
      <w:i/>
      <w:iCs/>
      <w:color w:val="7B6A4D" w:themeColor="accent3" w:themeShade="BF"/>
    </w:rPr>
  </w:style>
  <w:style w:type="paragraph" w:customStyle="1" w:styleId="nfaseSutil1">
    <w:name w:val="Ênfase Sutil1"/>
    <w:basedOn w:val="Normal"/>
    <w:link w:val="CardenfaseSutil"/>
    <w:uiPriority w:val="19"/>
    <w:qFormat/>
    <w:rsid w:val="00461F58"/>
    <w:rPr>
      <w:i/>
      <w:iCs/>
      <w:color w:val="737373" w:themeColor="text1" w:themeTint="8C"/>
    </w:rPr>
  </w:style>
  <w:style w:type="character" w:customStyle="1" w:styleId="CardenfaseSutil">
    <w:name w:val="Car de Ênfase Sutil"/>
    <w:basedOn w:val="Fontepargpadro"/>
    <w:link w:val="nfaseSutil1"/>
    <w:uiPriority w:val="19"/>
    <w:rsid w:val="00461F58"/>
    <w:rPr>
      <w:i/>
      <w:iCs/>
      <w:color w:val="737373" w:themeColor="text1" w:themeTint="8C"/>
    </w:rPr>
  </w:style>
  <w:style w:type="paragraph" w:styleId="Citao">
    <w:name w:val="Quote"/>
    <w:basedOn w:val="Normal"/>
    <w:link w:val="CitaoChar"/>
    <w:uiPriority w:val="29"/>
    <w:qFormat/>
    <w:rsid w:val="00461F58"/>
    <w:rPr>
      <w:i/>
      <w:iCs/>
      <w:color w:val="7F7F7F" w:themeColor="background1" w:themeShade="7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61F58"/>
    <w:rPr>
      <w:i/>
      <w:iCs/>
      <w:color w:val="7F7F7F" w:themeColor="background1" w:themeShade="7F"/>
      <w:sz w:val="24"/>
      <w:szCs w:val="24"/>
    </w:rPr>
  </w:style>
  <w:style w:type="paragraph" w:styleId="CitaoIntensa">
    <w:name w:val="Intense Quote"/>
    <w:basedOn w:val="Normal"/>
    <w:uiPriority w:val="30"/>
    <w:qFormat/>
    <w:rsid w:val="00461F5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Tabelacomgrade">
    <w:name w:val="Table Grid"/>
    <w:basedOn w:val="Tabelanormal"/>
    <w:uiPriority w:val="1"/>
    <w:qFormat/>
    <w:rsid w:val="00461F58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461F5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61F58"/>
    <w:rPr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unhideWhenUsed/>
    <w:rsid w:val="00461F5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61F58"/>
    <w:rPr>
      <w:color w:val="000000" w:themeColor="tex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1F58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F58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Legenda">
    <w:name w:val="caption"/>
    <w:basedOn w:val="Normal"/>
    <w:next w:val="Normal"/>
    <w:uiPriority w:val="35"/>
    <w:unhideWhenUsed/>
    <w:rsid w:val="00461F5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rsid w:val="00461F58"/>
    <w:pPr>
      <w:spacing w:after="0" w:line="240" w:lineRule="auto"/>
    </w:pPr>
  </w:style>
  <w:style w:type="paragraph" w:styleId="Textoembloco">
    <w:name w:val="Block Text"/>
    <w:aliases w:val="Citação em Bloco"/>
    <w:uiPriority w:val="40"/>
    <w:rsid w:val="00461F5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pt-BR"/>
    </w:rPr>
  </w:style>
  <w:style w:type="paragraph" w:styleId="Commarcadores">
    <w:name w:val="List Bullet"/>
    <w:basedOn w:val="Normal"/>
    <w:uiPriority w:val="36"/>
    <w:unhideWhenUsed/>
    <w:qFormat/>
    <w:rsid w:val="00461F58"/>
    <w:pPr>
      <w:numPr>
        <w:numId w:val="16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rsid w:val="00461F58"/>
    <w:pPr>
      <w:numPr>
        <w:numId w:val="17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rsid w:val="00461F58"/>
    <w:pPr>
      <w:numPr>
        <w:numId w:val="18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rsid w:val="00461F58"/>
    <w:pPr>
      <w:numPr>
        <w:numId w:val="19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rsid w:val="00461F58"/>
    <w:pPr>
      <w:numPr>
        <w:numId w:val="20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Fontepargpadro"/>
    <w:uiPriority w:val="99"/>
    <w:unhideWhenUsed/>
    <w:rsid w:val="00461F58"/>
    <w:rPr>
      <w:color w:val="CC9900" w:themeColor="hyperlink"/>
      <w:u w:val="single"/>
    </w:rPr>
  </w:style>
  <w:style w:type="paragraph" w:customStyle="1" w:styleId="NomePessoal">
    <w:name w:val="Nome Pessoal"/>
    <w:basedOn w:val="Normal"/>
    <w:uiPriority w:val="2"/>
    <w:qFormat/>
    <w:rsid w:val="00461F58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TtulodoLivro">
    <w:name w:val="Book Title"/>
    <w:basedOn w:val="Fontepargpadro"/>
    <w:uiPriority w:val="33"/>
    <w:qFormat/>
    <w:rsid w:val="00461F5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pt-BR"/>
    </w:rPr>
  </w:style>
  <w:style w:type="character" w:styleId="nfaseIntensa">
    <w:name w:val="Intense Emphasis"/>
    <w:basedOn w:val="Fontepargpadro"/>
    <w:uiPriority w:val="21"/>
    <w:qFormat/>
    <w:rsid w:val="00461F5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sid w:val="00461F58"/>
    <w:rPr>
      <w:b/>
      <w:bCs/>
      <w:color w:val="D34817" w:themeColor="accent1"/>
      <w:sz w:val="22"/>
      <w:u w:val="single"/>
    </w:rPr>
  </w:style>
  <w:style w:type="character" w:styleId="nfaseSutil">
    <w:name w:val="Subtle Emphasis"/>
    <w:basedOn w:val="Fontepargpadro"/>
    <w:uiPriority w:val="19"/>
    <w:qFormat/>
    <w:rsid w:val="00461F5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nciaSutil">
    <w:name w:val="Subtle Reference"/>
    <w:basedOn w:val="Fontepargpadro"/>
    <w:uiPriority w:val="31"/>
    <w:qFormat/>
    <w:rsid w:val="00461F58"/>
    <w:rPr>
      <w:color w:val="737373" w:themeColor="text1" w:themeTint="8C"/>
      <w:sz w:val="22"/>
      <w:u w:val="single"/>
    </w:rPr>
  </w:style>
  <w:style w:type="character" w:styleId="TextodoEspaoReservado">
    <w:name w:val="Placeholder Text"/>
    <w:basedOn w:val="Fontepargpadro"/>
    <w:uiPriority w:val="99"/>
    <w:rsid w:val="00461F58"/>
    <w:rPr>
      <w:color w:val="808080"/>
    </w:rPr>
  </w:style>
  <w:style w:type="character" w:customStyle="1" w:styleId="CardeDatadaSubseo1">
    <w:name w:val="Car de Data da Subseção1"/>
    <w:basedOn w:val="Fontepargpadro"/>
    <w:link w:val="DatadaSubseo"/>
    <w:rsid w:val="00461F58"/>
    <w:rPr>
      <w:rFonts w:asciiTheme="majorHAnsi" w:eastAsiaTheme="majorEastAsia" w:hAnsiTheme="majorHAnsi" w:cstheme="majorBidi"/>
      <w:color w:val="696464" w:themeColor="text2"/>
      <w:spacing w:val="20"/>
      <w:sz w:val="24"/>
      <w:szCs w:val="24"/>
      <w:lang w:val="pt-BR"/>
    </w:rPr>
  </w:style>
  <w:style w:type="paragraph" w:customStyle="1" w:styleId="Subseo">
    <w:name w:val="Subseção"/>
    <w:basedOn w:val="Normal"/>
    <w:next w:val="Normal"/>
    <w:link w:val="CardeSubseo"/>
    <w:qFormat/>
    <w:rsid w:val="00461F58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rsid w:val="00461F58"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link w:val="CardeDatadaSubseo1"/>
    <w:qFormat/>
    <w:rsid w:val="00461F5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CardeDatadaSubseo">
    <w:name w:val="Car de Data da Subseção"/>
    <w:basedOn w:val="Fontepargpadro"/>
    <w:rsid w:val="00461F58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CardeSubseo">
    <w:name w:val="Car de Subseção"/>
    <w:basedOn w:val="Fontepargpadro"/>
    <w:link w:val="Subseo"/>
    <w:rsid w:val="00461F5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rsid w:val="00461F58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461F58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pt-BR"/>
    </w:rPr>
  </w:style>
  <w:style w:type="paragraph" w:customStyle="1" w:styleId="TextoCinza">
    <w:name w:val="Texto Cinza"/>
    <w:basedOn w:val="SemEspaamento"/>
    <w:unhideWhenUsed/>
    <w:qFormat/>
    <w:rsid w:val="00461F58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subsectiondatechar">
    <w:name w:val="subsectiondatechar"/>
    <w:basedOn w:val="Fontepargpadro"/>
    <w:uiPriority w:val="99"/>
    <w:unhideWhenUsed/>
    <w:rsid w:val="00461F58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85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858E8"/>
    <w:rPr>
      <w:rFonts w:ascii="Tahoma" w:eastAsiaTheme="minorEastAsia" w:hAnsi="Tahoma" w:cs="Tahoma"/>
      <w:color w:val="000000" w:themeColor="text1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58"/>
    <w:pPr>
      <w:spacing w:after="160"/>
    </w:pPr>
    <w:rPr>
      <w:rFonts w:eastAsiaTheme="minorEastAsia" w:cstheme="minorBidi"/>
      <w:color w:val="000000" w:themeColor="text1"/>
      <w:lang w:val="pt-BR"/>
    </w:rPr>
  </w:style>
  <w:style w:type="paragraph" w:styleId="Ttulo1">
    <w:name w:val="heading 1"/>
    <w:basedOn w:val="Normal"/>
    <w:next w:val="Normal"/>
    <w:link w:val="Ttulo1Char"/>
    <w:uiPriority w:val="9"/>
    <w:rsid w:val="00461F5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461F5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1F5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461F5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461F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1F5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1F5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1F5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1F5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F5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1F5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1F5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1F5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1F5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1F5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1F5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1F5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1F5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Ttulo">
    <w:name w:val="Title"/>
    <w:basedOn w:val="Normal"/>
    <w:link w:val="TtuloChar"/>
    <w:uiPriority w:val="10"/>
    <w:rsid w:val="00461F5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461F5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har"/>
    <w:uiPriority w:val="11"/>
    <w:rsid w:val="00461F5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1F58"/>
    <w:rPr>
      <w:rFonts w:asciiTheme="majorHAnsi" w:eastAsiaTheme="majorEastAsia" w:hAnsiTheme="majorHAnsi" w:cstheme="majorBidi"/>
      <w:sz w:val="28"/>
      <w:szCs w:val="28"/>
    </w:rPr>
  </w:style>
  <w:style w:type="character" w:styleId="Forte">
    <w:name w:val="Strong"/>
    <w:uiPriority w:val="22"/>
    <w:qFormat/>
    <w:rsid w:val="00461F5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pt-BR"/>
    </w:rPr>
  </w:style>
  <w:style w:type="character" w:styleId="nfase">
    <w:name w:val="Emphasis"/>
    <w:uiPriority w:val="20"/>
    <w:qFormat/>
    <w:rsid w:val="00461F5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pt-BR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sid w:val="00461F58"/>
    <w:rPr>
      <w:b/>
      <w:bCs/>
      <w:color w:val="9D3511" w:themeColor="accent1" w:themeShade="BF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sid w:val="00461F58"/>
    <w:rPr>
      <w:b/>
      <w:bCs/>
      <w:color w:val="9D3511" w:themeColor="accent1" w:themeShade="BF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sid w:val="00461F58"/>
    <w:rPr>
      <w:color w:val="737373" w:themeColor="text1" w:themeTint="8C"/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sid w:val="00461F58"/>
    <w:rPr>
      <w:color w:val="737373" w:themeColor="text1" w:themeTint="8C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sid w:val="00461F58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sid w:val="00461F58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nfaseIntensa1">
    <w:name w:val="Ênfase Intensa1"/>
    <w:basedOn w:val="Normal"/>
    <w:link w:val="IntenseEmphasisChar"/>
    <w:uiPriority w:val="21"/>
    <w:qFormat/>
    <w:rsid w:val="00461F58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Fontepargpadro"/>
    <w:link w:val="nfaseIntensa1"/>
    <w:uiPriority w:val="21"/>
    <w:rsid w:val="00461F58"/>
    <w:rPr>
      <w:b/>
      <w:bCs/>
      <w:i/>
      <w:iCs/>
      <w:color w:val="7B6A4D" w:themeColor="accent3" w:themeShade="BF"/>
    </w:rPr>
  </w:style>
  <w:style w:type="paragraph" w:customStyle="1" w:styleId="nfaseSutil1">
    <w:name w:val="Ênfase Sutil1"/>
    <w:basedOn w:val="Normal"/>
    <w:link w:val="CardenfaseSutil"/>
    <w:uiPriority w:val="19"/>
    <w:qFormat/>
    <w:rsid w:val="00461F58"/>
    <w:rPr>
      <w:i/>
      <w:iCs/>
      <w:color w:val="737373" w:themeColor="text1" w:themeTint="8C"/>
    </w:rPr>
  </w:style>
  <w:style w:type="character" w:customStyle="1" w:styleId="CardenfaseSutil">
    <w:name w:val="Car de Ênfase Sutil"/>
    <w:basedOn w:val="Fontepargpadro"/>
    <w:link w:val="nfaseSutil1"/>
    <w:uiPriority w:val="19"/>
    <w:rsid w:val="00461F58"/>
    <w:rPr>
      <w:i/>
      <w:iCs/>
      <w:color w:val="737373" w:themeColor="text1" w:themeTint="8C"/>
    </w:rPr>
  </w:style>
  <w:style w:type="paragraph" w:styleId="Citao">
    <w:name w:val="Quote"/>
    <w:basedOn w:val="Normal"/>
    <w:link w:val="CitaoChar"/>
    <w:uiPriority w:val="29"/>
    <w:qFormat/>
    <w:rsid w:val="00461F58"/>
    <w:rPr>
      <w:i/>
      <w:iCs/>
      <w:color w:val="7F7F7F" w:themeColor="background1" w:themeShade="7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61F58"/>
    <w:rPr>
      <w:i/>
      <w:iCs/>
      <w:color w:val="7F7F7F" w:themeColor="background1" w:themeShade="7F"/>
      <w:sz w:val="24"/>
      <w:szCs w:val="24"/>
    </w:rPr>
  </w:style>
  <w:style w:type="paragraph" w:styleId="CitaoIntensa">
    <w:name w:val="Intense Quote"/>
    <w:basedOn w:val="Normal"/>
    <w:uiPriority w:val="30"/>
    <w:qFormat/>
    <w:rsid w:val="00461F5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Tabelacomgrade">
    <w:name w:val="Table Grid"/>
    <w:basedOn w:val="Tabelanormal"/>
    <w:uiPriority w:val="1"/>
    <w:qFormat/>
    <w:rsid w:val="00461F58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461F5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61F58"/>
    <w:rPr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unhideWhenUsed/>
    <w:rsid w:val="00461F5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61F58"/>
    <w:rPr>
      <w:color w:val="000000" w:themeColor="tex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1F58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F58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Legenda">
    <w:name w:val="caption"/>
    <w:basedOn w:val="Normal"/>
    <w:next w:val="Normal"/>
    <w:uiPriority w:val="35"/>
    <w:unhideWhenUsed/>
    <w:rsid w:val="00461F5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rsid w:val="00461F58"/>
    <w:pPr>
      <w:spacing w:after="0" w:line="240" w:lineRule="auto"/>
    </w:pPr>
  </w:style>
  <w:style w:type="paragraph" w:styleId="Textoembloco">
    <w:name w:val="Block Text"/>
    <w:aliases w:val="Citação em Bloco"/>
    <w:uiPriority w:val="40"/>
    <w:rsid w:val="00461F5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pt-BR"/>
    </w:rPr>
  </w:style>
  <w:style w:type="paragraph" w:styleId="Commarcadores">
    <w:name w:val="List Bullet"/>
    <w:basedOn w:val="Normal"/>
    <w:uiPriority w:val="36"/>
    <w:unhideWhenUsed/>
    <w:qFormat/>
    <w:rsid w:val="00461F58"/>
    <w:pPr>
      <w:numPr>
        <w:numId w:val="16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rsid w:val="00461F58"/>
    <w:pPr>
      <w:numPr>
        <w:numId w:val="17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rsid w:val="00461F58"/>
    <w:pPr>
      <w:numPr>
        <w:numId w:val="18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rsid w:val="00461F58"/>
    <w:pPr>
      <w:numPr>
        <w:numId w:val="19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rsid w:val="00461F58"/>
    <w:pPr>
      <w:numPr>
        <w:numId w:val="20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461F5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Fontepargpadro"/>
    <w:uiPriority w:val="99"/>
    <w:unhideWhenUsed/>
    <w:rsid w:val="00461F58"/>
    <w:rPr>
      <w:color w:val="CC9900" w:themeColor="hyperlink"/>
      <w:u w:val="single"/>
    </w:rPr>
  </w:style>
  <w:style w:type="paragraph" w:customStyle="1" w:styleId="NomePessoal">
    <w:name w:val="Nome Pessoal"/>
    <w:basedOn w:val="Normal"/>
    <w:uiPriority w:val="2"/>
    <w:qFormat/>
    <w:rsid w:val="00461F58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TtulodoLivro">
    <w:name w:val="Book Title"/>
    <w:basedOn w:val="Fontepargpadro"/>
    <w:uiPriority w:val="33"/>
    <w:qFormat/>
    <w:rsid w:val="00461F5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pt-BR"/>
    </w:rPr>
  </w:style>
  <w:style w:type="character" w:styleId="nfaseIntensa">
    <w:name w:val="Intense Emphasis"/>
    <w:basedOn w:val="Fontepargpadro"/>
    <w:uiPriority w:val="21"/>
    <w:qFormat/>
    <w:rsid w:val="00461F5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sid w:val="00461F58"/>
    <w:rPr>
      <w:b/>
      <w:bCs/>
      <w:color w:val="D34817" w:themeColor="accent1"/>
      <w:sz w:val="22"/>
      <w:u w:val="single"/>
    </w:rPr>
  </w:style>
  <w:style w:type="character" w:styleId="nfaseSutil">
    <w:name w:val="Subtle Emphasis"/>
    <w:basedOn w:val="Fontepargpadro"/>
    <w:uiPriority w:val="19"/>
    <w:qFormat/>
    <w:rsid w:val="00461F5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nciaSutil">
    <w:name w:val="Subtle Reference"/>
    <w:basedOn w:val="Fontepargpadro"/>
    <w:uiPriority w:val="31"/>
    <w:qFormat/>
    <w:rsid w:val="00461F58"/>
    <w:rPr>
      <w:color w:val="737373" w:themeColor="text1" w:themeTint="8C"/>
      <w:sz w:val="22"/>
      <w:u w:val="single"/>
    </w:rPr>
  </w:style>
  <w:style w:type="character" w:styleId="TextodoEspaoReservado">
    <w:name w:val="Placeholder Text"/>
    <w:basedOn w:val="Fontepargpadro"/>
    <w:uiPriority w:val="99"/>
    <w:rsid w:val="00461F58"/>
    <w:rPr>
      <w:color w:val="808080"/>
    </w:rPr>
  </w:style>
  <w:style w:type="character" w:customStyle="1" w:styleId="CardeDatadaSubseo1">
    <w:name w:val="Car de Data da Subseção1"/>
    <w:basedOn w:val="Fontepargpadro"/>
    <w:link w:val="DatadaSubseo"/>
    <w:rsid w:val="00461F58"/>
    <w:rPr>
      <w:rFonts w:asciiTheme="majorHAnsi" w:eastAsiaTheme="majorEastAsia" w:hAnsiTheme="majorHAnsi" w:cstheme="majorBidi"/>
      <w:color w:val="696464" w:themeColor="text2"/>
      <w:spacing w:val="20"/>
      <w:sz w:val="24"/>
      <w:szCs w:val="24"/>
      <w:lang w:val="pt-BR"/>
    </w:rPr>
  </w:style>
  <w:style w:type="paragraph" w:customStyle="1" w:styleId="Subseo">
    <w:name w:val="Subseção"/>
    <w:basedOn w:val="Normal"/>
    <w:next w:val="Normal"/>
    <w:link w:val="CardeSubseo"/>
    <w:qFormat/>
    <w:rsid w:val="00461F58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rsid w:val="00461F58"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link w:val="CardeDatadaSubseo1"/>
    <w:qFormat/>
    <w:rsid w:val="00461F5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CardeDatadaSubseo">
    <w:name w:val="Car de Data da Subseção"/>
    <w:basedOn w:val="Fontepargpadro"/>
    <w:rsid w:val="00461F58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CardeSubseo">
    <w:name w:val="Car de Subseção"/>
    <w:basedOn w:val="Fontepargpadro"/>
    <w:link w:val="Subseo"/>
    <w:rsid w:val="00461F5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rsid w:val="00461F58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461F58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pt-BR"/>
    </w:rPr>
  </w:style>
  <w:style w:type="paragraph" w:customStyle="1" w:styleId="TextoCinza">
    <w:name w:val="Texto Cinza"/>
    <w:basedOn w:val="SemEspaamento"/>
    <w:unhideWhenUsed/>
    <w:qFormat/>
    <w:rsid w:val="00461F58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subsectiondatechar">
    <w:name w:val="subsectiondatechar"/>
    <w:basedOn w:val="Fontepargpadro"/>
    <w:uiPriority w:val="99"/>
    <w:unhideWhenUsed/>
    <w:rsid w:val="00461F58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85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858E8"/>
    <w:rPr>
      <w:rFonts w:ascii="Tahoma" w:eastAsiaTheme="minorEastAsia" w:hAnsi="Tahoma" w:cs="Tahoma"/>
      <w:color w:val="000000" w:themeColor="text1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rudinei.medeiros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905D8A403B461899BF7BD2836B78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B0940F-81C4-4583-AB84-5084BACCD013}"/>
      </w:docPartPr>
      <w:docPartBody>
        <w:p w:rsidR="00164867" w:rsidRDefault="00D853AE">
          <w:pPr>
            <w:pStyle w:val="DD905D8A403B461899BF7BD2836B785B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47296ADE5DE74B648A329D0F8D28E0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BF7963-8C57-42D7-BB2E-66B6EE1F744D}"/>
      </w:docPartPr>
      <w:docPartBody>
        <w:p w:rsidR="00164867" w:rsidRDefault="00D853AE">
          <w:pPr>
            <w:pStyle w:val="47296ADE5DE74B648A329D0F8D28E045"/>
          </w:pPr>
          <w:r>
            <w:t>[Digite seu nome]</w:t>
          </w:r>
        </w:p>
      </w:docPartBody>
    </w:docPart>
    <w:docPart>
      <w:docPartPr>
        <w:name w:val="05CD9960808148C89125E4BFAFB172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413946-CDC6-4C0A-A18A-50633992434B}"/>
      </w:docPartPr>
      <w:docPartBody>
        <w:p w:rsidR="00164867" w:rsidRDefault="00D853AE">
          <w:pPr>
            <w:pStyle w:val="05CD9960808148C89125E4BFAFB172DC"/>
          </w:pPr>
          <w:r>
            <w:rPr>
              <w:rStyle w:val="TextodoEspaoReservado"/>
              <w:rFonts w:eastAsiaTheme="majorEastAsia" w:cstheme="majorBidi"/>
              <w:szCs w:val="20"/>
            </w:rP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53AE"/>
    <w:rsid w:val="00164867"/>
    <w:rsid w:val="00171222"/>
    <w:rsid w:val="00310DBE"/>
    <w:rsid w:val="004A277E"/>
    <w:rsid w:val="00536E37"/>
    <w:rsid w:val="00811D9B"/>
    <w:rsid w:val="008230CA"/>
    <w:rsid w:val="00A00022"/>
    <w:rsid w:val="00A164E6"/>
    <w:rsid w:val="00A47852"/>
    <w:rsid w:val="00BA4B22"/>
    <w:rsid w:val="00CB0534"/>
    <w:rsid w:val="00CD768E"/>
    <w:rsid w:val="00D853AE"/>
    <w:rsid w:val="00DF47B8"/>
    <w:rsid w:val="00EF37B3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164867"/>
    <w:rPr>
      <w:rFonts w:eastAsiaTheme="minorEastAsia" w:cstheme="minorBidi"/>
      <w:bCs w:val="0"/>
      <w:iCs w:val="0"/>
      <w:color w:val="808080"/>
      <w:szCs w:val="22"/>
      <w:lang w:val="pt-BR"/>
    </w:rPr>
  </w:style>
  <w:style w:type="paragraph" w:customStyle="1" w:styleId="DD905D8A403B461899BF7BD2836B785B">
    <w:name w:val="DD905D8A403B461899BF7BD2836B785B"/>
    <w:rsid w:val="00164867"/>
  </w:style>
  <w:style w:type="paragraph" w:customStyle="1" w:styleId="47296ADE5DE74B648A329D0F8D28E045">
    <w:name w:val="47296ADE5DE74B648A329D0F8D28E045"/>
    <w:rsid w:val="00164867"/>
  </w:style>
  <w:style w:type="paragraph" w:customStyle="1" w:styleId="CEA03C147EC74637B88FE35AD8EF8276">
    <w:name w:val="CEA03C147EC74637B88FE35AD8EF8276"/>
    <w:rsid w:val="00164867"/>
  </w:style>
  <w:style w:type="paragraph" w:customStyle="1" w:styleId="B37B103E930B48A8B9D876AD4BB80C4A">
    <w:name w:val="B37B103E930B48A8B9D876AD4BB80C4A"/>
    <w:rsid w:val="00164867"/>
  </w:style>
  <w:style w:type="paragraph" w:customStyle="1" w:styleId="A9A6A59F59E54BFDB90A26415FB7F06C">
    <w:name w:val="A9A6A59F59E54BFDB90A26415FB7F06C"/>
    <w:rsid w:val="00164867"/>
  </w:style>
  <w:style w:type="paragraph" w:customStyle="1" w:styleId="F2E8065E4ACB482692EA422A809EAF36">
    <w:name w:val="F2E8065E4ACB482692EA422A809EAF36"/>
    <w:rsid w:val="00164867"/>
  </w:style>
  <w:style w:type="paragraph" w:customStyle="1" w:styleId="2FC9E4A82C014A4CB49B7A49922B8736">
    <w:name w:val="2FC9E4A82C014A4CB49B7A49922B8736"/>
    <w:rsid w:val="00164867"/>
  </w:style>
  <w:style w:type="character" w:customStyle="1" w:styleId="CardeDatadaSubseo1">
    <w:name w:val="Car de Data da Subseção1"/>
    <w:basedOn w:val="Fontepargpadro"/>
    <w:link w:val="DatadaSubseo"/>
    <w:rsid w:val="00164867"/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paragraph" w:customStyle="1" w:styleId="DatadaSubseo">
    <w:name w:val="Data da Subseção"/>
    <w:basedOn w:val="Normal"/>
    <w:next w:val="Normal"/>
    <w:link w:val="CardeDatadaSubseo1"/>
    <w:qFormat/>
    <w:rsid w:val="00164867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paragraph" w:customStyle="1" w:styleId="F8266438503541AF9D0B978B32511380">
    <w:name w:val="F8266438503541AF9D0B978B32511380"/>
    <w:rsid w:val="00164867"/>
  </w:style>
  <w:style w:type="paragraph" w:customStyle="1" w:styleId="0CAF2A25D9E54DC19A38A2527CE56FC1">
    <w:name w:val="0CAF2A25D9E54DC19A38A2527CE56FC1"/>
    <w:rsid w:val="00164867"/>
  </w:style>
  <w:style w:type="paragraph" w:customStyle="1" w:styleId="70A4CDE90605458D849113DF4F049EB0">
    <w:name w:val="70A4CDE90605458D849113DF4F049EB0"/>
    <w:rsid w:val="00164867"/>
  </w:style>
  <w:style w:type="paragraph" w:customStyle="1" w:styleId="1023D755AEC94D84AB3C743FC5653BE9">
    <w:name w:val="1023D755AEC94D84AB3C743FC5653BE9"/>
    <w:rsid w:val="00164867"/>
  </w:style>
  <w:style w:type="paragraph" w:customStyle="1" w:styleId="7E92FE6424554AEC9FD97F9DAA92A3FD">
    <w:name w:val="7E92FE6424554AEC9FD97F9DAA92A3FD"/>
    <w:rsid w:val="00164867"/>
  </w:style>
  <w:style w:type="paragraph" w:customStyle="1" w:styleId="659DA1BB10394D399F9AD4740C9EFE15">
    <w:name w:val="659DA1BB10394D399F9AD4740C9EFE15"/>
    <w:rsid w:val="00164867"/>
  </w:style>
  <w:style w:type="paragraph" w:customStyle="1" w:styleId="43612C73A6BF4B8F89299CE5F1CE3F00">
    <w:name w:val="43612C73A6BF4B8F89299CE5F1CE3F00"/>
    <w:rsid w:val="00164867"/>
  </w:style>
  <w:style w:type="paragraph" w:customStyle="1" w:styleId="FEED0434CF6F4300BFC0109AB659A1C7">
    <w:name w:val="FEED0434CF6F4300BFC0109AB659A1C7"/>
    <w:rsid w:val="00164867"/>
  </w:style>
  <w:style w:type="paragraph" w:customStyle="1" w:styleId="E01F39A106DC4E798A000AA7154D7840">
    <w:name w:val="E01F39A106DC4E798A000AA7154D7840"/>
    <w:rsid w:val="00164867"/>
  </w:style>
  <w:style w:type="paragraph" w:customStyle="1" w:styleId="03E79EA5D88C4325A06BE6A9F6FC2DD0">
    <w:name w:val="03E79EA5D88C4325A06BE6A9F6FC2DD0"/>
    <w:rsid w:val="00164867"/>
  </w:style>
  <w:style w:type="paragraph" w:customStyle="1" w:styleId="05CD9960808148C89125E4BFAFB172DC">
    <w:name w:val="05CD9960808148C89125E4BFAFB172DC"/>
    <w:rsid w:val="00164867"/>
  </w:style>
  <w:style w:type="paragraph" w:customStyle="1" w:styleId="1076D502AEBB494D97E881BDEF0C940C">
    <w:name w:val="1076D502AEBB494D97E881BDEF0C940C"/>
    <w:rsid w:val="001648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E768D6E-F19E-4E23-AB19-DD86F435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20</TotalTime>
  <Pages>2</Pages>
  <Words>498</Words>
  <Characters>2694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&lt;[Type the completion date]&gt; | &lt;[Type the degree]&gt;</vt:lpstr>
      <vt:lpstr>&lt;[Type the start date]&gt; - &lt;[Type the end date]&gt; | &lt;[Type the job title]&gt;</vt:lpstr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Rudinei Rodrigues Medeiros</dc:creator>
  <cp:lastModifiedBy>Leonardo de Re da Silva (Celulose Riograndense)</cp:lastModifiedBy>
  <cp:revision>9</cp:revision>
  <dcterms:created xsi:type="dcterms:W3CDTF">2015-04-23T15:07:00Z</dcterms:created>
  <dcterms:modified xsi:type="dcterms:W3CDTF">2015-07-24T18:50:00Z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