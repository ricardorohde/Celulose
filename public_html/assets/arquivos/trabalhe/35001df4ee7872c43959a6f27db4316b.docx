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B05C65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115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B05C65" w:rsidRDefault="00B05C65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B05C65" w:rsidRDefault="00B05C65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B05C65" w:rsidRDefault="00B05C65">
            <w:pPr>
              <w:pStyle w:val="SemEspaamento"/>
              <w:rPr>
                <w:sz w:val="10"/>
                <w:szCs w:val="10"/>
              </w:rPr>
            </w:pPr>
          </w:p>
        </w:tc>
      </w:tr>
      <w:tr w:rsidR="00B05C65">
        <w:trPr>
          <w:trHeight w:hRule="exact" w:val="86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9"/>
                <w:szCs w:val="9"/>
              </w:rPr>
            </w:pPr>
          </w:p>
        </w:tc>
      </w:tr>
      <w:tr w:rsidR="00B05C65">
        <w:trPr>
          <w:trHeight w:hRule="exact" w:val="20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05C65" w:rsidRDefault="00B05C65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05C65" w:rsidRDefault="00B05C65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05C65" w:rsidRDefault="00B05C65">
            <w:pPr>
              <w:pStyle w:val="SemEspaamento"/>
              <w:rPr>
                <w:sz w:val="2"/>
                <w:szCs w:val="2"/>
              </w:rPr>
            </w:pPr>
          </w:p>
        </w:tc>
      </w:tr>
      <w:tr w:rsidR="00B05C65">
        <w:trPr>
          <w:trHeight w:hRule="exact" w:val="50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4"/>
                <w:szCs w:val="4"/>
              </w:rPr>
            </w:pPr>
          </w:p>
        </w:tc>
      </w:tr>
      <w:tr w:rsidR="00B05C65">
        <w:trPr>
          <w:trHeight w:hRule="exact" w:val="29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43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45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45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29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  <w:tr w:rsidR="00B05C65">
        <w:trPr>
          <w:trHeight w:hRule="exact" w:val="45"/>
        </w:trPr>
        <w:tc>
          <w:tcPr>
            <w:tcW w:w="3221" w:type="pct"/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B05C65" w:rsidRDefault="00B05C65">
            <w:pPr>
              <w:pStyle w:val="SemEspaamento"/>
              <w:rPr>
                <w:sz w:val="8"/>
                <w:szCs w:val="8"/>
              </w:rPr>
            </w:pPr>
          </w:p>
        </w:tc>
      </w:tr>
    </w:tbl>
    <w:p w:rsidR="00B05C65" w:rsidRDefault="00B05C65"/>
    <w:sdt>
      <w:sdtPr>
        <w:alias w:val="Nome do Currículo"/>
        <w:tag w:val="Nome do Currículo"/>
        <w:id w:val="-1951695201"/>
        <w:placeholder>
          <w:docPart w:val="CB482459EE38413380EC798F937725F2"/>
        </w:placeholder>
        <w:docPartList>
          <w:docPartGallery w:val="Quick Parts"/>
          <w:docPartCategory w:val=" Nome do Currículo"/>
        </w:docPartList>
      </w:sdtPr>
      <w:sdtEndPr/>
      <w:sdtContent>
        <w:p w:rsidR="00B05C65" w:rsidRDefault="00D010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38ED8ED" wp14:editId="5A24D6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344805</wp:posOffset>
                    </wp:positionV>
                    <wp:extent cx="742950" cy="742950"/>
                    <wp:effectExtent l="0" t="0" r="19050" b="19050"/>
                    <wp:wrapNone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1" o:spid="_x0000_s1026" style="position:absolute;margin-left:0;margin-top:27.15pt;width:58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" filled="f" strokecolor="#f2f2f2 [3052]" strokeweight="1.5pt"/>
                </w:pict>
              </mc:Fallback>
            </mc:AlternateContent>
          </w:r>
          <w:r w:rsidR="00235F1D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0;margin-top:26.55pt;width:60.75pt;height:60.75pt;z-index:-251658240;mso-position-horizontal-relative:text;mso-position-vertical-relative:text">
                <v:imagedata r:id="rId10" o:title=""/>
              </v:shape>
              <o:OLEObject Type="Embed" ProgID="Photoshop.Image.7" ShapeID="_x0000_s1027" DrawAspect="Content" ObjectID="_1524471701" r:id="rId11">
                <o:FieldCodes>\s</o:FieldCodes>
              </o:OLEObject>
            </w:pict>
          </w:r>
        </w:p>
        <w:tbl>
          <w:tblPr>
            <w:tblW w:w="3715" w:type="pct"/>
            <w:jc w:val="center"/>
            <w:tblLook w:val="01E0" w:firstRow="1" w:lastRow="1" w:firstColumn="1" w:lastColumn="1" w:noHBand="0" w:noVBand="0"/>
          </w:tblPr>
          <w:tblGrid>
            <w:gridCol w:w="6050"/>
            <w:gridCol w:w="1397"/>
          </w:tblGrid>
          <w:tr w:rsidR="00B05C65" w:rsidTr="00A55B27">
            <w:trPr>
              <w:trHeight w:val="1103"/>
              <w:jc w:val="center"/>
            </w:trPr>
            <w:tc>
              <w:tcPr>
                <w:tcW w:w="605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8E6456D11FF3476CB7B1327CD7F079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05C65" w:rsidRDefault="00E56A81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PAULO RICARDO F</w:t>
                    </w:r>
                    <w:r w:rsidR="00E3377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ERNA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NDES</w:t>
                    </w:r>
                    <w:r w:rsidR="00A55B2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BARCELLOS</w:t>
                    </w:r>
                  </w:p>
                </w:sdtContent>
              </w:sdt>
              <w:p w:rsidR="00B05C65" w:rsidRPr="00A55B27" w:rsidRDefault="00E56A81">
                <w:pPr>
                  <w:spacing w:after="0" w:line="240" w:lineRule="auto"/>
                  <w:rPr>
                    <w:rFonts w:ascii="Arial" w:hAnsi="Arial" w:cs="Arial"/>
                    <w:color w:val="424456" w:themeColor="text2"/>
                  </w:rPr>
                </w:pPr>
                <w:r w:rsidRPr="00A55B27">
                  <w:rPr>
                    <w:rFonts w:ascii="Arial" w:hAnsi="Arial" w:cs="Arial"/>
                    <w:color w:val="424456" w:themeColor="text2"/>
                  </w:rPr>
                  <w:t>Rua Paraíba, 238 - Charqueadas</w:t>
                </w:r>
              </w:p>
              <w:p w:rsidR="00B05C65" w:rsidRPr="00A55B27" w:rsidRDefault="00E56A81">
                <w:pPr>
                  <w:spacing w:after="0" w:line="240" w:lineRule="auto"/>
                  <w:rPr>
                    <w:rFonts w:ascii="Arial" w:hAnsi="Arial" w:cs="Arial"/>
                    <w:color w:val="424456" w:themeColor="text2"/>
                  </w:rPr>
                </w:pPr>
                <w:r w:rsidRPr="00A55B27">
                  <w:rPr>
                    <w:rFonts w:ascii="Arial" w:hAnsi="Arial" w:cs="Arial"/>
                    <w:color w:val="424456" w:themeColor="text2"/>
                  </w:rPr>
                  <w:t>51- 95589935</w:t>
                </w:r>
              </w:p>
              <w:p w:rsidR="00B05C65" w:rsidRPr="00A55B27" w:rsidRDefault="00E56A81">
                <w:pPr>
                  <w:spacing w:after="0" w:line="240" w:lineRule="auto"/>
                  <w:rPr>
                    <w:rFonts w:ascii="Arial" w:hAnsi="Arial" w:cs="Arial"/>
                    <w:color w:val="424456" w:themeColor="text2"/>
                  </w:rPr>
                </w:pPr>
                <w:r w:rsidRPr="00A55B27">
                  <w:rPr>
                    <w:rFonts w:ascii="Arial" w:hAnsi="Arial" w:cs="Arial"/>
                    <w:color w:val="424456" w:themeColor="text2"/>
                  </w:rPr>
                  <w:t>Data Nascimento: 14/01/1965</w:t>
                </w:r>
              </w:p>
              <w:p w:rsidR="00B05C65" w:rsidRDefault="00B05C65" w:rsidP="00E56A81">
                <w:pPr>
                  <w:spacing w:after="0" w:line="240" w:lineRule="auto"/>
                </w:pPr>
              </w:p>
            </w:tc>
            <w:tc>
              <w:tcPr>
                <w:tcW w:w="1397" w:type="dxa"/>
                <w:tcBorders>
                  <w:left w:val="nil"/>
                </w:tcBorders>
                <w:shd w:val="clear" w:color="auto" w:fill="auto"/>
              </w:tcPr>
              <w:p w:rsidR="00B05C65" w:rsidRDefault="00B05C6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B05C65" w:rsidRDefault="00235F1D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15"/>
        <w:gridCol w:w="7808"/>
      </w:tblGrid>
      <w:tr w:rsidR="00B05C65" w:rsidTr="00D01094">
        <w:trPr>
          <w:jc w:val="center"/>
        </w:trPr>
        <w:tc>
          <w:tcPr>
            <w:tcW w:w="2215" w:type="dxa"/>
            <w:shd w:val="clear" w:color="auto" w:fill="auto"/>
          </w:tcPr>
          <w:p w:rsidR="00E56A81" w:rsidRDefault="00E56A81">
            <w:pPr>
              <w:pStyle w:val="Seo"/>
              <w:framePr w:hSpace="0" w:wrap="auto" w:hAnchor="text" w:xAlign="left" w:yAlign="inline"/>
            </w:pPr>
          </w:p>
          <w:p w:rsidR="00E56A81" w:rsidRDefault="00E56A81">
            <w:pPr>
              <w:pStyle w:val="Seo"/>
              <w:framePr w:hSpace="0" w:wrap="auto" w:hAnchor="text" w:xAlign="left" w:yAlign="inline"/>
            </w:pPr>
          </w:p>
          <w:p w:rsidR="00E56A81" w:rsidRDefault="00E56A81">
            <w:pPr>
              <w:pStyle w:val="Seo"/>
              <w:framePr w:hSpace="0" w:wrap="auto" w:hAnchor="text" w:xAlign="left" w:yAlign="inline"/>
            </w:pPr>
          </w:p>
          <w:p w:rsidR="00B05C65" w:rsidRDefault="00146AC8">
            <w:pPr>
              <w:pStyle w:val="Seo"/>
              <w:framePr w:hSpace="0" w:wrap="auto" w:hAnchor="text" w:xAlign="left" w:yAlign="inline"/>
            </w:pPr>
            <w:r>
              <w:t>Objetivo</w:t>
            </w:r>
          </w:p>
        </w:tc>
        <w:tc>
          <w:tcPr>
            <w:tcW w:w="7808" w:type="dxa"/>
            <w:shd w:val="clear" w:color="auto" w:fill="auto"/>
          </w:tcPr>
          <w:p w:rsidR="00E56A81" w:rsidRDefault="00E56A81">
            <w:pPr>
              <w:spacing w:after="0" w:line="240" w:lineRule="auto"/>
              <w:rPr>
                <w:color w:val="424456" w:themeColor="text2"/>
              </w:rPr>
            </w:pPr>
          </w:p>
          <w:p w:rsidR="00E56A81" w:rsidRDefault="00E56A81">
            <w:pPr>
              <w:spacing w:after="0" w:line="240" w:lineRule="auto"/>
              <w:rPr>
                <w:color w:val="424456" w:themeColor="text2"/>
              </w:rPr>
            </w:pPr>
          </w:p>
          <w:p w:rsidR="00E56A81" w:rsidRDefault="00E56A81">
            <w:pPr>
              <w:spacing w:after="0" w:line="240" w:lineRule="auto"/>
              <w:rPr>
                <w:color w:val="424456" w:themeColor="text2"/>
              </w:rPr>
            </w:pPr>
          </w:p>
          <w:p w:rsidR="00E56A81" w:rsidRDefault="00E56A81">
            <w:pPr>
              <w:spacing w:after="0" w:line="240" w:lineRule="auto"/>
              <w:rPr>
                <w:color w:val="424456" w:themeColor="text2"/>
              </w:rPr>
            </w:pPr>
          </w:p>
          <w:p w:rsidR="00B05C65" w:rsidRDefault="00B412D0">
            <w:pPr>
              <w:spacing w:after="0" w:line="240" w:lineRule="auto"/>
              <w:rPr>
                <w:color w:val="424456" w:themeColor="text2"/>
              </w:rPr>
            </w:pPr>
            <w:r w:rsidRPr="00B412D0">
              <w:rPr>
                <w:color w:val="424456" w:themeColor="text2"/>
              </w:rPr>
              <w:t>Contribuir com minhas habilidades em benefício desta renomada instituição, fazendo parte efetiva do grau de colaboradores, tendo compromisso, respeito e fidelidade como funções principais.</w:t>
            </w:r>
          </w:p>
          <w:p w:rsidR="00B05C65" w:rsidRDefault="00B05C65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B05C65" w:rsidTr="00D01094">
        <w:trPr>
          <w:jc w:val="center"/>
        </w:trPr>
        <w:tc>
          <w:tcPr>
            <w:tcW w:w="2215" w:type="dxa"/>
            <w:shd w:val="clear" w:color="auto" w:fill="auto"/>
          </w:tcPr>
          <w:p w:rsidR="00B412D0" w:rsidRDefault="00B412D0">
            <w:pPr>
              <w:pStyle w:val="Seo"/>
              <w:framePr w:hSpace="0" w:wrap="auto" w:hAnchor="text" w:xAlign="left" w:yAlign="inline"/>
            </w:pPr>
          </w:p>
          <w:p w:rsidR="00B05C65" w:rsidRDefault="00146AC8">
            <w:pPr>
              <w:pStyle w:val="Seo"/>
              <w:framePr w:hSpace="0" w:wrap="auto" w:hAnchor="text" w:xAlign="left" w:yAlign="inline"/>
            </w:pPr>
            <w:r>
              <w:t>Qualificações</w:t>
            </w:r>
          </w:p>
        </w:tc>
        <w:tc>
          <w:tcPr>
            <w:tcW w:w="7808" w:type="dxa"/>
            <w:shd w:val="clear" w:color="auto" w:fill="auto"/>
          </w:tcPr>
          <w:p w:rsidR="00B412D0" w:rsidRDefault="00B412D0" w:rsidP="00B412D0">
            <w:pPr>
              <w:pStyle w:val="Commarcadores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</w:p>
          <w:p w:rsidR="00B05C65" w:rsidRPr="00B412D0" w:rsidRDefault="00B412D0" w:rsidP="00B412D0">
            <w:pPr>
              <w:pStyle w:val="Commarcadores"/>
              <w:rPr>
                <w:b/>
                <w:bCs/>
              </w:rPr>
            </w:pPr>
            <w:r w:rsidRPr="00B412D0">
              <w:rPr>
                <w:b/>
                <w:bCs/>
              </w:rPr>
              <w:t>Operador de Empilhadeira</w:t>
            </w:r>
          </w:p>
          <w:p w:rsidR="00B412D0" w:rsidRDefault="00B412D0" w:rsidP="00B412D0">
            <w:pPr>
              <w:pStyle w:val="Commarcadores"/>
              <w:rPr>
                <w:b/>
                <w:bCs/>
              </w:rPr>
            </w:pPr>
            <w:r>
              <w:rPr>
                <w:b/>
                <w:bCs/>
              </w:rPr>
              <w:t>Informática Básica</w:t>
            </w:r>
          </w:p>
          <w:p w:rsidR="00B412D0" w:rsidRDefault="00B412D0" w:rsidP="00B412D0">
            <w:pPr>
              <w:pStyle w:val="Commarcadores"/>
              <w:rPr>
                <w:b/>
                <w:bCs/>
              </w:rPr>
            </w:pPr>
            <w:r>
              <w:rPr>
                <w:b/>
                <w:bCs/>
              </w:rPr>
              <w:t>Ponte Rolante</w:t>
            </w:r>
          </w:p>
        </w:tc>
        <w:bookmarkStart w:id="0" w:name="_GoBack"/>
        <w:bookmarkEnd w:id="0"/>
      </w:tr>
      <w:tr w:rsidR="00B05C65" w:rsidTr="00D01094">
        <w:trPr>
          <w:jc w:val="center"/>
        </w:trPr>
        <w:tc>
          <w:tcPr>
            <w:tcW w:w="2215" w:type="dxa"/>
            <w:tcBorders>
              <w:top w:val="nil"/>
            </w:tcBorders>
            <w:shd w:val="clear" w:color="auto" w:fill="auto"/>
          </w:tcPr>
          <w:p w:rsidR="00B05C65" w:rsidRDefault="00B05C65">
            <w:pPr>
              <w:pStyle w:val="Seo"/>
              <w:framePr w:hSpace="0" w:wrap="auto" w:hAnchor="text" w:xAlign="left" w:yAlign="inline"/>
            </w:pPr>
          </w:p>
        </w:tc>
        <w:tc>
          <w:tcPr>
            <w:tcW w:w="7808" w:type="dxa"/>
            <w:tcBorders>
              <w:top w:val="nil"/>
            </w:tcBorders>
            <w:shd w:val="clear" w:color="auto" w:fill="auto"/>
          </w:tcPr>
          <w:p w:rsidR="00B05C65" w:rsidRDefault="00B05C65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B05C65" w:rsidTr="00D01094">
        <w:trPr>
          <w:jc w:val="center"/>
        </w:trPr>
        <w:tc>
          <w:tcPr>
            <w:tcW w:w="2215" w:type="dxa"/>
            <w:shd w:val="clear" w:color="auto" w:fill="auto"/>
          </w:tcPr>
          <w:p w:rsidR="00B05C65" w:rsidRDefault="00146AC8">
            <w:pPr>
              <w:pStyle w:val="Seo"/>
              <w:framePr w:hSpace="0" w:wrap="auto" w:hAnchor="text" w:xAlign="left" w:yAlign="inline"/>
            </w:pPr>
            <w:r>
              <w:t>Formação</w:t>
            </w:r>
          </w:p>
        </w:tc>
        <w:tc>
          <w:tcPr>
            <w:tcW w:w="7808" w:type="dxa"/>
            <w:shd w:val="clear" w:color="auto" w:fill="auto"/>
          </w:tcPr>
          <w:p w:rsidR="00B05C65" w:rsidRDefault="00B412D0">
            <w:pPr>
              <w:pStyle w:val="Subseo"/>
              <w:framePr w:hSpace="0" w:wrap="auto" w:hAnchor="text" w:xAlign="left" w:yAlign="inline"/>
            </w:pPr>
            <w:r>
              <w:t>Ensino Fundamental Incompleto</w:t>
            </w:r>
          </w:p>
          <w:p w:rsidR="00B05C65" w:rsidRDefault="00B05C65" w:rsidP="00B412D0">
            <w:pPr>
              <w:pStyle w:val="Commarcadores"/>
              <w:numPr>
                <w:ilvl w:val="0"/>
                <w:numId w:val="0"/>
              </w:numPr>
              <w:ind w:left="360"/>
            </w:pPr>
          </w:p>
        </w:tc>
      </w:tr>
      <w:tr w:rsidR="00B05C65" w:rsidTr="00D01094">
        <w:trPr>
          <w:jc w:val="center"/>
        </w:trPr>
        <w:tc>
          <w:tcPr>
            <w:tcW w:w="2215" w:type="dxa"/>
            <w:shd w:val="clear" w:color="auto" w:fill="auto"/>
            <w:vAlign w:val="bottom"/>
          </w:tcPr>
          <w:p w:rsidR="00B05C65" w:rsidRDefault="00B05C65">
            <w:pPr>
              <w:pStyle w:val="Seo"/>
              <w:framePr w:hSpace="0" w:wrap="auto" w:hAnchor="text" w:xAlign="left" w:yAlign="inline"/>
            </w:pPr>
          </w:p>
        </w:tc>
        <w:tc>
          <w:tcPr>
            <w:tcW w:w="7808" w:type="dxa"/>
            <w:shd w:val="clear" w:color="auto" w:fill="auto"/>
            <w:vAlign w:val="bottom"/>
          </w:tcPr>
          <w:p w:rsidR="00B412D0" w:rsidRDefault="00B412D0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B05C65" w:rsidTr="00D01094">
        <w:trPr>
          <w:jc w:val="center"/>
        </w:trPr>
        <w:tc>
          <w:tcPr>
            <w:tcW w:w="2215" w:type="dxa"/>
            <w:shd w:val="clear" w:color="auto" w:fill="auto"/>
          </w:tcPr>
          <w:p w:rsidR="00B05C65" w:rsidRDefault="00146AC8">
            <w:pPr>
              <w:pStyle w:val="Seo"/>
              <w:framePr w:hSpace="0" w:wrap="auto" w:hAnchor="text" w:xAlign="left" w:yAlign="inline"/>
            </w:pPr>
            <w:r>
              <w:t>Experiência</w:t>
            </w:r>
          </w:p>
          <w:p w:rsidR="00B05C65" w:rsidRDefault="00B05C65">
            <w:pPr>
              <w:pStyle w:val="Seo"/>
              <w:framePr w:hSpace="0" w:wrap="auto" w:hAnchor="text" w:xAlign="left" w:yAlign="inline"/>
            </w:pPr>
          </w:p>
        </w:tc>
        <w:tc>
          <w:tcPr>
            <w:tcW w:w="7808" w:type="dxa"/>
            <w:shd w:val="clear" w:color="auto" w:fill="auto"/>
          </w:tcPr>
          <w:p w:rsidR="00B05C65" w:rsidRDefault="00E56A81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Auxiliar Produção</w:t>
            </w:r>
          </w:p>
          <w:p w:rsidR="00B05C65" w:rsidRDefault="00E56A81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Bella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Gres</w:t>
            </w:r>
            <w:proofErr w:type="spellEnd"/>
            <w:r>
              <w:rPr>
                <w:color w:val="424456" w:themeColor="text2"/>
              </w:rPr>
              <w:t xml:space="preserve"> Indústria de Cerâmicas Ltda</w:t>
            </w:r>
          </w:p>
          <w:p w:rsidR="00A55B27" w:rsidRDefault="00A55B27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Irmão </w:t>
            </w:r>
            <w:proofErr w:type="spellStart"/>
            <w:r>
              <w:rPr>
                <w:color w:val="424456" w:themeColor="text2"/>
              </w:rPr>
              <w:t>Nichele</w:t>
            </w:r>
            <w:proofErr w:type="spellEnd"/>
            <w:r>
              <w:rPr>
                <w:color w:val="424456" w:themeColor="text2"/>
              </w:rPr>
              <w:t xml:space="preserve"> Ltda.</w:t>
            </w:r>
          </w:p>
          <w:p w:rsidR="00B05C65" w:rsidRDefault="00B05C65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</w:p>
          <w:p w:rsidR="00B412D0" w:rsidRPr="00E00C5C" w:rsidRDefault="00D42E47" w:rsidP="00E00C5C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Vigilante</w:t>
            </w:r>
          </w:p>
          <w:p w:rsidR="00E56A81" w:rsidRDefault="00B412D0" w:rsidP="00E56A81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Cortiana</w:t>
            </w:r>
            <w:proofErr w:type="spellEnd"/>
            <w:r>
              <w:rPr>
                <w:color w:val="424456" w:themeColor="text2"/>
              </w:rPr>
              <w:t xml:space="preserve"> Plásticos Ltda</w:t>
            </w:r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Escola Santo Antônio</w:t>
            </w:r>
          </w:p>
          <w:p w:rsidR="00A55B27" w:rsidRDefault="00A55B27" w:rsidP="00A55B27">
            <w:pPr>
              <w:pStyle w:val="Subseo"/>
              <w:framePr w:hSpace="0" w:wrap="auto" w:hAnchor="text" w:xAlign="left" w:yAlign="inline"/>
            </w:pPr>
          </w:p>
          <w:p w:rsidR="00A55B27" w:rsidRPr="00E00C5C" w:rsidRDefault="00A55B27" w:rsidP="00A55B27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proofErr w:type="gramStart"/>
            <w:r w:rsidRPr="00B412D0">
              <w:t>Operador Injetora</w:t>
            </w:r>
            <w:proofErr w:type="gramEnd"/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Cortiana</w:t>
            </w:r>
            <w:proofErr w:type="spellEnd"/>
            <w:r>
              <w:rPr>
                <w:color w:val="424456" w:themeColor="text2"/>
              </w:rPr>
              <w:t xml:space="preserve"> Plásticos Ltda</w:t>
            </w:r>
          </w:p>
          <w:p w:rsidR="00A55B27" w:rsidRDefault="00A55B27" w:rsidP="00E56A81">
            <w:pPr>
              <w:spacing w:after="0" w:line="240" w:lineRule="auto"/>
              <w:rPr>
                <w:color w:val="424456" w:themeColor="text2"/>
              </w:rPr>
            </w:pPr>
          </w:p>
          <w:p w:rsidR="00A55B27" w:rsidRPr="00A55B27" w:rsidRDefault="00A55B27" w:rsidP="00E56A81">
            <w:pPr>
              <w:spacing w:after="0" w:line="240" w:lineRule="auto"/>
              <w:rPr>
                <w:b/>
                <w:color w:val="424456" w:themeColor="text2"/>
              </w:rPr>
            </w:pPr>
            <w:proofErr w:type="spellStart"/>
            <w:r w:rsidRPr="00A55B27">
              <w:rPr>
                <w:b/>
                <w:color w:val="424456" w:themeColor="text2"/>
              </w:rPr>
              <w:t>Suinoculturista</w:t>
            </w:r>
            <w:proofErr w:type="spellEnd"/>
          </w:p>
          <w:p w:rsidR="00A55B27" w:rsidRDefault="00A55B27" w:rsidP="00E56A81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Cosuel</w:t>
            </w:r>
            <w:proofErr w:type="spellEnd"/>
            <w:r>
              <w:rPr>
                <w:color w:val="424456" w:themeColor="text2"/>
              </w:rPr>
              <w:t xml:space="preserve"> – Cond. Rural de Dois </w:t>
            </w:r>
            <w:proofErr w:type="gramStart"/>
            <w:r>
              <w:rPr>
                <w:color w:val="424456" w:themeColor="text2"/>
              </w:rPr>
              <w:t>Lajeados</w:t>
            </w:r>
            <w:proofErr w:type="gramEnd"/>
          </w:p>
          <w:p w:rsidR="00B412D0" w:rsidRDefault="00B412D0" w:rsidP="00E56A81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 w:rsidP="00B412D0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Vigia</w:t>
            </w:r>
          </w:p>
          <w:p w:rsidR="00B412D0" w:rsidRDefault="00B412D0" w:rsidP="00B412D0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Infrall</w:t>
            </w:r>
            <w:proofErr w:type="spellEnd"/>
            <w:r>
              <w:rPr>
                <w:color w:val="424456" w:themeColor="text2"/>
              </w:rPr>
              <w:t xml:space="preserve"> Administração Ltda</w:t>
            </w:r>
          </w:p>
          <w:p w:rsidR="00B412D0" w:rsidRDefault="00B412D0" w:rsidP="00B412D0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RMX Soluções Empresariais Ltda</w:t>
            </w:r>
          </w:p>
          <w:p w:rsidR="00B412D0" w:rsidRDefault="00B412D0" w:rsidP="00E56A81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 w:rsidP="00B412D0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Oleiro</w:t>
            </w:r>
          </w:p>
          <w:p w:rsidR="00B412D0" w:rsidRDefault="00B412D0" w:rsidP="00B412D0">
            <w:pPr>
              <w:spacing w:after="0" w:line="240" w:lineRule="auto"/>
              <w:rPr>
                <w:color w:val="424456" w:themeColor="text2"/>
              </w:rPr>
            </w:pPr>
            <w:proofErr w:type="spellStart"/>
            <w:r>
              <w:rPr>
                <w:color w:val="424456" w:themeColor="text2"/>
              </w:rPr>
              <w:t>Bella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Gres</w:t>
            </w:r>
            <w:proofErr w:type="spellEnd"/>
            <w:r>
              <w:rPr>
                <w:color w:val="424456" w:themeColor="text2"/>
              </w:rPr>
              <w:t xml:space="preserve"> Indústria de Cerâmicas Ltda</w:t>
            </w:r>
          </w:p>
          <w:p w:rsidR="00A55B27" w:rsidRDefault="00A55B27" w:rsidP="00B412D0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Cerâmica </w:t>
            </w:r>
            <w:proofErr w:type="spellStart"/>
            <w:r>
              <w:rPr>
                <w:color w:val="424456" w:themeColor="text2"/>
              </w:rPr>
              <w:t>Viel</w:t>
            </w:r>
            <w:proofErr w:type="spellEnd"/>
            <w:r>
              <w:rPr>
                <w:color w:val="424456" w:themeColor="text2"/>
              </w:rPr>
              <w:t xml:space="preserve"> Ltda</w:t>
            </w:r>
          </w:p>
          <w:p w:rsidR="00B412D0" w:rsidRDefault="00B412D0" w:rsidP="00E56A81">
            <w:pPr>
              <w:spacing w:after="0" w:line="240" w:lineRule="auto"/>
              <w:rPr>
                <w:color w:val="424456" w:themeColor="text2"/>
              </w:rPr>
            </w:pPr>
          </w:p>
          <w:p w:rsidR="00B412D0" w:rsidRDefault="00B412D0" w:rsidP="00B412D0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Alimentador Linha Produção</w:t>
            </w:r>
          </w:p>
          <w:p w:rsidR="00B412D0" w:rsidRDefault="00B412D0" w:rsidP="00B412D0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Bom dia Indústria e Comércio do Mate Ltda.</w:t>
            </w:r>
          </w:p>
          <w:p w:rsidR="00E00C5C" w:rsidRDefault="00E00C5C" w:rsidP="00E00C5C">
            <w:pPr>
              <w:pStyle w:val="Subseo"/>
              <w:framePr w:hSpace="0" w:wrap="auto" w:hAnchor="text" w:xAlign="left" w:yAlign="inline"/>
            </w:pPr>
          </w:p>
          <w:p w:rsidR="00A55B27" w:rsidRDefault="00A55B27" w:rsidP="00A55B27">
            <w:pPr>
              <w:pStyle w:val="Subseo"/>
              <w:framePr w:hSpace="0" w:wrap="auto" w:hAnchor="text" w:xAlign="left" w:yAlign="inline"/>
              <w:rPr>
                <w:color w:val="438086" w:themeColor="accent2"/>
              </w:rPr>
            </w:pPr>
            <w:r>
              <w:t>Servente</w:t>
            </w:r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Construtora </w:t>
            </w:r>
            <w:proofErr w:type="spellStart"/>
            <w:r>
              <w:rPr>
                <w:color w:val="424456" w:themeColor="text2"/>
              </w:rPr>
              <w:t>Majocel</w:t>
            </w:r>
            <w:proofErr w:type="spellEnd"/>
            <w:r>
              <w:rPr>
                <w:color w:val="424456" w:themeColor="text2"/>
              </w:rPr>
              <w:t xml:space="preserve"> Ltda. </w:t>
            </w:r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Prefeitura Municipal de Bagé</w:t>
            </w:r>
            <w:proofErr w:type="gramStart"/>
            <w:r>
              <w:rPr>
                <w:color w:val="424456" w:themeColor="text2"/>
              </w:rPr>
              <w:t xml:space="preserve">  </w:t>
            </w:r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proofErr w:type="gramEnd"/>
            <w:r>
              <w:rPr>
                <w:color w:val="424456" w:themeColor="text2"/>
              </w:rPr>
              <w:t xml:space="preserve">José Samir </w:t>
            </w:r>
            <w:proofErr w:type="spellStart"/>
            <w:r>
              <w:rPr>
                <w:color w:val="424456" w:themeColor="text2"/>
              </w:rPr>
              <w:t>Shehadeh</w:t>
            </w:r>
            <w:proofErr w:type="spellEnd"/>
            <w:r>
              <w:rPr>
                <w:color w:val="424456" w:themeColor="text2"/>
              </w:rPr>
              <w:t xml:space="preserve"> Mahmud</w:t>
            </w:r>
          </w:p>
          <w:p w:rsidR="00A55B27" w:rsidRDefault="00A55B27" w:rsidP="00A55B27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ASM Empreendimento Imobiliários</w:t>
            </w:r>
          </w:p>
          <w:p w:rsidR="00A55B27" w:rsidRDefault="00A55B27" w:rsidP="00A55B27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  <w:r>
              <w:rPr>
                <w:color w:val="424456" w:themeColor="text2"/>
              </w:rPr>
              <w:t>Padaria Moderna</w:t>
            </w:r>
          </w:p>
        </w:tc>
      </w:tr>
    </w:tbl>
    <w:p w:rsidR="00B05C65" w:rsidRDefault="00A55B27" w:rsidP="00E00C5C">
      <w:pPr>
        <w:rPr>
          <w:rStyle w:val="RefernciaSutil"/>
          <w:i w:val="0"/>
          <w:iCs/>
        </w:rPr>
      </w:pPr>
      <w:r>
        <w:rPr>
          <w:rStyle w:val="RefernciaSutil"/>
          <w:i w:val="0"/>
          <w:iCs/>
        </w:rPr>
        <w:tab/>
      </w:r>
    </w:p>
    <w:sectPr w:rsidR="00B05C65" w:rsidSect="00A55B27">
      <w:pgSz w:w="11907" w:h="16839"/>
      <w:pgMar w:top="284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F1D" w:rsidRDefault="00235F1D">
      <w:pPr>
        <w:spacing w:after="0" w:line="240" w:lineRule="auto"/>
      </w:pPr>
      <w:r>
        <w:separator/>
      </w:r>
    </w:p>
  </w:endnote>
  <w:endnote w:type="continuationSeparator" w:id="0">
    <w:p w:rsidR="00235F1D" w:rsidRDefault="0023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F1D" w:rsidRDefault="00235F1D">
      <w:pPr>
        <w:spacing w:after="0" w:line="240" w:lineRule="auto"/>
      </w:pPr>
      <w:r>
        <w:separator/>
      </w:r>
    </w:p>
  </w:footnote>
  <w:footnote w:type="continuationSeparator" w:id="0">
    <w:p w:rsidR="00235F1D" w:rsidRDefault="0023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ListacomMarcadoresUrban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hyphenationZone w:val="4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81"/>
    <w:rsid w:val="00146AC8"/>
    <w:rsid w:val="00235F1D"/>
    <w:rsid w:val="00360816"/>
    <w:rsid w:val="00A55B27"/>
    <w:rsid w:val="00B05C65"/>
    <w:rsid w:val="00B412D0"/>
    <w:rsid w:val="00B87648"/>
    <w:rsid w:val="00C6240F"/>
    <w:rsid w:val="00D01094"/>
    <w:rsid w:val="00D42E47"/>
    <w:rsid w:val="00D60AC4"/>
    <w:rsid w:val="00E00C5C"/>
    <w:rsid w:val="00E33770"/>
    <w:rsid w:val="00E56A8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har"/>
    <w:uiPriority w:val="11"/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customStyle="1" w:styleId="Seo">
    <w:name w:val="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color w:val="438086" w:themeColor="accent2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rte">
    <w:name w:val="Strong"/>
    <w:basedOn w:val="Fontepargpadro"/>
    <w:uiPriority w:val="8"/>
    <w:qFormat/>
    <w:rPr>
      <w:b/>
      <w:bCs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438086" w:themeColor="accent2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53548A" w:themeColor="accent1"/>
    </w:rPr>
  </w:style>
  <w:style w:type="numbering" w:customStyle="1" w:styleId="ListacomMarcadoresUrbana">
    <w:name w:val="Lista com Marcadores Urbana"/>
    <w:uiPriority w:val="99"/>
    <w:pPr>
      <w:numPr>
        <w:numId w:val="2"/>
      </w:numPr>
    </w:pPr>
  </w:style>
  <w:style w:type="numbering" w:customStyle="1" w:styleId="ListaNumeradaUrbana">
    <w:name w:val="Lista Numerada Urbana"/>
    <w:uiPriority w:val="99"/>
    <w:pPr>
      <w:numPr>
        <w:numId w:val="3"/>
      </w:numPr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ommarcadores">
    <w:name w:val="List Bullet"/>
    <w:basedOn w:val="Recuo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ia">
    <w:name w:val="Categoria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EndereodoRemetente">
    <w:name w:val="Endereço do Remetente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Encerramento">
    <w:name w:val="Closing"/>
    <w:basedOn w:val="EndereodoRemetente"/>
    <w:link w:val="EncerramentoChar"/>
    <w:uiPriority w:val="3"/>
    <w:unhideWhenUsed/>
    <w:qFormat/>
    <w:pPr>
      <w:spacing w:before="960" w:after="960"/>
      <w:ind w:left="4320"/>
    </w:pPr>
  </w:style>
  <w:style w:type="character" w:customStyle="1" w:styleId="EncerramentoChar">
    <w:name w:val="Encerramento Char"/>
    <w:basedOn w:val="Fontepargpadro"/>
    <w:link w:val="Encerramento"/>
    <w:uiPriority w:val="3"/>
    <w:rPr>
      <w:sz w:val="20"/>
    </w:rPr>
  </w:style>
  <w:style w:type="paragraph" w:customStyle="1" w:styleId="Comentrios">
    <w:name w:val="Comentário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NomePessoal">
    <w:name w:val="Nome Pessoal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EndereodoDestinatrio">
    <w:name w:val="Endereço do Destinatário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udao">
    <w:name w:val="Salutation"/>
    <w:basedOn w:val="Normal"/>
    <w:next w:val="Normal"/>
    <w:link w:val="Saudao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udaoChar">
    <w:name w:val="Saudação Char"/>
    <w:basedOn w:val="Fontepargpadro"/>
    <w:link w:val="Saudao"/>
    <w:uiPriority w:val="3"/>
    <w:rPr>
      <w:b/>
      <w:color w:val="438086" w:themeColor="accent2"/>
      <w:sz w:val="20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ssinaturaChar">
    <w:name w:val="Assinatura Char"/>
    <w:basedOn w:val="Fontepargpadro"/>
    <w:link w:val="Assinatura"/>
    <w:uiPriority w:val="99"/>
    <w:rPr>
      <w:sz w:val="20"/>
      <w:szCs w:val="20"/>
    </w:rPr>
  </w:style>
  <w:style w:type="paragraph" w:customStyle="1" w:styleId="TextodeComentrios">
    <w:name w:val="Texto de Comentários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har"/>
    <w:uiPriority w:val="11"/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customStyle="1" w:styleId="Seo">
    <w:name w:val="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color w:val="438086" w:themeColor="accent2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rte">
    <w:name w:val="Strong"/>
    <w:basedOn w:val="Fontepargpadro"/>
    <w:uiPriority w:val="8"/>
    <w:qFormat/>
    <w:rPr>
      <w:b/>
      <w:bCs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438086" w:themeColor="accent2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53548A" w:themeColor="accent1"/>
    </w:rPr>
  </w:style>
  <w:style w:type="numbering" w:customStyle="1" w:styleId="ListacomMarcadoresUrbana">
    <w:name w:val="Lista com Marcadores Urbana"/>
    <w:uiPriority w:val="99"/>
    <w:pPr>
      <w:numPr>
        <w:numId w:val="2"/>
      </w:numPr>
    </w:pPr>
  </w:style>
  <w:style w:type="numbering" w:customStyle="1" w:styleId="ListaNumeradaUrbana">
    <w:name w:val="Lista Numerada Urbana"/>
    <w:uiPriority w:val="99"/>
    <w:pPr>
      <w:numPr>
        <w:numId w:val="3"/>
      </w:numPr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ommarcadores">
    <w:name w:val="List Bullet"/>
    <w:basedOn w:val="Recuo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ia">
    <w:name w:val="Categoria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EndereodoRemetente">
    <w:name w:val="Endereço do Remetente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Encerramento">
    <w:name w:val="Closing"/>
    <w:basedOn w:val="EndereodoRemetente"/>
    <w:link w:val="EncerramentoChar"/>
    <w:uiPriority w:val="3"/>
    <w:unhideWhenUsed/>
    <w:qFormat/>
    <w:pPr>
      <w:spacing w:before="960" w:after="960"/>
      <w:ind w:left="4320"/>
    </w:pPr>
  </w:style>
  <w:style w:type="character" w:customStyle="1" w:styleId="EncerramentoChar">
    <w:name w:val="Encerramento Char"/>
    <w:basedOn w:val="Fontepargpadro"/>
    <w:link w:val="Encerramento"/>
    <w:uiPriority w:val="3"/>
    <w:rPr>
      <w:sz w:val="20"/>
    </w:rPr>
  </w:style>
  <w:style w:type="paragraph" w:customStyle="1" w:styleId="Comentrios">
    <w:name w:val="Comentário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NomePessoal">
    <w:name w:val="Nome Pessoal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EndereodoDestinatrio">
    <w:name w:val="Endereço do Destinatário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udao">
    <w:name w:val="Salutation"/>
    <w:basedOn w:val="Normal"/>
    <w:next w:val="Normal"/>
    <w:link w:val="Saudao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udaoChar">
    <w:name w:val="Saudação Char"/>
    <w:basedOn w:val="Fontepargpadro"/>
    <w:link w:val="Saudao"/>
    <w:uiPriority w:val="3"/>
    <w:rPr>
      <w:b/>
      <w:color w:val="438086" w:themeColor="accent2"/>
      <w:sz w:val="20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ssinaturaChar">
    <w:name w:val="Assinatura Char"/>
    <w:basedOn w:val="Fontepargpadro"/>
    <w:link w:val="Assinatura"/>
    <w:uiPriority w:val="99"/>
    <w:rPr>
      <w:sz w:val="20"/>
      <w:szCs w:val="20"/>
    </w:rPr>
  </w:style>
  <w:style w:type="paragraph" w:customStyle="1" w:styleId="TextodeComentrios">
    <w:name w:val="Texto de Comentários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482459EE38413380EC798F937725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F88B0-AE0E-4480-8DD7-EB10F0481BD2}"/>
      </w:docPartPr>
      <w:docPartBody>
        <w:p w:rsidR="00266282" w:rsidRDefault="001A1EE0">
          <w:pPr>
            <w:pStyle w:val="CB482459EE38413380EC798F937725F2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8E6456D11FF3476CB7B1327CD7F079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D1656D-339D-4982-922B-47C0B7E66C43}"/>
      </w:docPartPr>
      <w:docPartBody>
        <w:p w:rsidR="00266282" w:rsidRDefault="001A1EE0">
          <w:pPr>
            <w:pStyle w:val="8E6456D11FF3476CB7B1327CD7F0797D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E0"/>
    <w:rsid w:val="001A1EE0"/>
    <w:rsid w:val="00266282"/>
    <w:rsid w:val="003E5AB9"/>
    <w:rsid w:val="009F07FD"/>
    <w:rsid w:val="00B0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B482459EE38413380EC798F937725F2">
    <w:name w:val="CB482459EE38413380EC798F937725F2"/>
  </w:style>
  <w:style w:type="paragraph" w:customStyle="1" w:styleId="8E6456D11FF3476CB7B1327CD7F0797D">
    <w:name w:val="8E6456D11FF3476CB7B1327CD7F0797D"/>
  </w:style>
  <w:style w:type="paragraph" w:customStyle="1" w:styleId="DC39FE27F954424B8A94046C7EC47180">
    <w:name w:val="DC39FE27F954424B8A94046C7EC47180"/>
  </w:style>
  <w:style w:type="paragraph" w:customStyle="1" w:styleId="0C93F547A34F44F99BDB5BC6F56A1EFC">
    <w:name w:val="0C93F547A34F44F99BDB5BC6F56A1EFC"/>
  </w:style>
  <w:style w:type="paragraph" w:customStyle="1" w:styleId="ABFB6204633F4400A8EAF1A5846BD257">
    <w:name w:val="ABFB6204633F4400A8EAF1A5846BD257"/>
  </w:style>
  <w:style w:type="paragraph" w:customStyle="1" w:styleId="8F0B7962FAB34AAF8046650BD9807F11">
    <w:name w:val="8F0B7962FAB34AAF8046650BD9807F11"/>
  </w:style>
  <w:style w:type="paragraph" w:customStyle="1" w:styleId="EA54B8A58E0147D9A28BA6C22D300638">
    <w:name w:val="EA54B8A58E0147D9A28BA6C22D300638"/>
  </w:style>
  <w:style w:type="paragraph" w:customStyle="1" w:styleId="C192760D0A1F4F16A50D532D74771208">
    <w:name w:val="C192760D0A1F4F16A50D532D74771208"/>
  </w:style>
  <w:style w:type="paragraph" w:customStyle="1" w:styleId="89CA8790B530494DBF94297CF77F3E17">
    <w:name w:val="89CA8790B530494DBF94297CF77F3E17"/>
  </w:style>
  <w:style w:type="paragraph" w:customStyle="1" w:styleId="F2803F249C3A4A80A35C1178D7F4932B">
    <w:name w:val="F2803F249C3A4A80A35C1178D7F4932B"/>
  </w:style>
  <w:style w:type="paragraph" w:customStyle="1" w:styleId="CD66ABFB3DEE448FBBEFB8185645EA86">
    <w:name w:val="CD66ABFB3DEE448FBBEFB8185645EA86"/>
  </w:style>
  <w:style w:type="paragraph" w:customStyle="1" w:styleId="1742F0E24E914E6C952915DF3A55E75C">
    <w:name w:val="1742F0E24E914E6C952915DF3A55E75C"/>
  </w:style>
  <w:style w:type="paragraph" w:customStyle="1" w:styleId="BC540E93D48E4E6A84406292C6254F75">
    <w:name w:val="BC540E93D48E4E6A84406292C6254F75"/>
  </w:style>
  <w:style w:type="paragraph" w:customStyle="1" w:styleId="EBF90D7E7225478997F7CC09E5326E0E">
    <w:name w:val="EBF90D7E7225478997F7CC09E5326E0E"/>
  </w:style>
  <w:style w:type="paragraph" w:customStyle="1" w:styleId="AD1AEBDC7F6F4FE0977511D0E4A1D671">
    <w:name w:val="AD1AEBDC7F6F4FE0977511D0E4A1D6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B482459EE38413380EC798F937725F2">
    <w:name w:val="CB482459EE38413380EC798F937725F2"/>
  </w:style>
  <w:style w:type="paragraph" w:customStyle="1" w:styleId="8E6456D11FF3476CB7B1327CD7F0797D">
    <w:name w:val="8E6456D11FF3476CB7B1327CD7F0797D"/>
  </w:style>
  <w:style w:type="paragraph" w:customStyle="1" w:styleId="DC39FE27F954424B8A94046C7EC47180">
    <w:name w:val="DC39FE27F954424B8A94046C7EC47180"/>
  </w:style>
  <w:style w:type="paragraph" w:customStyle="1" w:styleId="0C93F547A34F44F99BDB5BC6F56A1EFC">
    <w:name w:val="0C93F547A34F44F99BDB5BC6F56A1EFC"/>
  </w:style>
  <w:style w:type="paragraph" w:customStyle="1" w:styleId="ABFB6204633F4400A8EAF1A5846BD257">
    <w:name w:val="ABFB6204633F4400A8EAF1A5846BD257"/>
  </w:style>
  <w:style w:type="paragraph" w:customStyle="1" w:styleId="8F0B7962FAB34AAF8046650BD9807F11">
    <w:name w:val="8F0B7962FAB34AAF8046650BD9807F11"/>
  </w:style>
  <w:style w:type="paragraph" w:customStyle="1" w:styleId="EA54B8A58E0147D9A28BA6C22D300638">
    <w:name w:val="EA54B8A58E0147D9A28BA6C22D300638"/>
  </w:style>
  <w:style w:type="paragraph" w:customStyle="1" w:styleId="C192760D0A1F4F16A50D532D74771208">
    <w:name w:val="C192760D0A1F4F16A50D532D74771208"/>
  </w:style>
  <w:style w:type="paragraph" w:customStyle="1" w:styleId="89CA8790B530494DBF94297CF77F3E17">
    <w:name w:val="89CA8790B530494DBF94297CF77F3E17"/>
  </w:style>
  <w:style w:type="paragraph" w:customStyle="1" w:styleId="F2803F249C3A4A80A35C1178D7F4932B">
    <w:name w:val="F2803F249C3A4A80A35C1178D7F4932B"/>
  </w:style>
  <w:style w:type="paragraph" w:customStyle="1" w:styleId="CD66ABFB3DEE448FBBEFB8185645EA86">
    <w:name w:val="CD66ABFB3DEE448FBBEFB8185645EA86"/>
  </w:style>
  <w:style w:type="paragraph" w:customStyle="1" w:styleId="1742F0E24E914E6C952915DF3A55E75C">
    <w:name w:val="1742F0E24E914E6C952915DF3A55E75C"/>
  </w:style>
  <w:style w:type="paragraph" w:customStyle="1" w:styleId="BC540E93D48E4E6A84406292C6254F75">
    <w:name w:val="BC540E93D48E4E6A84406292C6254F75"/>
  </w:style>
  <w:style w:type="paragraph" w:customStyle="1" w:styleId="EBF90D7E7225478997F7CC09E5326E0E">
    <w:name w:val="EBF90D7E7225478997F7CC09E5326E0E"/>
  </w:style>
  <w:style w:type="paragraph" w:customStyle="1" w:styleId="AD1AEBDC7F6F4FE0977511D0E4A1D671">
    <w:name w:val="AD1AEBDC7F6F4FE0977511D0E4A1D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10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RICARDO FERNANDES BARCELLOS</dc:creator>
  <cp:lastModifiedBy>Andréia</cp:lastModifiedBy>
  <cp:revision>6</cp:revision>
  <cp:lastPrinted>2016-05-11T14:35:00Z</cp:lastPrinted>
  <dcterms:created xsi:type="dcterms:W3CDTF">2016-05-10T18:40:00Z</dcterms:created>
  <dcterms:modified xsi:type="dcterms:W3CDTF">2016-05-11T14:35:00Z</dcterms:modified>
</cp:coreProperties>
</file>