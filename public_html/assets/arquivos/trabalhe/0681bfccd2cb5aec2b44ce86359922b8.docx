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055" w:rsidRPr="00CF61D5" w:rsidRDefault="00F20858" w:rsidP="00971D5B">
      <w:pPr>
        <w:spacing w:after="0" w:line="240" w:lineRule="auto"/>
        <w:rPr>
          <w:rFonts w:ascii="Verdana" w:hAnsi="Verdana"/>
          <w:b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5136515</wp:posOffset>
            </wp:positionH>
            <wp:positionV relativeFrom="paragraph">
              <wp:posOffset>-340360</wp:posOffset>
            </wp:positionV>
            <wp:extent cx="1171575" cy="1143000"/>
            <wp:effectExtent l="0" t="0" r="9525" b="0"/>
            <wp:wrapSquare wrapText="bothSides"/>
            <wp:docPr id="12" name="Imagem 12" descr="Fotos Carnaval 2011 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otos Carnaval 2011 0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3055" w:rsidRPr="00FE3336">
        <w:rPr>
          <w:rFonts w:ascii="Verdana" w:hAnsi="Verdana"/>
          <w:b/>
          <w:sz w:val="40"/>
          <w:szCs w:val="40"/>
        </w:rPr>
        <w:t>Alex Sebastião Ferreira</w:t>
      </w:r>
    </w:p>
    <w:p w:rsidR="001C3055" w:rsidRDefault="00994EE6" w:rsidP="00971D5B">
      <w:pPr>
        <w:spacing w:after="0" w:line="240" w:lineRule="auto"/>
        <w:rPr>
          <w:rFonts w:ascii="Verdana" w:hAnsi="Verdana"/>
        </w:rPr>
      </w:pPr>
      <w:r w:rsidRPr="00FE64EB">
        <w:rPr>
          <w:rFonts w:ascii="Verdana" w:hAnsi="Verdana"/>
        </w:rPr>
        <w:t>Brasileiro, C</w:t>
      </w:r>
      <w:r w:rsidR="001C3055" w:rsidRPr="00FE64EB">
        <w:rPr>
          <w:rFonts w:ascii="Verdana" w:hAnsi="Verdana"/>
        </w:rPr>
        <w:t>asado,</w:t>
      </w:r>
      <w:r w:rsidR="00B752A7">
        <w:rPr>
          <w:rFonts w:ascii="Verdana" w:hAnsi="Verdana"/>
        </w:rPr>
        <w:t xml:space="preserve"> </w:t>
      </w:r>
      <w:r w:rsidR="00584903">
        <w:rPr>
          <w:rFonts w:ascii="Verdana" w:hAnsi="Verdana"/>
        </w:rPr>
        <w:t>37</w:t>
      </w:r>
      <w:r w:rsidR="00DC4CA2">
        <w:rPr>
          <w:rFonts w:ascii="Verdana" w:hAnsi="Verdana"/>
        </w:rPr>
        <w:t xml:space="preserve"> anos</w:t>
      </w:r>
      <w:r w:rsidR="00DC4CA2">
        <w:rPr>
          <w:rFonts w:ascii="Verdana" w:hAnsi="Verdana"/>
        </w:rPr>
        <w:br/>
        <w:t>Rua Otelo Rosa n° 52</w:t>
      </w:r>
      <w:r w:rsidR="00DC4CA2">
        <w:rPr>
          <w:rFonts w:ascii="Verdana" w:hAnsi="Verdana"/>
        </w:rPr>
        <w:br/>
        <w:t>Centro - Taquari</w:t>
      </w:r>
      <w:r w:rsidR="00044200">
        <w:rPr>
          <w:rFonts w:ascii="Verdana" w:hAnsi="Verdana"/>
        </w:rPr>
        <w:t xml:space="preserve"> – RS</w:t>
      </w:r>
      <w:r w:rsidR="00DC4CA2">
        <w:rPr>
          <w:rFonts w:ascii="Verdana" w:hAnsi="Verdana"/>
        </w:rPr>
        <w:br/>
        <w:t>Telefone: (51)85750092/96747417</w:t>
      </w:r>
      <w:r w:rsidR="00044200">
        <w:rPr>
          <w:rFonts w:ascii="Verdana" w:hAnsi="Verdana"/>
        </w:rPr>
        <w:t xml:space="preserve"> -</w:t>
      </w:r>
      <w:r w:rsidR="001C3055" w:rsidRPr="00FE64EB">
        <w:rPr>
          <w:rFonts w:ascii="Verdana" w:hAnsi="Verdana"/>
        </w:rPr>
        <w:t xml:space="preserve"> E-mail: </w:t>
      </w:r>
      <w:hyperlink r:id="rId10" w:history="1">
        <w:r w:rsidR="00194ED7" w:rsidRPr="0040068A">
          <w:rPr>
            <w:rStyle w:val="Hyperlink"/>
            <w:rFonts w:ascii="Verdana" w:hAnsi="Verdana"/>
          </w:rPr>
          <w:t>ferreiratec2012@bol.com.br</w:t>
        </w:r>
      </w:hyperlink>
    </w:p>
    <w:p w:rsidR="00194ED7" w:rsidRPr="00FE64EB" w:rsidRDefault="00194ED7" w:rsidP="00971D5B">
      <w:pPr>
        <w:spacing w:after="0" w:line="240" w:lineRule="auto"/>
        <w:jc w:val="both"/>
        <w:rPr>
          <w:rFonts w:ascii="Verdana" w:hAnsi="Verdana"/>
        </w:rPr>
      </w:pPr>
    </w:p>
    <w:p w:rsidR="001C3055" w:rsidRPr="00E834C7" w:rsidRDefault="001A237C" w:rsidP="00971D5B">
      <w:pPr>
        <w:spacing w:after="0" w:line="240" w:lineRule="auto"/>
        <w:jc w:val="both"/>
        <w:rPr>
          <w:rFonts w:ascii="Verdana" w:hAnsi="Verdana"/>
          <w:b/>
          <w:sz w:val="22"/>
          <w:szCs w:val="22"/>
        </w:rPr>
      </w:pPr>
      <w:r w:rsidRPr="00E834C7">
        <w:rPr>
          <w:rFonts w:ascii="Verdana" w:hAnsi="Verdana"/>
          <w:b/>
          <w:sz w:val="22"/>
          <w:szCs w:val="22"/>
        </w:rPr>
        <w:t>Objetivo</w:t>
      </w:r>
    </w:p>
    <w:p w:rsidR="001C3055" w:rsidRDefault="00BB32AA" w:rsidP="00971D5B">
      <w:pPr>
        <w:pStyle w:val="Seo"/>
        <w:jc w:val="both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76834</wp:posOffset>
                </wp:positionV>
                <wp:extent cx="5667375" cy="0"/>
                <wp:effectExtent l="0" t="0" r="9525" b="1905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.3pt;margin-top:6.05pt;width:446.25pt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" strokecolor="#b9bec7" strokeweight="1pt">
                <w10:wrap anchorx="margin"/>
              </v:shape>
            </w:pict>
          </mc:Fallback>
        </mc:AlternateContent>
      </w:r>
    </w:p>
    <w:p w:rsidR="001C3055" w:rsidRDefault="00044200" w:rsidP="00971D5B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Atuar na área de manutenção m</w:t>
      </w:r>
      <w:r w:rsidR="00B752A7">
        <w:rPr>
          <w:rFonts w:ascii="Verdana" w:hAnsi="Verdana"/>
        </w:rPr>
        <w:t>ecânica de equipamentos industriais.</w:t>
      </w:r>
    </w:p>
    <w:p w:rsidR="00194ED7" w:rsidRPr="00FE64EB" w:rsidRDefault="00194ED7" w:rsidP="00971D5B">
      <w:pPr>
        <w:spacing w:after="0" w:line="240" w:lineRule="auto"/>
        <w:jc w:val="both"/>
        <w:rPr>
          <w:rFonts w:ascii="Verdana" w:hAnsi="Verdana"/>
        </w:rPr>
      </w:pPr>
    </w:p>
    <w:p w:rsidR="00194ED7" w:rsidRPr="00E834C7" w:rsidRDefault="00194ED7" w:rsidP="00971D5B">
      <w:pPr>
        <w:spacing w:after="0" w:line="240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Qualificações</w:t>
      </w:r>
    </w:p>
    <w:p w:rsidR="001C3055" w:rsidRPr="002039BD" w:rsidRDefault="00BB32AA" w:rsidP="00971D5B">
      <w:pPr>
        <w:pStyle w:val="Seo"/>
        <w:jc w:val="both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9525" b="1905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.3pt;margin-top:10.7pt;width:446.2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KXIwIAADw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1B1830" w:rsidRPr="00FE64EB" w:rsidRDefault="001B1830" w:rsidP="00971D5B">
      <w:pPr>
        <w:spacing w:after="0" w:line="240" w:lineRule="auto"/>
        <w:jc w:val="both"/>
        <w:rPr>
          <w:rFonts w:ascii="Verdana" w:hAnsi="Verdana"/>
        </w:rPr>
      </w:pPr>
      <w:r w:rsidRPr="00FE64EB">
        <w:rPr>
          <w:rFonts w:ascii="Verdana" w:hAnsi="Verdana"/>
        </w:rPr>
        <w:t>Domínio nas atividades de manutenção preditiva, corretiva e preventiva em equipamentos industriais.</w:t>
      </w:r>
    </w:p>
    <w:p w:rsidR="001B1830" w:rsidRPr="00FE64EB" w:rsidRDefault="00DA3198" w:rsidP="00971D5B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Domínio em</w:t>
      </w:r>
      <w:r w:rsidR="001B1830" w:rsidRPr="00FE64EB">
        <w:rPr>
          <w:rFonts w:ascii="Verdana" w:hAnsi="Verdana"/>
        </w:rPr>
        <w:t xml:space="preserve"> man</w:t>
      </w:r>
      <w:r>
        <w:rPr>
          <w:rFonts w:ascii="Verdana" w:hAnsi="Verdana"/>
        </w:rPr>
        <w:t>utenção de</w:t>
      </w:r>
      <w:r w:rsidR="00044200">
        <w:rPr>
          <w:rFonts w:ascii="Verdana" w:hAnsi="Verdana"/>
        </w:rPr>
        <w:t xml:space="preserve"> sistemas hidráulicos</w:t>
      </w:r>
      <w:r w:rsidR="001B1830" w:rsidRPr="00FE64EB">
        <w:rPr>
          <w:rFonts w:ascii="Verdana" w:hAnsi="Verdana"/>
        </w:rPr>
        <w:t>, pneumáticos e caldeiras.</w:t>
      </w:r>
    </w:p>
    <w:p w:rsidR="00C41916" w:rsidRPr="00FE64EB" w:rsidRDefault="001B1830" w:rsidP="00971D5B">
      <w:pPr>
        <w:spacing w:after="0" w:line="240" w:lineRule="auto"/>
        <w:jc w:val="both"/>
        <w:rPr>
          <w:rFonts w:ascii="Verdana" w:hAnsi="Verdana"/>
        </w:rPr>
      </w:pPr>
      <w:r w:rsidRPr="00FE64EB">
        <w:rPr>
          <w:rFonts w:ascii="Verdana" w:hAnsi="Verdana"/>
        </w:rPr>
        <w:t>Dom</w:t>
      </w:r>
      <w:r w:rsidR="00F63737">
        <w:rPr>
          <w:rFonts w:ascii="Verdana" w:hAnsi="Verdana"/>
        </w:rPr>
        <w:t>ínio em atividades de usinagem</w:t>
      </w:r>
      <w:proofErr w:type="gramStart"/>
      <w:r w:rsidR="00F63737">
        <w:rPr>
          <w:rFonts w:ascii="Verdana" w:hAnsi="Verdana"/>
        </w:rPr>
        <w:t xml:space="preserve">, </w:t>
      </w:r>
      <w:r w:rsidRPr="00FE64EB">
        <w:rPr>
          <w:rFonts w:ascii="Verdana" w:hAnsi="Verdana"/>
        </w:rPr>
        <w:t>torno</w:t>
      </w:r>
      <w:proofErr w:type="gramEnd"/>
      <w:r w:rsidR="00C41916" w:rsidRPr="00FE64EB">
        <w:rPr>
          <w:rFonts w:ascii="Verdana" w:hAnsi="Verdana"/>
        </w:rPr>
        <w:t xml:space="preserve"> mecânico</w:t>
      </w:r>
      <w:r w:rsidRPr="00FE64EB">
        <w:rPr>
          <w:rFonts w:ascii="Verdana" w:hAnsi="Verdana"/>
        </w:rPr>
        <w:t>,</w:t>
      </w:r>
      <w:r w:rsidR="00B752A7">
        <w:rPr>
          <w:rFonts w:ascii="Verdana" w:hAnsi="Verdana"/>
        </w:rPr>
        <w:t xml:space="preserve"> </w:t>
      </w:r>
      <w:r w:rsidR="00E63E5F">
        <w:rPr>
          <w:rFonts w:ascii="Verdana" w:hAnsi="Verdana"/>
        </w:rPr>
        <w:t>fres</w:t>
      </w:r>
      <w:r w:rsidRPr="00FE64EB">
        <w:rPr>
          <w:rFonts w:ascii="Verdana" w:hAnsi="Verdana"/>
        </w:rPr>
        <w:t>adora</w:t>
      </w:r>
      <w:r w:rsidR="00C41916" w:rsidRPr="00FE64EB">
        <w:rPr>
          <w:rFonts w:ascii="Verdana" w:hAnsi="Verdana"/>
        </w:rPr>
        <w:t xml:space="preserve"> e solda</w:t>
      </w:r>
      <w:r w:rsidR="00044200">
        <w:rPr>
          <w:rFonts w:ascii="Verdana" w:hAnsi="Verdana"/>
        </w:rPr>
        <w:t xml:space="preserve">s, como eletrodo revestido, </w:t>
      </w:r>
      <w:proofErr w:type="spellStart"/>
      <w:r w:rsidR="00044200">
        <w:rPr>
          <w:rFonts w:ascii="Verdana" w:hAnsi="Verdana"/>
        </w:rPr>
        <w:t>mig</w:t>
      </w:r>
      <w:proofErr w:type="spellEnd"/>
      <w:r w:rsidR="00C41916" w:rsidRPr="00FE64EB">
        <w:rPr>
          <w:rFonts w:ascii="Verdana" w:hAnsi="Verdana"/>
        </w:rPr>
        <w:t>,</w:t>
      </w:r>
      <w:r w:rsidR="00B752A7">
        <w:rPr>
          <w:rFonts w:ascii="Verdana" w:hAnsi="Verdana"/>
        </w:rPr>
        <w:t xml:space="preserve"> </w:t>
      </w:r>
      <w:proofErr w:type="spellStart"/>
      <w:r w:rsidR="00C41916" w:rsidRPr="00FE64EB">
        <w:rPr>
          <w:rFonts w:ascii="Verdana" w:hAnsi="Verdana"/>
        </w:rPr>
        <w:t>tig</w:t>
      </w:r>
      <w:proofErr w:type="spellEnd"/>
      <w:r w:rsidR="00C41916" w:rsidRPr="00FE64EB">
        <w:rPr>
          <w:rFonts w:ascii="Verdana" w:hAnsi="Verdana"/>
        </w:rPr>
        <w:t xml:space="preserve"> e oxiacetileno.</w:t>
      </w:r>
    </w:p>
    <w:p w:rsidR="00D55B32" w:rsidRDefault="00C41916" w:rsidP="00971D5B">
      <w:pPr>
        <w:spacing w:after="0" w:line="240" w:lineRule="auto"/>
        <w:jc w:val="both"/>
        <w:rPr>
          <w:rFonts w:ascii="Verdana" w:hAnsi="Verdana"/>
        </w:rPr>
      </w:pPr>
      <w:r w:rsidRPr="00FE64EB">
        <w:rPr>
          <w:rFonts w:ascii="Verdana" w:hAnsi="Verdana"/>
        </w:rPr>
        <w:t>Conhecimentos de informática como usuário do pacote Office e internet.</w:t>
      </w:r>
    </w:p>
    <w:p w:rsidR="00194ED7" w:rsidRPr="00FE64EB" w:rsidRDefault="00194ED7" w:rsidP="00971D5B">
      <w:pPr>
        <w:spacing w:after="0" w:line="240" w:lineRule="auto"/>
        <w:jc w:val="both"/>
        <w:rPr>
          <w:rFonts w:ascii="Verdana" w:hAnsi="Verdana"/>
        </w:rPr>
      </w:pPr>
    </w:p>
    <w:p w:rsidR="00194ED7" w:rsidRPr="00E834C7" w:rsidRDefault="00C41916" w:rsidP="00971D5B">
      <w:pPr>
        <w:pStyle w:val="PargrafodaLista"/>
        <w:spacing w:after="0" w:line="240" w:lineRule="auto"/>
        <w:ind w:left="0"/>
        <w:jc w:val="both"/>
        <w:rPr>
          <w:rFonts w:ascii="Verdana" w:hAnsi="Verdana"/>
          <w:b/>
          <w:sz w:val="22"/>
          <w:szCs w:val="22"/>
        </w:rPr>
      </w:pPr>
      <w:r w:rsidRPr="00E834C7">
        <w:rPr>
          <w:rFonts w:ascii="Verdana" w:hAnsi="Verdana"/>
          <w:b/>
          <w:sz w:val="22"/>
          <w:szCs w:val="22"/>
        </w:rPr>
        <w:t>Formação</w:t>
      </w:r>
    </w:p>
    <w:p w:rsidR="001C3055" w:rsidRPr="002039BD" w:rsidRDefault="00BB32AA" w:rsidP="00971D5B">
      <w:pPr>
        <w:pStyle w:val="Seo"/>
        <w:jc w:val="both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9525" b="1905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.3pt;margin-top:10.7pt;width:446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" strokecolor="#b9bec7" strokeweight="1pt">
                <w10:wrap anchorx="margin"/>
              </v:shape>
            </w:pict>
          </mc:Fallback>
        </mc:AlternateContent>
      </w:r>
    </w:p>
    <w:p w:rsidR="001C3055" w:rsidRPr="00FE64EB" w:rsidRDefault="00680E3E" w:rsidP="00971D5B">
      <w:pPr>
        <w:spacing w:after="0" w:line="240" w:lineRule="auto"/>
        <w:jc w:val="both"/>
        <w:rPr>
          <w:rFonts w:ascii="Verdana" w:hAnsi="Verdana"/>
        </w:rPr>
      </w:pPr>
      <w:r w:rsidRPr="00FE64EB">
        <w:rPr>
          <w:rFonts w:ascii="Verdana" w:hAnsi="Verdana"/>
        </w:rPr>
        <w:t>Ensino Técnico – Técnico em Eletromecânica – Instituto Federal</w:t>
      </w:r>
      <w:r w:rsidR="00044200">
        <w:rPr>
          <w:rFonts w:ascii="Verdana" w:hAnsi="Verdana"/>
        </w:rPr>
        <w:t xml:space="preserve"> de Ciência e Tecnologia</w:t>
      </w:r>
      <w:r w:rsidR="00B752A7">
        <w:rPr>
          <w:rFonts w:ascii="Verdana" w:hAnsi="Verdana"/>
        </w:rPr>
        <w:t xml:space="preserve"> Sul–</w:t>
      </w:r>
      <w:r w:rsidRPr="00FE64EB">
        <w:rPr>
          <w:rFonts w:ascii="Verdana" w:hAnsi="Verdana"/>
        </w:rPr>
        <w:t>Rio</w:t>
      </w:r>
      <w:r w:rsidR="00B752A7">
        <w:rPr>
          <w:rFonts w:ascii="Verdana" w:hAnsi="Verdana"/>
        </w:rPr>
        <w:t xml:space="preserve">- </w:t>
      </w:r>
      <w:proofErr w:type="spellStart"/>
      <w:r w:rsidR="00584903">
        <w:rPr>
          <w:rFonts w:ascii="Verdana" w:hAnsi="Verdana"/>
        </w:rPr>
        <w:t>grandense</w:t>
      </w:r>
      <w:proofErr w:type="spellEnd"/>
      <w:r w:rsidR="00693174">
        <w:rPr>
          <w:rFonts w:ascii="Verdana" w:hAnsi="Verdana"/>
        </w:rPr>
        <w:t>. Conclusão em dezembro de 2014.</w:t>
      </w:r>
    </w:p>
    <w:p w:rsidR="00D55B32" w:rsidRDefault="00D55B32" w:rsidP="00971D5B">
      <w:pPr>
        <w:spacing w:after="0" w:line="240" w:lineRule="auto"/>
        <w:jc w:val="both"/>
        <w:rPr>
          <w:rFonts w:ascii="Verdana" w:hAnsi="Verdana"/>
        </w:rPr>
      </w:pPr>
      <w:r w:rsidRPr="00FE64EB">
        <w:rPr>
          <w:rFonts w:ascii="Verdana" w:hAnsi="Verdana"/>
        </w:rPr>
        <w:t xml:space="preserve">Ensino Superior – Engenharia de Produção – </w:t>
      </w:r>
      <w:proofErr w:type="spellStart"/>
      <w:r w:rsidRPr="00FE64EB">
        <w:rPr>
          <w:rFonts w:ascii="Verdana" w:hAnsi="Verdana"/>
        </w:rPr>
        <w:t>Unisc</w:t>
      </w:r>
      <w:proofErr w:type="spellEnd"/>
      <w:r w:rsidRPr="00FE64EB">
        <w:rPr>
          <w:rFonts w:ascii="Verdana" w:hAnsi="Verdana"/>
        </w:rPr>
        <w:t xml:space="preserve"> – Incompleto.</w:t>
      </w:r>
    </w:p>
    <w:p w:rsidR="00194ED7" w:rsidRPr="00FE64EB" w:rsidRDefault="00194ED7" w:rsidP="00971D5B">
      <w:pPr>
        <w:spacing w:after="0" w:line="240" w:lineRule="auto"/>
        <w:jc w:val="both"/>
        <w:rPr>
          <w:rFonts w:ascii="Verdana" w:hAnsi="Verdana"/>
        </w:rPr>
      </w:pPr>
    </w:p>
    <w:p w:rsidR="00FE3336" w:rsidRDefault="00E834C7" w:rsidP="00971D5B">
      <w:pPr>
        <w:spacing w:after="0" w:line="240" w:lineRule="auto"/>
        <w:jc w:val="both"/>
        <w:rPr>
          <w:rFonts w:ascii="Verdana" w:hAnsi="Verdana"/>
          <w:b/>
          <w:sz w:val="22"/>
          <w:szCs w:val="22"/>
        </w:rPr>
      </w:pPr>
      <w:r w:rsidRPr="00E834C7">
        <w:rPr>
          <w:rFonts w:ascii="Verdana" w:hAnsi="Verdana"/>
          <w:b/>
          <w:sz w:val="22"/>
          <w:szCs w:val="22"/>
        </w:rPr>
        <w:t>Ex</w:t>
      </w:r>
      <w:r w:rsidR="00D55B32" w:rsidRPr="00E834C7">
        <w:rPr>
          <w:rFonts w:ascii="Verdana" w:hAnsi="Verdana"/>
          <w:b/>
          <w:sz w:val="22"/>
          <w:szCs w:val="22"/>
        </w:rPr>
        <w:t>periências</w:t>
      </w:r>
    </w:p>
    <w:p w:rsidR="00D56DE2" w:rsidRDefault="00D56DE2" w:rsidP="00971D5B">
      <w:pPr>
        <w:spacing w:after="0" w:line="240" w:lineRule="auto"/>
        <w:jc w:val="both"/>
        <w:rPr>
          <w:rFonts w:ascii="Verdana" w:hAnsi="Verdana"/>
          <w:b/>
          <w:sz w:val="22"/>
          <w:szCs w:val="22"/>
        </w:rPr>
      </w:pPr>
    </w:p>
    <w:p w:rsidR="00DC4CA2" w:rsidRPr="00D56DE2" w:rsidRDefault="00DC4CA2" w:rsidP="00971D5B">
      <w:pPr>
        <w:spacing w:after="0" w:line="240" w:lineRule="auto"/>
        <w:jc w:val="both"/>
        <w:rPr>
          <w:rFonts w:ascii="Verdana" w:hAnsi="Verdana"/>
        </w:rPr>
      </w:pPr>
      <w:r w:rsidRPr="00D56DE2">
        <w:rPr>
          <w:rFonts w:ascii="Verdana" w:hAnsi="Verdana"/>
          <w:b/>
        </w:rPr>
        <w:t>Duratex S.A</w:t>
      </w:r>
      <w:r w:rsidRPr="00D56DE2">
        <w:rPr>
          <w:rFonts w:ascii="Verdana" w:hAnsi="Verdana"/>
        </w:rPr>
        <w:t xml:space="preserve"> – Indústria de fabricação de painéis de </w:t>
      </w:r>
      <w:r w:rsidR="00D56DE2">
        <w:rPr>
          <w:rFonts w:ascii="Verdana" w:hAnsi="Verdana"/>
        </w:rPr>
        <w:t>madeira, MDP e MDF – Manutenção Mecânica – Dezembro de 2014 até presente data.</w:t>
      </w:r>
    </w:p>
    <w:p w:rsidR="0042632C" w:rsidRPr="00FE64EB" w:rsidRDefault="00545B1C" w:rsidP="00971D5B">
      <w:pPr>
        <w:spacing w:after="0" w:line="240" w:lineRule="auto"/>
        <w:jc w:val="both"/>
        <w:rPr>
          <w:rFonts w:ascii="Verdana" w:hAnsi="Verdana"/>
        </w:rPr>
      </w:pPr>
      <w:r w:rsidRPr="00B67654">
        <w:rPr>
          <w:rFonts w:ascii="Verdana" w:hAnsi="Verdana"/>
          <w:b/>
        </w:rPr>
        <w:t>Tabacos Marasca Ltda.</w:t>
      </w:r>
      <w:r w:rsidRPr="00FE64EB">
        <w:rPr>
          <w:rFonts w:ascii="Verdana" w:hAnsi="Verdana"/>
        </w:rPr>
        <w:t xml:space="preserve"> – Indústria de Beneficiamento de Fumo – Manutenção Mecânica – Ja</w:t>
      </w:r>
      <w:r w:rsidR="00D56DE2">
        <w:rPr>
          <w:rFonts w:ascii="Verdana" w:hAnsi="Verdana"/>
        </w:rPr>
        <w:t>neiro de 2010 até dezembro de 2014.</w:t>
      </w:r>
    </w:p>
    <w:p w:rsidR="00DC4CA2" w:rsidRPr="00FE64EB" w:rsidRDefault="00545B1C" w:rsidP="00971D5B">
      <w:pPr>
        <w:spacing w:after="0" w:line="240" w:lineRule="auto"/>
        <w:jc w:val="both"/>
        <w:rPr>
          <w:rFonts w:ascii="Verdana" w:hAnsi="Verdana"/>
        </w:rPr>
      </w:pPr>
      <w:proofErr w:type="spellStart"/>
      <w:r w:rsidRPr="00B67654">
        <w:rPr>
          <w:rFonts w:ascii="Verdana" w:hAnsi="Verdana"/>
          <w:b/>
        </w:rPr>
        <w:t>Sadi</w:t>
      </w:r>
      <w:proofErr w:type="spellEnd"/>
      <w:r w:rsidRPr="00B67654">
        <w:rPr>
          <w:rFonts w:ascii="Verdana" w:hAnsi="Verdana"/>
          <w:b/>
        </w:rPr>
        <w:t xml:space="preserve"> Luiz </w:t>
      </w:r>
      <w:proofErr w:type="spellStart"/>
      <w:r w:rsidRPr="00B67654">
        <w:rPr>
          <w:rFonts w:ascii="Verdana" w:hAnsi="Verdana"/>
          <w:b/>
        </w:rPr>
        <w:t>Lebems</w:t>
      </w:r>
      <w:proofErr w:type="spellEnd"/>
      <w:r w:rsidR="00B752A7">
        <w:rPr>
          <w:rFonts w:ascii="Verdana" w:hAnsi="Verdana"/>
          <w:b/>
        </w:rPr>
        <w:t xml:space="preserve"> </w:t>
      </w:r>
      <w:r w:rsidRPr="00B67654">
        <w:rPr>
          <w:rFonts w:ascii="Verdana" w:hAnsi="Verdana"/>
          <w:b/>
        </w:rPr>
        <w:t>-</w:t>
      </w:r>
      <w:r w:rsidR="00B752A7">
        <w:rPr>
          <w:rFonts w:ascii="Verdana" w:hAnsi="Verdana"/>
          <w:b/>
        </w:rPr>
        <w:t xml:space="preserve"> </w:t>
      </w:r>
      <w:r w:rsidRPr="00B67654">
        <w:rPr>
          <w:rFonts w:ascii="Verdana" w:hAnsi="Verdana"/>
          <w:b/>
        </w:rPr>
        <w:t xml:space="preserve">ME – </w:t>
      </w:r>
      <w:proofErr w:type="spellStart"/>
      <w:r w:rsidRPr="00B67654">
        <w:rPr>
          <w:rFonts w:ascii="Verdana" w:hAnsi="Verdana"/>
          <w:b/>
        </w:rPr>
        <w:t>Usimec</w:t>
      </w:r>
      <w:proofErr w:type="spellEnd"/>
      <w:r w:rsidRPr="00FE64EB">
        <w:rPr>
          <w:rFonts w:ascii="Verdana" w:hAnsi="Verdana"/>
        </w:rPr>
        <w:t xml:space="preserve"> –</w:t>
      </w:r>
      <w:r w:rsidR="009360AF">
        <w:rPr>
          <w:rFonts w:ascii="Verdana" w:hAnsi="Verdana"/>
        </w:rPr>
        <w:t xml:space="preserve"> Tornearia – Manutenção Industrial e Agrícola</w:t>
      </w:r>
      <w:r w:rsidR="006949B0" w:rsidRPr="00FE64EB">
        <w:rPr>
          <w:rFonts w:ascii="Verdana" w:hAnsi="Verdana"/>
        </w:rPr>
        <w:t>–Fevereiro de 2008 a Janeiro de 2010.</w:t>
      </w:r>
    </w:p>
    <w:p w:rsidR="00DC4CA2" w:rsidRPr="00FE64EB" w:rsidRDefault="006949B0" w:rsidP="00971D5B">
      <w:pPr>
        <w:spacing w:after="0" w:line="240" w:lineRule="auto"/>
        <w:jc w:val="both"/>
        <w:rPr>
          <w:rFonts w:ascii="Verdana" w:hAnsi="Verdana"/>
        </w:rPr>
      </w:pPr>
      <w:r w:rsidRPr="00B67654">
        <w:rPr>
          <w:rFonts w:ascii="Verdana" w:hAnsi="Verdana"/>
          <w:b/>
        </w:rPr>
        <w:t>José Ademar Melchior &amp; Cia. Ltda.</w:t>
      </w:r>
      <w:r w:rsidRPr="00FE64EB">
        <w:rPr>
          <w:rFonts w:ascii="Verdana" w:hAnsi="Verdana"/>
        </w:rPr>
        <w:t xml:space="preserve"> – Prestadora de Serviços – Manutenç</w:t>
      </w:r>
      <w:r w:rsidR="009360AF">
        <w:rPr>
          <w:rFonts w:ascii="Verdana" w:hAnsi="Verdana"/>
        </w:rPr>
        <w:t>ão</w:t>
      </w:r>
      <w:r w:rsidRPr="00FE64EB">
        <w:rPr>
          <w:rFonts w:ascii="Verdana" w:hAnsi="Verdana"/>
        </w:rPr>
        <w:t xml:space="preserve"> Mecânica –</w:t>
      </w:r>
      <w:r w:rsidR="00693174">
        <w:rPr>
          <w:rFonts w:ascii="Verdana" w:hAnsi="Verdana"/>
        </w:rPr>
        <w:t xml:space="preserve"> </w:t>
      </w:r>
      <w:r w:rsidRPr="00FE64EB">
        <w:rPr>
          <w:rFonts w:ascii="Verdana" w:hAnsi="Verdana"/>
        </w:rPr>
        <w:t>Março de 2006 a Agosto de 2006.</w:t>
      </w:r>
    </w:p>
    <w:p w:rsidR="00FE3336" w:rsidRDefault="006949B0" w:rsidP="00971D5B">
      <w:pPr>
        <w:spacing w:after="0" w:line="240" w:lineRule="auto"/>
        <w:jc w:val="both"/>
        <w:rPr>
          <w:rFonts w:ascii="Verdana" w:hAnsi="Verdana"/>
        </w:rPr>
      </w:pPr>
      <w:proofErr w:type="spellStart"/>
      <w:proofErr w:type="gramStart"/>
      <w:r w:rsidRPr="00B67654">
        <w:rPr>
          <w:rFonts w:ascii="Verdana" w:hAnsi="Verdana"/>
          <w:b/>
        </w:rPr>
        <w:t>Cta</w:t>
      </w:r>
      <w:proofErr w:type="spellEnd"/>
      <w:proofErr w:type="gramEnd"/>
      <w:r w:rsidRPr="00B67654">
        <w:rPr>
          <w:rFonts w:ascii="Verdana" w:hAnsi="Verdana"/>
          <w:b/>
        </w:rPr>
        <w:t xml:space="preserve">-Continental </w:t>
      </w:r>
      <w:proofErr w:type="spellStart"/>
      <w:r w:rsidRPr="00B67654">
        <w:rPr>
          <w:rFonts w:ascii="Verdana" w:hAnsi="Verdana"/>
          <w:b/>
        </w:rPr>
        <w:t>Tobaccos</w:t>
      </w:r>
      <w:proofErr w:type="spellEnd"/>
      <w:r w:rsidRPr="00B67654">
        <w:rPr>
          <w:rFonts w:ascii="Verdana" w:hAnsi="Verdana"/>
          <w:b/>
        </w:rPr>
        <w:t xml:space="preserve"> Alliance S.A</w:t>
      </w:r>
      <w:r w:rsidRPr="00FE64EB">
        <w:rPr>
          <w:rFonts w:ascii="Verdana" w:hAnsi="Verdana"/>
        </w:rPr>
        <w:t xml:space="preserve"> – Indústria de Beneficiamento de Fumo – Manutenção Mecânica- Abril de 2002 a Dezembro de 2005.</w:t>
      </w:r>
    </w:p>
    <w:p w:rsidR="00194ED7" w:rsidRPr="00FE64EB" w:rsidRDefault="00194ED7" w:rsidP="00971D5B">
      <w:pPr>
        <w:spacing w:after="0" w:line="240" w:lineRule="auto"/>
        <w:jc w:val="both"/>
        <w:rPr>
          <w:rFonts w:ascii="Verdana" w:hAnsi="Verdana"/>
        </w:rPr>
      </w:pPr>
    </w:p>
    <w:p w:rsidR="001F69CC" w:rsidRPr="00E834C7" w:rsidRDefault="001F69CC" w:rsidP="00971D5B">
      <w:pPr>
        <w:spacing w:after="0" w:line="240" w:lineRule="auto"/>
        <w:jc w:val="both"/>
        <w:rPr>
          <w:rFonts w:ascii="Verdana" w:hAnsi="Verdana"/>
          <w:b/>
          <w:sz w:val="22"/>
          <w:szCs w:val="22"/>
        </w:rPr>
      </w:pPr>
      <w:r w:rsidRPr="00E834C7">
        <w:rPr>
          <w:rFonts w:ascii="Verdana" w:hAnsi="Verdana"/>
          <w:b/>
          <w:sz w:val="22"/>
          <w:szCs w:val="22"/>
        </w:rPr>
        <w:t>Cursos</w:t>
      </w:r>
    </w:p>
    <w:p w:rsidR="001C3055" w:rsidRDefault="00BB32AA" w:rsidP="00971D5B">
      <w:pPr>
        <w:pStyle w:val="Normalverdana"/>
        <w:ind w:left="720"/>
        <w:jc w:val="both"/>
      </w:pPr>
      <w:r>
        <w:rPr>
          <w:lang w:eastAsia="pt-B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9525" b="1905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.3pt;margin-top:10.7pt;width:446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B8mveokAgAAPQ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113434" w:rsidRPr="00FE64EB" w:rsidRDefault="000265B0" w:rsidP="00971D5B">
      <w:pPr>
        <w:spacing w:after="0" w:line="240" w:lineRule="auto"/>
        <w:jc w:val="both"/>
        <w:rPr>
          <w:rFonts w:ascii="Verdana" w:hAnsi="Verdana"/>
        </w:rPr>
      </w:pPr>
      <w:r w:rsidRPr="00FE64EB">
        <w:rPr>
          <w:rFonts w:ascii="Verdana" w:hAnsi="Verdana"/>
        </w:rPr>
        <w:t xml:space="preserve">Curso Mecânico de Manutenção de Máquinas em Geral – 2 – </w:t>
      </w:r>
      <w:proofErr w:type="gramStart"/>
      <w:r w:rsidRPr="00FE64EB">
        <w:rPr>
          <w:rFonts w:ascii="Verdana" w:hAnsi="Verdana"/>
        </w:rPr>
        <w:t>Senai</w:t>
      </w:r>
      <w:proofErr w:type="gramEnd"/>
      <w:r w:rsidRPr="00FE64EB">
        <w:rPr>
          <w:rFonts w:ascii="Verdana" w:hAnsi="Verdana"/>
        </w:rPr>
        <w:t xml:space="preserve"> – 2400 horas.</w:t>
      </w:r>
    </w:p>
    <w:p w:rsidR="000265B0" w:rsidRPr="00FE64EB" w:rsidRDefault="000265B0" w:rsidP="00971D5B">
      <w:pPr>
        <w:spacing w:after="0" w:line="240" w:lineRule="auto"/>
        <w:jc w:val="both"/>
        <w:rPr>
          <w:rFonts w:ascii="Verdana" w:hAnsi="Verdana"/>
        </w:rPr>
      </w:pPr>
      <w:r w:rsidRPr="00FE64EB">
        <w:rPr>
          <w:rFonts w:ascii="Verdana" w:hAnsi="Verdana"/>
        </w:rPr>
        <w:t xml:space="preserve">Curso Segurança, Operação e Manutenção de Empilhadeiras a Gás – </w:t>
      </w:r>
      <w:proofErr w:type="gramStart"/>
      <w:r w:rsidRPr="00FE64EB">
        <w:rPr>
          <w:rFonts w:ascii="Verdana" w:hAnsi="Verdana"/>
        </w:rPr>
        <w:t>Senai</w:t>
      </w:r>
      <w:proofErr w:type="gramEnd"/>
      <w:r w:rsidRPr="00FE64EB">
        <w:rPr>
          <w:rFonts w:ascii="Verdana" w:hAnsi="Verdana"/>
        </w:rPr>
        <w:t xml:space="preserve"> – 20 horas.</w:t>
      </w:r>
    </w:p>
    <w:p w:rsidR="004E60DF" w:rsidRDefault="00044200" w:rsidP="00971D5B">
      <w:pPr>
        <w:spacing w:after="0" w:line="240" w:lineRule="auto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Curso Hidráulica Industrial – Bá</w:t>
      </w:r>
      <w:r w:rsidR="000265B0" w:rsidRPr="00FE64EB">
        <w:rPr>
          <w:rFonts w:ascii="Verdana" w:hAnsi="Verdana"/>
        </w:rPr>
        <w:t>sica –</w:t>
      </w:r>
      <w:proofErr w:type="gramEnd"/>
      <w:r w:rsidR="00584903">
        <w:rPr>
          <w:rFonts w:ascii="Verdana" w:hAnsi="Verdana"/>
        </w:rPr>
        <w:t xml:space="preserve"> Parker -</w:t>
      </w:r>
      <w:r w:rsidR="000265B0" w:rsidRPr="00FE64EB">
        <w:rPr>
          <w:rFonts w:ascii="Verdana" w:hAnsi="Verdana"/>
        </w:rPr>
        <w:t xml:space="preserve"> 40 horas.</w:t>
      </w:r>
    </w:p>
    <w:p w:rsidR="00194ED7" w:rsidRDefault="00044200" w:rsidP="00971D5B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Curso NR 35 – 8 horas.</w:t>
      </w:r>
    </w:p>
    <w:p w:rsidR="00584903" w:rsidRPr="00FE64EB" w:rsidRDefault="00584903" w:rsidP="00971D5B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Curso Hidráulica Industrial – Básica – </w:t>
      </w:r>
      <w:proofErr w:type="spellStart"/>
      <w:r>
        <w:rPr>
          <w:rFonts w:ascii="Verdana" w:hAnsi="Verdana"/>
        </w:rPr>
        <w:t>Rex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Roht</w:t>
      </w:r>
      <w:proofErr w:type="spellEnd"/>
      <w:r w:rsidR="00A5128B">
        <w:rPr>
          <w:rFonts w:ascii="Verdana" w:hAnsi="Verdana"/>
        </w:rPr>
        <w:t xml:space="preserve"> – 40 horas.</w:t>
      </w:r>
    </w:p>
    <w:p w:rsidR="000265B0" w:rsidRDefault="000265B0" w:rsidP="00971D5B">
      <w:pPr>
        <w:spacing w:after="0" w:line="240" w:lineRule="auto"/>
        <w:jc w:val="both"/>
        <w:rPr>
          <w:rFonts w:ascii="Verdana" w:hAnsi="Verdana"/>
          <w:b/>
          <w:sz w:val="22"/>
          <w:szCs w:val="22"/>
        </w:rPr>
      </w:pPr>
      <w:r w:rsidRPr="00E834C7">
        <w:rPr>
          <w:rFonts w:ascii="Verdana" w:hAnsi="Verdana"/>
          <w:b/>
          <w:sz w:val="22"/>
          <w:szCs w:val="22"/>
        </w:rPr>
        <w:t>Informações Complementares</w:t>
      </w:r>
    </w:p>
    <w:p w:rsidR="00194ED7" w:rsidRPr="00E834C7" w:rsidRDefault="00194ED7" w:rsidP="00971D5B">
      <w:pPr>
        <w:spacing w:after="0" w:line="240" w:lineRule="auto"/>
        <w:jc w:val="both"/>
        <w:rPr>
          <w:rFonts w:ascii="Verdana" w:hAnsi="Verdana"/>
          <w:b/>
          <w:sz w:val="22"/>
          <w:szCs w:val="22"/>
        </w:rPr>
      </w:pPr>
    </w:p>
    <w:p w:rsidR="00071CA1" w:rsidRDefault="004E60DF" w:rsidP="00971D5B">
      <w:pPr>
        <w:spacing w:after="0" w:line="240" w:lineRule="auto"/>
        <w:jc w:val="both"/>
        <w:rPr>
          <w:rFonts w:ascii="Verdana" w:hAnsi="Verdana"/>
        </w:rPr>
      </w:pPr>
      <w:r w:rsidRPr="00FE64EB">
        <w:rPr>
          <w:rFonts w:ascii="Verdana" w:hAnsi="Verdana"/>
        </w:rPr>
        <w:t>Participei da Maratona de Efici</w:t>
      </w:r>
      <w:r w:rsidR="00044200">
        <w:rPr>
          <w:rFonts w:ascii="Verdana" w:hAnsi="Verdana"/>
        </w:rPr>
        <w:t xml:space="preserve">ência Energética que aconteceu de </w:t>
      </w:r>
      <w:r w:rsidRPr="00FE64EB">
        <w:rPr>
          <w:rFonts w:ascii="Verdana" w:hAnsi="Verdana"/>
        </w:rPr>
        <w:t>26 a 30 de agosto de 2013 no estado de São Paulo, representando</w:t>
      </w:r>
      <w:r w:rsidR="00B752A7">
        <w:rPr>
          <w:rFonts w:ascii="Verdana" w:hAnsi="Verdana"/>
        </w:rPr>
        <w:t xml:space="preserve"> </w:t>
      </w:r>
      <w:r w:rsidRPr="00FE64EB">
        <w:rPr>
          <w:rFonts w:ascii="Verdana" w:hAnsi="Verdana"/>
        </w:rPr>
        <w:t xml:space="preserve">o Instituto Federal </w:t>
      </w:r>
      <w:r w:rsidR="00044200">
        <w:rPr>
          <w:rFonts w:ascii="Verdana" w:hAnsi="Verdana"/>
        </w:rPr>
        <w:t xml:space="preserve">de Ciência e Tecnologia </w:t>
      </w:r>
      <w:r w:rsidR="00B752A7">
        <w:rPr>
          <w:rFonts w:ascii="Verdana" w:hAnsi="Verdana"/>
        </w:rPr>
        <w:t>Sul–</w:t>
      </w:r>
      <w:r w:rsidRPr="00FE64EB">
        <w:rPr>
          <w:rFonts w:ascii="Verdana" w:hAnsi="Verdana"/>
        </w:rPr>
        <w:t>Rio</w:t>
      </w:r>
      <w:r w:rsidR="00B752A7">
        <w:rPr>
          <w:rFonts w:ascii="Verdana" w:hAnsi="Verdana"/>
        </w:rPr>
        <w:t>-</w:t>
      </w:r>
      <w:r w:rsidRPr="00FE64EB">
        <w:rPr>
          <w:rFonts w:ascii="Verdana" w:hAnsi="Verdana"/>
        </w:rPr>
        <w:t>grandense.</w:t>
      </w:r>
    </w:p>
    <w:p w:rsidR="00194ED7" w:rsidRDefault="00EF796F" w:rsidP="00971D5B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Fui integrante do Leo Clube Venâncio Aires e prestei serviços à comunidade.</w:t>
      </w:r>
    </w:p>
    <w:p w:rsidR="00EF796F" w:rsidRDefault="00EF796F" w:rsidP="00971D5B">
      <w:pPr>
        <w:spacing w:after="0" w:line="240" w:lineRule="auto"/>
        <w:jc w:val="both"/>
        <w:rPr>
          <w:rFonts w:ascii="Verdana" w:hAnsi="Verdana"/>
        </w:rPr>
      </w:pPr>
    </w:p>
    <w:p w:rsidR="00194ED7" w:rsidRDefault="009E696B" w:rsidP="00971D5B">
      <w:pPr>
        <w:spacing w:after="0" w:line="240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Pretensão</w:t>
      </w:r>
      <w:r w:rsidR="00623D04">
        <w:rPr>
          <w:rFonts w:ascii="Verdana" w:hAnsi="Verdana"/>
          <w:b/>
          <w:sz w:val="22"/>
          <w:szCs w:val="22"/>
        </w:rPr>
        <w:t xml:space="preserve"> Salarial</w:t>
      </w:r>
    </w:p>
    <w:p w:rsidR="00623D04" w:rsidRDefault="00623D04" w:rsidP="00971D5B">
      <w:pPr>
        <w:spacing w:after="0" w:line="240" w:lineRule="auto"/>
        <w:jc w:val="both"/>
        <w:rPr>
          <w:rFonts w:ascii="Verdana" w:hAnsi="Verdana"/>
          <w:b/>
          <w:sz w:val="22"/>
          <w:szCs w:val="22"/>
        </w:rPr>
      </w:pPr>
    </w:p>
    <w:p w:rsidR="00623D04" w:rsidRPr="00623D04" w:rsidRDefault="00B752A7" w:rsidP="00971D5B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A combinar.</w:t>
      </w:r>
    </w:p>
    <w:p w:rsidR="00584903" w:rsidRDefault="00584903" w:rsidP="00971D5B">
      <w:pPr>
        <w:spacing w:after="0" w:line="240" w:lineRule="auto"/>
        <w:jc w:val="both"/>
        <w:rPr>
          <w:rFonts w:ascii="Verdana" w:hAnsi="Verdana"/>
        </w:rPr>
      </w:pPr>
    </w:p>
    <w:p w:rsidR="006A2C11" w:rsidRDefault="00457708" w:rsidP="00971D5B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Taquari 05 de julho</w:t>
      </w:r>
      <w:bookmarkStart w:id="0" w:name="_GoBack"/>
      <w:bookmarkEnd w:id="0"/>
      <w:r w:rsidR="00DC4CA2">
        <w:rPr>
          <w:rFonts w:ascii="Verdana" w:hAnsi="Verdana"/>
        </w:rPr>
        <w:t xml:space="preserve"> </w:t>
      </w:r>
      <w:proofErr w:type="spellStart"/>
      <w:r w:rsidR="00DC4CA2">
        <w:rPr>
          <w:rFonts w:ascii="Verdana" w:hAnsi="Verdana"/>
        </w:rPr>
        <w:t>de</w:t>
      </w:r>
      <w:proofErr w:type="spellEnd"/>
      <w:r w:rsidR="00DC4CA2">
        <w:rPr>
          <w:rFonts w:ascii="Verdana" w:hAnsi="Verdana"/>
        </w:rPr>
        <w:t xml:space="preserve"> 2016.</w:t>
      </w:r>
    </w:p>
    <w:p w:rsidR="006A2C11" w:rsidRPr="00E41749" w:rsidRDefault="006A2C11" w:rsidP="00971D5B">
      <w:pPr>
        <w:jc w:val="both"/>
        <w:rPr>
          <w:rFonts w:ascii="Verdana" w:hAnsi="Verdana"/>
        </w:rPr>
      </w:pPr>
    </w:p>
    <w:p w:rsidR="0008461C" w:rsidRPr="006A2C11" w:rsidRDefault="006A2C11" w:rsidP="006A2C11">
      <w:pPr>
        <w:tabs>
          <w:tab w:val="left" w:pos="8130"/>
        </w:tabs>
        <w:spacing w:line="240" w:lineRule="auto"/>
      </w:pPr>
      <w:r>
        <w:tab/>
      </w:r>
    </w:p>
    <w:sectPr w:rsidR="0008461C" w:rsidRPr="006A2C11" w:rsidSect="000E44DC">
      <w:headerReference w:type="default" r:id="rId11"/>
      <w:footerReference w:type="default" r:id="rId12"/>
      <w:pgSz w:w="11907" w:h="16839" w:code="1"/>
      <w:pgMar w:top="851" w:right="851" w:bottom="851" w:left="851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025" w:rsidRDefault="00756025">
      <w:r>
        <w:separator/>
      </w:r>
    </w:p>
  </w:endnote>
  <w:endnote w:type="continuationSeparator" w:id="0">
    <w:p w:rsidR="00756025" w:rsidRDefault="007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F32" w:rsidRDefault="0018620C" w:rsidP="001C3055">
    <w:pPr>
      <w:pStyle w:val="Rodap"/>
      <w:jc w:val="right"/>
    </w:pPr>
    <w:r>
      <w:fldChar w:fldCharType="begin"/>
    </w:r>
    <w:r w:rsidR="005F16A8">
      <w:instrText xml:space="preserve"> PAGE </w:instrText>
    </w:r>
    <w:r>
      <w:fldChar w:fldCharType="separate"/>
    </w:r>
    <w:r w:rsidR="00457708">
      <w:rPr>
        <w:noProof/>
      </w:rPr>
      <w:t>2</w:t>
    </w:r>
    <w:r>
      <w:rPr>
        <w:noProof/>
      </w:rPr>
      <w:fldChar w:fldCharType="end"/>
    </w:r>
    <w:r w:rsidR="00BB32AA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3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025" w:rsidRDefault="00756025">
      <w:r>
        <w:separator/>
      </w:r>
    </w:p>
  </w:footnote>
  <w:footnote w:type="continuationSeparator" w:id="0">
    <w:p w:rsidR="00756025" w:rsidRDefault="007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F32" w:rsidRDefault="00083F32" w:rsidP="001C3055">
    <w:pPr>
      <w:pStyle w:val="Cabealho"/>
      <w:jc w:val="right"/>
    </w:pPr>
    <w:r>
      <w:rPr>
        <w:sz w:val="16"/>
        <w:szCs w:val="16"/>
      </w:rPr>
      <w:t>[Escolha a data]</w:t>
    </w:r>
    <w:r w:rsidR="00BB32AA">
      <w:rPr>
        <w:noProof/>
        <w:lang w:eastAsia="pt-BR"/>
      </w:rPr>
      <mc:AlternateContent>
        <mc:Choice Requires="wps">
          <w:drawing>
            <wp:anchor distT="0" distB="0" distL="114299" distR="114299" simplePos="0" relativeHeight="251657216" behindDoc="0" locked="0" layoutInCell="1" allowOverlap="1">
              <wp:simplePos x="0" y="0"/>
              <wp:positionH relativeFrom="page">
                <wp:posOffset>7340599</wp:posOffset>
              </wp:positionH>
              <wp:positionV relativeFrom="page">
                <wp:posOffset>-100330</wp:posOffset>
              </wp:positionV>
              <wp:extent cx="0" cy="10885805"/>
              <wp:effectExtent l="0" t="0" r="19050" b="2794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8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578pt;margin-top:-7.9pt;width:0;height:857.15pt;z-index:251657216;visibility:visible;mso-wrap-style:square;mso-width-percent:0;mso-height-percent:102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1420"/>
    <w:multiLevelType w:val="hybridMultilevel"/>
    <w:tmpl w:val="87A093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190E20"/>
    <w:multiLevelType w:val="multilevel"/>
    <w:tmpl w:val="39D8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D75B16"/>
    <w:multiLevelType w:val="hybridMultilevel"/>
    <w:tmpl w:val="39D868E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D30227"/>
    <w:multiLevelType w:val="hybridMultilevel"/>
    <w:tmpl w:val="EE605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7662D"/>
    <w:multiLevelType w:val="hybridMultilevel"/>
    <w:tmpl w:val="142AEE2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547D41"/>
    <w:multiLevelType w:val="hybridMultilevel"/>
    <w:tmpl w:val="0E30926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63"/>
    <w:rsid w:val="000013AC"/>
    <w:rsid w:val="000265B0"/>
    <w:rsid w:val="00044200"/>
    <w:rsid w:val="000523CA"/>
    <w:rsid w:val="00052C81"/>
    <w:rsid w:val="00071CA1"/>
    <w:rsid w:val="00083F32"/>
    <w:rsid w:val="0008461C"/>
    <w:rsid w:val="00097A94"/>
    <w:rsid w:val="000E44DC"/>
    <w:rsid w:val="00113434"/>
    <w:rsid w:val="00121D9C"/>
    <w:rsid w:val="0013760D"/>
    <w:rsid w:val="00147E02"/>
    <w:rsid w:val="001604F6"/>
    <w:rsid w:val="00176223"/>
    <w:rsid w:val="0018620C"/>
    <w:rsid w:val="00191AFB"/>
    <w:rsid w:val="00194ED7"/>
    <w:rsid w:val="001A237C"/>
    <w:rsid w:val="001B1830"/>
    <w:rsid w:val="001C3055"/>
    <w:rsid w:val="001E3920"/>
    <w:rsid w:val="001F69CC"/>
    <w:rsid w:val="00227763"/>
    <w:rsid w:val="0026567B"/>
    <w:rsid w:val="002B6B6D"/>
    <w:rsid w:val="002C0890"/>
    <w:rsid w:val="002C2E26"/>
    <w:rsid w:val="002E1222"/>
    <w:rsid w:val="002F633C"/>
    <w:rsid w:val="003F71BA"/>
    <w:rsid w:val="004134FD"/>
    <w:rsid w:val="0042632C"/>
    <w:rsid w:val="00457708"/>
    <w:rsid w:val="004E60DF"/>
    <w:rsid w:val="00516C5C"/>
    <w:rsid w:val="00545B1C"/>
    <w:rsid w:val="00584903"/>
    <w:rsid w:val="005F16A8"/>
    <w:rsid w:val="00623D04"/>
    <w:rsid w:val="00680E3E"/>
    <w:rsid w:val="00685619"/>
    <w:rsid w:val="00693174"/>
    <w:rsid w:val="006949B0"/>
    <w:rsid w:val="006A1B5A"/>
    <w:rsid w:val="006A2C11"/>
    <w:rsid w:val="006D1044"/>
    <w:rsid w:val="00756025"/>
    <w:rsid w:val="00821964"/>
    <w:rsid w:val="008263DA"/>
    <w:rsid w:val="008A70AC"/>
    <w:rsid w:val="008C40BB"/>
    <w:rsid w:val="008D77D3"/>
    <w:rsid w:val="008F6BBC"/>
    <w:rsid w:val="009360AF"/>
    <w:rsid w:val="00971D5B"/>
    <w:rsid w:val="00974151"/>
    <w:rsid w:val="00994EE6"/>
    <w:rsid w:val="009E696B"/>
    <w:rsid w:val="00A363B5"/>
    <w:rsid w:val="00A5128B"/>
    <w:rsid w:val="00B547E7"/>
    <w:rsid w:val="00B64614"/>
    <w:rsid w:val="00B67654"/>
    <w:rsid w:val="00B714C5"/>
    <w:rsid w:val="00B7290E"/>
    <w:rsid w:val="00B752A7"/>
    <w:rsid w:val="00BB32AA"/>
    <w:rsid w:val="00C0330B"/>
    <w:rsid w:val="00C10A02"/>
    <w:rsid w:val="00C41916"/>
    <w:rsid w:val="00C5429B"/>
    <w:rsid w:val="00CA4ED6"/>
    <w:rsid w:val="00CF61D5"/>
    <w:rsid w:val="00D55B32"/>
    <w:rsid w:val="00D56DE2"/>
    <w:rsid w:val="00D80159"/>
    <w:rsid w:val="00D832C5"/>
    <w:rsid w:val="00D843F5"/>
    <w:rsid w:val="00D8729F"/>
    <w:rsid w:val="00D87598"/>
    <w:rsid w:val="00D907E4"/>
    <w:rsid w:val="00DA3198"/>
    <w:rsid w:val="00DC4CA2"/>
    <w:rsid w:val="00DD74EE"/>
    <w:rsid w:val="00E41749"/>
    <w:rsid w:val="00E46B17"/>
    <w:rsid w:val="00E63E5F"/>
    <w:rsid w:val="00E834C7"/>
    <w:rsid w:val="00EA0B24"/>
    <w:rsid w:val="00EF796F"/>
    <w:rsid w:val="00F20858"/>
    <w:rsid w:val="00F63737"/>
    <w:rsid w:val="00FD0CE8"/>
    <w:rsid w:val="00FE3336"/>
    <w:rsid w:val="00FE395B"/>
    <w:rsid w:val="00FE64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3055"/>
    <w:pPr>
      <w:spacing w:after="200" w:line="276" w:lineRule="auto"/>
    </w:pPr>
    <w:rPr>
      <w:rFonts w:ascii="Century Schoolbook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unhideWhenUsed/>
    <w:rsid w:val="001C3055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semiHidden/>
    <w:rsid w:val="001C3055"/>
    <w:rPr>
      <w:rFonts w:ascii="Century Schoolbook" w:hAnsi="Century Schoolbook"/>
      <w:color w:val="414751"/>
      <w:lang w:val="pt-BR" w:eastAsia="en-US" w:bidi="ar-SA"/>
    </w:rPr>
  </w:style>
  <w:style w:type="paragraph" w:styleId="Rodap">
    <w:name w:val="footer"/>
    <w:basedOn w:val="Normal"/>
    <w:link w:val="RodapChar"/>
    <w:unhideWhenUsed/>
    <w:rsid w:val="001C3055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1C3055"/>
    <w:rPr>
      <w:rFonts w:ascii="Century Schoolbook" w:hAnsi="Century Schoolbook"/>
      <w:color w:val="414751"/>
      <w:lang w:val="pt-BR" w:eastAsia="en-US" w:bidi="ar-SA"/>
    </w:rPr>
  </w:style>
  <w:style w:type="paragraph" w:styleId="PargrafodaLista">
    <w:name w:val="List Paragraph"/>
    <w:basedOn w:val="Normal"/>
    <w:qFormat/>
    <w:rsid w:val="001C3055"/>
    <w:pPr>
      <w:ind w:left="720"/>
    </w:pPr>
  </w:style>
  <w:style w:type="paragraph" w:customStyle="1" w:styleId="Seo">
    <w:name w:val="Seção"/>
    <w:basedOn w:val="Normal"/>
    <w:qFormat/>
    <w:rsid w:val="001C3055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PargrafodaListaVerdana">
    <w:name w:val="Parágrafo da Lista + Verdana"/>
    <w:aliases w:val="À esquerda:  0 cm,Depois de:  6 pt,Espaçament..."/>
    <w:basedOn w:val="Seo"/>
    <w:rsid w:val="00FE3336"/>
    <w:rPr>
      <w:rFonts w:ascii="Verdana" w:hAnsi="Verdana"/>
    </w:rPr>
  </w:style>
  <w:style w:type="paragraph" w:customStyle="1" w:styleId="Normalverdana">
    <w:name w:val="Normal + verdana"/>
    <w:basedOn w:val="Seo"/>
    <w:rsid w:val="0042632C"/>
    <w:rPr>
      <w:rFonts w:ascii="Verdana" w:hAnsi="Verdana"/>
    </w:rPr>
  </w:style>
  <w:style w:type="character" w:styleId="Hyperlink">
    <w:name w:val="Hyperlink"/>
    <w:basedOn w:val="Fontepargpadro"/>
    <w:rsid w:val="00194E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3055"/>
    <w:pPr>
      <w:spacing w:after="200" w:line="276" w:lineRule="auto"/>
    </w:pPr>
    <w:rPr>
      <w:rFonts w:ascii="Century Schoolbook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unhideWhenUsed/>
    <w:rsid w:val="001C3055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semiHidden/>
    <w:rsid w:val="001C3055"/>
    <w:rPr>
      <w:rFonts w:ascii="Century Schoolbook" w:hAnsi="Century Schoolbook"/>
      <w:color w:val="414751"/>
      <w:lang w:val="pt-BR" w:eastAsia="en-US" w:bidi="ar-SA"/>
    </w:rPr>
  </w:style>
  <w:style w:type="paragraph" w:styleId="Rodap">
    <w:name w:val="footer"/>
    <w:basedOn w:val="Normal"/>
    <w:link w:val="RodapChar"/>
    <w:unhideWhenUsed/>
    <w:rsid w:val="001C3055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1C3055"/>
    <w:rPr>
      <w:rFonts w:ascii="Century Schoolbook" w:hAnsi="Century Schoolbook"/>
      <w:color w:val="414751"/>
      <w:lang w:val="pt-BR" w:eastAsia="en-US" w:bidi="ar-SA"/>
    </w:rPr>
  </w:style>
  <w:style w:type="paragraph" w:styleId="PargrafodaLista">
    <w:name w:val="List Paragraph"/>
    <w:basedOn w:val="Normal"/>
    <w:qFormat/>
    <w:rsid w:val="001C3055"/>
    <w:pPr>
      <w:ind w:left="720"/>
    </w:pPr>
  </w:style>
  <w:style w:type="paragraph" w:customStyle="1" w:styleId="Seo">
    <w:name w:val="Seção"/>
    <w:basedOn w:val="Normal"/>
    <w:qFormat/>
    <w:rsid w:val="001C3055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PargrafodaListaVerdana">
    <w:name w:val="Parágrafo da Lista + Verdana"/>
    <w:aliases w:val="À esquerda:  0 cm,Depois de:  6 pt,Espaçament..."/>
    <w:basedOn w:val="Seo"/>
    <w:rsid w:val="00FE3336"/>
    <w:rPr>
      <w:rFonts w:ascii="Verdana" w:hAnsi="Verdana"/>
    </w:rPr>
  </w:style>
  <w:style w:type="paragraph" w:customStyle="1" w:styleId="Normalverdana">
    <w:name w:val="Normal + verdana"/>
    <w:basedOn w:val="Seo"/>
    <w:rsid w:val="0042632C"/>
    <w:rPr>
      <w:rFonts w:ascii="Verdana" w:hAnsi="Verdana"/>
    </w:rPr>
  </w:style>
  <w:style w:type="character" w:styleId="Hyperlink">
    <w:name w:val="Hyperlink"/>
    <w:basedOn w:val="Fontepargpadro"/>
    <w:rsid w:val="00194E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ferreiratec2012@bol.com.b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ELETROMEC&#194;NICA\Curriculo%20Alex%20S.%20Ferreira%20(5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CF7C2-44EF-477F-B690-DCC839326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Curriculo Alex S. Ferreira (5)</Template>
  <TotalTime>0</TotalTime>
  <Pages>2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Alex Sebastião Ferreira</vt:lpstr>
    </vt:vector>
  </TitlesOfParts>
  <Company>WinXP SP2 E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 Sebastião Ferreira</dc:title>
  <dc:creator>Alex Sebastiao Ferreira</dc:creator>
  <cp:lastModifiedBy>Roberta</cp:lastModifiedBy>
  <cp:revision>2</cp:revision>
  <cp:lastPrinted>2014-03-01T16:10:00Z</cp:lastPrinted>
  <dcterms:created xsi:type="dcterms:W3CDTF">2016-07-06T14:19:00Z</dcterms:created>
  <dcterms:modified xsi:type="dcterms:W3CDTF">2016-07-06T14:19:00Z</dcterms:modified>
</cp:coreProperties>
</file>