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0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70"/>
        <w:gridCol w:w="2680"/>
      </w:tblGrid>
      <w:tr w:rsidR="002C2A49" w:rsidTr="002E1607">
        <w:trPr>
          <w:trHeight w:val="914"/>
        </w:trPr>
        <w:tc>
          <w:tcPr>
            <w:tcW w:w="1970" w:type="dxa"/>
          </w:tcPr>
          <w:p w:rsidR="002C2A49" w:rsidRDefault="00C001DE">
            <w:pPr>
              <w:pStyle w:val="Endereo2"/>
            </w:pPr>
            <w:r>
              <w:t xml:space="preserve">Rua:Toribio </w:t>
            </w:r>
            <w:r w:rsidR="0000503C">
              <w:t>Cambará</w:t>
            </w:r>
            <w:r>
              <w:t xml:space="preserve"> 168</w:t>
            </w:r>
          </w:p>
          <w:p w:rsidR="002C2A49" w:rsidRDefault="00C001DE">
            <w:pPr>
              <w:pStyle w:val="Endereo2"/>
            </w:pPr>
            <w:r>
              <w:t>Bairro: Jardim dos Lagos 2</w:t>
            </w:r>
          </w:p>
          <w:p w:rsidR="002C2A49" w:rsidRDefault="00C001DE">
            <w:pPr>
              <w:pStyle w:val="Endereo2"/>
            </w:pPr>
            <w:r>
              <w:t>Cidade: Guaíba</w:t>
            </w:r>
          </w:p>
          <w:p w:rsidR="002C2A49" w:rsidRDefault="009D6C5B">
            <w:pPr>
              <w:pStyle w:val="Endereo2"/>
            </w:pPr>
            <w:r>
              <w:t>CEP</w:t>
            </w:r>
            <w:r w:rsidR="003E3F89">
              <w:t xml:space="preserve">: </w:t>
            </w:r>
            <w:r w:rsidR="00C001DE">
              <w:t>92500-000</w:t>
            </w:r>
          </w:p>
        </w:tc>
        <w:tc>
          <w:tcPr>
            <w:tcW w:w="2680" w:type="dxa"/>
          </w:tcPr>
          <w:p w:rsidR="002C2A49" w:rsidRDefault="00C001DE">
            <w:pPr>
              <w:pStyle w:val="Endereo1"/>
            </w:pPr>
            <w:r>
              <w:t>Telefone: 51-</w:t>
            </w:r>
            <w:r w:rsidR="00885284">
              <w:t>98029128</w:t>
            </w:r>
            <w:r w:rsidR="009B0E75">
              <w:t xml:space="preserve">                        </w:t>
            </w:r>
          </w:p>
          <w:p w:rsidR="002C2A49" w:rsidRDefault="00E86643">
            <w:pPr>
              <w:pStyle w:val="Endereo1"/>
            </w:pPr>
            <w:r>
              <w:t>Celular: 51-</w:t>
            </w:r>
            <w:r w:rsidR="00885284">
              <w:t>85621487</w:t>
            </w:r>
          </w:p>
          <w:p w:rsidR="002C2A49" w:rsidRDefault="003E3F89">
            <w:pPr>
              <w:pStyle w:val="Endereo1"/>
            </w:pPr>
            <w:r>
              <w:t>Recados: 51-</w:t>
            </w:r>
            <w:r w:rsidR="00885284">
              <w:t>30551625 (Michele)</w:t>
            </w:r>
            <w:r w:rsidR="00233A39">
              <w:t xml:space="preserve"> </w:t>
            </w:r>
          </w:p>
          <w:p w:rsidR="002C2A49" w:rsidRDefault="002C2A49">
            <w:pPr>
              <w:pStyle w:val="Endereo1"/>
            </w:pPr>
            <w:r>
              <w:t>E-mail: medeiros.giovani@gmail.com</w:t>
            </w:r>
          </w:p>
          <w:p w:rsidR="002C2A49" w:rsidRDefault="002C2A49">
            <w:pPr>
              <w:pStyle w:val="Endereo1"/>
            </w:pPr>
            <w:r>
              <w:t>Data Nas: 02/03/1978</w:t>
            </w:r>
          </w:p>
        </w:tc>
      </w:tr>
    </w:tbl>
    <w:p w:rsidR="002C2A49" w:rsidRDefault="002C2A49">
      <w:pPr>
        <w:pStyle w:val="Nome"/>
      </w:pPr>
      <w:proofErr w:type="spellStart"/>
      <w:r>
        <w:t>Giovani</w:t>
      </w:r>
      <w:proofErr w:type="spellEnd"/>
      <w:r>
        <w:t xml:space="preserve"> Souza</w:t>
      </w:r>
      <w:r w:rsidR="009B0E75">
        <w:t xml:space="preserve">                     </w:t>
      </w:r>
      <w:r w:rsidR="009B0E75" w:rsidRPr="009B0E75">
        <w:rPr>
          <w:noProof/>
          <w:lang w:eastAsia="pt-BR"/>
        </w:rPr>
        <w:drawing>
          <wp:inline distT="0" distB="0" distL="0" distR="0">
            <wp:extent cx="977330" cy="863950"/>
            <wp:effectExtent l="19050" t="0" r="0" b="0"/>
            <wp:docPr id="4" name="Imagem 1" descr="F:\FOTO GIOVANI\giov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 GIOVANI\giovan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19" cy="86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7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47"/>
        <w:gridCol w:w="6619"/>
      </w:tblGrid>
      <w:tr w:rsidR="002C2A49">
        <w:trPr>
          <w:trHeight w:val="631"/>
        </w:trPr>
        <w:tc>
          <w:tcPr>
            <w:tcW w:w="2147" w:type="dxa"/>
          </w:tcPr>
          <w:p w:rsidR="002C2A49" w:rsidRDefault="002C2A49">
            <w:pPr>
              <w:pStyle w:val="Ttulodaseo"/>
            </w:pPr>
            <w:r>
              <w:t>Objetivo</w:t>
            </w:r>
          </w:p>
        </w:tc>
        <w:tc>
          <w:tcPr>
            <w:tcW w:w="6619" w:type="dxa"/>
          </w:tcPr>
          <w:p w:rsidR="002C2A49" w:rsidRDefault="002C2A49">
            <w:pPr>
              <w:pStyle w:val="Objetivo"/>
            </w:pPr>
            <w:r>
              <w:t xml:space="preserve">Colocar a disposição da Empresa minhas qualificações para futuros contatos. </w:t>
            </w:r>
          </w:p>
        </w:tc>
      </w:tr>
      <w:tr w:rsidR="002C2A49">
        <w:trPr>
          <w:trHeight w:val="950"/>
        </w:trPr>
        <w:tc>
          <w:tcPr>
            <w:tcW w:w="2147" w:type="dxa"/>
          </w:tcPr>
          <w:p w:rsidR="002C2A49" w:rsidRDefault="002C2A49">
            <w:pPr>
              <w:pStyle w:val="Ttulodaseo"/>
            </w:pPr>
            <w:r>
              <w:t>Formação Escolar</w:t>
            </w:r>
          </w:p>
        </w:tc>
        <w:tc>
          <w:tcPr>
            <w:tcW w:w="6619" w:type="dxa"/>
          </w:tcPr>
          <w:p w:rsidR="002C2A49" w:rsidRPr="00A9342E" w:rsidRDefault="002C2A49" w:rsidP="00420574">
            <w:pPr>
              <w:pStyle w:val="Objetivo"/>
              <w:rPr>
                <w:bCs/>
              </w:rPr>
            </w:pPr>
            <w:proofErr w:type="gramStart"/>
            <w:r w:rsidRPr="00AD7990">
              <w:rPr>
                <w:bCs/>
              </w:rPr>
              <w:t>Graduação:</w:t>
            </w:r>
            <w:proofErr w:type="gramEnd"/>
            <w:r w:rsidRPr="00AD7990">
              <w:rPr>
                <w:b/>
              </w:rPr>
              <w:t>Técnico em Mecânica</w:t>
            </w:r>
            <w:r w:rsidR="00CE4604">
              <w:t xml:space="preserve">, </w:t>
            </w:r>
            <w:r w:rsidR="00810AD1">
              <w:rPr>
                <w:b/>
              </w:rPr>
              <w:t xml:space="preserve">Superior </w:t>
            </w:r>
            <w:r w:rsidR="00625EAD">
              <w:rPr>
                <w:b/>
              </w:rPr>
              <w:t>Tecnológico</w:t>
            </w:r>
            <w:r w:rsidR="00A9342E" w:rsidRPr="00A9342E">
              <w:rPr>
                <w:b/>
              </w:rPr>
              <w:t xml:space="preserve"> em</w:t>
            </w:r>
            <w:r w:rsidR="00EA5B60">
              <w:rPr>
                <w:b/>
              </w:rPr>
              <w:t xml:space="preserve"> Gestão da</w:t>
            </w:r>
            <w:r w:rsidR="00A9342E" w:rsidRPr="00A9342E">
              <w:rPr>
                <w:b/>
              </w:rPr>
              <w:t xml:space="preserve"> Produção Industrial</w:t>
            </w:r>
            <w:r w:rsidR="00A9342E">
              <w:rPr>
                <w:b/>
              </w:rPr>
              <w:t xml:space="preserve"> </w:t>
            </w:r>
            <w:r w:rsidR="00A9342E">
              <w:t>(cursando ).</w:t>
            </w:r>
            <w:r w:rsidR="009A0827" w:rsidRPr="009A0827">
              <w:rPr>
                <w:b/>
              </w:rPr>
              <w:t>Registro no CREA-RS nº RS205555</w:t>
            </w:r>
          </w:p>
        </w:tc>
      </w:tr>
      <w:tr w:rsidR="002C2A49" w:rsidRPr="009A0827">
        <w:trPr>
          <w:trHeight w:val="656"/>
        </w:trPr>
        <w:tc>
          <w:tcPr>
            <w:tcW w:w="2147" w:type="dxa"/>
          </w:tcPr>
          <w:p w:rsidR="002C2A49" w:rsidRDefault="002C2A49">
            <w:pPr>
              <w:pStyle w:val="Ttulodaseo"/>
              <w:rPr>
                <w:lang w:val="en-US"/>
              </w:rPr>
            </w:pPr>
            <w:r>
              <w:rPr>
                <w:lang w:val="en-US"/>
              </w:rPr>
              <w:t>Informática</w:t>
            </w:r>
          </w:p>
        </w:tc>
        <w:tc>
          <w:tcPr>
            <w:tcW w:w="6619" w:type="dxa"/>
          </w:tcPr>
          <w:p w:rsidR="002C2A49" w:rsidRDefault="002C2A49">
            <w:pPr>
              <w:pStyle w:val="Objetivo"/>
              <w:rPr>
                <w:lang w:val="en-US"/>
              </w:rPr>
            </w:pPr>
            <w:r>
              <w:rPr>
                <w:lang w:val="en-US"/>
              </w:rPr>
              <w:t>Windows, Word, Internet Explore</w:t>
            </w:r>
            <w:r w:rsidR="00BD0484">
              <w:rPr>
                <w:lang w:val="en-US"/>
              </w:rPr>
              <w:t>r</w:t>
            </w:r>
            <w:r>
              <w:rPr>
                <w:lang w:val="en-US"/>
              </w:rPr>
              <w:t xml:space="preserve"> e </w:t>
            </w:r>
            <w:r w:rsidR="009D6C5B">
              <w:rPr>
                <w:lang w:val="en-US"/>
              </w:rPr>
              <w:t>Excel</w:t>
            </w:r>
            <w:r w:rsidR="005A6F43">
              <w:rPr>
                <w:lang w:val="en-US"/>
              </w:rPr>
              <w:t>.</w:t>
            </w:r>
          </w:p>
        </w:tc>
      </w:tr>
      <w:tr w:rsidR="002C2A49">
        <w:trPr>
          <w:trHeight w:val="5295"/>
        </w:trPr>
        <w:tc>
          <w:tcPr>
            <w:tcW w:w="2147" w:type="dxa"/>
          </w:tcPr>
          <w:p w:rsidR="002C2A49" w:rsidRDefault="002C2A49">
            <w:pPr>
              <w:pStyle w:val="Ttulodaseo"/>
            </w:pPr>
            <w:r>
              <w:t>Histórico Profissional</w:t>
            </w:r>
          </w:p>
        </w:tc>
        <w:tc>
          <w:tcPr>
            <w:tcW w:w="6619" w:type="dxa"/>
          </w:tcPr>
          <w:p w:rsidR="00E57436" w:rsidRDefault="00E57436" w:rsidP="00F57F6E">
            <w:pPr>
              <w:pStyle w:val="Objetivo"/>
            </w:pPr>
            <w:r>
              <w:t xml:space="preserve">GUAÍBA SERVICE </w:t>
            </w:r>
          </w:p>
          <w:p w:rsidR="00E57436" w:rsidRDefault="00E57436" w:rsidP="00E57436">
            <w:pPr>
              <w:pStyle w:val="Corpodetexto"/>
            </w:pPr>
            <w:r w:rsidRPr="00E57436">
              <w:rPr>
                <w:b/>
              </w:rPr>
              <w:t>Cargos</w:t>
            </w:r>
            <w:r>
              <w:t>: auxiliar de produção e manutenção.</w:t>
            </w:r>
          </w:p>
          <w:p w:rsidR="008D5412" w:rsidRDefault="008D5412" w:rsidP="00E57436">
            <w:pPr>
              <w:pStyle w:val="Corpodetexto"/>
            </w:pPr>
            <w:r>
              <w:t>Período: 01/1997 à 01/2000</w:t>
            </w:r>
          </w:p>
          <w:p w:rsidR="00E57436" w:rsidRPr="0097453D" w:rsidRDefault="00E57436" w:rsidP="00E57436">
            <w:pPr>
              <w:pStyle w:val="Corpodetexto"/>
            </w:pPr>
            <w:r>
              <w:t xml:space="preserve">Atividades exercidas: auxiliar no empacotamento de papel e setor de manutenção com programação, </w:t>
            </w:r>
            <w:proofErr w:type="spellStart"/>
            <w:r>
              <w:t>Check-list</w:t>
            </w:r>
            <w:proofErr w:type="spellEnd"/>
            <w:r>
              <w:t xml:space="preserve"> </w:t>
            </w:r>
            <w:r w:rsidRPr="00322BD5">
              <w:t>antes das paradas para manutenção</w:t>
            </w:r>
            <w:r>
              <w:t xml:space="preserve">, acompanhamentos de fornecedores de equipamentos e </w:t>
            </w:r>
            <w:proofErr w:type="spellStart"/>
            <w:r>
              <w:t>mão-de-obra</w:t>
            </w:r>
            <w:proofErr w:type="spellEnd"/>
            <w:r>
              <w:t>, conhecimentos de peças e auxilio em almoxarifado, mecânica e lubrificação em geral.</w:t>
            </w:r>
          </w:p>
          <w:p w:rsidR="00E57436" w:rsidRPr="00E57436" w:rsidRDefault="00E57436" w:rsidP="00E57436">
            <w:pPr>
              <w:pStyle w:val="Corpodetexto"/>
            </w:pPr>
          </w:p>
          <w:p w:rsidR="00E57436" w:rsidRDefault="002C2A49" w:rsidP="00F57F6E">
            <w:pPr>
              <w:pStyle w:val="Objetivo"/>
            </w:pPr>
            <w:r>
              <w:t>ARACRUZ CELULOSE</w:t>
            </w:r>
            <w:r w:rsidR="00DB12F5">
              <w:t xml:space="preserve"> </w:t>
            </w:r>
          </w:p>
          <w:p w:rsidR="003B42BD" w:rsidRPr="00F04936" w:rsidRDefault="002C2A49" w:rsidP="00F57F6E">
            <w:pPr>
              <w:pStyle w:val="Objetivo"/>
              <w:rPr>
                <w:b/>
                <w:bCs/>
              </w:rPr>
            </w:pPr>
            <w:r>
              <w:rPr>
                <w:b/>
                <w:bCs/>
              </w:rPr>
              <w:t>Cargos:</w:t>
            </w:r>
            <w:r w:rsidR="003E3F89">
              <w:t xml:space="preserve"> Op.</w:t>
            </w:r>
            <w:r w:rsidR="009D6C5B">
              <w:t xml:space="preserve"> Industrial.</w:t>
            </w:r>
          </w:p>
          <w:p w:rsidR="00596B49" w:rsidRDefault="009D6C5B">
            <w:pPr>
              <w:pStyle w:val="Corpodetexto"/>
            </w:pPr>
            <w:r w:rsidRPr="00596B49">
              <w:rPr>
                <w:b/>
              </w:rPr>
              <w:t>Período</w:t>
            </w:r>
            <w:r w:rsidR="00596B49" w:rsidRPr="00596B49">
              <w:rPr>
                <w:b/>
              </w:rPr>
              <w:t>:</w:t>
            </w:r>
            <w:r w:rsidR="00596B49">
              <w:t xml:space="preserve"> 25-01-2000 </w:t>
            </w:r>
            <w:r>
              <w:t>a</w:t>
            </w:r>
            <w:r w:rsidR="00596B49">
              <w:t xml:space="preserve"> 15-07-2008.</w:t>
            </w:r>
          </w:p>
          <w:p w:rsidR="002C2A49" w:rsidRPr="009303BD" w:rsidRDefault="002C2A49">
            <w:pPr>
              <w:pStyle w:val="Corpodetexto"/>
            </w:pPr>
            <w:r>
              <w:rPr>
                <w:b/>
                <w:bCs/>
              </w:rPr>
              <w:t>Atividades Exercidas:</w:t>
            </w:r>
          </w:p>
          <w:p w:rsidR="002C2A49" w:rsidRDefault="00E175E7">
            <w:pPr>
              <w:pStyle w:val="Corpodetexto"/>
            </w:pPr>
            <w:r w:rsidRPr="00F12FA1">
              <w:rPr>
                <w:b/>
              </w:rPr>
              <w:t>Oper</w:t>
            </w:r>
            <w:r w:rsidR="00233A39" w:rsidRPr="00F12FA1">
              <w:rPr>
                <w:b/>
              </w:rPr>
              <w:t>ação de máquina</w:t>
            </w:r>
            <w:r w:rsidR="009D6C5B">
              <w:rPr>
                <w:b/>
              </w:rPr>
              <w:t>s</w:t>
            </w:r>
            <w:r w:rsidR="009D6C5B">
              <w:t xml:space="preserve"> - cortadeira, embaladora, rebobinadeira, </w:t>
            </w:r>
            <w:r w:rsidR="004821A7">
              <w:t xml:space="preserve">máquina de </w:t>
            </w:r>
            <w:r w:rsidR="009D6C5B">
              <w:t xml:space="preserve">papel, </w:t>
            </w:r>
            <w:r w:rsidR="008D36A7">
              <w:t>plane</w:t>
            </w:r>
            <w:r w:rsidR="007136F3">
              <w:t>jamento e controle de produção</w:t>
            </w:r>
            <w:r w:rsidR="009D6C5B">
              <w:t>)</w:t>
            </w:r>
            <w:r w:rsidR="007316B9">
              <w:t>.</w:t>
            </w:r>
          </w:p>
          <w:p w:rsidR="00927CCC" w:rsidRPr="0097453D" w:rsidRDefault="00140F6B" w:rsidP="009F5E8F">
            <w:pPr>
              <w:pStyle w:val="Corpodetexto"/>
            </w:pPr>
            <w:r w:rsidRPr="00F12FA1">
              <w:rPr>
                <w:b/>
              </w:rPr>
              <w:t xml:space="preserve"> M</w:t>
            </w:r>
            <w:r w:rsidR="00E175E7" w:rsidRPr="00F12FA1">
              <w:rPr>
                <w:b/>
              </w:rPr>
              <w:t xml:space="preserve">anutenção </w:t>
            </w:r>
            <w:r w:rsidR="009D6C5B" w:rsidRPr="00F12FA1">
              <w:rPr>
                <w:b/>
              </w:rPr>
              <w:t>mecânica</w:t>
            </w:r>
            <w:r w:rsidR="009D6C5B">
              <w:t>-</w:t>
            </w:r>
            <w:r w:rsidR="00D3697D">
              <w:t xml:space="preserve"> </w:t>
            </w:r>
            <w:proofErr w:type="spellStart"/>
            <w:r w:rsidR="009D6C5B">
              <w:t>Check</w:t>
            </w:r>
            <w:r w:rsidR="001118E8">
              <w:t>-</w:t>
            </w:r>
            <w:r w:rsidR="009D6C5B">
              <w:t>list</w:t>
            </w:r>
            <w:proofErr w:type="spellEnd"/>
            <w:r w:rsidR="00D3697D">
              <w:t xml:space="preserve"> </w:t>
            </w:r>
            <w:r w:rsidR="004821A7" w:rsidRPr="00322BD5">
              <w:t xml:space="preserve">antes das paradas para </w:t>
            </w:r>
            <w:r w:rsidR="009D6C5B" w:rsidRPr="00322BD5">
              <w:t xml:space="preserve">manutenção, </w:t>
            </w:r>
            <w:r w:rsidR="00F12FA1" w:rsidRPr="00322BD5">
              <w:t xml:space="preserve">substituição de motores e alinhamentos dos </w:t>
            </w:r>
            <w:r w:rsidR="009D6C5B" w:rsidRPr="00322BD5">
              <w:t xml:space="preserve">mesmos, </w:t>
            </w:r>
            <w:r w:rsidR="004821A7" w:rsidRPr="00322BD5">
              <w:t xml:space="preserve">manutenção </w:t>
            </w:r>
            <w:r w:rsidR="009D6C5B" w:rsidRPr="00322BD5">
              <w:t xml:space="preserve">preventiva, </w:t>
            </w:r>
            <w:r w:rsidR="004821A7" w:rsidRPr="00322BD5">
              <w:t xml:space="preserve">preditiva e </w:t>
            </w:r>
            <w:r w:rsidR="009D6C5B" w:rsidRPr="00322BD5">
              <w:t xml:space="preserve">corretiva, montagem, </w:t>
            </w:r>
            <w:r w:rsidR="004821A7" w:rsidRPr="00322BD5">
              <w:t xml:space="preserve">desmontagem e substituição de </w:t>
            </w:r>
            <w:r w:rsidR="009D6C5B" w:rsidRPr="00322BD5">
              <w:t xml:space="preserve">rolamentos, </w:t>
            </w:r>
            <w:r w:rsidR="004821A7" w:rsidRPr="00322BD5">
              <w:t xml:space="preserve">manutenção de bombas </w:t>
            </w:r>
            <w:r w:rsidR="009D6C5B" w:rsidRPr="00322BD5">
              <w:t>centrífugas</w:t>
            </w:r>
            <w:r w:rsidR="009D6C5B">
              <w:t xml:space="preserve">, </w:t>
            </w:r>
            <w:r w:rsidR="00322BD5" w:rsidRPr="00322BD5">
              <w:t>ajustes e alinhamentos em e</w:t>
            </w:r>
            <w:r w:rsidR="00515726">
              <w:t xml:space="preserve">quipamentos de </w:t>
            </w:r>
            <w:r w:rsidR="009D6C5B">
              <w:t xml:space="preserve">precisão, </w:t>
            </w:r>
            <w:r w:rsidR="006342C9">
              <w:t>acompanhamentos de fornecedores de equipamentos e mão-de-obra</w:t>
            </w:r>
            <w:r w:rsidR="000E1F07">
              <w:t>,</w:t>
            </w:r>
            <w:r w:rsidR="00D027D8">
              <w:t xml:space="preserve"> </w:t>
            </w:r>
            <w:r w:rsidR="000E1F07">
              <w:t xml:space="preserve">conhecimentos de </w:t>
            </w:r>
            <w:r w:rsidR="0065308C">
              <w:t>peça</w:t>
            </w:r>
            <w:r w:rsidR="007316B9">
              <w:t xml:space="preserve">s e auxilio em </w:t>
            </w:r>
            <w:r w:rsidR="009D6C5B">
              <w:t xml:space="preserve">almoxarifado, </w:t>
            </w:r>
            <w:r w:rsidR="00FD095E">
              <w:t>mecânica</w:t>
            </w:r>
            <w:r w:rsidR="00D27750">
              <w:t xml:space="preserve"> </w:t>
            </w:r>
            <w:r w:rsidR="007136F3">
              <w:t xml:space="preserve">e lubrificação </w:t>
            </w:r>
            <w:r w:rsidR="007316B9">
              <w:t xml:space="preserve">em </w:t>
            </w:r>
            <w:r w:rsidR="00FD095E">
              <w:t>geral.</w:t>
            </w:r>
          </w:p>
          <w:p w:rsidR="00ED5FB0" w:rsidRDefault="00ED5FB0">
            <w:pPr>
              <w:pStyle w:val="Corpodetexto"/>
              <w:rPr>
                <w:b/>
              </w:rPr>
            </w:pPr>
          </w:p>
          <w:p w:rsidR="00ED5FB0" w:rsidRDefault="00ED5FB0">
            <w:pPr>
              <w:pStyle w:val="Corpodetexto"/>
              <w:rPr>
                <w:b/>
              </w:rPr>
            </w:pPr>
          </w:p>
          <w:p w:rsidR="00596B49" w:rsidRDefault="00732808">
            <w:pPr>
              <w:pStyle w:val="Corpodetexto"/>
              <w:rPr>
                <w:b/>
              </w:rPr>
            </w:pPr>
            <w:proofErr w:type="spellStart"/>
            <w:r w:rsidRPr="0003369F">
              <w:rPr>
                <w:b/>
              </w:rPr>
              <w:lastRenderedPageBreak/>
              <w:t>Santher-FabricadePapel–UG</w:t>
            </w:r>
            <w:proofErr w:type="spellEnd"/>
            <w:r w:rsidRPr="0003369F">
              <w:rPr>
                <w:b/>
              </w:rPr>
              <w:t xml:space="preserve">     </w:t>
            </w:r>
          </w:p>
          <w:p w:rsidR="00596B49" w:rsidRDefault="009D6C5B">
            <w:pPr>
              <w:pStyle w:val="Corpodetexto"/>
              <w:rPr>
                <w:b/>
              </w:rPr>
            </w:pPr>
            <w:proofErr w:type="gramStart"/>
            <w:r w:rsidRPr="00596B49">
              <w:rPr>
                <w:b/>
              </w:rPr>
              <w:t>Período</w:t>
            </w:r>
            <w:r w:rsidR="00596B49" w:rsidRPr="00596B49">
              <w:rPr>
                <w:b/>
              </w:rPr>
              <w:t>:</w:t>
            </w:r>
            <w:proofErr w:type="gramEnd"/>
            <w:r w:rsidR="00596B49" w:rsidRPr="00596B49">
              <w:t xml:space="preserve">16-03-2010 </w:t>
            </w:r>
            <w:r w:rsidRPr="00596B49">
              <w:t>a</w:t>
            </w:r>
            <w:r w:rsidR="003144B9">
              <w:t xml:space="preserve"> </w:t>
            </w:r>
            <w:r w:rsidR="00596B49" w:rsidRPr="00596B49">
              <w:t>04-05-2011</w:t>
            </w:r>
            <w:r w:rsidR="00596B49">
              <w:t>.</w:t>
            </w:r>
            <w:bookmarkStart w:id="0" w:name="_GoBack"/>
            <w:bookmarkEnd w:id="0"/>
          </w:p>
          <w:p w:rsidR="00646603" w:rsidRDefault="00732808">
            <w:pPr>
              <w:pStyle w:val="Corpodetexto"/>
            </w:pPr>
            <w:r w:rsidRPr="00732808">
              <w:rPr>
                <w:b/>
              </w:rPr>
              <w:t>Cargos:</w:t>
            </w:r>
            <w:r>
              <w:t xml:space="preserve"> Op</w:t>
            </w:r>
            <w:r w:rsidR="003144B9">
              <w:t>. de C</w:t>
            </w:r>
            <w:r>
              <w:t>onversão</w:t>
            </w:r>
          </w:p>
          <w:p w:rsidR="00646603" w:rsidRDefault="00646603">
            <w:pPr>
              <w:pStyle w:val="Corpodetexto"/>
              <w:rPr>
                <w:b/>
              </w:rPr>
            </w:pPr>
            <w:r w:rsidRPr="00646603">
              <w:rPr>
                <w:b/>
              </w:rPr>
              <w:t>Atividades exercidas</w:t>
            </w:r>
            <w:r>
              <w:rPr>
                <w:b/>
              </w:rPr>
              <w:t>:</w:t>
            </w:r>
          </w:p>
          <w:p w:rsidR="00646603" w:rsidRPr="00646603" w:rsidRDefault="00646603">
            <w:pPr>
              <w:pStyle w:val="Corpodetexto"/>
            </w:pPr>
            <w:r>
              <w:t xml:space="preserve">Preparar </w:t>
            </w:r>
            <w:r w:rsidR="009D6C5B">
              <w:t>maquinar</w:t>
            </w:r>
            <w:r w:rsidR="000E639B">
              <w:t xml:space="preserve"> </w:t>
            </w:r>
            <w:r w:rsidR="009D6C5B">
              <w:t>e</w:t>
            </w:r>
            <w:r w:rsidR="000E639B">
              <w:t xml:space="preserve"> </w:t>
            </w:r>
            <w:proofErr w:type="spellStart"/>
            <w:r w:rsidR="009D6C5B">
              <w:t>bobinadeiras</w:t>
            </w:r>
            <w:proofErr w:type="spellEnd"/>
            <w:r w:rsidR="009D6C5B">
              <w:t xml:space="preserve">, </w:t>
            </w:r>
            <w:r>
              <w:t xml:space="preserve">efetuando ajustes quando necessário a operação conforme </w:t>
            </w:r>
            <w:r w:rsidR="009D6C5B">
              <w:t>ordens de fabricação específicas do processo e do sistema da qualidade, acompanhando os resultados das analises do produto durant</w:t>
            </w:r>
            <w:r>
              <w:t xml:space="preserve">e o processo produtivo, a fim de conferir as especificações do produto e padrões de qualidade estão de acordo com o </w:t>
            </w:r>
            <w:r w:rsidR="009D6C5B">
              <w:t xml:space="preserve">preestabelecido, </w:t>
            </w:r>
            <w:r>
              <w:t>contribuir para a melhoria dos níveis de qualidade produtividade através de sugestões para melhoria em equipamentos, manter-se comprometido com a política da segurança e com o sistema de gestão de qualidade, contribuir</w:t>
            </w:r>
            <w:r w:rsidR="00764BB1">
              <w:t xml:space="preserve"> para os níveis de qualidade e produtividade, métodos de trabalho e de mais aspectos relacionados a área, executar outras tarefas correlatas e/ ou as que fazem parte do processo, sempre que necessário, desenvolver atividades e tarefas esporádicas em áreas afins, objetivando o aprimoramento profissional.</w:t>
            </w:r>
          </w:p>
          <w:p w:rsidR="008F2248" w:rsidRDefault="008F2248" w:rsidP="0003369F">
            <w:pPr>
              <w:pStyle w:val="Corpodetexto"/>
              <w:rPr>
                <w:b/>
              </w:rPr>
            </w:pPr>
          </w:p>
          <w:p w:rsidR="008F2248" w:rsidRDefault="008F2248" w:rsidP="0003369F">
            <w:pPr>
              <w:pStyle w:val="Corpodetexto"/>
              <w:rPr>
                <w:b/>
              </w:rPr>
            </w:pPr>
          </w:p>
          <w:p w:rsidR="008F2248" w:rsidRDefault="008F2248" w:rsidP="0003369F">
            <w:pPr>
              <w:pStyle w:val="Corpodetexto"/>
              <w:rPr>
                <w:b/>
              </w:rPr>
            </w:pPr>
          </w:p>
          <w:p w:rsidR="00732808" w:rsidRDefault="0003369F" w:rsidP="0003369F">
            <w:pPr>
              <w:pStyle w:val="Corpodetexto"/>
              <w:rPr>
                <w:b/>
              </w:rPr>
            </w:pPr>
            <w:r w:rsidRPr="0003369F">
              <w:rPr>
                <w:b/>
              </w:rPr>
              <w:t>Vence Papéis- POA</w:t>
            </w:r>
          </w:p>
          <w:p w:rsidR="00576696" w:rsidRDefault="009D6C5B" w:rsidP="0003369F">
            <w:pPr>
              <w:pStyle w:val="Corpodetexto"/>
            </w:pPr>
            <w:r w:rsidRPr="00596B49">
              <w:rPr>
                <w:b/>
              </w:rPr>
              <w:t>Período</w:t>
            </w:r>
            <w:r w:rsidR="00596B49" w:rsidRPr="00596B49">
              <w:rPr>
                <w:b/>
              </w:rPr>
              <w:t>:</w:t>
            </w:r>
            <w:r w:rsidR="00576696">
              <w:t xml:space="preserve"> 02-05-2011 </w:t>
            </w:r>
            <w:proofErr w:type="gramStart"/>
            <w:r w:rsidR="00576696">
              <w:t>à</w:t>
            </w:r>
            <w:proofErr w:type="gramEnd"/>
            <w:r w:rsidR="00576696">
              <w:t xml:space="preserve"> 31-01-2013  </w:t>
            </w:r>
          </w:p>
          <w:p w:rsidR="0003369F" w:rsidRPr="00576696" w:rsidRDefault="0003369F" w:rsidP="0003369F">
            <w:pPr>
              <w:pStyle w:val="Corpodetexto"/>
            </w:pPr>
            <w:r>
              <w:rPr>
                <w:b/>
              </w:rPr>
              <w:t xml:space="preserve">Cargo: </w:t>
            </w:r>
            <w:r w:rsidR="00576696">
              <w:rPr>
                <w:b/>
              </w:rPr>
              <w:t xml:space="preserve">Supervisor </w:t>
            </w:r>
            <w:r>
              <w:rPr>
                <w:b/>
              </w:rPr>
              <w:t>de</w:t>
            </w:r>
            <w:r w:rsidR="00B07511">
              <w:rPr>
                <w:b/>
              </w:rPr>
              <w:t xml:space="preserve"> Produção.</w:t>
            </w:r>
            <w:r w:rsidR="0060712D">
              <w:rPr>
                <w:b/>
              </w:rPr>
              <w:t xml:space="preserve"> </w:t>
            </w:r>
          </w:p>
          <w:p w:rsidR="008F2248" w:rsidRDefault="008F2248" w:rsidP="0003369F">
            <w:pPr>
              <w:pStyle w:val="Corpodetexto"/>
              <w:rPr>
                <w:b/>
              </w:rPr>
            </w:pPr>
            <w:r>
              <w:rPr>
                <w:b/>
              </w:rPr>
              <w:t>Atividades exercidas:</w:t>
            </w:r>
          </w:p>
          <w:p w:rsidR="0060712D" w:rsidRPr="002D6814" w:rsidRDefault="008F2248" w:rsidP="0060712D">
            <w:pPr>
              <w:jc w:val="both"/>
            </w:pPr>
            <w:r w:rsidRPr="008F2248">
              <w:t>Responsáv</w:t>
            </w:r>
            <w:r>
              <w:t xml:space="preserve">el pela programação de produção das </w:t>
            </w:r>
            <w:r w:rsidR="009E4C87">
              <w:t>máquinas para corte</w:t>
            </w:r>
            <w:r w:rsidRPr="008F2248">
              <w:t xml:space="preserve"> papel, ativando como interface, </w:t>
            </w:r>
            <w:r w:rsidR="009D6C5B" w:rsidRPr="008F2248">
              <w:t>comercial</w:t>
            </w:r>
            <w:r w:rsidR="00BC6923">
              <w:t>,</w:t>
            </w:r>
            <w:r w:rsidR="009D6C5B" w:rsidRPr="008F2248">
              <w:t xml:space="preserve"> produção </w:t>
            </w:r>
            <w:r w:rsidR="00BC6923">
              <w:t>e envolvido</w:t>
            </w:r>
            <w:r w:rsidR="009D6C5B" w:rsidRPr="008F2248">
              <w:t xml:space="preserve"> diretamente com o PCP da empresa</w:t>
            </w:r>
            <w:r w:rsidR="00BC6923">
              <w:t>. Sempre atento no</w:t>
            </w:r>
            <w:r w:rsidRPr="008F2248">
              <w:t xml:space="preserve"> melho</w:t>
            </w:r>
            <w:r w:rsidR="0060712D">
              <w:t xml:space="preserve">r </w:t>
            </w:r>
            <w:r w:rsidR="009D6C5B">
              <w:t>desempenho</w:t>
            </w:r>
            <w:r w:rsidR="0060712D">
              <w:t xml:space="preserve"> da</w:t>
            </w:r>
            <w:r w:rsidR="00BC6923">
              <w:t>s</w:t>
            </w:r>
            <w:r w:rsidR="0060712D">
              <w:t xml:space="preserve"> má</w:t>
            </w:r>
            <w:r>
              <w:t>quina</w:t>
            </w:r>
            <w:r w:rsidR="00BC6923">
              <w:t>s</w:t>
            </w:r>
            <w:r>
              <w:t xml:space="preserve">, evitando quebras e setup’s. </w:t>
            </w:r>
            <w:r w:rsidR="009D6C5B">
              <w:t>A fim de</w:t>
            </w:r>
            <w:r>
              <w:t xml:space="preserve"> atender da melhor maneira possível nossos clientes. Responsável pela gestão das pessoas que atuam na área de produção. Critico nas questões</w:t>
            </w:r>
            <w:r w:rsidR="00BC6923">
              <w:t xml:space="preserve"> de segurança dos colaboradores, </w:t>
            </w:r>
            <w:r>
              <w:t xml:space="preserve">atento nas normas estabelecidas pela empresa, sempre buscando a responsabilidade de cada um no processo de qualidade total e de segurança de todos. </w:t>
            </w:r>
            <w:r w:rsidR="0060712D">
              <w:t>Monitoramento d</w:t>
            </w:r>
            <w:r w:rsidR="0060712D" w:rsidRPr="002D6814">
              <w:t>as ativid</w:t>
            </w:r>
            <w:r w:rsidR="0060712D">
              <w:t>ades operacionais de expedição, também na</w:t>
            </w:r>
            <w:r w:rsidR="0060712D" w:rsidRPr="002D6814">
              <w:t xml:space="preserve"> movimentação física de produtos</w:t>
            </w:r>
            <w:r w:rsidR="0060712D">
              <w:t xml:space="preserve"> acabado</w:t>
            </w:r>
            <w:r w:rsidR="0060712D" w:rsidRPr="002D6814">
              <w:t>, fluxo e operação</w:t>
            </w:r>
            <w:r w:rsidR="00BC6923">
              <w:t xml:space="preserve"> de carregamento, </w:t>
            </w:r>
            <w:r w:rsidR="0060712D">
              <w:t>sempre atento as normas de segurança da empresa, controle d</w:t>
            </w:r>
            <w:r w:rsidR="0060712D" w:rsidRPr="002D6814">
              <w:t>a correta emissão</w:t>
            </w:r>
            <w:r w:rsidR="0060712D">
              <w:t xml:space="preserve"> de documentos fiscais e nota eletrônica (DANFE)</w:t>
            </w:r>
            <w:r w:rsidR="0060712D" w:rsidRPr="002D6814">
              <w:t xml:space="preserve">. </w:t>
            </w:r>
            <w:r w:rsidR="0060712D">
              <w:t>Solida experiência em</w:t>
            </w:r>
            <w:r w:rsidR="000E639B">
              <w:t xml:space="preserve"> </w:t>
            </w:r>
            <w:proofErr w:type="gramStart"/>
            <w:r w:rsidR="000E639B">
              <w:t>produção,</w:t>
            </w:r>
            <w:proofErr w:type="gramEnd"/>
            <w:r w:rsidR="0060712D">
              <w:t>controles de produto acabado, saída e entrada de mercadoria</w:t>
            </w:r>
            <w:r w:rsidR="0060712D" w:rsidRPr="002D6814">
              <w:t xml:space="preserve"> através do</w:t>
            </w:r>
            <w:r w:rsidR="0060712D">
              <w:t xml:space="preserve"> sistema </w:t>
            </w:r>
            <w:proofErr w:type="spellStart"/>
            <w:r w:rsidR="0060712D">
              <w:t>Siger</w:t>
            </w:r>
            <w:proofErr w:type="spellEnd"/>
            <w:r w:rsidR="0060712D" w:rsidRPr="002D6814">
              <w:t>.</w:t>
            </w:r>
            <w:r w:rsidR="0053695E">
              <w:t xml:space="preserve"> Manutenção </w:t>
            </w:r>
            <w:r w:rsidR="007A6AFE">
              <w:t xml:space="preserve">e ajustes </w:t>
            </w:r>
            <w:r w:rsidR="0053695E">
              <w:t xml:space="preserve">de máquinas e equipamentos de </w:t>
            </w:r>
            <w:r w:rsidR="007A6AFE">
              <w:t>produção.</w:t>
            </w:r>
          </w:p>
          <w:p w:rsidR="008F2248" w:rsidRPr="008F2248" w:rsidRDefault="008F2248" w:rsidP="0003369F">
            <w:pPr>
              <w:pStyle w:val="Corpodetexto"/>
            </w:pPr>
          </w:p>
          <w:p w:rsidR="00ED5FB0" w:rsidRDefault="00ED5FB0" w:rsidP="0003369F">
            <w:pPr>
              <w:pStyle w:val="Corpodetexto"/>
              <w:rPr>
                <w:b/>
              </w:rPr>
            </w:pPr>
          </w:p>
          <w:p w:rsidR="00ED5FB0" w:rsidRDefault="00ED5FB0" w:rsidP="0003369F">
            <w:pPr>
              <w:pStyle w:val="Corpodetexto"/>
              <w:rPr>
                <w:b/>
              </w:rPr>
            </w:pPr>
          </w:p>
          <w:p w:rsidR="00ED5FB0" w:rsidRDefault="00ED5FB0" w:rsidP="0003369F">
            <w:pPr>
              <w:pStyle w:val="Corpodetexto"/>
              <w:rPr>
                <w:b/>
              </w:rPr>
            </w:pPr>
          </w:p>
          <w:p w:rsidR="00ED5FB0" w:rsidRDefault="00ED5FB0" w:rsidP="0003369F">
            <w:pPr>
              <w:pStyle w:val="Corpodetexto"/>
              <w:rPr>
                <w:b/>
              </w:rPr>
            </w:pPr>
          </w:p>
          <w:p w:rsidR="00ED5FB0" w:rsidRDefault="00ED5FB0" w:rsidP="0003369F">
            <w:pPr>
              <w:pStyle w:val="Corpodetexto"/>
              <w:rPr>
                <w:b/>
              </w:rPr>
            </w:pPr>
          </w:p>
          <w:p w:rsidR="008F2248" w:rsidRDefault="00C124C9" w:rsidP="0003369F">
            <w:pPr>
              <w:pStyle w:val="Corpodetexto"/>
              <w:rPr>
                <w:b/>
              </w:rPr>
            </w:pPr>
            <w:proofErr w:type="spellStart"/>
            <w:r w:rsidRPr="0003369F">
              <w:rPr>
                <w:b/>
              </w:rPr>
              <w:lastRenderedPageBreak/>
              <w:t>Santher-FabricadePapel–UG</w:t>
            </w:r>
            <w:proofErr w:type="spellEnd"/>
          </w:p>
          <w:p w:rsidR="00C124C9" w:rsidRDefault="00C124C9" w:rsidP="00C124C9">
            <w:pPr>
              <w:pStyle w:val="Corpodetexto"/>
            </w:pPr>
            <w:r w:rsidRPr="00596B49">
              <w:rPr>
                <w:b/>
              </w:rPr>
              <w:t>Período:</w:t>
            </w:r>
            <w:r>
              <w:rPr>
                <w:b/>
              </w:rPr>
              <w:t xml:space="preserve"> </w:t>
            </w:r>
            <w:r>
              <w:t>Atual</w:t>
            </w:r>
          </w:p>
          <w:p w:rsidR="00C124C9" w:rsidRDefault="00C124C9" w:rsidP="00C124C9">
            <w:pPr>
              <w:pStyle w:val="Corpodetexto"/>
            </w:pPr>
            <w:r w:rsidRPr="00732808">
              <w:rPr>
                <w:b/>
              </w:rPr>
              <w:t>Cargos:</w:t>
            </w:r>
            <w:r>
              <w:t xml:space="preserve"> Op. I (Setor de Conversão</w:t>
            </w:r>
            <w:proofErr w:type="gramStart"/>
            <w:r>
              <w:t>)</w:t>
            </w:r>
            <w:proofErr w:type="gramEnd"/>
          </w:p>
          <w:p w:rsidR="00C124C9" w:rsidRDefault="00C124C9" w:rsidP="00C124C9">
            <w:pPr>
              <w:pStyle w:val="Corpodetexto"/>
              <w:rPr>
                <w:b/>
              </w:rPr>
            </w:pPr>
            <w:r w:rsidRPr="00646603">
              <w:rPr>
                <w:b/>
              </w:rPr>
              <w:t>Atividades exercidas</w:t>
            </w:r>
            <w:r>
              <w:rPr>
                <w:b/>
              </w:rPr>
              <w:t>:</w:t>
            </w:r>
          </w:p>
          <w:p w:rsidR="00C124C9" w:rsidRPr="00646603" w:rsidRDefault="00C124C9" w:rsidP="00C124C9">
            <w:pPr>
              <w:pStyle w:val="Corpodetexto"/>
            </w:pPr>
            <w:r>
              <w:t xml:space="preserve">Setor de embalagem, efetuando ajustes quando necessário a operação conforme ordens de fabricação específicas do processo e do sistema da qualidade, acompanhando os resultados das analises do produto durante o processo produtivo, a fim de conferir se as especificações do produto e padrões de qualidade estão de acordo com o preestabelecido, contribuir para a melhoria dos níveis de qualidade produtividade através de sugestões para melhoria em equipamentos, manter-se comprometido com a política da segurança e com o sistema de gestão de qualidade, contribuir para os níveis de qualidade e produtividade, métodos de trabalho e de mais aspectos relacionados </w:t>
            </w:r>
            <w:proofErr w:type="gramStart"/>
            <w:r>
              <w:t>a</w:t>
            </w:r>
            <w:proofErr w:type="gramEnd"/>
            <w:r>
              <w:t xml:space="preserve"> área, executar outras tarefas correlatas e/ ou as que fazem parte do processo, sempre que necessário, desenvolver atividades e tarefas esporádicas em áreas afins, objetivando o aprimoramento profissional.</w:t>
            </w:r>
          </w:p>
          <w:p w:rsidR="00C124C9" w:rsidRDefault="00C124C9" w:rsidP="00C124C9">
            <w:pPr>
              <w:pStyle w:val="Corpodetexto"/>
              <w:rPr>
                <w:b/>
              </w:rPr>
            </w:pPr>
          </w:p>
          <w:p w:rsidR="00C124C9" w:rsidRPr="0003369F" w:rsidRDefault="00C124C9" w:rsidP="0003369F">
            <w:pPr>
              <w:pStyle w:val="Corpodetexto"/>
              <w:rPr>
                <w:b/>
              </w:rPr>
            </w:pPr>
          </w:p>
        </w:tc>
      </w:tr>
      <w:tr w:rsidR="002C2A49">
        <w:trPr>
          <w:trHeight w:val="727"/>
        </w:trPr>
        <w:tc>
          <w:tcPr>
            <w:tcW w:w="2147" w:type="dxa"/>
          </w:tcPr>
          <w:p w:rsidR="002C2A49" w:rsidRDefault="00C7610A">
            <w:pPr>
              <w:pStyle w:val="Ttulodaseo"/>
            </w:pPr>
            <w:r>
              <w:lastRenderedPageBreak/>
              <w:t>Cursos</w:t>
            </w:r>
          </w:p>
        </w:tc>
        <w:tc>
          <w:tcPr>
            <w:tcW w:w="6619" w:type="dxa"/>
          </w:tcPr>
          <w:p w:rsidR="002C2A49" w:rsidRDefault="00C124C9" w:rsidP="004012DD">
            <w:pPr>
              <w:pStyle w:val="Objetivo"/>
            </w:pPr>
            <w:r>
              <w:t xml:space="preserve"> </w:t>
            </w:r>
            <w:r w:rsidR="00A94515">
              <w:t xml:space="preserve">Técnico </w:t>
            </w:r>
            <w:r w:rsidR="009D6C5B">
              <w:t>Mecânica,</w:t>
            </w:r>
            <w:r w:rsidR="007C6E06">
              <w:t xml:space="preserve"> NR 10, </w:t>
            </w:r>
            <w:r w:rsidR="004012DD">
              <w:t>Liderança e Gestão de Pessoas,</w:t>
            </w:r>
            <w:r w:rsidR="00ED5FB0">
              <w:t xml:space="preserve"> </w:t>
            </w:r>
            <w:r w:rsidR="007C6E06">
              <w:t>Gestão de Projetos,</w:t>
            </w:r>
            <w:r>
              <w:t xml:space="preserve"> </w:t>
            </w:r>
            <w:r w:rsidR="00254216">
              <w:t>Básico de soldas,</w:t>
            </w:r>
            <w:r>
              <w:t xml:space="preserve"> </w:t>
            </w:r>
            <w:r w:rsidR="002C2A49">
              <w:t>Hidráulica</w:t>
            </w:r>
            <w:r w:rsidR="004012DD">
              <w:t xml:space="preserve"> Básica</w:t>
            </w:r>
            <w:r w:rsidR="002C2A49">
              <w:t>,</w:t>
            </w:r>
            <w:r>
              <w:t xml:space="preserve"> </w:t>
            </w:r>
            <w:r w:rsidR="004012DD">
              <w:t>Condicionamento de feltros,</w:t>
            </w:r>
            <w:r>
              <w:t xml:space="preserve"> </w:t>
            </w:r>
            <w:r w:rsidR="002C2A49">
              <w:t>Instalação, Operação e Manutenção de Bombas Cent</w:t>
            </w:r>
            <w:r>
              <w:t xml:space="preserve">rífugas, </w:t>
            </w:r>
            <w:r w:rsidR="0035528E">
              <w:t>Montagem e desmontagem de</w:t>
            </w:r>
            <w:r w:rsidR="008A2DD9">
              <w:t xml:space="preserve"> rolamentos e</w:t>
            </w:r>
            <w:r w:rsidR="0035528E">
              <w:t xml:space="preserve"> equipamentos </w:t>
            </w:r>
            <w:r>
              <w:t xml:space="preserve">industriais, </w:t>
            </w:r>
            <w:r w:rsidR="004012DD">
              <w:t>M</w:t>
            </w:r>
            <w:r w:rsidR="009D6C5B">
              <w:t>anutenção</w:t>
            </w:r>
            <w:r w:rsidR="003B61C9">
              <w:t xml:space="preserve"> preventiva e </w:t>
            </w:r>
            <w:r>
              <w:t xml:space="preserve">corretiva, </w:t>
            </w:r>
            <w:proofErr w:type="spellStart"/>
            <w:r>
              <w:t>Pcp</w:t>
            </w:r>
            <w:proofErr w:type="spellEnd"/>
            <w:r>
              <w:t xml:space="preserve">, </w:t>
            </w:r>
            <w:r w:rsidR="00AF7F5C">
              <w:t xml:space="preserve">Documentações </w:t>
            </w:r>
            <w:proofErr w:type="gramStart"/>
            <w:r>
              <w:t>Técnicas</w:t>
            </w:r>
            <w:r w:rsidR="009D6C5B">
              <w:t>(</w:t>
            </w:r>
            <w:proofErr w:type="spellStart"/>
            <w:proofErr w:type="gramEnd"/>
            <w:r w:rsidR="00AF7F5C">
              <w:t>Dt`</w:t>
            </w:r>
            <w:proofErr w:type="spellEnd"/>
            <w:r w:rsidR="00AF7F5C">
              <w:t>s</w:t>
            </w:r>
            <w:r w:rsidR="009D6C5B">
              <w:t>)</w:t>
            </w:r>
            <w:r w:rsidR="004012DD">
              <w:t>,</w:t>
            </w:r>
            <w:r w:rsidR="009D6C5B">
              <w:t xml:space="preserve"> </w:t>
            </w:r>
            <w:r w:rsidR="004012DD">
              <w:t>R</w:t>
            </w:r>
            <w:r w:rsidR="009D6C5B">
              <w:t>evestimento</w:t>
            </w:r>
            <w:r w:rsidR="006A7459">
              <w:t xml:space="preserve"> de rolos</w:t>
            </w:r>
            <w:r>
              <w:t xml:space="preserve">, Operação de ponte rolante e </w:t>
            </w:r>
            <w:r w:rsidR="00FA67EA">
              <w:t>movimentação de cargas</w:t>
            </w:r>
            <w:r w:rsidR="000D25DF">
              <w:t>,TPM</w:t>
            </w:r>
            <w:r w:rsidR="001A74F7">
              <w:t>,Auditor e facilitador de 5s.</w:t>
            </w:r>
          </w:p>
        </w:tc>
      </w:tr>
      <w:tr w:rsidR="002C2A49">
        <w:trPr>
          <w:trHeight w:val="1296"/>
        </w:trPr>
        <w:tc>
          <w:tcPr>
            <w:tcW w:w="2147" w:type="dxa"/>
          </w:tcPr>
          <w:p w:rsidR="002C2A49" w:rsidRDefault="002C2A49">
            <w:pPr>
              <w:pStyle w:val="Ttulodaseo"/>
            </w:pPr>
            <w:r>
              <w:t>Informações Adicionais</w:t>
            </w:r>
          </w:p>
        </w:tc>
        <w:tc>
          <w:tcPr>
            <w:tcW w:w="6619" w:type="dxa"/>
          </w:tcPr>
          <w:p w:rsidR="00F04936" w:rsidRPr="00F57F6E" w:rsidRDefault="002C2A49" w:rsidP="00F04936">
            <w:pPr>
              <w:pStyle w:val="Objetivo"/>
              <w:rPr>
                <w:sz w:val="18"/>
                <w:szCs w:val="18"/>
              </w:rPr>
            </w:pPr>
            <w:r w:rsidRPr="00F57F6E">
              <w:rPr>
                <w:sz w:val="18"/>
                <w:szCs w:val="18"/>
              </w:rPr>
              <w:t>Bom nível de relacionamento.</w:t>
            </w:r>
          </w:p>
          <w:p w:rsidR="002C2A49" w:rsidRPr="00F57F6E" w:rsidRDefault="002C2A49">
            <w:pPr>
              <w:pStyle w:val="Objetivo"/>
              <w:rPr>
                <w:sz w:val="18"/>
                <w:szCs w:val="18"/>
              </w:rPr>
            </w:pPr>
            <w:r w:rsidRPr="00F57F6E">
              <w:rPr>
                <w:sz w:val="18"/>
                <w:szCs w:val="18"/>
              </w:rPr>
              <w:t>Facilidade com trabalho em equipe</w:t>
            </w:r>
            <w:r w:rsidR="00BC6923">
              <w:rPr>
                <w:sz w:val="18"/>
                <w:szCs w:val="18"/>
              </w:rPr>
              <w:t>.</w:t>
            </w:r>
          </w:p>
          <w:p w:rsidR="002C2A49" w:rsidRPr="00F57F6E" w:rsidRDefault="003B42BD" w:rsidP="00346C21">
            <w:pPr>
              <w:pStyle w:val="Corpodetexto"/>
              <w:rPr>
                <w:sz w:val="18"/>
                <w:szCs w:val="18"/>
              </w:rPr>
            </w:pPr>
            <w:r w:rsidRPr="00F57F6E">
              <w:rPr>
                <w:sz w:val="18"/>
                <w:szCs w:val="18"/>
              </w:rPr>
              <w:t>Conhecimentos do Sistema DATASUL</w:t>
            </w:r>
            <w:r w:rsidR="00346C21">
              <w:rPr>
                <w:sz w:val="18"/>
                <w:szCs w:val="18"/>
              </w:rPr>
              <w:t xml:space="preserve">, SIGER, </w:t>
            </w:r>
            <w:r w:rsidRPr="00F57F6E">
              <w:rPr>
                <w:sz w:val="18"/>
                <w:szCs w:val="18"/>
              </w:rPr>
              <w:t>SAP</w:t>
            </w:r>
            <w:r w:rsidR="00346C21">
              <w:rPr>
                <w:sz w:val="18"/>
                <w:szCs w:val="18"/>
              </w:rPr>
              <w:t xml:space="preserve"> E FAAP.</w:t>
            </w:r>
          </w:p>
        </w:tc>
      </w:tr>
    </w:tbl>
    <w:p w:rsidR="002C2A49" w:rsidRDefault="002C2A49">
      <w:pPr>
        <w:rPr>
          <w:sz w:val="18"/>
        </w:rPr>
      </w:pPr>
    </w:p>
    <w:sectPr w:rsidR="002C2A49" w:rsidSect="008C5987">
      <w:pgSz w:w="11907" w:h="16839"/>
      <w:pgMar w:top="1078" w:right="1627" w:bottom="1258" w:left="1642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0D2AB6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E01EE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C7B7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F2C3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D4375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AA674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1E1F8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EE817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8CC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3674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attachedTemplate r:id="rId1"/>
  <w:stylePaneFormatFilter w:val="3F0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/>
  <w:docVars>
    <w:docVar w:name="iResumeStyle" w:val="0"/>
    <w:docVar w:name="Resume Post Wizard Balloon" w:val="0"/>
  </w:docVars>
  <w:rsids>
    <w:rsidRoot w:val="00140F6B"/>
    <w:rsid w:val="0000503C"/>
    <w:rsid w:val="0003369F"/>
    <w:rsid w:val="00042B47"/>
    <w:rsid w:val="000924C0"/>
    <w:rsid w:val="000A1087"/>
    <w:rsid w:val="000C06CB"/>
    <w:rsid w:val="000D25DF"/>
    <w:rsid w:val="000E1F07"/>
    <w:rsid w:val="000E639B"/>
    <w:rsid w:val="000F0813"/>
    <w:rsid w:val="001118E8"/>
    <w:rsid w:val="00140F6B"/>
    <w:rsid w:val="001536F5"/>
    <w:rsid w:val="00162BEC"/>
    <w:rsid w:val="00174890"/>
    <w:rsid w:val="001A74F7"/>
    <w:rsid w:val="00210DA8"/>
    <w:rsid w:val="002167B9"/>
    <w:rsid w:val="00233A39"/>
    <w:rsid w:val="00254216"/>
    <w:rsid w:val="002651C2"/>
    <w:rsid w:val="0027419D"/>
    <w:rsid w:val="002B5C46"/>
    <w:rsid w:val="002C2A49"/>
    <w:rsid w:val="002E0D55"/>
    <w:rsid w:val="002E1607"/>
    <w:rsid w:val="002F37CB"/>
    <w:rsid w:val="00302664"/>
    <w:rsid w:val="003144B9"/>
    <w:rsid w:val="00322BD5"/>
    <w:rsid w:val="00331C51"/>
    <w:rsid w:val="0034044D"/>
    <w:rsid w:val="00346C21"/>
    <w:rsid w:val="0035528E"/>
    <w:rsid w:val="00384084"/>
    <w:rsid w:val="003B42BD"/>
    <w:rsid w:val="003B61C9"/>
    <w:rsid w:val="003E3F89"/>
    <w:rsid w:val="004003D2"/>
    <w:rsid w:val="004003EB"/>
    <w:rsid w:val="004012DD"/>
    <w:rsid w:val="00414FAD"/>
    <w:rsid w:val="00420574"/>
    <w:rsid w:val="0045430A"/>
    <w:rsid w:val="00456FF5"/>
    <w:rsid w:val="004821A7"/>
    <w:rsid w:val="004E445D"/>
    <w:rsid w:val="00502F12"/>
    <w:rsid w:val="00515726"/>
    <w:rsid w:val="005345CD"/>
    <w:rsid w:val="0053695E"/>
    <w:rsid w:val="00543BC5"/>
    <w:rsid w:val="00560FA7"/>
    <w:rsid w:val="00572D72"/>
    <w:rsid w:val="00576696"/>
    <w:rsid w:val="00596B49"/>
    <w:rsid w:val="005A6F43"/>
    <w:rsid w:val="005D47CA"/>
    <w:rsid w:val="0060712D"/>
    <w:rsid w:val="00625EAD"/>
    <w:rsid w:val="006342C9"/>
    <w:rsid w:val="00642FA9"/>
    <w:rsid w:val="00646603"/>
    <w:rsid w:val="0065308C"/>
    <w:rsid w:val="00655CE1"/>
    <w:rsid w:val="006831F2"/>
    <w:rsid w:val="00684D7C"/>
    <w:rsid w:val="006A01BF"/>
    <w:rsid w:val="006A7459"/>
    <w:rsid w:val="006A7503"/>
    <w:rsid w:val="006B30C6"/>
    <w:rsid w:val="006F5C9D"/>
    <w:rsid w:val="007136F3"/>
    <w:rsid w:val="007316B9"/>
    <w:rsid w:val="00732808"/>
    <w:rsid w:val="00741EAA"/>
    <w:rsid w:val="0075165C"/>
    <w:rsid w:val="00764BB1"/>
    <w:rsid w:val="007A6AFE"/>
    <w:rsid w:val="007C6E06"/>
    <w:rsid w:val="00810AD1"/>
    <w:rsid w:val="00820A9D"/>
    <w:rsid w:val="008604C8"/>
    <w:rsid w:val="00885284"/>
    <w:rsid w:val="008A2DD9"/>
    <w:rsid w:val="008C5987"/>
    <w:rsid w:val="008D36A7"/>
    <w:rsid w:val="008D5412"/>
    <w:rsid w:val="008F2248"/>
    <w:rsid w:val="009254F3"/>
    <w:rsid w:val="00927CCC"/>
    <w:rsid w:val="009303BD"/>
    <w:rsid w:val="00936C7F"/>
    <w:rsid w:val="00947984"/>
    <w:rsid w:val="00962530"/>
    <w:rsid w:val="0097453D"/>
    <w:rsid w:val="009A0827"/>
    <w:rsid w:val="009B0E75"/>
    <w:rsid w:val="009B465D"/>
    <w:rsid w:val="009D54EC"/>
    <w:rsid w:val="009D6C5B"/>
    <w:rsid w:val="009E01CF"/>
    <w:rsid w:val="009E4C87"/>
    <w:rsid w:val="009F5E8F"/>
    <w:rsid w:val="00A370A3"/>
    <w:rsid w:val="00A65662"/>
    <w:rsid w:val="00A810B3"/>
    <w:rsid w:val="00A9342E"/>
    <w:rsid w:val="00A94515"/>
    <w:rsid w:val="00AA0491"/>
    <w:rsid w:val="00AA136B"/>
    <w:rsid w:val="00AC42CC"/>
    <w:rsid w:val="00AD7990"/>
    <w:rsid w:val="00AE1E6B"/>
    <w:rsid w:val="00AE740C"/>
    <w:rsid w:val="00AE77BF"/>
    <w:rsid w:val="00AF540D"/>
    <w:rsid w:val="00AF7F5C"/>
    <w:rsid w:val="00AF7FE8"/>
    <w:rsid w:val="00B06236"/>
    <w:rsid w:val="00B07511"/>
    <w:rsid w:val="00B507B1"/>
    <w:rsid w:val="00B92D79"/>
    <w:rsid w:val="00B93878"/>
    <w:rsid w:val="00BB2BA0"/>
    <w:rsid w:val="00BC6923"/>
    <w:rsid w:val="00BD0484"/>
    <w:rsid w:val="00BD43F1"/>
    <w:rsid w:val="00C001DE"/>
    <w:rsid w:val="00C124C9"/>
    <w:rsid w:val="00C15C20"/>
    <w:rsid w:val="00C27DFD"/>
    <w:rsid w:val="00C7610A"/>
    <w:rsid w:val="00CB7FA5"/>
    <w:rsid w:val="00CD5B5D"/>
    <w:rsid w:val="00CE4604"/>
    <w:rsid w:val="00CE4892"/>
    <w:rsid w:val="00CE48E4"/>
    <w:rsid w:val="00CF7BA5"/>
    <w:rsid w:val="00D027D8"/>
    <w:rsid w:val="00D065C6"/>
    <w:rsid w:val="00D1593B"/>
    <w:rsid w:val="00D27750"/>
    <w:rsid w:val="00D3697D"/>
    <w:rsid w:val="00D53FDD"/>
    <w:rsid w:val="00D723E4"/>
    <w:rsid w:val="00DB12F5"/>
    <w:rsid w:val="00DB3D2D"/>
    <w:rsid w:val="00DD5E47"/>
    <w:rsid w:val="00E1589B"/>
    <w:rsid w:val="00E175E7"/>
    <w:rsid w:val="00E57436"/>
    <w:rsid w:val="00E86643"/>
    <w:rsid w:val="00EA5B60"/>
    <w:rsid w:val="00EC23B1"/>
    <w:rsid w:val="00EC4895"/>
    <w:rsid w:val="00ED5BC2"/>
    <w:rsid w:val="00ED5FB0"/>
    <w:rsid w:val="00EF1F44"/>
    <w:rsid w:val="00EF5E60"/>
    <w:rsid w:val="00F04936"/>
    <w:rsid w:val="00F054B6"/>
    <w:rsid w:val="00F12FA1"/>
    <w:rsid w:val="00F57F6E"/>
    <w:rsid w:val="00F76CCB"/>
    <w:rsid w:val="00F80952"/>
    <w:rsid w:val="00FA18A7"/>
    <w:rsid w:val="00FA67EA"/>
    <w:rsid w:val="00FB1E47"/>
    <w:rsid w:val="00FD095E"/>
    <w:rsid w:val="00FD1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987"/>
    <w:rPr>
      <w:rFonts w:ascii="Arial" w:hAnsi="Arial"/>
      <w:lang w:eastAsia="en-US"/>
    </w:rPr>
  </w:style>
  <w:style w:type="paragraph" w:styleId="Ttulo1">
    <w:name w:val="heading 1"/>
    <w:basedOn w:val="Basedottulo"/>
    <w:next w:val="Corpodetexto"/>
    <w:qFormat/>
    <w:rsid w:val="008C598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8C598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8C5987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8C5987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8C598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8C5987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C59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C59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C598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AcrnimoHTML">
    <w:name w:val="HTML Acronym"/>
    <w:basedOn w:val="Fontepargpadro"/>
    <w:rsid w:val="008C5987"/>
  </w:style>
  <w:style w:type="paragraph" w:styleId="Sumrio1">
    <w:name w:val="toc 1"/>
    <w:basedOn w:val="Normal"/>
    <w:next w:val="Normal"/>
    <w:autoRedefine/>
    <w:semiHidden/>
    <w:rsid w:val="008C5987"/>
  </w:style>
  <w:style w:type="paragraph" w:styleId="Sumrio2">
    <w:name w:val="toc 2"/>
    <w:basedOn w:val="Normal"/>
    <w:next w:val="Normal"/>
    <w:autoRedefine/>
    <w:semiHidden/>
    <w:rsid w:val="008C5987"/>
    <w:pPr>
      <w:ind w:left="200"/>
    </w:pPr>
  </w:style>
  <w:style w:type="paragraph" w:styleId="Sumrio3">
    <w:name w:val="toc 3"/>
    <w:basedOn w:val="Normal"/>
    <w:next w:val="Normal"/>
    <w:autoRedefine/>
    <w:semiHidden/>
    <w:rsid w:val="008C5987"/>
    <w:pPr>
      <w:ind w:left="400"/>
    </w:pPr>
  </w:style>
  <w:style w:type="paragraph" w:styleId="Sumrio4">
    <w:name w:val="toc 4"/>
    <w:basedOn w:val="Normal"/>
    <w:next w:val="Normal"/>
    <w:autoRedefine/>
    <w:semiHidden/>
    <w:rsid w:val="008C5987"/>
    <w:pPr>
      <w:ind w:left="600"/>
    </w:pPr>
  </w:style>
  <w:style w:type="paragraph" w:styleId="Sumrio5">
    <w:name w:val="toc 5"/>
    <w:basedOn w:val="Normal"/>
    <w:next w:val="Normal"/>
    <w:autoRedefine/>
    <w:semiHidden/>
    <w:rsid w:val="008C5987"/>
    <w:pPr>
      <w:ind w:left="800"/>
    </w:pPr>
  </w:style>
  <w:style w:type="paragraph" w:styleId="Sumrio6">
    <w:name w:val="toc 6"/>
    <w:basedOn w:val="Normal"/>
    <w:next w:val="Normal"/>
    <w:autoRedefine/>
    <w:semiHidden/>
    <w:rsid w:val="008C5987"/>
    <w:pPr>
      <w:ind w:left="1000"/>
    </w:pPr>
  </w:style>
  <w:style w:type="paragraph" w:styleId="Sumrio7">
    <w:name w:val="toc 7"/>
    <w:basedOn w:val="Normal"/>
    <w:next w:val="Normal"/>
    <w:autoRedefine/>
    <w:semiHidden/>
    <w:rsid w:val="008C5987"/>
    <w:pPr>
      <w:ind w:left="1200"/>
    </w:pPr>
  </w:style>
  <w:style w:type="paragraph" w:styleId="Sumrio8">
    <w:name w:val="toc 8"/>
    <w:basedOn w:val="Normal"/>
    <w:next w:val="Normal"/>
    <w:autoRedefine/>
    <w:semiHidden/>
    <w:rsid w:val="008C5987"/>
    <w:pPr>
      <w:ind w:left="1400"/>
    </w:pPr>
  </w:style>
  <w:style w:type="paragraph" w:styleId="Sumrio9">
    <w:name w:val="toc 9"/>
    <w:basedOn w:val="Normal"/>
    <w:next w:val="Normal"/>
    <w:autoRedefine/>
    <w:semiHidden/>
    <w:rsid w:val="008C5987"/>
    <w:pPr>
      <w:ind w:left="1600"/>
    </w:pPr>
  </w:style>
  <w:style w:type="paragraph" w:styleId="Assinatura">
    <w:name w:val="Signature"/>
    <w:basedOn w:val="Normal"/>
    <w:rsid w:val="008C5987"/>
    <w:pPr>
      <w:ind w:left="4252"/>
    </w:pPr>
  </w:style>
  <w:style w:type="paragraph" w:styleId="AssinaturadeEmail">
    <w:name w:val="E-mail Signature"/>
    <w:basedOn w:val="Normal"/>
    <w:rsid w:val="008C5987"/>
  </w:style>
  <w:style w:type="paragraph" w:styleId="Cabealho">
    <w:name w:val="header"/>
    <w:basedOn w:val="Basedocabealho"/>
    <w:rsid w:val="008C5987"/>
    <w:pPr>
      <w:spacing w:line="220" w:lineRule="atLeast"/>
      <w:ind w:left="-2160"/>
    </w:pPr>
  </w:style>
  <w:style w:type="paragraph" w:styleId="Cabealhodamensagem">
    <w:name w:val="Message Header"/>
    <w:basedOn w:val="Normal"/>
    <w:rsid w:val="008C59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8C5987"/>
    <w:rPr>
      <w:i/>
      <w:iCs/>
    </w:rPr>
  </w:style>
  <w:style w:type="character" w:styleId="CdigoHTML">
    <w:name w:val="HTML Code"/>
    <w:basedOn w:val="Fontepargpadro"/>
    <w:rsid w:val="008C5987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8C5987"/>
    <w:pPr>
      <w:numPr>
        <w:numId w:val="1"/>
      </w:numPr>
    </w:pPr>
  </w:style>
  <w:style w:type="paragraph" w:styleId="Commarcadores2">
    <w:name w:val="List Bullet 2"/>
    <w:basedOn w:val="Normal"/>
    <w:autoRedefine/>
    <w:rsid w:val="008C5987"/>
    <w:pPr>
      <w:numPr>
        <w:numId w:val="2"/>
      </w:numPr>
    </w:pPr>
  </w:style>
  <w:style w:type="paragraph" w:styleId="Commarcadores3">
    <w:name w:val="List Bullet 3"/>
    <w:basedOn w:val="Normal"/>
    <w:autoRedefine/>
    <w:rsid w:val="008C5987"/>
    <w:pPr>
      <w:numPr>
        <w:numId w:val="3"/>
      </w:numPr>
    </w:pPr>
  </w:style>
  <w:style w:type="paragraph" w:styleId="Commarcadores4">
    <w:name w:val="List Bullet 4"/>
    <w:basedOn w:val="Normal"/>
    <w:autoRedefine/>
    <w:rsid w:val="008C5987"/>
    <w:pPr>
      <w:numPr>
        <w:numId w:val="4"/>
      </w:numPr>
    </w:pPr>
  </w:style>
  <w:style w:type="paragraph" w:styleId="Commarcadores5">
    <w:name w:val="List Bullet 5"/>
    <w:basedOn w:val="Normal"/>
    <w:autoRedefine/>
    <w:rsid w:val="008C5987"/>
    <w:pPr>
      <w:numPr>
        <w:numId w:val="5"/>
      </w:numPr>
    </w:pPr>
  </w:style>
  <w:style w:type="paragraph" w:styleId="Corpodetexto">
    <w:name w:val="Body Text"/>
    <w:basedOn w:val="Normal"/>
    <w:rsid w:val="008C5987"/>
    <w:pPr>
      <w:spacing w:after="220" w:line="220" w:lineRule="atLeast"/>
      <w:jc w:val="both"/>
    </w:pPr>
    <w:rPr>
      <w:spacing w:val="-5"/>
    </w:rPr>
  </w:style>
  <w:style w:type="paragraph" w:styleId="Corpodetexto2">
    <w:name w:val="Body Text 2"/>
    <w:basedOn w:val="Normal"/>
    <w:rsid w:val="008C5987"/>
    <w:pPr>
      <w:spacing w:after="120" w:line="480" w:lineRule="auto"/>
    </w:pPr>
  </w:style>
  <w:style w:type="paragraph" w:styleId="Corpodetexto3">
    <w:name w:val="Body Text 3"/>
    <w:basedOn w:val="Normal"/>
    <w:rsid w:val="008C5987"/>
    <w:pPr>
      <w:spacing w:after="120"/>
    </w:pPr>
    <w:rPr>
      <w:sz w:val="16"/>
      <w:szCs w:val="16"/>
    </w:rPr>
  </w:style>
  <w:style w:type="paragraph" w:styleId="Data">
    <w:name w:val="Date"/>
    <w:basedOn w:val="Corpodetexto"/>
    <w:rsid w:val="008C5987"/>
    <w:pPr>
      <w:keepNext/>
    </w:pPr>
  </w:style>
  <w:style w:type="character" w:styleId="DefinioHTML">
    <w:name w:val="HTML Definition"/>
    <w:basedOn w:val="Fontepargpadro"/>
    <w:rsid w:val="008C5987"/>
    <w:rPr>
      <w:i/>
      <w:iCs/>
    </w:rPr>
  </w:style>
  <w:style w:type="paragraph" w:styleId="Destinatrio">
    <w:name w:val="envelope address"/>
    <w:basedOn w:val="Normal"/>
    <w:rsid w:val="008C5987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nfase">
    <w:name w:val="Emphasis"/>
    <w:qFormat/>
    <w:rsid w:val="008C5987"/>
    <w:rPr>
      <w:rFonts w:ascii="Arial Black" w:hAnsi="Arial Black"/>
      <w:spacing w:val="-8"/>
      <w:sz w:val="18"/>
      <w:lang w:bidi="ar-SA"/>
    </w:rPr>
  </w:style>
  <w:style w:type="paragraph" w:styleId="Encerramento">
    <w:name w:val="Closing"/>
    <w:basedOn w:val="Normal"/>
    <w:rsid w:val="008C5987"/>
    <w:pPr>
      <w:ind w:left="4252"/>
    </w:pPr>
  </w:style>
  <w:style w:type="paragraph" w:styleId="EndereoHTML">
    <w:name w:val="HTML Address"/>
    <w:basedOn w:val="Normal"/>
    <w:rsid w:val="008C5987"/>
    <w:rPr>
      <w:i/>
      <w:iCs/>
    </w:rPr>
  </w:style>
  <w:style w:type="paragraph" w:styleId="MapadoDocumento">
    <w:name w:val="Document Map"/>
    <w:basedOn w:val="Normal"/>
    <w:semiHidden/>
    <w:rsid w:val="008C5987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8C5987"/>
    <w:rPr>
      <w:rFonts w:ascii="Courier New" w:hAnsi="Courier New"/>
    </w:rPr>
  </w:style>
  <w:style w:type="character" w:styleId="Hyperlink">
    <w:name w:val="Hyperlink"/>
    <w:basedOn w:val="Fontepargpadro"/>
    <w:rsid w:val="008C5987"/>
    <w:rPr>
      <w:color w:val="0000FF"/>
      <w:u w:val="single"/>
    </w:rPr>
  </w:style>
  <w:style w:type="character" w:styleId="HiperlinkVisitado">
    <w:name w:val="FollowedHyperlink"/>
    <w:basedOn w:val="Fontepargpadro"/>
    <w:rsid w:val="008C5987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8C5987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8C5987"/>
    <w:pPr>
      <w:ind w:left="400" w:hanging="400"/>
    </w:pPr>
  </w:style>
  <w:style w:type="paragraph" w:styleId="Legenda">
    <w:name w:val="caption"/>
    <w:basedOn w:val="Normal"/>
    <w:next w:val="Normal"/>
    <w:qFormat/>
    <w:rsid w:val="008C5987"/>
    <w:pPr>
      <w:spacing w:before="120" w:after="120"/>
    </w:pPr>
    <w:rPr>
      <w:b/>
      <w:bCs/>
    </w:rPr>
  </w:style>
  <w:style w:type="paragraph" w:styleId="Lista">
    <w:name w:val="List"/>
    <w:basedOn w:val="Normal"/>
    <w:rsid w:val="008C5987"/>
    <w:pPr>
      <w:ind w:left="283" w:hanging="283"/>
    </w:pPr>
  </w:style>
  <w:style w:type="paragraph" w:styleId="Lista2">
    <w:name w:val="List 2"/>
    <w:basedOn w:val="Normal"/>
    <w:rsid w:val="008C5987"/>
    <w:pPr>
      <w:ind w:left="566" w:hanging="283"/>
    </w:pPr>
  </w:style>
  <w:style w:type="paragraph" w:styleId="Lista3">
    <w:name w:val="List 3"/>
    <w:basedOn w:val="Normal"/>
    <w:rsid w:val="008C5987"/>
    <w:pPr>
      <w:ind w:left="849" w:hanging="283"/>
    </w:pPr>
  </w:style>
  <w:style w:type="paragraph" w:styleId="Lista4">
    <w:name w:val="List 4"/>
    <w:basedOn w:val="Normal"/>
    <w:rsid w:val="008C5987"/>
    <w:pPr>
      <w:ind w:left="1132" w:hanging="283"/>
    </w:pPr>
  </w:style>
  <w:style w:type="paragraph" w:styleId="Lista5">
    <w:name w:val="List 5"/>
    <w:basedOn w:val="Normal"/>
    <w:rsid w:val="008C5987"/>
    <w:pPr>
      <w:ind w:left="1415" w:hanging="283"/>
    </w:pPr>
  </w:style>
  <w:style w:type="paragraph" w:styleId="Listadecontinuao">
    <w:name w:val="List Continue"/>
    <w:basedOn w:val="Normal"/>
    <w:rsid w:val="008C5987"/>
    <w:pPr>
      <w:spacing w:after="120"/>
      <w:ind w:left="283"/>
    </w:pPr>
  </w:style>
  <w:style w:type="paragraph" w:styleId="Listadecontinuao2">
    <w:name w:val="List Continue 2"/>
    <w:basedOn w:val="Normal"/>
    <w:rsid w:val="008C5987"/>
    <w:pPr>
      <w:spacing w:after="120"/>
      <w:ind w:left="566"/>
    </w:pPr>
  </w:style>
  <w:style w:type="paragraph" w:styleId="Listadecontinuao3">
    <w:name w:val="List Continue 3"/>
    <w:basedOn w:val="Normal"/>
    <w:rsid w:val="008C5987"/>
    <w:pPr>
      <w:spacing w:after="120"/>
      <w:ind w:left="849"/>
    </w:pPr>
  </w:style>
  <w:style w:type="paragraph" w:styleId="Listadecontinuao4">
    <w:name w:val="List Continue 4"/>
    <w:basedOn w:val="Normal"/>
    <w:rsid w:val="008C5987"/>
    <w:pPr>
      <w:spacing w:after="120"/>
      <w:ind w:left="1132"/>
    </w:pPr>
  </w:style>
  <w:style w:type="paragraph" w:styleId="Listadecontinuao5">
    <w:name w:val="List Continue 5"/>
    <w:basedOn w:val="Normal"/>
    <w:rsid w:val="008C5987"/>
    <w:pPr>
      <w:spacing w:after="120"/>
      <w:ind w:left="1415"/>
    </w:pPr>
  </w:style>
  <w:style w:type="character" w:styleId="MquinadeescreverHTML">
    <w:name w:val="HTML Typewriter"/>
    <w:basedOn w:val="Fontepargpadro"/>
    <w:rsid w:val="008C598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8C5987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8C5987"/>
    <w:pPr>
      <w:numPr>
        <w:numId w:val="6"/>
      </w:numPr>
    </w:pPr>
  </w:style>
  <w:style w:type="paragraph" w:styleId="Numerada2">
    <w:name w:val="List Number 2"/>
    <w:basedOn w:val="Normal"/>
    <w:rsid w:val="008C5987"/>
    <w:pPr>
      <w:numPr>
        <w:numId w:val="7"/>
      </w:numPr>
    </w:pPr>
  </w:style>
  <w:style w:type="paragraph" w:styleId="Numerada3">
    <w:name w:val="List Number 3"/>
    <w:basedOn w:val="Normal"/>
    <w:rsid w:val="008C5987"/>
    <w:pPr>
      <w:numPr>
        <w:numId w:val="8"/>
      </w:numPr>
    </w:pPr>
  </w:style>
  <w:style w:type="paragraph" w:styleId="Numerada4">
    <w:name w:val="List Number 4"/>
    <w:basedOn w:val="Normal"/>
    <w:rsid w:val="008C5987"/>
    <w:pPr>
      <w:numPr>
        <w:numId w:val="9"/>
      </w:numPr>
    </w:pPr>
  </w:style>
  <w:style w:type="paragraph" w:styleId="Numerada5">
    <w:name w:val="List Number 5"/>
    <w:basedOn w:val="Normal"/>
    <w:rsid w:val="008C5987"/>
    <w:pPr>
      <w:numPr>
        <w:numId w:val="10"/>
      </w:numPr>
    </w:pPr>
  </w:style>
  <w:style w:type="character" w:styleId="Nmerodelinha">
    <w:name w:val="line number"/>
    <w:basedOn w:val="Fontepargpadro"/>
    <w:rsid w:val="008C5987"/>
  </w:style>
  <w:style w:type="character" w:styleId="Nmerodepgina">
    <w:name w:val="page number"/>
    <w:rsid w:val="008C5987"/>
    <w:rPr>
      <w:rFonts w:ascii="Arial" w:hAnsi="Arial"/>
      <w:sz w:val="18"/>
      <w:lang w:bidi="ar-SA"/>
    </w:rPr>
  </w:style>
  <w:style w:type="paragraph" w:styleId="Pr-formataoHTML">
    <w:name w:val="HTML Preformatted"/>
    <w:basedOn w:val="Normal"/>
    <w:rsid w:val="008C5987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8C5987"/>
    <w:pPr>
      <w:spacing w:after="120" w:line="240" w:lineRule="auto"/>
      <w:ind w:firstLine="210"/>
      <w:jc w:val="left"/>
    </w:pPr>
    <w:rPr>
      <w:spacing w:val="0"/>
    </w:rPr>
  </w:style>
  <w:style w:type="paragraph" w:styleId="Recuodecorpodetexto">
    <w:name w:val="Body Text Indent"/>
    <w:basedOn w:val="Corpodetexto"/>
    <w:rsid w:val="008C5987"/>
    <w:pPr>
      <w:ind w:left="720"/>
    </w:pPr>
  </w:style>
  <w:style w:type="paragraph" w:styleId="Primeirorecuodecorpodetexto2">
    <w:name w:val="Body Text First Indent 2"/>
    <w:basedOn w:val="Recuodecorpodetexto"/>
    <w:rsid w:val="008C5987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8C5987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8C5987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8C5987"/>
    <w:pPr>
      <w:ind w:left="708"/>
    </w:pPr>
  </w:style>
  <w:style w:type="character" w:styleId="Refdecomentrio">
    <w:name w:val="annotation reference"/>
    <w:basedOn w:val="Fontepargpadro"/>
    <w:semiHidden/>
    <w:rsid w:val="008C5987"/>
    <w:rPr>
      <w:sz w:val="16"/>
      <w:szCs w:val="16"/>
    </w:rPr>
  </w:style>
  <w:style w:type="character" w:styleId="Refdenotadefim">
    <w:name w:val="endnote reference"/>
    <w:basedOn w:val="Fontepargpadro"/>
    <w:semiHidden/>
    <w:rsid w:val="008C5987"/>
    <w:rPr>
      <w:vertAlign w:val="superscript"/>
    </w:rPr>
  </w:style>
  <w:style w:type="character" w:styleId="Refdenotaderodap">
    <w:name w:val="footnote reference"/>
    <w:basedOn w:val="Fontepargpadro"/>
    <w:semiHidden/>
    <w:rsid w:val="008C5987"/>
    <w:rPr>
      <w:vertAlign w:val="superscript"/>
    </w:rPr>
  </w:style>
  <w:style w:type="paragraph" w:styleId="Remetente">
    <w:name w:val="envelope return"/>
    <w:basedOn w:val="Normal"/>
    <w:rsid w:val="008C5987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8C5987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8C5987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8C5987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8C598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8C598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8C598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8C598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8C598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8C5987"/>
    <w:pPr>
      <w:ind w:left="1800" w:hanging="200"/>
    </w:pPr>
  </w:style>
  <w:style w:type="paragraph" w:styleId="Rodap">
    <w:name w:val="footer"/>
    <w:basedOn w:val="Basedocabealho"/>
    <w:rsid w:val="008C598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udao">
    <w:name w:val="Salutation"/>
    <w:basedOn w:val="Normal"/>
    <w:next w:val="Normal"/>
    <w:rsid w:val="008C5987"/>
  </w:style>
  <w:style w:type="character" w:styleId="Forte">
    <w:name w:val="Strong"/>
    <w:basedOn w:val="Fontepargpadro"/>
    <w:qFormat/>
    <w:rsid w:val="008C5987"/>
    <w:rPr>
      <w:b/>
      <w:bCs/>
    </w:rPr>
  </w:style>
  <w:style w:type="paragraph" w:styleId="Subttulo">
    <w:name w:val="Subtitle"/>
    <w:basedOn w:val="Normal"/>
    <w:qFormat/>
    <w:rsid w:val="008C5987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8C5987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8C5987"/>
  </w:style>
  <w:style w:type="paragraph" w:styleId="Textodemacro">
    <w:name w:val="macro"/>
    <w:semiHidden/>
    <w:rsid w:val="008C59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sid w:val="008C5987"/>
  </w:style>
  <w:style w:type="paragraph" w:styleId="Textodenotaderodap">
    <w:name w:val="footnote text"/>
    <w:basedOn w:val="Normal"/>
    <w:semiHidden/>
    <w:rsid w:val="008C5987"/>
  </w:style>
  <w:style w:type="paragraph" w:styleId="Textoembloco">
    <w:name w:val="Block Text"/>
    <w:basedOn w:val="Normal"/>
    <w:rsid w:val="008C5987"/>
    <w:pPr>
      <w:spacing w:after="120"/>
      <w:ind w:left="1440" w:right="1440"/>
    </w:pPr>
  </w:style>
  <w:style w:type="paragraph" w:styleId="TextosemFormatao">
    <w:name w:val="Plain Text"/>
    <w:basedOn w:val="Normal"/>
    <w:rsid w:val="008C5987"/>
    <w:rPr>
      <w:rFonts w:ascii="Courier New" w:hAnsi="Courier New" w:cs="Courier New"/>
    </w:rPr>
  </w:style>
  <w:style w:type="paragraph" w:styleId="Ttulo">
    <w:name w:val="Title"/>
    <w:basedOn w:val="Normal"/>
    <w:qFormat/>
    <w:rsid w:val="008C598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8C5987"/>
  </w:style>
  <w:style w:type="paragraph" w:styleId="Ttulodendicedeautoridades">
    <w:name w:val="toa heading"/>
    <w:basedOn w:val="Normal"/>
    <w:next w:val="Normal"/>
    <w:semiHidden/>
    <w:rsid w:val="008C5987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8C5987"/>
    <w:rPr>
      <w:rFonts w:cs="Arial"/>
      <w:b/>
      <w:bCs/>
    </w:rPr>
  </w:style>
  <w:style w:type="character" w:styleId="VarivelHTML">
    <w:name w:val="HTML Variable"/>
    <w:basedOn w:val="Fontepargpadro"/>
    <w:rsid w:val="008C5987"/>
    <w:rPr>
      <w:i/>
      <w:iCs/>
    </w:rPr>
  </w:style>
  <w:style w:type="paragraph" w:customStyle="1" w:styleId="Realizaes">
    <w:name w:val="Realizações"/>
    <w:basedOn w:val="Corpodetexto"/>
    <w:rsid w:val="008C5987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8C5987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8C5987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Corpodetexto"/>
    <w:next w:val="Corpodetexto"/>
    <w:rsid w:val="008C5987"/>
    <w:pPr>
      <w:keepNext/>
    </w:pPr>
  </w:style>
  <w:style w:type="paragraph" w:customStyle="1" w:styleId="Nomedaempresa">
    <w:name w:val="Nome da empresa"/>
    <w:basedOn w:val="Normal"/>
    <w:next w:val="Normal"/>
    <w:autoRedefine/>
    <w:rsid w:val="008C5987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8C5987"/>
  </w:style>
  <w:style w:type="paragraph" w:customStyle="1" w:styleId="Ttulododocumento">
    <w:name w:val="Título do documento"/>
    <w:basedOn w:val="Normal"/>
    <w:next w:val="Normal"/>
    <w:rsid w:val="008C5987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8C5987"/>
    <w:pPr>
      <w:jc w:val="both"/>
    </w:pPr>
  </w:style>
  <w:style w:type="paragraph" w:customStyle="1" w:styleId="Basedottulo">
    <w:name w:val="Base do título"/>
    <w:basedOn w:val="Corpodetexto"/>
    <w:next w:val="Corpodetexto"/>
    <w:rsid w:val="008C5987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8C598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8C5987"/>
  </w:style>
  <w:style w:type="paragraph" w:customStyle="1" w:styleId="Cargo">
    <w:name w:val="Cargo"/>
    <w:next w:val="Realizaes"/>
    <w:rsid w:val="008C5987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8C5987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8C598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8C598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8C5987"/>
  </w:style>
  <w:style w:type="paragraph" w:customStyle="1" w:styleId="Objetivo">
    <w:name w:val="Objetivo"/>
    <w:basedOn w:val="Normal"/>
    <w:next w:val="Corpodetexto"/>
    <w:rsid w:val="008C5987"/>
    <w:pPr>
      <w:spacing w:before="240" w:after="220" w:line="220" w:lineRule="atLeast"/>
    </w:pPr>
  </w:style>
  <w:style w:type="paragraph" w:customStyle="1" w:styleId="Dadospessoais">
    <w:name w:val="Dados pessoais"/>
    <w:basedOn w:val="Corpodetexto"/>
    <w:rsid w:val="008C598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8C5987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8C5987"/>
    <w:rPr>
      <w:b/>
      <w:spacing w:val="0"/>
    </w:rPr>
  </w:style>
  <w:style w:type="paragraph" w:styleId="Textodebalo">
    <w:name w:val="Balloon Text"/>
    <w:basedOn w:val="Normal"/>
    <w:link w:val="TextodebaloChar"/>
    <w:rsid w:val="009B0E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B0E7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</Template>
  <TotalTime>11</TotalTime>
  <Pages>3</Pages>
  <Words>828</Words>
  <Characters>4473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>Hewlett-Packard Company</Company>
  <LinksUpToDate>false</LinksUpToDate>
  <CharactersWithSpaces>5291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DEMONSTRAÇÃO</dc:creator>
  <cp:lastModifiedBy>Proprietario</cp:lastModifiedBy>
  <cp:revision>80</cp:revision>
  <cp:lastPrinted>2012-08-16T12:28:00Z</cp:lastPrinted>
  <dcterms:created xsi:type="dcterms:W3CDTF">2014-07-10T18:46:00Z</dcterms:created>
  <dcterms:modified xsi:type="dcterms:W3CDTF">2015-07-20T17:39:00Z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  <property fmtid="{D5CDD505-2E9C-101B-9397-08002B2CF9AE}" pid="5" name="_DocHome">
    <vt:i4>1628371912</vt:i4>
  </property>
</Properties>
</file>