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A3" w:rsidRPr="00AB6228" w:rsidRDefault="003A0F6C" w:rsidP="003A0F6C">
      <w:pPr>
        <w:tabs>
          <w:tab w:val="left" w:pos="3180"/>
          <w:tab w:val="center" w:pos="4819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 w:rsidR="008F73A3" w:rsidRPr="00AB6228">
        <w:rPr>
          <w:b/>
          <w:color w:val="FF0000"/>
          <w:sz w:val="32"/>
          <w:szCs w:val="32"/>
        </w:rPr>
        <w:t>CURRICULUM VITAE</w:t>
      </w:r>
    </w:p>
    <w:p w:rsidR="008F73A3" w:rsidRPr="00AB6228" w:rsidRDefault="008F73A3" w:rsidP="00AB6228">
      <w:pPr>
        <w:jc w:val="both"/>
        <w:rPr>
          <w:b/>
          <w:i/>
          <w:color w:val="FF0000"/>
          <w:sz w:val="28"/>
          <w:szCs w:val="28"/>
        </w:rPr>
      </w:pPr>
      <w:r w:rsidRPr="00AB6228">
        <w:rPr>
          <w:b/>
          <w:i/>
          <w:color w:val="FF0000"/>
          <w:sz w:val="28"/>
          <w:szCs w:val="28"/>
        </w:rPr>
        <w:t>DADOS PESSOAIS</w:t>
      </w:r>
    </w:p>
    <w:p w:rsidR="008F73A3" w:rsidRPr="00133153" w:rsidRDefault="008F73A3" w:rsidP="00AB6228">
      <w:pPr>
        <w:jc w:val="both"/>
        <w:rPr>
          <w:b/>
          <w:sz w:val="28"/>
          <w:szCs w:val="28"/>
        </w:rPr>
      </w:pPr>
      <w:proofErr w:type="spellStart"/>
      <w:r w:rsidRPr="00133153">
        <w:rPr>
          <w:b/>
          <w:sz w:val="28"/>
          <w:szCs w:val="28"/>
        </w:rPr>
        <w:t>Valdenir</w:t>
      </w:r>
      <w:proofErr w:type="spellEnd"/>
      <w:r w:rsidRPr="00133153">
        <w:rPr>
          <w:b/>
          <w:sz w:val="28"/>
          <w:szCs w:val="28"/>
        </w:rPr>
        <w:t xml:space="preserve"> da Silva</w:t>
      </w:r>
    </w:p>
    <w:p w:rsidR="008F73A3" w:rsidRDefault="00970FAD" w:rsidP="00AB6228">
      <w:pPr>
        <w:jc w:val="both"/>
      </w:pPr>
      <w:r>
        <w:t xml:space="preserve">        Brasileiro,</w:t>
      </w:r>
      <w:r w:rsidR="00183056">
        <w:t xml:space="preserve"> </w:t>
      </w:r>
      <w:r>
        <w:t>divorciado</w:t>
      </w:r>
      <w:r w:rsidR="008F73A3">
        <w:t xml:space="preserve">, nascido a 03 de Julho de </w:t>
      </w:r>
      <w:proofErr w:type="gramStart"/>
      <w:r w:rsidR="008F73A3">
        <w:t>1981</w:t>
      </w:r>
      <w:proofErr w:type="gramEnd"/>
    </w:p>
    <w:p w:rsidR="008F73A3" w:rsidRDefault="008F73A3" w:rsidP="00AB6228">
      <w:pPr>
        <w:ind w:left="645"/>
        <w:jc w:val="both"/>
      </w:pPr>
      <w:r>
        <w:t>Natural de Adamantina-SP</w:t>
      </w:r>
    </w:p>
    <w:p w:rsidR="008F73A3" w:rsidRDefault="008F73A3" w:rsidP="00AB6228">
      <w:pPr>
        <w:jc w:val="both"/>
      </w:pPr>
      <w:r>
        <w:t xml:space="preserve">        Rua Gabriel Cintra de castro, 69- </w:t>
      </w:r>
      <w:proofErr w:type="spellStart"/>
      <w:r>
        <w:t>Jd</w:t>
      </w:r>
      <w:proofErr w:type="spellEnd"/>
      <w:r>
        <w:t>. São Pedro</w:t>
      </w:r>
      <w:r w:rsidR="00133153">
        <w:t xml:space="preserve"> </w:t>
      </w:r>
      <w:proofErr w:type="spellStart"/>
      <w:proofErr w:type="gramStart"/>
      <w:r w:rsidR="00133153">
        <w:t>Cep</w:t>
      </w:r>
      <w:proofErr w:type="spellEnd"/>
      <w:proofErr w:type="gramEnd"/>
      <w:r w:rsidR="00133153">
        <w:t xml:space="preserve"> 13486-004 –Limeira-SP</w:t>
      </w:r>
    </w:p>
    <w:p w:rsidR="008F73A3" w:rsidRPr="00133153" w:rsidRDefault="008F73A3" w:rsidP="00AB6228">
      <w:pPr>
        <w:jc w:val="both"/>
        <w:rPr>
          <w:b/>
        </w:rPr>
      </w:pPr>
      <w:r w:rsidRPr="00133153">
        <w:rPr>
          <w:b/>
        </w:rPr>
        <w:t xml:space="preserve">        Fone: (19) 98116-5547</w:t>
      </w:r>
      <w:proofErr w:type="gramStart"/>
      <w:r w:rsidRPr="00133153">
        <w:rPr>
          <w:b/>
        </w:rPr>
        <w:t xml:space="preserve">  </w:t>
      </w:r>
      <w:proofErr w:type="gramEnd"/>
      <w:r w:rsidRPr="00133153">
        <w:rPr>
          <w:b/>
        </w:rPr>
        <w:t xml:space="preserve">/ </w:t>
      </w:r>
      <w:r w:rsidR="00970FAD">
        <w:rPr>
          <w:b/>
        </w:rPr>
        <w:t>(19) 3445 5013</w:t>
      </w:r>
    </w:p>
    <w:p w:rsidR="008F73A3" w:rsidRPr="00133153" w:rsidRDefault="008F73A3" w:rsidP="00AB6228">
      <w:pPr>
        <w:jc w:val="both"/>
        <w:rPr>
          <w:b/>
        </w:rPr>
      </w:pPr>
      <w:r w:rsidRPr="00133153">
        <w:rPr>
          <w:b/>
        </w:rPr>
        <w:t xml:space="preserve">        E-mail: </w:t>
      </w:r>
      <w:hyperlink r:id="rId8" w:history="1">
        <w:r w:rsidRPr="00133153">
          <w:rPr>
            <w:rStyle w:val="Hyperlink"/>
            <w:b/>
          </w:rPr>
          <w:t>valdenirsilva94@gmail.com</w:t>
        </w:r>
      </w:hyperlink>
    </w:p>
    <w:p w:rsidR="008F73A3" w:rsidRPr="00AB6228" w:rsidRDefault="008F73A3" w:rsidP="00AB6228">
      <w:pPr>
        <w:jc w:val="both"/>
        <w:rPr>
          <w:b/>
          <w:i/>
          <w:color w:val="FF0000"/>
          <w:sz w:val="28"/>
          <w:szCs w:val="28"/>
        </w:rPr>
      </w:pPr>
      <w:r w:rsidRPr="00AB6228">
        <w:rPr>
          <w:b/>
          <w:i/>
          <w:color w:val="FF0000"/>
          <w:sz w:val="28"/>
          <w:szCs w:val="28"/>
        </w:rPr>
        <w:t>FORMAÇÃO ESCOLAR</w:t>
      </w:r>
    </w:p>
    <w:p w:rsidR="008F73A3" w:rsidRDefault="008F73A3" w:rsidP="00AB6228">
      <w:pPr>
        <w:pStyle w:val="PargrafodaLista"/>
        <w:numPr>
          <w:ilvl w:val="0"/>
          <w:numId w:val="7"/>
        </w:numPr>
        <w:jc w:val="both"/>
      </w:pPr>
      <w:r>
        <w:t>2º Grau Completo</w:t>
      </w:r>
    </w:p>
    <w:p w:rsidR="008F73A3" w:rsidRPr="00AB6228" w:rsidRDefault="008F73A3" w:rsidP="00AB6228">
      <w:pPr>
        <w:jc w:val="both"/>
        <w:rPr>
          <w:b/>
          <w:i/>
          <w:color w:val="FF0000"/>
          <w:sz w:val="28"/>
          <w:szCs w:val="28"/>
        </w:rPr>
      </w:pPr>
      <w:r w:rsidRPr="00AB6228">
        <w:rPr>
          <w:b/>
          <w:i/>
          <w:color w:val="FF0000"/>
          <w:sz w:val="28"/>
          <w:szCs w:val="28"/>
        </w:rPr>
        <w:t>CURSO DE APERFEIÇOAMENTO</w:t>
      </w:r>
    </w:p>
    <w:p w:rsidR="008F73A3" w:rsidRDefault="008F73A3" w:rsidP="00AB6228">
      <w:pPr>
        <w:pStyle w:val="PargrafodaLista"/>
        <w:numPr>
          <w:ilvl w:val="0"/>
          <w:numId w:val="6"/>
        </w:numPr>
        <w:jc w:val="both"/>
      </w:pPr>
      <w:r>
        <w:t xml:space="preserve">Informática </w:t>
      </w:r>
      <w:proofErr w:type="gramStart"/>
      <w:r>
        <w:t xml:space="preserve">( </w:t>
      </w:r>
      <w:proofErr w:type="spellStart"/>
      <w:proofErr w:type="gramEnd"/>
      <w:r>
        <w:t>Wuindows</w:t>
      </w:r>
      <w:proofErr w:type="spellEnd"/>
      <w:r>
        <w:t xml:space="preserve">, Word, </w:t>
      </w:r>
      <w:proofErr w:type="spellStart"/>
      <w:r>
        <w:t>Exel</w:t>
      </w:r>
      <w:proofErr w:type="spellEnd"/>
      <w:r>
        <w:t>, Internet)- Centro Brasileiro de Informática- Limeira-SP</w:t>
      </w:r>
    </w:p>
    <w:p w:rsidR="008F73A3" w:rsidRDefault="008F73A3" w:rsidP="00AB6228">
      <w:pPr>
        <w:pStyle w:val="PargrafodaLista"/>
        <w:numPr>
          <w:ilvl w:val="0"/>
          <w:numId w:val="6"/>
        </w:numPr>
        <w:jc w:val="both"/>
      </w:pPr>
      <w:r>
        <w:t xml:space="preserve">Mecânica Geral / </w:t>
      </w:r>
      <w:proofErr w:type="spellStart"/>
      <w:r>
        <w:t>Tecnologia-SENAI</w:t>
      </w:r>
      <w:proofErr w:type="spellEnd"/>
      <w:r>
        <w:t>- Limeira-SP</w:t>
      </w:r>
    </w:p>
    <w:p w:rsidR="008F73A3" w:rsidRDefault="008F73A3" w:rsidP="00AB6228">
      <w:pPr>
        <w:pStyle w:val="PargrafodaLista"/>
        <w:numPr>
          <w:ilvl w:val="0"/>
          <w:numId w:val="6"/>
        </w:numPr>
        <w:jc w:val="both"/>
      </w:pPr>
      <w:r>
        <w:t>Operador de Empilhadeira/ SENAI- Limeira-SP</w:t>
      </w:r>
    </w:p>
    <w:p w:rsidR="008F73A3" w:rsidRDefault="008F73A3" w:rsidP="00AB6228">
      <w:pPr>
        <w:pStyle w:val="PargrafodaLista"/>
        <w:numPr>
          <w:ilvl w:val="0"/>
          <w:numId w:val="6"/>
        </w:numPr>
        <w:jc w:val="both"/>
      </w:pPr>
      <w:r>
        <w:t xml:space="preserve">Soldagem </w:t>
      </w:r>
      <w:proofErr w:type="spellStart"/>
      <w:r>
        <w:t>Oxiacetilêni</w:t>
      </w:r>
      <w:r w:rsidR="00B70F86">
        <w:t>ca</w:t>
      </w:r>
      <w:proofErr w:type="spellEnd"/>
      <w:r w:rsidR="00B70F86">
        <w:t xml:space="preserve"> e Eletrodo Revestido-SENAI-SP- Limeira</w:t>
      </w:r>
    </w:p>
    <w:p w:rsidR="00B70F86" w:rsidRDefault="008F73A3" w:rsidP="00AB6228">
      <w:pPr>
        <w:pStyle w:val="PargrafodaLista"/>
        <w:numPr>
          <w:ilvl w:val="0"/>
          <w:numId w:val="6"/>
        </w:numPr>
        <w:jc w:val="both"/>
      </w:pPr>
      <w:r>
        <w:t>Té</w:t>
      </w:r>
      <w:r w:rsidR="00165DAC">
        <w:t xml:space="preserve">cnico em Celulose e Papel </w:t>
      </w:r>
      <w:r w:rsidR="00B70F86">
        <w:t>- ISCA TEC- Limeira-SP</w:t>
      </w:r>
    </w:p>
    <w:p w:rsidR="00B70F86" w:rsidRPr="00AB6228" w:rsidRDefault="00B70F86" w:rsidP="00AB6228">
      <w:pPr>
        <w:jc w:val="both"/>
        <w:rPr>
          <w:b/>
          <w:i/>
          <w:color w:val="FF0000"/>
          <w:sz w:val="28"/>
          <w:szCs w:val="28"/>
        </w:rPr>
      </w:pPr>
      <w:r w:rsidRPr="00AB6228">
        <w:rPr>
          <w:b/>
          <w:i/>
          <w:color w:val="FF0000"/>
          <w:sz w:val="28"/>
          <w:szCs w:val="28"/>
        </w:rPr>
        <w:t>Experiência Profissional</w:t>
      </w:r>
    </w:p>
    <w:p w:rsidR="00B70F86" w:rsidRPr="00133153" w:rsidRDefault="00B70F86" w:rsidP="00AB6228">
      <w:pPr>
        <w:pStyle w:val="PargrafodaLista"/>
        <w:numPr>
          <w:ilvl w:val="0"/>
          <w:numId w:val="5"/>
        </w:numPr>
        <w:jc w:val="both"/>
        <w:rPr>
          <w:b/>
        </w:rPr>
      </w:pPr>
      <w:proofErr w:type="spellStart"/>
      <w:r w:rsidRPr="00133153">
        <w:rPr>
          <w:b/>
        </w:rPr>
        <w:t>Papirus</w:t>
      </w:r>
      <w:proofErr w:type="spellEnd"/>
      <w:r w:rsidRPr="00133153">
        <w:rPr>
          <w:b/>
        </w:rPr>
        <w:t xml:space="preserve"> Ind</w:t>
      </w:r>
      <w:r w:rsidR="00970FAD">
        <w:rPr>
          <w:b/>
        </w:rPr>
        <w:t>ústria</w:t>
      </w:r>
      <w:r w:rsidRPr="00133153">
        <w:rPr>
          <w:b/>
        </w:rPr>
        <w:t xml:space="preserve"> de Papel S/A</w:t>
      </w:r>
    </w:p>
    <w:p w:rsidR="009E3467" w:rsidRDefault="00B70F86" w:rsidP="00AB6228">
      <w:pPr>
        <w:jc w:val="both"/>
      </w:pPr>
      <w:r>
        <w:t xml:space="preserve">Cargo/ Função: Op. De </w:t>
      </w:r>
      <w:proofErr w:type="spellStart"/>
      <w:r>
        <w:t>Hidrapulper</w:t>
      </w:r>
      <w:proofErr w:type="spellEnd"/>
      <w:r>
        <w:t xml:space="preserve"> / Op. De Filtro </w:t>
      </w:r>
      <w:proofErr w:type="spellStart"/>
      <w:r>
        <w:t>desaguador</w:t>
      </w:r>
      <w:proofErr w:type="spellEnd"/>
      <w:r>
        <w:t xml:space="preserve">/ Op. De Refino / Analista de Preparação de </w:t>
      </w:r>
      <w:proofErr w:type="gramStart"/>
      <w:r>
        <w:t>Massa</w:t>
      </w:r>
      <w:proofErr w:type="gramEnd"/>
    </w:p>
    <w:p w:rsidR="00B70F86" w:rsidRDefault="00AD66B8" w:rsidP="00AB6228">
      <w:pPr>
        <w:jc w:val="both"/>
      </w:pPr>
      <w:r>
        <w:t xml:space="preserve">  Período: 12/06/04 a</w:t>
      </w:r>
      <w:proofErr w:type="gramStart"/>
      <w:r>
        <w:t xml:space="preserve">  </w:t>
      </w:r>
      <w:proofErr w:type="gramEnd"/>
      <w:r>
        <w:t>20/02/2015</w:t>
      </w:r>
    </w:p>
    <w:p w:rsidR="00B70F86" w:rsidRPr="00133153" w:rsidRDefault="00B70F86" w:rsidP="00AB6228">
      <w:pPr>
        <w:pStyle w:val="PargrafodaLista"/>
        <w:numPr>
          <w:ilvl w:val="0"/>
          <w:numId w:val="5"/>
        </w:numPr>
        <w:jc w:val="both"/>
        <w:rPr>
          <w:b/>
        </w:rPr>
      </w:pPr>
      <w:proofErr w:type="spellStart"/>
      <w:r w:rsidRPr="00133153">
        <w:rPr>
          <w:b/>
        </w:rPr>
        <w:t>Bertoloto</w:t>
      </w:r>
      <w:proofErr w:type="spellEnd"/>
      <w:r w:rsidRPr="00133153">
        <w:rPr>
          <w:b/>
        </w:rPr>
        <w:t xml:space="preserve"> e </w:t>
      </w:r>
      <w:proofErr w:type="spellStart"/>
      <w:r w:rsidRPr="00133153">
        <w:rPr>
          <w:b/>
        </w:rPr>
        <w:t>Grotta</w:t>
      </w:r>
      <w:proofErr w:type="spellEnd"/>
    </w:p>
    <w:p w:rsidR="009E3467" w:rsidRDefault="00B70F86" w:rsidP="00AB6228">
      <w:pPr>
        <w:jc w:val="both"/>
      </w:pPr>
      <w:r>
        <w:t>Cargo/Função: Moldador / Operador de Torno Automático</w:t>
      </w:r>
    </w:p>
    <w:p w:rsidR="00B70F86" w:rsidRDefault="00B43A59" w:rsidP="00AB6228">
      <w:pPr>
        <w:jc w:val="both"/>
      </w:pPr>
      <w:r>
        <w:t xml:space="preserve">  Período: 16</w:t>
      </w:r>
      <w:r w:rsidR="00970FAD">
        <w:t>/02</w:t>
      </w:r>
      <w:r w:rsidR="00AD66B8">
        <w:t>/04 a 05/12/2005</w:t>
      </w:r>
    </w:p>
    <w:p w:rsidR="00B70F86" w:rsidRPr="00133153" w:rsidRDefault="00B70F86" w:rsidP="00AB6228">
      <w:pPr>
        <w:pStyle w:val="PargrafodaLista"/>
        <w:numPr>
          <w:ilvl w:val="0"/>
          <w:numId w:val="5"/>
        </w:numPr>
        <w:jc w:val="both"/>
        <w:rPr>
          <w:b/>
        </w:rPr>
      </w:pPr>
      <w:r w:rsidRPr="00133153">
        <w:rPr>
          <w:b/>
        </w:rPr>
        <w:t xml:space="preserve">Metalúrgica </w:t>
      </w:r>
      <w:proofErr w:type="spellStart"/>
      <w:r w:rsidRPr="00133153">
        <w:rPr>
          <w:b/>
        </w:rPr>
        <w:t>Tata</w:t>
      </w:r>
      <w:proofErr w:type="spellEnd"/>
      <w:r w:rsidRPr="00133153">
        <w:rPr>
          <w:b/>
        </w:rPr>
        <w:t xml:space="preserve"> </w:t>
      </w:r>
      <w:proofErr w:type="spellStart"/>
      <w:r w:rsidRPr="00133153">
        <w:rPr>
          <w:b/>
        </w:rPr>
        <w:t>Ltda</w:t>
      </w:r>
      <w:proofErr w:type="spellEnd"/>
    </w:p>
    <w:p w:rsidR="009E3467" w:rsidRDefault="00B70F86" w:rsidP="00AB6228">
      <w:pPr>
        <w:jc w:val="both"/>
      </w:pPr>
      <w:r>
        <w:t>Cargo/Função: Fundidor</w:t>
      </w:r>
    </w:p>
    <w:p w:rsidR="00B70F86" w:rsidRDefault="00AD66B8" w:rsidP="00AB6228">
      <w:pPr>
        <w:jc w:val="both"/>
      </w:pPr>
      <w:r>
        <w:t xml:space="preserve">  Período: 01/03/00 a 17/10/2003 </w:t>
      </w:r>
    </w:p>
    <w:p w:rsidR="00B70F86" w:rsidRPr="00AB6228" w:rsidRDefault="00B70F86" w:rsidP="00AB6228">
      <w:pPr>
        <w:jc w:val="both"/>
        <w:rPr>
          <w:b/>
          <w:i/>
          <w:color w:val="FF0000"/>
          <w:sz w:val="28"/>
          <w:szCs w:val="28"/>
        </w:rPr>
      </w:pPr>
      <w:r w:rsidRPr="00AB6228">
        <w:rPr>
          <w:b/>
          <w:i/>
          <w:color w:val="FF0000"/>
          <w:sz w:val="28"/>
          <w:szCs w:val="28"/>
        </w:rPr>
        <w:t>OUTRAS INFORMAÇÕES</w:t>
      </w:r>
    </w:p>
    <w:p w:rsidR="00B70F86" w:rsidRDefault="00B70F86" w:rsidP="00AB6228">
      <w:pPr>
        <w:pStyle w:val="PargrafodaLista"/>
        <w:numPr>
          <w:ilvl w:val="0"/>
          <w:numId w:val="4"/>
        </w:numPr>
        <w:jc w:val="both"/>
      </w:pPr>
      <w:r>
        <w:t>Toda documentação em ordem e disponibilidade para início imediato</w:t>
      </w:r>
    </w:p>
    <w:p w:rsidR="00B70F86" w:rsidRDefault="00B70F86" w:rsidP="00AB6228">
      <w:pPr>
        <w:pStyle w:val="PargrafodaLista"/>
        <w:numPr>
          <w:ilvl w:val="0"/>
          <w:numId w:val="4"/>
        </w:numPr>
        <w:jc w:val="both"/>
      </w:pPr>
      <w:r>
        <w:t>Carteira Nacional de Habilitação Categoria</w:t>
      </w:r>
      <w:proofErr w:type="gramStart"/>
      <w:r>
        <w:t xml:space="preserve">  </w:t>
      </w:r>
      <w:proofErr w:type="gramEnd"/>
      <w:r>
        <w:t>A/B</w:t>
      </w:r>
    </w:p>
    <w:p w:rsidR="006B633E" w:rsidRDefault="006B633E" w:rsidP="00970FAD">
      <w:pPr>
        <w:pStyle w:val="PargrafodaLista"/>
        <w:numPr>
          <w:ilvl w:val="0"/>
          <w:numId w:val="4"/>
        </w:numPr>
        <w:jc w:val="both"/>
      </w:pPr>
      <w:r>
        <w:t>Disponi</w:t>
      </w:r>
      <w:r w:rsidR="00B70F86">
        <w:t>bilidade d</w:t>
      </w:r>
      <w:r w:rsidR="00970FAD">
        <w:t>e Horário e para mudar de cidade, de acordo com a necessidade da empresa.</w:t>
      </w:r>
    </w:p>
    <w:p w:rsidR="00440BB5" w:rsidRDefault="008F73A3" w:rsidP="00AB6228">
      <w:pPr>
        <w:jc w:val="both"/>
      </w:pPr>
      <w:r>
        <w:t xml:space="preserve">  </w:t>
      </w:r>
    </w:p>
    <w:sectPr w:rsidR="00440BB5" w:rsidSect="00AD66B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2CF" w:rsidRDefault="000032CF" w:rsidP="00ED0898">
      <w:pPr>
        <w:spacing w:after="0" w:line="240" w:lineRule="auto"/>
      </w:pPr>
      <w:r>
        <w:separator/>
      </w:r>
    </w:p>
  </w:endnote>
  <w:endnote w:type="continuationSeparator" w:id="0">
    <w:p w:rsidR="000032CF" w:rsidRDefault="000032CF" w:rsidP="00ED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2CF" w:rsidRDefault="000032CF" w:rsidP="00ED0898">
      <w:pPr>
        <w:spacing w:after="0" w:line="240" w:lineRule="auto"/>
      </w:pPr>
      <w:r>
        <w:separator/>
      </w:r>
    </w:p>
  </w:footnote>
  <w:footnote w:type="continuationSeparator" w:id="0">
    <w:p w:rsidR="000032CF" w:rsidRDefault="000032CF" w:rsidP="00ED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7A58"/>
    <w:multiLevelType w:val="hybridMultilevel"/>
    <w:tmpl w:val="B65679E2"/>
    <w:lvl w:ilvl="0" w:tplc="0416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BB70BB4"/>
    <w:multiLevelType w:val="hybridMultilevel"/>
    <w:tmpl w:val="5EC40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75732"/>
    <w:multiLevelType w:val="hybridMultilevel"/>
    <w:tmpl w:val="84DA2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55476"/>
    <w:multiLevelType w:val="hybridMultilevel"/>
    <w:tmpl w:val="6D5264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4757F"/>
    <w:multiLevelType w:val="hybridMultilevel"/>
    <w:tmpl w:val="D8A276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B5743"/>
    <w:multiLevelType w:val="hybridMultilevel"/>
    <w:tmpl w:val="F692DA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66B72"/>
    <w:multiLevelType w:val="hybridMultilevel"/>
    <w:tmpl w:val="815AC1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BB5"/>
    <w:rsid w:val="000032CF"/>
    <w:rsid w:val="000676DF"/>
    <w:rsid w:val="000A6769"/>
    <w:rsid w:val="001126D5"/>
    <w:rsid w:val="00133153"/>
    <w:rsid w:val="00165DAC"/>
    <w:rsid w:val="00183056"/>
    <w:rsid w:val="003354A4"/>
    <w:rsid w:val="00343301"/>
    <w:rsid w:val="003446F6"/>
    <w:rsid w:val="003A0F6C"/>
    <w:rsid w:val="00440BB5"/>
    <w:rsid w:val="005B75C8"/>
    <w:rsid w:val="006B633E"/>
    <w:rsid w:val="00717251"/>
    <w:rsid w:val="007759E5"/>
    <w:rsid w:val="007A1754"/>
    <w:rsid w:val="007F7AF3"/>
    <w:rsid w:val="008F73A3"/>
    <w:rsid w:val="00970FAD"/>
    <w:rsid w:val="009E3467"/>
    <w:rsid w:val="00A059ED"/>
    <w:rsid w:val="00AB6228"/>
    <w:rsid w:val="00AD66B8"/>
    <w:rsid w:val="00B43A59"/>
    <w:rsid w:val="00B70F86"/>
    <w:rsid w:val="00C874B6"/>
    <w:rsid w:val="00ED0898"/>
    <w:rsid w:val="00FF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73A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F73A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D0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D0898"/>
  </w:style>
  <w:style w:type="paragraph" w:styleId="Rodap">
    <w:name w:val="footer"/>
    <w:basedOn w:val="Normal"/>
    <w:link w:val="RodapChar"/>
    <w:uiPriority w:val="99"/>
    <w:semiHidden/>
    <w:unhideWhenUsed/>
    <w:rsid w:val="00ED0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D08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denirsilva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CURRICULUM%20VITAE-%20Valdenir%20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FF7FF-EB0A-41D9-8668-045DCD43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VITAE- Valdenir modelo</Template>
  <TotalTime>19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2015-07-05T15:52:00Z</dcterms:created>
  <dcterms:modified xsi:type="dcterms:W3CDTF">2015-08-19T02:30:00Z</dcterms:modified>
</cp:coreProperties>
</file>