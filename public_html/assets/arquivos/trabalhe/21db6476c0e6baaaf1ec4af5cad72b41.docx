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8D" w:rsidRDefault="0089368D" w:rsidP="00AC3021">
      <w:pPr>
        <w:jc w:val="center"/>
        <w:rPr>
          <w:rFonts w:ascii="Verdana" w:hAnsi="Verdana"/>
          <w:sz w:val="40"/>
          <w:szCs w:val="40"/>
        </w:rPr>
      </w:pPr>
      <w:bookmarkStart w:id="0" w:name="_GoBack"/>
      <w:bookmarkEnd w:id="0"/>
      <w:r>
        <w:rPr>
          <w:rFonts w:ascii="Verdana" w:hAnsi="Verdana"/>
          <w:sz w:val="40"/>
          <w:szCs w:val="40"/>
        </w:rPr>
        <w:t>HENDRICK DA SILVA GONÇALVES</w:t>
      </w:r>
    </w:p>
    <w:p w:rsidR="0089368D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89368D">
        <w:rPr>
          <w:rFonts w:ascii="Verdana" w:hAnsi="Verdana"/>
        </w:rPr>
        <w:t>18 anos</w:t>
      </w:r>
    </w:p>
    <w:p w:rsidR="0089368D" w:rsidRDefault="0089368D" w:rsidP="001638B8">
      <w:pPr>
        <w:rPr>
          <w:rFonts w:ascii="Verdana" w:hAnsi="Verdana"/>
        </w:rPr>
      </w:pPr>
      <w:r>
        <w:rPr>
          <w:rFonts w:ascii="Verdana" w:hAnsi="Verdana"/>
        </w:rPr>
        <w:t xml:space="preserve">Avenida joão Arnaldo gonzales </w:t>
      </w:r>
      <w:r w:rsidR="000075BD">
        <w:rPr>
          <w:rFonts w:ascii="Verdana" w:hAnsi="Verdana"/>
        </w:rPr>
        <w:t>, bloco 235 AP 15</w:t>
      </w:r>
    </w:p>
    <w:p w:rsidR="001638B8" w:rsidRDefault="0089368D" w:rsidP="001638B8">
      <w:pPr>
        <w:rPr>
          <w:rFonts w:ascii="Verdana" w:hAnsi="Verdana"/>
        </w:rPr>
      </w:pPr>
      <w:r>
        <w:rPr>
          <w:rFonts w:ascii="Verdana" w:hAnsi="Verdana"/>
        </w:rPr>
        <w:t xml:space="preserve">Cohab </w:t>
      </w:r>
      <w:r w:rsidR="001638B8" w:rsidRPr="001638B8">
        <w:rPr>
          <w:rFonts w:ascii="Verdana" w:hAnsi="Verdana"/>
        </w:rPr>
        <w:t>–</w:t>
      </w:r>
      <w:r>
        <w:rPr>
          <w:rFonts w:ascii="Verdana" w:hAnsi="Verdana"/>
        </w:rPr>
        <w:t xml:space="preserve"> Guaiba </w:t>
      </w:r>
      <w:r w:rsidR="001638B8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(51</w:t>
      </w:r>
      <w:r w:rsidR="001638B8"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9636-4746 / (51) 3401-4203 </w:t>
      </w:r>
      <w:r w:rsidR="005B5FD3">
        <w:rPr>
          <w:rFonts w:ascii="Verdana" w:hAnsi="Verdana"/>
        </w:rPr>
        <w:t xml:space="preserve"> E-mail:</w:t>
      </w:r>
      <w:r w:rsidR="001638B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Hendrikxrp@live.com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C3021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IS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HcF6judwL1MPCmbYnESz92jLH5oJGRWE1Exd/3l3IF3aEvq37hYQ3cQZt9/&#10;lhTuEIjgqnUqVWshoQ7o5EQ5j6Kwk0EFbM7m83gazzAq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b2bdLJXtLzkxpmBabbOV1fIvt8&#10;vLZh/fq9XP0G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Ax+9IS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89368D" w:rsidRDefault="0089368D" w:rsidP="000075BD">
      <w:pPr>
        <w:pStyle w:val="Seo"/>
        <w:rPr>
          <w:rFonts w:ascii="Verdana" w:hAnsi="Verdana"/>
        </w:rPr>
      </w:pPr>
      <w:r>
        <w:rPr>
          <w:rFonts w:ascii="Verdana" w:hAnsi="Verdana"/>
        </w:rPr>
        <w:t>estagio em segurança do Trabalho</w:t>
      </w:r>
    </w:p>
    <w:p w:rsidR="000075BD" w:rsidRDefault="000075BD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AC3021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89368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Medio – CE JULIO DE CASTILHO</w:t>
      </w:r>
    </w:p>
    <w:p w:rsidR="000075BD" w:rsidRDefault="000075BD" w:rsidP="000075BD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1638B8" w:rsidRDefault="0089368D" w:rsidP="0089368D">
      <w:pPr>
        <w:numPr>
          <w:ilvl w:val="0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Cursando Segurança do Trabalho / Modulo II SENAC 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AC3021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B30D63" w:rsidRPr="000075BD" w:rsidRDefault="0089368D" w:rsidP="00F17EA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2015-2015</w:t>
      </w:r>
      <w:r w:rsidR="005657D9" w:rsidRPr="005657D9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GRUPO ZAFFARI </w:t>
      </w:r>
      <w:r>
        <w:rPr>
          <w:rFonts w:ascii="Verdana" w:hAnsi="Verdana"/>
        </w:rPr>
        <w:t>Cargo: Caixa operador</w:t>
      </w:r>
      <w:r w:rsidRPr="00F17EA3">
        <w:rPr>
          <w:rFonts w:ascii="Verdana" w:hAnsi="Verdana"/>
        </w:rPr>
        <w:t xml:space="preserve"> </w:t>
      </w:r>
      <w:r w:rsidR="005657D9" w:rsidRPr="00F17EA3">
        <w:rPr>
          <w:rFonts w:ascii="Verdana" w:hAnsi="Verdana"/>
        </w:rPr>
        <w:t xml:space="preserve"> </w:t>
      </w:r>
      <w:r w:rsidR="005657D9" w:rsidRPr="00F17EA3">
        <w:rPr>
          <w:rFonts w:ascii="Verdana" w:hAnsi="Verdana"/>
        </w:rPr>
        <w:br/>
        <w:t xml:space="preserve">Principais atividades: </w:t>
      </w:r>
      <w:r w:rsidRPr="00F17EA3">
        <w:rPr>
          <w:rStyle w:val="apple-converted-space"/>
          <w:rFonts w:ascii="Arial" w:hAnsi="Arial" w:cs="Arial"/>
          <w:color w:val="2C2D2D"/>
        </w:rPr>
        <w:t> </w:t>
      </w:r>
      <w:r w:rsidRPr="00BD107B">
        <w:rPr>
          <w:rFonts w:ascii="Arial" w:hAnsi="Arial" w:cs="Arial"/>
          <w:color w:val="404040"/>
        </w:rPr>
        <w:t>Atendimento ao público com pagamentos, recebimento de valores, fechamento de caixa e emissão de notas fiscais.</w:t>
      </w:r>
    </w:p>
    <w:p w:rsidR="000075BD" w:rsidRPr="00F17EA3" w:rsidRDefault="000075BD" w:rsidP="000075BD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17EA3" w:rsidRDefault="0089368D" w:rsidP="00F17EA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2015-2016</w:t>
      </w:r>
      <w:r w:rsidR="005657D9" w:rsidRPr="005657D9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DELTA SERVICE </w:t>
      </w:r>
      <w:r w:rsidR="00F17EA3">
        <w:rPr>
          <w:rFonts w:ascii="Verdana" w:hAnsi="Verdana"/>
        </w:rPr>
        <w:t xml:space="preserve">Cargo: auxiliar De Escritorio </w:t>
      </w:r>
    </w:p>
    <w:p w:rsidR="005657D9" w:rsidRPr="00F17EA3" w:rsidRDefault="00F17EA3" w:rsidP="000075BD">
      <w:pPr>
        <w:pStyle w:val="PargrafodaLista"/>
        <w:spacing w:after="120" w:line="240" w:lineRule="auto"/>
        <w:ind w:left="360"/>
        <w:rPr>
          <w:rFonts w:ascii="Verdana" w:hAnsi="Verdana"/>
        </w:rPr>
      </w:pPr>
      <w:r w:rsidRPr="00F17EA3">
        <w:rPr>
          <w:rFonts w:ascii="Verdana" w:hAnsi="Verdana"/>
        </w:rPr>
        <w:t xml:space="preserve">Principais atividades : </w:t>
      </w:r>
      <w:r w:rsidRPr="00F17EA3">
        <w:rPr>
          <w:rFonts w:ascii="Arial" w:hAnsi="Arial" w:cs="Arial"/>
          <w:color w:val="444444"/>
          <w:shd w:val="clear" w:color="auto" w:fill="FFFFFF"/>
        </w:rPr>
        <w:t xml:space="preserve">Redigir cartas, atas, relatórios  </w:t>
      </w:r>
      <w:r w:rsidR="000075BD">
        <w:rPr>
          <w:rFonts w:ascii="Arial" w:hAnsi="Arial" w:cs="Arial"/>
          <w:color w:val="444444"/>
          <w:lang w:eastAsia="pt-BR"/>
        </w:rPr>
        <w:t>p</w:t>
      </w:r>
      <w:r w:rsidRPr="00F17EA3">
        <w:rPr>
          <w:rFonts w:ascii="Arial" w:hAnsi="Arial" w:cs="Arial"/>
          <w:color w:val="444444"/>
          <w:lang w:eastAsia="pt-BR"/>
        </w:rPr>
        <w:t>agar faturas e proceder ao faturamento</w:t>
      </w:r>
      <w:r w:rsidRPr="00F17EA3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0075BD">
        <w:rPr>
          <w:rFonts w:ascii="Arial" w:hAnsi="Arial" w:cs="Arial"/>
          <w:color w:val="444444"/>
          <w:shd w:val="clear" w:color="auto" w:fill="FFFFFF"/>
        </w:rPr>
        <w:t>g</w:t>
      </w:r>
      <w:r w:rsidRPr="00F17EA3">
        <w:rPr>
          <w:rFonts w:ascii="Arial" w:hAnsi="Arial" w:cs="Arial"/>
          <w:color w:val="444444"/>
          <w:shd w:val="clear" w:color="auto" w:fill="FFFFFF"/>
        </w:rPr>
        <w:t>erir o estoque do material de escritório</w:t>
      </w:r>
      <w:r w:rsidR="000075BD">
        <w:rPr>
          <w:rFonts w:ascii="Arial" w:hAnsi="Arial" w:cs="Arial"/>
          <w:color w:val="444444"/>
          <w:shd w:val="clear" w:color="auto" w:fill="FFFFFF"/>
        </w:rPr>
        <w:t xml:space="preserve"> , e fazer o arquivamentos de d</w:t>
      </w:r>
      <w:r w:rsidRPr="00F17EA3">
        <w:rPr>
          <w:rFonts w:ascii="Arial" w:hAnsi="Arial" w:cs="Arial"/>
          <w:color w:val="444444"/>
          <w:shd w:val="clear" w:color="auto" w:fill="FFFFFF"/>
        </w:rPr>
        <w:t>ocumentos .</w:t>
      </w:r>
      <w:r w:rsidR="005657D9" w:rsidRPr="00F17EA3">
        <w:rPr>
          <w:rFonts w:ascii="Verdana" w:hAnsi="Verdana"/>
        </w:rPr>
        <w:br/>
      </w:r>
    </w:p>
    <w:p w:rsidR="00F17EA3" w:rsidRDefault="00F17EA3" w:rsidP="00F17EA3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Pr="000075BD" w:rsidRDefault="00AC3021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  <w:r w:rsidR="000075BD" w:rsidRPr="000075BD">
        <w:rPr>
          <w:rFonts w:ascii="Verdana" w:hAnsi="Verdana"/>
        </w:rPr>
        <w:t xml:space="preserve">cursos Complementares </w:t>
      </w:r>
    </w:p>
    <w:p w:rsidR="000075BD" w:rsidRPr="002039BD" w:rsidRDefault="000075BD" w:rsidP="00B30D63">
      <w:pPr>
        <w:pStyle w:val="Seo"/>
        <w:rPr>
          <w:rFonts w:ascii="Verdana" w:hAnsi="Verdana"/>
        </w:rPr>
      </w:pPr>
    </w:p>
    <w:p w:rsidR="00B30D63" w:rsidRDefault="000075B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Informatica Basico </w:t>
      </w:r>
      <w:r w:rsidR="00B30D63">
        <w:rPr>
          <w:rFonts w:ascii="Verdana" w:hAnsi="Verdana"/>
        </w:rPr>
        <w:t>–</w:t>
      </w:r>
      <w:r>
        <w:rPr>
          <w:rFonts w:ascii="Verdana" w:hAnsi="Verdana"/>
        </w:rPr>
        <w:t xml:space="preserve"> 48 / horas aula 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9E" w:rsidRDefault="00FB609E">
      <w:r>
        <w:separator/>
      </w:r>
    </w:p>
  </w:endnote>
  <w:endnote w:type="continuationSeparator" w:id="0">
    <w:p w:rsidR="00FB609E" w:rsidRDefault="00FB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30D63">
      <w:rPr>
        <w:noProof/>
      </w:rPr>
      <w:t>2</w:t>
    </w:r>
    <w:r>
      <w:fldChar w:fldCharType="end"/>
    </w:r>
    <w:r w:rsidR="00163F2A">
      <w:t xml:space="preserve"> </w:t>
    </w:r>
    <w:r w:rsidR="00AC3021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9E" w:rsidRDefault="00FB609E">
      <w:r>
        <w:separator/>
      </w:r>
    </w:p>
  </w:footnote>
  <w:footnote w:type="continuationSeparator" w:id="0">
    <w:p w:rsidR="00FB609E" w:rsidRDefault="00FB6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C302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9EA3500"/>
    <w:multiLevelType w:val="multilevel"/>
    <w:tmpl w:val="F69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4B9C24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75BD"/>
    <w:rsid w:val="0002401A"/>
    <w:rsid w:val="001638B8"/>
    <w:rsid w:val="00163F2A"/>
    <w:rsid w:val="002039BD"/>
    <w:rsid w:val="005657D9"/>
    <w:rsid w:val="005B5FD3"/>
    <w:rsid w:val="005E6BFC"/>
    <w:rsid w:val="00741D6E"/>
    <w:rsid w:val="0089368D"/>
    <w:rsid w:val="009967CD"/>
    <w:rsid w:val="009C3B99"/>
    <w:rsid w:val="00A17348"/>
    <w:rsid w:val="00A25CF8"/>
    <w:rsid w:val="00AC3021"/>
    <w:rsid w:val="00B30D63"/>
    <w:rsid w:val="00B501EE"/>
    <w:rsid w:val="00BD107B"/>
    <w:rsid w:val="00CC21DB"/>
    <w:rsid w:val="00F17EA3"/>
    <w:rsid w:val="00F26226"/>
    <w:rsid w:val="00FA3990"/>
    <w:rsid w:val="00FB609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converted-space">
    <w:name w:val="apple-converted-space"/>
    <w:rsid w:val="00893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converted-space">
    <w:name w:val="apple-converted-space"/>
    <w:rsid w:val="0089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2016-05-28T00:47:00Z</dcterms:created>
  <dcterms:modified xsi:type="dcterms:W3CDTF">2016-05-28T00:47:00Z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