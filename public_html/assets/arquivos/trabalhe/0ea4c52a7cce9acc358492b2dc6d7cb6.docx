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AE0" w:rsidRPr="00835308" w:rsidRDefault="00CA379B">
      <w:pPr>
        <w:pStyle w:val="Nome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 wp14:anchorId="0D771585" wp14:editId="2C814BC9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865505" cy="86550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666" w:rsidRPr="00835308">
        <w:rPr>
          <w:lang w:val="pt-BR"/>
        </w:rPr>
        <w:t>LETÍcia Bauer jacobsen</w:t>
      </w:r>
    </w:p>
    <w:p w:rsidR="00851B50" w:rsidRPr="00292DB0" w:rsidRDefault="00851B50">
      <w:pPr>
        <w:pStyle w:val="Nome"/>
        <w:rPr>
          <w:lang w:val="pt-BR"/>
        </w:rPr>
      </w:pPr>
    </w:p>
    <w:p w:rsidR="003A3C2A" w:rsidRDefault="0025026A">
      <w:pPr>
        <w:pStyle w:val="Informaesdecontato"/>
        <w:rPr>
          <w:lang w:val="pt-BR"/>
        </w:rPr>
      </w:pPr>
      <w:r>
        <w:rPr>
          <w:lang w:val="pt-BR"/>
        </w:rPr>
        <w:t>Av. Zeferino Boa Vista, Bairro Bom Fim Novo</w:t>
      </w:r>
      <w:r w:rsidR="00835308">
        <w:rPr>
          <w:lang w:val="pt-BR"/>
        </w:rPr>
        <w:t xml:space="preserve">, </w:t>
      </w:r>
      <w:r>
        <w:rPr>
          <w:lang w:val="pt-BR"/>
        </w:rPr>
        <w:t>Guaíba</w:t>
      </w:r>
      <w:r w:rsidR="00835308">
        <w:rPr>
          <w:lang w:val="pt-BR"/>
        </w:rPr>
        <w:t>/RS</w:t>
      </w:r>
      <w:r w:rsidR="00E50A38">
        <w:rPr>
          <w:lang w:val="pt-BR"/>
        </w:rPr>
        <w:t xml:space="preserve"> </w:t>
      </w:r>
    </w:p>
    <w:p w:rsidR="00F01BC6" w:rsidRDefault="008F7DC0">
      <w:pPr>
        <w:pStyle w:val="Informaesdecontato"/>
        <w:rPr>
          <w:lang w:val="pt-BR"/>
        </w:rPr>
      </w:pPr>
      <w:r>
        <w:rPr>
          <w:lang w:val="pt-BR"/>
        </w:rPr>
        <w:t>Telefo</w:t>
      </w:r>
      <w:r w:rsidR="002526E9">
        <w:rPr>
          <w:lang w:val="pt-BR"/>
        </w:rPr>
        <w:t xml:space="preserve">ne : 054 99223714 </w:t>
      </w:r>
      <w:r w:rsidR="002E231E">
        <w:rPr>
          <w:lang w:val="pt-BR"/>
        </w:rPr>
        <w:t xml:space="preserve"> – 054 32821211</w:t>
      </w:r>
      <w:r w:rsidR="0025026A">
        <w:rPr>
          <w:lang w:val="pt-BR"/>
        </w:rPr>
        <w:t xml:space="preserve"> – 051 98230977</w:t>
      </w:r>
      <w:bookmarkStart w:id="0" w:name="_GoBack"/>
      <w:bookmarkEnd w:id="0"/>
    </w:p>
    <w:p w:rsidR="002E231E" w:rsidRDefault="002E231E">
      <w:pPr>
        <w:pStyle w:val="Informaesdecontato"/>
        <w:rPr>
          <w:lang w:val="pt-BR"/>
        </w:rPr>
      </w:pPr>
      <w:r>
        <w:rPr>
          <w:lang w:val="pt-BR"/>
        </w:rPr>
        <w:t xml:space="preserve">Email: </w:t>
      </w:r>
      <w:hyperlink r:id="rId10" w:history="1">
        <w:r w:rsidRPr="0052508F">
          <w:rPr>
            <w:rStyle w:val="Hyperlink"/>
            <w:lang w:val="pt-BR"/>
          </w:rPr>
          <w:t>leticiabauerjacobsen@gmail.com</w:t>
        </w:r>
      </w:hyperlink>
    </w:p>
    <w:p w:rsidR="002E231E" w:rsidRDefault="002E231E">
      <w:pPr>
        <w:pStyle w:val="Informaesdecontato"/>
        <w:rPr>
          <w:lang w:val="pt-BR"/>
        </w:rPr>
      </w:pPr>
    </w:p>
    <w:p w:rsidR="00447647" w:rsidRDefault="00041968" w:rsidP="00D30C6A">
      <w:pPr>
        <w:pStyle w:val="Informaesdecontato"/>
        <w:spacing w:after="0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Experiência</w:t>
      </w:r>
    </w:p>
    <w:p w:rsidR="00835308" w:rsidRPr="00835308" w:rsidRDefault="00835308" w:rsidP="00835308">
      <w:pPr>
        <w:pStyle w:val="Ttulo1"/>
        <w:rPr>
          <w:lang w:val="pt-BR"/>
        </w:rPr>
      </w:pPr>
      <w:r w:rsidRPr="00835308">
        <w:rPr>
          <w:lang w:val="pt-BR"/>
        </w:rPr>
        <w:t>Mix Saudável com Sabor 2015</w:t>
      </w:r>
    </w:p>
    <w:p w:rsidR="00835308" w:rsidRDefault="00835308" w:rsidP="00835308">
      <w:pPr>
        <w:pStyle w:val="Informaesdecontato"/>
        <w:rPr>
          <w:lang w:val="pt-BR"/>
        </w:rPr>
      </w:pPr>
      <w:r w:rsidRPr="00835308">
        <w:rPr>
          <w:lang w:val="pt-BR"/>
        </w:rPr>
        <w:t>Recepcionista-atendimento ao público</w:t>
      </w:r>
    </w:p>
    <w:p w:rsidR="00835308" w:rsidRDefault="00835308" w:rsidP="00835308">
      <w:pPr>
        <w:pStyle w:val="Informaesdecontato"/>
        <w:rPr>
          <w:lang w:val="pt-BR"/>
        </w:rPr>
      </w:pPr>
      <w:r w:rsidRPr="00835308">
        <w:rPr>
          <w:lang w:val="pt-BR"/>
        </w:rPr>
        <w:t>Auxiliar de Nutrição</w:t>
      </w:r>
    </w:p>
    <w:p w:rsidR="00835308" w:rsidRDefault="00835308" w:rsidP="00835308">
      <w:pPr>
        <w:pStyle w:val="Informaesdecontato"/>
        <w:rPr>
          <w:lang w:val="pt-BR"/>
        </w:rPr>
      </w:pPr>
    </w:p>
    <w:p w:rsidR="00835308" w:rsidRPr="00835308" w:rsidRDefault="00835308" w:rsidP="00835308">
      <w:pPr>
        <w:pStyle w:val="Informaesdecontato"/>
        <w:rPr>
          <w:b/>
          <w:sz w:val="26"/>
          <w:szCs w:val="26"/>
          <w:lang w:val="pt-BR"/>
        </w:rPr>
      </w:pPr>
      <w:r w:rsidRPr="00835308">
        <w:rPr>
          <w:b/>
          <w:sz w:val="26"/>
          <w:szCs w:val="26"/>
          <w:lang w:val="pt-BR"/>
        </w:rPr>
        <w:t>Cannella Retrô 2014 a 2015</w:t>
      </w:r>
    </w:p>
    <w:p w:rsidR="00835308" w:rsidRPr="00835308" w:rsidRDefault="00835308" w:rsidP="00835308">
      <w:pPr>
        <w:pStyle w:val="Informaesdecontato"/>
        <w:rPr>
          <w:lang w:val="pt-BR"/>
        </w:rPr>
      </w:pPr>
      <w:r w:rsidRPr="00835308">
        <w:rPr>
          <w:lang w:val="pt-BR"/>
        </w:rPr>
        <w:t xml:space="preserve">Recepcionista-atendimento ao público </w:t>
      </w:r>
    </w:p>
    <w:p w:rsidR="00835308" w:rsidRDefault="00835308" w:rsidP="00835308">
      <w:pPr>
        <w:pStyle w:val="Informaesdecontato"/>
        <w:rPr>
          <w:lang w:val="pt-BR"/>
        </w:rPr>
      </w:pPr>
    </w:p>
    <w:p w:rsidR="00835308" w:rsidRPr="00835308" w:rsidRDefault="00447647" w:rsidP="00835308">
      <w:pPr>
        <w:pStyle w:val="Informaesdecontato"/>
        <w:rPr>
          <w:b/>
          <w:sz w:val="26"/>
          <w:szCs w:val="26"/>
          <w:lang w:val="pt-BR"/>
        </w:rPr>
      </w:pPr>
      <w:r w:rsidRPr="00835308">
        <w:rPr>
          <w:b/>
          <w:sz w:val="26"/>
          <w:szCs w:val="26"/>
          <w:lang w:val="pt-BR"/>
        </w:rPr>
        <w:t>P</w:t>
      </w:r>
      <w:r w:rsidR="00B25EF2" w:rsidRPr="00835308">
        <w:rPr>
          <w:b/>
          <w:sz w:val="26"/>
          <w:szCs w:val="26"/>
          <w:lang w:val="pt-BR"/>
        </w:rPr>
        <w:t xml:space="preserve">laneta Magia </w:t>
      </w:r>
      <w:r w:rsidR="00A93EB5" w:rsidRPr="00835308">
        <w:rPr>
          <w:b/>
          <w:sz w:val="26"/>
          <w:szCs w:val="26"/>
          <w:lang w:val="pt-BR"/>
        </w:rPr>
        <w:t>2013 a 2014</w:t>
      </w:r>
    </w:p>
    <w:p w:rsidR="00835308" w:rsidRDefault="0071172A" w:rsidP="00835308">
      <w:pPr>
        <w:pStyle w:val="Informaesdecontato"/>
        <w:rPr>
          <w:lang w:val="pt-BR"/>
        </w:rPr>
      </w:pPr>
      <w:r w:rsidRPr="00835308">
        <w:rPr>
          <w:lang w:val="pt-BR"/>
        </w:rPr>
        <w:t>Recreacionista</w:t>
      </w:r>
      <w:r w:rsidR="009225B1">
        <w:rPr>
          <w:lang w:val="pt-BR"/>
        </w:rPr>
        <w:t xml:space="preserve">- </w:t>
      </w:r>
      <w:r w:rsidRPr="00835308">
        <w:rPr>
          <w:lang w:val="pt-BR"/>
        </w:rPr>
        <w:t xml:space="preserve">atividades </w:t>
      </w:r>
      <w:r w:rsidR="00A34B47" w:rsidRPr="00835308">
        <w:rPr>
          <w:lang w:val="pt-BR"/>
        </w:rPr>
        <w:t xml:space="preserve">recreativas voltadas para crianças. </w:t>
      </w:r>
    </w:p>
    <w:p w:rsidR="002146DE" w:rsidRPr="00835308" w:rsidRDefault="00835308" w:rsidP="00835308">
      <w:pPr>
        <w:pStyle w:val="Informaesdecontato"/>
        <w:rPr>
          <w:lang w:val="pt-BR"/>
        </w:rPr>
      </w:pPr>
      <w:r>
        <w:rPr>
          <w:lang w:val="pt-BR"/>
        </w:rPr>
        <w:t>Decoração de eventos</w:t>
      </w:r>
    </w:p>
    <w:p w:rsidR="004A0E1C" w:rsidRPr="004A0E1C" w:rsidRDefault="004A0E1C" w:rsidP="004A0E1C">
      <w:pPr>
        <w:pStyle w:val="Ttulo1"/>
        <w:rPr>
          <w:lang w:val="pt-BR"/>
        </w:rPr>
      </w:pPr>
      <w:r>
        <w:rPr>
          <w:lang w:val="pt-BR"/>
        </w:rPr>
        <w:t xml:space="preserve">Educação </w:t>
      </w:r>
    </w:p>
    <w:p w:rsidR="00851B50" w:rsidRDefault="00786794">
      <w:pPr>
        <w:pStyle w:val="Ttulo2"/>
        <w:rPr>
          <w:lang w:val="pt-BR"/>
        </w:rPr>
      </w:pPr>
      <w:r>
        <w:rPr>
          <w:lang w:val="pt-BR"/>
        </w:rPr>
        <w:t xml:space="preserve">Bacharelado em Nutrição </w:t>
      </w:r>
    </w:p>
    <w:p w:rsidR="00786794" w:rsidRPr="00786794" w:rsidRDefault="00B07049" w:rsidP="00786794">
      <w:pPr>
        <w:rPr>
          <w:lang w:val="pt-BR"/>
        </w:rPr>
      </w:pPr>
      <w:r>
        <w:rPr>
          <w:lang w:val="pt-BR"/>
        </w:rPr>
        <w:t xml:space="preserve">Unisinos </w:t>
      </w:r>
      <w:r w:rsidR="0033340F">
        <w:rPr>
          <w:lang w:val="pt-BR"/>
        </w:rPr>
        <w:t xml:space="preserve">– São Leopoldo RS     1° semestre </w:t>
      </w:r>
      <w:r w:rsidR="00592A99">
        <w:rPr>
          <w:lang w:val="pt-BR"/>
        </w:rPr>
        <w:t>/2015</w:t>
      </w:r>
    </w:p>
    <w:p w:rsidR="00851B50" w:rsidRPr="00292DB0" w:rsidRDefault="00851B50">
      <w:pPr>
        <w:rPr>
          <w:lang w:val="pt-BR"/>
        </w:rPr>
      </w:pPr>
    </w:p>
    <w:p w:rsidR="00A2621E" w:rsidRPr="00835308" w:rsidRDefault="00A2621E">
      <w:pPr>
        <w:pStyle w:val="Ttulo2"/>
        <w:rPr>
          <w:lang w:val="pt-BR"/>
        </w:rPr>
      </w:pPr>
      <w:r w:rsidRPr="00835308">
        <w:rPr>
          <w:lang w:val="pt-BR"/>
        </w:rPr>
        <w:t>Cursos</w:t>
      </w:r>
    </w:p>
    <w:p w:rsidR="00851B50" w:rsidRPr="00835308" w:rsidRDefault="00407BA8" w:rsidP="00A2621E">
      <w:pPr>
        <w:rPr>
          <w:lang w:val="pt-BR"/>
        </w:rPr>
      </w:pPr>
      <w:r w:rsidRPr="00835308">
        <w:rPr>
          <w:lang w:val="pt-BR"/>
        </w:rPr>
        <w:t xml:space="preserve">Excelência em </w:t>
      </w:r>
      <w:r w:rsidR="009225B1" w:rsidRPr="00835308">
        <w:rPr>
          <w:lang w:val="pt-BR"/>
        </w:rPr>
        <w:t>atendimento - Cannella</w:t>
      </w:r>
      <w:r w:rsidR="0025692B" w:rsidRPr="00835308">
        <w:rPr>
          <w:lang w:val="pt-BR"/>
        </w:rPr>
        <w:t xml:space="preserve"> Retro 2015</w:t>
      </w:r>
    </w:p>
    <w:p w:rsidR="00E0639C" w:rsidRPr="00835308" w:rsidRDefault="00E0639C" w:rsidP="00A2621E">
      <w:pPr>
        <w:rPr>
          <w:lang w:val="pt-BR"/>
        </w:rPr>
      </w:pPr>
      <w:r w:rsidRPr="00835308">
        <w:rPr>
          <w:lang w:val="pt-BR"/>
        </w:rPr>
        <w:t xml:space="preserve">Curso de capacitação em agroindústria familiar </w:t>
      </w:r>
      <w:r w:rsidR="0070795F" w:rsidRPr="00835308">
        <w:rPr>
          <w:lang w:val="pt-BR"/>
        </w:rPr>
        <w:t xml:space="preserve">em produtos sem </w:t>
      </w:r>
      <w:r w:rsidR="009225B1" w:rsidRPr="00835308">
        <w:rPr>
          <w:lang w:val="pt-BR"/>
        </w:rPr>
        <w:t>glúten</w:t>
      </w:r>
      <w:r w:rsidR="0070795F" w:rsidRPr="00835308">
        <w:rPr>
          <w:lang w:val="pt-BR"/>
        </w:rPr>
        <w:t xml:space="preserve">- </w:t>
      </w:r>
      <w:r w:rsidR="002F0DD3" w:rsidRPr="00835308">
        <w:rPr>
          <w:lang w:val="pt-BR"/>
        </w:rPr>
        <w:t xml:space="preserve">EMATER </w:t>
      </w:r>
      <w:r w:rsidR="002C6435" w:rsidRPr="00835308">
        <w:rPr>
          <w:lang w:val="pt-BR"/>
        </w:rPr>
        <w:t>2015</w:t>
      </w:r>
    </w:p>
    <w:p w:rsidR="00332FD0" w:rsidRDefault="00332FD0" w:rsidP="00290BEC"/>
    <w:p w:rsidR="00290BEC" w:rsidRPr="00290BEC" w:rsidRDefault="00290BEC" w:rsidP="00290BEC"/>
    <w:sectPr w:rsidR="00290BEC" w:rsidRPr="00290BEC" w:rsidSect="00D8087F">
      <w:headerReference w:type="default" r:id="rId11"/>
      <w:footerReference w:type="default" r:id="rId12"/>
      <w:headerReference w:type="first" r:id="rId13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291" w:rsidRDefault="00963291">
      <w:pPr>
        <w:spacing w:after="0" w:line="240" w:lineRule="auto"/>
      </w:pPr>
      <w:r>
        <w:separator/>
      </w:r>
    </w:p>
  </w:endnote>
  <w:endnote w:type="continuationSeparator" w:id="0">
    <w:p w:rsidR="00963291" w:rsidRDefault="00963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altName w:val="Arial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1B50" w:rsidRDefault="00D8087F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53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291" w:rsidRDefault="00963291">
      <w:pPr>
        <w:spacing w:after="0" w:line="240" w:lineRule="auto"/>
      </w:pPr>
      <w:r>
        <w:separator/>
      </w:r>
    </w:p>
  </w:footnote>
  <w:footnote w:type="continuationSeparator" w:id="0">
    <w:p w:rsidR="00963291" w:rsidRDefault="00963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B50" w:rsidRDefault="00D8087F">
    <w:pPr>
      <w:pStyle w:val="Cabealho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group w14:anchorId="1756CEAC" id="Group 4" o:spid="_x0000_s1026" alt="Título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B50" w:rsidRDefault="00D8087F">
    <w:pPr>
      <w:pStyle w:val="Cabealho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tâ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tâ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group w14:anchorId="0D291FF7" id="Grupo 5" o:spid="_x0000_s1026" alt="Título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">
              <v:rect id="Retângulo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b3a2e [3215]" stroked="f" strokeweight="1pt"/>
              <v:rect id="Retângulo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D93"/>
    <w:rsid w:val="00002198"/>
    <w:rsid w:val="00041968"/>
    <w:rsid w:val="000D5170"/>
    <w:rsid w:val="002146DE"/>
    <w:rsid w:val="00241D2F"/>
    <w:rsid w:val="0025026A"/>
    <w:rsid w:val="002526E9"/>
    <w:rsid w:val="002531BB"/>
    <w:rsid w:val="0025692B"/>
    <w:rsid w:val="002607C0"/>
    <w:rsid w:val="00290BEC"/>
    <w:rsid w:val="00292DB0"/>
    <w:rsid w:val="002B3490"/>
    <w:rsid w:val="002C6435"/>
    <w:rsid w:val="002E231E"/>
    <w:rsid w:val="002F0DD3"/>
    <w:rsid w:val="00332FD0"/>
    <w:rsid w:val="0033340F"/>
    <w:rsid w:val="00351CF9"/>
    <w:rsid w:val="00382A23"/>
    <w:rsid w:val="003A3C2A"/>
    <w:rsid w:val="003E215E"/>
    <w:rsid w:val="00407BA8"/>
    <w:rsid w:val="00416DC4"/>
    <w:rsid w:val="00447647"/>
    <w:rsid w:val="00465AE0"/>
    <w:rsid w:val="00473142"/>
    <w:rsid w:val="004A06BA"/>
    <w:rsid w:val="004A0E1C"/>
    <w:rsid w:val="00592A99"/>
    <w:rsid w:val="005A2D93"/>
    <w:rsid w:val="005A6C97"/>
    <w:rsid w:val="00704BF5"/>
    <w:rsid w:val="0070795F"/>
    <w:rsid w:val="0071172A"/>
    <w:rsid w:val="007132B2"/>
    <w:rsid w:val="00747A78"/>
    <w:rsid w:val="00786794"/>
    <w:rsid w:val="007B7666"/>
    <w:rsid w:val="007C77EB"/>
    <w:rsid w:val="00835308"/>
    <w:rsid w:val="00851B50"/>
    <w:rsid w:val="008A4A34"/>
    <w:rsid w:val="008F7DC0"/>
    <w:rsid w:val="009225B1"/>
    <w:rsid w:val="009375AD"/>
    <w:rsid w:val="00963291"/>
    <w:rsid w:val="00971437"/>
    <w:rsid w:val="009E5771"/>
    <w:rsid w:val="009F1C6D"/>
    <w:rsid w:val="00A13FF0"/>
    <w:rsid w:val="00A16365"/>
    <w:rsid w:val="00A251FB"/>
    <w:rsid w:val="00A2621E"/>
    <w:rsid w:val="00A322DC"/>
    <w:rsid w:val="00A34B47"/>
    <w:rsid w:val="00A93EB5"/>
    <w:rsid w:val="00AB424A"/>
    <w:rsid w:val="00AE7729"/>
    <w:rsid w:val="00AF7554"/>
    <w:rsid w:val="00B07049"/>
    <w:rsid w:val="00B25EF2"/>
    <w:rsid w:val="00B806BB"/>
    <w:rsid w:val="00B822A3"/>
    <w:rsid w:val="00BD20E9"/>
    <w:rsid w:val="00BD7F3E"/>
    <w:rsid w:val="00C137AF"/>
    <w:rsid w:val="00CA1739"/>
    <w:rsid w:val="00CA22DF"/>
    <w:rsid w:val="00CA379B"/>
    <w:rsid w:val="00CA41A2"/>
    <w:rsid w:val="00D30C6A"/>
    <w:rsid w:val="00D8087F"/>
    <w:rsid w:val="00D9339A"/>
    <w:rsid w:val="00E0639C"/>
    <w:rsid w:val="00E30445"/>
    <w:rsid w:val="00E50A38"/>
    <w:rsid w:val="00E8561D"/>
    <w:rsid w:val="00E9105F"/>
    <w:rsid w:val="00ED2DB6"/>
    <w:rsid w:val="00F01BC6"/>
    <w:rsid w:val="00FB2668"/>
    <w:rsid w:val="00FC2538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en-US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RodapChar">
    <w:name w:val="Rodapé Char"/>
    <w:basedOn w:val="Fontepargpadro"/>
    <w:link w:val="Rodap"/>
    <w:uiPriority w:val="99"/>
    <w:rPr>
      <w:b/>
      <w:spacing w:val="21"/>
      <w:sz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aps/>
      <w:smallCaps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2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esdecontato">
    <w:name w:val="Informações de contato"/>
    <w:basedOn w:val="Normal"/>
    <w:uiPriority w:val="2"/>
    <w:qFormat/>
    <w:pPr>
      <w:spacing w:after="920"/>
      <w:contextualSpacing/>
    </w:p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B3A2E" w:themeColor="text2"/>
    </w:rPr>
  </w:style>
  <w:style w:type="character" w:styleId="nfaseIntensa">
    <w:name w:val="Intense Emphasis"/>
    <w:basedOn w:val="Fontepargpadro"/>
    <w:uiPriority w:val="21"/>
    <w:semiHidden/>
    <w:unhideWhenUsed/>
    <w:rPr>
      <w:b/>
      <w:i/>
      <w:iCs/>
      <w:color w:val="4B3A2E" w:themeColor="text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argrafoda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e">
    <w:name w:val="Nome"/>
    <w:basedOn w:val="Normal"/>
    <w:link w:val="No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eChar">
    <w:name w:val="Nome Char"/>
    <w:basedOn w:val="Fontepargpadro"/>
    <w:link w:val="Nome"/>
    <w:uiPriority w:val="1"/>
    <w:rPr>
      <w:b/>
      <w:caps/>
      <w:spacing w:val="21"/>
      <w:sz w:val="3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Fontepargpadro"/>
    <w:uiPriority w:val="99"/>
    <w:unhideWhenUsed/>
    <w:rsid w:val="002E231E"/>
    <w:rPr>
      <w:color w:val="3D859C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en-US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RodapChar">
    <w:name w:val="Rodapé Char"/>
    <w:basedOn w:val="Fontepargpadro"/>
    <w:link w:val="Rodap"/>
    <w:uiPriority w:val="99"/>
    <w:rPr>
      <w:b/>
      <w:spacing w:val="21"/>
      <w:sz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aps/>
      <w:smallCaps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2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esdecontato">
    <w:name w:val="Informações de contato"/>
    <w:basedOn w:val="Normal"/>
    <w:uiPriority w:val="2"/>
    <w:qFormat/>
    <w:pPr>
      <w:spacing w:after="920"/>
      <w:contextualSpacing/>
    </w:p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B3A2E" w:themeColor="text2"/>
    </w:rPr>
  </w:style>
  <w:style w:type="character" w:styleId="nfaseIntensa">
    <w:name w:val="Intense Emphasis"/>
    <w:basedOn w:val="Fontepargpadro"/>
    <w:uiPriority w:val="21"/>
    <w:semiHidden/>
    <w:unhideWhenUsed/>
    <w:rPr>
      <w:b/>
      <w:i/>
      <w:iCs/>
      <w:color w:val="4B3A2E" w:themeColor="text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argrafoda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e">
    <w:name w:val="Nome"/>
    <w:basedOn w:val="Normal"/>
    <w:link w:val="No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eChar">
    <w:name w:val="Nome Char"/>
    <w:basedOn w:val="Fontepargpadro"/>
    <w:link w:val="Nome"/>
    <w:uiPriority w:val="1"/>
    <w:rPr>
      <w:b/>
      <w:caps/>
      <w:spacing w:val="21"/>
      <w:sz w:val="3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Fontepargpadro"/>
    <w:uiPriority w:val="99"/>
    <w:unhideWhenUsed/>
    <w:rsid w:val="002E231E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leticiabauerjacobsen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Downloads\tf1000203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23720-7CAC-44F8-A601-9CC5280CA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tf10002038</Template>
  <TotalTime>28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BAUER Jacobsen</dc:creator>
  <cp:lastModifiedBy>Leticia Bauer</cp:lastModifiedBy>
  <cp:revision>6</cp:revision>
  <dcterms:created xsi:type="dcterms:W3CDTF">2015-11-09T14:03:00Z</dcterms:created>
  <dcterms:modified xsi:type="dcterms:W3CDTF">2015-12-21T21:39:00Z</dcterms:modified>
</cp:coreProperties>
</file>