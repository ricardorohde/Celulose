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906EEE" w:rsidRDefault="00921270" w:rsidP="00827878">
      <w:pPr>
        <w:jc w:val="center"/>
        <w:rPr>
          <w:rFonts w:ascii="Verdana" w:hAnsi="Verdana"/>
          <w:color w:val="000000"/>
          <w:sz w:val="40"/>
          <w:szCs w:val="40"/>
        </w:rPr>
      </w:pPr>
      <w:r>
        <w:rPr>
          <w:rFonts w:ascii="Verdana" w:hAnsi="Verdana"/>
          <w:color w:val="000000"/>
          <w:sz w:val="40"/>
          <w:szCs w:val="40"/>
        </w:rPr>
        <w:t>José Carlos Pereira Alegre</w:t>
      </w:r>
    </w:p>
    <w:p w:rsidR="001638B8" w:rsidRDefault="00B65067" w:rsidP="001638B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Brasileiro</w:t>
      </w:r>
      <w:r w:rsidR="001638B8" w:rsidRPr="00906EEE">
        <w:rPr>
          <w:rFonts w:ascii="Verdana" w:hAnsi="Verdana"/>
          <w:color w:val="000000"/>
        </w:rPr>
        <w:t>,</w:t>
      </w:r>
      <w:r w:rsidR="00921270">
        <w:rPr>
          <w:rFonts w:ascii="Verdana" w:hAnsi="Verdana"/>
          <w:color w:val="000000"/>
        </w:rPr>
        <w:t xml:space="preserve"> casado, 36</w:t>
      </w:r>
      <w:r w:rsidR="001638B8" w:rsidRPr="00906EEE">
        <w:rPr>
          <w:rFonts w:ascii="Verdana" w:hAnsi="Verdana"/>
          <w:color w:val="000000"/>
        </w:rPr>
        <w:t xml:space="preserve"> anos</w:t>
      </w:r>
      <w:r w:rsidR="001638B8" w:rsidRPr="00906EEE">
        <w:rPr>
          <w:rFonts w:ascii="Verdana" w:hAnsi="Verdana"/>
          <w:color w:val="000000"/>
        </w:rPr>
        <w:br/>
      </w:r>
      <w:r w:rsidR="00D81FC2" w:rsidRPr="00906EEE">
        <w:rPr>
          <w:rFonts w:ascii="Verdana" w:hAnsi="Verdana"/>
          <w:color w:val="000000"/>
        </w:rPr>
        <w:t>Endereço – Rua</w:t>
      </w:r>
      <w:r w:rsidR="004D5A67" w:rsidRPr="00906EEE">
        <w:rPr>
          <w:rFonts w:ascii="Verdana" w:hAnsi="Verdana"/>
          <w:color w:val="000000"/>
        </w:rPr>
        <w:t xml:space="preserve"> </w:t>
      </w:r>
      <w:r w:rsidR="00A11224">
        <w:rPr>
          <w:rFonts w:ascii="Verdana" w:hAnsi="Verdana"/>
          <w:color w:val="000000"/>
        </w:rPr>
        <w:t xml:space="preserve">Leopoldo </w:t>
      </w:r>
      <w:proofErr w:type="spellStart"/>
      <w:r w:rsidR="00A11224">
        <w:rPr>
          <w:rFonts w:ascii="Verdana" w:hAnsi="Verdana"/>
          <w:color w:val="000000"/>
        </w:rPr>
        <w:t>Scharlau</w:t>
      </w:r>
      <w:proofErr w:type="spellEnd"/>
      <w:r w:rsidR="00A11224">
        <w:rPr>
          <w:rFonts w:ascii="Verdana" w:hAnsi="Verdana"/>
          <w:color w:val="000000"/>
        </w:rPr>
        <w:t>, 876</w:t>
      </w:r>
      <w:r w:rsidR="004D5A67" w:rsidRPr="00906EEE">
        <w:rPr>
          <w:rFonts w:ascii="Verdana" w:hAnsi="Verdana"/>
          <w:color w:val="000000"/>
        </w:rPr>
        <w:t xml:space="preserve">, </w:t>
      </w:r>
      <w:r w:rsidR="00ED45FB">
        <w:rPr>
          <w:rFonts w:ascii="Verdana" w:hAnsi="Verdana"/>
          <w:color w:val="000000"/>
        </w:rPr>
        <w:t>N</w:t>
      </w:r>
      <w:r w:rsidR="00A11224">
        <w:rPr>
          <w:rFonts w:ascii="Verdana" w:hAnsi="Verdana"/>
          <w:color w:val="000000"/>
        </w:rPr>
        <w:t>ova Sapucaia</w:t>
      </w:r>
      <w:r w:rsidR="004D5A67" w:rsidRPr="00906EEE">
        <w:rPr>
          <w:rFonts w:ascii="Verdana" w:hAnsi="Verdana"/>
          <w:color w:val="000000"/>
        </w:rPr>
        <w:t>, Sapucaia do Sul</w:t>
      </w:r>
      <w:r w:rsidR="001638B8" w:rsidRPr="00906EEE">
        <w:rPr>
          <w:rFonts w:ascii="Verdana" w:hAnsi="Verdana"/>
          <w:color w:val="000000"/>
        </w:rPr>
        <w:br/>
      </w:r>
      <w:r w:rsidR="005B5FD3" w:rsidRPr="00906EEE">
        <w:rPr>
          <w:rFonts w:ascii="Verdana" w:hAnsi="Verdana"/>
          <w:color w:val="000000"/>
        </w:rPr>
        <w:t xml:space="preserve">Telefone: </w:t>
      </w:r>
      <w:r w:rsidR="00EF6BDC">
        <w:rPr>
          <w:rFonts w:ascii="Verdana" w:hAnsi="Verdana"/>
          <w:color w:val="000000"/>
        </w:rPr>
        <w:t xml:space="preserve">(51) </w:t>
      </w:r>
      <w:r w:rsidR="00921270">
        <w:rPr>
          <w:rFonts w:ascii="Verdana" w:hAnsi="Verdana"/>
          <w:color w:val="000000"/>
        </w:rPr>
        <w:t>92202606</w:t>
      </w:r>
      <w:r w:rsidR="00AC1A31">
        <w:rPr>
          <w:rFonts w:ascii="Verdana" w:hAnsi="Verdana"/>
          <w:color w:val="000000"/>
        </w:rPr>
        <w:t xml:space="preserve"> </w:t>
      </w:r>
      <w:r w:rsidR="00EF6BDC">
        <w:rPr>
          <w:rFonts w:ascii="Verdana" w:hAnsi="Verdana"/>
          <w:color w:val="000000"/>
        </w:rPr>
        <w:t>–</w:t>
      </w:r>
      <w:r w:rsidR="00AC1A31">
        <w:rPr>
          <w:rFonts w:ascii="Verdana" w:hAnsi="Verdana"/>
          <w:color w:val="000000"/>
        </w:rPr>
        <w:t xml:space="preserve"> </w:t>
      </w:r>
      <w:r w:rsidR="00EF6BDC">
        <w:rPr>
          <w:rFonts w:ascii="Verdana" w:hAnsi="Verdana"/>
          <w:color w:val="000000"/>
        </w:rPr>
        <w:t xml:space="preserve">(51) </w:t>
      </w:r>
      <w:r w:rsidR="00A11224">
        <w:rPr>
          <w:rFonts w:ascii="Verdana" w:hAnsi="Verdana"/>
          <w:color w:val="000000"/>
        </w:rPr>
        <w:t>34534713</w:t>
      </w:r>
      <w:r w:rsidR="001638B8" w:rsidRPr="00906EEE">
        <w:rPr>
          <w:rFonts w:ascii="Verdana" w:hAnsi="Verdana"/>
          <w:color w:val="000000"/>
        </w:rPr>
        <w:t xml:space="preserve"> </w:t>
      </w:r>
      <w:r w:rsidR="00EF6BDC">
        <w:rPr>
          <w:rFonts w:ascii="Verdana" w:hAnsi="Verdana"/>
          <w:color w:val="000000"/>
        </w:rPr>
        <w:t xml:space="preserve">/ </w:t>
      </w:r>
      <w:proofErr w:type="gramStart"/>
      <w:r w:rsidR="00EF6BDC">
        <w:rPr>
          <w:rFonts w:ascii="Verdana" w:hAnsi="Verdana"/>
          <w:color w:val="000000"/>
        </w:rPr>
        <w:t>jose.carlos2279@outolook.com</w:t>
      </w:r>
      <w:proofErr w:type="gramEnd"/>
    </w:p>
    <w:p w:rsidR="00921270" w:rsidRPr="00906EEE" w:rsidRDefault="00921270" w:rsidP="001638B8">
      <w:pPr>
        <w:rPr>
          <w:rFonts w:ascii="Verdana" w:hAnsi="Verdana"/>
          <w:color w:val="000000"/>
        </w:rPr>
      </w:pPr>
    </w:p>
    <w:p w:rsidR="00B30D63" w:rsidRPr="00906EEE" w:rsidRDefault="001638B8" w:rsidP="001638B8">
      <w:pPr>
        <w:pStyle w:val="Seo"/>
        <w:rPr>
          <w:rFonts w:ascii="Verdana" w:hAnsi="Verdana"/>
          <w:color w:val="000000"/>
        </w:rPr>
      </w:pPr>
      <w:r w:rsidRPr="00906EEE">
        <w:rPr>
          <w:rFonts w:ascii="Verdana" w:hAnsi="Verdana"/>
          <w:color w:val="000000"/>
        </w:rPr>
        <w:t>FORMAÇÃO</w:t>
      </w:r>
    </w:p>
    <w:p w:rsidR="001638B8" w:rsidRPr="00906EEE" w:rsidRDefault="00CA06FA" w:rsidP="001638B8">
      <w:pPr>
        <w:pStyle w:val="Seo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8" type="#_x0000_t32" style="position:absolute;margin-left:.3pt;margin-top:10.7pt;width:446.25pt;height:0;z-index:1;mso-position-horizontal-relative:margin" o:connectortype="straight" strokecolor="#b9bec7" strokeweight="1pt">
            <w10:wrap anchorx="margin"/>
          </v:shape>
        </w:pict>
      </w:r>
      <w:r w:rsidR="00B30D63" w:rsidRPr="00906EEE">
        <w:rPr>
          <w:rFonts w:ascii="Verdana" w:hAnsi="Verdana"/>
          <w:color w:val="000000"/>
        </w:rPr>
        <w:br/>
      </w:r>
    </w:p>
    <w:p w:rsidR="00005CDC" w:rsidRPr="00ED45FB" w:rsidRDefault="00921270" w:rsidP="0082787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Ensino Médio Completo</w:t>
      </w:r>
    </w:p>
    <w:p w:rsidR="00B30D63" w:rsidRPr="00906EEE" w:rsidRDefault="00B30D63" w:rsidP="00B30D63">
      <w:pPr>
        <w:pStyle w:val="Seo"/>
        <w:rPr>
          <w:rFonts w:ascii="Verdana" w:hAnsi="Verdana"/>
          <w:color w:val="000000"/>
        </w:rPr>
      </w:pPr>
      <w:r w:rsidRPr="00906EEE">
        <w:rPr>
          <w:rFonts w:ascii="Verdana" w:hAnsi="Verdana"/>
          <w:color w:val="000000"/>
        </w:rPr>
        <w:t>qualificações e atividades complementares</w:t>
      </w:r>
    </w:p>
    <w:p w:rsidR="00B30D63" w:rsidRPr="00906EEE" w:rsidRDefault="00CA06FA" w:rsidP="00B30D63">
      <w:pPr>
        <w:pStyle w:val="Seo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lang w:eastAsia="pt-BR"/>
        </w:rPr>
        <w:pict>
          <v:shape id="_x0000_s1190" type="#_x0000_t32" style="position:absolute;margin-left:.3pt;margin-top:10.7pt;width:446.25pt;height:0;z-index:2;mso-position-horizontal-relative:margin" o:connectortype="straight" strokecolor="#b9bec7" strokeweight="1pt">
            <w10:wrap anchorx="margin"/>
          </v:shape>
        </w:pict>
      </w:r>
      <w:r w:rsidR="00B30D63" w:rsidRPr="00906EEE">
        <w:rPr>
          <w:rFonts w:ascii="Verdana" w:hAnsi="Verdana"/>
          <w:color w:val="000000"/>
        </w:rPr>
        <w:br/>
      </w:r>
    </w:p>
    <w:p w:rsidR="00921270" w:rsidRPr="00921270" w:rsidRDefault="00921270" w:rsidP="0092127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Cursos: </w:t>
      </w:r>
      <w:r w:rsidRPr="00921270">
        <w:rPr>
          <w:rFonts w:ascii="Verdana" w:hAnsi="Verdana"/>
          <w:color w:val="000000"/>
        </w:rPr>
        <w:tab/>
        <w:t xml:space="preserve">Montador de máquinas e equipamentos / Serralheiro em aço / Mecânico – Refrigeração / Ar Condicionado </w:t>
      </w:r>
    </w:p>
    <w:p w:rsidR="009C3B99" w:rsidRDefault="00921270" w:rsidP="0092127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Escola: </w:t>
      </w:r>
      <w:r w:rsidRPr="00921270">
        <w:rPr>
          <w:rFonts w:ascii="Verdana" w:hAnsi="Verdana"/>
          <w:color w:val="000000"/>
        </w:rPr>
        <w:t>Centro de Formação Profissional SENAI “A J RENNER” – Canoas RS.</w:t>
      </w:r>
    </w:p>
    <w:p w:rsidR="00921270" w:rsidRDefault="00921270" w:rsidP="00921270">
      <w:pPr>
        <w:pStyle w:val="Se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EXPERIÊNCIA PROFISSIONAL</w:t>
      </w:r>
    </w:p>
    <w:p w:rsidR="00921270" w:rsidRDefault="00921270" w:rsidP="00921270">
      <w:pPr>
        <w:pStyle w:val="Seo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lang w:eastAsia="pt-BR"/>
        </w:rPr>
        <w:pict>
          <v:shape id="_x0000_s1191" type="#_x0000_t32" style="position:absolute;margin-left:.3pt;margin-top:10.7pt;width:446.25pt;height:0;z-index:3;mso-position-horizontal-relative:margin" o:connectortype="straight" strokecolor="#b9bec7" strokeweight="1pt">
            <w10:wrap anchorx="margin"/>
          </v:shape>
        </w:pict>
      </w:r>
      <w:r w:rsidRPr="00906EEE">
        <w:rPr>
          <w:rFonts w:ascii="Verdana" w:hAnsi="Verdana"/>
          <w:color w:val="000000"/>
        </w:rPr>
        <w:br/>
      </w:r>
    </w:p>
    <w:p w:rsidR="00921270" w:rsidRDefault="00921270" w:rsidP="00921270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Empresa: POLO FILMS</w:t>
      </w:r>
    </w:p>
    <w:p w:rsidR="00921270" w:rsidRDefault="00921270" w:rsidP="00921270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Cargo: Auxiliar de operação</w:t>
      </w:r>
    </w:p>
    <w:p w:rsidR="00921270" w:rsidRDefault="00EF6BDC" w:rsidP="00921270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Período:</w:t>
      </w:r>
      <w:r w:rsidR="00921270">
        <w:rPr>
          <w:rFonts w:ascii="Verdana" w:hAnsi="Verdana"/>
          <w:color w:val="auto"/>
        </w:rPr>
        <w:t xml:space="preserve"> 02 de julho de 2015 a 02 de setembro de 2015.</w:t>
      </w:r>
    </w:p>
    <w:p w:rsidR="00921270" w:rsidRDefault="00921270" w:rsidP="00921270">
      <w:pPr>
        <w:rPr>
          <w:rFonts w:ascii="Verdana" w:hAnsi="Verdana"/>
          <w:color w:val="auto"/>
        </w:rPr>
      </w:pPr>
    </w:p>
    <w:p w:rsidR="00921270" w:rsidRPr="00921270" w:rsidRDefault="00921270" w:rsidP="00921270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Empresa: DHB COMPONENTES AUTOMOTIVOS</w:t>
      </w:r>
    </w:p>
    <w:p w:rsidR="00921270" w:rsidRDefault="00921270" w:rsidP="00921270">
      <w:pPr>
        <w:rPr>
          <w:rFonts w:ascii="Verdana" w:hAnsi="Verdana"/>
          <w:color w:val="auto"/>
        </w:rPr>
      </w:pPr>
      <w:r w:rsidRPr="00921270">
        <w:rPr>
          <w:rFonts w:ascii="Verdana" w:hAnsi="Verdana"/>
          <w:color w:val="auto"/>
        </w:rPr>
        <w:t>Cargo: montador.</w:t>
      </w:r>
    </w:p>
    <w:p w:rsidR="00921270" w:rsidRDefault="00EF6BDC" w:rsidP="00921270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Período:</w:t>
      </w:r>
      <w:r w:rsidR="00921270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 xml:space="preserve">13 de dezembro de 2010 a 13 de março de </w:t>
      </w:r>
      <w:r w:rsidR="00921270" w:rsidRPr="00921270">
        <w:rPr>
          <w:rFonts w:ascii="Verdana" w:hAnsi="Verdana"/>
          <w:color w:val="auto"/>
        </w:rPr>
        <w:t>2015.</w:t>
      </w:r>
    </w:p>
    <w:p w:rsidR="00921270" w:rsidRDefault="00921270" w:rsidP="00921270">
      <w:pPr>
        <w:rPr>
          <w:rFonts w:ascii="Verdana" w:hAnsi="Verdana"/>
          <w:color w:val="auto"/>
        </w:rPr>
      </w:pPr>
    </w:p>
    <w:p w:rsidR="00921270" w:rsidRPr="00921270" w:rsidRDefault="00921270" w:rsidP="00921270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Empresa:</w:t>
      </w:r>
      <w:r w:rsidRPr="00921270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IKRO COMPONENTES AUTOMOTIVOS</w:t>
      </w:r>
    </w:p>
    <w:p w:rsidR="00921270" w:rsidRDefault="00921270" w:rsidP="00921270">
      <w:pPr>
        <w:rPr>
          <w:rFonts w:ascii="Verdana" w:hAnsi="Verdana"/>
          <w:color w:val="auto"/>
        </w:rPr>
      </w:pPr>
      <w:r w:rsidRPr="00921270">
        <w:rPr>
          <w:rFonts w:ascii="Verdana" w:hAnsi="Verdana"/>
          <w:color w:val="auto"/>
        </w:rPr>
        <w:t>Cargo: Iniciou como técnico montador eletrônico, em 01/06/06 passou a técnico montador líder (encarregado do setor).</w:t>
      </w:r>
    </w:p>
    <w:p w:rsidR="00921270" w:rsidRPr="00921270" w:rsidRDefault="00EF6BDC" w:rsidP="00921270">
      <w:pPr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Período: 02 de outubro de 2000 a 30 de junho de </w:t>
      </w:r>
      <w:r w:rsidR="00921270" w:rsidRPr="00921270">
        <w:rPr>
          <w:rFonts w:ascii="Verdana" w:hAnsi="Verdana"/>
          <w:color w:val="auto"/>
        </w:rPr>
        <w:t>2009.</w:t>
      </w:r>
    </w:p>
    <w:p w:rsidR="00921270" w:rsidRPr="00921270" w:rsidRDefault="00921270" w:rsidP="00921270">
      <w:pPr>
        <w:rPr>
          <w:rFonts w:ascii="Verdana" w:hAnsi="Verdana"/>
          <w:color w:val="auto"/>
        </w:rPr>
      </w:pPr>
    </w:p>
    <w:p w:rsidR="00921270" w:rsidRDefault="00921270" w:rsidP="00921270">
      <w:pPr>
        <w:rPr>
          <w:rFonts w:ascii="Verdana" w:hAnsi="Verdana"/>
          <w:color w:val="auto"/>
        </w:rPr>
      </w:pPr>
    </w:p>
    <w:p w:rsidR="00921270" w:rsidRPr="00921270" w:rsidRDefault="00921270" w:rsidP="00921270">
      <w:pPr>
        <w:rPr>
          <w:rFonts w:ascii="Verdana" w:hAnsi="Verdana"/>
          <w:color w:val="auto"/>
        </w:rPr>
      </w:pPr>
    </w:p>
    <w:sectPr w:rsidR="00921270" w:rsidRPr="00921270" w:rsidSect="009C3B99"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320" w:rsidRDefault="009B5320">
      <w:r>
        <w:separator/>
      </w:r>
    </w:p>
  </w:endnote>
  <w:endnote w:type="continuationSeparator" w:id="0">
    <w:p w:rsidR="009B5320" w:rsidRDefault="009B5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320" w:rsidRDefault="009B5320">
      <w:r>
        <w:separator/>
      </w:r>
    </w:p>
  </w:footnote>
  <w:footnote w:type="continuationSeparator" w:id="0">
    <w:p w:rsidR="009B5320" w:rsidRDefault="009B53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oNotTrackMoves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6146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39BD"/>
    <w:rsid w:val="00005CDC"/>
    <w:rsid w:val="0002401A"/>
    <w:rsid w:val="000B4CEC"/>
    <w:rsid w:val="000D6C68"/>
    <w:rsid w:val="001638B8"/>
    <w:rsid w:val="00163F2A"/>
    <w:rsid w:val="001C5DB2"/>
    <w:rsid w:val="002039BD"/>
    <w:rsid w:val="00246C71"/>
    <w:rsid w:val="002B326C"/>
    <w:rsid w:val="00356629"/>
    <w:rsid w:val="003E12BC"/>
    <w:rsid w:val="003E5716"/>
    <w:rsid w:val="004D5A67"/>
    <w:rsid w:val="004D6E85"/>
    <w:rsid w:val="004E2D12"/>
    <w:rsid w:val="00522E3A"/>
    <w:rsid w:val="00563060"/>
    <w:rsid w:val="005657D9"/>
    <w:rsid w:val="005B5FD3"/>
    <w:rsid w:val="005C576A"/>
    <w:rsid w:val="005E6BFC"/>
    <w:rsid w:val="006B59B2"/>
    <w:rsid w:val="00727492"/>
    <w:rsid w:val="00727E08"/>
    <w:rsid w:val="00741D6E"/>
    <w:rsid w:val="00771418"/>
    <w:rsid w:val="007C2482"/>
    <w:rsid w:val="007C5803"/>
    <w:rsid w:val="007D765B"/>
    <w:rsid w:val="007E4534"/>
    <w:rsid w:val="00827878"/>
    <w:rsid w:val="008D5F73"/>
    <w:rsid w:val="00905652"/>
    <w:rsid w:val="00906EEE"/>
    <w:rsid w:val="00921270"/>
    <w:rsid w:val="0096729B"/>
    <w:rsid w:val="00970D6B"/>
    <w:rsid w:val="009967CD"/>
    <w:rsid w:val="009B5320"/>
    <w:rsid w:val="009C3B99"/>
    <w:rsid w:val="009E1FDB"/>
    <w:rsid w:val="00A11224"/>
    <w:rsid w:val="00A17348"/>
    <w:rsid w:val="00A25CF8"/>
    <w:rsid w:val="00A30BF8"/>
    <w:rsid w:val="00A76DB5"/>
    <w:rsid w:val="00AC1A31"/>
    <w:rsid w:val="00AD3728"/>
    <w:rsid w:val="00B30D63"/>
    <w:rsid w:val="00B501EE"/>
    <w:rsid w:val="00B65067"/>
    <w:rsid w:val="00B83994"/>
    <w:rsid w:val="00BE67ED"/>
    <w:rsid w:val="00BE71DB"/>
    <w:rsid w:val="00C927BF"/>
    <w:rsid w:val="00CA06FA"/>
    <w:rsid w:val="00CA42AC"/>
    <w:rsid w:val="00CA67C1"/>
    <w:rsid w:val="00CC21DB"/>
    <w:rsid w:val="00D22208"/>
    <w:rsid w:val="00D71504"/>
    <w:rsid w:val="00D81FC2"/>
    <w:rsid w:val="00DD51A8"/>
    <w:rsid w:val="00ED45FB"/>
    <w:rsid w:val="00ED6F10"/>
    <w:rsid w:val="00EE5166"/>
    <w:rsid w:val="00EF6BDC"/>
    <w:rsid w:val="00F07163"/>
    <w:rsid w:val="00F26226"/>
    <w:rsid w:val="00F5288E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5" type="connector" idref="#_x0000_s1188"/>
        <o:r id="V:Rule6" type="connector" idref="#_x0000_s1190"/>
        <o:r id="V:Rule7" type="connector" idref="#_x0000_s1191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833EF4E-3CD3-4EE9-AB77-B8EBD1F60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20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</dc:creator>
  <cp:lastModifiedBy>Kamila</cp:lastModifiedBy>
  <cp:revision>3</cp:revision>
  <dcterms:created xsi:type="dcterms:W3CDTF">2015-07-04T14:43:00Z</dcterms:created>
  <dcterms:modified xsi:type="dcterms:W3CDTF">2015-09-07T16:05:00Z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