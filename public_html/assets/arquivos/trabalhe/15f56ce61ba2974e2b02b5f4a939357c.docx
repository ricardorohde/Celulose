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9CC" w:rsidRPr="00D16725" w:rsidRDefault="000B338D" w:rsidP="00D16725">
      <w:pPr>
        <w:pStyle w:val="Ttulo1"/>
        <w:rPr>
          <w:b w:val="0"/>
          <w:i/>
          <w:u w:val="single"/>
        </w:rPr>
      </w:pPr>
      <w:r>
        <w:rPr>
          <w:b w:val="0"/>
          <w:i/>
          <w:u w:val="single"/>
        </w:rPr>
        <w:t>João Gualberto Dos Santos Sá</w:t>
      </w:r>
    </w:p>
    <w:p w:rsidR="009F59CC" w:rsidRDefault="009F59CC"/>
    <w:p w:rsidR="000B338D" w:rsidRDefault="009F59CC" w:rsidP="009F59CC">
      <w:pPr>
        <w:pStyle w:val="SemEspaamento"/>
      </w:pPr>
      <w:r>
        <w:t>Endereço:</w:t>
      </w:r>
      <w:r w:rsidR="000B338D">
        <w:t xml:space="preserve"> Rua Rui Barbosa – Centro – Nº 142 – Santo Antônio de Pádua - Rj</w:t>
      </w:r>
      <w:r>
        <w:t xml:space="preserve"> </w:t>
      </w:r>
    </w:p>
    <w:p w:rsidR="009F59CC" w:rsidRDefault="000B338D" w:rsidP="009F59CC">
      <w:pPr>
        <w:pStyle w:val="SemEspaamento"/>
      </w:pPr>
      <w:r>
        <w:t>Tele</w:t>
      </w:r>
      <w:r w:rsidR="009F59CC">
        <w:t>fone:</w:t>
      </w:r>
      <w:r>
        <w:t xml:space="preserve"> (22)</w:t>
      </w:r>
      <w:r w:rsidR="009F59CC">
        <w:t xml:space="preserve"> </w:t>
      </w:r>
      <w:r>
        <w:t>3851-3689</w:t>
      </w:r>
      <w:r w:rsidR="009F59CC">
        <w:t xml:space="preserve"> </w:t>
      </w:r>
      <w:r>
        <w:t>(Recado)</w:t>
      </w:r>
    </w:p>
    <w:p w:rsidR="009F59CC" w:rsidRDefault="000B338D" w:rsidP="009F59CC">
      <w:pPr>
        <w:pStyle w:val="SemEspaamento"/>
      </w:pPr>
      <w:r>
        <w:t xml:space="preserve">                  (22) 98152-6906 (Tim)</w:t>
      </w:r>
    </w:p>
    <w:p w:rsidR="009F59CC" w:rsidRPr="009F59CC" w:rsidRDefault="000B338D" w:rsidP="009F59CC">
      <w:pPr>
        <w:pStyle w:val="SemEspaamento"/>
      </w:pPr>
      <w:r>
        <w:t xml:space="preserve">                  (22) 98114-8280 (Tim</w:t>
      </w:r>
      <w:r w:rsidR="009F59CC">
        <w:t>)</w:t>
      </w:r>
    </w:p>
    <w:p w:rsidR="009F59CC" w:rsidRDefault="009F59CC" w:rsidP="009F59CC">
      <w:pPr>
        <w:pStyle w:val="SemEspaamento"/>
      </w:pPr>
    </w:p>
    <w:p w:rsidR="009F59CC" w:rsidRPr="009F59CC" w:rsidRDefault="009F59CC" w:rsidP="009F59CC">
      <w:pPr>
        <w:pStyle w:val="Ttulo2"/>
      </w:pPr>
      <w:r w:rsidRPr="009F59CC">
        <w:t>Formação</w:t>
      </w:r>
    </w:p>
    <w:p w:rsidR="009F59CC" w:rsidRDefault="000B338D" w:rsidP="009F59CC">
      <w:pPr>
        <w:pStyle w:val="SemEspaamento"/>
      </w:pPr>
      <w:r>
        <w:t xml:space="preserve">Ensino Médio Completo </w:t>
      </w:r>
    </w:p>
    <w:p w:rsidR="000B338D" w:rsidRPr="009F59CC" w:rsidRDefault="000B338D" w:rsidP="009F59CC">
      <w:pPr>
        <w:pStyle w:val="SemEspaamento"/>
      </w:pPr>
      <w:r>
        <w:t>Técnica em Celulose e Papel</w:t>
      </w:r>
    </w:p>
    <w:p w:rsidR="008046FC" w:rsidRDefault="008046FC" w:rsidP="009F59CC">
      <w:pPr>
        <w:pStyle w:val="Ttulo2"/>
      </w:pPr>
    </w:p>
    <w:p w:rsidR="009F59CC" w:rsidRDefault="009F59CC" w:rsidP="009F59CC">
      <w:pPr>
        <w:pStyle w:val="Ttulo2"/>
      </w:pPr>
      <w:r>
        <w:t>Histórico Profissional</w:t>
      </w:r>
    </w:p>
    <w:p w:rsidR="009F59CC" w:rsidRDefault="009F59CC" w:rsidP="009F59CC">
      <w:pPr>
        <w:pStyle w:val="SemEspaamento"/>
      </w:pPr>
    </w:p>
    <w:p w:rsidR="000B338D" w:rsidRDefault="009F59CC" w:rsidP="009F59CC">
      <w:pPr>
        <w:pStyle w:val="SemEspaamento"/>
      </w:pPr>
      <w:r>
        <w:t xml:space="preserve">Empresa: </w:t>
      </w:r>
      <w:r w:rsidR="000B338D">
        <w:t>CIA. Suzano De Papel E Celulose</w:t>
      </w:r>
    </w:p>
    <w:p w:rsidR="009F59CC" w:rsidRDefault="009F59CC" w:rsidP="009F59CC">
      <w:pPr>
        <w:pStyle w:val="SemEspaamento"/>
      </w:pPr>
      <w:r>
        <w:t xml:space="preserve">Cargo: </w:t>
      </w:r>
      <w:r w:rsidR="000B338D">
        <w:t>Ajudante de Produção</w:t>
      </w:r>
    </w:p>
    <w:p w:rsidR="009F59CC" w:rsidRDefault="009F59CC">
      <w:r>
        <w:t>Período:</w:t>
      </w:r>
      <w:r w:rsidR="000B338D">
        <w:t xml:space="preserve"> </w:t>
      </w:r>
      <w:r w:rsidR="00852D73">
        <w:t>22/06/1967 a 10/07/1968</w:t>
      </w:r>
    </w:p>
    <w:p w:rsidR="009F59CC" w:rsidRDefault="009F59CC" w:rsidP="009F59CC">
      <w:pPr>
        <w:pStyle w:val="SemEspaamento"/>
      </w:pPr>
      <w:r>
        <w:t>Emp</w:t>
      </w:r>
      <w:r w:rsidR="00852D73">
        <w:t>resa: Companhia Itauna de Papel - CIPEL</w:t>
      </w:r>
    </w:p>
    <w:p w:rsidR="009F59CC" w:rsidRDefault="00852D73" w:rsidP="009F59CC">
      <w:pPr>
        <w:pStyle w:val="SemEspaamento"/>
      </w:pPr>
      <w:r>
        <w:t xml:space="preserve">Cargo: Entrada - Contramestre Saída - Gerente de Produção </w:t>
      </w:r>
    </w:p>
    <w:p w:rsidR="009F59CC" w:rsidRDefault="00852D73" w:rsidP="009F59CC">
      <w:pPr>
        <w:pStyle w:val="SemEspaamento"/>
      </w:pPr>
      <w:r>
        <w:t>Período: 01/08/1968</w:t>
      </w:r>
      <w:r w:rsidR="009F59CC">
        <w:t xml:space="preserve"> </w:t>
      </w:r>
      <w:r>
        <w:t>a</w:t>
      </w:r>
      <w:r w:rsidR="009F59CC">
        <w:t xml:space="preserve"> </w:t>
      </w:r>
      <w:r>
        <w:t>10/08/1976</w:t>
      </w:r>
    </w:p>
    <w:p w:rsidR="009F59CC" w:rsidRDefault="009F59CC" w:rsidP="009F59CC">
      <w:pPr>
        <w:pStyle w:val="SemEspaamento"/>
      </w:pPr>
    </w:p>
    <w:p w:rsidR="009F59CC" w:rsidRDefault="009F59CC" w:rsidP="009F59CC">
      <w:pPr>
        <w:pStyle w:val="SemEspaamento"/>
      </w:pPr>
      <w:r>
        <w:t xml:space="preserve">Empresa: </w:t>
      </w:r>
      <w:r w:rsidR="00852D73">
        <w:t xml:space="preserve">IKEMORI S/A . IND. E COM. DE MÁQUINAS </w:t>
      </w:r>
    </w:p>
    <w:p w:rsidR="009F59CC" w:rsidRDefault="00852D73" w:rsidP="009F59CC">
      <w:pPr>
        <w:pStyle w:val="SemEspaamento"/>
      </w:pPr>
      <w:r>
        <w:t xml:space="preserve">Cargo: Técnico Em Papel </w:t>
      </w:r>
    </w:p>
    <w:p w:rsidR="009F59CC" w:rsidRDefault="00E1720D" w:rsidP="009F59CC">
      <w:pPr>
        <w:pStyle w:val="SemEspaamento"/>
      </w:pPr>
      <w:r>
        <w:t>Período: 27/09/1976</w:t>
      </w:r>
      <w:r w:rsidR="009F59CC">
        <w:t xml:space="preserve"> </w:t>
      </w:r>
      <w:r w:rsidR="00852D73">
        <w:t>a</w:t>
      </w:r>
      <w:r>
        <w:t xml:space="preserve"> 03/01/1979</w:t>
      </w:r>
    </w:p>
    <w:p w:rsidR="00E1720D" w:rsidRDefault="00E1720D" w:rsidP="009F59CC">
      <w:pPr>
        <w:pStyle w:val="SemEspaamento"/>
      </w:pPr>
    </w:p>
    <w:p w:rsidR="00E1720D" w:rsidRDefault="00E1720D" w:rsidP="00E1720D">
      <w:pPr>
        <w:pStyle w:val="SemEspaamento"/>
      </w:pPr>
      <w:r>
        <w:t xml:space="preserve">Empresa: </w:t>
      </w:r>
      <w:r w:rsidR="00DD1DAE">
        <w:t>Indú</w:t>
      </w:r>
      <w:r>
        <w:t xml:space="preserve">stria Novacki Ltda  </w:t>
      </w:r>
    </w:p>
    <w:p w:rsidR="00E1720D" w:rsidRDefault="00E1720D" w:rsidP="00E1720D">
      <w:pPr>
        <w:pStyle w:val="SemEspaamento"/>
      </w:pPr>
      <w:r>
        <w:t xml:space="preserve">Cargo: Técnico Em Papel </w:t>
      </w:r>
    </w:p>
    <w:p w:rsidR="00E1720D" w:rsidRDefault="00E1720D" w:rsidP="00E1720D">
      <w:pPr>
        <w:pStyle w:val="SemEspaamento"/>
      </w:pPr>
      <w:r>
        <w:t xml:space="preserve">Período: </w:t>
      </w:r>
      <w:r>
        <w:t>04/01/1979 a 01/12/1983</w:t>
      </w:r>
    </w:p>
    <w:p w:rsidR="00E1720D" w:rsidRDefault="00E1720D" w:rsidP="009F59CC">
      <w:pPr>
        <w:pStyle w:val="SemEspaamento"/>
      </w:pPr>
    </w:p>
    <w:p w:rsidR="00E1720D" w:rsidRDefault="00E1720D" w:rsidP="00E1720D">
      <w:pPr>
        <w:pStyle w:val="SemEspaamento"/>
      </w:pPr>
      <w:r>
        <w:t xml:space="preserve">Empresa: </w:t>
      </w:r>
      <w:r w:rsidR="002B740D">
        <w:t>CIBRAP. CIA.  BRASILEIRA DE PAPÉ</w:t>
      </w:r>
      <w:r>
        <w:t>IS</w:t>
      </w:r>
    </w:p>
    <w:p w:rsidR="00E1720D" w:rsidRDefault="00E1720D" w:rsidP="00E1720D">
      <w:pPr>
        <w:pStyle w:val="SemEspaamento"/>
      </w:pPr>
      <w:r>
        <w:t>Cargo: Gerente de Produções</w:t>
      </w:r>
    </w:p>
    <w:p w:rsidR="00E1720D" w:rsidRDefault="00E1720D" w:rsidP="00E1720D">
      <w:pPr>
        <w:pStyle w:val="SemEspaamento"/>
      </w:pPr>
      <w:r>
        <w:t>Período: 03/01/1984</w:t>
      </w:r>
      <w:r>
        <w:t xml:space="preserve"> a</w:t>
      </w:r>
      <w:r>
        <w:t xml:space="preserve"> 06/01/19686</w:t>
      </w:r>
    </w:p>
    <w:p w:rsidR="00E1720D" w:rsidRDefault="00E1720D" w:rsidP="009F59CC">
      <w:pPr>
        <w:pStyle w:val="SemEspaamento"/>
      </w:pPr>
    </w:p>
    <w:p w:rsidR="00E1720D" w:rsidRDefault="00E1720D" w:rsidP="00E1720D">
      <w:pPr>
        <w:pStyle w:val="SemEspaamento"/>
      </w:pPr>
      <w:r>
        <w:t xml:space="preserve">Empresa: </w:t>
      </w:r>
      <w:r>
        <w:t>BOESE &amp; CIA. Ltda</w:t>
      </w:r>
      <w:r>
        <w:t xml:space="preserve"> </w:t>
      </w:r>
    </w:p>
    <w:p w:rsidR="00E1720D" w:rsidRDefault="00E1720D" w:rsidP="00E1720D">
      <w:pPr>
        <w:pStyle w:val="SemEspaamento"/>
      </w:pPr>
      <w:r>
        <w:t xml:space="preserve">Cargo: </w:t>
      </w:r>
      <w:r>
        <w:t>Gerente de Produção de Papel</w:t>
      </w:r>
    </w:p>
    <w:p w:rsidR="00E1720D" w:rsidRDefault="00021B96" w:rsidP="00E1720D">
      <w:pPr>
        <w:pStyle w:val="SemEspaamento"/>
      </w:pPr>
      <w:r>
        <w:t>Período: 01/02/1986</w:t>
      </w:r>
      <w:r w:rsidR="00E1720D">
        <w:t xml:space="preserve"> a</w:t>
      </w:r>
      <w:r>
        <w:t xml:space="preserve"> 31/05/1986</w:t>
      </w:r>
      <w:r w:rsidR="00E1720D">
        <w:t xml:space="preserve"> </w:t>
      </w:r>
    </w:p>
    <w:p w:rsidR="00E1720D" w:rsidRDefault="00E1720D" w:rsidP="009F59CC">
      <w:pPr>
        <w:pStyle w:val="SemEspaamento"/>
      </w:pPr>
    </w:p>
    <w:p w:rsidR="00E1720D" w:rsidRDefault="00E1720D" w:rsidP="00E1720D">
      <w:pPr>
        <w:pStyle w:val="SemEspaamento"/>
      </w:pPr>
      <w:r>
        <w:t xml:space="preserve">Empresa: </w:t>
      </w:r>
      <w:r w:rsidR="00021B96">
        <w:t>TRIBRAPEL –</w:t>
      </w:r>
      <w:r w:rsidR="00DD1DAE">
        <w:t xml:space="preserve"> Indú</w:t>
      </w:r>
      <w:r w:rsidR="00021B96">
        <w:t>stria e Comércio de Papel Ltda.</w:t>
      </w:r>
    </w:p>
    <w:p w:rsidR="00E1720D" w:rsidRDefault="00E1720D" w:rsidP="00E1720D">
      <w:pPr>
        <w:pStyle w:val="SemEspaamento"/>
      </w:pPr>
      <w:r>
        <w:t xml:space="preserve">Cargo: </w:t>
      </w:r>
      <w:r w:rsidR="00021B96" w:rsidRPr="00021B96">
        <w:t>Gerente de Produção</w:t>
      </w:r>
      <w:r>
        <w:t xml:space="preserve"> </w:t>
      </w:r>
    </w:p>
    <w:p w:rsidR="00E1720D" w:rsidRDefault="00021B96" w:rsidP="00E1720D">
      <w:pPr>
        <w:pStyle w:val="SemEspaamento"/>
      </w:pPr>
      <w:r>
        <w:t>Período: 01/05/1986</w:t>
      </w:r>
      <w:r w:rsidR="00E1720D">
        <w:t xml:space="preserve"> a</w:t>
      </w:r>
      <w:r>
        <w:t xml:space="preserve"> 16/08/1986</w:t>
      </w:r>
    </w:p>
    <w:p w:rsidR="00021B96" w:rsidRDefault="00021B96" w:rsidP="00E1720D">
      <w:pPr>
        <w:pStyle w:val="SemEspaamento"/>
      </w:pPr>
    </w:p>
    <w:p w:rsidR="00021B96" w:rsidRDefault="00021B96" w:rsidP="00021B96">
      <w:pPr>
        <w:pStyle w:val="SemEspaamento"/>
      </w:pPr>
      <w:r>
        <w:t xml:space="preserve">Empresa: </w:t>
      </w:r>
      <w:r>
        <w:t>SEFRAM Ind. Bras. Emb.</w:t>
      </w:r>
      <w:r>
        <w:t xml:space="preserve"> Ltda.</w:t>
      </w:r>
    </w:p>
    <w:p w:rsidR="00021B96" w:rsidRDefault="00021B96" w:rsidP="00021B96">
      <w:pPr>
        <w:pStyle w:val="SemEspaamento"/>
      </w:pPr>
      <w:r>
        <w:t xml:space="preserve">Cargo: </w:t>
      </w:r>
      <w:r w:rsidRPr="00021B96">
        <w:t>Gerente de Produção</w:t>
      </w:r>
      <w:r>
        <w:t xml:space="preserve"> </w:t>
      </w:r>
    </w:p>
    <w:p w:rsidR="00021B96" w:rsidRDefault="00021B96" w:rsidP="00021B96">
      <w:pPr>
        <w:pStyle w:val="SemEspaamento"/>
      </w:pPr>
      <w:r>
        <w:t>Período: 20/08</w:t>
      </w:r>
      <w:r>
        <w:t>/1986 a</w:t>
      </w:r>
      <w:r>
        <w:t xml:space="preserve"> 13/10/1987</w:t>
      </w:r>
    </w:p>
    <w:p w:rsidR="00021B96" w:rsidRDefault="00021B96" w:rsidP="00E1720D">
      <w:pPr>
        <w:pStyle w:val="SemEspaamento"/>
      </w:pPr>
      <w:r>
        <w:t xml:space="preserve">  </w:t>
      </w:r>
    </w:p>
    <w:p w:rsidR="00021B96" w:rsidRDefault="00021B96" w:rsidP="00021B96">
      <w:pPr>
        <w:pStyle w:val="SemEspaamento"/>
      </w:pPr>
      <w:r>
        <w:t xml:space="preserve">Empresa: </w:t>
      </w:r>
      <w:r w:rsidR="00B572C6">
        <w:t>Indústria de Papel e Papelão São Roberto S/A</w:t>
      </w:r>
    </w:p>
    <w:p w:rsidR="00B572C6" w:rsidRDefault="00021B96" w:rsidP="00021B96">
      <w:pPr>
        <w:pStyle w:val="SemEspaamento"/>
      </w:pPr>
      <w:r>
        <w:t xml:space="preserve">Cargo: </w:t>
      </w:r>
      <w:r w:rsidR="00B572C6">
        <w:t>Chefe</w:t>
      </w:r>
      <w:r w:rsidRPr="00021B96">
        <w:t xml:space="preserve"> Produção</w:t>
      </w:r>
      <w:r>
        <w:t xml:space="preserve"> </w:t>
      </w:r>
      <w:r w:rsidR="00B572C6">
        <w:t>de Papel</w:t>
      </w:r>
    </w:p>
    <w:p w:rsidR="00021B96" w:rsidRDefault="00B572C6" w:rsidP="00021B96">
      <w:pPr>
        <w:pStyle w:val="SemEspaamento"/>
      </w:pPr>
      <w:r>
        <w:t>Período: 13/10/1987</w:t>
      </w:r>
      <w:r w:rsidR="00021B96">
        <w:t xml:space="preserve"> a</w:t>
      </w:r>
      <w:r>
        <w:t xml:space="preserve"> 10/07/1989</w:t>
      </w:r>
    </w:p>
    <w:p w:rsidR="008046FC" w:rsidRDefault="008046FC" w:rsidP="00B572C6">
      <w:pPr>
        <w:pStyle w:val="SemEspaamento"/>
      </w:pPr>
    </w:p>
    <w:p w:rsidR="008046FC" w:rsidRDefault="008046FC" w:rsidP="00B572C6">
      <w:pPr>
        <w:pStyle w:val="SemEspaamento"/>
      </w:pPr>
    </w:p>
    <w:p w:rsidR="00B572C6" w:rsidRDefault="00B572C6" w:rsidP="00B572C6">
      <w:pPr>
        <w:pStyle w:val="SemEspaamento"/>
      </w:pPr>
      <w:r>
        <w:t xml:space="preserve">Empresa: </w:t>
      </w:r>
      <w:r>
        <w:t>Ind. Com. e Cultura de Madeiras Sguário S/A</w:t>
      </w:r>
    </w:p>
    <w:p w:rsidR="00B572C6" w:rsidRDefault="00B572C6" w:rsidP="00B572C6">
      <w:pPr>
        <w:pStyle w:val="SemEspaamento"/>
      </w:pPr>
      <w:r>
        <w:t xml:space="preserve">Cargo: </w:t>
      </w:r>
      <w:r>
        <w:t>Gerente de Divisas de Fabricação (de Papel)</w:t>
      </w:r>
      <w:r>
        <w:t xml:space="preserve"> </w:t>
      </w:r>
    </w:p>
    <w:p w:rsidR="00B572C6" w:rsidRDefault="00B572C6" w:rsidP="00B572C6">
      <w:pPr>
        <w:pStyle w:val="SemEspaamento"/>
      </w:pPr>
      <w:r>
        <w:t>Período: 17/07/1989</w:t>
      </w:r>
      <w:r>
        <w:t xml:space="preserve"> a</w:t>
      </w:r>
      <w:r>
        <w:t xml:space="preserve"> 03/01/1991</w:t>
      </w:r>
    </w:p>
    <w:p w:rsidR="00021B96" w:rsidRDefault="00021B96" w:rsidP="00E1720D">
      <w:pPr>
        <w:pStyle w:val="SemEspaamento"/>
      </w:pPr>
    </w:p>
    <w:p w:rsidR="00B572C6" w:rsidRDefault="00B572C6" w:rsidP="00B572C6">
      <w:pPr>
        <w:pStyle w:val="SemEspaamento"/>
      </w:pPr>
      <w:r>
        <w:t>Empresa:</w:t>
      </w:r>
      <w:r>
        <w:t xml:space="preserve"> CIBRAPEL S/A –</w:t>
      </w:r>
      <w:r w:rsidR="00DD1DAE">
        <w:t xml:space="preserve"> Indú</w:t>
      </w:r>
      <w:r>
        <w:t xml:space="preserve">stria </w:t>
      </w:r>
      <w:r w:rsidR="00DD1DAE">
        <w:t>de Papel e Embalagens</w:t>
      </w:r>
    </w:p>
    <w:p w:rsidR="00B572C6" w:rsidRDefault="00B572C6" w:rsidP="00B572C6">
      <w:pPr>
        <w:pStyle w:val="SemEspaamento"/>
      </w:pPr>
      <w:r>
        <w:t xml:space="preserve">Cargo: </w:t>
      </w:r>
      <w:r w:rsidRPr="00021B96">
        <w:t>Gerente de Produção</w:t>
      </w:r>
      <w:r>
        <w:t xml:space="preserve"> </w:t>
      </w:r>
    </w:p>
    <w:p w:rsidR="00B572C6" w:rsidRDefault="00DD1DAE" w:rsidP="00B572C6">
      <w:pPr>
        <w:pStyle w:val="SemEspaamento"/>
      </w:pPr>
      <w:r>
        <w:t>Período: 02/01/1991</w:t>
      </w:r>
      <w:r w:rsidR="00B572C6">
        <w:t xml:space="preserve"> a</w:t>
      </w:r>
      <w:r>
        <w:t xml:space="preserve"> 21/10/1993</w:t>
      </w:r>
    </w:p>
    <w:p w:rsidR="00B572C6" w:rsidRDefault="00B572C6" w:rsidP="00E1720D">
      <w:pPr>
        <w:pStyle w:val="SemEspaamento"/>
      </w:pPr>
    </w:p>
    <w:p w:rsidR="00B572C6" w:rsidRDefault="00B572C6" w:rsidP="00B572C6">
      <w:pPr>
        <w:pStyle w:val="SemEspaamento"/>
      </w:pPr>
      <w:r>
        <w:t xml:space="preserve">Empresa: </w:t>
      </w:r>
      <w:r w:rsidR="00DD1DAE">
        <w:t>SEFRAM – Ind. Bras. De Bem. Ldta</w:t>
      </w:r>
    </w:p>
    <w:p w:rsidR="00B572C6" w:rsidRDefault="00B572C6" w:rsidP="00B572C6">
      <w:pPr>
        <w:pStyle w:val="SemEspaamento"/>
      </w:pPr>
      <w:r>
        <w:t xml:space="preserve">Cargo: </w:t>
      </w:r>
      <w:r w:rsidR="00DD1DAE">
        <w:t xml:space="preserve">Gerente Industrial </w:t>
      </w:r>
    </w:p>
    <w:p w:rsidR="00B572C6" w:rsidRDefault="00B572C6" w:rsidP="00B572C6">
      <w:pPr>
        <w:pStyle w:val="SemEspaamento"/>
      </w:pPr>
      <w:r>
        <w:t xml:space="preserve">Período: </w:t>
      </w:r>
      <w:r w:rsidR="00DD1DAE">
        <w:t>02/02/1995 a 25/05/1995</w:t>
      </w:r>
    </w:p>
    <w:p w:rsidR="00B572C6" w:rsidRDefault="00B572C6" w:rsidP="00E1720D">
      <w:pPr>
        <w:pStyle w:val="SemEspaamento"/>
      </w:pPr>
    </w:p>
    <w:p w:rsidR="00B572C6" w:rsidRDefault="00B572C6" w:rsidP="00B572C6">
      <w:pPr>
        <w:pStyle w:val="SemEspaamento"/>
      </w:pPr>
      <w:r>
        <w:t xml:space="preserve">Empresa: </w:t>
      </w:r>
      <w:r w:rsidR="00DD1DAE">
        <w:t>BENAION Indústria de Papel e Celulose S/A.</w:t>
      </w:r>
    </w:p>
    <w:p w:rsidR="00B572C6" w:rsidRDefault="00B572C6" w:rsidP="00B572C6">
      <w:pPr>
        <w:pStyle w:val="SemEspaamento"/>
      </w:pPr>
      <w:r>
        <w:t xml:space="preserve">Cargo: </w:t>
      </w:r>
      <w:r w:rsidR="00DD1DAE">
        <w:t>Chefe</w:t>
      </w:r>
      <w:r w:rsidRPr="00021B96">
        <w:t xml:space="preserve"> de Produção</w:t>
      </w:r>
      <w:r>
        <w:t xml:space="preserve"> </w:t>
      </w:r>
    </w:p>
    <w:p w:rsidR="00B572C6" w:rsidRDefault="00B572C6" w:rsidP="00B572C6">
      <w:pPr>
        <w:pStyle w:val="SemEspaamento"/>
      </w:pPr>
      <w:r>
        <w:t>Período: 01/05/1986 a 16/08/1986</w:t>
      </w:r>
    </w:p>
    <w:p w:rsidR="00B572C6" w:rsidRDefault="00B572C6" w:rsidP="00E1720D">
      <w:pPr>
        <w:pStyle w:val="SemEspaamento"/>
      </w:pPr>
    </w:p>
    <w:p w:rsidR="00B572C6" w:rsidRDefault="00B572C6" w:rsidP="00B572C6">
      <w:pPr>
        <w:pStyle w:val="SemEspaamento"/>
      </w:pPr>
      <w:r>
        <w:t xml:space="preserve">Empresa: </w:t>
      </w:r>
      <w:r w:rsidR="00DD1DAE">
        <w:t xml:space="preserve">Indústria de Papel SOVEL da Amazônia Ltda. </w:t>
      </w:r>
    </w:p>
    <w:p w:rsidR="00B572C6" w:rsidRDefault="00B572C6" w:rsidP="00B572C6">
      <w:pPr>
        <w:pStyle w:val="SemEspaamento"/>
      </w:pPr>
      <w:r>
        <w:t xml:space="preserve">Cargo: </w:t>
      </w:r>
      <w:r w:rsidRPr="00021B96">
        <w:t xml:space="preserve">Gerente </w:t>
      </w:r>
      <w:r w:rsidR="00DD1DAE">
        <w:t>Industrial</w:t>
      </w:r>
      <w:r>
        <w:t xml:space="preserve"> </w:t>
      </w:r>
    </w:p>
    <w:p w:rsidR="00B572C6" w:rsidRDefault="00DD1DAE" w:rsidP="00B572C6">
      <w:pPr>
        <w:pStyle w:val="SemEspaamento"/>
      </w:pPr>
      <w:r>
        <w:t>Período: 01/06/1999</w:t>
      </w:r>
      <w:r w:rsidR="00B572C6">
        <w:t xml:space="preserve"> a</w:t>
      </w:r>
      <w:r>
        <w:t xml:space="preserve"> 20/02/2003</w:t>
      </w:r>
    </w:p>
    <w:p w:rsidR="00B572C6" w:rsidRDefault="00B572C6" w:rsidP="00E1720D">
      <w:pPr>
        <w:pStyle w:val="SemEspaamento"/>
      </w:pPr>
    </w:p>
    <w:p w:rsidR="00B572C6" w:rsidRDefault="00B572C6" w:rsidP="00B572C6">
      <w:pPr>
        <w:pStyle w:val="SemEspaamento"/>
      </w:pPr>
      <w:r>
        <w:t xml:space="preserve">Empresa: </w:t>
      </w:r>
      <w:r w:rsidR="00DD1DAE">
        <w:t>Fabrica de Papel da Bahia S/A</w:t>
      </w:r>
    </w:p>
    <w:p w:rsidR="00B572C6" w:rsidRDefault="00B572C6" w:rsidP="00B572C6">
      <w:pPr>
        <w:pStyle w:val="SemEspaamento"/>
      </w:pPr>
      <w:r>
        <w:t xml:space="preserve">Cargo: </w:t>
      </w:r>
      <w:r w:rsidR="00DD1DAE">
        <w:t>Gerente Industrial</w:t>
      </w:r>
      <w:r>
        <w:t xml:space="preserve"> </w:t>
      </w:r>
    </w:p>
    <w:p w:rsidR="00B572C6" w:rsidRDefault="00DD1DAE" w:rsidP="00B572C6">
      <w:pPr>
        <w:pStyle w:val="SemEspaamento"/>
      </w:pPr>
      <w:r>
        <w:t>Período: 06/03/2003</w:t>
      </w:r>
      <w:r w:rsidR="00B572C6">
        <w:t xml:space="preserve"> a </w:t>
      </w:r>
      <w:r>
        <w:t>13/06/2005</w:t>
      </w:r>
    </w:p>
    <w:p w:rsidR="00B572C6" w:rsidRDefault="00B572C6" w:rsidP="00E1720D">
      <w:pPr>
        <w:pStyle w:val="SemEspaamento"/>
      </w:pPr>
    </w:p>
    <w:p w:rsidR="00B572C6" w:rsidRDefault="00B572C6" w:rsidP="00B572C6">
      <w:pPr>
        <w:pStyle w:val="SemEspaamento"/>
      </w:pPr>
      <w:r>
        <w:t xml:space="preserve">Empresa: </w:t>
      </w:r>
      <w:r w:rsidR="00DD1DAE">
        <w:t xml:space="preserve">ONDUNORTE – CIA </w:t>
      </w:r>
      <w:r w:rsidR="002B740D">
        <w:t>de Papé</w:t>
      </w:r>
      <w:r w:rsidR="00DD1DAE">
        <w:t xml:space="preserve">is e Papelão Ondulado Norte </w:t>
      </w:r>
    </w:p>
    <w:p w:rsidR="00B572C6" w:rsidRDefault="00B572C6" w:rsidP="00B572C6">
      <w:pPr>
        <w:pStyle w:val="SemEspaamento"/>
      </w:pPr>
      <w:r>
        <w:t xml:space="preserve">Cargo: </w:t>
      </w:r>
      <w:r w:rsidRPr="00021B96">
        <w:t>Gerente de Produção</w:t>
      </w:r>
      <w:r>
        <w:t xml:space="preserve"> </w:t>
      </w:r>
      <w:r w:rsidR="002B740D">
        <w:t>Jr.</w:t>
      </w:r>
    </w:p>
    <w:p w:rsidR="00B572C6" w:rsidRDefault="002B740D" w:rsidP="00B572C6">
      <w:pPr>
        <w:pStyle w:val="SemEspaamento"/>
      </w:pPr>
      <w:r>
        <w:t>Período: 02/01/2007</w:t>
      </w:r>
      <w:r w:rsidR="00B572C6">
        <w:t xml:space="preserve"> a</w:t>
      </w:r>
      <w:r>
        <w:t xml:space="preserve"> 25/09/2009</w:t>
      </w:r>
    </w:p>
    <w:p w:rsidR="00B572C6" w:rsidRDefault="00B572C6" w:rsidP="00E1720D">
      <w:pPr>
        <w:pStyle w:val="SemEspaamento"/>
      </w:pPr>
    </w:p>
    <w:p w:rsidR="00B572C6" w:rsidRDefault="00B572C6" w:rsidP="00B572C6">
      <w:pPr>
        <w:pStyle w:val="SemEspaamento"/>
      </w:pPr>
      <w:r>
        <w:t>Empresa:</w:t>
      </w:r>
      <w:r w:rsidR="002B740D">
        <w:t xml:space="preserve"> IMPEL de Pádua Indústria de Papéis Ltda</w:t>
      </w:r>
    </w:p>
    <w:p w:rsidR="00B572C6" w:rsidRDefault="00B572C6" w:rsidP="00B572C6">
      <w:pPr>
        <w:pStyle w:val="SemEspaamento"/>
      </w:pPr>
      <w:r>
        <w:t xml:space="preserve">Cargo: </w:t>
      </w:r>
      <w:r w:rsidRPr="00021B96">
        <w:t>Gerente de Produção</w:t>
      </w:r>
      <w:r>
        <w:t xml:space="preserve"> </w:t>
      </w:r>
    </w:p>
    <w:p w:rsidR="00B572C6" w:rsidRDefault="002B740D" w:rsidP="00B572C6">
      <w:pPr>
        <w:pStyle w:val="SemEspaamento"/>
      </w:pPr>
      <w:r>
        <w:t>Período: 04/08/2010</w:t>
      </w:r>
      <w:r w:rsidR="00B572C6">
        <w:t xml:space="preserve"> a</w:t>
      </w:r>
      <w:r>
        <w:t xml:space="preserve"> 12/11/2013</w:t>
      </w:r>
    </w:p>
    <w:p w:rsidR="008046FC" w:rsidRDefault="008046FC" w:rsidP="009F59CC">
      <w:pPr>
        <w:pStyle w:val="Ttulo2"/>
      </w:pPr>
    </w:p>
    <w:p w:rsidR="009F59CC" w:rsidRDefault="009F59CC" w:rsidP="009F59CC">
      <w:pPr>
        <w:pStyle w:val="Ttulo2"/>
      </w:pPr>
      <w:r w:rsidRPr="009F59CC">
        <w:t>Cursos</w:t>
      </w:r>
    </w:p>
    <w:p w:rsidR="00523A79" w:rsidRDefault="00523A79" w:rsidP="002B740D">
      <w:pPr>
        <w:pStyle w:val="SemEspaamento"/>
      </w:pPr>
    </w:p>
    <w:p w:rsidR="002B740D" w:rsidRPr="009F59CC" w:rsidRDefault="002B740D" w:rsidP="002B740D">
      <w:pPr>
        <w:pStyle w:val="SemEspaamento"/>
      </w:pPr>
      <w:r>
        <w:t>Técnica em Celulose e Papel</w:t>
      </w:r>
    </w:p>
    <w:p w:rsidR="009F59CC" w:rsidRDefault="002B740D" w:rsidP="009F59CC">
      <w:pPr>
        <w:pStyle w:val="SemEspaamento"/>
      </w:pPr>
      <w:r>
        <w:t>Vários cursos da ABTCP / SESI / SENAI</w:t>
      </w:r>
    </w:p>
    <w:p w:rsidR="009F59CC" w:rsidRDefault="002B740D" w:rsidP="009F59CC">
      <w:pPr>
        <w:pStyle w:val="SemEspaamento"/>
      </w:pPr>
      <w:r>
        <w:t>E outros</w:t>
      </w:r>
    </w:p>
    <w:p w:rsidR="008046FC" w:rsidRDefault="008046FC" w:rsidP="009F59CC">
      <w:pPr>
        <w:pStyle w:val="Ttulo2"/>
      </w:pPr>
    </w:p>
    <w:p w:rsidR="009F59CC" w:rsidRDefault="009F59CC" w:rsidP="009F59CC">
      <w:pPr>
        <w:pStyle w:val="Ttulo2"/>
      </w:pPr>
      <w:r>
        <w:t>Resumo das Qualificações</w:t>
      </w:r>
    </w:p>
    <w:p w:rsidR="009F59CC" w:rsidRDefault="009F59CC" w:rsidP="009F59CC">
      <w:pPr>
        <w:pStyle w:val="SemEspaamento"/>
      </w:pPr>
    </w:p>
    <w:p w:rsidR="009F59CC" w:rsidRDefault="009F59CC" w:rsidP="009F59CC">
      <w:pPr>
        <w:pStyle w:val="SemEspaamento"/>
      </w:pPr>
      <w:r>
        <w:t>Facilidade de adaptação</w:t>
      </w:r>
    </w:p>
    <w:p w:rsidR="009F59CC" w:rsidRDefault="009F59CC" w:rsidP="009F59CC">
      <w:pPr>
        <w:pStyle w:val="SemEspaamento"/>
      </w:pPr>
      <w:r>
        <w:t xml:space="preserve">Boa Comunicação </w:t>
      </w:r>
    </w:p>
    <w:p w:rsidR="009F59CC" w:rsidRDefault="009F59CC" w:rsidP="009F59CC">
      <w:pPr>
        <w:pStyle w:val="SemEspaamento"/>
      </w:pPr>
      <w:r>
        <w:t>Organização</w:t>
      </w:r>
    </w:p>
    <w:p w:rsidR="009F59CC" w:rsidRDefault="009F59CC" w:rsidP="009F59CC">
      <w:pPr>
        <w:pStyle w:val="SemEspaamento"/>
      </w:pPr>
      <w:r>
        <w:t>Responsabilidade</w:t>
      </w:r>
    </w:p>
    <w:p w:rsidR="008046FC" w:rsidRDefault="009F59CC" w:rsidP="008046FC">
      <w:pPr>
        <w:spacing w:line="240" w:lineRule="auto"/>
      </w:pPr>
      <w:r>
        <w:t>Fácil Aprendizagem</w:t>
      </w:r>
      <w:r w:rsidR="008046FC">
        <w:t xml:space="preserve">                                                                                                                                                  Bom Relacionamento  </w:t>
      </w:r>
    </w:p>
    <w:p w:rsidR="008046FC" w:rsidRDefault="008046FC" w:rsidP="008046FC">
      <w:pPr>
        <w:spacing w:line="240" w:lineRule="auto"/>
      </w:pPr>
    </w:p>
    <w:p w:rsidR="008046FC" w:rsidRDefault="008046FC" w:rsidP="008046FC">
      <w:pPr>
        <w:pStyle w:val="Ttulo2"/>
      </w:pPr>
      <w:r>
        <w:lastRenderedPageBreak/>
        <w:t xml:space="preserve">Referências </w:t>
      </w:r>
    </w:p>
    <w:p w:rsidR="00523A79" w:rsidRDefault="00523A79" w:rsidP="00523A79"/>
    <w:p w:rsidR="00523A79" w:rsidRDefault="0094742D" w:rsidP="00523A79">
      <w:r>
        <w:t>José Carlos Lemos – TECNOS FABRIC</w:t>
      </w:r>
      <w:r w:rsidR="00752EAA">
        <w:t xml:space="preserve"> </w:t>
      </w:r>
      <w:r w:rsidR="00752EAA">
        <w:t>Telefone:</w:t>
      </w:r>
      <w:r w:rsidR="00D966E4">
        <w:t xml:space="preserve"> +55 11 3089-9225</w:t>
      </w:r>
    </w:p>
    <w:p w:rsidR="0094742D" w:rsidRDefault="0094742D" w:rsidP="00523A79">
      <w:r>
        <w:t>Antônio Carlos Bianchim – Hercules do Brasil</w:t>
      </w:r>
      <w:r w:rsidR="00752EAA">
        <w:t xml:space="preserve"> </w:t>
      </w:r>
      <w:r w:rsidR="00752EAA">
        <w:t>Telefone:</w:t>
      </w:r>
      <w:r w:rsidR="00D966E4">
        <w:t xml:space="preserve"> 55 19 99209-9247</w:t>
      </w:r>
      <w:bookmarkStart w:id="0" w:name="_GoBack"/>
      <w:bookmarkEnd w:id="0"/>
    </w:p>
    <w:p w:rsidR="0094742D" w:rsidRDefault="00752EAA" w:rsidP="00523A79">
      <w:r>
        <w:t xml:space="preserve">José Luiz – ATB S/A </w:t>
      </w:r>
      <w:r>
        <w:t>Telefone:</w:t>
      </w:r>
      <w:r w:rsidR="00D966E4">
        <w:t xml:space="preserve"> (11) 9635-0643</w:t>
      </w:r>
    </w:p>
    <w:p w:rsidR="00752EAA" w:rsidRDefault="00752EAA" w:rsidP="00523A79">
      <w:r>
        <w:t>Gastão Justo – Ondunorte Telefone: 81 9180-1277</w:t>
      </w:r>
    </w:p>
    <w:p w:rsidR="00752EAA" w:rsidRDefault="00752EAA" w:rsidP="00523A79">
      <w:r>
        <w:t xml:space="preserve">Fernando Guedes – BLADES </w:t>
      </w:r>
      <w:r>
        <w:t>Telefone:</w:t>
      </w:r>
      <w:r>
        <w:t xml:space="preserve"> 011 05631-4756</w:t>
      </w:r>
    </w:p>
    <w:p w:rsidR="00752EAA" w:rsidRDefault="00752EAA" w:rsidP="00523A79"/>
    <w:p w:rsidR="00523A79" w:rsidRPr="00523A79" w:rsidRDefault="00523A79" w:rsidP="00523A79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23A7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Considerações Finais</w:t>
      </w:r>
    </w:p>
    <w:p w:rsidR="00523A79" w:rsidRPr="00523A79" w:rsidRDefault="00523A79" w:rsidP="00523A79">
      <w:r w:rsidRPr="00523A79">
        <w:t>Coloco –me à disposição para qualquer informação adicional.</w:t>
      </w:r>
    </w:p>
    <w:p w:rsidR="00523A79" w:rsidRPr="00523A79" w:rsidRDefault="00523A79" w:rsidP="00523A79"/>
    <w:p w:rsidR="008046FC" w:rsidRDefault="008046FC" w:rsidP="008046FC">
      <w:pPr>
        <w:spacing w:line="240" w:lineRule="auto"/>
      </w:pPr>
    </w:p>
    <w:p w:rsidR="008046FC" w:rsidRDefault="008046FC" w:rsidP="008046FC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8046FC" w:rsidRPr="008046FC" w:rsidRDefault="008046FC" w:rsidP="008046FC"/>
    <w:p w:rsidR="008046FC" w:rsidRDefault="008046FC" w:rsidP="008046FC">
      <w:pPr>
        <w:spacing w:line="240" w:lineRule="auto"/>
      </w:pPr>
    </w:p>
    <w:p w:rsidR="008046FC" w:rsidRDefault="008046FC" w:rsidP="008046FC">
      <w:pPr>
        <w:spacing w:line="240" w:lineRule="auto"/>
      </w:pPr>
      <w:r>
        <w:t xml:space="preserve">                                                                                                                                              </w:t>
      </w:r>
    </w:p>
    <w:p w:rsidR="008046FC" w:rsidRDefault="008046FC"/>
    <w:p w:rsidR="002B740D" w:rsidRDefault="002B740D" w:rsidP="009F59CC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9F59CC" w:rsidRDefault="009F59CC"/>
    <w:sectPr w:rsidR="009F59CC" w:rsidSect="00B572C6">
      <w:pgSz w:w="11906" w:h="16838"/>
      <w:pgMar w:top="1135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EFB" w:rsidRDefault="00F11EFB" w:rsidP="009F59CC">
      <w:pPr>
        <w:spacing w:after="0" w:line="240" w:lineRule="auto"/>
      </w:pPr>
      <w:r>
        <w:separator/>
      </w:r>
    </w:p>
  </w:endnote>
  <w:endnote w:type="continuationSeparator" w:id="0">
    <w:p w:rsidR="00F11EFB" w:rsidRDefault="00F11EFB" w:rsidP="009F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EFB" w:rsidRDefault="00F11EFB" w:rsidP="009F59CC">
      <w:pPr>
        <w:spacing w:after="0" w:line="240" w:lineRule="auto"/>
      </w:pPr>
      <w:r>
        <w:separator/>
      </w:r>
    </w:p>
  </w:footnote>
  <w:footnote w:type="continuationSeparator" w:id="0">
    <w:p w:rsidR="00F11EFB" w:rsidRDefault="00F11EFB" w:rsidP="009F59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8D"/>
    <w:rsid w:val="00021B96"/>
    <w:rsid w:val="000B338D"/>
    <w:rsid w:val="002B740D"/>
    <w:rsid w:val="003D19CD"/>
    <w:rsid w:val="00461CD3"/>
    <w:rsid w:val="00523A79"/>
    <w:rsid w:val="00752EAA"/>
    <w:rsid w:val="008046FC"/>
    <w:rsid w:val="00852D73"/>
    <w:rsid w:val="0094742D"/>
    <w:rsid w:val="009A1B6D"/>
    <w:rsid w:val="009D6B28"/>
    <w:rsid w:val="009F59CC"/>
    <w:rsid w:val="00B572C6"/>
    <w:rsid w:val="00D16725"/>
    <w:rsid w:val="00D966E4"/>
    <w:rsid w:val="00DD1DAE"/>
    <w:rsid w:val="00E1720D"/>
    <w:rsid w:val="00F1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84F1B2-085B-46AB-92F8-0C0D72CD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B28"/>
  </w:style>
  <w:style w:type="paragraph" w:styleId="Ttulo1">
    <w:name w:val="heading 1"/>
    <w:basedOn w:val="Normal"/>
    <w:next w:val="Normal"/>
    <w:link w:val="Ttulo1Char"/>
    <w:uiPriority w:val="9"/>
    <w:qFormat/>
    <w:rsid w:val="009F5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59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F59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F5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F59CC"/>
  </w:style>
  <w:style w:type="paragraph" w:styleId="Rodap">
    <w:name w:val="footer"/>
    <w:basedOn w:val="Normal"/>
    <w:link w:val="RodapChar"/>
    <w:uiPriority w:val="99"/>
    <w:semiHidden/>
    <w:unhideWhenUsed/>
    <w:rsid w:val="009F5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F59CC"/>
  </w:style>
  <w:style w:type="character" w:customStyle="1" w:styleId="Ttulo2Char">
    <w:name w:val="Título 2 Char"/>
    <w:basedOn w:val="Fontepargpadro"/>
    <w:link w:val="Ttulo2"/>
    <w:uiPriority w:val="9"/>
    <w:rsid w:val="009F59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9F59C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9F5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9F59C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Modelos\PATRICIA%20APARECIDA%20DA%20COSTA%20FOGA&#199;A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78CD88D-3E42-4B57-B439-6949914013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PATRICIA APARECIDA DA COSTA FOGAÇA</Template>
  <TotalTime>104</TotalTime>
  <Pages>3</Pages>
  <Words>484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PATRICIA APARECIDA DA COSTA FOGAÇA</vt:lpstr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APARECIDA DA COSTA FOGAÇA</dc:title>
  <dc:creator>pc</dc:creator>
  <cp:keywords/>
  <cp:lastModifiedBy>pc</cp:lastModifiedBy>
  <cp:revision>3</cp:revision>
  <dcterms:created xsi:type="dcterms:W3CDTF">2015-06-13T20:12:00Z</dcterms:created>
  <dcterms:modified xsi:type="dcterms:W3CDTF">2015-06-13T21:56:00Z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TC019078369991</vt:lpwstr>
  </property>
</Properties>
</file>