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5B3" w:rsidRDefault="00FB55B3" w:rsidP="00CA5AFD">
      <w:pPr>
        <w:rPr>
          <w:rFonts w:ascii="Arial" w:hAnsi="Arial" w:cs="Arial"/>
          <w:sz w:val="24"/>
          <w:szCs w:val="24"/>
        </w:rPr>
      </w:pPr>
      <w:r w:rsidRPr="005C2731">
        <w:rPr>
          <w:noProof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85.5pt;height:119.25pt;visibility:visible">
            <v:imagedata r:id="rId4" o:title=""/>
          </v:shape>
        </w:pict>
      </w:r>
      <w:r w:rsidRPr="00CA5AFD">
        <w:rPr>
          <w:rFonts w:ascii="Arial" w:hAnsi="Arial" w:cs="Arial"/>
          <w:sz w:val="32"/>
          <w:szCs w:val="32"/>
        </w:rPr>
        <w:t>Gabriel Laurindo Farias Da Silva</w:t>
      </w:r>
    </w:p>
    <w:p w:rsidR="00FB55B3" w:rsidRDefault="00FB55B3" w:rsidP="00CA5A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 anos Brasileiro</w:t>
      </w:r>
    </w:p>
    <w:p w:rsidR="00FB55B3" w:rsidRDefault="00FB55B3" w:rsidP="00CA5A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Solteiro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606"/>
      </w:tblGrid>
      <w:tr w:rsidR="00FB55B3" w:rsidRPr="00356C97">
        <w:tc>
          <w:tcPr>
            <w:tcW w:w="10606" w:type="dxa"/>
          </w:tcPr>
          <w:p w:rsidR="00FB55B3" w:rsidRPr="00356C97" w:rsidRDefault="00FB55B3" w:rsidP="00356C97">
            <w:pPr>
              <w:spacing w:after="0" w:line="240" w:lineRule="auto"/>
            </w:pPr>
          </w:p>
          <w:p w:rsidR="00FB55B3" w:rsidRPr="00356C97" w:rsidRDefault="00FB55B3" w:rsidP="00356C97">
            <w:pPr>
              <w:spacing w:after="0" w:line="240" w:lineRule="auto"/>
            </w:pPr>
            <w:r w:rsidRPr="00356C97">
              <w:t>Formação Escolar:</w:t>
            </w:r>
          </w:p>
          <w:p w:rsidR="00FB55B3" w:rsidRPr="00356C97" w:rsidRDefault="00FB55B3" w:rsidP="00356C97">
            <w:pPr>
              <w:spacing w:after="0" w:line="240" w:lineRule="auto"/>
            </w:pPr>
          </w:p>
          <w:p w:rsidR="00FB55B3" w:rsidRPr="00356C97" w:rsidRDefault="00FB55B3" w:rsidP="00356C97">
            <w:pPr>
              <w:spacing w:after="0" w:line="240" w:lineRule="auto"/>
              <w:rPr>
                <w:color w:val="000000"/>
              </w:rPr>
            </w:pPr>
            <w:r w:rsidRPr="00356C97">
              <w:rPr>
                <w:color w:val="000000"/>
              </w:rPr>
              <w:t xml:space="preserve">Ensino médio </w:t>
            </w:r>
          </w:p>
          <w:p w:rsidR="00FB55B3" w:rsidRPr="00356C97" w:rsidRDefault="00FB55B3" w:rsidP="00356C97">
            <w:pPr>
              <w:spacing w:after="0" w:line="240" w:lineRule="auto"/>
            </w:pPr>
            <w:r w:rsidRPr="00356C97">
              <w:t>Colégio Estadual Dr. Carlos Pinto de Albuquerque</w:t>
            </w:r>
          </w:p>
          <w:p w:rsidR="00FB55B3" w:rsidRPr="00356C97" w:rsidRDefault="00FB55B3" w:rsidP="00356C97">
            <w:pPr>
              <w:spacing w:after="0" w:line="240" w:lineRule="auto"/>
            </w:pPr>
          </w:p>
          <w:p w:rsidR="00FB55B3" w:rsidRPr="00356C97" w:rsidRDefault="00FB55B3" w:rsidP="00356C97">
            <w:pPr>
              <w:spacing w:after="0" w:line="240" w:lineRule="auto"/>
            </w:pPr>
            <w:r w:rsidRPr="00356C97">
              <w:t xml:space="preserve">Ensino Fundamental </w:t>
            </w:r>
          </w:p>
          <w:p w:rsidR="00FB55B3" w:rsidRPr="00356C97" w:rsidRDefault="00FB55B3" w:rsidP="00356C97">
            <w:pPr>
              <w:spacing w:after="0" w:line="240" w:lineRule="auto"/>
            </w:pPr>
            <w:r w:rsidRPr="00356C97">
              <w:t xml:space="preserve"> Escola Municipal De Ensino Fundamental Fernando Hoff</w:t>
            </w:r>
          </w:p>
        </w:tc>
      </w:tr>
      <w:tr w:rsidR="00FB55B3" w:rsidRPr="00356C97">
        <w:tc>
          <w:tcPr>
            <w:tcW w:w="10606" w:type="dxa"/>
          </w:tcPr>
          <w:p w:rsidR="00FB55B3" w:rsidRPr="00356C97" w:rsidRDefault="00FB55B3" w:rsidP="00356C97">
            <w:pPr>
              <w:spacing w:after="0" w:line="240" w:lineRule="auto"/>
            </w:pPr>
            <w:r w:rsidRPr="00356C97">
              <w:t xml:space="preserve">Mini Mercado Santa Catarina </w:t>
            </w:r>
          </w:p>
          <w:p w:rsidR="00FB55B3" w:rsidRPr="00356C97" w:rsidRDefault="00FB55B3" w:rsidP="00356C97">
            <w:pPr>
              <w:spacing w:after="0" w:line="240" w:lineRule="auto"/>
            </w:pPr>
            <w:r w:rsidRPr="00356C97">
              <w:t xml:space="preserve">Operador de caixa </w:t>
            </w:r>
          </w:p>
          <w:p w:rsidR="00FB55B3" w:rsidRPr="00356C97" w:rsidRDefault="00FB55B3" w:rsidP="00356C97">
            <w:pPr>
              <w:spacing w:after="0" w:line="240" w:lineRule="auto"/>
            </w:pPr>
            <w:r w:rsidRPr="00356C97">
              <w:t xml:space="preserve">Aux. De padaria </w:t>
            </w:r>
          </w:p>
          <w:p w:rsidR="00FB55B3" w:rsidRPr="00356C97" w:rsidRDefault="00FB55B3" w:rsidP="00356C97">
            <w:pPr>
              <w:spacing w:after="0" w:line="240" w:lineRule="auto"/>
            </w:pPr>
            <w:r w:rsidRPr="00356C97">
              <w:t xml:space="preserve">25/01/07 a 15/05/12 </w:t>
            </w:r>
          </w:p>
          <w:p w:rsidR="00FB55B3" w:rsidRPr="00356C97" w:rsidRDefault="00FB55B3" w:rsidP="00356C97">
            <w:pPr>
              <w:spacing w:after="0" w:line="240" w:lineRule="auto"/>
            </w:pPr>
          </w:p>
          <w:p w:rsidR="00FB55B3" w:rsidRPr="00356C97" w:rsidRDefault="00FB55B3" w:rsidP="00356C97">
            <w:pPr>
              <w:spacing w:after="0" w:line="240" w:lineRule="auto"/>
            </w:pPr>
            <w:r w:rsidRPr="00356C97">
              <w:t>Tecnoplanta</w:t>
            </w:r>
          </w:p>
          <w:p w:rsidR="00FB55B3" w:rsidRPr="00356C97" w:rsidRDefault="00FB55B3" w:rsidP="00356C97">
            <w:pPr>
              <w:spacing w:after="0" w:line="240" w:lineRule="auto"/>
            </w:pPr>
            <w:r w:rsidRPr="00356C97">
              <w:t xml:space="preserve">Aux. De serviços gerais </w:t>
            </w:r>
          </w:p>
          <w:p w:rsidR="00FB55B3" w:rsidRPr="00356C97" w:rsidRDefault="00FB55B3" w:rsidP="00356C97">
            <w:pPr>
              <w:spacing w:after="0" w:line="240" w:lineRule="auto"/>
            </w:pPr>
            <w:r w:rsidRPr="00356C97">
              <w:t>17/12/12 a 17/03/13</w:t>
            </w:r>
          </w:p>
          <w:p w:rsidR="00FB55B3" w:rsidRPr="00356C97" w:rsidRDefault="00FB55B3" w:rsidP="00356C97">
            <w:pPr>
              <w:spacing w:after="0" w:line="240" w:lineRule="auto"/>
            </w:pPr>
          </w:p>
          <w:p w:rsidR="00FB55B3" w:rsidRPr="00356C97" w:rsidRDefault="00FB55B3" w:rsidP="00356C97">
            <w:pPr>
              <w:spacing w:after="0" w:line="240" w:lineRule="auto"/>
            </w:pPr>
            <w:r w:rsidRPr="00356C97">
              <w:t xml:space="preserve">Casa de carnes vitória </w:t>
            </w:r>
          </w:p>
          <w:p w:rsidR="00FB55B3" w:rsidRPr="00356C97" w:rsidRDefault="00FB55B3" w:rsidP="00356C97">
            <w:pPr>
              <w:spacing w:after="0" w:line="240" w:lineRule="auto"/>
            </w:pPr>
            <w:r w:rsidRPr="00356C97">
              <w:t xml:space="preserve">Aux.de padaria </w:t>
            </w:r>
          </w:p>
          <w:p w:rsidR="00FB55B3" w:rsidRDefault="00FB55B3" w:rsidP="00356C97">
            <w:pPr>
              <w:spacing w:after="0" w:line="240" w:lineRule="auto"/>
            </w:pPr>
            <w:r w:rsidRPr="00356C97">
              <w:t xml:space="preserve"> 15/06/2014 á 15/12/2014</w:t>
            </w:r>
            <w:bookmarkStart w:id="0" w:name="_GoBack"/>
            <w:bookmarkEnd w:id="0"/>
          </w:p>
          <w:p w:rsidR="00FB55B3" w:rsidRDefault="00FB55B3" w:rsidP="00356C97">
            <w:pPr>
              <w:spacing w:after="0" w:line="240" w:lineRule="auto"/>
            </w:pPr>
          </w:p>
          <w:p w:rsidR="00FB55B3" w:rsidRPr="00356C97" w:rsidRDefault="00FB55B3" w:rsidP="009A2828">
            <w:pPr>
              <w:spacing w:after="0" w:line="240" w:lineRule="auto"/>
            </w:pPr>
          </w:p>
          <w:p w:rsidR="00FB55B3" w:rsidRPr="00356C97" w:rsidRDefault="00FB55B3" w:rsidP="00356C97">
            <w:pPr>
              <w:spacing w:after="0" w:line="240" w:lineRule="auto"/>
            </w:pPr>
          </w:p>
        </w:tc>
      </w:tr>
      <w:tr w:rsidR="00FB55B3" w:rsidRPr="00356C97">
        <w:tc>
          <w:tcPr>
            <w:tcW w:w="10606" w:type="dxa"/>
          </w:tcPr>
          <w:p w:rsidR="00FB55B3" w:rsidRPr="00356C97" w:rsidRDefault="00FB55B3" w:rsidP="00356C97">
            <w:pPr>
              <w:spacing w:after="0" w:line="240" w:lineRule="auto"/>
            </w:pPr>
          </w:p>
          <w:p w:rsidR="00FB55B3" w:rsidRPr="00356C97" w:rsidRDefault="00FB55B3" w:rsidP="00356C97">
            <w:pPr>
              <w:spacing w:after="0" w:line="240" w:lineRule="auto"/>
            </w:pPr>
            <w:r w:rsidRPr="00356C97">
              <w:t xml:space="preserve">Resumo de Qualificações </w:t>
            </w:r>
          </w:p>
          <w:p w:rsidR="00FB55B3" w:rsidRPr="00356C97" w:rsidRDefault="00FB55B3" w:rsidP="00356C97">
            <w:pPr>
              <w:spacing w:after="0" w:line="240" w:lineRule="auto"/>
            </w:pPr>
          </w:p>
          <w:p w:rsidR="00FB55B3" w:rsidRPr="00356C97" w:rsidRDefault="00FB55B3" w:rsidP="00356C97">
            <w:pPr>
              <w:spacing w:after="0" w:line="240" w:lineRule="auto"/>
            </w:pPr>
            <w:r w:rsidRPr="00356C97">
              <w:t>-consciência e responsabilidade no desempenho de suas funções</w:t>
            </w:r>
          </w:p>
          <w:p w:rsidR="00FB55B3" w:rsidRPr="00356C97" w:rsidRDefault="00FB55B3" w:rsidP="00356C97">
            <w:pPr>
              <w:spacing w:after="0" w:line="240" w:lineRule="auto"/>
            </w:pPr>
            <w:r w:rsidRPr="00356C97">
              <w:t xml:space="preserve">-forte habilidade no relacionamento com pessoas </w:t>
            </w:r>
          </w:p>
          <w:p w:rsidR="00FB55B3" w:rsidRPr="00356C97" w:rsidRDefault="00FB55B3" w:rsidP="00356C97">
            <w:pPr>
              <w:spacing w:after="0" w:line="240" w:lineRule="auto"/>
            </w:pPr>
            <w:r w:rsidRPr="00356C97">
              <w:t xml:space="preserve">-facilidade de trabalhar em grupo </w:t>
            </w:r>
          </w:p>
          <w:p w:rsidR="00FB55B3" w:rsidRPr="00356C97" w:rsidRDefault="00FB55B3" w:rsidP="00356C97">
            <w:pPr>
              <w:spacing w:after="0" w:line="240" w:lineRule="auto"/>
            </w:pPr>
            <w:r w:rsidRPr="00356C97">
              <w:t xml:space="preserve">-disponível em qualquer função </w:t>
            </w:r>
          </w:p>
          <w:p w:rsidR="00FB55B3" w:rsidRPr="00356C97" w:rsidRDefault="00FB55B3" w:rsidP="00356C97">
            <w:pPr>
              <w:spacing w:after="0" w:line="240" w:lineRule="auto"/>
            </w:pPr>
            <w:r w:rsidRPr="00356C97">
              <w:t xml:space="preserve">-bastante atencioso com o publico </w:t>
            </w:r>
          </w:p>
          <w:p w:rsidR="00FB55B3" w:rsidRPr="00356C97" w:rsidRDefault="00FB55B3" w:rsidP="00356C97">
            <w:pPr>
              <w:spacing w:after="0" w:line="240" w:lineRule="auto"/>
            </w:pPr>
            <w:r w:rsidRPr="00356C97">
              <w:t xml:space="preserve">-bastante respeito ,dedicação </w:t>
            </w:r>
          </w:p>
          <w:p w:rsidR="00FB55B3" w:rsidRPr="00356C97" w:rsidRDefault="00FB55B3" w:rsidP="00356C97">
            <w:pPr>
              <w:spacing w:after="0" w:line="240" w:lineRule="auto"/>
            </w:pPr>
          </w:p>
        </w:tc>
      </w:tr>
      <w:tr w:rsidR="00FB55B3" w:rsidRPr="00356C97">
        <w:tc>
          <w:tcPr>
            <w:tcW w:w="10606" w:type="dxa"/>
          </w:tcPr>
          <w:p w:rsidR="00FB55B3" w:rsidRPr="00356C97" w:rsidRDefault="00FB55B3" w:rsidP="00356C97">
            <w:pPr>
              <w:spacing w:after="0" w:line="240" w:lineRule="auto"/>
            </w:pPr>
          </w:p>
          <w:p w:rsidR="00FB55B3" w:rsidRPr="00356C97" w:rsidRDefault="00FB55B3" w:rsidP="00356C97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356C97">
              <w:rPr>
                <w:rFonts w:ascii="Arial" w:hAnsi="Arial" w:cs="Arial"/>
                <w:sz w:val="28"/>
                <w:szCs w:val="28"/>
              </w:rPr>
              <w:t xml:space="preserve">Gabriel Laurindo </w:t>
            </w:r>
          </w:p>
          <w:p w:rsidR="00FB55B3" w:rsidRPr="00356C97" w:rsidRDefault="00FB55B3" w:rsidP="00356C97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356C97">
              <w:rPr>
                <w:rFonts w:ascii="Arial" w:hAnsi="Arial" w:cs="Arial"/>
                <w:sz w:val="28"/>
                <w:szCs w:val="28"/>
              </w:rPr>
              <w:t>Fone : (051)96747158 ou (051)97893419</w:t>
            </w:r>
          </w:p>
          <w:p w:rsidR="00FB55B3" w:rsidRPr="00356C97" w:rsidRDefault="00FB55B3" w:rsidP="00356C97">
            <w:pPr>
              <w:spacing w:after="0" w:line="240" w:lineRule="auto"/>
              <w:rPr>
                <w:sz w:val="28"/>
                <w:szCs w:val="28"/>
              </w:rPr>
            </w:pPr>
          </w:p>
          <w:p w:rsidR="00FB55B3" w:rsidRPr="00356C97" w:rsidRDefault="00FB55B3" w:rsidP="00356C97">
            <w:pPr>
              <w:spacing w:after="0" w:line="240" w:lineRule="auto"/>
              <w:rPr>
                <w:rFonts w:ascii="Arial" w:hAnsi="Arial" w:cs="Arial"/>
                <w:sz w:val="40"/>
                <w:szCs w:val="40"/>
              </w:rPr>
            </w:pPr>
            <w:r w:rsidRPr="00356C97">
              <w:rPr>
                <w:rFonts w:ascii="Arial" w:hAnsi="Arial" w:cs="Arial"/>
                <w:sz w:val="40"/>
                <w:szCs w:val="40"/>
              </w:rPr>
              <w:t>Barra Do Ribeiro __/__/__</w:t>
            </w:r>
          </w:p>
          <w:p w:rsidR="00FB55B3" w:rsidRPr="00356C97" w:rsidRDefault="00FB55B3" w:rsidP="00356C97">
            <w:pPr>
              <w:spacing w:after="0" w:line="240" w:lineRule="auto"/>
            </w:pPr>
          </w:p>
          <w:p w:rsidR="00FB55B3" w:rsidRPr="00356C97" w:rsidRDefault="00FB55B3" w:rsidP="00356C97">
            <w:pPr>
              <w:spacing w:after="0" w:line="240" w:lineRule="auto"/>
            </w:pPr>
          </w:p>
          <w:p w:rsidR="00FB55B3" w:rsidRPr="00356C97" w:rsidRDefault="00FB55B3" w:rsidP="00356C97">
            <w:pPr>
              <w:spacing w:after="0" w:line="240" w:lineRule="auto"/>
            </w:pPr>
          </w:p>
        </w:tc>
      </w:tr>
    </w:tbl>
    <w:p w:rsidR="00FB55B3" w:rsidRDefault="00FB55B3" w:rsidP="00CA5AFD"/>
    <w:sectPr w:rsidR="00FB55B3" w:rsidSect="00CA5A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5AFD"/>
    <w:rsid w:val="000922D4"/>
    <w:rsid w:val="0013064E"/>
    <w:rsid w:val="00173C19"/>
    <w:rsid w:val="001A3374"/>
    <w:rsid w:val="00356C97"/>
    <w:rsid w:val="00443BA3"/>
    <w:rsid w:val="004B1E2F"/>
    <w:rsid w:val="005C2731"/>
    <w:rsid w:val="00730D4B"/>
    <w:rsid w:val="009A2828"/>
    <w:rsid w:val="00CA5AFD"/>
    <w:rsid w:val="00FB5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E2F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CA5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5AF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CA5AFD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AEAE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54</TotalTime>
  <Pages>2</Pages>
  <Words>124</Words>
  <Characters>674</Characters>
  <Application>Microsoft Office Outlook</Application>
  <DocSecurity>0</DocSecurity>
  <Lines>0</Lines>
  <Paragraphs>0</Paragraphs>
  <ScaleCrop>false</ScaleCrop>
  <Company>WinXP SP2 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OMAR</cp:lastModifiedBy>
  <cp:revision>2</cp:revision>
  <cp:lastPrinted>2015-11-26T17:17:00Z</cp:lastPrinted>
  <dcterms:created xsi:type="dcterms:W3CDTF">2015-11-09T10:49:00Z</dcterms:created>
  <dcterms:modified xsi:type="dcterms:W3CDTF">2015-11-26T17:19:00Z</dcterms:modified>
</cp:coreProperties>
</file>