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2B" w:rsidRPr="009D18D8" w:rsidRDefault="00FF189F">
      <w:pPr>
        <w:pStyle w:val="Ttulo"/>
        <w:rPr>
          <w:lang w:val="pt-BR"/>
        </w:rPr>
      </w:pPr>
      <w:r>
        <w:rPr>
          <w:lang w:val="pt-BR"/>
        </w:rPr>
        <w:t>‍‍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B7506511F21F4E36926333D15EA7711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12A77">
            <w:rPr>
              <w:lang w:val="pt-BR"/>
            </w:rPr>
            <w:t>Rafael Maia Carneiro</w:t>
          </w:r>
        </w:sdtContent>
      </w:sdt>
    </w:p>
    <w:p w:rsidR="0057062B" w:rsidRPr="009D18D8" w:rsidRDefault="00D20D2D">
      <w:pPr>
        <w:rPr>
          <w:lang w:val="pt-BR"/>
        </w:rPr>
      </w:pPr>
      <w:sdt>
        <w:sdtPr>
          <w:rPr>
            <w:color w:val="auto"/>
            <w:lang w:val="pt-BR"/>
          </w:rPr>
          <w:alias w:val="Endereço"/>
          <w:tag w:val=""/>
          <w:id w:val="-593780209"/>
          <w:placeholder>
            <w:docPart w:val="1B71FC54D82B4589817CD241D8F73C0A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EndPr/>
        <w:sdtContent>
          <w:r w:rsidR="00612A77" w:rsidRPr="00612A77">
            <w:rPr>
              <w:color w:val="auto"/>
              <w:lang w:val="pt-BR"/>
            </w:rPr>
            <w:t>Av. Antenor Caldas nº 185, Guaíba RS</w:t>
          </w:r>
          <w:r w:rsidR="00612A77">
            <w:rPr>
              <w:color w:val="auto"/>
              <w:lang w:val="pt-BR"/>
            </w:rPr>
            <w:t xml:space="preserve"> </w:t>
          </w:r>
          <w:proofErr w:type="spellStart"/>
          <w:proofErr w:type="gramStart"/>
          <w:r w:rsidR="00612A77">
            <w:rPr>
              <w:color w:val="auto"/>
              <w:lang w:val="pt-BR"/>
            </w:rPr>
            <w:t>Cep</w:t>
          </w:r>
          <w:proofErr w:type="spellEnd"/>
          <w:proofErr w:type="gramEnd"/>
          <w:r w:rsidR="00612A77">
            <w:rPr>
              <w:color w:val="auto"/>
              <w:lang w:val="pt-BR"/>
            </w:rPr>
            <w:t>: 92500-000</w:t>
          </w:r>
        </w:sdtContent>
      </w:sdt>
      <w:r w:rsidR="00FF189F" w:rsidRPr="009D18D8">
        <w:rPr>
          <w:lang w:val="pt-BR"/>
        </w:rPr>
        <w:t> |</w:t>
      </w:r>
      <w:r w:rsidR="0030507F">
        <w:rPr>
          <w:lang w:val="pt-BR"/>
        </w:rPr>
        <w:t xml:space="preserve"> 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F13B7E7B8EB74E9888076877647F130E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8A793C">
            <w:rPr>
              <w:lang w:val="pt-BR"/>
            </w:rPr>
            <w:t>(51) 9819-7968</w:t>
          </w:r>
          <w:r w:rsidR="007618F8">
            <w:rPr>
              <w:lang w:val="pt-BR"/>
            </w:rPr>
            <w:t xml:space="preserve"> </w:t>
          </w:r>
        </w:sdtContent>
      </w:sdt>
      <w:r w:rsidR="00FF189F" w:rsidRPr="009D18D8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AF252C6242224D629961A914FF24D645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EndPr/>
        <w:sdtContent>
          <w:r w:rsidR="00612A77">
            <w:rPr>
              <w:lang w:val="pt-BR"/>
            </w:rPr>
            <w:t>maia.carneiro@bol.com.br</w:t>
          </w:r>
        </w:sdtContent>
      </w:sdt>
    </w:p>
    <w:p w:rsidR="0057062B" w:rsidRPr="009D18D8" w:rsidRDefault="00FF189F">
      <w:pPr>
        <w:pStyle w:val="Ttulodaseo"/>
        <w:spacing w:before="720"/>
        <w:rPr>
          <w:lang w:val="pt-BR"/>
        </w:rPr>
      </w:pPr>
      <w:r w:rsidRPr="009D18D8">
        <w:rPr>
          <w:lang w:val="pt-BR"/>
        </w:rPr>
        <w:t>Objetivo</w:t>
      </w:r>
    </w:p>
    <w:p w:rsidR="0057062B" w:rsidRPr="00944D62" w:rsidRDefault="00944D62" w:rsidP="00944D62">
      <w:pPr>
        <w:pStyle w:val="Listacommarcadores"/>
        <w:rPr>
          <w:lang w:val="pt-BR"/>
        </w:rPr>
      </w:pPr>
      <w:r>
        <w:rPr>
          <w:lang w:val="pt-BR"/>
        </w:rPr>
        <w:t>Busco</w:t>
      </w:r>
      <w:r w:rsidR="00C465E8">
        <w:rPr>
          <w:lang w:val="pt-BR"/>
        </w:rPr>
        <w:t xml:space="preserve"> </w:t>
      </w:r>
      <w:r>
        <w:rPr>
          <w:lang w:val="pt-BR"/>
        </w:rPr>
        <w:t xml:space="preserve">junto ao mercado de trabalho a </w:t>
      </w:r>
      <w:r w:rsidR="00C465E8">
        <w:rPr>
          <w:lang w:val="pt-BR"/>
        </w:rPr>
        <w:t>oportunidades para cre</w:t>
      </w:r>
      <w:r>
        <w:rPr>
          <w:lang w:val="pt-BR"/>
        </w:rPr>
        <w:t>scimento e novos conhecimentos, tendo total comprometimento com os projetos</w:t>
      </w:r>
      <w:r w:rsidRPr="00944D62">
        <w:rPr>
          <w:lang w:val="pt-BR"/>
        </w:rPr>
        <w:t>.</w:t>
      </w:r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Educação</w:t>
      </w:r>
    </w:p>
    <w:p w:rsidR="0057062B" w:rsidRPr="009D18D8" w:rsidRDefault="006E140E">
      <w:pPr>
        <w:pStyle w:val="Listacommarcadores"/>
        <w:rPr>
          <w:lang w:val="pt-BR"/>
        </w:rPr>
      </w:pPr>
      <w:r>
        <w:rPr>
          <w:lang w:val="pt-BR"/>
        </w:rPr>
        <w:t>Principal: Ensino médio completo.</w:t>
      </w:r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Habilidades e Competências</w:t>
      </w:r>
    </w:p>
    <w:p w:rsidR="0057062B" w:rsidRPr="009D18D8" w:rsidRDefault="006E140E">
      <w:pPr>
        <w:pStyle w:val="Subseo"/>
        <w:spacing w:before="100"/>
        <w:rPr>
          <w:lang w:val="pt-BR"/>
        </w:rPr>
      </w:pPr>
      <w:r>
        <w:rPr>
          <w:lang w:val="pt-BR"/>
        </w:rPr>
        <w:t>Fina</w:t>
      </w:r>
      <w:r w:rsidR="000B7089">
        <w:rPr>
          <w:lang w:val="pt-BR"/>
        </w:rPr>
        <w:t>n</w:t>
      </w:r>
      <w:r>
        <w:rPr>
          <w:lang w:val="pt-BR"/>
        </w:rPr>
        <w:t xml:space="preserve">ceiro </w:t>
      </w:r>
    </w:p>
    <w:p w:rsidR="0057062B" w:rsidRPr="00F85C7B" w:rsidRDefault="006E140E">
      <w:pPr>
        <w:pStyle w:val="Listacommarcadores"/>
        <w:rPr>
          <w:rFonts w:asciiTheme="majorHAnsi" w:hAnsiTheme="majorHAnsi"/>
          <w:lang w:val="pt-BR"/>
        </w:rPr>
      </w:pPr>
      <w:r w:rsidRPr="00F85C7B">
        <w:rPr>
          <w:rFonts w:asciiTheme="majorHAnsi" w:hAnsiTheme="majorHAnsi"/>
          <w:lang w:val="pt-BR"/>
        </w:rPr>
        <w:t>Cargo</w:t>
      </w:r>
      <w:r w:rsidR="000B7089" w:rsidRPr="00F85C7B">
        <w:rPr>
          <w:rFonts w:asciiTheme="majorHAnsi" w:hAnsiTheme="majorHAnsi"/>
          <w:lang w:val="pt-BR"/>
        </w:rPr>
        <w:t xml:space="preserve">: Auxiliar Administrativo, </w:t>
      </w:r>
      <w:r w:rsidRPr="00F85C7B">
        <w:rPr>
          <w:rFonts w:asciiTheme="majorHAnsi" w:hAnsiTheme="majorHAnsi"/>
          <w:lang w:val="pt-BR"/>
        </w:rPr>
        <w:t xml:space="preserve">como </w:t>
      </w:r>
      <w:r w:rsidR="000B7089" w:rsidRPr="00F85C7B">
        <w:rPr>
          <w:rFonts w:asciiTheme="majorHAnsi" w:hAnsiTheme="majorHAnsi"/>
          <w:lang w:val="pt-BR"/>
        </w:rPr>
        <w:t>p</w:t>
      </w:r>
      <w:r w:rsidRPr="00F85C7B">
        <w:rPr>
          <w:rFonts w:asciiTheme="majorHAnsi" w:hAnsiTheme="majorHAnsi"/>
          <w:lang w:val="pt-BR"/>
        </w:rPr>
        <w:t>rincipais atividades: Contas a pagar e a receber, emissões de boletos bancários.</w:t>
      </w:r>
    </w:p>
    <w:p w:rsidR="0057062B" w:rsidRPr="009D18D8" w:rsidRDefault="000C6BF0">
      <w:pPr>
        <w:pStyle w:val="Subseo"/>
        <w:rPr>
          <w:lang w:val="pt-BR"/>
        </w:rPr>
      </w:pPr>
      <w:r>
        <w:rPr>
          <w:lang w:val="pt-BR"/>
        </w:rPr>
        <w:t>FIscal</w:t>
      </w:r>
    </w:p>
    <w:p w:rsidR="0057062B" w:rsidRDefault="006E140E" w:rsidP="006E140E">
      <w:pPr>
        <w:pStyle w:val="Listacommarcadores"/>
        <w:rPr>
          <w:lang w:val="pt-BR"/>
        </w:rPr>
      </w:pPr>
      <w:r>
        <w:rPr>
          <w:lang w:val="pt-BR"/>
        </w:rPr>
        <w:t xml:space="preserve">Emissão de NFE de entrada, saída, </w:t>
      </w:r>
      <w:r w:rsidR="000C6BF0">
        <w:rPr>
          <w:lang w:val="pt-BR"/>
        </w:rPr>
        <w:t xml:space="preserve">importação </w:t>
      </w:r>
      <w:r w:rsidR="000B7089">
        <w:rPr>
          <w:lang w:val="pt-BR"/>
        </w:rPr>
        <w:t>entre outras.</w:t>
      </w:r>
    </w:p>
    <w:p w:rsidR="006E140E" w:rsidRDefault="00FF6DF3" w:rsidP="006E140E">
      <w:pPr>
        <w:pStyle w:val="Listacommarcadores"/>
        <w:rPr>
          <w:lang w:val="pt-BR"/>
        </w:rPr>
      </w:pPr>
      <w:r>
        <w:rPr>
          <w:lang w:val="pt-BR"/>
        </w:rPr>
        <w:t>Experiência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cálculos de impostos e tributos</w:t>
      </w:r>
      <w:r w:rsidR="000C6BF0">
        <w:rPr>
          <w:lang w:val="pt-BR"/>
        </w:rPr>
        <w:t>.</w:t>
      </w:r>
    </w:p>
    <w:p w:rsidR="000C6BF0" w:rsidRDefault="000C6BF0" w:rsidP="000C6BF0">
      <w:pPr>
        <w:pStyle w:val="Subseo"/>
        <w:rPr>
          <w:lang w:val="pt-BR"/>
        </w:rPr>
      </w:pPr>
      <w:r>
        <w:rPr>
          <w:lang w:val="pt-BR"/>
        </w:rPr>
        <w:t>Importação</w:t>
      </w:r>
    </w:p>
    <w:p w:rsidR="000C6BF0" w:rsidRPr="00F85C7B" w:rsidRDefault="00C465E8" w:rsidP="000C6BF0">
      <w:pPr>
        <w:pStyle w:val="Listacommarcadores"/>
        <w:rPr>
          <w:b/>
          <w:lang w:val="pt-BR"/>
        </w:rPr>
      </w:pPr>
      <w:r>
        <w:rPr>
          <w:lang w:val="pt-BR"/>
        </w:rPr>
        <w:t>Conhecimento dos</w:t>
      </w:r>
      <w:proofErr w:type="gramStart"/>
      <w:r>
        <w:rPr>
          <w:lang w:val="pt-BR"/>
        </w:rPr>
        <w:t xml:space="preserve"> </w:t>
      </w:r>
      <w:r w:rsidR="000C6BF0">
        <w:rPr>
          <w:lang w:val="pt-BR"/>
        </w:rPr>
        <w:t xml:space="preserve"> </w:t>
      </w:r>
      <w:proofErr w:type="gramEnd"/>
      <w:r w:rsidR="000C6BF0">
        <w:rPr>
          <w:lang w:val="pt-BR"/>
        </w:rPr>
        <w:t>tramites legais para importação e exportação de produtos.</w:t>
      </w:r>
    </w:p>
    <w:p w:rsidR="000B7089" w:rsidRDefault="00F85C7B" w:rsidP="00F85C7B">
      <w:pPr>
        <w:pStyle w:val="Subseo"/>
        <w:rPr>
          <w:lang w:val="pt-BR"/>
        </w:rPr>
      </w:pPr>
      <w:r w:rsidRPr="00F85C7B">
        <w:rPr>
          <w:lang w:val="pt-BR"/>
        </w:rPr>
        <w:t xml:space="preserve">Compras </w:t>
      </w:r>
    </w:p>
    <w:p w:rsidR="00F85C7B" w:rsidRPr="00F85C7B" w:rsidRDefault="00F85C7B" w:rsidP="00F85C7B">
      <w:pPr>
        <w:pStyle w:val="Listacommarcadores"/>
        <w:rPr>
          <w:b/>
          <w:lang w:val="pt-BR"/>
        </w:rPr>
      </w:pPr>
      <w:r>
        <w:rPr>
          <w:lang w:val="pt-BR"/>
        </w:rPr>
        <w:t>Experiência em cadastramento de produtos e controle de estoque, assim como controle de entrega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dos mesmos.</w:t>
      </w:r>
    </w:p>
    <w:p w:rsidR="0057062B" w:rsidRPr="009D18D8" w:rsidRDefault="00FF189F">
      <w:pPr>
        <w:pStyle w:val="Subseo"/>
        <w:rPr>
          <w:lang w:val="pt-BR"/>
        </w:rPr>
      </w:pPr>
      <w:r w:rsidRPr="009D18D8">
        <w:rPr>
          <w:lang w:val="pt-BR"/>
        </w:rPr>
        <w:t>Liderança</w:t>
      </w:r>
    </w:p>
    <w:p w:rsidR="0057062B" w:rsidRDefault="00FF189F">
      <w:pPr>
        <w:pStyle w:val="Listacommarcadores"/>
        <w:rPr>
          <w:lang w:val="pt-BR"/>
        </w:rPr>
      </w:pPr>
      <w:r w:rsidRPr="009D18D8">
        <w:rPr>
          <w:lang w:val="pt-BR"/>
        </w:rPr>
        <w:t xml:space="preserve"> </w:t>
      </w:r>
      <w:r w:rsidR="00C465E8">
        <w:rPr>
          <w:lang w:val="pt-BR"/>
        </w:rPr>
        <w:t>T</w:t>
      </w:r>
      <w:r w:rsidR="00FF6DF3">
        <w:rPr>
          <w:lang w:val="pt-BR"/>
        </w:rPr>
        <w:t xml:space="preserve">enho </w:t>
      </w:r>
      <w:r w:rsidR="00C465E8">
        <w:rPr>
          <w:lang w:val="pt-BR"/>
        </w:rPr>
        <w:t xml:space="preserve">um </w:t>
      </w:r>
      <w:r w:rsidR="00FF6DF3">
        <w:rPr>
          <w:lang w:val="pt-BR"/>
        </w:rPr>
        <w:t>bom</w:t>
      </w:r>
      <w:r w:rsidR="00C465E8">
        <w:rPr>
          <w:lang w:val="pt-BR"/>
        </w:rPr>
        <w:t xml:space="preserve"> desempenho</w:t>
      </w:r>
      <w:r w:rsidR="000B7089">
        <w:rPr>
          <w:lang w:val="pt-BR"/>
        </w:rPr>
        <w:t>, tendo realizado</w:t>
      </w:r>
      <w:proofErr w:type="gramStart"/>
      <w:r w:rsidR="000B7089">
        <w:rPr>
          <w:lang w:val="pt-BR"/>
        </w:rPr>
        <w:t xml:space="preserve"> </w:t>
      </w:r>
      <w:r w:rsidR="00C465E8">
        <w:rPr>
          <w:lang w:val="pt-BR"/>
        </w:rPr>
        <w:t xml:space="preserve"> </w:t>
      </w:r>
      <w:proofErr w:type="gramEnd"/>
      <w:r w:rsidR="00C465E8">
        <w:rPr>
          <w:lang w:val="pt-BR"/>
        </w:rPr>
        <w:t>liderança em alguns projetos de redução de custo, pesquisa</w:t>
      </w:r>
      <w:r w:rsidR="000B7089">
        <w:rPr>
          <w:lang w:val="pt-BR"/>
        </w:rPr>
        <w:t xml:space="preserve">s </w:t>
      </w:r>
      <w:r w:rsidR="00C465E8">
        <w:rPr>
          <w:lang w:val="pt-BR"/>
        </w:rPr>
        <w:t xml:space="preserve"> e desenvolvimento para produtos e transportes nacionais e internacionais.  </w:t>
      </w:r>
      <w:r w:rsidR="00FF6DF3">
        <w:rPr>
          <w:lang w:val="pt-BR"/>
        </w:rPr>
        <w:t xml:space="preserve"> </w:t>
      </w:r>
    </w:p>
    <w:p w:rsidR="00F85C7B" w:rsidRPr="009D18D8" w:rsidRDefault="00F85C7B" w:rsidP="00F85C7B">
      <w:pPr>
        <w:pStyle w:val="Listacommarcadores"/>
        <w:numPr>
          <w:ilvl w:val="0"/>
          <w:numId w:val="0"/>
        </w:numPr>
        <w:ind w:left="144"/>
        <w:rPr>
          <w:lang w:val="pt-BR"/>
        </w:rPr>
      </w:pPr>
    </w:p>
    <w:p w:rsidR="0057062B" w:rsidRPr="009D18D8" w:rsidRDefault="00FF189F">
      <w:pPr>
        <w:pStyle w:val="Ttulodaseo"/>
        <w:rPr>
          <w:lang w:val="pt-BR"/>
        </w:rPr>
      </w:pPr>
      <w:r w:rsidRPr="009D18D8">
        <w:rPr>
          <w:lang w:val="pt-BR"/>
        </w:rPr>
        <w:t>Experiência</w:t>
      </w:r>
    </w:p>
    <w:p w:rsidR="000C6BF0" w:rsidRDefault="000C6BF0" w:rsidP="00E9354F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2002-2007</w:t>
      </w:r>
      <w:r w:rsidR="00E9354F">
        <w:rPr>
          <w:rFonts w:ascii="Verdana" w:hAnsi="Verdana"/>
          <w:b/>
        </w:rPr>
        <w:t xml:space="preserve">= </w:t>
      </w:r>
      <w:r w:rsidRPr="003F6C59">
        <w:rPr>
          <w:rFonts w:ascii="Verdana" w:hAnsi="Verdana"/>
          <w:b/>
        </w:rPr>
        <w:t>3º R</w:t>
      </w:r>
      <w:r>
        <w:rPr>
          <w:rFonts w:ascii="Verdana" w:hAnsi="Verdana"/>
          <w:b/>
        </w:rPr>
        <w:t>e</w:t>
      </w:r>
      <w:r w:rsidRPr="003F6C59">
        <w:rPr>
          <w:rFonts w:ascii="Verdana" w:hAnsi="Verdana"/>
          <w:b/>
        </w:rPr>
        <w:t>gimento de Cavalaria de Guardas</w:t>
      </w:r>
      <w:proofErr w:type="gramStart"/>
      <w:r w:rsidRPr="003F6C59">
        <w:rPr>
          <w:rFonts w:ascii="Verdana" w:hAnsi="Verdana"/>
          <w:b/>
        </w:rPr>
        <w:t xml:space="preserve">  </w:t>
      </w:r>
      <w:proofErr w:type="gramEnd"/>
      <w:r w:rsidRPr="003F6C59">
        <w:rPr>
          <w:rFonts w:ascii="Verdana" w:hAnsi="Verdana"/>
          <w:b/>
        </w:rPr>
        <w:t>(Regimento Osório)</w:t>
      </w:r>
      <w:r w:rsidR="000B7089">
        <w:rPr>
          <w:rFonts w:ascii="Verdana" w:hAnsi="Verdana"/>
        </w:rPr>
        <w:br/>
        <w:t>Auxiliar Administrativo, tendo como principais atividades:</w:t>
      </w:r>
      <w:r>
        <w:rPr>
          <w:rFonts w:ascii="Verdana" w:hAnsi="Verdana"/>
        </w:rPr>
        <w:t xml:space="preserve"> participante d</w:t>
      </w:r>
      <w:r w:rsidR="000B7089">
        <w:rPr>
          <w:rFonts w:ascii="Verdana" w:hAnsi="Verdana"/>
        </w:rPr>
        <w:t>e uma</w:t>
      </w:r>
      <w:r>
        <w:rPr>
          <w:rFonts w:ascii="Verdana" w:hAnsi="Verdana"/>
        </w:rPr>
        <w:t xml:space="preserve"> comissão Licitatória, contas a pagar e a receber, auxiliar do almoxarifado.</w:t>
      </w:r>
    </w:p>
    <w:sdt>
      <w:sdtPr>
        <w:rPr>
          <w:b/>
          <w:bCs/>
          <w:caps/>
          <w:color w:val="404040" w:themeColor="text1" w:themeTint="BF"/>
        </w:rPr>
        <w:id w:val="417760904"/>
      </w:sdtPr>
      <w:sdtEndPr>
        <w:rPr>
          <w:b w:val="0"/>
          <w:bCs w:val="0"/>
          <w:caps w:val="0"/>
          <w:color w:val="414751"/>
        </w:rPr>
      </w:sdtEndPr>
      <w:sdtContent>
        <w:sdt>
          <w:sdtPr>
            <w:rPr>
              <w:b/>
              <w:bCs/>
              <w:caps/>
              <w:color w:val="404040" w:themeColor="text1" w:themeTint="BF"/>
            </w:rPr>
            <w:id w:val="-1773932447"/>
          </w:sdtPr>
          <w:sdtEndPr>
            <w:rPr>
              <w:b w:val="0"/>
              <w:bCs w:val="0"/>
              <w:caps w:val="0"/>
              <w:color w:val="414751"/>
            </w:rPr>
          </w:sdtEndPr>
          <w:sdtContent>
            <w:p w:rsidR="00E9354F" w:rsidRDefault="000C6BF0" w:rsidP="00E9354F">
              <w:pPr>
                <w:pStyle w:val="PargrafodaLista"/>
                <w:numPr>
                  <w:ilvl w:val="0"/>
                  <w:numId w:val="5"/>
                </w:numPr>
                <w:spacing w:after="120" w:line="240" w:lineRule="auto"/>
                <w:ind w:left="284" w:hanging="284"/>
                <w:rPr>
                  <w:rFonts w:ascii="Verdana" w:hAnsi="Verdana"/>
                </w:rPr>
              </w:pPr>
              <w:r w:rsidRPr="003F6C59">
                <w:rPr>
                  <w:rFonts w:ascii="Verdana" w:hAnsi="Verdana"/>
                  <w:b/>
                </w:rPr>
                <w:t>200</w:t>
              </w:r>
              <w:r>
                <w:rPr>
                  <w:rFonts w:ascii="Verdana" w:hAnsi="Verdana"/>
                  <w:b/>
                </w:rPr>
                <w:t>8-2010</w:t>
              </w:r>
              <w:r w:rsidR="00E9354F">
                <w:rPr>
                  <w:rFonts w:ascii="Verdana" w:hAnsi="Verdana"/>
                  <w:b/>
                </w:rPr>
                <w:t>=</w:t>
              </w:r>
              <w:r w:rsidRPr="003F6C59">
                <w:rPr>
                  <w:rFonts w:ascii="Verdana" w:hAnsi="Verdana"/>
                  <w:b/>
                </w:rPr>
                <w:t xml:space="preserve"> </w:t>
              </w:r>
              <w:proofErr w:type="spellStart"/>
              <w:r w:rsidRPr="003F6C59">
                <w:rPr>
                  <w:rFonts w:ascii="Verdana" w:hAnsi="Verdana"/>
                  <w:b/>
                </w:rPr>
                <w:t>Itely</w:t>
              </w:r>
              <w:proofErr w:type="spellEnd"/>
              <w:r w:rsidRPr="003F6C59">
                <w:rPr>
                  <w:rFonts w:ascii="Verdana" w:hAnsi="Verdana"/>
                  <w:b/>
                </w:rPr>
                <w:t xml:space="preserve"> América Latina Ind. e Comércio de cosméticos LTDA.</w:t>
              </w:r>
              <w:r w:rsidR="00E9354F">
                <w:rPr>
                  <w:rFonts w:ascii="Verdana" w:hAnsi="Verdana"/>
                </w:rPr>
                <w:br/>
                <w:t>Cargo de</w:t>
              </w:r>
              <w:r w:rsidR="00372A76">
                <w:rPr>
                  <w:rFonts w:ascii="Verdana" w:hAnsi="Verdana"/>
                </w:rPr>
                <w:t xml:space="preserve"> Motorista</w:t>
              </w:r>
              <w:r>
                <w:rPr>
                  <w:rFonts w:ascii="Verdana" w:hAnsi="Verdana"/>
                </w:rPr>
                <w:t xml:space="preserve">, tendo como </w:t>
              </w:r>
              <w:r w:rsidRPr="003F6C59">
                <w:rPr>
                  <w:rFonts w:ascii="Verdana" w:hAnsi="Verdana"/>
                </w:rPr>
                <w:t>Principais atividades:</w:t>
              </w:r>
              <w:r>
                <w:rPr>
                  <w:rFonts w:ascii="Verdana" w:hAnsi="Verdana"/>
                </w:rPr>
                <w:t xml:space="preserve"> transporte de cargas, </w:t>
              </w:r>
              <w:r w:rsidR="00E9354F">
                <w:rPr>
                  <w:rFonts w:ascii="Verdana" w:hAnsi="Verdana"/>
                </w:rPr>
                <w:t xml:space="preserve">e </w:t>
              </w:r>
              <w:r w:rsidR="00372A76">
                <w:rPr>
                  <w:rFonts w:ascii="Verdana" w:hAnsi="Verdana"/>
                </w:rPr>
                <w:t xml:space="preserve">motorista </w:t>
              </w:r>
              <w:r w:rsidR="00E9354F">
                <w:rPr>
                  <w:rFonts w:ascii="Verdana" w:hAnsi="Verdana"/>
                </w:rPr>
                <w:t>pessoal do</w:t>
              </w:r>
              <w:r w:rsidR="00372A76">
                <w:rPr>
                  <w:rFonts w:ascii="Verdana" w:hAnsi="Verdana"/>
                </w:rPr>
                <w:t>s</w:t>
              </w:r>
              <w:r w:rsidR="00E9354F">
                <w:rPr>
                  <w:rFonts w:ascii="Verdana" w:hAnsi="Verdana"/>
                </w:rPr>
                <w:t xml:space="preserve"> gerente</w:t>
              </w:r>
              <w:r w:rsidR="00372A76">
                <w:rPr>
                  <w:rFonts w:ascii="Verdana" w:hAnsi="Verdana"/>
                </w:rPr>
                <w:t>s</w:t>
              </w:r>
              <w:r w:rsidR="00E9354F">
                <w:rPr>
                  <w:rFonts w:ascii="Verdana" w:hAnsi="Verdana"/>
                </w:rPr>
                <w:t xml:space="preserve"> da empresa.</w:t>
              </w:r>
            </w:p>
            <w:p w:rsidR="00E9354F" w:rsidRDefault="00E9354F" w:rsidP="00E9354F">
              <w:pPr>
                <w:pStyle w:val="PargrafodaLista"/>
                <w:numPr>
                  <w:ilvl w:val="0"/>
                  <w:numId w:val="5"/>
                </w:numPr>
                <w:spacing w:line="168" w:lineRule="auto"/>
                <w:rPr>
                  <w:rFonts w:ascii="Verdana" w:hAnsi="Verdana"/>
                </w:rPr>
              </w:pPr>
              <w:r w:rsidRPr="00E9354F">
                <w:rPr>
                  <w:rFonts w:ascii="Verdana" w:hAnsi="Verdana"/>
                  <w:b/>
                </w:rPr>
                <w:t>2010-2013=</w:t>
              </w:r>
              <w:r w:rsidRPr="00E9354F">
                <w:rPr>
                  <w:rFonts w:ascii="Verdana" w:hAnsi="Verdana"/>
                </w:rPr>
                <w:t xml:space="preserve"> </w:t>
              </w:r>
              <w:proofErr w:type="spellStart"/>
              <w:r w:rsidRPr="003F6C59">
                <w:rPr>
                  <w:rFonts w:ascii="Verdana" w:hAnsi="Verdana"/>
                  <w:b/>
                </w:rPr>
                <w:t>Itely</w:t>
              </w:r>
              <w:proofErr w:type="spellEnd"/>
              <w:r w:rsidRPr="003F6C59">
                <w:rPr>
                  <w:rFonts w:ascii="Verdana" w:hAnsi="Verdana"/>
                  <w:b/>
                </w:rPr>
                <w:t xml:space="preserve"> América Latina Ind. e Comércio de cosméticos</w:t>
              </w:r>
              <w:r>
                <w:rPr>
                  <w:rFonts w:ascii="Verdana" w:hAnsi="Verdana"/>
                  <w:b/>
                </w:rPr>
                <w:t xml:space="preserve"> </w:t>
              </w:r>
              <w:r w:rsidRPr="003F6C59">
                <w:rPr>
                  <w:rFonts w:ascii="Verdana" w:hAnsi="Verdana"/>
                  <w:b/>
                </w:rPr>
                <w:t>LTDA.</w:t>
              </w:r>
              <w:r w:rsidR="00C22165">
                <w:rPr>
                  <w:rFonts w:ascii="Verdana" w:hAnsi="Verdana"/>
                  <w:b/>
                </w:rPr>
                <w:t xml:space="preserve"> </w:t>
              </w:r>
              <w:r w:rsidRPr="00E9354F">
                <w:rPr>
                  <w:rFonts w:ascii="Verdana" w:hAnsi="Verdana"/>
                </w:rPr>
                <w:t>Cargo de Auxiliar administrativo, tendo como Principais atividades: Emissões de       NFE, contas a pagar e a receber, emissões de boletos bancários.</w:t>
              </w:r>
            </w:p>
            <w:p w:rsidR="00E9354F" w:rsidRPr="00C22165" w:rsidRDefault="00C22165" w:rsidP="00C22165">
              <w:pPr>
                <w:pStyle w:val="PargrafodaLista"/>
                <w:numPr>
                  <w:ilvl w:val="0"/>
                  <w:numId w:val="5"/>
                </w:numPr>
                <w:spacing w:line="168" w:lineRule="auto"/>
                <w:rPr>
                  <w:rFonts w:ascii="Verdana" w:hAnsi="Verdana"/>
                </w:rPr>
              </w:pPr>
              <w:r>
                <w:rPr>
                  <w:rFonts w:ascii="Verdana" w:hAnsi="Verdana"/>
                  <w:b/>
                </w:rPr>
                <w:t>2013</w:t>
              </w:r>
              <w:r w:rsidRPr="00E9354F">
                <w:rPr>
                  <w:rFonts w:ascii="Verdana" w:hAnsi="Verdana"/>
                  <w:b/>
                </w:rPr>
                <w:t>-201</w:t>
              </w:r>
              <w:r>
                <w:rPr>
                  <w:rFonts w:ascii="Verdana" w:hAnsi="Verdana"/>
                  <w:b/>
                </w:rPr>
                <w:t>4=</w:t>
              </w:r>
              <w:r w:rsidRPr="00C22165">
                <w:rPr>
                  <w:rFonts w:ascii="Verdana" w:hAnsi="Verdana"/>
                  <w:b/>
                </w:rPr>
                <w:t xml:space="preserve"> </w:t>
              </w:r>
              <w:proofErr w:type="spellStart"/>
              <w:r w:rsidRPr="003F6C59">
                <w:rPr>
                  <w:rFonts w:ascii="Verdana" w:hAnsi="Verdana"/>
                  <w:b/>
                </w:rPr>
                <w:t>Itely</w:t>
              </w:r>
              <w:proofErr w:type="spellEnd"/>
              <w:r w:rsidRPr="003F6C59">
                <w:rPr>
                  <w:rFonts w:ascii="Verdana" w:hAnsi="Verdana"/>
                  <w:b/>
                </w:rPr>
                <w:t xml:space="preserve"> América Latina Ind. e Comércio de cosméticos</w:t>
              </w:r>
              <w:r>
                <w:rPr>
                  <w:rFonts w:ascii="Verdana" w:hAnsi="Verdana"/>
                  <w:b/>
                </w:rPr>
                <w:t xml:space="preserve"> </w:t>
              </w:r>
              <w:r w:rsidRPr="003F6C59">
                <w:rPr>
                  <w:rFonts w:ascii="Verdana" w:hAnsi="Verdana"/>
                  <w:b/>
                </w:rPr>
                <w:t>LTDA.</w:t>
              </w:r>
              <w:r>
                <w:rPr>
                  <w:rFonts w:ascii="Verdana" w:hAnsi="Verdana"/>
                  <w:b/>
                </w:rPr>
                <w:t xml:space="preserve"> </w:t>
              </w:r>
              <w:r>
                <w:rPr>
                  <w:rFonts w:ascii="Verdana" w:hAnsi="Verdana"/>
                </w:rPr>
                <w:t>Cargo de encarregado transportes e compras, tendo como principais atividades compras em geral para as necessidade da empresa, transpor</w:t>
              </w:r>
              <w:r w:rsidR="00FF6DF3">
                <w:rPr>
                  <w:rFonts w:ascii="Verdana" w:hAnsi="Verdana"/>
                </w:rPr>
                <w:t xml:space="preserve">tes para vendas e </w:t>
              </w:r>
              <w:proofErr w:type="gramStart"/>
              <w:r w:rsidR="00FF6DF3">
                <w:rPr>
                  <w:rFonts w:ascii="Verdana" w:hAnsi="Verdana"/>
                </w:rPr>
                <w:t>importações.</w:t>
              </w:r>
              <w:proofErr w:type="gramEnd"/>
            </w:p>
          </w:sdtContent>
        </w:sdt>
      </w:sdtContent>
    </w:sdt>
    <w:p w:rsidR="00EB1CBF" w:rsidRPr="00EB1CBF" w:rsidRDefault="00EB1CBF" w:rsidP="00EB1CB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ULTIMA REMUNERAÇÃO: 2.040,00</w:t>
      </w:r>
      <w:bookmarkStart w:id="0" w:name="_GoBack"/>
      <w:bookmarkEnd w:id="0"/>
    </w:p>
    <w:sectPr w:rsidR="00EB1CBF" w:rsidRPr="00EB1CBF" w:rsidSect="00543D69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2D" w:rsidRDefault="00D20D2D">
      <w:pPr>
        <w:spacing w:after="0"/>
      </w:pPr>
      <w:r>
        <w:separator/>
      </w:r>
    </w:p>
  </w:endnote>
  <w:endnote w:type="continuationSeparator" w:id="0">
    <w:p w:rsidR="00D20D2D" w:rsidRDefault="00D20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A3" w:rsidRDefault="00DE6EA3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EB1CBF" w:rsidRPr="00EB1CBF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2D" w:rsidRDefault="00D20D2D">
      <w:pPr>
        <w:spacing w:after="0"/>
      </w:pPr>
      <w:r>
        <w:separator/>
      </w:r>
    </w:p>
  </w:footnote>
  <w:footnote w:type="continuationSeparator" w:id="0">
    <w:p w:rsidR="00D20D2D" w:rsidRDefault="00D20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5A9E26D7"/>
    <w:multiLevelType w:val="hybridMultilevel"/>
    <w:tmpl w:val="A2620BB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2D30227"/>
    <w:multiLevelType w:val="hybridMultilevel"/>
    <w:tmpl w:val="8402A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77"/>
    <w:rsid w:val="000B7089"/>
    <w:rsid w:val="000C6BF0"/>
    <w:rsid w:val="0030507F"/>
    <w:rsid w:val="00372A76"/>
    <w:rsid w:val="00543D69"/>
    <w:rsid w:val="0057062B"/>
    <w:rsid w:val="00612A77"/>
    <w:rsid w:val="006E140E"/>
    <w:rsid w:val="007528CC"/>
    <w:rsid w:val="007618F8"/>
    <w:rsid w:val="008423B5"/>
    <w:rsid w:val="008643CB"/>
    <w:rsid w:val="008A793C"/>
    <w:rsid w:val="00944D62"/>
    <w:rsid w:val="009D18D8"/>
    <w:rsid w:val="00C22165"/>
    <w:rsid w:val="00C465E8"/>
    <w:rsid w:val="00D20D2D"/>
    <w:rsid w:val="00D536F7"/>
    <w:rsid w:val="00DE6EA3"/>
    <w:rsid w:val="00E800EB"/>
    <w:rsid w:val="00E9354F"/>
    <w:rsid w:val="00EB1CBF"/>
    <w:rsid w:val="00F15746"/>
    <w:rsid w:val="00F85C7B"/>
    <w:rsid w:val="00FF189F"/>
    <w:rsid w:val="00F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A7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A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unhideWhenUsed/>
    <w:qFormat/>
    <w:rsid w:val="000C6BF0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lang w:val="pt-BR" w:eastAsia="en-US"/>
    </w:rPr>
  </w:style>
  <w:style w:type="paragraph" w:styleId="Cabealho0">
    <w:name w:val="header"/>
    <w:basedOn w:val="Normal"/>
    <w:link w:val="CabealhoChar"/>
    <w:uiPriority w:val="99"/>
    <w:semiHidden/>
    <w:unhideWhenUsed/>
    <w:rsid w:val="000C6BF0"/>
    <w:pPr>
      <w:tabs>
        <w:tab w:val="center" w:pos="4680"/>
        <w:tab w:val="right" w:pos="9360"/>
      </w:tabs>
      <w:spacing w:after="200"/>
    </w:pPr>
    <w:rPr>
      <w:rFonts w:ascii="Century Schoolbook" w:eastAsia="Times New Roman" w:hAnsi="Century Schoolbook" w:cs="Times New Roman"/>
      <w:color w:val="414751"/>
      <w:sz w:val="20"/>
      <w:lang w:val="pt-BR" w:eastAsia="en-US"/>
    </w:rPr>
  </w:style>
  <w:style w:type="character" w:customStyle="1" w:styleId="CabealhoChar">
    <w:name w:val="Cabeçalho Char"/>
    <w:basedOn w:val="Fontepargpadro"/>
    <w:link w:val="Cabealho0"/>
    <w:uiPriority w:val="99"/>
    <w:semiHidden/>
    <w:rsid w:val="000C6BF0"/>
    <w:rPr>
      <w:rFonts w:ascii="Century Schoolbook" w:eastAsia="Times New Roman" w:hAnsi="Century Schoolbook" w:cs="Times New Roman"/>
      <w:color w:val="414751"/>
      <w:sz w:val="20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A7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A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unhideWhenUsed/>
    <w:qFormat/>
    <w:rsid w:val="000C6BF0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lang w:val="pt-BR" w:eastAsia="en-US"/>
    </w:rPr>
  </w:style>
  <w:style w:type="paragraph" w:styleId="Cabealho0">
    <w:name w:val="header"/>
    <w:basedOn w:val="Normal"/>
    <w:link w:val="CabealhoChar"/>
    <w:uiPriority w:val="99"/>
    <w:semiHidden/>
    <w:unhideWhenUsed/>
    <w:rsid w:val="000C6BF0"/>
    <w:pPr>
      <w:tabs>
        <w:tab w:val="center" w:pos="4680"/>
        <w:tab w:val="right" w:pos="9360"/>
      </w:tabs>
      <w:spacing w:after="200"/>
    </w:pPr>
    <w:rPr>
      <w:rFonts w:ascii="Century Schoolbook" w:eastAsia="Times New Roman" w:hAnsi="Century Schoolbook" w:cs="Times New Roman"/>
      <w:color w:val="414751"/>
      <w:sz w:val="20"/>
      <w:lang w:val="pt-BR" w:eastAsia="en-US"/>
    </w:rPr>
  </w:style>
  <w:style w:type="character" w:customStyle="1" w:styleId="CabealhoChar">
    <w:name w:val="Cabeçalho Char"/>
    <w:basedOn w:val="Fontepargpadro"/>
    <w:link w:val="Cabealho0"/>
    <w:uiPriority w:val="99"/>
    <w:semiHidden/>
    <w:rsid w:val="000C6BF0"/>
    <w:rPr>
      <w:rFonts w:ascii="Century Schoolbook" w:eastAsia="Times New Roman" w:hAnsi="Century Schoolbook" w:cs="Times New Roman"/>
      <w:color w:val="414751"/>
      <w:sz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506511F21F4E36926333D15EA771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9BF192-6964-4F8A-97FB-6EE8F687AF48}"/>
      </w:docPartPr>
      <w:docPartBody>
        <w:p w:rsidR="00324BA8" w:rsidRDefault="008D2296">
          <w:pPr>
            <w:pStyle w:val="B7506511F21F4E36926333D15EA77111"/>
          </w:pPr>
          <w:r>
            <w:t>[Seu Nome]</w:t>
          </w:r>
        </w:p>
      </w:docPartBody>
    </w:docPart>
    <w:docPart>
      <w:docPartPr>
        <w:name w:val="1B71FC54D82B4589817CD241D8F73C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AC381F-B39F-425B-A443-7E2BB78C1BFB}"/>
      </w:docPartPr>
      <w:docPartBody>
        <w:p w:rsidR="00324BA8" w:rsidRDefault="008D2296">
          <w:pPr>
            <w:pStyle w:val="1B71FC54D82B4589817CD241D8F73C0A"/>
          </w:pPr>
          <w:r>
            <w:t>[Endereço, Cidade, Estado, CEP]</w:t>
          </w:r>
        </w:p>
      </w:docPartBody>
    </w:docPart>
    <w:docPart>
      <w:docPartPr>
        <w:name w:val="F13B7E7B8EB74E9888076877647F13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1A8C59-00B4-408D-9D74-F9BED4F2F0D4}"/>
      </w:docPartPr>
      <w:docPartBody>
        <w:p w:rsidR="00324BA8" w:rsidRDefault="008D2296">
          <w:pPr>
            <w:pStyle w:val="F13B7E7B8EB74E9888076877647F130E"/>
          </w:pPr>
          <w:r>
            <w:t>[Telefone]</w:t>
          </w:r>
        </w:p>
      </w:docPartBody>
    </w:docPart>
    <w:docPart>
      <w:docPartPr>
        <w:name w:val="AF252C6242224D629961A914FF24D6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70F44-13C2-4B8F-868D-7F747624BFEC}"/>
      </w:docPartPr>
      <w:docPartBody>
        <w:p w:rsidR="00324BA8" w:rsidRDefault="008D2296">
          <w:pPr>
            <w:pStyle w:val="AF252C6242224D629961A914FF24D645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96"/>
    <w:rsid w:val="00324BA8"/>
    <w:rsid w:val="007C6702"/>
    <w:rsid w:val="008D2296"/>
    <w:rsid w:val="009804FF"/>
    <w:rsid w:val="00A0675B"/>
    <w:rsid w:val="00A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7506511F21F4E36926333D15EA77111">
    <w:name w:val="B7506511F21F4E36926333D15EA77111"/>
  </w:style>
  <w:style w:type="paragraph" w:customStyle="1" w:styleId="1B71FC54D82B4589817CD241D8F73C0A">
    <w:name w:val="1B71FC54D82B4589817CD241D8F73C0A"/>
  </w:style>
  <w:style w:type="paragraph" w:customStyle="1" w:styleId="F13B7E7B8EB74E9888076877647F130E">
    <w:name w:val="F13B7E7B8EB74E9888076877647F130E"/>
  </w:style>
  <w:style w:type="paragraph" w:customStyle="1" w:styleId="AF252C6242224D629961A914FF24D645">
    <w:name w:val="AF252C6242224D629961A914FF24D645"/>
  </w:style>
  <w:style w:type="paragraph" w:customStyle="1" w:styleId="AD676B53A10F4CA9B933B19DB85E1F56">
    <w:name w:val="AD676B53A10F4CA9B933B19DB85E1F56"/>
  </w:style>
  <w:style w:type="paragraph" w:customStyle="1" w:styleId="07B0F630B6784528819F880C7195C282">
    <w:name w:val="07B0F630B6784528819F880C7195C282"/>
  </w:style>
  <w:style w:type="paragraph" w:customStyle="1" w:styleId="1FB01BF716E848A39C5856C7C65CAD19">
    <w:name w:val="1FB01BF716E848A39C5856C7C65CAD19"/>
  </w:style>
  <w:style w:type="paragraph" w:customStyle="1" w:styleId="13542D1B27134433A18F6B021697444C">
    <w:name w:val="13542D1B27134433A18F6B021697444C"/>
  </w:style>
  <w:style w:type="paragraph" w:customStyle="1" w:styleId="6BB829EFC86E4764994C7EB4640764CE">
    <w:name w:val="6BB829EFC86E4764994C7EB4640764CE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2B1044017077464DA989B175C8005C3F">
    <w:name w:val="2B1044017077464DA989B175C8005C3F"/>
  </w:style>
  <w:style w:type="paragraph" w:customStyle="1" w:styleId="D89D1C42A4B442E39FF9A05F560E0820">
    <w:name w:val="D89D1C42A4B442E39FF9A05F560E0820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1E658A08EB3F449ABC0D4D8681911E02">
    <w:name w:val="1E658A08EB3F449ABC0D4D8681911E02"/>
  </w:style>
  <w:style w:type="paragraph" w:customStyle="1" w:styleId="F15BC9E92C7C4BC8B86A00270EED0037">
    <w:name w:val="F15BC9E92C7C4BC8B86A00270EED0037"/>
  </w:style>
  <w:style w:type="paragraph" w:customStyle="1" w:styleId="8F6B45E50802421989954C0193D078F7">
    <w:name w:val="8F6B45E50802421989954C0193D078F7"/>
  </w:style>
  <w:style w:type="paragraph" w:customStyle="1" w:styleId="2515FF57E0DD4ED582D2C14366C93057">
    <w:name w:val="2515FF57E0DD4ED582D2C14366C93057"/>
  </w:style>
  <w:style w:type="paragraph" w:customStyle="1" w:styleId="F562813584FB4424BCE4D86B07C21AAC">
    <w:name w:val="F562813584FB4424BCE4D86B07C21AAC"/>
  </w:style>
  <w:style w:type="paragraph" w:customStyle="1" w:styleId="AC782DA99FDF462CA483A615268E5AE9">
    <w:name w:val="AC782DA99FDF462CA483A615268E5AE9"/>
  </w:style>
  <w:style w:type="paragraph" w:customStyle="1" w:styleId="DB36B1F943F94E26ABF50893CE0F54CF">
    <w:name w:val="DB36B1F943F94E26ABF50893CE0F54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7506511F21F4E36926333D15EA77111">
    <w:name w:val="B7506511F21F4E36926333D15EA77111"/>
  </w:style>
  <w:style w:type="paragraph" w:customStyle="1" w:styleId="1B71FC54D82B4589817CD241D8F73C0A">
    <w:name w:val="1B71FC54D82B4589817CD241D8F73C0A"/>
  </w:style>
  <w:style w:type="paragraph" w:customStyle="1" w:styleId="F13B7E7B8EB74E9888076877647F130E">
    <w:name w:val="F13B7E7B8EB74E9888076877647F130E"/>
  </w:style>
  <w:style w:type="paragraph" w:customStyle="1" w:styleId="AF252C6242224D629961A914FF24D645">
    <w:name w:val="AF252C6242224D629961A914FF24D645"/>
  </w:style>
  <w:style w:type="paragraph" w:customStyle="1" w:styleId="AD676B53A10F4CA9B933B19DB85E1F56">
    <w:name w:val="AD676B53A10F4CA9B933B19DB85E1F56"/>
  </w:style>
  <w:style w:type="paragraph" w:customStyle="1" w:styleId="07B0F630B6784528819F880C7195C282">
    <w:name w:val="07B0F630B6784528819F880C7195C282"/>
  </w:style>
  <w:style w:type="paragraph" w:customStyle="1" w:styleId="1FB01BF716E848A39C5856C7C65CAD19">
    <w:name w:val="1FB01BF716E848A39C5856C7C65CAD19"/>
  </w:style>
  <w:style w:type="paragraph" w:customStyle="1" w:styleId="13542D1B27134433A18F6B021697444C">
    <w:name w:val="13542D1B27134433A18F6B021697444C"/>
  </w:style>
  <w:style w:type="paragraph" w:customStyle="1" w:styleId="6BB829EFC86E4764994C7EB4640764CE">
    <w:name w:val="6BB829EFC86E4764994C7EB4640764CE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2B1044017077464DA989B175C8005C3F">
    <w:name w:val="2B1044017077464DA989B175C8005C3F"/>
  </w:style>
  <w:style w:type="paragraph" w:customStyle="1" w:styleId="D89D1C42A4B442E39FF9A05F560E0820">
    <w:name w:val="D89D1C42A4B442E39FF9A05F560E0820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1E658A08EB3F449ABC0D4D8681911E02">
    <w:name w:val="1E658A08EB3F449ABC0D4D8681911E02"/>
  </w:style>
  <w:style w:type="paragraph" w:customStyle="1" w:styleId="F15BC9E92C7C4BC8B86A00270EED0037">
    <w:name w:val="F15BC9E92C7C4BC8B86A00270EED0037"/>
  </w:style>
  <w:style w:type="paragraph" w:customStyle="1" w:styleId="8F6B45E50802421989954C0193D078F7">
    <w:name w:val="8F6B45E50802421989954C0193D078F7"/>
  </w:style>
  <w:style w:type="paragraph" w:customStyle="1" w:styleId="2515FF57E0DD4ED582D2C14366C93057">
    <w:name w:val="2515FF57E0DD4ED582D2C14366C93057"/>
  </w:style>
  <w:style w:type="paragraph" w:customStyle="1" w:styleId="F562813584FB4424BCE4D86B07C21AAC">
    <w:name w:val="F562813584FB4424BCE4D86B07C21AAC"/>
  </w:style>
  <w:style w:type="paragraph" w:customStyle="1" w:styleId="AC782DA99FDF462CA483A615268E5AE9">
    <w:name w:val="AC782DA99FDF462CA483A615268E5AE9"/>
  </w:style>
  <w:style w:type="paragraph" w:customStyle="1" w:styleId="DB36B1F943F94E26ABF50893CE0F54CF">
    <w:name w:val="DB36B1F943F94E26ABF50893CE0F54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173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Maia Carneiro</dc:creator>
  <cp:lastModifiedBy>Rafael</cp:lastModifiedBy>
  <cp:revision>9</cp:revision>
  <dcterms:created xsi:type="dcterms:W3CDTF">2014-10-06T14:07:00Z</dcterms:created>
  <dcterms:modified xsi:type="dcterms:W3CDTF">2015-01-05T01:20:00Z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