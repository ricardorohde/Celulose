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FD" w:rsidRPr="00020903" w:rsidRDefault="00600CFD" w:rsidP="00A7607B">
      <w:pPr>
        <w:pStyle w:val="SemEspaamento"/>
        <w:jc w:val="center"/>
        <w:rPr>
          <w:rFonts w:ascii="Times New Roman" w:hAnsi="Times New Roman"/>
          <w:b/>
          <w:color w:val="auto"/>
          <w:sz w:val="30"/>
          <w:szCs w:val="30"/>
        </w:rPr>
      </w:pPr>
      <w:r w:rsidRPr="00020903">
        <w:rPr>
          <w:rFonts w:ascii="Times New Roman" w:hAnsi="Times New Roman"/>
          <w:b/>
          <w:color w:val="auto"/>
          <w:sz w:val="30"/>
          <w:szCs w:val="30"/>
        </w:rPr>
        <w:t>MARCOS FABIANO NUNES SANTOS</w:t>
      </w:r>
      <w:r w:rsidR="000931C2">
        <w:rPr>
          <w:rFonts w:ascii="Times New Roman" w:hAnsi="Times New Roman"/>
          <w:b/>
          <w:noProof/>
          <w:color w:val="auto"/>
          <w:sz w:val="30"/>
          <w:szCs w:val="3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488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1080135" cy="1438275"/>
            <wp:effectExtent l="19050" t="0" r="5715" b="0"/>
            <wp:wrapSquare wrapText="bothSides"/>
            <wp:docPr id="3" name="Imagem 0" descr="20160418_194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418_19453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07B" w:rsidRPr="00020903" w:rsidRDefault="00A7607B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</w:p>
    <w:p w:rsidR="000405C7" w:rsidRPr="00020903" w:rsidRDefault="00600CFD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 xml:space="preserve">Rua </w:t>
      </w:r>
      <w:r w:rsidR="00DC3F48" w:rsidRPr="00020903">
        <w:rPr>
          <w:rFonts w:ascii="Times New Roman" w:hAnsi="Times New Roman"/>
          <w:color w:val="auto"/>
          <w:sz w:val="24"/>
          <w:szCs w:val="24"/>
        </w:rPr>
        <w:t>Projetada B</w:t>
      </w:r>
      <w:r w:rsidR="00A7607B" w:rsidRPr="00020903">
        <w:rPr>
          <w:rFonts w:ascii="Times New Roman" w:hAnsi="Times New Roman"/>
          <w:color w:val="auto"/>
          <w:sz w:val="24"/>
          <w:szCs w:val="24"/>
        </w:rPr>
        <w:t>, n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º </w:t>
      </w:r>
      <w:r w:rsidR="00DC3F48" w:rsidRPr="00020903">
        <w:rPr>
          <w:rFonts w:ascii="Times New Roman" w:hAnsi="Times New Roman"/>
          <w:color w:val="auto"/>
          <w:sz w:val="24"/>
          <w:szCs w:val="24"/>
        </w:rPr>
        <w:t>952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7607B" w:rsidRPr="00020903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Loteamento </w:t>
      </w:r>
      <w:r w:rsidR="00DC3F48" w:rsidRPr="00020903">
        <w:rPr>
          <w:rFonts w:ascii="Times New Roman" w:hAnsi="Times New Roman"/>
          <w:color w:val="auto"/>
          <w:sz w:val="24"/>
          <w:szCs w:val="24"/>
        </w:rPr>
        <w:t>Parque Florida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 - Guaíba/RS</w:t>
      </w:r>
      <w:r w:rsidR="000405C7" w:rsidRPr="00020903">
        <w:rPr>
          <w:rFonts w:ascii="Times New Roman" w:hAnsi="Times New Roman"/>
          <w:color w:val="auto"/>
          <w:sz w:val="24"/>
          <w:szCs w:val="24"/>
        </w:rPr>
        <w:br/>
      </w:r>
      <w:r w:rsidR="00404A08" w:rsidRPr="00020903">
        <w:rPr>
          <w:rFonts w:ascii="Times New Roman" w:hAnsi="Times New Roman"/>
          <w:color w:val="auto"/>
          <w:sz w:val="24"/>
          <w:szCs w:val="24"/>
        </w:rPr>
        <w:t>Telefone</w:t>
      </w:r>
      <w:r w:rsidR="00A7607B" w:rsidRPr="00020903">
        <w:rPr>
          <w:rFonts w:ascii="Times New Roman" w:hAnsi="Times New Roman"/>
          <w:color w:val="auto"/>
          <w:sz w:val="24"/>
          <w:szCs w:val="24"/>
        </w:rPr>
        <w:t>s</w:t>
      </w:r>
      <w:r w:rsidR="00404A08" w:rsidRPr="00020903"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020903">
        <w:rPr>
          <w:rFonts w:ascii="Times New Roman" w:hAnsi="Times New Roman"/>
          <w:color w:val="auto"/>
          <w:sz w:val="24"/>
          <w:szCs w:val="24"/>
        </w:rPr>
        <w:t>9829</w:t>
      </w:r>
      <w:r w:rsidR="00DD3B31" w:rsidRPr="00020903">
        <w:rPr>
          <w:rFonts w:ascii="Times New Roman" w:hAnsi="Times New Roman"/>
          <w:color w:val="auto"/>
          <w:sz w:val="24"/>
          <w:szCs w:val="24"/>
        </w:rPr>
        <w:t>-</w:t>
      </w:r>
      <w:r w:rsidRPr="00020903">
        <w:rPr>
          <w:rFonts w:ascii="Times New Roman" w:hAnsi="Times New Roman"/>
          <w:color w:val="auto"/>
          <w:sz w:val="24"/>
          <w:szCs w:val="24"/>
        </w:rPr>
        <w:t xml:space="preserve">0717 / </w:t>
      </w:r>
      <w:r w:rsidR="00DD3B31" w:rsidRPr="00020903">
        <w:rPr>
          <w:rFonts w:ascii="Times New Roman" w:hAnsi="Times New Roman"/>
          <w:color w:val="auto"/>
          <w:sz w:val="24"/>
          <w:szCs w:val="24"/>
        </w:rPr>
        <w:t>9960-6539</w:t>
      </w:r>
    </w:p>
    <w:p w:rsidR="00600CFD" w:rsidRDefault="00404A08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 xml:space="preserve">E-mail: </w:t>
      </w:r>
      <w:hyperlink r:id="rId9" w:history="1">
        <w:r w:rsidR="001F75C1" w:rsidRPr="00161A30">
          <w:rPr>
            <w:rStyle w:val="Hyperlink"/>
            <w:rFonts w:ascii="Times New Roman" w:hAnsi="Times New Roman"/>
            <w:sz w:val="24"/>
            <w:szCs w:val="24"/>
          </w:rPr>
          <w:t>marcosfabiano20@yahoo.com.br</w:t>
        </w:r>
      </w:hyperlink>
    </w:p>
    <w:p w:rsidR="001F75C1" w:rsidRDefault="001F75C1" w:rsidP="000405C7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CNH “AB”</w:t>
      </w:r>
    </w:p>
    <w:p w:rsidR="00A7607B" w:rsidRDefault="00A7607B" w:rsidP="00A7607B">
      <w:pPr>
        <w:pStyle w:val="SemEspaamen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Brasileiro, solteiro, 28 anos</w:t>
      </w:r>
    </w:p>
    <w:p w:rsidR="001F75C1" w:rsidRPr="00020903" w:rsidRDefault="001F75C1" w:rsidP="00A7607B">
      <w:pPr>
        <w:pStyle w:val="SemEspaamento"/>
        <w:rPr>
          <w:rFonts w:ascii="Times New Roman" w:hAnsi="Times New Roman"/>
          <w:color w:val="auto"/>
          <w:sz w:val="24"/>
          <w:szCs w:val="24"/>
        </w:rPr>
      </w:pPr>
    </w:p>
    <w:p w:rsidR="00A7607B" w:rsidRPr="00020903" w:rsidRDefault="00A7607B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1638B8" w:rsidRPr="00020903" w:rsidRDefault="00A7607B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olor w:val="auto"/>
          <w:sz w:val="24"/>
          <w:szCs w:val="24"/>
        </w:rPr>
        <w:t xml:space="preserve">Objetivo / área de interesse </w:t>
      </w:r>
    </w:p>
    <w:p w:rsidR="001638B8" w:rsidRPr="00020903" w:rsidRDefault="008111A6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977139" w:rsidRPr="00020903" w:rsidRDefault="00A7607B" w:rsidP="00020903">
      <w:pPr>
        <w:pStyle w:val="SemEspaamento"/>
        <w:ind w:left="284"/>
        <w:jc w:val="center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Colocação na área indústrial.</w:t>
      </w:r>
    </w:p>
    <w:p w:rsidR="00977139" w:rsidRPr="00020903" w:rsidRDefault="00977139" w:rsidP="00977139">
      <w:pPr>
        <w:pStyle w:val="Seo"/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</w:pPr>
    </w:p>
    <w:p w:rsidR="00020903" w:rsidRPr="00020903" w:rsidRDefault="00020903" w:rsidP="00020903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olor w:val="auto"/>
          <w:sz w:val="24"/>
          <w:szCs w:val="24"/>
        </w:rPr>
        <w:t>resumo profissional</w:t>
      </w:r>
    </w:p>
    <w:p w:rsidR="00020903" w:rsidRPr="00020903" w:rsidRDefault="008111A6" w:rsidP="00020903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_x0000_s1199" type="#_x0000_t32" style="position:absolute;margin-left:.3pt;margin-top:6.05pt;width:478.5pt;height:.05pt;z-index:251660288;mso-position-horizontal-relative:margin" o:connectortype="straight" strokecolor="#b9bec7" strokeweight="1pt">
            <w10:wrap anchorx="margin"/>
          </v:shape>
        </w:pict>
      </w:r>
    </w:p>
    <w:p w:rsidR="00020903" w:rsidRPr="00020903" w:rsidRDefault="00020903" w:rsidP="00020903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numPr>
          <w:ilvl w:val="0"/>
          <w:numId w:val="32"/>
        </w:numPr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Universo Merc. Editora Gráfica – Indústria e Mercado de Embalagens Ltda</w:t>
      </w:r>
    </w:p>
    <w:p w:rsidR="00020903" w:rsidRPr="00020903" w:rsidRDefault="00020903" w:rsidP="00020903">
      <w:pPr>
        <w:pStyle w:val="Seo"/>
        <w:ind w:left="1004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Período 01/2003 a 04/2013.</w:t>
      </w:r>
    </w:p>
    <w:p w:rsidR="00020903" w:rsidRPr="00020903" w:rsidRDefault="00020903" w:rsidP="00020903">
      <w:pPr>
        <w:pStyle w:val="Seo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>Experiência de mais de 10 anos em Gráfica.</w:t>
      </w: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Inicialmente como estagiário, efetivado na função de auxiliar de produção, promovido a auxiliar de corte e vinco (2006) e posteriormente a operador de guilhotina (2007). </w:t>
      </w: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>Experiência em acabamento, aplicação de verniz à base de água e operador de acopladeira.</w:t>
      </w: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tabs>
          <w:tab w:val="left" w:pos="284"/>
        </w:tabs>
        <w:ind w:left="284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numPr>
          <w:ilvl w:val="0"/>
          <w:numId w:val="32"/>
        </w:numPr>
        <w:tabs>
          <w:tab w:val="left" w:pos="284"/>
        </w:tabs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Motele – Motores Elétricos Ltda</w:t>
      </w:r>
    </w:p>
    <w:p w:rsidR="00020903" w:rsidRPr="00020903" w:rsidRDefault="00020903" w:rsidP="00020903">
      <w:pPr>
        <w:pStyle w:val="Seo"/>
        <w:ind w:left="1004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aps w:val="0"/>
          <w:color w:val="auto"/>
          <w:sz w:val="24"/>
          <w:szCs w:val="24"/>
        </w:rPr>
        <w:t>Período 10/2013 a 10/2015.</w:t>
      </w:r>
    </w:p>
    <w:p w:rsidR="00020903" w:rsidRPr="00020903" w:rsidRDefault="00020903" w:rsidP="00020903">
      <w:pPr>
        <w:pStyle w:val="Seo"/>
        <w:tabs>
          <w:tab w:val="left" w:pos="284"/>
        </w:tabs>
        <w:ind w:left="1004"/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Exercendo as seguintes atividades:</w:t>
      </w: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Manutenção de motobombas</w:t>
      </w: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Manutenção predial</w:t>
      </w:r>
    </w:p>
    <w:p w:rsidR="00020903" w:rsidRPr="00020903" w:rsidRDefault="00020903" w:rsidP="00020903">
      <w:pPr>
        <w:pStyle w:val="Seo"/>
        <w:tabs>
          <w:tab w:val="left" w:pos="284"/>
        </w:tabs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020903">
        <w:rPr>
          <w:rFonts w:ascii="Times New Roman" w:hAnsi="Times New Roman"/>
          <w:caps w:val="0"/>
          <w:color w:val="auto"/>
          <w:sz w:val="24"/>
          <w:szCs w:val="24"/>
        </w:rPr>
        <w:t xml:space="preserve">    Elétrica e hidraúlica. </w:t>
      </w:r>
    </w:p>
    <w:p w:rsidR="00020903" w:rsidRPr="00020903" w:rsidRDefault="00020903" w:rsidP="00020903">
      <w:pPr>
        <w:pStyle w:val="Seo"/>
        <w:tabs>
          <w:tab w:val="left" w:pos="284"/>
        </w:tabs>
        <w:ind w:left="1004"/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</w:p>
    <w:p w:rsidR="00600CFD" w:rsidRPr="00020903" w:rsidRDefault="00600CFD" w:rsidP="000405C7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020903" w:rsidRPr="00020903" w:rsidRDefault="00020903" w:rsidP="000405C7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</w:p>
    <w:p w:rsidR="00756035" w:rsidRPr="00020903" w:rsidRDefault="00020903" w:rsidP="00756035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020903">
        <w:rPr>
          <w:rFonts w:ascii="Times New Roman" w:hAnsi="Times New Roman"/>
          <w:b/>
          <w:color w:val="auto"/>
          <w:sz w:val="24"/>
          <w:szCs w:val="24"/>
        </w:rPr>
        <w:t>f</w:t>
      </w:r>
      <w:r w:rsidR="00756035" w:rsidRPr="00020903">
        <w:rPr>
          <w:rFonts w:ascii="Times New Roman" w:hAnsi="Times New Roman"/>
          <w:b/>
          <w:color w:val="auto"/>
          <w:sz w:val="24"/>
          <w:szCs w:val="24"/>
        </w:rPr>
        <w:t>ORMAÇÃO</w:t>
      </w:r>
      <w:r w:rsidRPr="00020903">
        <w:rPr>
          <w:rFonts w:ascii="Times New Roman" w:hAnsi="Times New Roman"/>
          <w:b/>
          <w:color w:val="auto"/>
          <w:sz w:val="24"/>
          <w:szCs w:val="24"/>
        </w:rPr>
        <w:t xml:space="preserve"> acadêmica</w:t>
      </w:r>
    </w:p>
    <w:p w:rsidR="00756035" w:rsidRPr="00020903" w:rsidRDefault="008111A6" w:rsidP="00756035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_x0000_s1193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0405C7" w:rsidRPr="00020903" w:rsidRDefault="00600CFD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Ensino Médio Completo</w:t>
      </w:r>
    </w:p>
    <w:p w:rsidR="00DA1896" w:rsidRPr="00020903" w:rsidRDefault="00DD3B31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Curso Profi</w:t>
      </w:r>
      <w:r w:rsidR="008B7FA6" w:rsidRPr="00020903">
        <w:rPr>
          <w:rFonts w:ascii="Times New Roman" w:hAnsi="Times New Roman"/>
          <w:color w:val="auto"/>
          <w:sz w:val="24"/>
          <w:szCs w:val="24"/>
        </w:rPr>
        <w:t>ssio</w:t>
      </w:r>
      <w:r w:rsidRPr="00020903">
        <w:rPr>
          <w:rFonts w:ascii="Times New Roman" w:hAnsi="Times New Roman"/>
          <w:color w:val="auto"/>
          <w:sz w:val="24"/>
          <w:szCs w:val="24"/>
        </w:rPr>
        <w:t>nalizante de Administração</w:t>
      </w:r>
    </w:p>
    <w:p w:rsidR="00DA1896" w:rsidRPr="00020903" w:rsidRDefault="00DA1896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Traçagem Calderaria – Senai – 80hs</w:t>
      </w:r>
    </w:p>
    <w:p w:rsidR="00977139" w:rsidRPr="00020903" w:rsidRDefault="00977139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020903">
        <w:rPr>
          <w:rFonts w:ascii="Times New Roman" w:hAnsi="Times New Roman"/>
          <w:color w:val="auto"/>
          <w:sz w:val="24"/>
          <w:szCs w:val="24"/>
        </w:rPr>
        <w:t>Técnico em Eletrônica - Cursando</w:t>
      </w:r>
    </w:p>
    <w:p w:rsidR="00DA1896" w:rsidRPr="00020903" w:rsidRDefault="00DA1896" w:rsidP="00082E2A">
      <w:p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020903" w:rsidRPr="00020903" w:rsidRDefault="00020903">
      <w:p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</w:p>
    <w:sectPr w:rsidR="00020903" w:rsidRPr="00020903" w:rsidSect="000931C2">
      <w:headerReference w:type="default" r:id="rId10"/>
      <w:footerReference w:type="default" r:id="rId11"/>
      <w:pgSz w:w="11907" w:h="16839" w:code="1"/>
      <w:pgMar w:top="1417" w:right="1701" w:bottom="1417" w:left="1701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848" w:rsidRDefault="003E6848">
      <w:r>
        <w:separator/>
      </w:r>
    </w:p>
  </w:endnote>
  <w:endnote w:type="continuationSeparator" w:id="1">
    <w:p w:rsidR="003E6848" w:rsidRDefault="003E6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903" w:rsidRDefault="008111A6" w:rsidP="009967CD">
    <w:pPr>
      <w:pStyle w:val="Rodap"/>
      <w:jc w:val="right"/>
    </w:pPr>
    <w:fldSimple w:instr=" PAGE ">
      <w:r w:rsidR="000931C2">
        <w:rPr>
          <w:noProof/>
        </w:rPr>
        <w:t>2</w:t>
      </w:r>
    </w:fldSimple>
    <w:r w:rsidR="00020903">
      <w:t xml:space="preserve"> </w:t>
    </w:r>
    <w:r w:rsidRPr="008111A6">
      <w:rPr>
        <w:lang w:val="en-US"/>
      </w:rPr>
    </w:r>
    <w:r w:rsidRPr="008111A6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848" w:rsidRDefault="003E6848">
      <w:r>
        <w:separator/>
      </w:r>
    </w:p>
  </w:footnote>
  <w:footnote w:type="continuationSeparator" w:id="1">
    <w:p w:rsidR="003E6848" w:rsidRDefault="003E68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903" w:rsidRDefault="00020903" w:rsidP="009967CD">
    <w:pPr>
      <w:pStyle w:val="Cabealho"/>
      <w:jc w:val="right"/>
    </w:pPr>
    <w:r>
      <w:rPr>
        <w:sz w:val="16"/>
        <w:szCs w:val="16"/>
      </w:rPr>
      <w:t>[Escolha a data]</w:t>
    </w:r>
    <w:r w:rsidR="008111A6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0CE70DD"/>
    <w:multiLevelType w:val="hybridMultilevel"/>
    <w:tmpl w:val="5AC4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2B32596F"/>
    <w:multiLevelType w:val="multilevel"/>
    <w:tmpl w:val="815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35136"/>
    <w:multiLevelType w:val="hybridMultilevel"/>
    <w:tmpl w:val="BC4C5A8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0F31A3"/>
    <w:multiLevelType w:val="hybridMultilevel"/>
    <w:tmpl w:val="0BFC0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008A0"/>
    <w:multiLevelType w:val="hybridMultilevel"/>
    <w:tmpl w:val="A9C6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EE51641"/>
    <w:multiLevelType w:val="hybridMultilevel"/>
    <w:tmpl w:val="CBBEE8B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20"/>
  </w:num>
  <w:num w:numId="28">
    <w:abstractNumId w:val="19"/>
  </w:num>
  <w:num w:numId="29">
    <w:abstractNumId w:val="21"/>
  </w:num>
  <w:num w:numId="30">
    <w:abstractNumId w:val="22"/>
  </w:num>
  <w:num w:numId="31">
    <w:abstractNumId w:val="12"/>
  </w:num>
  <w:num w:numId="32">
    <w:abstractNumId w:val="23"/>
  </w:num>
  <w:num w:numId="33">
    <w:abstractNumId w:val="15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1158"/>
    <w:rsid w:val="00020903"/>
    <w:rsid w:val="0002401A"/>
    <w:rsid w:val="00026739"/>
    <w:rsid w:val="000405C7"/>
    <w:rsid w:val="00050B72"/>
    <w:rsid w:val="00082E2A"/>
    <w:rsid w:val="000931C2"/>
    <w:rsid w:val="000B5652"/>
    <w:rsid w:val="000F2797"/>
    <w:rsid w:val="000F3D2A"/>
    <w:rsid w:val="001146C7"/>
    <w:rsid w:val="001370EB"/>
    <w:rsid w:val="00151B90"/>
    <w:rsid w:val="001638B8"/>
    <w:rsid w:val="00163F2A"/>
    <w:rsid w:val="001A0DDE"/>
    <w:rsid w:val="001D1CC2"/>
    <w:rsid w:val="001F5A71"/>
    <w:rsid w:val="001F75C1"/>
    <w:rsid w:val="002039BD"/>
    <w:rsid w:val="00221312"/>
    <w:rsid w:val="002459DE"/>
    <w:rsid w:val="00275511"/>
    <w:rsid w:val="002B0C43"/>
    <w:rsid w:val="002E3DAC"/>
    <w:rsid w:val="0031741D"/>
    <w:rsid w:val="00324F15"/>
    <w:rsid w:val="003547DD"/>
    <w:rsid w:val="00357DC0"/>
    <w:rsid w:val="003B59CC"/>
    <w:rsid w:val="003E6848"/>
    <w:rsid w:val="003F48B1"/>
    <w:rsid w:val="00404A08"/>
    <w:rsid w:val="004369B2"/>
    <w:rsid w:val="00453D57"/>
    <w:rsid w:val="00487A7F"/>
    <w:rsid w:val="00514750"/>
    <w:rsid w:val="00521EA9"/>
    <w:rsid w:val="00545B5A"/>
    <w:rsid w:val="005657D9"/>
    <w:rsid w:val="005B5FD3"/>
    <w:rsid w:val="005E27CE"/>
    <w:rsid w:val="005E6BFC"/>
    <w:rsid w:val="005F7BB4"/>
    <w:rsid w:val="00600CFD"/>
    <w:rsid w:val="006A3DF4"/>
    <w:rsid w:val="006E2B85"/>
    <w:rsid w:val="00700A60"/>
    <w:rsid w:val="0070235A"/>
    <w:rsid w:val="007247C7"/>
    <w:rsid w:val="007410BF"/>
    <w:rsid w:val="00741D6E"/>
    <w:rsid w:val="00756035"/>
    <w:rsid w:val="00756C00"/>
    <w:rsid w:val="00792666"/>
    <w:rsid w:val="00793A02"/>
    <w:rsid w:val="007C50C9"/>
    <w:rsid w:val="00804A43"/>
    <w:rsid w:val="008111A6"/>
    <w:rsid w:val="00817D09"/>
    <w:rsid w:val="00824BB3"/>
    <w:rsid w:val="00880823"/>
    <w:rsid w:val="00881775"/>
    <w:rsid w:val="008A630F"/>
    <w:rsid w:val="008B3B19"/>
    <w:rsid w:val="008B7FA6"/>
    <w:rsid w:val="00977139"/>
    <w:rsid w:val="00994163"/>
    <w:rsid w:val="009967CD"/>
    <w:rsid w:val="009A7F23"/>
    <w:rsid w:val="009C3B99"/>
    <w:rsid w:val="009C4419"/>
    <w:rsid w:val="00A147C6"/>
    <w:rsid w:val="00A17348"/>
    <w:rsid w:val="00A25CF8"/>
    <w:rsid w:val="00A56A2A"/>
    <w:rsid w:val="00A707A8"/>
    <w:rsid w:val="00A75C3C"/>
    <w:rsid w:val="00A7607B"/>
    <w:rsid w:val="00AB4138"/>
    <w:rsid w:val="00AC52BE"/>
    <w:rsid w:val="00AF1D0C"/>
    <w:rsid w:val="00AF5A7D"/>
    <w:rsid w:val="00B0243B"/>
    <w:rsid w:val="00B274D8"/>
    <w:rsid w:val="00B30D63"/>
    <w:rsid w:val="00B35224"/>
    <w:rsid w:val="00B501EE"/>
    <w:rsid w:val="00BE2F03"/>
    <w:rsid w:val="00BE5659"/>
    <w:rsid w:val="00C1625D"/>
    <w:rsid w:val="00C434D4"/>
    <w:rsid w:val="00C579F6"/>
    <w:rsid w:val="00CB1617"/>
    <w:rsid w:val="00CC21DB"/>
    <w:rsid w:val="00CF2FB6"/>
    <w:rsid w:val="00D10714"/>
    <w:rsid w:val="00D65B3F"/>
    <w:rsid w:val="00D72427"/>
    <w:rsid w:val="00D833EB"/>
    <w:rsid w:val="00D865F7"/>
    <w:rsid w:val="00DA1896"/>
    <w:rsid w:val="00DC3F48"/>
    <w:rsid w:val="00DC6982"/>
    <w:rsid w:val="00DD3B31"/>
    <w:rsid w:val="00DF0540"/>
    <w:rsid w:val="00DF18DA"/>
    <w:rsid w:val="00E150D1"/>
    <w:rsid w:val="00E2551F"/>
    <w:rsid w:val="00E61765"/>
    <w:rsid w:val="00E90174"/>
    <w:rsid w:val="00EB19B7"/>
    <w:rsid w:val="00EE7A6A"/>
    <w:rsid w:val="00EF1AF5"/>
    <w:rsid w:val="00F26226"/>
    <w:rsid w:val="00F328EE"/>
    <w:rsid w:val="00F34098"/>
    <w:rsid w:val="00F53544"/>
    <w:rsid w:val="00F63EBC"/>
    <w:rsid w:val="00FA3990"/>
    <w:rsid w:val="00FE7A4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84"/>
        <o:r id="V:Rule5" type="connector" idref="#_x0000_s1199"/>
        <o:r id="V:Rule6" type="connector" idref="#_x0000_s1193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  <w:style w:type="paragraph" w:customStyle="1" w:styleId="Objetivo">
    <w:name w:val="Objetivo"/>
    <w:basedOn w:val="Normal"/>
    <w:next w:val="Corpodetexto"/>
    <w:rsid w:val="00600CFD"/>
    <w:pPr>
      <w:spacing w:before="240" w:after="220" w:line="220" w:lineRule="atLeast"/>
    </w:pPr>
    <w:rPr>
      <w:rFonts w:ascii="Arial" w:eastAsia="Batang" w:hAnsi="Arial"/>
      <w:color w:val="auto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0C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0CFD"/>
    <w:rPr>
      <w:rFonts w:eastAsia="Times New Roman" w:cs="Times New Roman"/>
      <w:color w:val="414751"/>
      <w:lang w:eastAsia="en-US"/>
    </w:rPr>
  </w:style>
  <w:style w:type="character" w:customStyle="1" w:styleId="apple-converted-space">
    <w:name w:val="apple-converted-space"/>
    <w:basedOn w:val="Fontepargpadro"/>
    <w:rsid w:val="00DA1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cosfabiano20@yahoo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66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Tais</cp:lastModifiedBy>
  <cp:revision>2</cp:revision>
  <cp:lastPrinted>2016-02-26T11:21:00Z</cp:lastPrinted>
  <dcterms:created xsi:type="dcterms:W3CDTF">2016-04-18T23:46:00Z</dcterms:created>
  <dcterms:modified xsi:type="dcterms:W3CDTF">2016-04-18T23:46:00Z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