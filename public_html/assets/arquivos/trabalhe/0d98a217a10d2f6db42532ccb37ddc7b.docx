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F5E1A" w14:textId="77777777" w:rsidR="0071006F" w:rsidRPr="001369ED" w:rsidRDefault="0086376C" w:rsidP="00B208EE">
      <w:pPr>
        <w:jc w:val="center"/>
        <w:rPr>
          <w:rFonts w:ascii="Arial" w:hAnsi="Arial" w:cs="Arial"/>
          <w:i/>
          <w:iCs/>
          <w:color w:val="auto"/>
          <w:sz w:val="32"/>
          <w:szCs w:val="32"/>
        </w:rPr>
      </w:pPr>
      <w:bookmarkStart w:id="0" w:name="_GoBack"/>
      <w:bookmarkEnd w:id="0"/>
      <w:r w:rsidRPr="44DDBF01">
        <w:rPr>
          <w:rFonts w:ascii="Arial" w:eastAsia="Arial" w:hAnsi="Arial" w:cs="Arial"/>
          <w:i/>
          <w:iCs/>
          <w:color w:val="auto"/>
          <w:sz w:val="32"/>
          <w:szCs w:val="32"/>
        </w:rPr>
        <w:t xml:space="preserve"> CURRICULUN VITAE</w:t>
      </w:r>
    </w:p>
    <w:p w14:paraId="6714A491" w14:textId="77777777" w:rsidR="00C44FDC" w:rsidRPr="001369ED" w:rsidRDefault="00C44FDC" w:rsidP="00B208EE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1C2A3A7F" w14:textId="77777777" w:rsidR="002039BD" w:rsidRPr="001369ED" w:rsidRDefault="001369ED" w:rsidP="00FA7E06">
      <w:pPr>
        <w:rPr>
          <w:rFonts w:ascii="Arial" w:hAnsi="Arial" w:cs="Arial"/>
          <w:b/>
          <w:color w:val="auto"/>
          <w:sz w:val="24"/>
          <w:szCs w:val="24"/>
        </w:rPr>
      </w:pPr>
      <w:r w:rsidRPr="001369ED">
        <w:rPr>
          <w:rFonts w:ascii="Arial" w:hAnsi="Arial" w:cs="Arial"/>
          <w:b/>
          <w:color w:val="auto"/>
          <w:sz w:val="24"/>
          <w:szCs w:val="24"/>
        </w:rPr>
        <w:t>ERIC RICARDO TEIXEIRA DA SILVA</w:t>
      </w:r>
    </w:p>
    <w:p w14:paraId="7A1596D1" w14:textId="77777777" w:rsidR="00350DE1" w:rsidRPr="001369ED" w:rsidRDefault="001638B8" w:rsidP="00F368C1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Brasileiro, </w:t>
      </w:r>
      <w:r w:rsidR="006C3785" w:rsidRPr="001369ED">
        <w:rPr>
          <w:rFonts w:ascii="Arial" w:hAnsi="Arial" w:cs="Arial"/>
          <w:color w:val="auto"/>
          <w:sz w:val="24"/>
          <w:szCs w:val="24"/>
        </w:rPr>
        <w:t>casado</w:t>
      </w:r>
      <w:r w:rsidRPr="001369ED">
        <w:rPr>
          <w:rFonts w:ascii="Arial" w:hAnsi="Arial" w:cs="Arial"/>
          <w:color w:val="auto"/>
          <w:sz w:val="24"/>
          <w:szCs w:val="24"/>
        </w:rPr>
        <w:t xml:space="preserve">, </w:t>
      </w:r>
      <w:r w:rsidR="00757D8D" w:rsidRPr="001369ED">
        <w:rPr>
          <w:rFonts w:ascii="Arial" w:hAnsi="Arial" w:cs="Arial"/>
          <w:color w:val="auto"/>
          <w:sz w:val="24"/>
          <w:szCs w:val="24"/>
        </w:rPr>
        <w:t>3</w:t>
      </w:r>
      <w:r w:rsidR="00093916" w:rsidRPr="001369ED">
        <w:rPr>
          <w:rFonts w:ascii="Arial" w:hAnsi="Arial" w:cs="Arial"/>
          <w:color w:val="auto"/>
          <w:sz w:val="24"/>
          <w:szCs w:val="24"/>
        </w:rPr>
        <w:t>5</w:t>
      </w:r>
      <w:r w:rsidRPr="001369ED">
        <w:rPr>
          <w:rFonts w:ascii="Arial" w:hAnsi="Arial" w:cs="Arial"/>
          <w:color w:val="auto"/>
          <w:sz w:val="24"/>
          <w:szCs w:val="24"/>
        </w:rPr>
        <w:t xml:space="preserve"> anos</w:t>
      </w:r>
      <w:proofErr w:type="gramStart"/>
      <w:r w:rsidR="00D82022" w:rsidRPr="001369ED">
        <w:rPr>
          <w:rFonts w:ascii="Arial" w:hAnsi="Arial" w:cs="Arial"/>
          <w:color w:val="auto"/>
          <w:sz w:val="24"/>
          <w:szCs w:val="24"/>
        </w:rPr>
        <w:t xml:space="preserve">  </w:t>
      </w:r>
      <w:proofErr w:type="gramEnd"/>
      <w:r w:rsidR="00D82022" w:rsidRPr="001369ED">
        <w:rPr>
          <w:rFonts w:ascii="Arial" w:hAnsi="Arial" w:cs="Arial"/>
          <w:color w:val="auto"/>
          <w:sz w:val="24"/>
          <w:szCs w:val="24"/>
        </w:rPr>
        <w:t xml:space="preserve">-  </w:t>
      </w:r>
      <w:r w:rsidR="001C1ABB" w:rsidRPr="001369ED">
        <w:rPr>
          <w:rFonts w:ascii="Arial" w:hAnsi="Arial" w:cs="Arial"/>
          <w:color w:val="auto"/>
          <w:sz w:val="24"/>
          <w:szCs w:val="24"/>
        </w:rPr>
        <w:t>18/11/1979</w:t>
      </w:r>
      <w:r w:rsidR="00350DE1" w:rsidRPr="001369ED">
        <w:rPr>
          <w:rFonts w:ascii="Arial" w:hAnsi="Arial" w:cs="Arial"/>
          <w:color w:val="auto"/>
          <w:sz w:val="24"/>
          <w:szCs w:val="24"/>
        </w:rPr>
        <w:t xml:space="preserve"> </w:t>
      </w:r>
      <w:r w:rsidR="00F13AAD" w:rsidRPr="001369ED">
        <w:rPr>
          <w:rFonts w:ascii="Arial" w:hAnsi="Arial" w:cs="Arial"/>
          <w:color w:val="auto"/>
          <w:sz w:val="24"/>
          <w:szCs w:val="24"/>
        </w:rPr>
        <w:t>.</w:t>
      </w:r>
    </w:p>
    <w:p w14:paraId="5ECF706C" w14:textId="77777777" w:rsidR="00350DE1" w:rsidRPr="001369ED" w:rsidRDefault="00350DE1" w:rsidP="00F368C1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>Exp</w:t>
      </w:r>
      <w:r w:rsidR="00093916" w:rsidRPr="001369ED">
        <w:rPr>
          <w:rFonts w:ascii="Arial" w:hAnsi="Arial" w:cs="Arial"/>
          <w:color w:val="auto"/>
          <w:sz w:val="24"/>
          <w:szCs w:val="24"/>
        </w:rPr>
        <w:t>eriência profissional: Mais de 6</w:t>
      </w:r>
      <w:r w:rsidRPr="001369ED">
        <w:rPr>
          <w:rFonts w:ascii="Arial" w:hAnsi="Arial" w:cs="Arial"/>
          <w:color w:val="auto"/>
          <w:sz w:val="24"/>
          <w:szCs w:val="24"/>
        </w:rPr>
        <w:t xml:space="preserve"> anos</w:t>
      </w:r>
    </w:p>
    <w:p w14:paraId="398D74A2" w14:textId="77777777" w:rsidR="00B208EE" w:rsidRPr="001369ED" w:rsidRDefault="00FA7E06" w:rsidP="00F368C1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Endereço 1 - </w:t>
      </w:r>
      <w:r w:rsidR="00093916" w:rsidRPr="001369ED">
        <w:rPr>
          <w:rFonts w:ascii="Arial" w:hAnsi="Arial" w:cs="Arial"/>
          <w:color w:val="auto"/>
          <w:sz w:val="24"/>
          <w:szCs w:val="24"/>
        </w:rPr>
        <w:t>Rua Altino Arantes 1202 – Capão Bonito</w:t>
      </w:r>
      <w:r w:rsidRPr="001369ED">
        <w:rPr>
          <w:rFonts w:ascii="Arial" w:hAnsi="Arial" w:cs="Arial"/>
          <w:color w:val="auto"/>
          <w:sz w:val="24"/>
          <w:szCs w:val="24"/>
        </w:rPr>
        <w:t xml:space="preserve"> –</w:t>
      </w:r>
      <w:r w:rsidR="00093916" w:rsidRPr="001369ED">
        <w:rPr>
          <w:rFonts w:ascii="Arial" w:hAnsi="Arial" w:cs="Arial"/>
          <w:color w:val="auto"/>
          <w:sz w:val="24"/>
          <w:szCs w:val="24"/>
        </w:rPr>
        <w:t xml:space="preserve"> SP</w:t>
      </w:r>
    </w:p>
    <w:p w14:paraId="5207F2AF" w14:textId="77777777" w:rsidR="00FA7E06" w:rsidRPr="001369ED" w:rsidRDefault="00FA7E06" w:rsidP="00F368C1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Endereço 2 – Rua Elza </w:t>
      </w:r>
      <w:proofErr w:type="spellStart"/>
      <w:r w:rsidRPr="44DDBF01">
        <w:rPr>
          <w:rFonts w:ascii="Arial" w:eastAsia="Arial" w:hAnsi="Arial" w:cs="Arial"/>
          <w:color w:val="auto"/>
          <w:sz w:val="24"/>
          <w:szCs w:val="24"/>
        </w:rPr>
        <w:t>Lupion</w:t>
      </w:r>
      <w:proofErr w:type="spellEnd"/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 de Queiroz, 55 -</w:t>
      </w:r>
      <w:proofErr w:type="gramStart"/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  </w:t>
      </w:r>
      <w:proofErr w:type="gramEnd"/>
      <w:r w:rsidRPr="44DDBF01">
        <w:rPr>
          <w:rFonts w:ascii="Arial" w:eastAsia="Arial" w:hAnsi="Arial" w:cs="Arial"/>
          <w:color w:val="auto"/>
          <w:sz w:val="24"/>
          <w:szCs w:val="24"/>
        </w:rPr>
        <w:t>Pirai do Sul - PR</w:t>
      </w:r>
    </w:p>
    <w:p w14:paraId="108367C8" w14:textId="77777777" w:rsidR="00B208EE" w:rsidRPr="001369ED" w:rsidRDefault="005B5FD3" w:rsidP="00F368C1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Telefone: </w:t>
      </w:r>
      <w:r w:rsidR="00972D00" w:rsidRPr="001369ED">
        <w:rPr>
          <w:rFonts w:ascii="Arial" w:hAnsi="Arial" w:cs="Arial"/>
          <w:color w:val="auto"/>
          <w:sz w:val="24"/>
          <w:szCs w:val="24"/>
        </w:rPr>
        <w:t>(42) 9965-2765</w:t>
      </w:r>
      <w:r w:rsidR="00FA7E06" w:rsidRPr="001369ED">
        <w:rPr>
          <w:rFonts w:ascii="Arial" w:hAnsi="Arial" w:cs="Arial"/>
          <w:color w:val="auto"/>
          <w:sz w:val="24"/>
          <w:szCs w:val="24"/>
        </w:rPr>
        <w:t xml:space="preserve"> e 15</w:t>
      </w:r>
      <w:proofErr w:type="gramStart"/>
      <w:r w:rsidR="00FA7E06" w:rsidRPr="001369ED">
        <w:rPr>
          <w:rFonts w:ascii="Arial" w:hAnsi="Arial" w:cs="Arial"/>
          <w:color w:val="auto"/>
          <w:sz w:val="24"/>
          <w:szCs w:val="24"/>
        </w:rPr>
        <w:t xml:space="preserve">  </w:t>
      </w:r>
      <w:proofErr w:type="gramEnd"/>
      <w:r w:rsidR="00FA7E06" w:rsidRPr="001369ED">
        <w:rPr>
          <w:rFonts w:ascii="Arial" w:hAnsi="Arial" w:cs="Arial"/>
          <w:color w:val="auto"/>
          <w:sz w:val="24"/>
          <w:szCs w:val="24"/>
        </w:rPr>
        <w:t>98132-0875</w:t>
      </w:r>
      <w:r w:rsidR="00B80F65" w:rsidRPr="001369ED">
        <w:rPr>
          <w:rFonts w:ascii="Arial" w:hAnsi="Arial" w:cs="Arial"/>
          <w:color w:val="auto"/>
          <w:sz w:val="24"/>
          <w:szCs w:val="24"/>
        </w:rPr>
        <w:t xml:space="preserve">  </w:t>
      </w:r>
      <w:r w:rsidRPr="001369ED">
        <w:rPr>
          <w:rFonts w:ascii="Arial" w:hAnsi="Arial" w:cs="Arial"/>
          <w:color w:val="auto"/>
          <w:sz w:val="24"/>
          <w:szCs w:val="24"/>
        </w:rPr>
        <w:t>E-mail:</w:t>
      </w:r>
      <w:r w:rsidR="001638B8" w:rsidRPr="001369ED">
        <w:rPr>
          <w:rFonts w:ascii="Arial" w:hAnsi="Arial" w:cs="Arial"/>
          <w:color w:val="auto"/>
          <w:sz w:val="24"/>
          <w:szCs w:val="24"/>
        </w:rPr>
        <w:t xml:space="preserve"> </w:t>
      </w:r>
      <w:hyperlink r:id="rId8" w:history="1">
        <w:r w:rsidR="00BE15C3" w:rsidRPr="001369ED">
          <w:rPr>
            <w:rStyle w:val="Hyperlink"/>
            <w:rFonts w:ascii="Arial" w:hAnsi="Arial" w:cs="Arial"/>
            <w:color w:val="auto"/>
            <w:sz w:val="24"/>
            <w:szCs w:val="24"/>
          </w:rPr>
          <w:t>ericflorestal@hotmail.com</w:t>
        </w:r>
      </w:hyperlink>
    </w:p>
    <w:p w14:paraId="7976DE7A" w14:textId="77777777" w:rsidR="00BE15C3" w:rsidRPr="001369ED" w:rsidRDefault="00BE15C3" w:rsidP="00F368C1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>Skipe:Eng.eric84</w:t>
      </w:r>
    </w:p>
    <w:p w14:paraId="22799282" w14:textId="77777777" w:rsidR="00093916" w:rsidRPr="001369ED" w:rsidRDefault="00093916" w:rsidP="00F368C1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>CREA: 5069158008/SP</w:t>
      </w:r>
    </w:p>
    <w:p w14:paraId="04CCF7EA" w14:textId="77777777" w:rsidR="001638B8" w:rsidRPr="001369ED" w:rsidRDefault="001638B8" w:rsidP="00B208EE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3DA7DD08" w14:textId="44DDBF01" w:rsidR="001638B8" w:rsidRPr="001369ED" w:rsidRDefault="44DDBF01" w:rsidP="00B208EE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44DDBF01">
        <w:rPr>
          <w:rFonts w:ascii="Arial" w:eastAsia="Arial" w:hAnsi="Arial" w:cs="Arial"/>
          <w:b/>
          <w:bCs/>
          <w:color w:val="auto"/>
          <w:sz w:val="24"/>
          <w:szCs w:val="24"/>
        </w:rPr>
        <w:t>Objetivo</w:t>
      </w:r>
    </w:p>
    <w:p w14:paraId="3C524DC1" w14:textId="77777777" w:rsidR="001638B8" w:rsidRPr="001369ED" w:rsidRDefault="00ED4119" w:rsidP="00B208EE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D2C104" wp14:editId="5B439071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6076950" cy="635"/>
                <wp:effectExtent l="9525" t="13970" r="9525" b="1397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37203D0C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160" style="position:absolute;margin-left:0;margin-top:1.1pt;width:478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BMPzWPaAAAABAEAAA8AAABkcnMvZG93bnJl&#10;di54bWxMj0FLw0AQhe+C/2EZwZvdJFK1MZsiBS0eBFuFXifZMYlmZ0N208Z/73jS48cb3vumWM+u&#10;V0caQ+fZQLpIQBHX3nbcGHh/e7y6AxUissXeMxn4pgDr8vyswNz6E+/ouI+NkhIOORpoYxxyrUPd&#10;ksOw8AOxZB9+dBgFx0bbEU9S7nqdJcmNdtixLLQ40Kal+ms/OQOVe5628+71pW4/N0v7hGl32KbG&#10;XF7MD/egIs3x7xh+9UUdSnGq/MQ2qN6APBINZBkoCVfLW+FK+Bp0Wej/8uUP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BMPzWPaAAAABAEAAA8AAAAAAAAAAAAAAAAA9wQAAGRycy9k&#10;b3ducmV2LnhtbFBLBQYAAAAABAAEAPMAAAD+BQAAAAA=&#10;">
                <w10:wrap anchorx="margin"/>
              </v:shape>
            </w:pict>
          </mc:Fallback>
        </mc:AlternateContent>
      </w:r>
    </w:p>
    <w:p w14:paraId="3775A69C" w14:textId="71D1FE48" w:rsidR="71D1FE48" w:rsidRDefault="71D1FE48" w:rsidP="71D1FE48">
      <w:pPr>
        <w:jc w:val="both"/>
      </w:pPr>
      <w:r w:rsidRPr="71D1FE48">
        <w:rPr>
          <w:rFonts w:ascii="Arial" w:eastAsia="Arial" w:hAnsi="Arial" w:cs="Arial"/>
          <w:sz w:val="24"/>
          <w:szCs w:val="24"/>
        </w:rPr>
        <w:t>Ser contratado para desempenhar funções que proporcionem a aplicação de conhecimentos técnicos da formação e habilidades adquiridas ao longo do exercício de anos de profissão agregando valor a empresa.</w:t>
      </w:r>
    </w:p>
    <w:p w14:paraId="00D9C4F2" w14:textId="77777777" w:rsidR="001638B8" w:rsidRPr="001369ED" w:rsidRDefault="001638B8" w:rsidP="00B208EE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14:paraId="0ABC53F7" w14:textId="77777777" w:rsidR="00756035" w:rsidRPr="001369ED" w:rsidRDefault="00756035" w:rsidP="00B208EE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1369ED">
        <w:rPr>
          <w:rFonts w:ascii="Arial" w:hAnsi="Arial" w:cs="Arial"/>
          <w:b/>
          <w:bCs/>
          <w:color w:val="auto"/>
          <w:sz w:val="24"/>
          <w:szCs w:val="24"/>
        </w:rPr>
        <w:t>FORMAÇÃO</w:t>
      </w:r>
    </w:p>
    <w:p w14:paraId="194A2D10" w14:textId="77777777" w:rsidR="00756035" w:rsidRPr="001369ED" w:rsidRDefault="00ED4119" w:rsidP="00B208EE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091EA9" wp14:editId="5AEA0A8A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6076950" cy="635"/>
                <wp:effectExtent l="9525" t="8255" r="9525" b="10160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7BEA0CAC">
              <v:shape id="AutoShape 169" style="position:absolute;margin-left:0;margin-top:12.6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">
                <w10:wrap anchorx="margin"/>
              </v:shape>
            </w:pict>
          </mc:Fallback>
        </mc:AlternateContent>
      </w:r>
    </w:p>
    <w:p w14:paraId="35D60ED7" w14:textId="77777777" w:rsidR="001638B8" w:rsidRPr="001369ED" w:rsidRDefault="001638B8" w:rsidP="00B208E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Graduado em </w:t>
      </w:r>
      <w:r w:rsidR="0071006F" w:rsidRPr="001369ED">
        <w:rPr>
          <w:rFonts w:ascii="Arial" w:hAnsi="Arial" w:cs="Arial"/>
          <w:color w:val="auto"/>
          <w:sz w:val="24"/>
          <w:szCs w:val="24"/>
        </w:rPr>
        <w:t>Engenharia Florestal</w:t>
      </w:r>
      <w:r w:rsidR="005A2604" w:rsidRPr="001369ED">
        <w:rPr>
          <w:rFonts w:ascii="Arial" w:hAnsi="Arial" w:cs="Arial"/>
          <w:color w:val="auto"/>
          <w:sz w:val="24"/>
          <w:szCs w:val="24"/>
        </w:rPr>
        <w:t xml:space="preserve"> -</w:t>
      </w:r>
      <w:proofErr w:type="gramStart"/>
      <w:r w:rsidR="005A2604" w:rsidRPr="001369ED">
        <w:rPr>
          <w:rFonts w:ascii="Arial" w:hAnsi="Arial" w:cs="Arial"/>
          <w:color w:val="auto"/>
          <w:sz w:val="24"/>
          <w:szCs w:val="24"/>
        </w:rPr>
        <w:t xml:space="preserve"> </w:t>
      </w:r>
      <w:r w:rsidRPr="001369ED">
        <w:rPr>
          <w:rFonts w:ascii="Arial" w:hAnsi="Arial" w:cs="Arial"/>
          <w:color w:val="auto"/>
          <w:sz w:val="24"/>
          <w:szCs w:val="24"/>
        </w:rPr>
        <w:t xml:space="preserve"> </w:t>
      </w:r>
      <w:proofErr w:type="gramEnd"/>
      <w:r w:rsidR="00B80F65" w:rsidRPr="001369ED">
        <w:rPr>
          <w:rFonts w:ascii="Arial" w:hAnsi="Arial" w:cs="Arial"/>
          <w:color w:val="auto"/>
          <w:sz w:val="24"/>
          <w:szCs w:val="24"/>
        </w:rPr>
        <w:t>ULT</w:t>
      </w:r>
      <w:r w:rsidR="00310623" w:rsidRPr="001369ED">
        <w:rPr>
          <w:rFonts w:ascii="Arial" w:hAnsi="Arial" w:cs="Arial"/>
          <w:color w:val="auto"/>
          <w:sz w:val="24"/>
          <w:szCs w:val="24"/>
        </w:rPr>
        <w:t>/</w:t>
      </w:r>
      <w:proofErr w:type="spellStart"/>
      <w:r w:rsidR="00310623" w:rsidRPr="001369ED">
        <w:rPr>
          <w:rFonts w:ascii="Arial" w:hAnsi="Arial" w:cs="Arial"/>
          <w:color w:val="auto"/>
          <w:sz w:val="24"/>
          <w:szCs w:val="24"/>
        </w:rPr>
        <w:t>Fajar</w:t>
      </w:r>
      <w:proofErr w:type="spellEnd"/>
      <w:r w:rsidR="00B80F65" w:rsidRPr="001369ED">
        <w:rPr>
          <w:rFonts w:ascii="Arial" w:hAnsi="Arial" w:cs="Arial"/>
          <w:color w:val="auto"/>
          <w:sz w:val="24"/>
          <w:szCs w:val="24"/>
        </w:rPr>
        <w:t xml:space="preserve">- </w:t>
      </w:r>
      <w:proofErr w:type="spellStart"/>
      <w:r w:rsidR="00B80F65" w:rsidRPr="001369ED">
        <w:rPr>
          <w:rFonts w:ascii="Arial" w:hAnsi="Arial" w:cs="Arial"/>
          <w:color w:val="auto"/>
          <w:sz w:val="24"/>
          <w:szCs w:val="24"/>
        </w:rPr>
        <w:t>Uniao</w:t>
      </w:r>
      <w:proofErr w:type="spellEnd"/>
      <w:r w:rsidR="00B80F65" w:rsidRPr="001369ED">
        <w:rPr>
          <w:rFonts w:ascii="Arial" w:hAnsi="Arial" w:cs="Arial"/>
          <w:color w:val="auto"/>
          <w:sz w:val="24"/>
          <w:szCs w:val="24"/>
        </w:rPr>
        <w:t xml:space="preserve"> Latino de Tecnologia - Jul</w:t>
      </w:r>
      <w:r w:rsidR="00DE7E66" w:rsidRPr="001369ED">
        <w:rPr>
          <w:rFonts w:ascii="Arial" w:hAnsi="Arial" w:cs="Arial"/>
          <w:color w:val="auto"/>
          <w:sz w:val="24"/>
          <w:szCs w:val="24"/>
        </w:rPr>
        <w:t>-2010</w:t>
      </w:r>
    </w:p>
    <w:p w14:paraId="55F1E2A1" w14:textId="77777777" w:rsidR="00341D47" w:rsidRPr="001369ED" w:rsidRDefault="00341D47" w:rsidP="00341D47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auto"/>
          <w:sz w:val="24"/>
          <w:szCs w:val="24"/>
        </w:rPr>
      </w:pPr>
    </w:p>
    <w:p w14:paraId="6DC5D249" w14:textId="77777777" w:rsidR="00756035" w:rsidRPr="001369ED" w:rsidRDefault="00756035" w:rsidP="00B208EE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1369ED">
        <w:rPr>
          <w:rFonts w:ascii="Arial" w:hAnsi="Arial" w:cs="Arial"/>
          <w:b/>
          <w:bCs/>
          <w:color w:val="auto"/>
          <w:sz w:val="24"/>
          <w:szCs w:val="24"/>
        </w:rPr>
        <w:t>EXPERIÊNCIA PROFISSIONAL</w:t>
      </w:r>
    </w:p>
    <w:p w14:paraId="194F7927" w14:textId="77777777" w:rsidR="00D46131" w:rsidRPr="001369ED" w:rsidRDefault="00D46131" w:rsidP="00B208EE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0C049C7" w14:textId="515571FE" w:rsidR="008F6AB2" w:rsidRPr="001369ED" w:rsidRDefault="71D1FE48" w:rsidP="008F6AB2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71D1FE48">
        <w:rPr>
          <w:rFonts w:ascii="Arial" w:eastAsia="Arial" w:hAnsi="Arial" w:cs="Arial"/>
          <w:b/>
          <w:bCs/>
          <w:color w:val="auto"/>
          <w:sz w:val="24"/>
          <w:szCs w:val="24"/>
        </w:rPr>
        <w:t>- SET/2013 Até o momento (Encerramento de contrato)</w:t>
      </w:r>
    </w:p>
    <w:p w14:paraId="058A8232" w14:textId="77777777" w:rsidR="008F6AB2" w:rsidRPr="001369ED" w:rsidRDefault="008F6AB2" w:rsidP="008F6AB2">
      <w:pPr>
        <w:pStyle w:val="Seo"/>
        <w:jc w:val="both"/>
        <w:rPr>
          <w:rFonts w:ascii="Arial" w:hAnsi="Arial" w:cs="Arial"/>
          <w:b/>
          <w:bCs/>
          <w:caps w:val="0"/>
          <w:color w:val="auto"/>
          <w:sz w:val="24"/>
          <w:szCs w:val="24"/>
        </w:rPr>
      </w:pPr>
    </w:p>
    <w:p w14:paraId="5CC8856A" w14:textId="77777777" w:rsidR="008F6AB2" w:rsidRPr="001369ED" w:rsidRDefault="008F6AB2" w:rsidP="008F6AB2">
      <w:pPr>
        <w:pStyle w:val="Seo"/>
        <w:jc w:val="both"/>
        <w:rPr>
          <w:rFonts w:ascii="Arial" w:hAnsi="Arial" w:cs="Arial"/>
          <w:b/>
          <w:bCs/>
          <w:caps w:val="0"/>
          <w:color w:val="auto"/>
          <w:sz w:val="24"/>
          <w:szCs w:val="24"/>
        </w:rPr>
      </w:pPr>
      <w:r w:rsidRPr="001369ED">
        <w:rPr>
          <w:rFonts w:ascii="Arial" w:hAnsi="Arial" w:cs="Arial"/>
          <w:b/>
          <w:bCs/>
          <w:caps w:val="0"/>
          <w:color w:val="auto"/>
          <w:sz w:val="24"/>
          <w:szCs w:val="24"/>
        </w:rPr>
        <w:t xml:space="preserve">Cargo: Engenheiro Florestal </w:t>
      </w:r>
      <w:r w:rsidR="00093916" w:rsidRPr="001369ED">
        <w:rPr>
          <w:rFonts w:ascii="Arial" w:hAnsi="Arial" w:cs="Arial"/>
          <w:b/>
          <w:bCs/>
          <w:caps w:val="0"/>
          <w:color w:val="auto"/>
          <w:sz w:val="24"/>
          <w:szCs w:val="24"/>
        </w:rPr>
        <w:t xml:space="preserve">- </w:t>
      </w:r>
      <w:r w:rsidRPr="001369ED">
        <w:rPr>
          <w:rFonts w:ascii="Arial" w:hAnsi="Arial" w:cs="Arial"/>
          <w:b/>
          <w:bCs/>
          <w:caps w:val="0"/>
          <w:color w:val="auto"/>
          <w:sz w:val="24"/>
          <w:szCs w:val="24"/>
        </w:rPr>
        <w:t>IDEAS – Instituto de Desenvolvimento Ambiental Sustentável</w:t>
      </w:r>
    </w:p>
    <w:p w14:paraId="63044E80" w14:textId="77777777" w:rsidR="008F6AB2" w:rsidRPr="001369ED" w:rsidRDefault="008F6AB2" w:rsidP="00827E24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6BB911C" w14:textId="77777777" w:rsidR="00124996" w:rsidRPr="001369ED" w:rsidRDefault="00124996" w:rsidP="008F6AB2">
      <w:pPr>
        <w:pStyle w:val="Seo"/>
        <w:spacing w:line="360" w:lineRule="auto"/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- </w:t>
      </w:r>
      <w:r w:rsidRPr="001369ED">
        <w:rPr>
          <w:rFonts w:ascii="Arial" w:hAnsi="Arial" w:cs="Arial"/>
          <w:caps w:val="0"/>
          <w:color w:val="auto"/>
          <w:sz w:val="24"/>
          <w:szCs w:val="24"/>
        </w:rPr>
        <w:t xml:space="preserve">Responsável técnico da empresa; </w:t>
      </w:r>
    </w:p>
    <w:p w14:paraId="7EFF1121" w14:textId="77777777" w:rsidR="00124996" w:rsidRPr="001369ED" w:rsidRDefault="00124996" w:rsidP="008F6AB2">
      <w:pPr>
        <w:pStyle w:val="Seo"/>
        <w:spacing w:line="360" w:lineRule="auto"/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 w:rsidRPr="001369ED">
        <w:rPr>
          <w:rFonts w:ascii="Arial" w:hAnsi="Arial" w:cs="Arial"/>
          <w:caps w:val="0"/>
          <w:color w:val="auto"/>
          <w:sz w:val="24"/>
          <w:szCs w:val="24"/>
        </w:rPr>
        <w:t xml:space="preserve">- Coordenador de silvicultura </w:t>
      </w:r>
    </w:p>
    <w:p w14:paraId="05AE1980" w14:textId="77777777" w:rsidR="00124996" w:rsidRPr="001369ED" w:rsidRDefault="00124996" w:rsidP="008F6AB2">
      <w:pPr>
        <w:pStyle w:val="Seo"/>
        <w:spacing w:line="360" w:lineRule="auto"/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 w:rsidRPr="001369ED">
        <w:rPr>
          <w:rFonts w:ascii="Arial" w:hAnsi="Arial" w:cs="Arial"/>
          <w:caps w:val="0"/>
          <w:color w:val="auto"/>
          <w:sz w:val="24"/>
          <w:szCs w:val="24"/>
        </w:rPr>
        <w:t xml:space="preserve">- Coordenador ambiental; </w:t>
      </w:r>
    </w:p>
    <w:p w14:paraId="6B0E8E6D" w14:textId="77777777" w:rsidR="00124996" w:rsidRPr="001369ED" w:rsidRDefault="00124996" w:rsidP="008F6AB2">
      <w:pPr>
        <w:pStyle w:val="Seo"/>
        <w:spacing w:line="360" w:lineRule="auto"/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 w:rsidRPr="001369ED">
        <w:rPr>
          <w:rFonts w:ascii="Arial" w:hAnsi="Arial" w:cs="Arial"/>
          <w:caps w:val="0"/>
          <w:color w:val="auto"/>
          <w:sz w:val="24"/>
          <w:szCs w:val="24"/>
        </w:rPr>
        <w:t xml:space="preserve">- Coordenador de projetos; </w:t>
      </w:r>
    </w:p>
    <w:p w14:paraId="0BD3860C" w14:textId="77777777" w:rsidR="00124996" w:rsidRPr="001369ED" w:rsidRDefault="00124996" w:rsidP="008F6AB2">
      <w:pPr>
        <w:pStyle w:val="Seo"/>
        <w:spacing w:line="360" w:lineRule="auto"/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 w:rsidRPr="001369ED">
        <w:rPr>
          <w:rFonts w:ascii="Arial" w:hAnsi="Arial" w:cs="Arial"/>
          <w:caps w:val="0"/>
          <w:color w:val="auto"/>
          <w:sz w:val="24"/>
          <w:szCs w:val="24"/>
        </w:rPr>
        <w:t xml:space="preserve">- Gestão de pessoas e contratos;  </w:t>
      </w:r>
    </w:p>
    <w:p w14:paraId="3C736E51" w14:textId="77777777" w:rsidR="008F6AB2" w:rsidRPr="001369ED" w:rsidRDefault="00124996" w:rsidP="008F6AB2">
      <w:pPr>
        <w:pStyle w:val="Seo"/>
        <w:spacing w:line="360" w:lineRule="auto"/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 w:rsidRPr="001369ED">
        <w:rPr>
          <w:rFonts w:ascii="Arial" w:hAnsi="Arial" w:cs="Arial"/>
          <w:caps w:val="0"/>
          <w:color w:val="auto"/>
          <w:sz w:val="24"/>
          <w:szCs w:val="24"/>
        </w:rPr>
        <w:t>- Planejamento de projetos e custos operacionais;</w:t>
      </w:r>
    </w:p>
    <w:p w14:paraId="26C572C7" w14:textId="77777777" w:rsidR="00124996" w:rsidRPr="001369ED" w:rsidRDefault="00124996" w:rsidP="008F6AB2">
      <w:pPr>
        <w:pStyle w:val="Seo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A4E3448" w14:textId="55ECECCE" w:rsidR="00827E24" w:rsidRPr="001369ED" w:rsidRDefault="71D1FE48" w:rsidP="00827E24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71D1FE48">
        <w:rPr>
          <w:rFonts w:ascii="Arial" w:eastAsia="Arial" w:hAnsi="Arial" w:cs="Arial"/>
          <w:b/>
          <w:bCs/>
          <w:color w:val="auto"/>
          <w:sz w:val="24"/>
          <w:szCs w:val="24"/>
        </w:rPr>
        <w:t>- JUN/2013 – A SET/2013</w:t>
      </w:r>
    </w:p>
    <w:p w14:paraId="36EC41DF" w14:textId="77777777" w:rsidR="00827E24" w:rsidRPr="001369ED" w:rsidRDefault="00827E24" w:rsidP="00827E24">
      <w:pPr>
        <w:pStyle w:val="Seo"/>
        <w:jc w:val="both"/>
        <w:rPr>
          <w:rFonts w:ascii="Arial" w:hAnsi="Arial" w:cs="Arial"/>
          <w:b/>
          <w:bCs/>
          <w:caps w:val="0"/>
          <w:color w:val="auto"/>
          <w:sz w:val="24"/>
          <w:szCs w:val="24"/>
        </w:rPr>
      </w:pPr>
    </w:p>
    <w:p w14:paraId="424CF58A" w14:textId="77777777" w:rsidR="00827E24" w:rsidRPr="001369ED" w:rsidRDefault="00827E24" w:rsidP="00827E24">
      <w:pPr>
        <w:pStyle w:val="Seo"/>
        <w:jc w:val="both"/>
        <w:rPr>
          <w:rFonts w:ascii="Arial" w:hAnsi="Arial" w:cs="Arial"/>
          <w:b/>
          <w:bCs/>
          <w:caps w:val="0"/>
          <w:color w:val="auto"/>
          <w:sz w:val="24"/>
          <w:szCs w:val="24"/>
        </w:rPr>
      </w:pPr>
      <w:r w:rsidRPr="001369ED">
        <w:rPr>
          <w:rFonts w:ascii="Arial" w:hAnsi="Arial" w:cs="Arial"/>
          <w:b/>
          <w:bCs/>
          <w:caps w:val="0"/>
          <w:color w:val="auto"/>
          <w:sz w:val="24"/>
          <w:szCs w:val="24"/>
        </w:rPr>
        <w:t>Cargo: Coordenador Colheita Florestal – Florestal Gateados</w:t>
      </w:r>
    </w:p>
    <w:p w14:paraId="73A843FD" w14:textId="77777777" w:rsidR="001470B2" w:rsidRPr="001369ED" w:rsidRDefault="001470B2" w:rsidP="00827E24">
      <w:pPr>
        <w:pStyle w:val="Seo"/>
        <w:jc w:val="both"/>
        <w:rPr>
          <w:rFonts w:ascii="Arial" w:hAnsi="Arial" w:cs="Arial"/>
          <w:b/>
          <w:bCs/>
          <w:caps w:val="0"/>
          <w:color w:val="auto"/>
          <w:sz w:val="24"/>
          <w:szCs w:val="24"/>
        </w:rPr>
      </w:pPr>
    </w:p>
    <w:p w14:paraId="32B243D5" w14:textId="328EF8AB" w:rsidR="00F368C1" w:rsidRPr="001369ED" w:rsidRDefault="00F368C1" w:rsidP="44DDBF01">
      <w:pPr>
        <w:pStyle w:val="Seo"/>
        <w:spacing w:before="0" w:line="360" w:lineRule="auto"/>
        <w:jc w:val="both"/>
      </w:pPr>
      <w:r w:rsidRPr="44DDBF01">
        <w:rPr>
          <w:rFonts w:ascii="Arial" w:eastAsia="Arial" w:hAnsi="Arial" w:cs="Arial"/>
          <w:caps w:val="0"/>
          <w:color w:val="auto"/>
          <w:sz w:val="24"/>
          <w:szCs w:val="24"/>
        </w:rPr>
        <w:t>- Coordenador de colheita florestal, produção de toras com fins comerciais</w:t>
      </w:r>
      <w:r w:rsidR="44DDBF01" w:rsidRPr="44DDBF01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0DC0B2B3" w14:textId="77777777" w:rsidR="00F368C1" w:rsidRPr="001369ED" w:rsidRDefault="00F368C1" w:rsidP="00F368C1">
      <w:pPr>
        <w:pStyle w:val="Seo"/>
        <w:spacing w:before="0" w:line="360" w:lineRule="auto"/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 w:rsidRPr="44DDBF01">
        <w:rPr>
          <w:rFonts w:ascii="Arial" w:eastAsia="Arial" w:hAnsi="Arial" w:cs="Arial"/>
          <w:caps w:val="0"/>
          <w:color w:val="auto"/>
          <w:sz w:val="24"/>
          <w:szCs w:val="24"/>
        </w:rPr>
        <w:lastRenderedPageBreak/>
        <w:t xml:space="preserve"> - Coordenador das equipes semi mecanizadas e módulos mecanizados,</w:t>
      </w:r>
    </w:p>
    <w:p w14:paraId="0D03B2F7" w14:textId="77777777" w:rsidR="00F368C1" w:rsidRPr="001369ED" w:rsidRDefault="00F368C1" w:rsidP="00F368C1">
      <w:pPr>
        <w:pStyle w:val="Seo"/>
        <w:spacing w:before="0" w:line="360" w:lineRule="auto"/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 w:rsidRPr="001369ED">
        <w:rPr>
          <w:rFonts w:ascii="Arial" w:hAnsi="Arial" w:cs="Arial"/>
          <w:caps w:val="0"/>
          <w:color w:val="auto"/>
          <w:sz w:val="24"/>
          <w:szCs w:val="24"/>
        </w:rPr>
        <w:t xml:space="preserve"> - Planejamento de produção (35.000t/mes),</w:t>
      </w:r>
    </w:p>
    <w:p w14:paraId="47F24761" w14:textId="77777777" w:rsidR="00D46131" w:rsidRPr="001369ED" w:rsidRDefault="00F368C1" w:rsidP="00F368C1">
      <w:pPr>
        <w:pStyle w:val="Seo"/>
        <w:spacing w:before="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1369ED">
        <w:rPr>
          <w:rFonts w:ascii="Arial" w:hAnsi="Arial" w:cs="Arial"/>
          <w:caps w:val="0"/>
          <w:color w:val="auto"/>
          <w:sz w:val="24"/>
          <w:szCs w:val="24"/>
        </w:rPr>
        <w:t xml:space="preserve"> - Planejamento estrategico e transporte.</w:t>
      </w:r>
    </w:p>
    <w:p w14:paraId="3E15B017" w14:textId="77777777" w:rsidR="00B24149" w:rsidRPr="001369ED" w:rsidRDefault="00B24149" w:rsidP="00B208EE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19A982F" w14:textId="37A6CD56" w:rsidR="00D46131" w:rsidRPr="001369ED" w:rsidRDefault="71D1FE48" w:rsidP="00B208EE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71D1FE48">
        <w:rPr>
          <w:rFonts w:ascii="Arial" w:eastAsia="Arial" w:hAnsi="Arial" w:cs="Arial"/>
          <w:b/>
          <w:bCs/>
          <w:color w:val="auto"/>
          <w:sz w:val="24"/>
          <w:szCs w:val="24"/>
        </w:rPr>
        <w:t>- DEZ/2010 – A DEZ/2012</w:t>
      </w:r>
    </w:p>
    <w:p w14:paraId="10A982CA" w14:textId="77777777" w:rsidR="00D46131" w:rsidRPr="001369ED" w:rsidRDefault="00ED4119" w:rsidP="00B208EE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34578" wp14:editId="15ACF7AB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6076950" cy="635"/>
                <wp:effectExtent l="9525" t="8890" r="9525" b="9525"/>
                <wp:wrapNone/>
                <wp:docPr id="5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165548A3">
              <v:shape id="AutoShape 175" style="position:absolute;margin-left:0;margin-top:.7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">
                <w10:wrap anchorx="margin"/>
              </v:shape>
            </w:pict>
          </mc:Fallback>
        </mc:AlternateContent>
      </w:r>
    </w:p>
    <w:p w14:paraId="32EBC5C9" w14:textId="77777777" w:rsidR="00D46131" w:rsidRPr="001369ED" w:rsidRDefault="00D46131" w:rsidP="00D46131">
      <w:pPr>
        <w:rPr>
          <w:rFonts w:ascii="Arial" w:hAnsi="Arial" w:cs="Arial"/>
          <w:b/>
          <w:color w:val="auto"/>
          <w:sz w:val="24"/>
          <w:szCs w:val="24"/>
        </w:rPr>
      </w:pPr>
      <w:r w:rsidRPr="001369ED">
        <w:rPr>
          <w:rFonts w:ascii="Arial" w:hAnsi="Arial" w:cs="Arial"/>
          <w:b/>
          <w:color w:val="auto"/>
          <w:sz w:val="24"/>
          <w:szCs w:val="24"/>
        </w:rPr>
        <w:t>Cargo:</w:t>
      </w:r>
      <w:r w:rsidR="008654E5" w:rsidRPr="001369E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="008F6AB2" w:rsidRPr="001369ED">
        <w:rPr>
          <w:rFonts w:ascii="Arial" w:hAnsi="Arial" w:cs="Arial"/>
          <w:b/>
          <w:color w:val="auto"/>
          <w:sz w:val="24"/>
          <w:szCs w:val="24"/>
        </w:rPr>
        <w:t>Engº</w:t>
      </w:r>
      <w:proofErr w:type="spellEnd"/>
      <w:r w:rsidR="008F6AB2" w:rsidRPr="001369ED">
        <w:rPr>
          <w:rFonts w:ascii="Arial" w:hAnsi="Arial" w:cs="Arial"/>
          <w:b/>
          <w:color w:val="auto"/>
          <w:sz w:val="24"/>
          <w:szCs w:val="24"/>
        </w:rPr>
        <w:t xml:space="preserve"> Florestal/</w:t>
      </w:r>
      <w:r w:rsidR="00341D47" w:rsidRPr="001369ED">
        <w:rPr>
          <w:rFonts w:ascii="Arial" w:hAnsi="Arial" w:cs="Arial"/>
          <w:b/>
          <w:color w:val="auto"/>
          <w:sz w:val="24"/>
          <w:szCs w:val="24"/>
        </w:rPr>
        <w:t>Gerente</w:t>
      </w:r>
      <w:r w:rsidR="00827E24" w:rsidRPr="001369ED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proofErr w:type="spellStart"/>
      <w:r w:rsidR="003E6002" w:rsidRPr="001369ED">
        <w:rPr>
          <w:rFonts w:ascii="Arial" w:hAnsi="Arial" w:cs="Arial"/>
          <w:b/>
          <w:color w:val="auto"/>
          <w:sz w:val="24"/>
          <w:szCs w:val="24"/>
        </w:rPr>
        <w:t>Terramaster</w:t>
      </w:r>
      <w:proofErr w:type="spellEnd"/>
      <w:r w:rsidR="00341D47" w:rsidRPr="001369ED">
        <w:rPr>
          <w:rFonts w:ascii="Arial" w:hAnsi="Arial" w:cs="Arial"/>
          <w:b/>
          <w:color w:val="auto"/>
          <w:sz w:val="24"/>
          <w:szCs w:val="24"/>
        </w:rPr>
        <w:t xml:space="preserve"> Gestão Florestal</w:t>
      </w:r>
      <w:r w:rsidR="001F6A1C" w:rsidRPr="001369ED">
        <w:rPr>
          <w:rFonts w:ascii="Arial" w:hAnsi="Arial" w:cs="Arial"/>
          <w:b/>
          <w:color w:val="auto"/>
          <w:sz w:val="24"/>
          <w:szCs w:val="24"/>
        </w:rPr>
        <w:t xml:space="preserve"> (Gestão de ativos)</w:t>
      </w:r>
    </w:p>
    <w:p w14:paraId="28CBB1D3" w14:textId="77777777" w:rsidR="00F368C1" w:rsidRPr="001369ED" w:rsidRDefault="00F368C1" w:rsidP="00530BF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>- Coordenador administrativo e operacional;</w:t>
      </w:r>
    </w:p>
    <w:p w14:paraId="3D3EE17C" w14:textId="77777777" w:rsidR="00F368C1" w:rsidRPr="001369ED" w:rsidRDefault="00F368C1" w:rsidP="00530BF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 - Planejamento de custos operacionais da empresa;</w:t>
      </w:r>
    </w:p>
    <w:p w14:paraId="370572A5" w14:textId="0DBB8CCB" w:rsidR="00F368C1" w:rsidRPr="001369ED" w:rsidRDefault="44DDBF01" w:rsidP="00530BF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 - Gestão de contratos de prestação de serviços florestais (terceiros);</w:t>
      </w:r>
    </w:p>
    <w:p w14:paraId="61808E3B" w14:textId="77777777" w:rsidR="00F368C1" w:rsidRPr="001369ED" w:rsidRDefault="00F368C1" w:rsidP="00530BF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 - Coordenador de equipes de colheita Florestal Terceirizada, sistema </w:t>
      </w:r>
      <w:proofErr w:type="spellStart"/>
      <w:proofErr w:type="gramStart"/>
      <w:r w:rsidRPr="001369ED">
        <w:rPr>
          <w:rFonts w:ascii="Arial" w:hAnsi="Arial" w:cs="Arial"/>
          <w:color w:val="auto"/>
          <w:sz w:val="24"/>
          <w:szCs w:val="24"/>
        </w:rPr>
        <w:t>semi-mecanizado</w:t>
      </w:r>
      <w:proofErr w:type="spellEnd"/>
      <w:proofErr w:type="gramEnd"/>
      <w:r w:rsidRPr="001369ED">
        <w:rPr>
          <w:rFonts w:ascii="Arial" w:hAnsi="Arial" w:cs="Arial"/>
          <w:color w:val="auto"/>
          <w:sz w:val="24"/>
          <w:szCs w:val="24"/>
        </w:rPr>
        <w:t xml:space="preserve"> e mecanizado;</w:t>
      </w:r>
    </w:p>
    <w:p w14:paraId="6A60751F" w14:textId="77777777" w:rsidR="00F368C1" w:rsidRPr="001369ED" w:rsidRDefault="00F368C1" w:rsidP="00530BF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 - Gestor de Implantação do Programa de Certificação Florestal FSC; </w:t>
      </w:r>
    </w:p>
    <w:p w14:paraId="187895B8" w14:textId="32728AAE" w:rsidR="00F368C1" w:rsidRPr="001369ED" w:rsidRDefault="44DDBF01" w:rsidP="00530BF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- Coordenador de projetos de Estradas Florestais; </w:t>
      </w:r>
    </w:p>
    <w:p w14:paraId="0873C4D4" w14:textId="77777777" w:rsidR="00F368C1" w:rsidRPr="001369ED" w:rsidRDefault="00F368C1" w:rsidP="00530BF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- Experiência em liderança de equipes/Gestão de pessoas; </w:t>
      </w:r>
    </w:p>
    <w:p w14:paraId="69947A64" w14:textId="77777777" w:rsidR="00F368C1" w:rsidRPr="001369ED" w:rsidRDefault="00F368C1" w:rsidP="00530BF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- Coordenador de silvicultura, </w:t>
      </w:r>
      <w:proofErr w:type="gramStart"/>
      <w:r w:rsidRPr="001369ED">
        <w:rPr>
          <w:rFonts w:ascii="Arial" w:hAnsi="Arial" w:cs="Arial"/>
          <w:color w:val="auto"/>
          <w:sz w:val="24"/>
          <w:szCs w:val="24"/>
        </w:rPr>
        <w:t xml:space="preserve">( </w:t>
      </w:r>
      <w:proofErr w:type="gramEnd"/>
      <w:r w:rsidRPr="001369ED">
        <w:rPr>
          <w:rFonts w:ascii="Arial" w:hAnsi="Arial" w:cs="Arial"/>
          <w:color w:val="auto"/>
          <w:sz w:val="24"/>
          <w:szCs w:val="24"/>
        </w:rPr>
        <w:t>Implantação, Reforma de projetos florestais e manutenção de pinus e eucalipto);</w:t>
      </w:r>
    </w:p>
    <w:p w14:paraId="30793070" w14:textId="7F508127" w:rsidR="0052514A" w:rsidRPr="001369ED" w:rsidRDefault="44DDBF01" w:rsidP="00530BF9">
      <w:pPr>
        <w:spacing w:after="0" w:line="360" w:lineRule="auto"/>
        <w:jc w:val="both"/>
      </w:pP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 - Coordenador da qualidade operacional;</w:t>
      </w:r>
    </w:p>
    <w:p w14:paraId="1B398BD0" w14:textId="0E7C7075" w:rsidR="0052514A" w:rsidRPr="001369ED" w:rsidRDefault="44DDBF01" w:rsidP="00530BF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 - Segurança do Trabalho.</w:t>
      </w:r>
    </w:p>
    <w:p w14:paraId="4DC52B6A" w14:textId="77777777" w:rsidR="00530BF9" w:rsidRPr="001369ED" w:rsidRDefault="00ED4119" w:rsidP="00530BF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noProof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A62441" wp14:editId="2BC98FE1">
                <wp:simplePos x="0" y="0"/>
                <wp:positionH relativeFrom="margin">
                  <wp:posOffset>0</wp:posOffset>
                </wp:positionH>
                <wp:positionV relativeFrom="paragraph">
                  <wp:posOffset>62230</wp:posOffset>
                </wp:positionV>
                <wp:extent cx="6076950" cy="635"/>
                <wp:effectExtent l="9525" t="14605" r="9525" b="13335"/>
                <wp:wrapNone/>
                <wp:docPr id="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0B69F0B8">
              <v:shape id="AutoShape 170" style="position:absolute;margin-left:0;margin-top:4.9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BvN4rbaAAAABAEAAA8AAABkcnMvZG93bnJl&#10;di54bWxMj0FLw0AQhe+C/2EZwZvdRKiaNJsiBS0eBFsFr5PsNIlmZ0N208Z/73iyt/d4w3vfFOvZ&#10;9epIY+g8G0gXCSji2tuOGwMf7083D6BCRLbYeyYDPxRgXV5eFJhbf+IdHfexUVLCIUcDbYxDrnWo&#10;W3IYFn4gluzgR4dR7NhoO+JJyl2vb5PkTjvsWBZaHGjTUv29n5yByr1M23n39lq3X5ulfca0+9ym&#10;xlxfzY8rUJHm+H8Mf/iCDqUwVX5iG1RvQB6JBjLBlzBb3ouvRGSgy0Kfw5e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BvN4rbaAAAABAEAAA8AAAAAAAAAAAAAAAAA9wQAAGRycy9k&#10;b3ducmV2LnhtbFBLBQYAAAAABAAEAPMAAAD+BQAAAAA=&#10;">
                <w10:wrap anchorx="margin"/>
              </v:shape>
            </w:pict>
          </mc:Fallback>
        </mc:AlternateContent>
      </w:r>
    </w:p>
    <w:p w14:paraId="748B149F" w14:textId="77777777" w:rsidR="00425932" w:rsidRPr="001369ED" w:rsidRDefault="00425932" w:rsidP="00B208EE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1369ED">
        <w:rPr>
          <w:rFonts w:ascii="Arial" w:hAnsi="Arial" w:cs="Arial"/>
          <w:b/>
          <w:color w:val="auto"/>
          <w:sz w:val="24"/>
          <w:szCs w:val="24"/>
        </w:rPr>
        <w:t xml:space="preserve">- </w:t>
      </w:r>
      <w:r w:rsidR="00646C8C" w:rsidRPr="001369ED">
        <w:rPr>
          <w:rFonts w:ascii="Arial" w:hAnsi="Arial" w:cs="Arial"/>
          <w:b/>
          <w:color w:val="auto"/>
          <w:sz w:val="24"/>
          <w:szCs w:val="24"/>
        </w:rPr>
        <w:t>NOV</w:t>
      </w:r>
      <w:r w:rsidR="00820A33" w:rsidRPr="001369ED">
        <w:rPr>
          <w:rFonts w:ascii="Arial" w:hAnsi="Arial" w:cs="Arial"/>
          <w:b/>
          <w:color w:val="auto"/>
          <w:sz w:val="24"/>
          <w:szCs w:val="24"/>
        </w:rPr>
        <w:t>/</w:t>
      </w:r>
      <w:r w:rsidR="0071006F" w:rsidRPr="001369ED">
        <w:rPr>
          <w:rFonts w:ascii="Arial" w:hAnsi="Arial" w:cs="Arial"/>
          <w:b/>
          <w:color w:val="auto"/>
          <w:sz w:val="24"/>
          <w:szCs w:val="24"/>
        </w:rPr>
        <w:t xml:space="preserve">2004 a </w:t>
      </w:r>
      <w:r w:rsidR="00646C8C" w:rsidRPr="001369ED">
        <w:rPr>
          <w:rFonts w:ascii="Arial" w:hAnsi="Arial" w:cs="Arial"/>
          <w:b/>
          <w:color w:val="auto"/>
          <w:sz w:val="24"/>
          <w:szCs w:val="24"/>
        </w:rPr>
        <w:t>AGO/</w:t>
      </w:r>
      <w:r w:rsidR="0071006F" w:rsidRPr="001369ED">
        <w:rPr>
          <w:rFonts w:ascii="Arial" w:hAnsi="Arial" w:cs="Arial"/>
          <w:b/>
          <w:color w:val="auto"/>
          <w:sz w:val="24"/>
          <w:szCs w:val="24"/>
        </w:rPr>
        <w:t>2010</w:t>
      </w:r>
      <w:r w:rsidR="005657D9" w:rsidRPr="001369ED">
        <w:rPr>
          <w:rFonts w:ascii="Arial" w:hAnsi="Arial" w:cs="Arial"/>
          <w:b/>
          <w:color w:val="auto"/>
          <w:sz w:val="24"/>
          <w:szCs w:val="24"/>
        </w:rPr>
        <w:t xml:space="preserve"> – </w:t>
      </w:r>
      <w:r w:rsidR="00734DE9" w:rsidRPr="001369ED">
        <w:rPr>
          <w:rFonts w:ascii="Arial" w:hAnsi="Arial" w:cs="Arial"/>
          <w:b/>
          <w:color w:val="auto"/>
          <w:sz w:val="24"/>
          <w:szCs w:val="24"/>
        </w:rPr>
        <w:t>Iguaçu Celulose, Papel S.</w:t>
      </w:r>
      <w:r w:rsidR="0071006F" w:rsidRPr="001369ED">
        <w:rPr>
          <w:rFonts w:ascii="Arial" w:hAnsi="Arial" w:cs="Arial"/>
          <w:b/>
          <w:color w:val="auto"/>
          <w:sz w:val="24"/>
          <w:szCs w:val="24"/>
        </w:rPr>
        <w:t>A</w:t>
      </w:r>
      <w:r w:rsidR="00734DE9" w:rsidRPr="001369ED">
        <w:rPr>
          <w:rFonts w:ascii="Arial" w:hAnsi="Arial" w:cs="Arial"/>
          <w:b/>
          <w:color w:val="auto"/>
          <w:sz w:val="24"/>
          <w:szCs w:val="24"/>
        </w:rPr>
        <w:t>.</w:t>
      </w:r>
    </w:p>
    <w:p w14:paraId="0206EB02" w14:textId="77777777" w:rsidR="00A40FDA" w:rsidRPr="001369ED" w:rsidRDefault="00A40FDA" w:rsidP="00DF4AE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56892621" w14:textId="1B935D10" w:rsidR="0039635F" w:rsidRPr="001369ED" w:rsidRDefault="44DDBF01" w:rsidP="00B208EE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44DDBF01">
        <w:rPr>
          <w:rFonts w:ascii="Arial" w:eastAsia="Arial" w:hAnsi="Arial" w:cs="Arial"/>
          <w:b/>
          <w:bCs/>
          <w:color w:val="auto"/>
          <w:sz w:val="24"/>
          <w:szCs w:val="24"/>
        </w:rPr>
        <w:t>Cargo: Supervisor Florestal – (mudança de função) SET//2009 a AGO/2010</w:t>
      </w:r>
    </w:p>
    <w:p w14:paraId="6B4C6192" w14:textId="77777777" w:rsidR="0039635F" w:rsidRPr="001369ED" w:rsidRDefault="0039635F" w:rsidP="00254804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 </w:t>
      </w:r>
      <w:r w:rsidRPr="001369ED">
        <w:rPr>
          <w:rFonts w:ascii="Arial" w:hAnsi="Arial" w:cs="Arial"/>
          <w:b/>
          <w:color w:val="auto"/>
          <w:sz w:val="24"/>
          <w:szCs w:val="24"/>
        </w:rPr>
        <w:t>Principais atividades:</w:t>
      </w:r>
      <w:r w:rsidRPr="001369ED">
        <w:rPr>
          <w:rFonts w:ascii="Arial" w:hAnsi="Arial" w:cs="Arial"/>
          <w:color w:val="auto"/>
          <w:sz w:val="24"/>
          <w:szCs w:val="24"/>
        </w:rPr>
        <w:t xml:space="preserve"> Supervisor de Silvicultura</w:t>
      </w:r>
      <w:r w:rsidR="00254804" w:rsidRPr="001369ED">
        <w:rPr>
          <w:rFonts w:ascii="Arial" w:hAnsi="Arial" w:cs="Arial"/>
          <w:color w:val="auto"/>
          <w:sz w:val="24"/>
          <w:szCs w:val="24"/>
        </w:rPr>
        <w:t xml:space="preserve">: </w:t>
      </w:r>
      <w:r w:rsidRPr="001369ED">
        <w:rPr>
          <w:rFonts w:ascii="Arial" w:hAnsi="Arial" w:cs="Arial"/>
          <w:color w:val="auto"/>
          <w:sz w:val="24"/>
          <w:szCs w:val="24"/>
        </w:rPr>
        <w:t xml:space="preserve">Responsável pelas atividades de implantação de eucalipto e pinus </w:t>
      </w:r>
      <w:proofErr w:type="gramStart"/>
      <w:r w:rsidRPr="001369ED">
        <w:rPr>
          <w:rFonts w:ascii="Arial" w:hAnsi="Arial" w:cs="Arial"/>
          <w:color w:val="auto"/>
          <w:sz w:val="24"/>
          <w:szCs w:val="24"/>
        </w:rPr>
        <w:t>(preparo de solo, nutrição, plantio, manutenções, planejamento de custos e planejamento operacional.</w:t>
      </w:r>
      <w:proofErr w:type="gramEnd"/>
      <w:r w:rsidRPr="001369ED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18456A6" w14:textId="77777777" w:rsidR="0033344A" w:rsidRPr="001369ED" w:rsidRDefault="0033344A" w:rsidP="00DF4AE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</w:p>
    <w:p w14:paraId="73C8C4FA" w14:textId="77777777" w:rsidR="0039635F" w:rsidRPr="001369ED" w:rsidRDefault="0039635F" w:rsidP="00254804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- Supervisor de Colheita Florestal – Responsável pelo cumprimento do programa de corte mensal de 20.000 t/mês para produção de madeira para processo (16.000 t) e toras (4.000 t) em regime de desbaste e corte raso - Sistemas de Colheita </w:t>
      </w:r>
      <w:proofErr w:type="spellStart"/>
      <w:proofErr w:type="gramStart"/>
      <w:r w:rsidRPr="001369ED">
        <w:rPr>
          <w:rFonts w:ascii="Arial" w:hAnsi="Arial" w:cs="Arial"/>
          <w:color w:val="auto"/>
          <w:sz w:val="24"/>
          <w:szCs w:val="24"/>
        </w:rPr>
        <w:t>Semi-mecanizado</w:t>
      </w:r>
      <w:proofErr w:type="spellEnd"/>
      <w:proofErr w:type="gramEnd"/>
      <w:r w:rsidRPr="001369ED">
        <w:rPr>
          <w:rFonts w:ascii="Arial" w:hAnsi="Arial" w:cs="Arial"/>
          <w:color w:val="auto"/>
          <w:sz w:val="24"/>
          <w:szCs w:val="24"/>
        </w:rPr>
        <w:t xml:space="preserve"> e Mecanizado. </w:t>
      </w:r>
    </w:p>
    <w:p w14:paraId="376B0414" w14:textId="77777777" w:rsidR="0033344A" w:rsidRPr="001369ED" w:rsidRDefault="0033344A" w:rsidP="00DF4AE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</w:p>
    <w:p w14:paraId="78F971DD" w14:textId="77777777" w:rsidR="0039635F" w:rsidRPr="001369ED" w:rsidRDefault="0039635F" w:rsidP="00254804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>- Responsável pela logística de transporte de madeira própria.</w:t>
      </w:r>
    </w:p>
    <w:p w14:paraId="01346EB7" w14:textId="77777777" w:rsidR="0033344A" w:rsidRPr="001369ED" w:rsidRDefault="0033344A" w:rsidP="00DF4AE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</w:p>
    <w:p w14:paraId="158CDAFA" w14:textId="77777777" w:rsidR="0039635F" w:rsidRPr="001369ED" w:rsidRDefault="0039635F" w:rsidP="00254804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- Participação no levantamento e adequação de procedimentos para o processo de Certificação Florestal da empresa – FSC - Forest </w:t>
      </w:r>
      <w:proofErr w:type="spellStart"/>
      <w:r w:rsidRPr="001369ED">
        <w:rPr>
          <w:rFonts w:ascii="Arial" w:hAnsi="Arial" w:cs="Arial"/>
          <w:color w:val="auto"/>
          <w:sz w:val="24"/>
          <w:szCs w:val="24"/>
        </w:rPr>
        <w:t>Stewardship</w:t>
      </w:r>
      <w:proofErr w:type="spellEnd"/>
      <w:r w:rsidRPr="001369E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1369ED">
        <w:rPr>
          <w:rFonts w:ascii="Arial" w:hAnsi="Arial" w:cs="Arial"/>
          <w:color w:val="auto"/>
          <w:sz w:val="24"/>
          <w:szCs w:val="24"/>
        </w:rPr>
        <w:t>Council</w:t>
      </w:r>
      <w:proofErr w:type="spellEnd"/>
      <w:r w:rsidRPr="001369ED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4CD208C3" w14:textId="77777777" w:rsidR="0033344A" w:rsidRPr="001369ED" w:rsidRDefault="0033344A" w:rsidP="00DF4AE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</w:p>
    <w:p w14:paraId="0618CFD3" w14:textId="77777777" w:rsidR="0033344A" w:rsidRPr="001369ED" w:rsidRDefault="0039635F" w:rsidP="00254804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- Estágio Supervisionado com o tema da Monografia: Estudo da Viabilidade Econômica do uso de Resíduos da Colheita Florestal de Pinus </w:t>
      </w:r>
      <w:proofErr w:type="spellStart"/>
      <w:r w:rsidRPr="001369ED">
        <w:rPr>
          <w:rFonts w:ascii="Arial" w:hAnsi="Arial" w:cs="Arial"/>
          <w:color w:val="auto"/>
          <w:sz w:val="24"/>
          <w:szCs w:val="24"/>
        </w:rPr>
        <w:t>Taeda</w:t>
      </w:r>
      <w:proofErr w:type="spellEnd"/>
      <w:r w:rsidRPr="001369ED">
        <w:rPr>
          <w:rFonts w:ascii="Arial" w:hAnsi="Arial" w:cs="Arial"/>
          <w:color w:val="auto"/>
          <w:sz w:val="24"/>
          <w:szCs w:val="24"/>
        </w:rPr>
        <w:t xml:space="preserve"> (L) </w:t>
      </w:r>
    </w:p>
    <w:p w14:paraId="3E8CCF67" w14:textId="69C04592" w:rsidR="0033344A" w:rsidRPr="001369ED" w:rsidRDefault="0033344A" w:rsidP="00DF4AED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</w:p>
    <w:p w14:paraId="53A1D025" w14:textId="77777777" w:rsidR="00DF4AED" w:rsidRPr="001369ED" w:rsidRDefault="005657D9" w:rsidP="00DF4AE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br/>
      </w:r>
      <w:r w:rsidR="00DF4AED" w:rsidRPr="44DDBF01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Cargo: Técnico Segurança do Trabalho – 09/2004 a 08/2009 – </w:t>
      </w:r>
      <w:proofErr w:type="gramStart"/>
      <w:r w:rsidR="00DF4AED" w:rsidRPr="44DDBF01">
        <w:rPr>
          <w:rFonts w:ascii="Arial" w:eastAsia="Arial" w:hAnsi="Arial" w:cs="Arial"/>
          <w:b/>
          <w:bCs/>
          <w:color w:val="auto"/>
          <w:sz w:val="24"/>
          <w:szCs w:val="24"/>
        </w:rPr>
        <w:t>Pirai</w:t>
      </w:r>
      <w:proofErr w:type="gramEnd"/>
      <w:r w:rsidR="00DF4AED" w:rsidRPr="44DDBF01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do Sul- PR</w:t>
      </w:r>
    </w:p>
    <w:p w14:paraId="6E2959F9" w14:textId="77777777" w:rsidR="00DF4AED" w:rsidRPr="001369ED" w:rsidRDefault="00DF4AED" w:rsidP="00DF4AE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1369ED">
        <w:rPr>
          <w:rFonts w:ascii="Arial" w:hAnsi="Arial" w:cs="Arial"/>
          <w:b/>
          <w:color w:val="auto"/>
          <w:sz w:val="24"/>
          <w:szCs w:val="24"/>
        </w:rPr>
        <w:t xml:space="preserve"> Principais atividades:</w:t>
      </w:r>
    </w:p>
    <w:p w14:paraId="28D25BE0" w14:textId="77777777" w:rsidR="00DF4AED" w:rsidRPr="001369ED" w:rsidRDefault="00DF4AED" w:rsidP="00DF4AE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- Responsável pelo programa de Segurança e Prevenção de Acidentes no Trabalho na área florestal da empresa. </w:t>
      </w:r>
    </w:p>
    <w:p w14:paraId="0DFF9B40" w14:textId="77777777" w:rsidR="00DF4AED" w:rsidRPr="001369ED" w:rsidRDefault="00DF4AED" w:rsidP="00DF4AE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>- Aplicação das Normas Regulamentadoras, em especial a NR-31</w:t>
      </w:r>
    </w:p>
    <w:p w14:paraId="2FB02232" w14:textId="77777777" w:rsidR="00DF4AED" w:rsidRPr="001369ED" w:rsidRDefault="00DF4AED" w:rsidP="00DF4AE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 xml:space="preserve">- Participação no levantamento e adequação de procedimentos para o processo de Certificação Florestal da empresa – FSC - Forest </w:t>
      </w:r>
      <w:proofErr w:type="spellStart"/>
      <w:r w:rsidRPr="001369ED">
        <w:rPr>
          <w:rFonts w:ascii="Arial" w:hAnsi="Arial" w:cs="Arial"/>
          <w:color w:val="auto"/>
          <w:sz w:val="24"/>
          <w:szCs w:val="24"/>
        </w:rPr>
        <w:t>Stewardship</w:t>
      </w:r>
      <w:proofErr w:type="spellEnd"/>
      <w:r w:rsidRPr="001369E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1369ED">
        <w:rPr>
          <w:rFonts w:ascii="Arial" w:hAnsi="Arial" w:cs="Arial"/>
          <w:color w:val="auto"/>
          <w:sz w:val="24"/>
          <w:szCs w:val="24"/>
        </w:rPr>
        <w:t>Council</w:t>
      </w:r>
      <w:proofErr w:type="spellEnd"/>
      <w:r w:rsidRPr="001369ED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27B4E0F7" w14:textId="77777777" w:rsidR="00B30D63" w:rsidRPr="001369ED" w:rsidRDefault="00DF4AED" w:rsidP="00DF4AE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>- Responsável pelos treinamentos e cursos, aplicado aos terceiros da área florestal.</w:t>
      </w:r>
    </w:p>
    <w:p w14:paraId="0016C6FD" w14:textId="77777777" w:rsidR="00756035" w:rsidRPr="001369ED" w:rsidRDefault="00756035" w:rsidP="00B208EE">
      <w:pPr>
        <w:pStyle w:val="Se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1369ED">
        <w:rPr>
          <w:rFonts w:ascii="Arial" w:hAnsi="Arial" w:cs="Arial"/>
          <w:b/>
          <w:bCs/>
          <w:color w:val="auto"/>
          <w:sz w:val="24"/>
          <w:szCs w:val="24"/>
        </w:rPr>
        <w:t xml:space="preserve">QUALIFICAÇÕES </w:t>
      </w:r>
    </w:p>
    <w:p w14:paraId="6F35398E" w14:textId="77777777" w:rsidR="00B30D63" w:rsidRPr="001369ED" w:rsidRDefault="00ED4119" w:rsidP="005A2604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A18267" wp14:editId="45149730">
                <wp:simplePos x="0" y="0"/>
                <wp:positionH relativeFrom="margin">
                  <wp:posOffset>0</wp:posOffset>
                </wp:positionH>
                <wp:positionV relativeFrom="paragraph">
                  <wp:posOffset>74295</wp:posOffset>
                </wp:positionV>
                <wp:extent cx="6076950" cy="635"/>
                <wp:effectExtent l="9525" t="7620" r="9525" b="10795"/>
                <wp:wrapNone/>
                <wp:docPr id="3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9DCBFA1">
              <v:shape id="AutoShape 172" style="position:absolute;margin-left:0;margin-top:5.8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uPnAIAAHk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">
                <w10:wrap anchorx="margin"/>
              </v:shape>
            </w:pict>
          </mc:Fallback>
        </mc:AlternateContent>
      </w:r>
    </w:p>
    <w:p w14:paraId="3A389CAD" w14:textId="77777777" w:rsidR="00094A62" w:rsidRPr="001369ED" w:rsidRDefault="00094A62" w:rsidP="44DDBF01">
      <w:pPr>
        <w:pStyle w:val="PargrafodaLista"/>
        <w:numPr>
          <w:ilvl w:val="0"/>
          <w:numId w:val="32"/>
        </w:numPr>
        <w:ind w:left="284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44DDBF01">
        <w:rPr>
          <w:rFonts w:ascii="Arial" w:eastAsia="Arial" w:hAnsi="Arial" w:cs="Arial"/>
          <w:color w:val="auto"/>
          <w:sz w:val="24"/>
          <w:szCs w:val="24"/>
        </w:rPr>
        <w:t>Curso Capacitação em Florestas Plantadas, Silvicultura de Eucalipto, realizado pela</w:t>
      </w:r>
      <w:proofErr w:type="gramStart"/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  </w:t>
      </w:r>
      <w:proofErr w:type="gramEnd"/>
      <w:r w:rsidRPr="44DDBF01">
        <w:rPr>
          <w:rFonts w:ascii="Arial" w:eastAsia="Arial" w:hAnsi="Arial" w:cs="Arial"/>
          <w:color w:val="auto"/>
          <w:sz w:val="24"/>
          <w:szCs w:val="24"/>
        </w:rPr>
        <w:t>EMBRAPA FLORESTAS</w:t>
      </w:r>
      <w:r w:rsidR="001E46B1" w:rsidRPr="44DDBF01">
        <w:rPr>
          <w:rFonts w:ascii="Arial" w:eastAsia="Arial" w:hAnsi="Arial" w:cs="Arial"/>
          <w:color w:val="auto"/>
          <w:sz w:val="24"/>
          <w:szCs w:val="24"/>
        </w:rPr>
        <w:t xml:space="preserve"> / SENAR PR</w:t>
      </w: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, Projeto MP4 – Modelo de estratégias para transferência de Tecnologia Florestal. </w:t>
      </w:r>
      <w:proofErr w:type="gramStart"/>
      <w:r w:rsidRPr="44DDBF01">
        <w:rPr>
          <w:rFonts w:ascii="Arial" w:eastAsia="Arial" w:hAnsi="Arial" w:cs="Arial"/>
          <w:color w:val="auto"/>
          <w:sz w:val="24"/>
          <w:szCs w:val="24"/>
        </w:rPr>
        <w:t>(Nutrição e a</w:t>
      </w:r>
      <w:r w:rsidR="00F970DE" w:rsidRPr="44DDBF01">
        <w:rPr>
          <w:rFonts w:ascii="Arial" w:eastAsia="Arial" w:hAnsi="Arial" w:cs="Arial"/>
          <w:color w:val="auto"/>
          <w:sz w:val="24"/>
          <w:szCs w:val="24"/>
        </w:rPr>
        <w:t>d</w:t>
      </w: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ubação, Implantação e manejo, Escolha de </w:t>
      </w:r>
      <w:proofErr w:type="spellStart"/>
      <w:r w:rsidRPr="44DDBF01">
        <w:rPr>
          <w:rFonts w:ascii="Arial" w:eastAsia="Arial" w:hAnsi="Arial" w:cs="Arial"/>
          <w:color w:val="auto"/>
          <w:sz w:val="24"/>
          <w:szCs w:val="24"/>
        </w:rPr>
        <w:t>Germoplasma</w:t>
      </w:r>
      <w:proofErr w:type="spellEnd"/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, qualidade genética, doenças e pragas de eucalipto, Manejo de plantações florestais e sistema integração </w:t>
      </w:r>
      <w:r w:rsidR="00F970DE" w:rsidRPr="44DDBF01">
        <w:rPr>
          <w:rFonts w:ascii="Arial" w:eastAsia="Arial" w:hAnsi="Arial" w:cs="Arial"/>
          <w:color w:val="auto"/>
          <w:sz w:val="24"/>
          <w:szCs w:val="24"/>
        </w:rPr>
        <w:t>ILPF</w:t>
      </w: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- </w:t>
      </w:r>
      <w:r w:rsidR="00F970DE" w:rsidRPr="44DDBF01">
        <w:rPr>
          <w:rFonts w:ascii="Arial" w:eastAsia="Arial" w:hAnsi="Arial" w:cs="Arial"/>
          <w:color w:val="auto"/>
          <w:sz w:val="24"/>
          <w:szCs w:val="24"/>
        </w:rPr>
        <w:t>Lavoura</w:t>
      </w: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, Pecuária, </w:t>
      </w:r>
      <w:r w:rsidR="00F970DE" w:rsidRPr="44DDBF01">
        <w:rPr>
          <w:rFonts w:ascii="Arial" w:eastAsia="Arial" w:hAnsi="Arial" w:cs="Arial"/>
          <w:color w:val="auto"/>
          <w:sz w:val="24"/>
          <w:szCs w:val="24"/>
        </w:rPr>
        <w:t>Floresta</w:t>
      </w:r>
      <w:r w:rsidRPr="44DDBF01">
        <w:rPr>
          <w:rFonts w:ascii="Arial" w:eastAsia="Arial" w:hAnsi="Arial" w:cs="Arial"/>
          <w:color w:val="auto"/>
          <w:sz w:val="24"/>
          <w:szCs w:val="24"/>
        </w:rPr>
        <w:t>.</w:t>
      </w:r>
      <w:proofErr w:type="gramEnd"/>
      <w:r w:rsidR="00A356BA" w:rsidRPr="44DDBF01">
        <w:rPr>
          <w:rFonts w:ascii="Arial" w:eastAsia="Arial" w:hAnsi="Arial" w:cs="Arial"/>
          <w:color w:val="auto"/>
          <w:sz w:val="24"/>
          <w:szCs w:val="24"/>
        </w:rPr>
        <w:t xml:space="preserve"> 22/05/2013</w:t>
      </w:r>
    </w:p>
    <w:p w14:paraId="297CAFA0" w14:textId="77777777" w:rsidR="00B30D63" w:rsidRPr="001369ED" w:rsidRDefault="00B30D63" w:rsidP="44DDBF01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Curso Complementar </w:t>
      </w:r>
      <w:r w:rsidR="005A2604" w:rsidRPr="44DDBF01">
        <w:rPr>
          <w:rFonts w:ascii="Arial" w:eastAsia="Arial" w:hAnsi="Arial" w:cs="Arial"/>
          <w:color w:val="auto"/>
          <w:sz w:val="24"/>
          <w:szCs w:val="24"/>
        </w:rPr>
        <w:t>informática</w:t>
      </w:r>
      <w:r w:rsidR="00A61C3A" w:rsidRPr="44DDBF01">
        <w:rPr>
          <w:rFonts w:ascii="Arial" w:eastAsia="Arial" w:hAnsi="Arial" w:cs="Arial"/>
          <w:color w:val="auto"/>
          <w:sz w:val="24"/>
          <w:szCs w:val="24"/>
        </w:rPr>
        <w:t xml:space="preserve"> - </w:t>
      </w:r>
      <w:r w:rsidR="00DA3A40" w:rsidRPr="44DDBF01">
        <w:rPr>
          <w:rFonts w:ascii="Arial" w:eastAsia="Arial" w:hAnsi="Arial" w:cs="Arial"/>
          <w:color w:val="auto"/>
          <w:sz w:val="24"/>
          <w:szCs w:val="24"/>
        </w:rPr>
        <w:t>Office com</w:t>
      </w:r>
      <w:r w:rsidR="00093916" w:rsidRPr="44DDBF01">
        <w:rPr>
          <w:rFonts w:ascii="Arial" w:eastAsia="Arial" w:hAnsi="Arial" w:cs="Arial"/>
          <w:color w:val="auto"/>
          <w:sz w:val="24"/>
          <w:szCs w:val="24"/>
        </w:rPr>
        <w:t xml:space="preserve"> Excel Avançado, W</w:t>
      </w:r>
      <w:r w:rsidR="005C4684" w:rsidRPr="44DDBF01">
        <w:rPr>
          <w:rFonts w:ascii="Arial" w:eastAsia="Arial" w:hAnsi="Arial" w:cs="Arial"/>
          <w:color w:val="auto"/>
          <w:sz w:val="24"/>
          <w:szCs w:val="24"/>
        </w:rPr>
        <w:t xml:space="preserve">orld, Power Point </w:t>
      </w:r>
    </w:p>
    <w:p w14:paraId="47F99E7C" w14:textId="77777777" w:rsidR="00CA68F6" w:rsidRPr="001369ED" w:rsidRDefault="00CA68F6" w:rsidP="44DDBF01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44DDBF01">
        <w:rPr>
          <w:rFonts w:ascii="Arial" w:eastAsia="Arial" w:hAnsi="Arial" w:cs="Arial"/>
          <w:color w:val="auto"/>
          <w:sz w:val="24"/>
          <w:szCs w:val="24"/>
        </w:rPr>
        <w:t>Participação em cursos diversos da área florestal</w:t>
      </w:r>
      <w:r w:rsidR="009938DB" w:rsidRPr="44DDBF01">
        <w:rPr>
          <w:rFonts w:ascii="Arial" w:eastAsia="Arial" w:hAnsi="Arial" w:cs="Arial"/>
          <w:color w:val="auto"/>
          <w:sz w:val="24"/>
          <w:szCs w:val="24"/>
        </w:rPr>
        <w:t xml:space="preserve"> (pinus e eucalipto</w:t>
      </w:r>
      <w:r w:rsidR="00ED3128" w:rsidRPr="44DDBF01">
        <w:rPr>
          <w:rFonts w:ascii="Arial" w:eastAsia="Arial" w:hAnsi="Arial" w:cs="Arial"/>
          <w:color w:val="auto"/>
          <w:sz w:val="24"/>
          <w:szCs w:val="24"/>
        </w:rPr>
        <w:t xml:space="preserve"> e nativas</w:t>
      </w:r>
      <w:r w:rsidR="009938DB" w:rsidRPr="44DDBF01">
        <w:rPr>
          <w:rFonts w:ascii="Arial" w:eastAsia="Arial" w:hAnsi="Arial" w:cs="Arial"/>
          <w:color w:val="auto"/>
          <w:sz w:val="24"/>
          <w:szCs w:val="24"/>
        </w:rPr>
        <w:t>)</w:t>
      </w:r>
    </w:p>
    <w:p w14:paraId="242D8B44" w14:textId="77777777" w:rsidR="00CA68F6" w:rsidRPr="001369ED" w:rsidRDefault="00CA68F6" w:rsidP="00A61C3A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jc w:val="both"/>
        <w:rPr>
          <w:rFonts w:ascii="Arial" w:hAnsi="Arial" w:cs="Arial"/>
          <w:color w:val="auto"/>
          <w:sz w:val="24"/>
          <w:szCs w:val="24"/>
        </w:rPr>
      </w:pPr>
      <w:r w:rsidRPr="001369ED">
        <w:rPr>
          <w:rFonts w:ascii="Arial" w:hAnsi="Arial" w:cs="Arial"/>
          <w:color w:val="auto"/>
          <w:sz w:val="24"/>
          <w:szCs w:val="24"/>
        </w:rPr>
        <w:t>Participação de palestras e congressos da área florestal</w:t>
      </w:r>
      <w:r w:rsidR="009938DB" w:rsidRPr="001369ED">
        <w:rPr>
          <w:rFonts w:ascii="Arial" w:hAnsi="Arial" w:cs="Arial"/>
          <w:color w:val="auto"/>
          <w:sz w:val="24"/>
          <w:szCs w:val="24"/>
        </w:rPr>
        <w:t xml:space="preserve"> (Silvicultura e colheita</w:t>
      </w:r>
      <w:r w:rsidR="00ED3128" w:rsidRPr="001369ED">
        <w:rPr>
          <w:rFonts w:ascii="Arial" w:hAnsi="Arial" w:cs="Arial"/>
          <w:color w:val="auto"/>
          <w:sz w:val="24"/>
          <w:szCs w:val="24"/>
        </w:rPr>
        <w:t xml:space="preserve"> e nativas</w:t>
      </w:r>
      <w:r w:rsidR="009938DB" w:rsidRPr="001369ED">
        <w:rPr>
          <w:rFonts w:ascii="Arial" w:hAnsi="Arial" w:cs="Arial"/>
          <w:color w:val="auto"/>
          <w:sz w:val="24"/>
          <w:szCs w:val="24"/>
        </w:rPr>
        <w:t>)</w:t>
      </w:r>
    </w:p>
    <w:p w14:paraId="00AE194E" w14:textId="77777777" w:rsidR="00093916" w:rsidRPr="001369ED" w:rsidRDefault="00093916" w:rsidP="44DDBF01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Participação em Congressos da Área </w:t>
      </w:r>
      <w:r w:rsidR="00A12925" w:rsidRPr="44DDBF01">
        <w:rPr>
          <w:rFonts w:ascii="Arial" w:eastAsia="Arial" w:hAnsi="Arial" w:cs="Arial"/>
          <w:color w:val="auto"/>
          <w:sz w:val="24"/>
          <w:szCs w:val="24"/>
        </w:rPr>
        <w:t>Florestal</w:t>
      </w:r>
      <w:r w:rsidRPr="44DDBF01">
        <w:rPr>
          <w:rFonts w:ascii="Arial" w:eastAsia="Arial" w:hAnsi="Arial" w:cs="Arial"/>
          <w:color w:val="auto"/>
          <w:sz w:val="24"/>
          <w:szCs w:val="24"/>
        </w:rPr>
        <w:t xml:space="preserve"> (recuperação de áreas degradadas, silvicultura de nativas, processos erosivos</w:t>
      </w:r>
      <w:r w:rsidR="00107C3C" w:rsidRPr="44DDBF01">
        <w:rPr>
          <w:rFonts w:ascii="Arial" w:eastAsia="Arial" w:hAnsi="Arial" w:cs="Arial"/>
          <w:color w:val="auto"/>
          <w:sz w:val="24"/>
          <w:szCs w:val="24"/>
        </w:rPr>
        <w:t>)</w:t>
      </w:r>
    </w:p>
    <w:p w14:paraId="735AF053" w14:textId="77777777" w:rsidR="00FA3990" w:rsidRPr="001369ED" w:rsidRDefault="00FA3990" w:rsidP="00B208EE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14:paraId="33FFA97D" w14:textId="77777777" w:rsidR="001E46B1" w:rsidRPr="001369ED" w:rsidRDefault="00972D00" w:rsidP="00B208EE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1369ED">
        <w:rPr>
          <w:rFonts w:ascii="Arial" w:hAnsi="Arial" w:cs="Arial"/>
          <w:b/>
          <w:color w:val="auto"/>
          <w:sz w:val="24"/>
          <w:szCs w:val="24"/>
        </w:rPr>
        <w:t>OBS:</w:t>
      </w:r>
    </w:p>
    <w:p w14:paraId="3D30F862" w14:textId="4F34BAD8" w:rsidR="00972D00" w:rsidRPr="001369ED" w:rsidRDefault="71D1FE48" w:rsidP="00B208EE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71D1FE48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- Disponibilidade de mudança para todo </w:t>
      </w:r>
      <w:proofErr w:type="spellStart"/>
      <w:r w:rsidRPr="71D1FE48">
        <w:rPr>
          <w:rFonts w:ascii="Arial" w:eastAsia="Arial" w:hAnsi="Arial" w:cs="Arial"/>
          <w:b/>
          <w:bCs/>
          <w:color w:val="auto"/>
          <w:sz w:val="24"/>
          <w:szCs w:val="24"/>
        </w:rPr>
        <w:t>territorio</w:t>
      </w:r>
      <w:proofErr w:type="spellEnd"/>
      <w:r w:rsidRPr="71D1FE48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nacional</w:t>
      </w:r>
    </w:p>
    <w:p w14:paraId="4F14A878" w14:textId="77777777" w:rsidR="001369ED" w:rsidRPr="001369ED" w:rsidRDefault="001369ED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sectPr w:rsidR="001369ED" w:rsidRPr="001369ED" w:rsidSect="00C44FDC">
      <w:footerReference w:type="default" r:id="rId9"/>
      <w:pgSz w:w="11907" w:h="16839" w:code="1"/>
      <w:pgMar w:top="993" w:right="1134" w:bottom="993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71674" w14:textId="77777777" w:rsidR="00254804" w:rsidRDefault="00254804">
      <w:r>
        <w:separator/>
      </w:r>
    </w:p>
  </w:endnote>
  <w:endnote w:type="continuationSeparator" w:id="0">
    <w:p w14:paraId="36E304D2" w14:textId="77777777" w:rsidR="00254804" w:rsidRDefault="0025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8C91" w14:textId="77777777" w:rsidR="00254804" w:rsidRDefault="00254804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984734">
      <w:rPr>
        <w:noProof/>
      </w:rPr>
      <w:t>3</w:t>
    </w:r>
    <w:r>
      <w:fldChar w:fldCharType="end"/>
    </w:r>
    <w:r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 wp14:anchorId="08FF5E1A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3A389CAD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D2F5D" w14:textId="77777777" w:rsidR="00254804" w:rsidRDefault="00254804">
      <w:r>
        <w:separator/>
      </w:r>
    </w:p>
  </w:footnote>
  <w:footnote w:type="continuationSeparator" w:id="0">
    <w:p w14:paraId="43A171E8" w14:textId="77777777" w:rsidR="00254804" w:rsidRDefault="00254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55B012E"/>
    <w:multiLevelType w:val="hybridMultilevel"/>
    <w:tmpl w:val="E648D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D2269462"/>
    <w:lvl w:ilvl="0" w:tplc="0416000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9273F"/>
    <w:multiLevelType w:val="hybridMultilevel"/>
    <w:tmpl w:val="A0B48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E13C9"/>
    <w:multiLevelType w:val="hybridMultilevel"/>
    <w:tmpl w:val="7A6A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E5167"/>
    <w:multiLevelType w:val="hybridMultilevel"/>
    <w:tmpl w:val="39B649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1D5BC9"/>
    <w:multiLevelType w:val="hybridMultilevel"/>
    <w:tmpl w:val="0E5E6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7"/>
  </w:num>
  <w:num w:numId="28">
    <w:abstractNumId w:val="14"/>
  </w:num>
  <w:num w:numId="29">
    <w:abstractNumId w:val="20"/>
  </w:num>
  <w:num w:numId="30">
    <w:abstractNumId w:val="18"/>
  </w:num>
  <w:num w:numId="31">
    <w:abstractNumId w:val="1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228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53715"/>
    <w:rsid w:val="00086666"/>
    <w:rsid w:val="00093916"/>
    <w:rsid w:val="00094A62"/>
    <w:rsid w:val="00107C3C"/>
    <w:rsid w:val="00124996"/>
    <w:rsid w:val="00125DA5"/>
    <w:rsid w:val="001369ED"/>
    <w:rsid w:val="001470B2"/>
    <w:rsid w:val="0014780F"/>
    <w:rsid w:val="0015224F"/>
    <w:rsid w:val="001638B8"/>
    <w:rsid w:val="00163F2A"/>
    <w:rsid w:val="00170489"/>
    <w:rsid w:val="00187EE0"/>
    <w:rsid w:val="001A1941"/>
    <w:rsid w:val="001C1ABB"/>
    <w:rsid w:val="001E46B1"/>
    <w:rsid w:val="001E65D5"/>
    <w:rsid w:val="001F6A1C"/>
    <w:rsid w:val="002039BD"/>
    <w:rsid w:val="00206259"/>
    <w:rsid w:val="002146F6"/>
    <w:rsid w:val="00246715"/>
    <w:rsid w:val="00254804"/>
    <w:rsid w:val="00276BAC"/>
    <w:rsid w:val="002901C2"/>
    <w:rsid w:val="002A1055"/>
    <w:rsid w:val="002A266E"/>
    <w:rsid w:val="00310623"/>
    <w:rsid w:val="00317A03"/>
    <w:rsid w:val="0033344A"/>
    <w:rsid w:val="00337CD4"/>
    <w:rsid w:val="00341D47"/>
    <w:rsid w:val="00350DE1"/>
    <w:rsid w:val="003740EA"/>
    <w:rsid w:val="0039635F"/>
    <w:rsid w:val="003979B2"/>
    <w:rsid w:val="003A4B22"/>
    <w:rsid w:val="003B4BC1"/>
    <w:rsid w:val="003E6002"/>
    <w:rsid w:val="00424125"/>
    <w:rsid w:val="00425932"/>
    <w:rsid w:val="004261B3"/>
    <w:rsid w:val="00487A7F"/>
    <w:rsid w:val="004D5937"/>
    <w:rsid w:val="004E7F51"/>
    <w:rsid w:val="005036DC"/>
    <w:rsid w:val="005222ED"/>
    <w:rsid w:val="00523632"/>
    <w:rsid w:val="0052514A"/>
    <w:rsid w:val="00530BF9"/>
    <w:rsid w:val="0054677A"/>
    <w:rsid w:val="005657D9"/>
    <w:rsid w:val="00581EA4"/>
    <w:rsid w:val="005A2604"/>
    <w:rsid w:val="005B5FD3"/>
    <w:rsid w:val="005C02B5"/>
    <w:rsid w:val="005C4684"/>
    <w:rsid w:val="005D3F9C"/>
    <w:rsid w:val="005E6BFC"/>
    <w:rsid w:val="005F0DC0"/>
    <w:rsid w:val="00610B4A"/>
    <w:rsid w:val="0062695D"/>
    <w:rsid w:val="00646C8C"/>
    <w:rsid w:val="00652D47"/>
    <w:rsid w:val="006858FF"/>
    <w:rsid w:val="006B117D"/>
    <w:rsid w:val="006C1EE3"/>
    <w:rsid w:val="006C3785"/>
    <w:rsid w:val="006D002A"/>
    <w:rsid w:val="006D14E8"/>
    <w:rsid w:val="0071006F"/>
    <w:rsid w:val="0071477A"/>
    <w:rsid w:val="00724BCE"/>
    <w:rsid w:val="00734DE9"/>
    <w:rsid w:val="00741D6E"/>
    <w:rsid w:val="00756035"/>
    <w:rsid w:val="00757D8D"/>
    <w:rsid w:val="007726B8"/>
    <w:rsid w:val="00773598"/>
    <w:rsid w:val="0078040E"/>
    <w:rsid w:val="00783BC7"/>
    <w:rsid w:val="007C2A73"/>
    <w:rsid w:val="00820A33"/>
    <w:rsid w:val="00827E24"/>
    <w:rsid w:val="0086376C"/>
    <w:rsid w:val="00864452"/>
    <w:rsid w:val="00864A22"/>
    <w:rsid w:val="008654E5"/>
    <w:rsid w:val="00894478"/>
    <w:rsid w:val="008F6AB2"/>
    <w:rsid w:val="00911C5C"/>
    <w:rsid w:val="00972D00"/>
    <w:rsid w:val="00984734"/>
    <w:rsid w:val="009938DB"/>
    <w:rsid w:val="009967CD"/>
    <w:rsid w:val="009A34C7"/>
    <w:rsid w:val="009C3B99"/>
    <w:rsid w:val="00A009D2"/>
    <w:rsid w:val="00A12925"/>
    <w:rsid w:val="00A17348"/>
    <w:rsid w:val="00A233E2"/>
    <w:rsid w:val="00A25CF8"/>
    <w:rsid w:val="00A348F6"/>
    <w:rsid w:val="00A356BA"/>
    <w:rsid w:val="00A40FDA"/>
    <w:rsid w:val="00A42526"/>
    <w:rsid w:val="00A435F9"/>
    <w:rsid w:val="00A56204"/>
    <w:rsid w:val="00A61C3A"/>
    <w:rsid w:val="00AB3D30"/>
    <w:rsid w:val="00AC4319"/>
    <w:rsid w:val="00AF672A"/>
    <w:rsid w:val="00B208EE"/>
    <w:rsid w:val="00B224A4"/>
    <w:rsid w:val="00B24149"/>
    <w:rsid w:val="00B30D63"/>
    <w:rsid w:val="00B501EE"/>
    <w:rsid w:val="00B774C8"/>
    <w:rsid w:val="00B80F65"/>
    <w:rsid w:val="00BE15C3"/>
    <w:rsid w:val="00BF7DFA"/>
    <w:rsid w:val="00C44FDC"/>
    <w:rsid w:val="00CA68F6"/>
    <w:rsid w:val="00CC21DB"/>
    <w:rsid w:val="00D030C3"/>
    <w:rsid w:val="00D30307"/>
    <w:rsid w:val="00D46131"/>
    <w:rsid w:val="00D632C7"/>
    <w:rsid w:val="00D81790"/>
    <w:rsid w:val="00D82022"/>
    <w:rsid w:val="00D967C3"/>
    <w:rsid w:val="00DA2063"/>
    <w:rsid w:val="00DA3A40"/>
    <w:rsid w:val="00DE7E66"/>
    <w:rsid w:val="00DF49F9"/>
    <w:rsid w:val="00DF4AED"/>
    <w:rsid w:val="00E0426D"/>
    <w:rsid w:val="00E179BD"/>
    <w:rsid w:val="00E37BA1"/>
    <w:rsid w:val="00E40F1B"/>
    <w:rsid w:val="00E526E7"/>
    <w:rsid w:val="00E754CE"/>
    <w:rsid w:val="00EB3D7E"/>
    <w:rsid w:val="00EB7945"/>
    <w:rsid w:val="00EC7166"/>
    <w:rsid w:val="00ED2919"/>
    <w:rsid w:val="00ED3128"/>
    <w:rsid w:val="00ED4119"/>
    <w:rsid w:val="00EF4A49"/>
    <w:rsid w:val="00F13AAD"/>
    <w:rsid w:val="00F26226"/>
    <w:rsid w:val="00F27756"/>
    <w:rsid w:val="00F368C1"/>
    <w:rsid w:val="00F6651B"/>
    <w:rsid w:val="00F970DE"/>
    <w:rsid w:val="00FA3990"/>
    <w:rsid w:val="00FA7E06"/>
    <w:rsid w:val="00FB5B04"/>
    <w:rsid w:val="44DDBF01"/>
    <w:rsid w:val="71D1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68E45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rsid w:val="00B208EE"/>
    <w:rPr>
      <w:color w:val="0000FF"/>
      <w:u w:val="single"/>
    </w:rPr>
  </w:style>
  <w:style w:type="paragraph" w:customStyle="1" w:styleId="desc">
    <w:name w:val="desc"/>
    <w:basedOn w:val="Normal"/>
    <w:rsid w:val="00D632C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period">
    <w:name w:val="period"/>
    <w:basedOn w:val="Normal"/>
    <w:rsid w:val="00D632C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customStyle="1" w:styleId="duration">
    <w:name w:val="duration"/>
    <w:basedOn w:val="Fontepargpadro"/>
    <w:rsid w:val="00D632C7"/>
  </w:style>
  <w:style w:type="character" w:customStyle="1" w:styleId="location">
    <w:name w:val="location"/>
    <w:basedOn w:val="Fontepargpadro"/>
    <w:rsid w:val="00D63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rsid w:val="00B208EE"/>
    <w:rPr>
      <w:color w:val="0000FF"/>
      <w:u w:val="single"/>
    </w:rPr>
  </w:style>
  <w:style w:type="paragraph" w:customStyle="1" w:styleId="desc">
    <w:name w:val="desc"/>
    <w:basedOn w:val="Normal"/>
    <w:rsid w:val="00D632C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period">
    <w:name w:val="period"/>
    <w:basedOn w:val="Normal"/>
    <w:rsid w:val="00D632C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customStyle="1" w:styleId="duration">
    <w:name w:val="duration"/>
    <w:basedOn w:val="Fontepargpadro"/>
    <w:rsid w:val="00D632C7"/>
  </w:style>
  <w:style w:type="character" w:customStyle="1" w:styleId="location">
    <w:name w:val="location"/>
    <w:basedOn w:val="Fontepargpadro"/>
    <w:rsid w:val="00D6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florestal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3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Agro</cp:lastModifiedBy>
  <cp:revision>2</cp:revision>
  <cp:lastPrinted>2015-03-10T12:00:00Z</cp:lastPrinted>
  <dcterms:created xsi:type="dcterms:W3CDTF">2015-04-29T15:02:00Z</dcterms:created>
  <dcterms:modified xsi:type="dcterms:W3CDTF">2015-04-29T15:02:00Z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