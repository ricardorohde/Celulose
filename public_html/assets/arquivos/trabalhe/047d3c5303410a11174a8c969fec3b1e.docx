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3B" w:rsidRDefault="00B2713B" w:rsidP="00A07C33">
      <w:pPr>
        <w:spacing w:before="100" w:beforeAutospacing="1"/>
      </w:pPr>
    </w:p>
    <w:tbl>
      <w:tblPr>
        <w:tblW w:w="0" w:type="auto"/>
        <w:tblLook w:val="0000"/>
      </w:tblPr>
      <w:tblGrid>
        <w:gridCol w:w="2263"/>
        <w:gridCol w:w="3010"/>
      </w:tblGrid>
      <w:tr w:rsidR="00B2713B" w:rsidRPr="00BD06F7" w:rsidTr="00BD06F7">
        <w:tc>
          <w:tcPr>
            <w:tcW w:w="2263" w:type="dxa"/>
          </w:tcPr>
          <w:p w:rsidR="00B2713B" w:rsidRPr="00BD06F7" w:rsidRDefault="00B2713B" w:rsidP="00BD06F7">
            <w:pPr>
              <w:pStyle w:val="Endereo2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>Três Lagoas - MS</w:t>
            </w:r>
          </w:p>
        </w:tc>
        <w:tc>
          <w:tcPr>
            <w:tcW w:w="3010" w:type="dxa"/>
          </w:tcPr>
          <w:p w:rsidR="00B2713B" w:rsidRPr="00BD06F7" w:rsidRDefault="00B2713B" w:rsidP="00BD06F7">
            <w:pPr>
              <w:pStyle w:val="Endereo1"/>
              <w:rPr>
                <w:b/>
                <w:sz w:val="16"/>
                <w:szCs w:val="16"/>
              </w:rPr>
            </w:pPr>
          </w:p>
        </w:tc>
      </w:tr>
      <w:tr w:rsidR="00BD06F7" w:rsidRPr="00BD06F7" w:rsidTr="00BD06F7">
        <w:tc>
          <w:tcPr>
            <w:tcW w:w="2263" w:type="dxa"/>
          </w:tcPr>
          <w:p w:rsidR="00BD06F7" w:rsidRPr="00BD06F7" w:rsidRDefault="00BD06F7" w:rsidP="006C7A39">
            <w:pPr>
              <w:pStyle w:val="Endereo2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>Rua: Rayldo de Oliveira Gomes n* 1079</w:t>
            </w:r>
          </w:p>
          <w:p w:rsidR="00BD06F7" w:rsidRPr="00BD06F7" w:rsidRDefault="00BD06F7" w:rsidP="006C7A39">
            <w:pPr>
              <w:pStyle w:val="Endereo2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>Bairro: Jardim Alvorada</w:t>
            </w:r>
          </w:p>
          <w:p w:rsidR="00BD06F7" w:rsidRPr="00BD06F7" w:rsidRDefault="00BD06F7" w:rsidP="006C7A39">
            <w:pPr>
              <w:pStyle w:val="Endereo2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>Cep: 79160-100</w:t>
            </w:r>
          </w:p>
          <w:p w:rsidR="00BD06F7" w:rsidRPr="00BD06F7" w:rsidRDefault="00BD06F7" w:rsidP="006C7A39">
            <w:pPr>
              <w:pStyle w:val="Endereo2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>Solteiro – 2</w:t>
            </w:r>
            <w:r w:rsidR="000A50A7">
              <w:rPr>
                <w:b/>
                <w:sz w:val="16"/>
                <w:szCs w:val="16"/>
              </w:rPr>
              <w:t>8</w:t>
            </w:r>
            <w:r w:rsidRPr="00BD06F7">
              <w:rPr>
                <w:b/>
                <w:sz w:val="16"/>
                <w:szCs w:val="16"/>
              </w:rPr>
              <w:t xml:space="preserve"> anos</w:t>
            </w:r>
          </w:p>
          <w:p w:rsidR="00BD06F7" w:rsidRPr="00BD06F7" w:rsidRDefault="00BD06F7" w:rsidP="006C7A39">
            <w:pPr>
              <w:pStyle w:val="Endereo2"/>
              <w:rPr>
                <w:b/>
                <w:sz w:val="16"/>
                <w:szCs w:val="16"/>
              </w:rPr>
            </w:pPr>
          </w:p>
        </w:tc>
        <w:tc>
          <w:tcPr>
            <w:tcW w:w="3010" w:type="dxa"/>
          </w:tcPr>
          <w:p w:rsidR="00BD06F7" w:rsidRDefault="00BD06F7" w:rsidP="006C7A39">
            <w:pPr>
              <w:pStyle w:val="Endereo1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 xml:space="preserve">  Celular: (67)92302630 </w:t>
            </w:r>
          </w:p>
          <w:p w:rsidR="00C0448B" w:rsidRPr="00BD06F7" w:rsidRDefault="00C0448B" w:rsidP="006C7A39">
            <w:pPr>
              <w:pStyle w:val="Endereo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(67)99320659</w:t>
            </w:r>
          </w:p>
          <w:p w:rsidR="00BD06F7" w:rsidRPr="00BD06F7" w:rsidRDefault="00BD06F7" w:rsidP="006C7A39">
            <w:pPr>
              <w:pStyle w:val="Endereo1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 xml:space="preserve">        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="000A50A7">
              <w:rPr>
                <w:b/>
                <w:sz w:val="16"/>
                <w:szCs w:val="16"/>
              </w:rPr>
              <w:t xml:space="preserve"> </w:t>
            </w:r>
          </w:p>
          <w:p w:rsidR="00BD06F7" w:rsidRPr="00BD06F7" w:rsidRDefault="00BD06F7" w:rsidP="006C7A39">
            <w:pPr>
              <w:pStyle w:val="Endereo1"/>
              <w:rPr>
                <w:b/>
                <w:sz w:val="16"/>
                <w:szCs w:val="16"/>
              </w:rPr>
            </w:pPr>
            <w:r w:rsidRPr="00BD06F7">
              <w:rPr>
                <w:b/>
                <w:sz w:val="16"/>
                <w:szCs w:val="16"/>
              </w:rPr>
              <w:t xml:space="preserve">  </w:t>
            </w:r>
            <w:r w:rsidR="000E0CE1" w:rsidRPr="00BD06F7">
              <w:rPr>
                <w:b/>
                <w:sz w:val="16"/>
                <w:szCs w:val="16"/>
              </w:rPr>
              <w:t>E-mail</w:t>
            </w:r>
            <w:r w:rsidRPr="00BD06F7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   </w:t>
            </w:r>
            <w:r w:rsidRPr="00BD06F7">
              <w:rPr>
                <w:b/>
                <w:sz w:val="16"/>
                <w:szCs w:val="16"/>
              </w:rPr>
              <w:t>rodrigod.andrade@hotmail.com</w:t>
            </w:r>
          </w:p>
          <w:p w:rsidR="00BD06F7" w:rsidRPr="00BD06F7" w:rsidRDefault="00BD06F7" w:rsidP="006C7A39">
            <w:pPr>
              <w:pStyle w:val="Endereo1"/>
              <w:rPr>
                <w:b/>
                <w:sz w:val="16"/>
                <w:szCs w:val="16"/>
              </w:rPr>
            </w:pPr>
          </w:p>
        </w:tc>
      </w:tr>
    </w:tbl>
    <w:p w:rsidR="00DF20FC" w:rsidRDefault="00CC58C9">
      <w:pPr>
        <w:pStyle w:val="Nome"/>
      </w:pPr>
      <w:r>
        <w:t>RODRIGO DAMIÃO ANDRADE</w:t>
      </w:r>
    </w:p>
    <w:tbl>
      <w:tblPr>
        <w:tblW w:w="0" w:type="auto"/>
        <w:tblLook w:val="0000"/>
      </w:tblPr>
      <w:tblGrid>
        <w:gridCol w:w="1761"/>
        <w:gridCol w:w="7093"/>
      </w:tblGrid>
      <w:tr w:rsidR="0042630C" w:rsidTr="00A07C33">
        <w:trPr>
          <w:trHeight w:val="862"/>
        </w:trPr>
        <w:tc>
          <w:tcPr>
            <w:tcW w:w="0" w:type="auto"/>
          </w:tcPr>
          <w:p w:rsidR="0042630C" w:rsidRDefault="0042630C" w:rsidP="00A07C33">
            <w:pPr>
              <w:pStyle w:val="Ttulodaseo"/>
            </w:pPr>
            <w:r>
              <w:t>Objetivo</w:t>
            </w:r>
          </w:p>
        </w:tc>
        <w:tc>
          <w:tcPr>
            <w:tcW w:w="0" w:type="auto"/>
          </w:tcPr>
          <w:p w:rsidR="00B2713B" w:rsidRDefault="000E0CE1" w:rsidP="00B2713B">
            <w:pPr>
              <w:pStyle w:val="Objetivo"/>
            </w:pPr>
            <w:r>
              <w:t>Operador SDCD Caustificação e Fornos de Cal</w:t>
            </w:r>
          </w:p>
          <w:p w:rsidR="000829DF" w:rsidRPr="000829DF" w:rsidRDefault="000829DF" w:rsidP="000829DF">
            <w:pPr>
              <w:pStyle w:val="Corpodetexto"/>
            </w:pPr>
          </w:p>
        </w:tc>
      </w:tr>
      <w:tr w:rsidR="00DF20FC" w:rsidTr="00A07C33">
        <w:tc>
          <w:tcPr>
            <w:tcW w:w="0" w:type="auto"/>
          </w:tcPr>
          <w:p w:rsidR="00DF20FC" w:rsidRDefault="00DF20FC" w:rsidP="00A07C33">
            <w:pPr>
              <w:pStyle w:val="Ttulodaseo"/>
            </w:pPr>
          </w:p>
        </w:tc>
        <w:tc>
          <w:tcPr>
            <w:tcW w:w="0" w:type="auto"/>
          </w:tcPr>
          <w:p w:rsidR="000829DF" w:rsidRPr="00434C7B" w:rsidRDefault="000829DF" w:rsidP="000829DF">
            <w:pPr>
              <w:pStyle w:val="Realizaes"/>
              <w:numPr>
                <w:ilvl w:val="0"/>
                <w:numId w:val="0"/>
              </w:numPr>
              <w:ind w:left="312"/>
              <w:jc w:val="left"/>
              <w:rPr>
                <w:rFonts w:ascii="Verdana" w:hAnsi="Verdana"/>
                <w:lang w:val="pt-PT"/>
              </w:rPr>
            </w:pPr>
          </w:p>
        </w:tc>
      </w:tr>
      <w:tr w:rsidR="00DF20FC" w:rsidTr="00A07C33">
        <w:tc>
          <w:tcPr>
            <w:tcW w:w="0" w:type="auto"/>
          </w:tcPr>
          <w:p w:rsidR="00DF20FC" w:rsidRDefault="00DF20FC" w:rsidP="00A07C33">
            <w:pPr>
              <w:pStyle w:val="Ttulodaseo"/>
            </w:pPr>
            <w:r>
              <w:t>Experiência</w:t>
            </w:r>
          </w:p>
        </w:tc>
        <w:tc>
          <w:tcPr>
            <w:tcW w:w="0" w:type="auto"/>
          </w:tcPr>
          <w:p w:rsidR="00B2713B" w:rsidRDefault="003B3373" w:rsidP="00B2713B">
            <w:pPr>
              <w:pStyle w:val="Nomedaempresa"/>
              <w:ind w:left="312" w:hanging="31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2011 – 2014</w:t>
            </w:r>
            <w:r w:rsidR="00B2713B">
              <w:rPr>
                <w:rFonts w:cs="Arial"/>
                <w:sz w:val="24"/>
              </w:rPr>
              <w:t xml:space="preserve"> Fibria – Três Lagoas</w:t>
            </w:r>
            <w:r>
              <w:rPr>
                <w:rFonts w:cs="Arial"/>
                <w:sz w:val="24"/>
              </w:rPr>
              <w:t xml:space="preserve"> (Atuando)</w:t>
            </w:r>
          </w:p>
          <w:p w:rsidR="00B2713B" w:rsidRDefault="00B2713B" w:rsidP="00B2713B">
            <w:pPr>
              <w:pStyle w:val="Realizaes"/>
              <w:numPr>
                <w:ilvl w:val="0"/>
                <w:numId w:val="0"/>
              </w:numPr>
              <w:ind w:left="312" w:hanging="312"/>
              <w:rPr>
                <w:rFonts w:cs="Arial"/>
              </w:rPr>
            </w:pPr>
            <w:r>
              <w:rPr>
                <w:rFonts w:cs="Arial"/>
              </w:rPr>
              <w:t xml:space="preserve">Operador II </w:t>
            </w:r>
            <w:r w:rsidR="00CC58C9">
              <w:rPr>
                <w:rFonts w:cs="Arial"/>
              </w:rPr>
              <w:t>Caustificação e Forno de Cal</w:t>
            </w:r>
            <w:r>
              <w:rPr>
                <w:rFonts w:cs="Arial"/>
              </w:rPr>
              <w:t>;</w:t>
            </w:r>
          </w:p>
          <w:p w:rsidR="000A50A7" w:rsidRDefault="000A50A7" w:rsidP="00B2713B">
            <w:pPr>
              <w:pStyle w:val="Realizaes"/>
              <w:numPr>
                <w:ilvl w:val="0"/>
                <w:numId w:val="0"/>
              </w:numPr>
              <w:ind w:left="312" w:hanging="312"/>
              <w:rPr>
                <w:rFonts w:cs="Arial"/>
              </w:rPr>
            </w:pPr>
            <w:r>
              <w:rPr>
                <w:rFonts w:cs="Arial"/>
              </w:rPr>
              <w:t>Operador Ferista SDDC Caustificação e Fornos de Cal;</w:t>
            </w:r>
          </w:p>
          <w:p w:rsidR="0093714B" w:rsidRDefault="0093714B" w:rsidP="0093714B">
            <w:pPr>
              <w:pStyle w:val="Nomedaempresa"/>
              <w:ind w:left="312" w:hanging="31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2010 – 2011 International Paper – Luiz Antônio</w:t>
            </w:r>
          </w:p>
          <w:p w:rsidR="0093714B" w:rsidRPr="00B2713B" w:rsidRDefault="0093714B" w:rsidP="00B2713B">
            <w:pPr>
              <w:pStyle w:val="Realizaes"/>
              <w:numPr>
                <w:ilvl w:val="0"/>
                <w:numId w:val="0"/>
              </w:numPr>
              <w:ind w:left="312" w:hanging="312"/>
              <w:rPr>
                <w:rFonts w:cs="Arial"/>
              </w:rPr>
            </w:pPr>
            <w:r>
              <w:rPr>
                <w:rFonts w:cs="Arial"/>
              </w:rPr>
              <w:t>Operador de Área Caustificação e Forno de Cal;</w:t>
            </w:r>
          </w:p>
          <w:p w:rsidR="00356FF6" w:rsidRDefault="00A67F2F" w:rsidP="005301D0">
            <w:pPr>
              <w:pStyle w:val="Nomedaempresa"/>
              <w:ind w:left="312" w:hanging="31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</w:t>
            </w:r>
            <w:r w:rsidR="00CC58C9">
              <w:rPr>
                <w:rFonts w:cs="Arial"/>
                <w:sz w:val="24"/>
              </w:rPr>
              <w:t>08</w:t>
            </w:r>
            <w:r>
              <w:rPr>
                <w:rFonts w:cs="Arial"/>
                <w:sz w:val="24"/>
              </w:rPr>
              <w:t xml:space="preserve"> – 201</w:t>
            </w:r>
            <w:r w:rsidR="00CC58C9">
              <w:rPr>
                <w:rFonts w:cs="Arial"/>
                <w:sz w:val="24"/>
              </w:rPr>
              <w:t>0</w:t>
            </w:r>
            <w:r w:rsidR="00356FF6">
              <w:rPr>
                <w:rFonts w:cs="Arial"/>
                <w:sz w:val="24"/>
              </w:rPr>
              <w:t xml:space="preserve"> International Paper – Luiz Antônio</w:t>
            </w:r>
          </w:p>
          <w:p w:rsidR="00356FF6" w:rsidRPr="00356FF6" w:rsidRDefault="000A50A7" w:rsidP="005301D0">
            <w:pPr>
              <w:pStyle w:val="Realizaes"/>
              <w:numPr>
                <w:ilvl w:val="0"/>
                <w:numId w:val="0"/>
              </w:numPr>
              <w:ind w:left="312" w:hanging="312"/>
              <w:rPr>
                <w:rFonts w:cs="Arial"/>
              </w:rPr>
            </w:pPr>
            <w:r>
              <w:rPr>
                <w:rFonts w:cs="Arial"/>
              </w:rPr>
              <w:t>Operador de área</w:t>
            </w:r>
            <w:r w:rsidR="00356FF6">
              <w:rPr>
                <w:rFonts w:cs="Arial"/>
              </w:rPr>
              <w:t xml:space="preserve"> </w:t>
            </w:r>
            <w:r w:rsidR="00CC58C9">
              <w:rPr>
                <w:rFonts w:cs="Arial"/>
              </w:rPr>
              <w:t>de Utilidades</w:t>
            </w:r>
            <w:r w:rsidR="00356FF6">
              <w:rPr>
                <w:rFonts w:cs="Arial"/>
              </w:rPr>
              <w:t>;</w:t>
            </w:r>
          </w:p>
          <w:p w:rsidR="00271B04" w:rsidRDefault="00FE7840" w:rsidP="005301D0">
            <w:pPr>
              <w:pStyle w:val="Nomedaempresa"/>
              <w:ind w:left="312" w:hanging="31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CC58C9">
              <w:rPr>
                <w:rFonts w:cs="Arial"/>
                <w:sz w:val="24"/>
              </w:rPr>
              <w:t>5</w:t>
            </w:r>
            <w:r w:rsidR="00271B04">
              <w:rPr>
                <w:rFonts w:cs="Arial"/>
                <w:sz w:val="24"/>
              </w:rPr>
              <w:t xml:space="preserve"> – 20</w:t>
            </w:r>
            <w:r w:rsidR="0093714B">
              <w:rPr>
                <w:rFonts w:cs="Arial"/>
                <w:sz w:val="24"/>
              </w:rPr>
              <w:t>08</w:t>
            </w:r>
            <w:r w:rsidR="00271B04">
              <w:rPr>
                <w:rFonts w:cs="Arial"/>
                <w:sz w:val="24"/>
              </w:rPr>
              <w:t xml:space="preserve"> International Paper – Luiz Antônio</w:t>
            </w:r>
          </w:p>
          <w:p w:rsidR="00271B04" w:rsidRDefault="00553768" w:rsidP="005301D0">
            <w:pPr>
              <w:pStyle w:val="Realizaes"/>
              <w:numPr>
                <w:ilvl w:val="0"/>
                <w:numId w:val="0"/>
              </w:numPr>
              <w:ind w:left="312" w:hanging="312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C0604E">
              <w:rPr>
                <w:rFonts w:cs="Arial"/>
              </w:rPr>
              <w:t>º</w:t>
            </w:r>
            <w:r>
              <w:rPr>
                <w:rFonts w:cs="Arial"/>
              </w:rPr>
              <w:t xml:space="preserve"> </w:t>
            </w:r>
            <w:r w:rsidR="0093714B">
              <w:rPr>
                <w:rFonts w:cs="Arial"/>
              </w:rPr>
              <w:t>Assistente de Preparação de Madeiras</w:t>
            </w:r>
            <w:r w:rsidR="00057D86">
              <w:rPr>
                <w:rFonts w:cs="Arial"/>
              </w:rPr>
              <w:t>;</w:t>
            </w:r>
          </w:p>
          <w:p w:rsidR="00C0604E" w:rsidRDefault="00C0604E" w:rsidP="005301D0">
            <w:pPr>
              <w:pStyle w:val="Nomedaempresa"/>
              <w:ind w:left="312" w:hanging="31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F63250">
              <w:rPr>
                <w:rFonts w:cs="Arial"/>
                <w:sz w:val="24"/>
              </w:rPr>
              <w:t>5</w:t>
            </w:r>
            <w:r>
              <w:rPr>
                <w:rFonts w:cs="Arial"/>
                <w:sz w:val="24"/>
              </w:rPr>
              <w:t xml:space="preserve"> –</w:t>
            </w:r>
            <w:r w:rsidR="008C783B">
              <w:rPr>
                <w:rFonts w:cs="Arial"/>
                <w:sz w:val="24"/>
              </w:rPr>
              <w:t xml:space="preserve"> 2</w:t>
            </w:r>
            <w:r w:rsidR="00FE7840">
              <w:rPr>
                <w:rFonts w:cs="Arial"/>
                <w:sz w:val="24"/>
              </w:rPr>
              <w:t>00</w:t>
            </w:r>
            <w:r w:rsidR="0093714B">
              <w:rPr>
                <w:rFonts w:cs="Arial"/>
                <w:sz w:val="24"/>
              </w:rPr>
              <w:t>5</w:t>
            </w:r>
            <w:r>
              <w:rPr>
                <w:rFonts w:cs="Arial"/>
                <w:sz w:val="24"/>
              </w:rPr>
              <w:t xml:space="preserve"> International Paper – Luiz Antônio</w:t>
            </w:r>
          </w:p>
          <w:p w:rsidR="00C0604E" w:rsidRDefault="0093714B" w:rsidP="008E5B59">
            <w:pPr>
              <w:pStyle w:val="Realizaes"/>
              <w:numPr>
                <w:ilvl w:val="0"/>
                <w:numId w:val="0"/>
              </w:numPr>
              <w:ind w:left="42" w:hanging="42"/>
              <w:rPr>
                <w:rFonts w:cs="Arial"/>
              </w:rPr>
            </w:pPr>
            <w:r>
              <w:rPr>
                <w:rFonts w:cs="Arial"/>
              </w:rPr>
              <w:t>Estagiário Técnico em</w:t>
            </w:r>
            <w:r w:rsidR="00C0604E">
              <w:rPr>
                <w:rFonts w:cs="Arial"/>
              </w:rPr>
              <w:t xml:space="preserve"> Química no processo de produção de celulose</w:t>
            </w:r>
            <w:r>
              <w:rPr>
                <w:rFonts w:cs="Arial"/>
              </w:rPr>
              <w:t>, focado na área de Planta Química</w:t>
            </w:r>
            <w:r w:rsidR="00057D86">
              <w:rPr>
                <w:rFonts w:cs="Arial"/>
              </w:rPr>
              <w:t>;</w:t>
            </w:r>
          </w:p>
          <w:p w:rsidR="00F63250" w:rsidRDefault="00F63250" w:rsidP="00F63250">
            <w:pPr>
              <w:pStyle w:val="Nomedaempresa"/>
              <w:ind w:left="312" w:hanging="31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2001 – 2004 TNT Logistics  –  VCP Luiz Antônio</w:t>
            </w:r>
          </w:p>
          <w:p w:rsidR="00F63250" w:rsidRPr="00F63250" w:rsidRDefault="00F63250" w:rsidP="00F63250">
            <w:r>
              <w:t>Menor Aprendiz e Auxiliar Administrativo setor de faturamentos de notas fiscais.</w:t>
            </w:r>
          </w:p>
          <w:p w:rsidR="00F63250" w:rsidRDefault="00F63250" w:rsidP="008E5B59">
            <w:pPr>
              <w:pStyle w:val="Realizaes"/>
              <w:numPr>
                <w:ilvl w:val="0"/>
                <w:numId w:val="0"/>
              </w:numPr>
              <w:ind w:left="42" w:hanging="42"/>
              <w:rPr>
                <w:rFonts w:cs="Arial"/>
              </w:rPr>
            </w:pPr>
          </w:p>
          <w:p w:rsidR="00057D86" w:rsidRDefault="00FE7840" w:rsidP="008E5B59">
            <w:pPr>
              <w:pStyle w:val="Realizaes"/>
              <w:numPr>
                <w:ilvl w:val="0"/>
                <w:numId w:val="15"/>
              </w:numPr>
              <w:tabs>
                <w:tab w:val="clear" w:pos="720"/>
                <w:tab w:val="num" w:pos="312"/>
                <w:tab w:val="num" w:pos="348"/>
              </w:tabs>
              <w:ind w:left="312" w:hanging="312"/>
            </w:pPr>
            <w:r w:rsidRPr="005B614C">
              <w:rPr>
                <w:rFonts w:cs="Arial"/>
              </w:rPr>
              <w:t>Identificaç</w:t>
            </w:r>
            <w:r w:rsidR="00057D86" w:rsidRPr="005B614C">
              <w:rPr>
                <w:rFonts w:cs="Arial"/>
              </w:rPr>
              <w:t>ão de melhorias no processo que diminuem custo de produção;</w:t>
            </w:r>
            <w:r w:rsidR="00BD1D3B">
              <w:t xml:space="preserve"> </w:t>
            </w:r>
            <w:r w:rsidR="008E5B59">
              <w:t xml:space="preserve">  </w:t>
            </w:r>
            <w:r w:rsidR="00BD1D3B">
              <w:t>segurança</w:t>
            </w:r>
            <w:r w:rsidR="005F2A2D">
              <w:t>, qualidade e meio ambiente</w:t>
            </w:r>
            <w:r w:rsidR="00BD1D3B">
              <w:t>;</w:t>
            </w:r>
          </w:p>
          <w:p w:rsidR="00434C7B" w:rsidRDefault="00434C7B" w:rsidP="005301D0">
            <w:pPr>
              <w:pStyle w:val="Realizaes"/>
              <w:numPr>
                <w:ilvl w:val="0"/>
                <w:numId w:val="0"/>
              </w:numPr>
              <w:ind w:left="312" w:hanging="312"/>
            </w:pPr>
          </w:p>
          <w:p w:rsidR="00CC786C" w:rsidRDefault="00C0448B" w:rsidP="004F1FC3">
            <w:pPr>
              <w:pStyle w:val="Realizaes"/>
              <w:tabs>
                <w:tab w:val="clear" w:pos="360"/>
                <w:tab w:val="num" w:pos="312"/>
              </w:tabs>
              <w:ind w:left="312" w:hanging="312"/>
            </w:pPr>
            <w:r>
              <w:t>Experiência em</w:t>
            </w:r>
            <w:r w:rsidR="00F70FED">
              <w:t xml:space="preserve"> </w:t>
            </w:r>
            <w:r w:rsidR="00057D86">
              <w:t>ETA,</w:t>
            </w:r>
            <w:r w:rsidR="005F2A2D">
              <w:t xml:space="preserve"> ETE, ETAC</w:t>
            </w:r>
            <w:r w:rsidR="00057D86">
              <w:t>,</w:t>
            </w:r>
            <w:r w:rsidR="005F2A2D">
              <w:t xml:space="preserve"> Caldeiras de Energia e de Recuperação Química, Evaporação, </w:t>
            </w:r>
            <w:r w:rsidR="00057D86">
              <w:t>Forno de Ca</w:t>
            </w:r>
            <w:r w:rsidR="00DB37BB">
              <w:t>l</w:t>
            </w:r>
            <w:r w:rsidR="005F2A2D">
              <w:t xml:space="preserve"> e</w:t>
            </w:r>
            <w:r w:rsidR="008E5B59">
              <w:t xml:space="preserve"> </w:t>
            </w:r>
            <w:r w:rsidR="005F2A2D">
              <w:t>Caustificação.</w:t>
            </w:r>
          </w:p>
          <w:p w:rsidR="00512B43" w:rsidRDefault="00777274" w:rsidP="00512B43">
            <w:pPr>
              <w:pStyle w:val="PargrafodaLista"/>
            </w:pPr>
            <w:r>
              <w:t xml:space="preserve"> </w:t>
            </w:r>
          </w:p>
          <w:p w:rsidR="00512B43" w:rsidRDefault="000A50A7" w:rsidP="004F1FC3">
            <w:pPr>
              <w:pStyle w:val="Realizaes"/>
              <w:tabs>
                <w:tab w:val="clear" w:pos="360"/>
                <w:tab w:val="num" w:pos="312"/>
              </w:tabs>
              <w:ind w:left="312" w:hanging="312"/>
            </w:pPr>
            <w:r>
              <w:t>Operador ferista de</w:t>
            </w:r>
            <w:r w:rsidR="00512B43">
              <w:t xml:space="preserve"> SDCD na </w:t>
            </w:r>
            <w:r w:rsidR="000E0CE1">
              <w:t>FIBRIA-MS</w:t>
            </w:r>
            <w:r w:rsidR="00777274">
              <w:t>,</w:t>
            </w:r>
            <w:r w:rsidR="00512B43">
              <w:t xml:space="preserve"> </w:t>
            </w:r>
            <w:r w:rsidR="0093714B">
              <w:t>Caustificação e Forno de Cal (planta Andritz)</w:t>
            </w:r>
            <w:r w:rsidR="00512B43">
              <w:t>.</w:t>
            </w:r>
          </w:p>
          <w:p w:rsidR="000A50A7" w:rsidRDefault="000A50A7" w:rsidP="000A50A7">
            <w:pPr>
              <w:pStyle w:val="PargrafodaLista"/>
            </w:pPr>
          </w:p>
          <w:p w:rsidR="000A50A7" w:rsidRDefault="000A50A7" w:rsidP="004F1FC3">
            <w:pPr>
              <w:pStyle w:val="Realizaes"/>
              <w:tabs>
                <w:tab w:val="clear" w:pos="360"/>
                <w:tab w:val="num" w:pos="312"/>
              </w:tabs>
              <w:ind w:left="312" w:hanging="312"/>
            </w:pPr>
            <w:r>
              <w:t xml:space="preserve">Experiência em paradas de manutenção e montagem de equipamentos como: CD-Filter, X-Filter, Filtro de Lama (LMDF), montagem e inspeções de </w:t>
            </w:r>
            <w:r w:rsidR="005F2A2D">
              <w:t>refratários</w:t>
            </w:r>
            <w:r>
              <w:t xml:space="preserve"> em fornos de cal.</w:t>
            </w:r>
          </w:p>
          <w:p w:rsidR="005F2A2D" w:rsidRDefault="005F2A2D" w:rsidP="005F2A2D">
            <w:pPr>
              <w:pStyle w:val="PargrafodaLista"/>
            </w:pPr>
          </w:p>
          <w:p w:rsidR="005F2A2D" w:rsidRPr="004F1FC3" w:rsidRDefault="005F2A2D" w:rsidP="005F2A2D">
            <w:pPr>
              <w:pStyle w:val="Realizaes"/>
              <w:numPr>
                <w:ilvl w:val="0"/>
                <w:numId w:val="0"/>
              </w:numPr>
              <w:ind w:left="312"/>
            </w:pPr>
            <w:r>
              <w:t>.</w:t>
            </w:r>
          </w:p>
          <w:p w:rsidR="00B2713B" w:rsidRDefault="00B2713B" w:rsidP="005301D0">
            <w:pPr>
              <w:pStyle w:val="Realizaes"/>
              <w:numPr>
                <w:ilvl w:val="0"/>
                <w:numId w:val="0"/>
              </w:numPr>
              <w:ind w:left="312" w:hanging="312"/>
              <w:rPr>
                <w:rFonts w:cs="Arial"/>
              </w:rPr>
            </w:pPr>
          </w:p>
        </w:tc>
      </w:tr>
      <w:tr w:rsidR="00DF20FC" w:rsidTr="00A07C33">
        <w:trPr>
          <w:trHeight w:val="1260"/>
        </w:trPr>
        <w:tc>
          <w:tcPr>
            <w:tcW w:w="0" w:type="auto"/>
          </w:tcPr>
          <w:p w:rsidR="00DF20FC" w:rsidRDefault="00DF20FC" w:rsidP="00A07C33">
            <w:pPr>
              <w:pStyle w:val="Ttulodaseo"/>
            </w:pPr>
            <w:r>
              <w:lastRenderedPageBreak/>
              <w:t>Formação</w:t>
            </w:r>
          </w:p>
        </w:tc>
        <w:tc>
          <w:tcPr>
            <w:tcW w:w="0" w:type="auto"/>
          </w:tcPr>
          <w:p w:rsidR="00C0604E" w:rsidRDefault="005301D0" w:rsidP="00C0604E">
            <w:pPr>
              <w:pStyle w:val="Instituio"/>
            </w:pPr>
            <w:r>
              <w:t>2011</w:t>
            </w:r>
            <w:r w:rsidR="0016767D">
              <w:t xml:space="preserve"> -</w:t>
            </w:r>
            <w:r w:rsidR="00C0604E">
              <w:t xml:space="preserve"> </w:t>
            </w:r>
            <w:r w:rsidR="0093714B">
              <w:t>UNIESP</w:t>
            </w:r>
            <w:r w:rsidR="00DF20FC" w:rsidRPr="00C0604E">
              <w:t xml:space="preserve"> – </w:t>
            </w:r>
            <w:r w:rsidR="0093714B">
              <w:t>RIBEIRÃO PRETO - SP</w:t>
            </w:r>
          </w:p>
          <w:p w:rsidR="00DF20FC" w:rsidRDefault="005301D0" w:rsidP="0093714B">
            <w:pPr>
              <w:pStyle w:val="Cargo"/>
              <w:numPr>
                <w:ilvl w:val="0"/>
                <w:numId w:val="12"/>
              </w:numPr>
              <w:tabs>
                <w:tab w:val="clear" w:pos="360"/>
                <w:tab w:val="num" w:pos="222"/>
              </w:tabs>
              <w:rPr>
                <w:rFonts w:ascii="Arial" w:hAnsi="Arial" w:cs="Arial"/>
                <w:spacing w:val="-5"/>
              </w:rPr>
            </w:pPr>
            <w:r>
              <w:rPr>
                <w:rFonts w:ascii="Arial" w:hAnsi="Arial" w:cs="Arial"/>
                <w:spacing w:val="-5"/>
              </w:rPr>
              <w:t xml:space="preserve"> Eng</w:t>
            </w:r>
            <w:r w:rsidR="006734D2">
              <w:rPr>
                <w:rFonts w:ascii="Arial" w:hAnsi="Arial" w:cs="Arial"/>
                <w:spacing w:val="-5"/>
              </w:rPr>
              <w:t xml:space="preserve">enharia </w:t>
            </w:r>
            <w:r w:rsidR="0093714B">
              <w:rPr>
                <w:rFonts w:ascii="Arial" w:hAnsi="Arial" w:cs="Arial"/>
                <w:spacing w:val="-5"/>
              </w:rPr>
              <w:t>de Produção</w:t>
            </w:r>
            <w:r>
              <w:rPr>
                <w:rFonts w:ascii="Arial" w:hAnsi="Arial" w:cs="Arial"/>
                <w:spacing w:val="-5"/>
              </w:rPr>
              <w:t>;</w:t>
            </w:r>
          </w:p>
          <w:p w:rsidR="00A217D9" w:rsidRDefault="00A217D9" w:rsidP="0093714B">
            <w:pPr>
              <w:pStyle w:val="Realizaes"/>
              <w:numPr>
                <w:ilvl w:val="0"/>
                <w:numId w:val="0"/>
              </w:numPr>
              <w:ind w:left="245" w:hanging="245"/>
            </w:pPr>
          </w:p>
          <w:p w:rsidR="0093714B" w:rsidRPr="0093714B" w:rsidRDefault="0016767D" w:rsidP="0093714B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2005 - TÉ</w:t>
            </w:r>
            <w:r w:rsidR="0093714B">
              <w:t xml:space="preserve">CNICO EM QUÍMICA – </w:t>
            </w:r>
            <w:r w:rsidR="000E0CE1">
              <w:t xml:space="preserve">E.M.E. </w:t>
            </w:r>
            <w:r w:rsidR="0093714B">
              <w:t xml:space="preserve">F e TÉCNICO EM QUÍMICA DE LUIZ ANTONIO </w:t>
            </w:r>
            <w:r w:rsidR="000A50A7">
              <w:t>–</w:t>
            </w:r>
            <w:r w:rsidR="0093714B">
              <w:t xml:space="preserve"> SP</w:t>
            </w:r>
          </w:p>
        </w:tc>
      </w:tr>
      <w:tr w:rsidR="00DF20FC" w:rsidTr="00A07C33">
        <w:tc>
          <w:tcPr>
            <w:tcW w:w="0" w:type="auto"/>
          </w:tcPr>
          <w:p w:rsidR="00DF20FC" w:rsidRDefault="00DF20FC" w:rsidP="00A07C33">
            <w:pPr>
              <w:pStyle w:val="Ttulodaseo"/>
            </w:pPr>
          </w:p>
        </w:tc>
        <w:tc>
          <w:tcPr>
            <w:tcW w:w="0" w:type="auto"/>
          </w:tcPr>
          <w:p w:rsidR="00454850" w:rsidRPr="00454850" w:rsidRDefault="00454850" w:rsidP="00A07C33">
            <w:pPr>
              <w:pStyle w:val="Realizaes"/>
              <w:numPr>
                <w:ilvl w:val="0"/>
                <w:numId w:val="0"/>
              </w:numPr>
              <w:spacing w:before="100" w:beforeAutospacing="1" w:after="100" w:afterAutospacing="1"/>
              <w:ind w:left="245"/>
            </w:pPr>
          </w:p>
        </w:tc>
      </w:tr>
      <w:tr w:rsidR="00151F0A" w:rsidTr="00A07C33">
        <w:trPr>
          <w:trHeight w:val="2268"/>
        </w:trPr>
        <w:tc>
          <w:tcPr>
            <w:tcW w:w="0" w:type="auto"/>
            <w:shd w:val="clear" w:color="auto" w:fill="auto"/>
          </w:tcPr>
          <w:p w:rsidR="00151F0A" w:rsidRDefault="00151F0A" w:rsidP="00151F0A"/>
          <w:p w:rsidR="00151F0A" w:rsidRDefault="00151F0A" w:rsidP="00A07C33">
            <w:pPr>
              <w:pStyle w:val="Ttulodaseo"/>
              <w:rPr>
                <w:lang w:val="en-US"/>
              </w:rPr>
            </w:pPr>
            <w:r>
              <w:rPr>
                <w:lang w:val="en-US"/>
              </w:rPr>
              <w:t>Cursos</w:t>
            </w:r>
            <w:r w:rsidR="00A217D9">
              <w:rPr>
                <w:lang w:val="en-US"/>
              </w:rPr>
              <w:t xml:space="preserve"> e Afins</w:t>
            </w:r>
          </w:p>
        </w:tc>
        <w:tc>
          <w:tcPr>
            <w:tcW w:w="0" w:type="auto"/>
          </w:tcPr>
          <w:p w:rsidR="000F6525" w:rsidRPr="00C0448B" w:rsidRDefault="00271B04" w:rsidP="00DC6A51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rPr>
                <w:lang w:val="en-US"/>
              </w:rPr>
              <w:t xml:space="preserve">Windows e </w:t>
            </w:r>
            <w:r w:rsidR="000F6525" w:rsidRPr="000F6525">
              <w:rPr>
                <w:lang w:val="en-US"/>
              </w:rPr>
              <w:t xml:space="preserve">Office </w:t>
            </w:r>
            <w:r w:rsidR="00434C7B">
              <w:rPr>
                <w:lang w:val="en-US"/>
              </w:rPr>
              <w:t>Intermediário</w:t>
            </w:r>
            <w:r w:rsidR="00DC6A51">
              <w:rPr>
                <w:lang w:val="en-US"/>
              </w:rPr>
              <w:t>;</w:t>
            </w:r>
          </w:p>
          <w:p w:rsidR="00C0448B" w:rsidRPr="000F6525" w:rsidRDefault="00C0448B" w:rsidP="00DC6A51">
            <w:pPr>
              <w:pStyle w:val="Realizaes"/>
              <w:numPr>
                <w:ilvl w:val="0"/>
                <w:numId w:val="13"/>
              </w:numPr>
              <w:jc w:val="left"/>
            </w:pPr>
            <w:r w:rsidRPr="00C0448B">
              <w:t xml:space="preserve">Experiência em </w:t>
            </w:r>
            <w:r>
              <w:t>s</w:t>
            </w:r>
            <w:r w:rsidRPr="00C0448B">
              <w:t xml:space="preserve">istema SAP e PI – Process </w:t>
            </w:r>
            <w:r>
              <w:t>B</w:t>
            </w:r>
            <w:r w:rsidRPr="00C0448B">
              <w:t>ook</w:t>
            </w:r>
            <w:r>
              <w:t>;</w:t>
            </w:r>
          </w:p>
          <w:p w:rsidR="00057D86" w:rsidRDefault="003D7DBF" w:rsidP="00057D86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t>Inglês</w:t>
            </w:r>
            <w:r w:rsidR="000A50A7">
              <w:t xml:space="preserve"> Básico</w:t>
            </w:r>
            <w:r>
              <w:t xml:space="preserve"> </w:t>
            </w:r>
            <w:r w:rsidR="00A217D9">
              <w:t>–</w:t>
            </w:r>
            <w:r>
              <w:t xml:space="preserve"> Cursando</w:t>
            </w:r>
            <w:r w:rsidR="00A217D9">
              <w:t xml:space="preserve"> </w:t>
            </w:r>
          </w:p>
          <w:p w:rsidR="0042630C" w:rsidRDefault="0042630C" w:rsidP="0042630C">
            <w:pPr>
              <w:pStyle w:val="Realizaes"/>
              <w:numPr>
                <w:ilvl w:val="0"/>
                <w:numId w:val="13"/>
              </w:numPr>
              <w:jc w:val="left"/>
            </w:pPr>
            <w:r w:rsidRPr="0042630C">
              <w:t>NR</w:t>
            </w:r>
            <w:r>
              <w:t xml:space="preserve"> </w:t>
            </w:r>
            <w:r w:rsidRPr="0042630C">
              <w:t>13 – Caldeiras e Vasos de Press</w:t>
            </w:r>
            <w:r>
              <w:t>ão;</w:t>
            </w:r>
          </w:p>
          <w:p w:rsidR="00A217D9" w:rsidRDefault="0042630C" w:rsidP="00A217D9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t xml:space="preserve">NR 33 – </w:t>
            </w:r>
            <w:r w:rsidR="00A217D9">
              <w:t>Supervisor de Entrada em Espaço confinado</w:t>
            </w:r>
          </w:p>
          <w:p w:rsidR="00A217D9" w:rsidRDefault="00A217D9" w:rsidP="00A217D9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t>NR 35 – Trabalho em Altura</w:t>
            </w:r>
          </w:p>
          <w:p w:rsidR="00A217D9" w:rsidRDefault="00A217D9" w:rsidP="00A217D9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t>Membro do Comitê de Ergonomia Fibria - MS</w:t>
            </w:r>
          </w:p>
          <w:p w:rsidR="0042630C" w:rsidRDefault="00A217D9" w:rsidP="00A217D9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t xml:space="preserve">Membro da Brigada de Emergência Fibria - MS </w:t>
            </w:r>
          </w:p>
        </w:tc>
      </w:tr>
      <w:tr w:rsidR="00151F0A" w:rsidRPr="00F63250" w:rsidTr="00A07C33">
        <w:trPr>
          <w:trHeight w:val="2227"/>
        </w:trPr>
        <w:tc>
          <w:tcPr>
            <w:tcW w:w="0" w:type="auto"/>
            <w:shd w:val="clear" w:color="auto" w:fill="auto"/>
          </w:tcPr>
          <w:p w:rsidR="00151F0A" w:rsidRDefault="00151F0A" w:rsidP="00A07C33">
            <w:pPr>
              <w:pStyle w:val="Ttulodaseo"/>
            </w:pPr>
            <w:r>
              <w:rPr>
                <w:lang w:val="en-US"/>
              </w:rPr>
              <w:t>Atividades Acadêmicas</w:t>
            </w:r>
          </w:p>
        </w:tc>
        <w:tc>
          <w:tcPr>
            <w:tcW w:w="0" w:type="auto"/>
          </w:tcPr>
          <w:p w:rsidR="00CC786C" w:rsidRDefault="00CC786C" w:rsidP="00CC786C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</w:p>
          <w:p w:rsidR="00CC786C" w:rsidRDefault="00057D86" w:rsidP="00CC786C">
            <w:pPr>
              <w:pStyle w:val="Realizaes"/>
              <w:numPr>
                <w:ilvl w:val="0"/>
                <w:numId w:val="13"/>
              </w:numPr>
              <w:jc w:val="left"/>
            </w:pPr>
            <w:r>
              <w:t xml:space="preserve">Estágio </w:t>
            </w:r>
            <w:r w:rsidR="00A217D9">
              <w:t xml:space="preserve">na área de ETA e ETE na International Paper unidade Luiz </w:t>
            </w:r>
            <w:r w:rsidR="00BD06F7">
              <w:t>Antônio</w:t>
            </w:r>
            <w:r w:rsidR="00A217D9">
              <w:t xml:space="preserve"> </w:t>
            </w:r>
            <w:r w:rsidR="00BD06F7">
              <w:t>–</w:t>
            </w:r>
            <w:r w:rsidR="00A217D9">
              <w:t xml:space="preserve"> SP</w:t>
            </w:r>
            <w:r w:rsidR="00BD06F7">
              <w:t>, acompanha</w:t>
            </w:r>
            <w:r w:rsidR="00F63250">
              <w:t>mento</w:t>
            </w:r>
            <w:r w:rsidR="00BD06F7">
              <w:t xml:space="preserve"> do processo pro</w:t>
            </w:r>
            <w:r w:rsidR="00F63250">
              <w:t>dutivo, bem como melhorias contí</w:t>
            </w:r>
            <w:r w:rsidR="00BD06F7">
              <w:t>nuas no Processo de Produção, Segurança, Qualidade e Meio Ambiente.</w:t>
            </w:r>
          </w:p>
          <w:p w:rsidR="00CC786C" w:rsidRPr="003D7DBF" w:rsidRDefault="00CC786C" w:rsidP="001754AD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</w:p>
        </w:tc>
      </w:tr>
    </w:tbl>
    <w:p w:rsidR="00DF20FC" w:rsidRDefault="00DF20FC"/>
    <w:sectPr w:rsidR="00DF20FC" w:rsidSect="00E053BC">
      <w:headerReference w:type="first" r:id="rId8"/>
      <w:pgSz w:w="11907" w:h="16839"/>
      <w:pgMar w:top="1440" w:right="1627" w:bottom="1440" w:left="1642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0AD" w:rsidRDefault="008860AD">
      <w:r>
        <w:separator/>
      </w:r>
    </w:p>
  </w:endnote>
  <w:endnote w:type="continuationSeparator" w:id="1">
    <w:p w:rsidR="008860AD" w:rsidRDefault="00886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0AD" w:rsidRDefault="008860AD">
      <w:r>
        <w:separator/>
      </w:r>
    </w:p>
  </w:footnote>
  <w:footnote w:type="continuationSeparator" w:id="1">
    <w:p w:rsidR="008860AD" w:rsidRDefault="008860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E5" w:rsidRDefault="00C74EE5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0D2AB6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CE01EE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BC7B7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F2C32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D4375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AA674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1E1F8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EE817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8CC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3674D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7724D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53E2C90"/>
    <w:multiLevelType w:val="hybridMultilevel"/>
    <w:tmpl w:val="9C749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DB5DB4"/>
    <w:multiLevelType w:val="hybridMultilevel"/>
    <w:tmpl w:val="AE22FA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92597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>
    <w:nsid w:val="661D418C"/>
    <w:multiLevelType w:val="multilevel"/>
    <w:tmpl w:val="51E42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15"/>
  </w:num>
  <w:num w:numId="18">
    <w:abstractNumId w:val="11"/>
  </w:num>
  <w:num w:numId="19">
    <w:abstractNumId w:val="1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24"/>
  <w:drawingGridVerticalSpacing w:val="136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F0A"/>
    <w:rsid w:val="00003CD4"/>
    <w:rsid w:val="00024369"/>
    <w:rsid w:val="00050CC1"/>
    <w:rsid w:val="00057D86"/>
    <w:rsid w:val="000751AD"/>
    <w:rsid w:val="000829DF"/>
    <w:rsid w:val="000A50A7"/>
    <w:rsid w:val="000E0CE1"/>
    <w:rsid w:val="000E5AF7"/>
    <w:rsid w:val="000F6525"/>
    <w:rsid w:val="00115E71"/>
    <w:rsid w:val="00151F0A"/>
    <w:rsid w:val="001540D4"/>
    <w:rsid w:val="0016767D"/>
    <w:rsid w:val="001754AD"/>
    <w:rsid w:val="001D3F81"/>
    <w:rsid w:val="00203E1C"/>
    <w:rsid w:val="00252F11"/>
    <w:rsid w:val="0025642A"/>
    <w:rsid w:val="00271B04"/>
    <w:rsid w:val="002B30DC"/>
    <w:rsid w:val="002B4ED7"/>
    <w:rsid w:val="002D79ED"/>
    <w:rsid w:val="00301E57"/>
    <w:rsid w:val="00356FF6"/>
    <w:rsid w:val="003A52C8"/>
    <w:rsid w:val="003B3373"/>
    <w:rsid w:val="003D7DBF"/>
    <w:rsid w:val="00416124"/>
    <w:rsid w:val="004169F6"/>
    <w:rsid w:val="0042630C"/>
    <w:rsid w:val="004339C4"/>
    <w:rsid w:val="00434C7B"/>
    <w:rsid w:val="00454850"/>
    <w:rsid w:val="00485F67"/>
    <w:rsid w:val="00492B91"/>
    <w:rsid w:val="004F1FC3"/>
    <w:rsid w:val="00512B43"/>
    <w:rsid w:val="005301D0"/>
    <w:rsid w:val="00546274"/>
    <w:rsid w:val="00553768"/>
    <w:rsid w:val="0057368B"/>
    <w:rsid w:val="005B614C"/>
    <w:rsid w:val="005C075E"/>
    <w:rsid w:val="005D0070"/>
    <w:rsid w:val="005F2A2D"/>
    <w:rsid w:val="005F75EF"/>
    <w:rsid w:val="00605AE8"/>
    <w:rsid w:val="00606BEF"/>
    <w:rsid w:val="00672987"/>
    <w:rsid w:val="006734D2"/>
    <w:rsid w:val="00674332"/>
    <w:rsid w:val="00690982"/>
    <w:rsid w:val="006B0AED"/>
    <w:rsid w:val="006B6AA7"/>
    <w:rsid w:val="006C429F"/>
    <w:rsid w:val="006C7A39"/>
    <w:rsid w:val="006D7F18"/>
    <w:rsid w:val="006E370F"/>
    <w:rsid w:val="006E7123"/>
    <w:rsid w:val="006E7475"/>
    <w:rsid w:val="00715D20"/>
    <w:rsid w:val="00777274"/>
    <w:rsid w:val="007E69BA"/>
    <w:rsid w:val="00803FB0"/>
    <w:rsid w:val="00815B68"/>
    <w:rsid w:val="008761F0"/>
    <w:rsid w:val="008860AD"/>
    <w:rsid w:val="008C1749"/>
    <w:rsid w:val="008C783B"/>
    <w:rsid w:val="008E5B59"/>
    <w:rsid w:val="0092077A"/>
    <w:rsid w:val="0093714B"/>
    <w:rsid w:val="0099428D"/>
    <w:rsid w:val="009C6407"/>
    <w:rsid w:val="009F5CAE"/>
    <w:rsid w:val="00A07C33"/>
    <w:rsid w:val="00A217D9"/>
    <w:rsid w:val="00A67F2F"/>
    <w:rsid w:val="00AD0E2A"/>
    <w:rsid w:val="00AD7A5F"/>
    <w:rsid w:val="00B073C9"/>
    <w:rsid w:val="00B2713B"/>
    <w:rsid w:val="00B71B25"/>
    <w:rsid w:val="00BD06F7"/>
    <w:rsid w:val="00BD1D3B"/>
    <w:rsid w:val="00BF0E06"/>
    <w:rsid w:val="00C0448B"/>
    <w:rsid w:val="00C0604E"/>
    <w:rsid w:val="00C74EE5"/>
    <w:rsid w:val="00C874DB"/>
    <w:rsid w:val="00CA3B9D"/>
    <w:rsid w:val="00CC4A2B"/>
    <w:rsid w:val="00CC58C9"/>
    <w:rsid w:val="00CC786C"/>
    <w:rsid w:val="00D20F38"/>
    <w:rsid w:val="00D27789"/>
    <w:rsid w:val="00D34FDB"/>
    <w:rsid w:val="00D511F5"/>
    <w:rsid w:val="00DB0FDD"/>
    <w:rsid w:val="00DB37BB"/>
    <w:rsid w:val="00DB4ED4"/>
    <w:rsid w:val="00DB7A81"/>
    <w:rsid w:val="00DC6A51"/>
    <w:rsid w:val="00DF20FC"/>
    <w:rsid w:val="00E053BC"/>
    <w:rsid w:val="00E57821"/>
    <w:rsid w:val="00E93EC3"/>
    <w:rsid w:val="00EB3E19"/>
    <w:rsid w:val="00ED21E1"/>
    <w:rsid w:val="00ED2A9B"/>
    <w:rsid w:val="00F031C7"/>
    <w:rsid w:val="00F11ABE"/>
    <w:rsid w:val="00F134AF"/>
    <w:rsid w:val="00F63250"/>
    <w:rsid w:val="00F70FED"/>
    <w:rsid w:val="00F90723"/>
    <w:rsid w:val="00FB57A1"/>
    <w:rsid w:val="00FE3323"/>
    <w:rsid w:val="00FE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53BC"/>
    <w:rPr>
      <w:rFonts w:ascii="Arial" w:hAnsi="Arial"/>
      <w:lang w:eastAsia="en-US"/>
    </w:rPr>
  </w:style>
  <w:style w:type="paragraph" w:styleId="Ttulo1">
    <w:name w:val="heading 1"/>
    <w:basedOn w:val="Basedottulo"/>
    <w:next w:val="Corpodetexto"/>
    <w:qFormat/>
    <w:rsid w:val="00E053BC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E053BC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E053BC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E053BC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E053BC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E053BC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053BC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E053BC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E053B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053BC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E053BC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E053BC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E053BC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E053BC"/>
    <w:pPr>
      <w:ind w:left="720"/>
    </w:pPr>
  </w:style>
  <w:style w:type="paragraph" w:customStyle="1" w:styleId="Cidadeestado">
    <w:name w:val="Cidade/estado"/>
    <w:basedOn w:val="Corpodetexto"/>
    <w:next w:val="Corpodetexto"/>
    <w:rsid w:val="00E053BC"/>
    <w:pPr>
      <w:keepNext/>
    </w:pPr>
  </w:style>
  <w:style w:type="paragraph" w:customStyle="1" w:styleId="Nomedaempresa">
    <w:name w:val="Nome da empresa"/>
    <w:basedOn w:val="Normal"/>
    <w:next w:val="Normal"/>
    <w:autoRedefine/>
    <w:rsid w:val="00E053B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E053BC"/>
  </w:style>
  <w:style w:type="paragraph" w:styleId="Data">
    <w:name w:val="Date"/>
    <w:basedOn w:val="Corpodetexto"/>
    <w:rsid w:val="00E053BC"/>
    <w:pPr>
      <w:keepNext/>
    </w:pPr>
  </w:style>
  <w:style w:type="paragraph" w:customStyle="1" w:styleId="Ttulododocumento">
    <w:name w:val="Título do documento"/>
    <w:basedOn w:val="Normal"/>
    <w:next w:val="Normal"/>
    <w:rsid w:val="00E053BC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E053BC"/>
    <w:rPr>
      <w:rFonts w:ascii="Arial Black" w:hAnsi="Arial Black"/>
      <w:spacing w:val="-8"/>
      <w:sz w:val="18"/>
      <w:lang w:bidi="ar-SA"/>
    </w:rPr>
  </w:style>
  <w:style w:type="paragraph" w:customStyle="1" w:styleId="Basedocabealho">
    <w:name w:val="Base do cabeçalho"/>
    <w:basedOn w:val="Normal"/>
    <w:rsid w:val="00E053BC"/>
    <w:pPr>
      <w:jc w:val="both"/>
    </w:pPr>
  </w:style>
  <w:style w:type="paragraph" w:styleId="Rodap">
    <w:name w:val="footer"/>
    <w:basedOn w:val="Basedocabealho"/>
    <w:rsid w:val="00E053B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E053BC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E053BC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E053BC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E053BC"/>
  </w:style>
  <w:style w:type="paragraph" w:customStyle="1" w:styleId="Cargo">
    <w:name w:val="Cargo"/>
    <w:next w:val="Realizaes"/>
    <w:rsid w:val="00E053BC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E053BC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E053B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A07C33"/>
    <w:pPr>
      <w:spacing w:before="24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E053BC"/>
  </w:style>
  <w:style w:type="paragraph" w:customStyle="1" w:styleId="Objetivo">
    <w:name w:val="Objetivo"/>
    <w:basedOn w:val="Normal"/>
    <w:next w:val="Corpodetexto"/>
    <w:rsid w:val="00E053BC"/>
    <w:pPr>
      <w:spacing w:before="240" w:after="220" w:line="220" w:lineRule="atLeast"/>
    </w:pPr>
  </w:style>
  <w:style w:type="character" w:styleId="Nmerodepgina">
    <w:name w:val="page number"/>
    <w:rsid w:val="00E053BC"/>
    <w:rPr>
      <w:rFonts w:ascii="Arial" w:hAnsi="Arial"/>
      <w:sz w:val="18"/>
      <w:lang w:bidi="ar-SA"/>
    </w:rPr>
  </w:style>
  <w:style w:type="paragraph" w:customStyle="1" w:styleId="Dadospessoais">
    <w:name w:val="Dados pessoais"/>
    <w:basedOn w:val="Corpodetexto"/>
    <w:rsid w:val="00E053B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E053BC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E053BC"/>
    <w:rPr>
      <w:b/>
      <w:spacing w:val="0"/>
    </w:rPr>
  </w:style>
  <w:style w:type="character" w:styleId="AcrnimoHTML">
    <w:name w:val="HTML Acronym"/>
    <w:basedOn w:val="Fontepargpadro"/>
    <w:rsid w:val="00E053BC"/>
  </w:style>
  <w:style w:type="paragraph" w:styleId="Sumrio1">
    <w:name w:val="toc 1"/>
    <w:basedOn w:val="Normal"/>
    <w:next w:val="Normal"/>
    <w:autoRedefine/>
    <w:semiHidden/>
    <w:rsid w:val="00E053BC"/>
  </w:style>
  <w:style w:type="paragraph" w:styleId="Sumrio2">
    <w:name w:val="toc 2"/>
    <w:basedOn w:val="Normal"/>
    <w:next w:val="Normal"/>
    <w:autoRedefine/>
    <w:semiHidden/>
    <w:rsid w:val="00E053BC"/>
    <w:pPr>
      <w:ind w:left="200"/>
    </w:pPr>
  </w:style>
  <w:style w:type="paragraph" w:styleId="Sumrio3">
    <w:name w:val="toc 3"/>
    <w:basedOn w:val="Normal"/>
    <w:next w:val="Normal"/>
    <w:autoRedefine/>
    <w:semiHidden/>
    <w:rsid w:val="00E053BC"/>
    <w:pPr>
      <w:ind w:left="400"/>
    </w:pPr>
  </w:style>
  <w:style w:type="paragraph" w:styleId="Sumrio4">
    <w:name w:val="toc 4"/>
    <w:basedOn w:val="Normal"/>
    <w:next w:val="Normal"/>
    <w:autoRedefine/>
    <w:semiHidden/>
    <w:rsid w:val="00E053BC"/>
    <w:pPr>
      <w:ind w:left="600"/>
    </w:pPr>
  </w:style>
  <w:style w:type="paragraph" w:styleId="Sumrio5">
    <w:name w:val="toc 5"/>
    <w:basedOn w:val="Normal"/>
    <w:next w:val="Normal"/>
    <w:autoRedefine/>
    <w:semiHidden/>
    <w:rsid w:val="00E053BC"/>
    <w:pPr>
      <w:ind w:left="800"/>
    </w:pPr>
  </w:style>
  <w:style w:type="paragraph" w:styleId="Sumrio6">
    <w:name w:val="toc 6"/>
    <w:basedOn w:val="Normal"/>
    <w:next w:val="Normal"/>
    <w:autoRedefine/>
    <w:semiHidden/>
    <w:rsid w:val="00E053BC"/>
    <w:pPr>
      <w:ind w:left="1000"/>
    </w:pPr>
  </w:style>
  <w:style w:type="paragraph" w:styleId="Sumrio7">
    <w:name w:val="toc 7"/>
    <w:basedOn w:val="Normal"/>
    <w:next w:val="Normal"/>
    <w:autoRedefine/>
    <w:semiHidden/>
    <w:rsid w:val="00E053BC"/>
    <w:pPr>
      <w:ind w:left="1200"/>
    </w:pPr>
  </w:style>
  <w:style w:type="paragraph" w:styleId="Sumrio8">
    <w:name w:val="toc 8"/>
    <w:basedOn w:val="Normal"/>
    <w:next w:val="Normal"/>
    <w:autoRedefine/>
    <w:semiHidden/>
    <w:rsid w:val="00E053BC"/>
    <w:pPr>
      <w:ind w:left="1400"/>
    </w:pPr>
  </w:style>
  <w:style w:type="paragraph" w:styleId="Sumrio9">
    <w:name w:val="toc 9"/>
    <w:basedOn w:val="Normal"/>
    <w:next w:val="Normal"/>
    <w:autoRedefine/>
    <w:semiHidden/>
    <w:rsid w:val="00E053BC"/>
    <w:pPr>
      <w:ind w:left="1600"/>
    </w:pPr>
  </w:style>
  <w:style w:type="paragraph" w:styleId="Assinatura">
    <w:name w:val="Signature"/>
    <w:basedOn w:val="Normal"/>
    <w:rsid w:val="00E053BC"/>
    <w:pPr>
      <w:ind w:left="4252"/>
    </w:pPr>
  </w:style>
  <w:style w:type="paragraph" w:styleId="AssinaturadeEmail">
    <w:name w:val="E-mail Signature"/>
    <w:basedOn w:val="Normal"/>
    <w:rsid w:val="00E053BC"/>
  </w:style>
  <w:style w:type="paragraph" w:styleId="Cabealhodamensagem">
    <w:name w:val="Message Header"/>
    <w:basedOn w:val="Normal"/>
    <w:rsid w:val="00E053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rsid w:val="00E053BC"/>
    <w:rPr>
      <w:i/>
      <w:iCs/>
      <w:lang w:val="pt-BR" w:bidi="ar-SA"/>
    </w:rPr>
  </w:style>
  <w:style w:type="character" w:styleId="CdigoHTML">
    <w:name w:val="HTML Code"/>
    <w:rsid w:val="00E053BC"/>
    <w:rPr>
      <w:rFonts w:ascii="Courier New" w:hAnsi="Courier New"/>
      <w:sz w:val="20"/>
      <w:szCs w:val="20"/>
      <w:lang w:val="pt-BR" w:bidi="ar-SA"/>
    </w:rPr>
  </w:style>
  <w:style w:type="paragraph" w:styleId="Commarcadores">
    <w:name w:val="List Bullet"/>
    <w:basedOn w:val="Normal"/>
    <w:autoRedefine/>
    <w:rsid w:val="00E053BC"/>
    <w:pPr>
      <w:numPr>
        <w:numId w:val="2"/>
      </w:numPr>
    </w:pPr>
  </w:style>
  <w:style w:type="paragraph" w:styleId="Commarcadores2">
    <w:name w:val="List Bullet 2"/>
    <w:basedOn w:val="Normal"/>
    <w:autoRedefine/>
    <w:rsid w:val="00E053BC"/>
    <w:pPr>
      <w:numPr>
        <w:numId w:val="3"/>
      </w:numPr>
    </w:pPr>
  </w:style>
  <w:style w:type="paragraph" w:styleId="Commarcadores3">
    <w:name w:val="List Bullet 3"/>
    <w:basedOn w:val="Normal"/>
    <w:autoRedefine/>
    <w:rsid w:val="00E053BC"/>
    <w:pPr>
      <w:numPr>
        <w:numId w:val="4"/>
      </w:numPr>
    </w:pPr>
  </w:style>
  <w:style w:type="paragraph" w:styleId="Commarcadores4">
    <w:name w:val="List Bullet 4"/>
    <w:basedOn w:val="Normal"/>
    <w:autoRedefine/>
    <w:rsid w:val="00E053BC"/>
    <w:pPr>
      <w:numPr>
        <w:numId w:val="5"/>
      </w:numPr>
    </w:pPr>
  </w:style>
  <w:style w:type="paragraph" w:styleId="Commarcadores5">
    <w:name w:val="List Bullet 5"/>
    <w:basedOn w:val="Normal"/>
    <w:autoRedefine/>
    <w:rsid w:val="00E053BC"/>
    <w:pPr>
      <w:numPr>
        <w:numId w:val="6"/>
      </w:numPr>
    </w:pPr>
  </w:style>
  <w:style w:type="paragraph" w:styleId="Corpodetexto2">
    <w:name w:val="Body Text 2"/>
    <w:basedOn w:val="Normal"/>
    <w:rsid w:val="00E053BC"/>
    <w:pPr>
      <w:spacing w:after="120" w:line="480" w:lineRule="auto"/>
    </w:pPr>
  </w:style>
  <w:style w:type="paragraph" w:styleId="Corpodetexto3">
    <w:name w:val="Body Text 3"/>
    <w:basedOn w:val="Normal"/>
    <w:rsid w:val="00E053BC"/>
    <w:pPr>
      <w:spacing w:after="120"/>
    </w:pPr>
    <w:rPr>
      <w:sz w:val="16"/>
      <w:szCs w:val="16"/>
    </w:rPr>
  </w:style>
  <w:style w:type="character" w:styleId="DefinioHTML">
    <w:name w:val="HTML Definition"/>
    <w:rsid w:val="00E053BC"/>
    <w:rPr>
      <w:i/>
      <w:iCs/>
      <w:lang w:val="pt-BR" w:bidi="ar-SA"/>
    </w:rPr>
  </w:style>
  <w:style w:type="paragraph" w:styleId="Destinatrio">
    <w:name w:val="envelope address"/>
    <w:basedOn w:val="Normal"/>
    <w:rsid w:val="00E053BC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Normal"/>
    <w:rsid w:val="00E053BC"/>
    <w:pPr>
      <w:ind w:left="4252"/>
    </w:pPr>
  </w:style>
  <w:style w:type="paragraph" w:styleId="EndereoHTML">
    <w:name w:val="HTML Address"/>
    <w:basedOn w:val="Normal"/>
    <w:rsid w:val="00E053BC"/>
    <w:rPr>
      <w:i/>
      <w:iCs/>
    </w:rPr>
  </w:style>
  <w:style w:type="paragraph" w:styleId="MapadoDocumento">
    <w:name w:val="Document Map"/>
    <w:basedOn w:val="Normal"/>
    <w:semiHidden/>
    <w:rsid w:val="00E053BC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sid w:val="00E053BC"/>
    <w:rPr>
      <w:rFonts w:ascii="Courier New" w:hAnsi="Courier New"/>
      <w:lang w:val="pt-BR" w:bidi="ar-SA"/>
    </w:rPr>
  </w:style>
  <w:style w:type="character" w:styleId="Hyperlink">
    <w:name w:val="Hyperlink"/>
    <w:rsid w:val="00E053BC"/>
    <w:rPr>
      <w:color w:val="0000FF"/>
      <w:u w:val="single"/>
      <w:lang w:val="pt-BR" w:bidi="ar-SA"/>
    </w:rPr>
  </w:style>
  <w:style w:type="character" w:styleId="HiperlinkVisitado">
    <w:name w:val="FollowedHyperlink"/>
    <w:rsid w:val="00E053BC"/>
    <w:rPr>
      <w:color w:val="800080"/>
      <w:u w:val="single"/>
      <w:lang w:val="pt-BR" w:bidi="ar-SA"/>
    </w:rPr>
  </w:style>
  <w:style w:type="paragraph" w:styleId="ndicedeautoridades">
    <w:name w:val="table of authorities"/>
    <w:basedOn w:val="Normal"/>
    <w:next w:val="Normal"/>
    <w:semiHidden/>
    <w:rsid w:val="00E053BC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E053BC"/>
    <w:pPr>
      <w:ind w:left="400" w:hanging="400"/>
    </w:pPr>
  </w:style>
  <w:style w:type="paragraph" w:styleId="Legenda">
    <w:name w:val="caption"/>
    <w:basedOn w:val="Normal"/>
    <w:next w:val="Normal"/>
    <w:qFormat/>
    <w:rsid w:val="00E053BC"/>
    <w:pPr>
      <w:spacing w:before="120" w:after="120"/>
    </w:pPr>
    <w:rPr>
      <w:b/>
      <w:bCs/>
    </w:rPr>
  </w:style>
  <w:style w:type="paragraph" w:styleId="Lista">
    <w:name w:val="List"/>
    <w:basedOn w:val="Normal"/>
    <w:rsid w:val="00E053BC"/>
    <w:pPr>
      <w:ind w:left="283" w:hanging="283"/>
    </w:pPr>
  </w:style>
  <w:style w:type="paragraph" w:styleId="Lista2">
    <w:name w:val="List 2"/>
    <w:basedOn w:val="Normal"/>
    <w:rsid w:val="00E053BC"/>
    <w:pPr>
      <w:ind w:left="566" w:hanging="283"/>
    </w:pPr>
  </w:style>
  <w:style w:type="paragraph" w:styleId="Lista3">
    <w:name w:val="List 3"/>
    <w:basedOn w:val="Normal"/>
    <w:rsid w:val="00E053BC"/>
    <w:pPr>
      <w:ind w:left="849" w:hanging="283"/>
    </w:pPr>
  </w:style>
  <w:style w:type="paragraph" w:styleId="Lista4">
    <w:name w:val="List 4"/>
    <w:basedOn w:val="Normal"/>
    <w:rsid w:val="00E053BC"/>
    <w:pPr>
      <w:ind w:left="1132" w:hanging="283"/>
    </w:pPr>
  </w:style>
  <w:style w:type="paragraph" w:styleId="Lista5">
    <w:name w:val="List 5"/>
    <w:basedOn w:val="Normal"/>
    <w:rsid w:val="00E053BC"/>
    <w:pPr>
      <w:ind w:left="1415" w:hanging="283"/>
    </w:pPr>
  </w:style>
  <w:style w:type="paragraph" w:styleId="Listadecontinuao">
    <w:name w:val="List Continue"/>
    <w:basedOn w:val="Normal"/>
    <w:rsid w:val="00E053BC"/>
    <w:pPr>
      <w:spacing w:after="120"/>
      <w:ind w:left="283"/>
    </w:pPr>
  </w:style>
  <w:style w:type="paragraph" w:styleId="Listadecontinuao2">
    <w:name w:val="List Continue 2"/>
    <w:basedOn w:val="Normal"/>
    <w:rsid w:val="00E053BC"/>
    <w:pPr>
      <w:spacing w:after="120"/>
      <w:ind w:left="566"/>
    </w:pPr>
  </w:style>
  <w:style w:type="paragraph" w:styleId="Listadecontinuao3">
    <w:name w:val="List Continue 3"/>
    <w:basedOn w:val="Normal"/>
    <w:rsid w:val="00E053BC"/>
    <w:pPr>
      <w:spacing w:after="120"/>
      <w:ind w:left="849"/>
    </w:pPr>
  </w:style>
  <w:style w:type="paragraph" w:styleId="Listadecontinuao4">
    <w:name w:val="List Continue 4"/>
    <w:basedOn w:val="Normal"/>
    <w:rsid w:val="00E053BC"/>
    <w:pPr>
      <w:spacing w:after="120"/>
      <w:ind w:left="1132"/>
    </w:pPr>
  </w:style>
  <w:style w:type="paragraph" w:styleId="Listadecontinuao5">
    <w:name w:val="List Continue 5"/>
    <w:basedOn w:val="Normal"/>
    <w:rsid w:val="00E053BC"/>
    <w:pPr>
      <w:spacing w:after="120"/>
      <w:ind w:left="1415"/>
    </w:pPr>
  </w:style>
  <w:style w:type="character" w:styleId="MquinadeescreverHTML">
    <w:name w:val="HTML Typewriter"/>
    <w:rsid w:val="00E053BC"/>
    <w:rPr>
      <w:rFonts w:ascii="Courier New" w:hAnsi="Courier New"/>
      <w:sz w:val="20"/>
      <w:szCs w:val="20"/>
      <w:lang w:val="pt-BR" w:bidi="ar-SA"/>
    </w:rPr>
  </w:style>
  <w:style w:type="paragraph" w:styleId="NormalWeb">
    <w:name w:val="Normal (Web)"/>
    <w:basedOn w:val="Normal"/>
    <w:rsid w:val="00E053BC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E053BC"/>
    <w:pPr>
      <w:numPr>
        <w:numId w:val="7"/>
      </w:numPr>
    </w:pPr>
  </w:style>
  <w:style w:type="paragraph" w:styleId="Numerada2">
    <w:name w:val="List Number 2"/>
    <w:basedOn w:val="Normal"/>
    <w:rsid w:val="00E053BC"/>
    <w:pPr>
      <w:numPr>
        <w:numId w:val="8"/>
      </w:numPr>
    </w:pPr>
  </w:style>
  <w:style w:type="paragraph" w:styleId="Numerada3">
    <w:name w:val="List Number 3"/>
    <w:basedOn w:val="Normal"/>
    <w:rsid w:val="00E053BC"/>
    <w:pPr>
      <w:numPr>
        <w:numId w:val="9"/>
      </w:numPr>
    </w:pPr>
  </w:style>
  <w:style w:type="paragraph" w:styleId="Numerada4">
    <w:name w:val="List Number 4"/>
    <w:basedOn w:val="Normal"/>
    <w:rsid w:val="00E053BC"/>
    <w:pPr>
      <w:numPr>
        <w:numId w:val="10"/>
      </w:numPr>
    </w:pPr>
  </w:style>
  <w:style w:type="paragraph" w:styleId="Numerada5">
    <w:name w:val="List Number 5"/>
    <w:basedOn w:val="Normal"/>
    <w:rsid w:val="00E053BC"/>
    <w:pPr>
      <w:numPr>
        <w:numId w:val="11"/>
      </w:numPr>
    </w:pPr>
  </w:style>
  <w:style w:type="character" w:styleId="Nmerodelinha">
    <w:name w:val="line number"/>
    <w:basedOn w:val="Fontepargpadro"/>
    <w:rsid w:val="00E053BC"/>
  </w:style>
  <w:style w:type="paragraph" w:styleId="Pr-formataoHTML">
    <w:name w:val="HTML Preformatted"/>
    <w:basedOn w:val="Normal"/>
    <w:rsid w:val="00E053BC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E053BC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E053BC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E053BC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E053BC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E053BC"/>
    <w:pPr>
      <w:ind w:left="708"/>
    </w:pPr>
  </w:style>
  <w:style w:type="character" w:styleId="Refdecomentrio">
    <w:name w:val="annotation reference"/>
    <w:semiHidden/>
    <w:rsid w:val="00E053BC"/>
    <w:rPr>
      <w:sz w:val="16"/>
      <w:szCs w:val="16"/>
      <w:lang w:val="pt-BR" w:bidi="ar-SA"/>
    </w:rPr>
  </w:style>
  <w:style w:type="character" w:styleId="Refdenotadefim">
    <w:name w:val="endnote reference"/>
    <w:semiHidden/>
    <w:rsid w:val="00E053BC"/>
    <w:rPr>
      <w:vertAlign w:val="superscript"/>
      <w:lang w:val="pt-BR" w:bidi="ar-SA"/>
    </w:rPr>
  </w:style>
  <w:style w:type="character" w:styleId="Refdenotaderodap">
    <w:name w:val="footnote reference"/>
    <w:semiHidden/>
    <w:rsid w:val="00E053BC"/>
    <w:rPr>
      <w:vertAlign w:val="superscript"/>
      <w:lang w:val="pt-BR" w:bidi="ar-SA"/>
    </w:rPr>
  </w:style>
  <w:style w:type="paragraph" w:styleId="Remetente">
    <w:name w:val="envelope return"/>
    <w:basedOn w:val="Normal"/>
    <w:rsid w:val="00E053BC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E053BC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E053BC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E053BC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E053BC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E053BC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E053BC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E053BC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E053BC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E053BC"/>
    <w:pPr>
      <w:ind w:left="1800" w:hanging="200"/>
    </w:pPr>
  </w:style>
  <w:style w:type="paragraph" w:styleId="Saudao">
    <w:name w:val="Salutation"/>
    <w:basedOn w:val="Normal"/>
    <w:next w:val="Normal"/>
    <w:rsid w:val="00E053BC"/>
  </w:style>
  <w:style w:type="character" w:styleId="Forte">
    <w:name w:val="Strong"/>
    <w:qFormat/>
    <w:rsid w:val="00E053BC"/>
    <w:rPr>
      <w:b/>
      <w:bCs/>
      <w:lang w:val="pt-BR" w:bidi="ar-SA"/>
    </w:rPr>
  </w:style>
  <w:style w:type="paragraph" w:styleId="Subttulo">
    <w:name w:val="Subtitle"/>
    <w:basedOn w:val="Normal"/>
    <w:qFormat/>
    <w:rsid w:val="00E053BC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rsid w:val="00E053BC"/>
    <w:rPr>
      <w:rFonts w:ascii="Courier New" w:hAnsi="Courier New"/>
      <w:sz w:val="20"/>
      <w:szCs w:val="20"/>
      <w:lang w:val="pt-BR" w:bidi="ar-SA"/>
    </w:rPr>
  </w:style>
  <w:style w:type="paragraph" w:styleId="Textodecomentrio">
    <w:name w:val="annotation text"/>
    <w:basedOn w:val="Normal"/>
    <w:semiHidden/>
    <w:rsid w:val="00E053BC"/>
  </w:style>
  <w:style w:type="paragraph" w:styleId="Textodemacro">
    <w:name w:val="macro"/>
    <w:semiHidden/>
    <w:rsid w:val="00E053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sid w:val="00E053BC"/>
  </w:style>
  <w:style w:type="paragraph" w:styleId="Textodenotaderodap">
    <w:name w:val="footnote text"/>
    <w:basedOn w:val="Normal"/>
    <w:semiHidden/>
    <w:rsid w:val="00E053BC"/>
  </w:style>
  <w:style w:type="paragraph" w:styleId="Textoembloco">
    <w:name w:val="Block Text"/>
    <w:basedOn w:val="Normal"/>
    <w:rsid w:val="00E053BC"/>
    <w:pPr>
      <w:spacing w:after="120"/>
      <w:ind w:left="1440" w:right="1440"/>
    </w:pPr>
  </w:style>
  <w:style w:type="paragraph" w:styleId="TextosemFormatao">
    <w:name w:val="Plain Text"/>
    <w:basedOn w:val="Normal"/>
    <w:rsid w:val="00E053BC"/>
    <w:rPr>
      <w:rFonts w:ascii="Courier New" w:hAnsi="Courier New" w:cs="Courier New"/>
    </w:rPr>
  </w:style>
  <w:style w:type="paragraph" w:styleId="Ttulo">
    <w:name w:val="Title"/>
    <w:basedOn w:val="Normal"/>
    <w:qFormat/>
    <w:rsid w:val="00E053B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E053BC"/>
  </w:style>
  <w:style w:type="paragraph" w:styleId="Ttulodendicedeautoridades">
    <w:name w:val="toa heading"/>
    <w:basedOn w:val="Normal"/>
    <w:next w:val="Normal"/>
    <w:semiHidden/>
    <w:rsid w:val="00E053BC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E053BC"/>
    <w:rPr>
      <w:rFonts w:cs="Arial"/>
      <w:b/>
      <w:bCs/>
    </w:rPr>
  </w:style>
  <w:style w:type="character" w:styleId="VarivelHTML">
    <w:name w:val="HTML Variable"/>
    <w:rsid w:val="00E053BC"/>
    <w:rPr>
      <w:i/>
      <w:iCs/>
      <w:lang w:val="pt-BR" w:bidi="ar-SA"/>
    </w:rPr>
  </w:style>
  <w:style w:type="paragraph" w:styleId="PargrafodaLista">
    <w:name w:val="List Paragraph"/>
    <w:basedOn w:val="Normal"/>
    <w:uiPriority w:val="34"/>
    <w:qFormat/>
    <w:rsid w:val="005301D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Curr&#237;culo%20profiss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1BCC-44D6-47BB-87CA-BE1DB049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profissional</Template>
  <TotalTime>1</TotalTime>
  <Pages>1</Pages>
  <Words>345</Words>
  <Characters>1867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Company/>
  <LinksUpToDate>false</LinksUpToDate>
  <CharactersWithSpaces>2208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creator>Alan Grossi</dc:creator>
  <cp:lastModifiedBy>Thayene</cp:lastModifiedBy>
  <cp:revision>4</cp:revision>
  <dcterms:created xsi:type="dcterms:W3CDTF">2014-10-17T21:49:00Z</dcterms:created>
  <dcterms:modified xsi:type="dcterms:W3CDTF">2014-10-17T21:51:00Z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