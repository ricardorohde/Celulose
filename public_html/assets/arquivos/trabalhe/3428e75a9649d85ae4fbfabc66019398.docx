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numbering.xml" ContentType="application/vnd.openxmlformats-officedocument.wordprocessingml.numbering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062B" w:rsidRPr="0035629F" w:rsidRDefault="00FF189F">
      <w:pPr>
        <w:pStyle w:val="Ttulo"/>
        <w:rPr>
          <w:rFonts w:asciiTheme="minorHAnsi" w:hAnsiTheme="minorHAnsi"/>
          <w:color w:val="000000" w:themeColor="text1"/>
          <w:lang w:val="pt-BR"/>
        </w:rPr>
      </w:pPr>
      <w:r>
        <w:rPr>
          <w:lang w:val="pt-BR"/>
        </w:rPr>
        <w:t>‍‍</w:t>
      </w:r>
      <w:sdt>
        <w:sdtPr>
          <w:rPr>
            <w:rFonts w:asciiTheme="minorHAnsi" w:hAnsiTheme="minorHAnsi"/>
            <w:color w:val="000000" w:themeColor="text1"/>
            <w:sz w:val="56"/>
            <w:szCs w:val="56"/>
            <w:lang w:val="pt-BR"/>
          </w:rPr>
          <w:alias w:val="Seu nome"/>
          <w:tag w:val=""/>
          <w:id w:val="1246310863"/>
          <w:placeholder>
            <w:docPart w:val="BA1691A088604005AC32F4F1C9D342CB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D31FEB">
            <w:rPr>
              <w:rFonts w:asciiTheme="minorHAnsi" w:hAnsiTheme="minorHAnsi"/>
              <w:color w:val="000000" w:themeColor="text1"/>
              <w:sz w:val="56"/>
              <w:szCs w:val="56"/>
              <w:lang w:val="pt-BR"/>
            </w:rPr>
            <w:t>Nathália Barnet Garcia</w:t>
          </w:r>
        </w:sdtContent>
      </w:sdt>
    </w:p>
    <w:p w:rsidR="0057062B" w:rsidRPr="00D31FEB" w:rsidRDefault="00C268D7">
      <w:pPr>
        <w:rPr>
          <w:color w:val="000000" w:themeColor="text1"/>
          <w:sz w:val="22"/>
          <w:szCs w:val="22"/>
          <w:lang w:val="pt-BR"/>
        </w:rPr>
      </w:pPr>
      <w:sdt>
        <w:sdtPr>
          <w:rPr>
            <w:color w:val="000000" w:themeColor="text1"/>
            <w:sz w:val="22"/>
            <w:szCs w:val="22"/>
            <w:lang w:val="pt-BR"/>
          </w:rPr>
          <w:alias w:val="Endereço"/>
          <w:tag w:val=""/>
          <w:id w:val="-593780209"/>
          <w:placeholder>
            <w:docPart w:val="28C05022D5C0403DB62B0AB04B675CF2"/>
          </w:placeholder>
          <w:dataBinding w:prefixMappings="xmlns:ns0='http://schemas.microsoft.com/office/2006/coverPageProps' " w:xpath="/ns0:CoverPageProperties[1]/ns0:EmpresaAddress[1]" w:storeItemID="{55AF091B-3C7A-41E3-B477-F2FDAA23CFDA}"/>
          <w:text/>
        </w:sdtPr>
        <w:sdtContent>
          <w:r w:rsidR="00AF459C" w:rsidRPr="00D31FEB">
            <w:rPr>
              <w:color w:val="000000" w:themeColor="text1"/>
              <w:sz w:val="22"/>
              <w:szCs w:val="22"/>
              <w:lang w:val="pt-BR"/>
            </w:rPr>
            <w:t>18 anos, Solteira. Rua – 31 de Março, n° 150, Bairro – Coronel Nassuca, Guaíba, RS, 92500-000 5198005403 5134800637</w:t>
          </w:r>
        </w:sdtContent>
      </w:sdt>
      <w:r w:rsidR="00FF189F" w:rsidRPr="00D31FEB">
        <w:rPr>
          <w:color w:val="000000" w:themeColor="text1"/>
          <w:sz w:val="22"/>
          <w:szCs w:val="22"/>
          <w:lang w:val="pt-BR"/>
        </w:rPr>
        <w:t> | </w:t>
      </w:r>
      <w:sdt>
        <w:sdtPr>
          <w:rPr>
            <w:color w:val="000000" w:themeColor="text1"/>
            <w:sz w:val="22"/>
            <w:szCs w:val="22"/>
            <w:lang w:val="pt-BR"/>
          </w:rPr>
          <w:alias w:val="Telefone"/>
          <w:tag w:val=""/>
          <w:id w:val="-1416317146"/>
          <w:placeholder>
            <w:docPart w:val="E5FC53670F524F7BBDB4C0506EE360E2"/>
          </w:placeholder>
          <w:dataBinding w:prefixMappings="xmlns:ns0='http://schemas.microsoft.com/office/2006/coverPageProps' " w:xpath="/ns0:CoverPageProperties[1]/ns0:EmpresaPhone[1]" w:storeItemID="{55AF091B-3C7A-41E3-B477-F2FDAA23CFDA}"/>
          <w:text/>
        </w:sdtPr>
        <w:sdtContent>
          <w:r w:rsidR="00AF459C" w:rsidRPr="00D31FEB">
            <w:rPr>
              <w:color w:val="000000" w:themeColor="text1"/>
              <w:sz w:val="22"/>
              <w:szCs w:val="22"/>
              <w:lang w:val="pt-BR"/>
            </w:rPr>
            <w:t xml:space="preserve"> nathaliabarnet@hotmail.com</w:t>
          </w:r>
        </w:sdtContent>
      </w:sdt>
    </w:p>
    <w:p w:rsidR="0057062B" w:rsidRPr="0035629F" w:rsidRDefault="00FF189F">
      <w:pPr>
        <w:pStyle w:val="Ttulodaseo"/>
        <w:spacing w:before="720"/>
        <w:rPr>
          <w:color w:val="000000" w:themeColor="text1"/>
          <w:sz w:val="30"/>
          <w:szCs w:val="30"/>
          <w:lang w:val="pt-BR"/>
        </w:rPr>
      </w:pPr>
      <w:r w:rsidRPr="0035629F">
        <w:rPr>
          <w:color w:val="000000" w:themeColor="text1"/>
          <w:sz w:val="30"/>
          <w:szCs w:val="30"/>
          <w:lang w:val="pt-BR"/>
        </w:rPr>
        <w:t>Objetivo</w:t>
      </w:r>
      <w:bookmarkStart w:id="0" w:name="_GoBack"/>
      <w:bookmarkEnd w:id="0"/>
    </w:p>
    <w:p w:rsidR="00AF459C" w:rsidRPr="0035629F" w:rsidRDefault="00AF459C" w:rsidP="00D31FEB">
      <w:pPr>
        <w:ind w:firstLine="720"/>
        <w:jc w:val="both"/>
        <w:rPr>
          <w:color w:val="000000" w:themeColor="text1"/>
          <w:sz w:val="22"/>
          <w:szCs w:val="22"/>
          <w:lang w:val="pt-BR"/>
        </w:rPr>
      </w:pPr>
      <w:r w:rsidRPr="0035629F">
        <w:rPr>
          <w:color w:val="000000" w:themeColor="text1"/>
          <w:sz w:val="22"/>
          <w:szCs w:val="22"/>
          <w:lang w:val="pt-BR"/>
        </w:rPr>
        <w:t>Participar de um trabalho de equipe</w:t>
      </w:r>
      <w:r w:rsidR="0035629F" w:rsidRPr="0035629F">
        <w:rPr>
          <w:color w:val="000000" w:themeColor="text1"/>
          <w:sz w:val="22"/>
          <w:szCs w:val="22"/>
          <w:lang w:val="pt-BR"/>
        </w:rPr>
        <w:t>,</w:t>
      </w:r>
      <w:r w:rsidRPr="0035629F">
        <w:rPr>
          <w:color w:val="000000" w:themeColor="text1"/>
          <w:sz w:val="22"/>
          <w:szCs w:val="22"/>
          <w:lang w:val="pt-BR"/>
        </w:rPr>
        <w:t xml:space="preserve"> em uma empresa que apoia o desenvolvimento pessoal e profissional, com o uso do conhecimento adquirido durante a minha experiência profissional, bem como durante meus estudos acadêmicos em busca de uma oportunidade.</w:t>
      </w:r>
      <w:r w:rsidR="0035629F" w:rsidRPr="0035629F">
        <w:rPr>
          <w:color w:val="000000" w:themeColor="text1"/>
          <w:sz w:val="22"/>
          <w:szCs w:val="22"/>
          <w:lang w:val="pt-BR"/>
        </w:rPr>
        <w:t xml:space="preserve"> </w:t>
      </w:r>
    </w:p>
    <w:p w:rsidR="0035629F" w:rsidRDefault="0035629F" w:rsidP="0035629F">
      <w:pPr>
        <w:pStyle w:val="Ttulodaseo"/>
        <w:spacing w:before="720"/>
        <w:rPr>
          <w:color w:val="000000" w:themeColor="text1"/>
          <w:sz w:val="30"/>
          <w:szCs w:val="30"/>
          <w:lang w:val="pt-BR"/>
        </w:rPr>
      </w:pPr>
      <w:r w:rsidRPr="0035629F">
        <w:rPr>
          <w:color w:val="000000" w:themeColor="text1"/>
          <w:sz w:val="30"/>
          <w:szCs w:val="30"/>
          <w:lang w:val="pt-BR"/>
        </w:rPr>
        <w:t>Educação</w:t>
      </w:r>
    </w:p>
    <w:p w:rsidR="00D31FEB" w:rsidRPr="00D31FEB" w:rsidRDefault="00D31FEB" w:rsidP="00D31FEB">
      <w:pPr>
        <w:rPr>
          <w:lang w:val="pt-BR"/>
        </w:rPr>
      </w:pPr>
    </w:p>
    <w:p w:rsidR="0035629F" w:rsidRPr="00D31FEB" w:rsidRDefault="0035629F" w:rsidP="00D31FEB">
      <w:pPr>
        <w:pStyle w:val="PargrafodaLista"/>
        <w:numPr>
          <w:ilvl w:val="0"/>
          <w:numId w:val="5"/>
        </w:numPr>
        <w:rPr>
          <w:color w:val="000000" w:themeColor="text1"/>
          <w:sz w:val="22"/>
          <w:szCs w:val="22"/>
          <w:lang w:val="pt-BR"/>
        </w:rPr>
      </w:pPr>
      <w:r w:rsidRPr="00D31FEB">
        <w:rPr>
          <w:color w:val="000000" w:themeColor="text1"/>
          <w:sz w:val="22"/>
          <w:szCs w:val="22"/>
          <w:lang w:val="pt-BR"/>
        </w:rPr>
        <w:t>Ensino Médio Politécnico. 2014.E.E.E.M Nestor de Moura Jardim.</w:t>
      </w:r>
    </w:p>
    <w:p w:rsidR="0035629F" w:rsidRPr="00D31FEB" w:rsidRDefault="0035629F" w:rsidP="00D31FEB">
      <w:pPr>
        <w:pStyle w:val="PargrafodaLista"/>
        <w:numPr>
          <w:ilvl w:val="0"/>
          <w:numId w:val="5"/>
        </w:numPr>
        <w:rPr>
          <w:color w:val="000000" w:themeColor="text1"/>
          <w:sz w:val="22"/>
          <w:szCs w:val="22"/>
          <w:lang w:val="pt-BR"/>
        </w:rPr>
      </w:pPr>
      <w:r w:rsidRPr="00D31FEB">
        <w:rPr>
          <w:color w:val="000000" w:themeColor="text1"/>
          <w:sz w:val="22"/>
          <w:szCs w:val="22"/>
          <w:lang w:val="pt-BR"/>
        </w:rPr>
        <w:t>Faculdade de Administração. 2015. U</w:t>
      </w:r>
      <w:r w:rsidR="00D31FEB">
        <w:rPr>
          <w:color w:val="000000" w:themeColor="text1"/>
          <w:sz w:val="22"/>
          <w:szCs w:val="22"/>
          <w:lang w:val="pt-BR"/>
        </w:rPr>
        <w:t xml:space="preserve">LBRA. </w:t>
      </w:r>
    </w:p>
    <w:p w:rsidR="0035629F" w:rsidRPr="0035629F" w:rsidRDefault="0035629F" w:rsidP="0035629F">
      <w:pPr>
        <w:rPr>
          <w:color w:val="000000" w:themeColor="text1"/>
          <w:lang w:val="pt-BR"/>
        </w:rPr>
      </w:pPr>
    </w:p>
    <w:p w:rsidR="0035629F" w:rsidRPr="0035629F" w:rsidRDefault="0035629F" w:rsidP="0035629F">
      <w:pPr>
        <w:pStyle w:val="Ttulodaseo"/>
        <w:spacing w:before="720"/>
        <w:rPr>
          <w:color w:val="000000" w:themeColor="text1"/>
          <w:sz w:val="30"/>
          <w:szCs w:val="30"/>
          <w:lang w:val="pt-BR"/>
        </w:rPr>
      </w:pPr>
      <w:r w:rsidRPr="0035629F">
        <w:rPr>
          <w:color w:val="000000" w:themeColor="text1"/>
          <w:sz w:val="30"/>
          <w:szCs w:val="30"/>
          <w:lang w:val="pt-BR"/>
        </w:rPr>
        <w:t>Qualificação e Atividades Profissionais</w:t>
      </w:r>
    </w:p>
    <w:p w:rsidR="0035629F" w:rsidRPr="0035629F" w:rsidRDefault="0035629F" w:rsidP="0035629F">
      <w:pPr>
        <w:rPr>
          <w:color w:val="000000" w:themeColor="text1"/>
          <w:lang w:val="pt-BR"/>
        </w:rPr>
      </w:pPr>
    </w:p>
    <w:p w:rsidR="0035629F" w:rsidRPr="00D31FEB" w:rsidRDefault="0035629F" w:rsidP="00D31FEB">
      <w:pPr>
        <w:pStyle w:val="PargrafodaLista"/>
        <w:numPr>
          <w:ilvl w:val="0"/>
          <w:numId w:val="6"/>
        </w:numPr>
        <w:rPr>
          <w:color w:val="000000" w:themeColor="text1"/>
          <w:sz w:val="22"/>
          <w:szCs w:val="22"/>
          <w:lang w:val="pt-BR"/>
        </w:rPr>
      </w:pPr>
      <w:r w:rsidRPr="00D31FEB">
        <w:rPr>
          <w:color w:val="000000" w:themeColor="text1"/>
          <w:sz w:val="22"/>
          <w:szCs w:val="22"/>
          <w:lang w:val="pt-BR"/>
        </w:rPr>
        <w:t>Oficina de expressão e compreensão em língua inglesa. 2009. ULBRA.</w:t>
      </w:r>
    </w:p>
    <w:p w:rsidR="0035629F" w:rsidRPr="00D31FEB" w:rsidRDefault="0035629F" w:rsidP="00D31FEB">
      <w:pPr>
        <w:pStyle w:val="PargrafodaLista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D31FEB">
        <w:rPr>
          <w:color w:val="000000" w:themeColor="text1"/>
          <w:sz w:val="22"/>
          <w:szCs w:val="22"/>
          <w:lang w:val="pt-BR"/>
        </w:rPr>
        <w:t xml:space="preserve">Programa Empreender é Conquistar. </w:t>
      </w:r>
      <w:r w:rsidR="00D31FEB">
        <w:rPr>
          <w:color w:val="000000" w:themeColor="text1"/>
          <w:sz w:val="22"/>
          <w:szCs w:val="22"/>
        </w:rPr>
        <w:t xml:space="preserve">2010. </w:t>
      </w:r>
      <w:r w:rsidRPr="00D31FEB">
        <w:rPr>
          <w:color w:val="000000" w:themeColor="text1"/>
          <w:sz w:val="22"/>
          <w:szCs w:val="22"/>
        </w:rPr>
        <w:t>Junior Achievement.</w:t>
      </w:r>
    </w:p>
    <w:p w:rsidR="0035629F" w:rsidRPr="00D31FEB" w:rsidRDefault="0035629F" w:rsidP="00D31FEB">
      <w:pPr>
        <w:pStyle w:val="PargrafodaLista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D31FEB">
        <w:rPr>
          <w:color w:val="000000" w:themeColor="text1"/>
          <w:sz w:val="22"/>
          <w:szCs w:val="22"/>
        </w:rPr>
        <w:t>Inglês. 2013. Senac.</w:t>
      </w:r>
    </w:p>
    <w:p w:rsidR="0035629F" w:rsidRPr="00D31FEB" w:rsidRDefault="0035629F" w:rsidP="00D31FEB">
      <w:pPr>
        <w:pStyle w:val="PargrafodaLista"/>
        <w:numPr>
          <w:ilvl w:val="0"/>
          <w:numId w:val="6"/>
        </w:numPr>
        <w:rPr>
          <w:color w:val="000000" w:themeColor="text1"/>
          <w:sz w:val="22"/>
          <w:szCs w:val="22"/>
        </w:rPr>
      </w:pPr>
      <w:r w:rsidRPr="00D31FEB">
        <w:rPr>
          <w:color w:val="000000" w:themeColor="text1"/>
          <w:sz w:val="22"/>
          <w:szCs w:val="22"/>
        </w:rPr>
        <w:t>Excel Básico. 2013. Senac.</w:t>
      </w:r>
    </w:p>
    <w:p w:rsidR="0035629F" w:rsidRPr="0035629F" w:rsidRDefault="0035629F" w:rsidP="0035629F">
      <w:pPr>
        <w:rPr>
          <w:color w:val="000000" w:themeColor="text1"/>
        </w:rPr>
      </w:pPr>
    </w:p>
    <w:p w:rsidR="0035629F" w:rsidRPr="0035629F" w:rsidRDefault="0035629F" w:rsidP="0035629F">
      <w:pPr>
        <w:rPr>
          <w:color w:val="000000" w:themeColor="text1"/>
        </w:rPr>
      </w:pPr>
    </w:p>
    <w:p w:rsidR="0035629F" w:rsidRPr="0035629F" w:rsidRDefault="0035629F" w:rsidP="0035629F">
      <w:pPr>
        <w:pStyle w:val="Ttulodaseo"/>
        <w:spacing w:before="720"/>
        <w:rPr>
          <w:color w:val="000000" w:themeColor="text1"/>
          <w:sz w:val="30"/>
          <w:szCs w:val="30"/>
          <w:lang w:val="pt-BR"/>
        </w:rPr>
      </w:pPr>
      <w:r w:rsidRPr="0035629F">
        <w:rPr>
          <w:color w:val="000000" w:themeColor="text1"/>
          <w:sz w:val="30"/>
          <w:szCs w:val="30"/>
          <w:lang w:val="pt-BR"/>
        </w:rPr>
        <w:t xml:space="preserve">Experiência Profissional </w:t>
      </w:r>
    </w:p>
    <w:p w:rsidR="0035629F" w:rsidRPr="0035629F" w:rsidRDefault="0035629F" w:rsidP="0035629F">
      <w:pPr>
        <w:rPr>
          <w:color w:val="000000" w:themeColor="text1"/>
          <w:sz w:val="22"/>
          <w:szCs w:val="22"/>
          <w:lang w:val="pt-BR"/>
        </w:rPr>
      </w:pPr>
    </w:p>
    <w:p w:rsidR="0035629F" w:rsidRPr="00D31FEB" w:rsidRDefault="0035629F" w:rsidP="00D31FEB">
      <w:pPr>
        <w:pStyle w:val="PargrafodaLista"/>
        <w:numPr>
          <w:ilvl w:val="0"/>
          <w:numId w:val="7"/>
        </w:numPr>
        <w:rPr>
          <w:color w:val="000000" w:themeColor="text1"/>
          <w:sz w:val="22"/>
          <w:szCs w:val="22"/>
          <w:lang w:val="pt-BR"/>
        </w:rPr>
      </w:pPr>
      <w:r w:rsidRPr="00D31FEB">
        <w:rPr>
          <w:color w:val="000000" w:themeColor="text1"/>
          <w:sz w:val="22"/>
          <w:szCs w:val="22"/>
          <w:lang w:val="pt-BR"/>
        </w:rPr>
        <w:t>Auxiliar Administrativo. 2015. DMT -  Diagnóstico em Medicina e Segurança do Trabalho.</w:t>
      </w:r>
    </w:p>
    <w:p w:rsidR="0035629F" w:rsidRPr="0035629F" w:rsidRDefault="0035629F" w:rsidP="0035629F">
      <w:pPr>
        <w:rPr>
          <w:color w:val="000000" w:themeColor="text1"/>
          <w:lang w:val="pt-BR"/>
        </w:rPr>
      </w:pPr>
    </w:p>
    <w:p w:rsidR="0035629F" w:rsidRPr="0035629F" w:rsidRDefault="0035629F" w:rsidP="0035629F">
      <w:pPr>
        <w:rPr>
          <w:lang w:val="pt-BR"/>
        </w:rPr>
      </w:pPr>
    </w:p>
    <w:p w:rsidR="0035629F" w:rsidRPr="0035629F" w:rsidRDefault="0035629F" w:rsidP="0035629F">
      <w:pPr>
        <w:rPr>
          <w:lang w:val="pt-BR"/>
        </w:rPr>
      </w:pPr>
    </w:p>
    <w:p w:rsidR="0035629F" w:rsidRPr="0035629F" w:rsidRDefault="0035629F" w:rsidP="008F1CC6">
      <w:pPr>
        <w:pStyle w:val="Subseo"/>
        <w:rPr>
          <w:lang w:val="pt-BR"/>
        </w:rPr>
      </w:pPr>
    </w:p>
    <w:sectPr w:rsidR="0035629F" w:rsidRPr="0035629F" w:rsidSect="00543D69">
      <w:footerReference w:type="default" r:id="rId8"/>
      <w:pgSz w:w="11907" w:h="16839" w:code="9"/>
      <w:pgMar w:top="1296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0957" w:rsidRDefault="00F80957">
      <w:pPr>
        <w:spacing w:after="0"/>
      </w:pPr>
      <w:r>
        <w:separator/>
      </w:r>
    </w:p>
  </w:endnote>
  <w:endnote w:type="continuationSeparator" w:id="0">
    <w:p w:rsidR="00F80957" w:rsidRDefault="00F8095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062B" w:rsidRDefault="00FF189F">
    <w:pPr>
      <w:pStyle w:val="rodap"/>
    </w:pPr>
    <w:r>
      <w:rPr>
        <w:lang w:val="pt-BR"/>
      </w:rPr>
      <w:t>Página</w:t>
    </w:r>
    <w:r w:rsidR="00C268D7">
      <w:fldChar w:fldCharType="begin"/>
    </w:r>
    <w:r>
      <w:instrText xml:space="preserve"> PAGE   \* MERGEFORMAT </w:instrText>
    </w:r>
    <w:r w:rsidR="00C268D7">
      <w:fldChar w:fldCharType="separate"/>
    </w:r>
    <w:r w:rsidR="0035629F" w:rsidRPr="0035629F">
      <w:rPr>
        <w:noProof/>
        <w:lang w:val="pt-BR"/>
      </w:rPr>
      <w:t>2</w:t>
    </w:r>
    <w:r w:rsidR="00C268D7">
      <w:rPr>
        <w:noProof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0957" w:rsidRDefault="00F80957">
      <w:pPr>
        <w:spacing w:after="0"/>
      </w:pPr>
      <w:r>
        <w:separator/>
      </w:r>
    </w:p>
  </w:footnote>
  <w:footnote w:type="continuationSeparator" w:id="0">
    <w:p w:rsidR="00F80957" w:rsidRDefault="00F8095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>
    <w:nsid w:val="087F1041"/>
    <w:multiLevelType w:val="hybridMultilevel"/>
    <w:tmpl w:val="68AE35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0A286A"/>
    <w:multiLevelType w:val="hybridMultilevel"/>
    <w:tmpl w:val="6C626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3226A5"/>
    <w:multiLevelType w:val="hybridMultilevel"/>
    <w:tmpl w:val="714A8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D1208"/>
    <w:rsid w:val="000F4E84"/>
    <w:rsid w:val="001E6273"/>
    <w:rsid w:val="001F0695"/>
    <w:rsid w:val="002159A6"/>
    <w:rsid w:val="0035629F"/>
    <w:rsid w:val="0041361A"/>
    <w:rsid w:val="00455923"/>
    <w:rsid w:val="00456863"/>
    <w:rsid w:val="00474D70"/>
    <w:rsid w:val="00543D69"/>
    <w:rsid w:val="00551406"/>
    <w:rsid w:val="0057062B"/>
    <w:rsid w:val="007A1943"/>
    <w:rsid w:val="00815B7A"/>
    <w:rsid w:val="008D1208"/>
    <w:rsid w:val="008F1CC6"/>
    <w:rsid w:val="00920CD7"/>
    <w:rsid w:val="00951DB9"/>
    <w:rsid w:val="00960E9B"/>
    <w:rsid w:val="009D18D8"/>
    <w:rsid w:val="00AE0D1A"/>
    <w:rsid w:val="00AF459C"/>
    <w:rsid w:val="00B16582"/>
    <w:rsid w:val="00BD71CC"/>
    <w:rsid w:val="00C268D7"/>
    <w:rsid w:val="00D31FEB"/>
    <w:rsid w:val="00D40B1C"/>
    <w:rsid w:val="00F80957"/>
    <w:rsid w:val="00FF18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lang w:val="en-US" w:eastAsia="ja-JP" w:bidi="ar-SA"/>
      </w:rPr>
    </w:rPrDefault>
    <w:pPrDefault>
      <w:pPr>
        <w:spacing w:after="2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" w:qFormat="1"/>
    <w:lsdException w:name="Title" w:semiHidden="0" w:unhideWhenUsed="0"/>
    <w:lsdException w:name="Closing" w:uiPriority="2" w:qFormat="1"/>
    <w:lsdException w:name="Signature" w:uiPriority="2" w:qFormat="1"/>
    <w:lsdException w:name="Default Paragraph Font" w:uiPriority="1"/>
    <w:lsdException w:name="Subtitle" w:uiPriority="1" w:qFormat="1"/>
    <w:lsdException w:name="Salutation" w:uiPriority="2" w:qFormat="1"/>
    <w:lsdException w:name="Date" w:uiPriority="1" w:qFormat="1"/>
    <w:lsdException w:name="Strong" w:uiPriority="22" w:qFormat="1"/>
    <w:lsdException w:name="Emphasis" w:uiPriority="20" w:qFormat="1"/>
    <w:lsdException w:name="Table Grid" w:semiHidden="0" w:uiPriority="3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semiHidden="0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94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rsid w:val="007A1943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tuloChar">
    <w:name w:val="Título Char"/>
    <w:basedOn w:val="Fontepargpadro"/>
    <w:link w:val="Ttulo"/>
    <w:uiPriority w:val="2"/>
    <w:rsid w:val="007A1943"/>
    <w:rPr>
      <w:rFonts w:asciiTheme="majorHAnsi" w:eastAsiaTheme="majorEastAsia" w:hAnsiTheme="majorHAnsi" w:cstheme="majorBidi"/>
      <w:color w:val="39A5B7" w:themeColor="accent1"/>
      <w:kern w:val="28"/>
      <w:sz w:val="52"/>
    </w:rPr>
  </w:style>
  <w:style w:type="character" w:customStyle="1" w:styleId="Textodoespaoreservado">
    <w:name w:val="Texto do espaço reservado"/>
    <w:basedOn w:val="Fontepargpadro"/>
    <w:uiPriority w:val="99"/>
    <w:semiHidden/>
    <w:rsid w:val="007A1943"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rsid w:val="007A1943"/>
    <w:pPr>
      <w:spacing w:before="500" w:after="100"/>
    </w:pPr>
    <w:rPr>
      <w:rFonts w:asciiTheme="majorHAnsi" w:eastAsiaTheme="majorEastAsia" w:hAnsiTheme="majorHAnsi" w:cstheme="majorBidi"/>
      <w:b/>
      <w:bCs/>
      <w:color w:val="39A5B7" w:themeColor="accent1"/>
      <w:sz w:val="24"/>
    </w:rPr>
  </w:style>
  <w:style w:type="paragraph" w:customStyle="1" w:styleId="Listacommarcadores">
    <w:name w:val="Lista com marcadores"/>
    <w:basedOn w:val="Normal"/>
    <w:uiPriority w:val="1"/>
    <w:unhideWhenUsed/>
    <w:qFormat/>
    <w:rsid w:val="007A1943"/>
    <w:pPr>
      <w:numPr>
        <w:numId w:val="1"/>
      </w:numPr>
      <w:spacing w:after="80"/>
    </w:pPr>
  </w:style>
  <w:style w:type="paragraph" w:customStyle="1" w:styleId="Subseo">
    <w:name w:val="Subseção"/>
    <w:basedOn w:val="Normal"/>
    <w:uiPriority w:val="1"/>
    <w:qFormat/>
    <w:rsid w:val="007A1943"/>
    <w:pPr>
      <w:spacing w:before="280" w:after="120"/>
    </w:pPr>
    <w:rPr>
      <w:b/>
      <w:bCs/>
      <w:caps/>
      <w:color w:val="262626" w:themeColor="text1" w:themeTint="D9"/>
    </w:rPr>
  </w:style>
  <w:style w:type="paragraph" w:customStyle="1" w:styleId="cabealho">
    <w:name w:val="cabeçalho"/>
    <w:basedOn w:val="Normal"/>
    <w:link w:val="Cardecabealho"/>
    <w:uiPriority w:val="99"/>
    <w:unhideWhenUsed/>
    <w:rsid w:val="007A1943"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  <w:rsid w:val="007A1943"/>
  </w:style>
  <w:style w:type="paragraph" w:customStyle="1" w:styleId="rodap">
    <w:name w:val="rodapé"/>
    <w:basedOn w:val="Normal"/>
    <w:link w:val="Carderodap"/>
    <w:uiPriority w:val="99"/>
    <w:unhideWhenUsed/>
    <w:rsid w:val="007A1943"/>
    <w:pPr>
      <w:spacing w:after="0"/>
      <w:jc w:val="right"/>
    </w:pPr>
    <w:rPr>
      <w:color w:val="39A5B7" w:themeColor="accent1"/>
    </w:rPr>
  </w:style>
  <w:style w:type="character" w:customStyle="1" w:styleId="Carderodap">
    <w:name w:val="Car de rodapé"/>
    <w:basedOn w:val="Fontepargpadro"/>
    <w:link w:val="rodap"/>
    <w:uiPriority w:val="99"/>
    <w:rsid w:val="007A1943"/>
    <w:rPr>
      <w:color w:val="39A5B7" w:themeColor="accent1"/>
    </w:rPr>
  </w:style>
  <w:style w:type="paragraph" w:styleId="Data">
    <w:name w:val="Date"/>
    <w:basedOn w:val="Normal"/>
    <w:next w:val="Normal"/>
    <w:link w:val="DataChar"/>
    <w:uiPriority w:val="1"/>
    <w:unhideWhenUsed/>
    <w:qFormat/>
    <w:rsid w:val="007A1943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aChar">
    <w:name w:val="Data Char"/>
    <w:basedOn w:val="Fontepargpadro"/>
    <w:link w:val="Data"/>
    <w:uiPriority w:val="1"/>
    <w:rsid w:val="007A1943"/>
    <w:rPr>
      <w:b/>
      <w:bCs/>
      <w:color w:val="0D0D0D" w:themeColor="text1" w:themeTint="F2"/>
    </w:rPr>
  </w:style>
  <w:style w:type="paragraph" w:customStyle="1" w:styleId="Endereo">
    <w:name w:val="Endereço"/>
    <w:basedOn w:val="Normal"/>
    <w:uiPriority w:val="1"/>
    <w:qFormat/>
    <w:rsid w:val="007A1943"/>
    <w:pPr>
      <w:spacing w:line="336" w:lineRule="auto"/>
      <w:contextualSpacing/>
    </w:pPr>
  </w:style>
  <w:style w:type="paragraph" w:styleId="Saudao">
    <w:name w:val="Salutation"/>
    <w:basedOn w:val="Normal"/>
    <w:next w:val="Normal"/>
    <w:link w:val="SaudaoChar"/>
    <w:uiPriority w:val="2"/>
    <w:unhideWhenUsed/>
    <w:qFormat/>
    <w:rsid w:val="007A1943"/>
    <w:pPr>
      <w:spacing w:before="800" w:after="180"/>
    </w:pPr>
    <w:rPr>
      <w:b/>
      <w:bCs/>
      <w:color w:val="0D0D0D" w:themeColor="text1" w:themeTint="F2"/>
    </w:rPr>
  </w:style>
  <w:style w:type="character" w:customStyle="1" w:styleId="SaudaoChar">
    <w:name w:val="Saudação Char"/>
    <w:basedOn w:val="Fontepargpadro"/>
    <w:link w:val="Saudao"/>
    <w:uiPriority w:val="2"/>
    <w:rsid w:val="007A1943"/>
    <w:rPr>
      <w:b/>
      <w:bCs/>
      <w:color w:val="0D0D0D" w:themeColor="text1" w:themeTint="F2"/>
    </w:rPr>
  </w:style>
  <w:style w:type="paragraph" w:styleId="Encerramento">
    <w:name w:val="Closing"/>
    <w:basedOn w:val="Normal"/>
    <w:next w:val="Assinatura"/>
    <w:link w:val="EncerramentoChar"/>
    <w:uiPriority w:val="2"/>
    <w:unhideWhenUsed/>
    <w:qFormat/>
    <w:rsid w:val="007A1943"/>
    <w:pPr>
      <w:spacing w:before="720" w:after="0"/>
    </w:pPr>
    <w:rPr>
      <w:b/>
      <w:bCs/>
      <w:color w:val="0D0D0D" w:themeColor="text1" w:themeTint="F2"/>
    </w:rPr>
  </w:style>
  <w:style w:type="character" w:customStyle="1" w:styleId="EncerramentoChar">
    <w:name w:val="Encerramento Char"/>
    <w:basedOn w:val="Fontepargpadro"/>
    <w:link w:val="Encerramento"/>
    <w:uiPriority w:val="2"/>
    <w:rsid w:val="007A1943"/>
    <w:rPr>
      <w:b/>
      <w:bCs/>
      <w:color w:val="0D0D0D" w:themeColor="text1" w:themeTint="F2"/>
    </w:rPr>
  </w:style>
  <w:style w:type="paragraph" w:styleId="Assinatura">
    <w:name w:val="Signature"/>
    <w:basedOn w:val="Normal"/>
    <w:link w:val="AssinaturaChar"/>
    <w:uiPriority w:val="2"/>
    <w:unhideWhenUsed/>
    <w:qFormat/>
    <w:rsid w:val="007A1943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AssinaturaChar">
    <w:name w:val="Assinatura Char"/>
    <w:basedOn w:val="Fontepargpadro"/>
    <w:link w:val="Assinatura"/>
    <w:uiPriority w:val="2"/>
    <w:rsid w:val="007A1943"/>
    <w:rPr>
      <w:b/>
      <w:bCs/>
      <w:color w:val="0D0D0D" w:themeColor="text1" w:themeTint="F2"/>
    </w:rPr>
  </w:style>
  <w:style w:type="character" w:styleId="TextodoEspaoReservado0">
    <w:name w:val="Placeholder Text"/>
    <w:basedOn w:val="Fontepargpadro"/>
    <w:uiPriority w:val="99"/>
    <w:semiHidden/>
    <w:rsid w:val="00543D69"/>
    <w:rPr>
      <w:color w:val="80808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159A6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159A6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"/>
    <w:qFormat/>
    <w:rsid w:val="00B16582"/>
    <w:pPr>
      <w:pBdr>
        <w:top w:val="single" w:sz="6" w:space="3" w:color="39A5B7" w:themeColor="accent1"/>
        <w:bottom w:val="single" w:sz="6" w:space="3" w:color="39A5B7" w:themeColor="accent1"/>
      </w:pBdr>
      <w:spacing w:before="120" w:after="180"/>
      <w:jc w:val="center"/>
    </w:pPr>
    <w:rPr>
      <w:caps/>
      <w:color w:val="4D4D4D" w:themeColor="text2"/>
      <w:spacing w:val="10"/>
      <w:kern w:val="2"/>
      <w:sz w:val="12"/>
      <w:lang w:val="pt-PT" w:eastAsia="pt-PT"/>
    </w:rPr>
  </w:style>
  <w:style w:type="character" w:customStyle="1" w:styleId="SubttuloChar">
    <w:name w:val="Subtítulo Char"/>
    <w:basedOn w:val="Fontepargpadro"/>
    <w:link w:val="Subttulo"/>
    <w:uiPriority w:val="1"/>
    <w:rsid w:val="00B16582"/>
    <w:rPr>
      <w:caps/>
      <w:color w:val="4D4D4D" w:themeColor="text2"/>
      <w:spacing w:val="10"/>
      <w:kern w:val="2"/>
      <w:sz w:val="12"/>
      <w:lang w:val="pt-PT" w:eastAsia="pt-PT"/>
    </w:rPr>
  </w:style>
  <w:style w:type="paragraph" w:styleId="PargrafodaLista">
    <w:name w:val="List Paragraph"/>
    <w:basedOn w:val="Normal"/>
    <w:uiPriority w:val="34"/>
    <w:unhideWhenUsed/>
    <w:qFormat/>
    <w:rsid w:val="00D31FE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13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lunos\Desktop\TS10291888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1691A088604005AC32F4F1C9D342C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D2698A7F-5D0C-4F69-9397-951039B5E79D}"/>
      </w:docPartPr>
      <w:docPartBody>
        <w:p w:rsidR="004B42B4" w:rsidRDefault="00D9169B">
          <w:pPr>
            <w:pStyle w:val="BA1691A088604005AC32F4F1C9D342CB"/>
          </w:pPr>
          <w:r>
            <w:t>[Seu Nome]</w:t>
          </w:r>
        </w:p>
      </w:docPartBody>
    </w:docPart>
    <w:docPart>
      <w:docPartPr>
        <w:name w:val="28C05022D5C0403DB62B0AB04B675CF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59940CDF-7735-4511-8A6E-0996EEE1E369}"/>
      </w:docPartPr>
      <w:docPartBody>
        <w:p w:rsidR="004B42B4" w:rsidRDefault="00D9169B">
          <w:pPr>
            <w:pStyle w:val="28C05022D5C0403DB62B0AB04B675CF2"/>
          </w:pPr>
          <w:r>
            <w:t>[Endereço, Cidade, Estado, CEP]</w:t>
          </w:r>
        </w:p>
      </w:docPartBody>
    </w:docPart>
    <w:docPart>
      <w:docPartPr>
        <w:name w:val="E5FC53670F524F7BBDB4C0506EE360E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800BCA1-D44B-4429-B48E-AB3FF5E75F70}"/>
      </w:docPartPr>
      <w:docPartBody>
        <w:p w:rsidR="004B42B4" w:rsidRDefault="00D9169B">
          <w:pPr>
            <w:pStyle w:val="E5FC53670F524F7BBDB4C0506EE360E2"/>
          </w:pPr>
          <w:r>
            <w:t>[Telefone]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70FC019A"/>
    <w:lvl w:ilvl="0">
      <w:start w:val="1"/>
      <w:numFmt w:val="bullet"/>
      <w:pStyle w:val="Listacommarcadores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num w:numId="1">
    <w:abstractNumId w:val="0"/>
  </w:num>
</w:numbering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D9169B"/>
    <w:rsid w:val="001D7C68"/>
    <w:rsid w:val="00423CF1"/>
    <w:rsid w:val="004B42B4"/>
    <w:rsid w:val="00571558"/>
    <w:rsid w:val="00972B74"/>
    <w:rsid w:val="00BB19EF"/>
    <w:rsid w:val="00D52977"/>
    <w:rsid w:val="00D9169B"/>
    <w:rsid w:val="00E637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42B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BA1691A088604005AC32F4F1C9D342CB">
    <w:name w:val="BA1691A088604005AC32F4F1C9D342CB"/>
    <w:rsid w:val="004B42B4"/>
  </w:style>
  <w:style w:type="paragraph" w:customStyle="1" w:styleId="28C05022D5C0403DB62B0AB04B675CF2">
    <w:name w:val="28C05022D5C0403DB62B0AB04B675CF2"/>
    <w:rsid w:val="004B42B4"/>
  </w:style>
  <w:style w:type="paragraph" w:customStyle="1" w:styleId="E5FC53670F524F7BBDB4C0506EE360E2">
    <w:name w:val="E5FC53670F524F7BBDB4C0506EE360E2"/>
    <w:rsid w:val="004B42B4"/>
  </w:style>
  <w:style w:type="paragraph" w:customStyle="1" w:styleId="98A66B72198648B4AE258F8E7C09E09C">
    <w:name w:val="98A66B72198648B4AE258F8E7C09E09C"/>
    <w:rsid w:val="004B42B4"/>
  </w:style>
  <w:style w:type="paragraph" w:customStyle="1" w:styleId="6FE78C4C81044C1DAB837CEA13D8E2FE">
    <w:name w:val="6FE78C4C81044C1DAB837CEA13D8E2FE"/>
    <w:rsid w:val="004B42B4"/>
  </w:style>
  <w:style w:type="paragraph" w:customStyle="1" w:styleId="7FF28C9FA5D54525BA48326F679571A9">
    <w:name w:val="7FF28C9FA5D54525BA48326F679571A9"/>
    <w:rsid w:val="004B42B4"/>
  </w:style>
  <w:style w:type="paragraph" w:customStyle="1" w:styleId="63AA302B8C54433CAECAD3985CEC6EAF">
    <w:name w:val="63AA302B8C54433CAECAD3985CEC6EAF"/>
    <w:rsid w:val="004B42B4"/>
  </w:style>
  <w:style w:type="paragraph" w:customStyle="1" w:styleId="C711E65F9867453BB48653B0E117F7D1">
    <w:name w:val="C711E65F9867453BB48653B0E117F7D1"/>
    <w:rsid w:val="004B42B4"/>
  </w:style>
  <w:style w:type="paragraph" w:customStyle="1" w:styleId="172F1B510D1E459498DE238B00EFBD92">
    <w:name w:val="172F1B510D1E459498DE238B00EFBD92"/>
    <w:rsid w:val="004B42B4"/>
  </w:style>
  <w:style w:type="character" w:customStyle="1" w:styleId="Textodoespaoreservado">
    <w:name w:val="Texto do espaço reservado"/>
    <w:basedOn w:val="Fontepargpadro"/>
    <w:uiPriority w:val="99"/>
    <w:semiHidden/>
    <w:rsid w:val="00D9169B"/>
    <w:rPr>
      <w:color w:val="808080"/>
    </w:rPr>
  </w:style>
  <w:style w:type="paragraph" w:customStyle="1" w:styleId="69394690AE3E4503B72A99FEE12DA544">
    <w:name w:val="69394690AE3E4503B72A99FEE12DA544"/>
    <w:rsid w:val="004B42B4"/>
  </w:style>
  <w:style w:type="paragraph" w:customStyle="1" w:styleId="65C6AF38BFA94FC4BA68AC9ACD41C020">
    <w:name w:val="65C6AF38BFA94FC4BA68AC9ACD41C020"/>
    <w:rsid w:val="004B42B4"/>
  </w:style>
  <w:style w:type="paragraph" w:customStyle="1" w:styleId="Listacommarcadores">
    <w:name w:val="Lista com marcadores"/>
    <w:basedOn w:val="Normal"/>
    <w:uiPriority w:val="1"/>
    <w:unhideWhenUsed/>
    <w:qFormat/>
    <w:rsid w:val="004B42B4"/>
    <w:pPr>
      <w:numPr>
        <w:numId w:val="1"/>
      </w:numPr>
      <w:spacing w:after="80" w:line="240" w:lineRule="auto"/>
    </w:pPr>
    <w:rPr>
      <w:rFonts w:eastAsiaTheme="minorHAnsi"/>
      <w:color w:val="404040" w:themeColor="text1" w:themeTint="BF"/>
      <w:sz w:val="18"/>
      <w:szCs w:val="20"/>
      <w:lang w:val="en-US" w:eastAsia="ja-JP"/>
    </w:rPr>
  </w:style>
  <w:style w:type="paragraph" w:customStyle="1" w:styleId="A54BC8AF235A4551AD33C4FA771EA18A">
    <w:name w:val="A54BC8AF235A4551AD33C4FA771EA18A"/>
    <w:rsid w:val="004B42B4"/>
  </w:style>
  <w:style w:type="paragraph" w:customStyle="1" w:styleId="B236C1DF5845407F85833B3A968169C0">
    <w:name w:val="B236C1DF5845407F85833B3A968169C0"/>
    <w:rsid w:val="004B42B4"/>
  </w:style>
  <w:style w:type="paragraph" w:customStyle="1" w:styleId="582590EA45B74BEDBEF253E4D0FBD2D7">
    <w:name w:val="582590EA45B74BEDBEF253E4D0FBD2D7"/>
    <w:rsid w:val="004B42B4"/>
  </w:style>
  <w:style w:type="paragraph" w:customStyle="1" w:styleId="70ABF33944F2486397BD64CDCF47BB29">
    <w:name w:val="70ABF33944F2486397BD64CDCF47BB29"/>
    <w:rsid w:val="004B42B4"/>
  </w:style>
  <w:style w:type="paragraph" w:customStyle="1" w:styleId="DDDCA0F95698414F9507638A3529510B">
    <w:name w:val="DDDCA0F95698414F9507638A3529510B"/>
    <w:rsid w:val="004B42B4"/>
  </w:style>
  <w:style w:type="paragraph" w:customStyle="1" w:styleId="DF2ACF9EA5114349923FAC7F7810923A">
    <w:name w:val="DF2ACF9EA5114349923FAC7F7810923A"/>
    <w:rsid w:val="004B42B4"/>
  </w:style>
  <w:style w:type="paragraph" w:customStyle="1" w:styleId="04D646AC3C294DBCB3ADC285D0EA559C">
    <w:name w:val="04D646AC3C294DBCB3ADC285D0EA559C"/>
    <w:rsid w:val="004B42B4"/>
  </w:style>
  <w:style w:type="paragraph" w:customStyle="1" w:styleId="13104D2B67CE4D48878442631E8DF5DE">
    <w:name w:val="13104D2B67CE4D48878442631E8DF5DE"/>
    <w:rsid w:val="00D9169B"/>
  </w:style>
  <w:style w:type="paragraph" w:customStyle="1" w:styleId="4E1A4E6E3EE9483F99D31AC896BCB2CB">
    <w:name w:val="4E1A4E6E3EE9483F99D31AC896BCB2CB"/>
    <w:rsid w:val="00D9169B"/>
  </w:style>
  <w:style w:type="paragraph" w:customStyle="1" w:styleId="F7EABE764AB84F13A9FEB3E2EAA15807">
    <w:name w:val="F7EABE764AB84F13A9FEB3E2EAA15807"/>
    <w:rsid w:val="00D9169B"/>
  </w:style>
  <w:style w:type="paragraph" w:customStyle="1" w:styleId="E622E5A3405C40BBB2CE5728939195B8">
    <w:name w:val="E622E5A3405C40BBB2CE5728939195B8"/>
    <w:rsid w:val="00D9169B"/>
  </w:style>
  <w:style w:type="paragraph" w:customStyle="1" w:styleId="951603C52FE74CCF8DDED5A7F9B402A2">
    <w:name w:val="951603C52FE74CCF8DDED5A7F9B402A2"/>
    <w:rsid w:val="00D9169B"/>
  </w:style>
  <w:style w:type="paragraph" w:customStyle="1" w:styleId="F6EEEBE46EC14194BFE4BCCA5B3F4FA9">
    <w:name w:val="F6EEEBE46EC14194BFE4BCCA5B3F4FA9"/>
    <w:rsid w:val="00D9169B"/>
  </w:style>
  <w:style w:type="paragraph" w:customStyle="1" w:styleId="337EA07D989547DAAD531B9CB3715E65">
    <w:name w:val="337EA07D989547DAAD531B9CB3715E65"/>
    <w:rsid w:val="00D916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5431C3B-1C29-4CFE-8693-96D0EE2863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TS102918880</Template>
  <TotalTime>4</TotalTime>
  <Pages>1</Pages>
  <Words>139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Nathália Barnet Garcia</dc:creator>
  <cp:lastModifiedBy>Nathalia</cp:lastModifiedBy>
  <cp:revision>2</cp:revision>
  <dcterms:created xsi:type="dcterms:W3CDTF">2015-04-27T18:12:00Z</dcterms:created>
  <dcterms:modified xsi:type="dcterms:W3CDTF">2015-04-27T18:12:00Z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TC029188809991</vt:lpwstr>
  </property>
</Properties>
</file>