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8" w:type="dxa"/>
        <w:tblLayout w:type="fixed"/>
        <w:tblLook w:val="0000" w:firstRow="0" w:lastRow="0" w:firstColumn="0" w:lastColumn="0" w:noHBand="0" w:noVBand="0"/>
      </w:tblPr>
      <w:tblGrid>
        <w:gridCol w:w="4608"/>
        <w:gridCol w:w="4900"/>
      </w:tblGrid>
      <w:tr w:rsidR="00E02709">
        <w:tc>
          <w:tcPr>
            <w:tcW w:w="4608" w:type="dxa"/>
          </w:tcPr>
          <w:p w:rsidR="002E52B9" w:rsidRPr="002E52B9" w:rsidRDefault="002E52B9" w:rsidP="00863246"/>
        </w:tc>
        <w:tc>
          <w:tcPr>
            <w:tcW w:w="4900" w:type="dxa"/>
          </w:tcPr>
          <w:p w:rsidR="00E02709" w:rsidRDefault="00E02709" w:rsidP="00863246">
            <w:pPr>
              <w:pStyle w:val="JobTitle"/>
            </w:pPr>
          </w:p>
          <w:p w:rsidR="002E52B9" w:rsidRDefault="002E52B9" w:rsidP="00863246">
            <w:pPr>
              <w:pStyle w:val="Achievement"/>
              <w:jc w:val="left"/>
            </w:pPr>
          </w:p>
          <w:p w:rsidR="002E52B9" w:rsidRPr="002E52B9" w:rsidRDefault="002E52B9" w:rsidP="00863246">
            <w:pPr>
              <w:pStyle w:val="Achievement"/>
              <w:jc w:val="left"/>
            </w:pPr>
          </w:p>
        </w:tc>
      </w:tr>
    </w:tbl>
    <w:p w:rsidR="00E02709" w:rsidRDefault="002E52B9" w:rsidP="00863246">
      <w:pPr>
        <w:pStyle w:val="Nome"/>
        <w:rPr>
          <w:sz w:val="44"/>
          <w:szCs w:val="44"/>
        </w:rPr>
      </w:pPr>
      <w:r w:rsidRPr="00F76733">
        <w:rPr>
          <w:sz w:val="44"/>
          <w:szCs w:val="44"/>
        </w:rPr>
        <w:t>LUCIANE ROCHA BRKANITCH</w:t>
      </w:r>
    </w:p>
    <w:p w:rsidR="00181DD3" w:rsidRPr="00E75622" w:rsidRDefault="00181DD3" w:rsidP="00863246">
      <w:pPr>
        <w:pStyle w:val="Subttulodaseo"/>
      </w:pPr>
      <w:r w:rsidRPr="00E75622">
        <w:t xml:space="preserve">Rua Capitão Eleutério, 169 apto </w:t>
      </w:r>
      <w:proofErr w:type="gramStart"/>
      <w:r w:rsidRPr="00E75622">
        <w:t>703</w:t>
      </w:r>
      <w:proofErr w:type="gramEnd"/>
    </w:p>
    <w:p w:rsidR="00181DD3" w:rsidRPr="00E75622" w:rsidRDefault="00181DD3" w:rsidP="00863246">
      <w:pPr>
        <w:pStyle w:val="Subttulodaseo"/>
      </w:pPr>
      <w:r w:rsidRPr="00E75622">
        <w:t>Centro – P</w:t>
      </w:r>
      <w:r w:rsidR="002F0EB1">
        <w:t>asso Fundo</w:t>
      </w:r>
      <w:r w:rsidRPr="00E75622">
        <w:t xml:space="preserve"> – RS</w:t>
      </w:r>
    </w:p>
    <w:p w:rsidR="00181DD3" w:rsidRPr="00E75622" w:rsidRDefault="00181DD3" w:rsidP="00863246">
      <w:pPr>
        <w:ind w:left="1134"/>
        <w:rPr>
          <w:rFonts w:ascii="Times New Roman" w:hAnsi="Times New Roman"/>
          <w:b/>
        </w:rPr>
      </w:pPr>
    </w:p>
    <w:p w:rsidR="00181DD3" w:rsidRPr="002F0EB1" w:rsidRDefault="00181DD3" w:rsidP="00863246">
      <w:pPr>
        <w:rPr>
          <w:rFonts w:ascii="Arial Black" w:hAnsi="Arial Black" w:cs="Arial"/>
        </w:rPr>
      </w:pPr>
      <w:r w:rsidRPr="002F0EB1">
        <w:rPr>
          <w:rFonts w:ascii="Arial Black" w:hAnsi="Arial Black" w:cs="Arial"/>
          <w:b/>
        </w:rPr>
        <w:t>F</w:t>
      </w:r>
      <w:r w:rsidR="002F0EB1">
        <w:rPr>
          <w:rFonts w:ascii="Arial Black" w:hAnsi="Arial Black" w:cs="Arial"/>
          <w:b/>
        </w:rPr>
        <w:t>one</w:t>
      </w:r>
      <w:r w:rsidRPr="002F0EB1">
        <w:rPr>
          <w:rFonts w:ascii="Arial Black" w:hAnsi="Arial Black" w:cs="Arial"/>
          <w:b/>
        </w:rPr>
        <w:t>: (54) 3045</w:t>
      </w:r>
      <w:r w:rsidR="003116A4" w:rsidRPr="002F0EB1">
        <w:rPr>
          <w:rFonts w:ascii="Arial Black" w:hAnsi="Arial Black" w:cs="Arial"/>
          <w:b/>
        </w:rPr>
        <w:t>-</w:t>
      </w:r>
      <w:r w:rsidRPr="002F0EB1">
        <w:rPr>
          <w:rFonts w:ascii="Arial Black" w:hAnsi="Arial Black" w:cs="Arial"/>
          <w:b/>
        </w:rPr>
        <w:t xml:space="preserve">1261 </w:t>
      </w:r>
      <w:r w:rsidR="002F0EB1">
        <w:rPr>
          <w:rFonts w:ascii="Arial Black" w:hAnsi="Arial Black" w:cs="Arial"/>
          <w:b/>
        </w:rPr>
        <w:t>ou</w:t>
      </w:r>
      <w:r w:rsidRPr="002F0EB1">
        <w:rPr>
          <w:rFonts w:ascii="Arial Black" w:hAnsi="Arial Black" w:cs="Arial"/>
          <w:b/>
        </w:rPr>
        <w:t xml:space="preserve"> (54) 9989</w:t>
      </w:r>
      <w:r w:rsidR="003116A4" w:rsidRPr="002F0EB1">
        <w:rPr>
          <w:rFonts w:ascii="Arial Black" w:hAnsi="Arial Black" w:cs="Arial"/>
          <w:b/>
        </w:rPr>
        <w:t>-</w:t>
      </w:r>
      <w:r w:rsidRPr="002F0EB1">
        <w:rPr>
          <w:rFonts w:ascii="Arial Black" w:hAnsi="Arial Black" w:cs="Arial"/>
          <w:b/>
        </w:rPr>
        <w:t>9075</w:t>
      </w:r>
    </w:p>
    <w:tbl>
      <w:tblPr>
        <w:tblW w:w="9462" w:type="dxa"/>
        <w:tblLook w:val="0000" w:firstRow="0" w:lastRow="0" w:firstColumn="0" w:lastColumn="0" w:noHBand="0" w:noVBand="0"/>
      </w:tblPr>
      <w:tblGrid>
        <w:gridCol w:w="124"/>
        <w:gridCol w:w="734"/>
        <w:gridCol w:w="810"/>
        <w:gridCol w:w="7140"/>
        <w:gridCol w:w="514"/>
        <w:gridCol w:w="140"/>
      </w:tblGrid>
      <w:tr w:rsidR="00E02709" w:rsidTr="00863246">
        <w:trPr>
          <w:gridAfter w:val="1"/>
          <w:wAfter w:w="140" w:type="dxa"/>
        </w:trPr>
        <w:tc>
          <w:tcPr>
            <w:tcW w:w="1668" w:type="dxa"/>
            <w:gridSpan w:val="3"/>
          </w:tcPr>
          <w:p w:rsidR="00D60172" w:rsidRDefault="00D60172" w:rsidP="00863246">
            <w:pPr>
              <w:pStyle w:val="Ttulodaseo"/>
            </w:pPr>
          </w:p>
          <w:p w:rsidR="00E02709" w:rsidRDefault="00D60172" w:rsidP="00863246">
            <w:pPr>
              <w:pStyle w:val="Ttulodaseo"/>
            </w:pPr>
            <w:r>
              <w:t>Competências</w:t>
            </w:r>
          </w:p>
          <w:p w:rsidR="00D60172" w:rsidRDefault="00D60172" w:rsidP="00863246"/>
          <w:p w:rsidR="00D60172" w:rsidRDefault="00D60172" w:rsidP="00863246"/>
          <w:p w:rsidR="00D60172" w:rsidRPr="00D60172" w:rsidRDefault="00D60172" w:rsidP="00863246"/>
        </w:tc>
        <w:tc>
          <w:tcPr>
            <w:tcW w:w="7654" w:type="dxa"/>
            <w:gridSpan w:val="2"/>
          </w:tcPr>
          <w:p w:rsidR="00010004" w:rsidRDefault="00010004" w:rsidP="00863246">
            <w:pPr>
              <w:pStyle w:val="Corpodetexto"/>
              <w:jc w:val="left"/>
            </w:pPr>
          </w:p>
          <w:p w:rsidR="00D60172" w:rsidRDefault="00D60172" w:rsidP="00863246">
            <w:pPr>
              <w:pStyle w:val="Corpodetexto"/>
              <w:jc w:val="left"/>
            </w:pPr>
          </w:p>
          <w:p w:rsidR="00D60172" w:rsidRPr="003B3516" w:rsidRDefault="00D60172" w:rsidP="005E10F6">
            <w:pPr>
              <w:pStyle w:val="Corpodetexto"/>
              <w:ind w:left="317"/>
              <w:jc w:val="left"/>
              <w:rPr>
                <w:sz w:val="22"/>
                <w:szCs w:val="22"/>
              </w:rPr>
            </w:pPr>
            <w:r w:rsidRPr="003B3516">
              <w:rPr>
                <w:sz w:val="22"/>
                <w:szCs w:val="22"/>
              </w:rPr>
              <w:t>Gestora/Coordenadora de TI</w:t>
            </w:r>
          </w:p>
          <w:p w:rsidR="00D60172" w:rsidRPr="003B3516" w:rsidRDefault="00D60172" w:rsidP="005E10F6">
            <w:pPr>
              <w:pStyle w:val="Corpodetexto"/>
              <w:ind w:left="317"/>
              <w:jc w:val="left"/>
              <w:rPr>
                <w:sz w:val="22"/>
                <w:szCs w:val="22"/>
              </w:rPr>
            </w:pPr>
            <w:r w:rsidRPr="003B3516">
              <w:rPr>
                <w:sz w:val="22"/>
                <w:szCs w:val="22"/>
              </w:rPr>
              <w:t>Gerente de Projetos</w:t>
            </w:r>
          </w:p>
          <w:p w:rsidR="00D60172" w:rsidRPr="003B3516" w:rsidRDefault="00D60172" w:rsidP="005E10F6">
            <w:pPr>
              <w:pStyle w:val="Corpodetexto"/>
              <w:ind w:left="317"/>
              <w:jc w:val="left"/>
              <w:rPr>
                <w:sz w:val="22"/>
                <w:szCs w:val="22"/>
              </w:rPr>
            </w:pPr>
            <w:r w:rsidRPr="003B3516">
              <w:rPr>
                <w:sz w:val="22"/>
                <w:szCs w:val="22"/>
              </w:rPr>
              <w:t>Analista de Negócios</w:t>
            </w:r>
          </w:p>
          <w:p w:rsidR="00D60172" w:rsidRPr="003B3516" w:rsidRDefault="00D60172" w:rsidP="005E10F6">
            <w:pPr>
              <w:pStyle w:val="Corpodetexto"/>
              <w:ind w:left="317"/>
              <w:jc w:val="left"/>
              <w:rPr>
                <w:sz w:val="22"/>
                <w:szCs w:val="22"/>
              </w:rPr>
            </w:pPr>
            <w:r w:rsidRPr="003B3516">
              <w:rPr>
                <w:sz w:val="22"/>
                <w:szCs w:val="22"/>
              </w:rPr>
              <w:t>Analista de Suporte Sênior</w:t>
            </w:r>
          </w:p>
          <w:p w:rsidR="00D60172" w:rsidRPr="003E0DB2" w:rsidRDefault="00D60172" w:rsidP="00863246">
            <w:pPr>
              <w:pStyle w:val="Corpodetexto"/>
              <w:jc w:val="left"/>
            </w:pPr>
          </w:p>
        </w:tc>
      </w:tr>
      <w:tr w:rsidR="00E02709" w:rsidTr="00863246">
        <w:trPr>
          <w:gridAfter w:val="1"/>
          <w:wAfter w:w="140" w:type="dxa"/>
        </w:trPr>
        <w:tc>
          <w:tcPr>
            <w:tcW w:w="1668" w:type="dxa"/>
            <w:gridSpan w:val="3"/>
          </w:tcPr>
          <w:p w:rsidR="00E02709" w:rsidRDefault="00E02709" w:rsidP="00863246">
            <w:pPr>
              <w:pStyle w:val="Ttulodaseo"/>
              <w:jc w:val="both"/>
            </w:pPr>
            <w:r>
              <w:t>Experiência</w:t>
            </w:r>
            <w:proofErr w:type="gramStart"/>
            <w:r w:rsidR="003116A4">
              <w:t xml:space="preserve"> </w:t>
            </w:r>
            <w:r w:rsidR="00181DD3">
              <w:t xml:space="preserve"> </w:t>
            </w:r>
          </w:p>
        </w:tc>
        <w:tc>
          <w:tcPr>
            <w:tcW w:w="7654" w:type="dxa"/>
            <w:gridSpan w:val="2"/>
          </w:tcPr>
          <w:p w:rsidR="003116A4" w:rsidRDefault="003116A4" w:rsidP="00863246">
            <w:pPr>
              <w:pStyle w:val="Realizaes"/>
              <w:numPr>
                <w:ilvl w:val="0"/>
                <w:numId w:val="0"/>
              </w:numPr>
              <w:ind w:left="245"/>
              <w:rPr>
                <w:b/>
              </w:rPr>
            </w:pPr>
            <w:proofErr w:type="gramEnd"/>
          </w:p>
          <w:p w:rsidR="003116A4" w:rsidRPr="008B135A" w:rsidRDefault="003116A4" w:rsidP="00863246">
            <w:pPr>
              <w:pStyle w:val="Realizaes"/>
              <w:jc w:val="left"/>
            </w:pPr>
            <w:r w:rsidRPr="008B135A">
              <w:rPr>
                <w:rFonts w:cs="Arial"/>
                <w:b/>
              </w:rPr>
              <w:t>2009</w:t>
            </w:r>
            <w:r w:rsidR="00863246">
              <w:rPr>
                <w:rFonts w:cs="Arial"/>
                <w:b/>
              </w:rPr>
              <w:t xml:space="preserve"> </w:t>
            </w:r>
            <w:r w:rsidR="00E63A76">
              <w:rPr>
                <w:rFonts w:cs="Arial"/>
                <w:b/>
              </w:rPr>
              <w:t>–</w:t>
            </w:r>
            <w:r>
              <w:rPr>
                <w:rFonts w:cs="Arial"/>
                <w:b/>
              </w:rPr>
              <w:t xml:space="preserve"> 2014</w:t>
            </w:r>
            <w:r w:rsidR="00E63A76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br/>
            </w:r>
          </w:p>
          <w:p w:rsidR="00C2166C" w:rsidRDefault="003116A4" w:rsidP="00E63A76">
            <w:pPr>
              <w:pStyle w:val="Corpodetexto"/>
              <w:ind w:left="245"/>
              <w:rPr>
                <w:rFonts w:cs="Arial"/>
                <w:color w:val="000000"/>
              </w:rPr>
            </w:pPr>
            <w:r w:rsidRPr="007640E1">
              <w:rPr>
                <w:rFonts w:cs="Arial"/>
                <w:b/>
              </w:rPr>
              <w:t>Coordenadora de TI da Unimed Planalto Médio – RS</w:t>
            </w:r>
            <w:r w:rsidRPr="007640E1">
              <w:rPr>
                <w:rFonts w:cs="Arial"/>
                <w:b/>
                <w:color w:val="000000"/>
              </w:rPr>
              <w:t xml:space="preserve"> </w:t>
            </w:r>
            <w:r w:rsidRPr="007640E1">
              <w:rPr>
                <w:rFonts w:cs="Arial"/>
                <w:b/>
                <w:color w:val="000000"/>
              </w:rPr>
              <w:br/>
            </w:r>
            <w:r>
              <w:rPr>
                <w:rFonts w:cs="Arial"/>
                <w:color w:val="000000"/>
              </w:rPr>
              <w:br/>
              <w:t xml:space="preserve">Atuando diretamente nos processos operacionais e estratégicos pertinentes </w:t>
            </w:r>
            <w:r w:rsidR="00E75622">
              <w:rPr>
                <w:rFonts w:cs="Arial"/>
                <w:color w:val="000000"/>
              </w:rPr>
              <w:t>a</w:t>
            </w:r>
            <w:r w:rsidR="00863246">
              <w:rPr>
                <w:rFonts w:cs="Arial"/>
                <w:color w:val="000000"/>
              </w:rPr>
              <w:t xml:space="preserve"> função,</w:t>
            </w:r>
            <w:proofErr w:type="gramStart"/>
            <w:r w:rsidR="00863246">
              <w:rPr>
                <w:rFonts w:cs="Arial"/>
                <w:color w:val="000000"/>
              </w:rPr>
              <w:t xml:space="preserve">  </w:t>
            </w:r>
            <w:proofErr w:type="gramEnd"/>
            <w:r>
              <w:rPr>
                <w:rFonts w:cs="Arial"/>
                <w:color w:val="000000"/>
              </w:rPr>
              <w:t xml:space="preserve">fui responsável por manter todos os serviços </w:t>
            </w:r>
            <w:r w:rsidR="007640E1">
              <w:rPr>
                <w:rFonts w:cs="Arial"/>
                <w:color w:val="000000"/>
              </w:rPr>
              <w:t xml:space="preserve">em </w:t>
            </w:r>
            <w:r>
              <w:rPr>
                <w:rFonts w:cs="Arial"/>
                <w:color w:val="000000"/>
              </w:rPr>
              <w:t>conform</w:t>
            </w:r>
            <w:r w:rsidR="007640E1">
              <w:rPr>
                <w:rFonts w:cs="Arial"/>
                <w:color w:val="000000"/>
              </w:rPr>
              <w:t>idade com o</w:t>
            </w:r>
            <w:r w:rsidR="00E75622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alto nível demandado pela área, proporcionando segurança e disponibilidade da informação pa</w:t>
            </w:r>
            <w:r w:rsidR="007640E1">
              <w:rPr>
                <w:rFonts w:cs="Arial"/>
                <w:color w:val="000000"/>
              </w:rPr>
              <w:t xml:space="preserve">ra </w:t>
            </w:r>
            <w:r>
              <w:rPr>
                <w:rFonts w:cs="Arial"/>
                <w:color w:val="000000"/>
              </w:rPr>
              <w:t>beneficiário</w:t>
            </w:r>
            <w:r w:rsidR="00732412">
              <w:rPr>
                <w:rFonts w:cs="Arial"/>
                <w:color w:val="000000"/>
              </w:rPr>
              <w:t xml:space="preserve">s, prestadores e colaboradores. </w:t>
            </w:r>
            <w:r w:rsidR="00732412">
              <w:rPr>
                <w:rFonts w:cs="Arial"/>
                <w:color w:val="000000"/>
              </w:rPr>
              <w:br/>
            </w:r>
            <w:r w:rsidR="00732412">
              <w:rPr>
                <w:rFonts w:cs="Arial"/>
                <w:color w:val="000000"/>
              </w:rPr>
              <w:br/>
              <w:t>Fui responsáv</w:t>
            </w:r>
            <w:r w:rsidR="00C2166C">
              <w:rPr>
                <w:rFonts w:cs="Arial"/>
                <w:color w:val="000000"/>
              </w:rPr>
              <w:t>el por projetos complexos como:</w:t>
            </w:r>
          </w:p>
          <w:p w:rsidR="00B524DF" w:rsidRDefault="008362E8" w:rsidP="00E63A76">
            <w:pPr>
              <w:pStyle w:val="Corpodetexto"/>
              <w:ind w:left="245"/>
              <w:rPr>
                <w:rFonts w:cs="Arial"/>
                <w:color w:val="000000"/>
              </w:rPr>
            </w:pPr>
            <w:r>
              <w:rPr>
                <w:rFonts w:cs="Arial"/>
                <w:b/>
              </w:rPr>
              <w:t>- Implantação da metodologia ágil SCRUM no setor de TI.</w:t>
            </w:r>
            <w:bookmarkStart w:id="0" w:name="_GoBack"/>
            <w:bookmarkEnd w:id="0"/>
          </w:p>
          <w:p w:rsidR="00C2166C" w:rsidRDefault="00C2166C" w:rsidP="00E63A76">
            <w:pPr>
              <w:pStyle w:val="Corpodetexto"/>
              <w:ind w:left="245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- </w:t>
            </w:r>
            <w:r w:rsidR="00EF05C1">
              <w:rPr>
                <w:rFonts w:cs="Arial"/>
                <w:color w:val="000000"/>
              </w:rPr>
              <w:t>“</w:t>
            </w:r>
            <w:r>
              <w:rPr>
                <w:rFonts w:cs="Arial"/>
                <w:color w:val="000000"/>
              </w:rPr>
              <w:t>M</w:t>
            </w:r>
            <w:r w:rsidR="00732412" w:rsidRPr="00732412">
              <w:rPr>
                <w:rFonts w:cs="Arial"/>
                <w:i/>
                <w:color w:val="000000"/>
              </w:rPr>
              <w:t>ove</w:t>
            </w:r>
            <w:r w:rsidR="00732412">
              <w:rPr>
                <w:rFonts w:cs="Arial"/>
                <w:color w:val="000000"/>
              </w:rPr>
              <w:t xml:space="preserve"> do </w:t>
            </w:r>
            <w:r w:rsidR="003116A4">
              <w:rPr>
                <w:rFonts w:cs="Arial"/>
                <w:color w:val="000000"/>
              </w:rPr>
              <w:t>datacenter</w:t>
            </w:r>
            <w:r w:rsidR="00EF05C1">
              <w:rPr>
                <w:rFonts w:cs="Arial"/>
                <w:color w:val="000000"/>
              </w:rPr>
              <w:t>”</w:t>
            </w:r>
            <w:r w:rsidR="00732412">
              <w:rPr>
                <w:rFonts w:cs="Arial"/>
                <w:color w:val="000000"/>
              </w:rPr>
              <w:t xml:space="preserve"> para as novas instalações da cooperativa</w:t>
            </w:r>
            <w:r w:rsidR="003116A4">
              <w:rPr>
                <w:rFonts w:cs="Arial"/>
                <w:color w:val="000000"/>
              </w:rPr>
              <w:t>, o qual foi planejado e executado seguindo a</w:t>
            </w:r>
            <w:r w:rsidR="001A1F4D">
              <w:rPr>
                <w:rFonts w:cs="Arial"/>
                <w:color w:val="000000"/>
              </w:rPr>
              <w:t xml:space="preserve">s boas práticas </w:t>
            </w:r>
            <w:r w:rsidR="003116A4">
              <w:rPr>
                <w:rFonts w:cs="Arial"/>
                <w:color w:val="000000"/>
              </w:rPr>
              <w:t>de gerenciamento de projetos.</w:t>
            </w:r>
          </w:p>
          <w:p w:rsidR="00C2166C" w:rsidRDefault="00C2166C" w:rsidP="00E63A76">
            <w:pPr>
              <w:pStyle w:val="Corpodetexto"/>
              <w:ind w:left="245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- Migração de status </w:t>
            </w:r>
            <w:proofErr w:type="gramStart"/>
            <w:r>
              <w:rPr>
                <w:rFonts w:cs="Arial"/>
                <w:color w:val="000000"/>
              </w:rPr>
              <w:t>off</w:t>
            </w:r>
            <w:proofErr w:type="gram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line</w:t>
            </w:r>
            <w:proofErr w:type="spellEnd"/>
            <w:r>
              <w:rPr>
                <w:rFonts w:cs="Arial"/>
                <w:color w:val="000000"/>
              </w:rPr>
              <w:t xml:space="preserve"> para intercâmbio </w:t>
            </w:r>
            <w:proofErr w:type="spellStart"/>
            <w:r>
              <w:rPr>
                <w:rFonts w:cs="Arial"/>
                <w:color w:val="000000"/>
              </w:rPr>
              <w:t>on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line</w:t>
            </w:r>
            <w:proofErr w:type="spellEnd"/>
            <w:r>
              <w:rPr>
                <w:rFonts w:cs="Arial"/>
                <w:color w:val="000000"/>
              </w:rPr>
              <w:t xml:space="preserve">, proporcionando à Unimed a </w:t>
            </w:r>
            <w:proofErr w:type="spellStart"/>
            <w:r w:rsidR="004D5C00">
              <w:rPr>
                <w:rFonts w:cs="Arial"/>
                <w:color w:val="000000"/>
              </w:rPr>
              <w:t>a</w:t>
            </w:r>
            <w:proofErr w:type="spellEnd"/>
            <w:r w:rsidR="004D5C00">
              <w:rPr>
                <w:rFonts w:cs="Arial"/>
                <w:color w:val="000000"/>
              </w:rPr>
              <w:t xml:space="preserve"> alteração da </w:t>
            </w:r>
            <w:r>
              <w:rPr>
                <w:rFonts w:cs="Arial"/>
                <w:color w:val="000000"/>
              </w:rPr>
              <w:t xml:space="preserve">classificação de H para C no ranking das </w:t>
            </w:r>
            <w:proofErr w:type="spellStart"/>
            <w:r>
              <w:rPr>
                <w:rFonts w:cs="Arial"/>
                <w:color w:val="000000"/>
              </w:rPr>
              <w:t>Unimeds</w:t>
            </w:r>
            <w:proofErr w:type="spellEnd"/>
            <w:r>
              <w:rPr>
                <w:rFonts w:cs="Arial"/>
                <w:color w:val="000000"/>
              </w:rPr>
              <w:t xml:space="preserve">. </w:t>
            </w:r>
            <w:proofErr w:type="gramStart"/>
            <w:r>
              <w:rPr>
                <w:rFonts w:cs="Arial"/>
                <w:color w:val="000000"/>
              </w:rPr>
              <w:t xml:space="preserve">( </w:t>
            </w:r>
            <w:proofErr w:type="gramEnd"/>
            <w:r>
              <w:rPr>
                <w:rFonts w:cs="Arial"/>
                <w:color w:val="000000"/>
              </w:rPr>
              <w:t>Devido ao porte da Unimed , esta classificação é considerada como excelência em intercâmbio eletrônico) e proporcionando atendimento com agilidade aos beneficiários.</w:t>
            </w:r>
            <w:r w:rsidR="004D5C00">
              <w:rPr>
                <w:rFonts w:cs="Arial"/>
                <w:color w:val="000000"/>
              </w:rPr>
              <w:t xml:space="preserve"> Foi a terceira Unimed a tornar-se on-line no Rio Grande do Sul.</w:t>
            </w:r>
          </w:p>
          <w:p w:rsidR="00C2166C" w:rsidRDefault="00C2166C" w:rsidP="00E63A76">
            <w:pPr>
              <w:pStyle w:val="Corpodetexto"/>
              <w:ind w:left="245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- </w:t>
            </w:r>
            <w:proofErr w:type="gramStart"/>
            <w:r>
              <w:rPr>
                <w:rFonts w:cs="Arial"/>
                <w:color w:val="000000"/>
              </w:rPr>
              <w:t>Implementação</w:t>
            </w:r>
            <w:proofErr w:type="gramEnd"/>
            <w:r>
              <w:rPr>
                <w:rFonts w:cs="Arial"/>
                <w:color w:val="000000"/>
              </w:rPr>
              <w:t xml:space="preserve"> da TISS na Unimed conforme exigência da ANS, atuando como suplente e após como coordenadora TISS, envolvendo treinamentos, comunicação, ajustes nos softwares e processos.</w:t>
            </w:r>
          </w:p>
          <w:p w:rsidR="00C2166C" w:rsidRDefault="00C2166C" w:rsidP="00863246">
            <w:pPr>
              <w:pStyle w:val="Corpodetexto"/>
              <w:rPr>
                <w:rFonts w:cs="Arial"/>
                <w:color w:val="000000"/>
              </w:rPr>
            </w:pPr>
          </w:p>
          <w:p w:rsidR="003116A4" w:rsidRPr="008B135A" w:rsidRDefault="003116A4" w:rsidP="004B1C55">
            <w:pPr>
              <w:pStyle w:val="Corpodetexto"/>
              <w:numPr>
                <w:ilvl w:val="0"/>
                <w:numId w:val="16"/>
              </w:numPr>
              <w:rPr>
                <w:b/>
              </w:rPr>
            </w:pPr>
            <w:r w:rsidRPr="008B135A">
              <w:rPr>
                <w:rFonts w:cs="Arial"/>
                <w:b/>
              </w:rPr>
              <w:t>2008-2009</w:t>
            </w:r>
            <w:r w:rsidR="00E63A76">
              <w:rPr>
                <w:rFonts w:cs="Arial"/>
                <w:b/>
              </w:rPr>
              <w:t>:</w:t>
            </w:r>
          </w:p>
          <w:p w:rsidR="003116A4" w:rsidRPr="00863246" w:rsidRDefault="003116A4" w:rsidP="00E63A76">
            <w:pPr>
              <w:pStyle w:val="Realizaes"/>
              <w:numPr>
                <w:ilvl w:val="0"/>
                <w:numId w:val="0"/>
              </w:numPr>
              <w:ind w:left="245" w:firstLine="33"/>
              <w:jc w:val="left"/>
              <w:rPr>
                <w:b/>
              </w:rPr>
            </w:pPr>
            <w:r w:rsidRPr="00863246">
              <w:rPr>
                <w:rFonts w:cs="Arial"/>
                <w:b/>
              </w:rPr>
              <w:t xml:space="preserve">Analista de suporte no Departamento de TI do Hospital da Cidade de Passo </w:t>
            </w:r>
            <w:r w:rsidRPr="00863246">
              <w:rPr>
                <w:rFonts w:cs="Arial"/>
                <w:b/>
              </w:rPr>
              <w:lastRenderedPageBreak/>
              <w:t>Fundo – RS</w:t>
            </w:r>
            <w:r w:rsidRPr="00863246">
              <w:rPr>
                <w:rFonts w:cs="Arial"/>
                <w:b/>
              </w:rPr>
              <w:br/>
            </w:r>
          </w:p>
          <w:p w:rsidR="003116A4" w:rsidRDefault="003116A4" w:rsidP="00863246">
            <w:pPr>
              <w:pStyle w:val="Realizaes"/>
              <w:tabs>
                <w:tab w:val="clear" w:pos="360"/>
              </w:tabs>
              <w:rPr>
                <w:b/>
              </w:rPr>
            </w:pPr>
            <w:r>
              <w:rPr>
                <w:b/>
              </w:rPr>
              <w:t xml:space="preserve">  </w:t>
            </w:r>
            <w:r w:rsidR="004B1C55">
              <w:rPr>
                <w:b/>
              </w:rPr>
              <w:t>2003-2008</w:t>
            </w:r>
            <w:r w:rsidR="00E63A76">
              <w:rPr>
                <w:b/>
              </w:rPr>
              <w:t>:</w:t>
            </w:r>
          </w:p>
          <w:p w:rsidR="003116A4" w:rsidRPr="00181DD3" w:rsidRDefault="003116A4" w:rsidP="00863246">
            <w:pPr>
              <w:pStyle w:val="Realizaes"/>
              <w:numPr>
                <w:ilvl w:val="0"/>
                <w:numId w:val="0"/>
              </w:numPr>
              <w:ind w:left="245"/>
            </w:pPr>
            <w:r w:rsidRPr="00181DD3">
              <w:t xml:space="preserve"> Analista de Suporte/Controladora de Qualidade de softwares ALTERDATA na empresa TENPO WEB – Passo Fundo - RS </w:t>
            </w:r>
            <w:r>
              <w:br/>
            </w:r>
          </w:p>
          <w:p w:rsidR="003116A4" w:rsidRPr="008B135A" w:rsidRDefault="003116A4" w:rsidP="00863246">
            <w:pPr>
              <w:pStyle w:val="Realizaes"/>
              <w:rPr>
                <w:b/>
              </w:rPr>
            </w:pPr>
            <w:r w:rsidRPr="008B135A">
              <w:rPr>
                <w:b/>
              </w:rPr>
              <w:t>2001-2003</w:t>
            </w:r>
            <w:r w:rsidR="00E63A76">
              <w:rPr>
                <w:b/>
              </w:rPr>
              <w:t>:</w:t>
            </w:r>
          </w:p>
          <w:p w:rsidR="003116A4" w:rsidRDefault="003116A4" w:rsidP="00863246">
            <w:pPr>
              <w:pStyle w:val="Realizaes"/>
              <w:numPr>
                <w:ilvl w:val="0"/>
                <w:numId w:val="0"/>
              </w:numPr>
              <w:ind w:left="245"/>
              <w:rPr>
                <w:rFonts w:cs="Arial"/>
              </w:rPr>
            </w:pPr>
            <w:r>
              <w:t>Analista de suporte na 6</w:t>
            </w:r>
            <w:r>
              <w:rPr>
                <w:rFonts w:cs="Arial"/>
              </w:rPr>
              <w:t>ª Coordenadoria Reg</w:t>
            </w:r>
            <w:r w:rsidR="00863246">
              <w:rPr>
                <w:rFonts w:cs="Arial"/>
              </w:rPr>
              <w:t>ional</w:t>
            </w:r>
            <w:r>
              <w:rPr>
                <w:rFonts w:cs="Arial"/>
              </w:rPr>
              <w:t xml:space="preserve"> de Saúde de Passo Fundo - RS </w:t>
            </w:r>
            <w:r>
              <w:rPr>
                <w:rFonts w:cs="Arial"/>
              </w:rPr>
              <w:br/>
            </w:r>
          </w:p>
          <w:p w:rsidR="008B135A" w:rsidRPr="003116A4" w:rsidRDefault="002E52B9" w:rsidP="00863246">
            <w:pPr>
              <w:pStyle w:val="Realizaes"/>
              <w:rPr>
                <w:b/>
              </w:rPr>
            </w:pPr>
            <w:r w:rsidRPr="003116A4">
              <w:rPr>
                <w:b/>
              </w:rPr>
              <w:t>1997-2000</w:t>
            </w:r>
            <w:r w:rsidR="00E63A76">
              <w:rPr>
                <w:b/>
              </w:rPr>
              <w:t>:</w:t>
            </w:r>
          </w:p>
          <w:p w:rsidR="00FD22B9" w:rsidRPr="00181DD3" w:rsidRDefault="003022AF" w:rsidP="00863246">
            <w:pPr>
              <w:pStyle w:val="Realizaes"/>
              <w:numPr>
                <w:ilvl w:val="0"/>
                <w:numId w:val="0"/>
              </w:numPr>
              <w:ind w:left="245"/>
              <w:rPr>
                <w:rFonts w:cs="Arial"/>
              </w:rPr>
            </w:pPr>
            <w:r>
              <w:t>Analista de suporte</w:t>
            </w:r>
            <w:r w:rsidR="002E52B9">
              <w:t xml:space="preserve"> na </w:t>
            </w:r>
            <w:r w:rsidR="00CC79B2">
              <w:t xml:space="preserve">empresa </w:t>
            </w:r>
            <w:proofErr w:type="spellStart"/>
            <w:r w:rsidR="00CC79B2">
              <w:t>Tenpo</w:t>
            </w:r>
            <w:proofErr w:type="spellEnd"/>
            <w:r w:rsidR="00CC79B2">
              <w:t xml:space="preserve"> Soluções em </w:t>
            </w:r>
            <w:r>
              <w:t>I</w:t>
            </w:r>
            <w:r w:rsidR="00CC79B2">
              <w:t>nformática</w:t>
            </w:r>
            <w:r w:rsidR="00A45B35">
              <w:t xml:space="preserve"> – Passo Fundo </w:t>
            </w:r>
            <w:r w:rsidR="00E75622">
              <w:t>–</w:t>
            </w:r>
            <w:r w:rsidR="00A45B35">
              <w:t xml:space="preserve"> RS</w:t>
            </w:r>
          </w:p>
        </w:tc>
      </w:tr>
      <w:tr w:rsidR="00E02709" w:rsidTr="00863246">
        <w:trPr>
          <w:gridAfter w:val="1"/>
          <w:wAfter w:w="140" w:type="dxa"/>
        </w:trPr>
        <w:tc>
          <w:tcPr>
            <w:tcW w:w="1668" w:type="dxa"/>
            <w:gridSpan w:val="3"/>
          </w:tcPr>
          <w:p w:rsidR="00E02709" w:rsidRDefault="00E02709" w:rsidP="00863246">
            <w:pPr>
              <w:jc w:val="both"/>
            </w:pPr>
          </w:p>
        </w:tc>
        <w:tc>
          <w:tcPr>
            <w:tcW w:w="7654" w:type="dxa"/>
            <w:gridSpan w:val="2"/>
          </w:tcPr>
          <w:p w:rsidR="00E02709" w:rsidRDefault="00E02709" w:rsidP="00863246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E75622" w:rsidTr="00863246">
        <w:trPr>
          <w:gridAfter w:val="1"/>
          <w:wAfter w:w="140" w:type="dxa"/>
        </w:trPr>
        <w:tc>
          <w:tcPr>
            <w:tcW w:w="1668" w:type="dxa"/>
            <w:gridSpan w:val="3"/>
          </w:tcPr>
          <w:p w:rsidR="00D60172" w:rsidRDefault="00D60172" w:rsidP="00863246">
            <w:pPr>
              <w:pStyle w:val="Ttulodaseo"/>
              <w:jc w:val="both"/>
            </w:pPr>
          </w:p>
          <w:p w:rsidR="00E75622" w:rsidRDefault="00E75622" w:rsidP="00863246">
            <w:pPr>
              <w:pStyle w:val="Ttulodaseo"/>
              <w:jc w:val="both"/>
            </w:pPr>
            <w:r>
              <w:t xml:space="preserve">Experiência Docente </w:t>
            </w:r>
          </w:p>
        </w:tc>
        <w:tc>
          <w:tcPr>
            <w:tcW w:w="7654" w:type="dxa"/>
            <w:gridSpan w:val="2"/>
          </w:tcPr>
          <w:p w:rsidR="00E75622" w:rsidRDefault="00E75622" w:rsidP="00863246">
            <w:pPr>
              <w:pStyle w:val="Realizaes"/>
              <w:numPr>
                <w:ilvl w:val="0"/>
                <w:numId w:val="0"/>
              </w:numPr>
              <w:ind w:left="245"/>
            </w:pPr>
          </w:p>
          <w:p w:rsidR="00D60172" w:rsidRDefault="00D60172" w:rsidP="00863246">
            <w:pPr>
              <w:pStyle w:val="Realizaes"/>
              <w:numPr>
                <w:ilvl w:val="0"/>
                <w:numId w:val="0"/>
              </w:numPr>
              <w:ind w:left="245"/>
            </w:pPr>
          </w:p>
          <w:p w:rsidR="00D60172" w:rsidRPr="003116A4" w:rsidRDefault="00D60172" w:rsidP="00863246">
            <w:pPr>
              <w:pStyle w:val="Realizaes"/>
              <w:numPr>
                <w:ilvl w:val="0"/>
                <w:numId w:val="0"/>
              </w:numPr>
              <w:ind w:left="245"/>
            </w:pPr>
          </w:p>
          <w:p w:rsidR="00E75622" w:rsidRPr="008B135A" w:rsidRDefault="00E75622" w:rsidP="00863246">
            <w:pPr>
              <w:pStyle w:val="Realizaes"/>
            </w:pPr>
            <w:r>
              <w:rPr>
                <w:rFonts w:cs="Arial"/>
                <w:b/>
              </w:rPr>
              <w:t xml:space="preserve">2013 </w:t>
            </w:r>
            <w:r w:rsidR="00E63A76">
              <w:rPr>
                <w:rFonts w:cs="Arial"/>
                <w:b/>
              </w:rPr>
              <w:t>–</w:t>
            </w:r>
            <w:r>
              <w:rPr>
                <w:rFonts w:cs="Arial"/>
                <w:b/>
              </w:rPr>
              <w:t xml:space="preserve"> 2014</w:t>
            </w:r>
            <w:r w:rsidR="00E63A76">
              <w:rPr>
                <w:rFonts w:cs="Arial"/>
                <w:b/>
              </w:rPr>
              <w:t>:</w:t>
            </w:r>
          </w:p>
          <w:p w:rsidR="00E75622" w:rsidRDefault="00E75622" w:rsidP="00863246">
            <w:pPr>
              <w:pStyle w:val="Realizaes"/>
              <w:numPr>
                <w:ilvl w:val="0"/>
                <w:numId w:val="0"/>
              </w:numPr>
              <w:ind w:left="245"/>
              <w:rPr>
                <w:rFonts w:cs="Arial"/>
              </w:rPr>
            </w:pPr>
            <w:r>
              <w:rPr>
                <w:rFonts w:cs="Arial"/>
              </w:rPr>
              <w:t>Professora da pós ADM pela FGV (Fundação Getúlio Vargas) no módulo de Tecnologia da Informação</w:t>
            </w:r>
          </w:p>
          <w:p w:rsidR="00E75622" w:rsidRDefault="00E75622" w:rsidP="00863246">
            <w:pPr>
              <w:pStyle w:val="Realizaes"/>
              <w:numPr>
                <w:ilvl w:val="0"/>
                <w:numId w:val="0"/>
              </w:numPr>
              <w:rPr>
                <w:rFonts w:cs="Arial"/>
              </w:rPr>
            </w:pPr>
          </w:p>
          <w:p w:rsidR="00E75622" w:rsidRPr="00181DD3" w:rsidRDefault="00E75622" w:rsidP="00863246">
            <w:pPr>
              <w:pStyle w:val="Realizaes"/>
              <w:numPr>
                <w:ilvl w:val="0"/>
                <w:numId w:val="0"/>
              </w:numPr>
              <w:ind w:left="245"/>
              <w:rPr>
                <w:rFonts w:cs="Arial"/>
              </w:rPr>
            </w:pPr>
          </w:p>
        </w:tc>
      </w:tr>
      <w:tr w:rsidR="007640E1" w:rsidRPr="007640E1" w:rsidTr="00863246">
        <w:tblPrEx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124" w:type="dxa"/>
          <w:wAfter w:w="654" w:type="dxa"/>
        </w:trPr>
        <w:tc>
          <w:tcPr>
            <w:tcW w:w="1544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7A63" w:rsidRPr="007640E1" w:rsidRDefault="00863246" w:rsidP="00863246">
            <w:pPr>
              <w:pStyle w:val="Ttulodaseo"/>
              <w:jc w:val="both"/>
            </w:pPr>
            <w:r>
              <w:t>Formação</w:t>
            </w:r>
          </w:p>
        </w:tc>
        <w:tc>
          <w:tcPr>
            <w:tcW w:w="714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75622" w:rsidRDefault="00E75622" w:rsidP="00863246">
            <w:pPr>
              <w:pStyle w:val="Realizaes"/>
              <w:numPr>
                <w:ilvl w:val="0"/>
                <w:numId w:val="0"/>
              </w:numPr>
              <w:ind w:left="245"/>
              <w:rPr>
                <w:rFonts w:cs="Arial"/>
                <w:b/>
              </w:rPr>
            </w:pPr>
          </w:p>
          <w:p w:rsidR="007640E1" w:rsidRPr="007640E1" w:rsidRDefault="007640E1" w:rsidP="00863246">
            <w:pPr>
              <w:pStyle w:val="Realizaes"/>
              <w:rPr>
                <w:rFonts w:cs="Arial"/>
                <w:b/>
              </w:rPr>
            </w:pPr>
            <w:r w:rsidRPr="007640E1">
              <w:rPr>
                <w:rFonts w:cs="Arial"/>
                <w:b/>
              </w:rPr>
              <w:t>2011–2013:</w:t>
            </w:r>
            <w:r w:rsidR="00E75622">
              <w:rPr>
                <w:rFonts w:cs="Arial"/>
                <w:b/>
              </w:rPr>
              <w:br/>
            </w:r>
          </w:p>
          <w:p w:rsidR="007640E1" w:rsidRPr="00863246" w:rsidRDefault="007640E1" w:rsidP="00E63A76">
            <w:pPr>
              <w:pStyle w:val="Realizaes"/>
              <w:numPr>
                <w:ilvl w:val="0"/>
                <w:numId w:val="0"/>
              </w:numPr>
              <w:ind w:left="245"/>
              <w:jc w:val="left"/>
              <w:rPr>
                <w:rFonts w:cs="Arial"/>
                <w:sz w:val="22"/>
                <w:szCs w:val="22"/>
              </w:rPr>
            </w:pPr>
            <w:r w:rsidRPr="00863246">
              <w:rPr>
                <w:rFonts w:cs="Arial"/>
                <w:sz w:val="22"/>
                <w:szCs w:val="22"/>
              </w:rPr>
              <w:t xml:space="preserve">MBA em Gerenciamento de Projetos </w:t>
            </w:r>
            <w:r w:rsidR="00863246" w:rsidRPr="00863246">
              <w:rPr>
                <w:rFonts w:cs="Arial"/>
                <w:sz w:val="22"/>
                <w:szCs w:val="22"/>
              </w:rPr>
              <w:t>/</w:t>
            </w:r>
            <w:r w:rsidRPr="00863246">
              <w:rPr>
                <w:rFonts w:cs="Arial"/>
                <w:sz w:val="22"/>
                <w:szCs w:val="22"/>
              </w:rPr>
              <w:t xml:space="preserve"> Fundação Getúlio </w:t>
            </w:r>
            <w:r w:rsidR="00863246" w:rsidRPr="00863246">
              <w:rPr>
                <w:rFonts w:cs="Arial"/>
                <w:sz w:val="22"/>
                <w:szCs w:val="22"/>
              </w:rPr>
              <w:t>V</w:t>
            </w:r>
            <w:r w:rsidRPr="00863246">
              <w:rPr>
                <w:rFonts w:cs="Arial"/>
                <w:sz w:val="22"/>
                <w:szCs w:val="22"/>
              </w:rPr>
              <w:t>argas</w:t>
            </w:r>
            <w:r w:rsidR="00863246">
              <w:rPr>
                <w:rFonts w:cs="Arial"/>
                <w:sz w:val="22"/>
                <w:szCs w:val="22"/>
              </w:rPr>
              <w:t>- MEB Passo Fundo - RS</w:t>
            </w:r>
            <w:r w:rsidRPr="00863246">
              <w:rPr>
                <w:rFonts w:cs="Arial"/>
                <w:sz w:val="22"/>
                <w:szCs w:val="22"/>
              </w:rPr>
              <w:br/>
            </w:r>
          </w:p>
          <w:p w:rsidR="007640E1" w:rsidRPr="007640E1" w:rsidRDefault="007640E1" w:rsidP="00863246">
            <w:pPr>
              <w:pStyle w:val="Realizaes"/>
              <w:rPr>
                <w:rFonts w:cs="Arial"/>
                <w:b/>
              </w:rPr>
            </w:pPr>
            <w:r w:rsidRPr="007640E1">
              <w:rPr>
                <w:rFonts w:cs="Arial"/>
                <w:b/>
              </w:rPr>
              <w:t>1989–1995:</w:t>
            </w:r>
            <w:r w:rsidR="00E75622">
              <w:rPr>
                <w:rFonts w:cs="Arial"/>
                <w:b/>
              </w:rPr>
              <w:br/>
            </w:r>
          </w:p>
          <w:p w:rsidR="007640E1" w:rsidRPr="003B3516" w:rsidRDefault="007640E1" w:rsidP="00863246">
            <w:pPr>
              <w:pStyle w:val="Realizaes"/>
              <w:numPr>
                <w:ilvl w:val="0"/>
                <w:numId w:val="0"/>
              </w:numPr>
              <w:ind w:left="245"/>
              <w:rPr>
                <w:rFonts w:cs="Arial"/>
                <w:sz w:val="22"/>
                <w:szCs w:val="22"/>
              </w:rPr>
            </w:pPr>
            <w:r w:rsidRPr="003B3516">
              <w:rPr>
                <w:rFonts w:cs="Arial"/>
                <w:sz w:val="22"/>
                <w:szCs w:val="22"/>
              </w:rPr>
              <w:t xml:space="preserve">Bacharelado em Ciência da Computação / Universidade de Passo </w:t>
            </w:r>
            <w:r w:rsidR="00863246">
              <w:rPr>
                <w:rFonts w:cs="Arial"/>
                <w:sz w:val="22"/>
                <w:szCs w:val="22"/>
              </w:rPr>
              <w:t>F</w:t>
            </w:r>
            <w:r w:rsidRPr="003B3516">
              <w:rPr>
                <w:rFonts w:cs="Arial"/>
                <w:sz w:val="22"/>
                <w:szCs w:val="22"/>
              </w:rPr>
              <w:t>undo - RS</w:t>
            </w:r>
          </w:p>
          <w:p w:rsidR="007640E1" w:rsidRPr="007640E1" w:rsidRDefault="007640E1" w:rsidP="00863246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cs="Arial"/>
                <w:b/>
              </w:rPr>
            </w:pPr>
          </w:p>
        </w:tc>
      </w:tr>
      <w:tr w:rsidR="00181DD3" w:rsidTr="00863246">
        <w:tc>
          <w:tcPr>
            <w:tcW w:w="858" w:type="dxa"/>
            <w:gridSpan w:val="2"/>
          </w:tcPr>
          <w:p w:rsidR="00181DD3" w:rsidRDefault="00181DD3" w:rsidP="00863246">
            <w:pPr>
              <w:pStyle w:val="Ttulodaseo"/>
              <w:jc w:val="both"/>
            </w:pPr>
          </w:p>
        </w:tc>
        <w:tc>
          <w:tcPr>
            <w:tcW w:w="8604" w:type="dxa"/>
            <w:gridSpan w:val="4"/>
          </w:tcPr>
          <w:p w:rsidR="00181DD3" w:rsidRPr="00181DD3" w:rsidRDefault="00181DD3" w:rsidP="00863246">
            <w:pPr>
              <w:pStyle w:val="Realizaes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181DD3" w:rsidTr="00863246">
        <w:tc>
          <w:tcPr>
            <w:tcW w:w="858" w:type="dxa"/>
            <w:gridSpan w:val="2"/>
          </w:tcPr>
          <w:p w:rsidR="00181DD3" w:rsidRDefault="00181DD3" w:rsidP="00863246">
            <w:pPr>
              <w:pStyle w:val="Ttulodaseo"/>
              <w:jc w:val="both"/>
            </w:pPr>
          </w:p>
        </w:tc>
        <w:tc>
          <w:tcPr>
            <w:tcW w:w="8604" w:type="dxa"/>
            <w:gridSpan w:val="4"/>
          </w:tcPr>
          <w:p w:rsidR="00181DD3" w:rsidRDefault="00181DD3" w:rsidP="00863246">
            <w:pPr>
              <w:pStyle w:val="Instituio"/>
              <w:jc w:val="both"/>
            </w:pPr>
          </w:p>
        </w:tc>
      </w:tr>
      <w:tr w:rsidR="00181DD3" w:rsidTr="00863246">
        <w:tc>
          <w:tcPr>
            <w:tcW w:w="858" w:type="dxa"/>
            <w:gridSpan w:val="2"/>
          </w:tcPr>
          <w:p w:rsidR="00181DD3" w:rsidRDefault="00181DD3" w:rsidP="00863246">
            <w:pPr>
              <w:pStyle w:val="Ttulodaseo"/>
              <w:jc w:val="both"/>
            </w:pPr>
          </w:p>
        </w:tc>
        <w:tc>
          <w:tcPr>
            <w:tcW w:w="8604" w:type="dxa"/>
            <w:gridSpan w:val="4"/>
          </w:tcPr>
          <w:p w:rsidR="00181DD3" w:rsidRPr="00E802F5" w:rsidRDefault="00181DD3" w:rsidP="00863246">
            <w:pPr>
              <w:pStyle w:val="Corpodetexto"/>
            </w:pPr>
          </w:p>
        </w:tc>
      </w:tr>
      <w:tr w:rsidR="00181DD3" w:rsidTr="00863246">
        <w:tc>
          <w:tcPr>
            <w:tcW w:w="858" w:type="dxa"/>
            <w:gridSpan w:val="2"/>
          </w:tcPr>
          <w:p w:rsidR="00181DD3" w:rsidRDefault="00181DD3" w:rsidP="00863246">
            <w:pPr>
              <w:pStyle w:val="Ttulodaseo"/>
              <w:jc w:val="both"/>
            </w:pPr>
          </w:p>
        </w:tc>
        <w:tc>
          <w:tcPr>
            <w:tcW w:w="8604" w:type="dxa"/>
            <w:gridSpan w:val="4"/>
          </w:tcPr>
          <w:p w:rsidR="00181DD3" w:rsidRPr="00844AD8" w:rsidRDefault="00181DD3" w:rsidP="00863246">
            <w:pPr>
              <w:pStyle w:val="Corpodetexto"/>
            </w:pPr>
          </w:p>
        </w:tc>
      </w:tr>
    </w:tbl>
    <w:p w:rsidR="00F76733" w:rsidRDefault="00F76733" w:rsidP="00863246">
      <w:pPr>
        <w:jc w:val="both"/>
      </w:pPr>
    </w:p>
    <w:sectPr w:rsidR="00F76733" w:rsidSect="00863246">
      <w:footerReference w:type="default" r:id="rId8"/>
      <w:headerReference w:type="first" r:id="rId9"/>
      <w:footerReference w:type="first" r:id="rId10"/>
      <w:pgSz w:w="11907" w:h="16839"/>
      <w:pgMar w:top="1304" w:right="1701" w:bottom="1247" w:left="124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37A" w:rsidRDefault="00B3137A">
      <w:r>
        <w:separator/>
      </w:r>
    </w:p>
  </w:endnote>
  <w:endnote w:type="continuationSeparator" w:id="0">
    <w:p w:rsidR="00B3137A" w:rsidRDefault="00B3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F6" w:rsidRDefault="005E10F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8362E8">
      <w:rPr>
        <w:noProof/>
      </w:rPr>
      <w:t>2</w:t>
    </w:r>
    <w:r>
      <w:fldChar w:fldCharType="end"/>
    </w:r>
  </w:p>
  <w:p w:rsidR="005E10F6" w:rsidRDefault="005E10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F6" w:rsidRDefault="005E10F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8362E8">
      <w:rPr>
        <w:noProof/>
      </w:rPr>
      <w:t>1</w:t>
    </w:r>
    <w:r>
      <w:fldChar w:fldCharType="end"/>
    </w:r>
  </w:p>
  <w:p w:rsidR="005E10F6" w:rsidRDefault="005E10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37A" w:rsidRDefault="00B3137A">
      <w:r>
        <w:separator/>
      </w:r>
    </w:p>
  </w:footnote>
  <w:footnote w:type="continuationSeparator" w:id="0">
    <w:p w:rsidR="00B3137A" w:rsidRDefault="00B31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44" w:rsidRDefault="00EA3A44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12340"/>
    <w:multiLevelType w:val="hybridMultilevel"/>
    <w:tmpl w:val="8858F984"/>
    <w:lvl w:ilvl="0" w:tplc="04160005">
      <w:start w:val="1"/>
      <w:numFmt w:val="bullet"/>
      <w:lvlText w:val=""/>
      <w:lvlJc w:val="left"/>
      <w:pPr>
        <w:ind w:left="39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1">
    <w:nsid w:val="34E1539C"/>
    <w:multiLevelType w:val="hybridMultilevel"/>
    <w:tmpl w:val="9278A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2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2B9"/>
    <w:rsid w:val="0000033E"/>
    <w:rsid w:val="00010004"/>
    <w:rsid w:val="0001400E"/>
    <w:rsid w:val="00015F7E"/>
    <w:rsid w:val="0003385A"/>
    <w:rsid w:val="00042438"/>
    <w:rsid w:val="00061C72"/>
    <w:rsid w:val="00082C32"/>
    <w:rsid w:val="00147252"/>
    <w:rsid w:val="001516EF"/>
    <w:rsid w:val="00167332"/>
    <w:rsid w:val="00181DD3"/>
    <w:rsid w:val="001A1F4D"/>
    <w:rsid w:val="001A6EC1"/>
    <w:rsid w:val="001B5598"/>
    <w:rsid w:val="001F16F1"/>
    <w:rsid w:val="00260FDE"/>
    <w:rsid w:val="0027646F"/>
    <w:rsid w:val="002811A7"/>
    <w:rsid w:val="002C54FF"/>
    <w:rsid w:val="002C71C5"/>
    <w:rsid w:val="002D6172"/>
    <w:rsid w:val="002E52B9"/>
    <w:rsid w:val="002F0EB1"/>
    <w:rsid w:val="003022AF"/>
    <w:rsid w:val="003116A4"/>
    <w:rsid w:val="00353E29"/>
    <w:rsid w:val="00384FFB"/>
    <w:rsid w:val="00395A1E"/>
    <w:rsid w:val="003A2AF6"/>
    <w:rsid w:val="003B3516"/>
    <w:rsid w:val="003C3A4B"/>
    <w:rsid w:val="003C3FD9"/>
    <w:rsid w:val="003E0DB2"/>
    <w:rsid w:val="004053FE"/>
    <w:rsid w:val="004056FD"/>
    <w:rsid w:val="004473FF"/>
    <w:rsid w:val="0046757F"/>
    <w:rsid w:val="004A21A3"/>
    <w:rsid w:val="004A440C"/>
    <w:rsid w:val="004B1C55"/>
    <w:rsid w:val="004D5C00"/>
    <w:rsid w:val="00511660"/>
    <w:rsid w:val="00511B47"/>
    <w:rsid w:val="005204D7"/>
    <w:rsid w:val="005236DB"/>
    <w:rsid w:val="005239C2"/>
    <w:rsid w:val="00546908"/>
    <w:rsid w:val="0059595B"/>
    <w:rsid w:val="005C26A4"/>
    <w:rsid w:val="005E10F6"/>
    <w:rsid w:val="0062185F"/>
    <w:rsid w:val="00677A63"/>
    <w:rsid w:val="00685475"/>
    <w:rsid w:val="006A7B14"/>
    <w:rsid w:val="00712401"/>
    <w:rsid w:val="00732412"/>
    <w:rsid w:val="0074317D"/>
    <w:rsid w:val="007640E1"/>
    <w:rsid w:val="007A4D20"/>
    <w:rsid w:val="007B6E8A"/>
    <w:rsid w:val="007F59C0"/>
    <w:rsid w:val="0080383C"/>
    <w:rsid w:val="008362E8"/>
    <w:rsid w:val="00844AD8"/>
    <w:rsid w:val="00863246"/>
    <w:rsid w:val="008653C1"/>
    <w:rsid w:val="008665EA"/>
    <w:rsid w:val="008A2E29"/>
    <w:rsid w:val="008A7E35"/>
    <w:rsid w:val="008B135A"/>
    <w:rsid w:val="00924632"/>
    <w:rsid w:val="0096660B"/>
    <w:rsid w:val="009B0097"/>
    <w:rsid w:val="009D5B72"/>
    <w:rsid w:val="00A44D28"/>
    <w:rsid w:val="00A45B35"/>
    <w:rsid w:val="00B3137A"/>
    <w:rsid w:val="00B524DF"/>
    <w:rsid w:val="00B81249"/>
    <w:rsid w:val="00BB5CC2"/>
    <w:rsid w:val="00C025E6"/>
    <w:rsid w:val="00C2166C"/>
    <w:rsid w:val="00C21A5B"/>
    <w:rsid w:val="00C660C6"/>
    <w:rsid w:val="00C70581"/>
    <w:rsid w:val="00CA3979"/>
    <w:rsid w:val="00CA549C"/>
    <w:rsid w:val="00CB17F0"/>
    <w:rsid w:val="00CC79B2"/>
    <w:rsid w:val="00D019AD"/>
    <w:rsid w:val="00D37E34"/>
    <w:rsid w:val="00D472E2"/>
    <w:rsid w:val="00D60172"/>
    <w:rsid w:val="00DF6108"/>
    <w:rsid w:val="00E00955"/>
    <w:rsid w:val="00E02709"/>
    <w:rsid w:val="00E141EC"/>
    <w:rsid w:val="00E63A76"/>
    <w:rsid w:val="00E64487"/>
    <w:rsid w:val="00E75622"/>
    <w:rsid w:val="00E802F5"/>
    <w:rsid w:val="00EA3A44"/>
    <w:rsid w:val="00EB5AAC"/>
    <w:rsid w:val="00EC7F90"/>
    <w:rsid w:val="00EE3ACC"/>
    <w:rsid w:val="00EF05C1"/>
    <w:rsid w:val="00EF7D82"/>
    <w:rsid w:val="00F1365A"/>
    <w:rsid w:val="00F33725"/>
    <w:rsid w:val="00F5600C"/>
    <w:rsid w:val="00F76733"/>
    <w:rsid w:val="00F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numPr>
        <w:numId w:val="1"/>
      </w:numPr>
      <w:spacing w:after="60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link w:val="RodapChar"/>
    <w:uiPriority w:val="99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5C26A4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863246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rPr>
      <w:i/>
      <w:iCs/>
      <w:lang w:val="pt-BR"/>
    </w:rPr>
  </w:style>
  <w:style w:type="character" w:styleId="CdigoHTML">
    <w:name w:val="HTML Code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rPr>
      <w:rFonts w:ascii="Courier New" w:hAnsi="Courier New"/>
      <w:lang w:val="pt-BR"/>
    </w:rPr>
  </w:style>
  <w:style w:type="character" w:styleId="Forte">
    <w:name w:val="Strong"/>
    <w:qFormat/>
    <w:rPr>
      <w:b/>
      <w:bCs/>
      <w:lang w:val="pt-BR"/>
    </w:rPr>
  </w:style>
  <w:style w:type="character" w:styleId="Hyperlink">
    <w:name w:val="Hyperlink"/>
    <w:rPr>
      <w:color w:val="0000FF"/>
      <w:u w:val="single"/>
      <w:lang w:val="pt-BR"/>
    </w:rPr>
  </w:style>
  <w:style w:type="character" w:styleId="HiperlinkVisitado">
    <w:name w:val="FollowedHyperlink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semiHidden/>
    <w:rPr>
      <w:sz w:val="16"/>
      <w:szCs w:val="16"/>
      <w:lang w:val="pt-BR"/>
    </w:rPr>
  </w:style>
  <w:style w:type="character" w:styleId="Refdenotadefim">
    <w:name w:val="endnote reference"/>
    <w:semiHidden/>
    <w:rPr>
      <w:vertAlign w:val="superscript"/>
      <w:lang w:val="pt-BR"/>
    </w:rPr>
  </w:style>
  <w:style w:type="character" w:styleId="Refdenotaderodap">
    <w:name w:val="footnote reference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rPr>
      <w:i/>
      <w:iCs/>
      <w:lang w:val="pt-BR"/>
    </w:rPr>
  </w:style>
  <w:style w:type="paragraph" w:styleId="Textodebalo">
    <w:name w:val="Balloon Text"/>
    <w:basedOn w:val="Normal"/>
    <w:semiHidden/>
    <w:rsid w:val="0027646F"/>
    <w:rPr>
      <w:rFonts w:ascii="Tahoma" w:hAnsi="Tahoma" w:cs="Tahoma"/>
      <w:sz w:val="16"/>
      <w:szCs w:val="16"/>
    </w:rPr>
  </w:style>
  <w:style w:type="paragraph" w:customStyle="1" w:styleId="Address1">
    <w:name w:val="Address 1"/>
    <w:basedOn w:val="Normal"/>
    <w:rsid w:val="00C21A5B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C21A5B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C21A5B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C21A5B"/>
  </w:style>
  <w:style w:type="paragraph" w:customStyle="1" w:styleId="Achievement">
    <w:name w:val="Achievement"/>
    <w:basedOn w:val="Normal"/>
    <w:rsid w:val="00C21A5B"/>
    <w:pPr>
      <w:tabs>
        <w:tab w:val="num" w:pos="360"/>
      </w:tabs>
      <w:spacing w:after="60" w:line="220" w:lineRule="atLeast"/>
      <w:ind w:left="245" w:right="245" w:hanging="245"/>
      <w:jc w:val="both"/>
    </w:pPr>
    <w:rPr>
      <w:spacing w:val="-5"/>
    </w:rPr>
  </w:style>
  <w:style w:type="paragraph" w:customStyle="1" w:styleId="Institution">
    <w:name w:val="Institution"/>
    <w:basedOn w:val="Normal"/>
    <w:next w:val="Achievement"/>
    <w:autoRedefine/>
    <w:rsid w:val="00C21A5B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C21A5B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paragraph" w:customStyle="1" w:styleId="Name">
    <w:name w:val="Name"/>
    <w:basedOn w:val="Normal"/>
    <w:next w:val="Normal"/>
    <w:rsid w:val="00C21A5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C21A5B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Normal"/>
    <w:rsid w:val="00C21A5B"/>
    <w:pPr>
      <w:spacing w:before="240" w:after="220" w:line="220" w:lineRule="atLeast"/>
    </w:pPr>
  </w:style>
  <w:style w:type="character" w:customStyle="1" w:styleId="RodapChar">
    <w:name w:val="Rodapé Char"/>
    <w:link w:val="Rodap"/>
    <w:uiPriority w:val="99"/>
    <w:rsid w:val="005E10F6"/>
    <w:rPr>
      <w:rFonts w:ascii="Arial" w:eastAsia="Batang" w:hAnsi="Arial"/>
      <w:b/>
      <w:sz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2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2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Professional%20Resum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0</TotalTime>
  <Pages>2</Pages>
  <Words>341</Words>
  <Characters>1846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profissional</vt:lpstr>
    </vt:vector>
  </TitlesOfParts>
  <LinksUpToDate>false</LinksUpToDate>
  <CharactersWithSpaces>2183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profissional</dc:title>
  <dc:creator/>
  <cp:lastModifiedBy/>
  <cp:revision>1</cp:revision>
  <dcterms:created xsi:type="dcterms:W3CDTF">2015-01-06T13:05:00Z</dcterms:created>
  <dcterms:modified xsi:type="dcterms:W3CDTF">2015-03-11T15:34:00Z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1046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