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9B" w:rsidRDefault="0071372C" w:rsidP="00C848B1">
      <w:pPr>
        <w:ind w:left="851"/>
        <w:jc w:val="center"/>
        <w:rPr>
          <w:rFonts w:ascii="Arial" w:hAnsi="Arial"/>
          <w:b/>
          <w:sz w:val="44"/>
          <w:szCs w:val="44"/>
        </w:rPr>
      </w:pPr>
      <w:r>
        <w:rPr>
          <w:rFonts w:ascii="Arial" w:hAnsi="Arial"/>
          <w:b/>
          <w:sz w:val="44"/>
          <w:szCs w:val="44"/>
        </w:rPr>
        <w:t>MÁRCIA TEIXEIRA RODRIGUEZ</w:t>
      </w:r>
    </w:p>
    <w:p w:rsidR="00580E9B" w:rsidRDefault="00580E9B">
      <w:pPr>
        <w:jc w:val="left"/>
        <w:rPr>
          <w:rFonts w:ascii="Arial" w:hAnsi="Arial"/>
          <w:sz w:val="20"/>
        </w:rPr>
      </w:pPr>
    </w:p>
    <w:p w:rsidR="00580E9B" w:rsidRDefault="00580E9B">
      <w:pPr>
        <w:jc w:val="left"/>
        <w:rPr>
          <w:rFonts w:ascii="Arial" w:hAnsi="Arial" w:cs="Arial"/>
          <w:sz w:val="20"/>
        </w:rPr>
      </w:pPr>
    </w:p>
    <w:p w:rsidR="00580E9B" w:rsidRDefault="00580E9B">
      <w:pPr>
        <w:jc w:val="left"/>
        <w:rPr>
          <w:rFonts w:ascii="Arial" w:hAnsi="Arial"/>
          <w:sz w:val="20"/>
        </w:rPr>
      </w:pPr>
    </w:p>
    <w:p w:rsidR="00580E9B" w:rsidRDefault="00580E9B">
      <w:pPr>
        <w:jc w:val="left"/>
        <w:rPr>
          <w:rFonts w:ascii="Arial" w:hAnsi="Arial"/>
          <w:sz w:val="20"/>
        </w:rPr>
      </w:pPr>
    </w:p>
    <w:p w:rsidR="00580E9B" w:rsidRDefault="00580E9B">
      <w:pPr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Endereço:</w:t>
      </w:r>
      <w:r w:rsidR="00C848B1">
        <w:rPr>
          <w:rFonts w:ascii="Arial" w:hAnsi="Arial"/>
          <w:sz w:val="20"/>
        </w:rPr>
        <w:t xml:space="preserve"> Av. Baltazar de Oliveira Garcia</w:t>
      </w:r>
      <w:r w:rsidR="0071372C">
        <w:rPr>
          <w:rFonts w:ascii="Arial" w:hAnsi="Arial"/>
          <w:sz w:val="20"/>
        </w:rPr>
        <w:t xml:space="preserve">, </w:t>
      </w:r>
      <w:r w:rsidR="00C848B1">
        <w:rPr>
          <w:rFonts w:ascii="Arial" w:hAnsi="Arial"/>
          <w:sz w:val="20"/>
        </w:rPr>
        <w:t>2396</w:t>
      </w:r>
      <w:r w:rsidR="0071372C">
        <w:rPr>
          <w:rFonts w:ascii="Arial" w:hAnsi="Arial"/>
          <w:sz w:val="20"/>
        </w:rPr>
        <w:t xml:space="preserve"> – aptº </w:t>
      </w:r>
      <w:r w:rsidR="00C848B1">
        <w:rPr>
          <w:rFonts w:ascii="Arial" w:hAnsi="Arial"/>
          <w:sz w:val="20"/>
        </w:rPr>
        <w:t>409 A</w:t>
      </w:r>
    </w:p>
    <w:p w:rsidR="00580E9B" w:rsidRDefault="00580E9B">
      <w:pPr>
        <w:jc w:val="left"/>
        <w:rPr>
          <w:rFonts w:ascii="Arial" w:hAnsi="Arial"/>
        </w:rPr>
      </w:pPr>
      <w:r>
        <w:rPr>
          <w:rFonts w:ascii="Arial" w:hAnsi="Arial"/>
          <w:b/>
        </w:rPr>
        <w:t>Bairro:</w:t>
      </w:r>
      <w:r w:rsidR="0071372C">
        <w:rPr>
          <w:rFonts w:ascii="Arial" w:hAnsi="Arial"/>
          <w:b/>
        </w:rPr>
        <w:t xml:space="preserve"> </w:t>
      </w:r>
      <w:r w:rsidR="00274A0C">
        <w:rPr>
          <w:rFonts w:ascii="Arial" w:hAnsi="Arial"/>
        </w:rPr>
        <w:t>Rubem Berta</w:t>
      </w:r>
      <w:r>
        <w:rPr>
          <w:rFonts w:ascii="Arial" w:hAnsi="Arial"/>
        </w:rPr>
        <w:t xml:space="preserve"> – Porto Alegre - RS</w:t>
      </w:r>
    </w:p>
    <w:p w:rsidR="00580E9B" w:rsidRDefault="00580E9B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Fone</w:t>
      </w:r>
      <w:r w:rsidR="0071372C">
        <w:rPr>
          <w:rFonts w:ascii="Arial" w:hAnsi="Arial" w:cs="Arial"/>
          <w:sz w:val="20"/>
        </w:rPr>
        <w:t xml:space="preserve">: </w:t>
      </w:r>
      <w:r w:rsidR="00C848B1">
        <w:rPr>
          <w:rFonts w:ascii="Arial" w:hAnsi="Arial" w:cs="Arial"/>
          <w:sz w:val="20"/>
        </w:rPr>
        <w:t>(51)</w:t>
      </w:r>
      <w:r w:rsidR="003D582E">
        <w:rPr>
          <w:rFonts w:ascii="Arial" w:hAnsi="Arial" w:cs="Arial"/>
          <w:sz w:val="20"/>
        </w:rPr>
        <w:t xml:space="preserve"> </w:t>
      </w:r>
      <w:r w:rsidR="0071372C">
        <w:rPr>
          <w:rFonts w:ascii="Arial" w:hAnsi="Arial" w:cs="Arial"/>
          <w:sz w:val="20"/>
        </w:rPr>
        <w:t>8408-5059</w:t>
      </w:r>
      <w:r w:rsidR="00C848B1">
        <w:rPr>
          <w:rFonts w:ascii="Arial" w:hAnsi="Arial" w:cs="Arial"/>
          <w:sz w:val="20"/>
        </w:rPr>
        <w:t>/93429831 – 33381545</w:t>
      </w:r>
    </w:p>
    <w:p w:rsidR="00580E9B" w:rsidRDefault="00580E9B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e-mail</w:t>
      </w:r>
      <w:r>
        <w:rPr>
          <w:rFonts w:ascii="Arial" w:hAnsi="Arial" w:cs="Arial"/>
          <w:sz w:val="20"/>
        </w:rPr>
        <w:t xml:space="preserve">: </w:t>
      </w:r>
      <w:r w:rsidR="00C848B1">
        <w:rPr>
          <w:rFonts w:ascii="Arial" w:hAnsi="Arial" w:cs="Arial"/>
          <w:sz w:val="20"/>
        </w:rPr>
        <w:t>marcia</w:t>
      </w:r>
      <w:r w:rsidR="002763EA">
        <w:rPr>
          <w:rFonts w:ascii="Arial" w:hAnsi="Arial" w:cs="Arial"/>
          <w:sz w:val="20"/>
        </w:rPr>
        <w:t>t</w:t>
      </w:r>
      <w:r w:rsidR="00C848B1">
        <w:rPr>
          <w:rFonts w:ascii="Arial" w:hAnsi="Arial" w:cs="Arial"/>
          <w:sz w:val="20"/>
        </w:rPr>
        <w:t>.rodriguez@gmail.com</w:t>
      </w:r>
    </w:p>
    <w:p w:rsidR="00580E9B" w:rsidRDefault="00580E9B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Data de Nacimento: </w:t>
      </w:r>
      <w:r w:rsidR="0071372C">
        <w:rPr>
          <w:rFonts w:ascii="Arial" w:hAnsi="Arial" w:cs="Arial"/>
          <w:sz w:val="20"/>
        </w:rPr>
        <w:t>06/09/1981</w:t>
      </w:r>
    </w:p>
    <w:p w:rsidR="003D582E" w:rsidRDefault="003D582E">
      <w:pPr>
        <w:jc w:val="left"/>
        <w:rPr>
          <w:rFonts w:ascii="Arial" w:hAnsi="Arial" w:cs="Arial"/>
          <w:sz w:val="20"/>
        </w:rPr>
      </w:pPr>
      <w:r w:rsidRPr="003D582E">
        <w:rPr>
          <w:rFonts w:ascii="Arial" w:hAnsi="Arial" w:cs="Arial"/>
          <w:b/>
          <w:sz w:val="20"/>
        </w:rPr>
        <w:t>Estado Civil:</w:t>
      </w:r>
      <w:r>
        <w:rPr>
          <w:rFonts w:ascii="Arial" w:hAnsi="Arial" w:cs="Arial"/>
          <w:b/>
          <w:sz w:val="20"/>
        </w:rPr>
        <w:t xml:space="preserve"> </w:t>
      </w:r>
      <w:r w:rsidRPr="003D582E">
        <w:rPr>
          <w:rFonts w:ascii="Arial" w:hAnsi="Arial" w:cs="Arial"/>
          <w:sz w:val="20"/>
        </w:rPr>
        <w:t>Solteira</w:t>
      </w:r>
    </w:p>
    <w:p w:rsidR="003D582E" w:rsidRPr="003D582E" w:rsidRDefault="003D582E">
      <w:pPr>
        <w:jc w:val="left"/>
        <w:rPr>
          <w:rFonts w:ascii="Arial" w:hAnsi="Arial" w:cs="Arial"/>
          <w:b/>
          <w:sz w:val="20"/>
        </w:rPr>
      </w:pPr>
      <w:r w:rsidRPr="003D582E">
        <w:rPr>
          <w:rFonts w:ascii="Arial" w:hAnsi="Arial" w:cs="Arial"/>
          <w:b/>
          <w:sz w:val="20"/>
        </w:rPr>
        <w:t>Habilita</w:t>
      </w:r>
      <w:r w:rsidRPr="003D582E">
        <w:rPr>
          <w:rFonts w:ascii="Arial" w:hAnsi="Arial"/>
          <w:b/>
          <w:sz w:val="20"/>
        </w:rPr>
        <w:t>ç</w:t>
      </w:r>
      <w:r w:rsidRPr="003D582E">
        <w:rPr>
          <w:rFonts w:ascii="Arial" w:hAnsi="Arial"/>
          <w:b/>
        </w:rPr>
        <w:t>ão</w:t>
      </w:r>
      <w:r w:rsidRPr="003D582E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b/>
          <w:sz w:val="20"/>
        </w:rPr>
        <w:t xml:space="preserve"> </w:t>
      </w:r>
      <w:r w:rsidRPr="003D582E">
        <w:rPr>
          <w:rFonts w:ascii="Arial" w:hAnsi="Arial" w:cs="Arial"/>
          <w:sz w:val="20"/>
        </w:rPr>
        <w:t>Categoria B</w:t>
      </w:r>
    </w:p>
    <w:p w:rsidR="00580E9B" w:rsidRDefault="00580E9B">
      <w:pPr>
        <w:pStyle w:val="Endereo2"/>
        <w:framePr w:w="0" w:hRule="auto" w:wrap="auto" w:vAnchor="margin" w:hAnchor="text" w:xAlign="left" w:yAlign="inline"/>
        <w:rPr>
          <w:rFonts w:ascii="Arial" w:hAnsi="Arial"/>
          <w:caps w:val="0"/>
          <w:sz w:val="20"/>
        </w:rPr>
      </w:pPr>
    </w:p>
    <w:p w:rsidR="00580E9B" w:rsidRDefault="00580E9B">
      <w:pPr>
        <w:pStyle w:val="Endereo2"/>
        <w:framePr w:w="0" w:hRule="auto" w:wrap="auto" w:vAnchor="margin" w:hAnchor="text" w:xAlign="left" w:yAlign="inline"/>
        <w:rPr>
          <w:rFonts w:ascii="Arial" w:hAnsi="Arial"/>
          <w:sz w:val="20"/>
        </w:rPr>
      </w:pPr>
    </w:p>
    <w:p w:rsidR="00771FB9" w:rsidRDefault="00771FB9" w:rsidP="00771FB9">
      <w:pPr>
        <w:pStyle w:val="Objetivo"/>
        <w:spacing w:line="24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w:pict>
          <v:line id="_x0000_s1029" style="position:absolute;left:0;text-align:left;z-index:251658240" from="-3.6pt,20.95pt" to="471.6pt,20.95pt" o:allowincell="f"/>
        </w:pict>
      </w:r>
      <w:r w:rsidR="00D9568B" w:rsidRPr="00D9568B">
        <w:rPr>
          <w:rFonts w:ascii="Arial" w:hAnsi="Arial" w:cs="Arial"/>
          <w:sz w:val="20"/>
        </w:rPr>
        <w:t xml:space="preserve"> </w:t>
      </w:r>
      <w:r w:rsidR="00D9568B" w:rsidRPr="00D9568B">
        <w:rPr>
          <w:rFonts w:ascii="Arial" w:hAnsi="Arial" w:cs="Arial"/>
          <w:b/>
          <w:sz w:val="20"/>
        </w:rPr>
        <w:t>EXPERIÊNCIA</w:t>
      </w:r>
      <w:r>
        <w:rPr>
          <w:rFonts w:ascii="Arial" w:hAnsi="Arial"/>
          <w:b/>
          <w:sz w:val="20"/>
        </w:rPr>
        <w:t xml:space="preserve"> PROFISSIONAL:</w:t>
      </w:r>
    </w:p>
    <w:p w:rsidR="00771FB9" w:rsidRDefault="00D9568B">
      <w:pPr>
        <w:pStyle w:val="Nomedaempresa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08.09.2008  a 17.10.2015 – PrintcorSul Ind. E Comercio de Tintas e Vernizes Gr</w:t>
      </w:r>
      <w:r w:rsidRPr="00771FB9">
        <w:rPr>
          <w:rFonts w:ascii="Arial" w:hAnsi="Arial"/>
          <w:b/>
          <w:sz w:val="20"/>
        </w:rPr>
        <w:t>á</w:t>
      </w:r>
      <w:r>
        <w:rPr>
          <w:rFonts w:ascii="Arial" w:hAnsi="Arial"/>
          <w:b/>
          <w:sz w:val="20"/>
        </w:rPr>
        <w:t>ficos Ltda.</w:t>
      </w:r>
    </w:p>
    <w:p w:rsidR="00D9568B" w:rsidRDefault="00D9568B" w:rsidP="00D9568B">
      <w:pPr>
        <w:pStyle w:val="Cargo"/>
      </w:pPr>
    </w:p>
    <w:p w:rsidR="00D9568B" w:rsidRDefault="00D9568B" w:rsidP="00D9568B">
      <w:pPr>
        <w:pStyle w:val="Realizaes"/>
        <w:numPr>
          <w:ilvl w:val="0"/>
          <w:numId w:val="0"/>
        </w:numPr>
        <w:ind w:left="240" w:hanging="24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Assist</w:t>
      </w:r>
      <w:r w:rsidRPr="00D9568B">
        <w:rPr>
          <w:rFonts w:ascii="Arial" w:hAnsi="Arial" w:cs="Arial"/>
          <w:b/>
          <w:i/>
          <w:sz w:val="20"/>
        </w:rPr>
        <w:t>ente</w:t>
      </w:r>
      <w:r>
        <w:rPr>
          <w:rFonts w:ascii="Arial" w:hAnsi="Arial" w:cs="Arial"/>
          <w:b/>
          <w:i/>
          <w:sz w:val="20"/>
        </w:rPr>
        <w:t xml:space="preserve"> t</w:t>
      </w:r>
      <w:r w:rsidRPr="00D9568B">
        <w:rPr>
          <w:rFonts w:ascii="Arial" w:hAnsi="Arial" w:cs="Arial"/>
          <w:b/>
          <w:i/>
          <w:sz w:val="20"/>
        </w:rPr>
        <w:t>é</w:t>
      </w:r>
      <w:r>
        <w:rPr>
          <w:rFonts w:ascii="Arial" w:hAnsi="Arial" w:cs="Arial"/>
          <w:b/>
          <w:i/>
          <w:sz w:val="20"/>
        </w:rPr>
        <w:t xml:space="preserve">cnica </w:t>
      </w:r>
    </w:p>
    <w:p w:rsidR="00D9568B" w:rsidRDefault="00D9568B" w:rsidP="00D9568B">
      <w:pPr>
        <w:pStyle w:val="Carg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Atividades Desenvolvidas:</w:t>
      </w:r>
    </w:p>
    <w:p w:rsidR="00D9568B" w:rsidRDefault="005D3878" w:rsidP="005D3878">
      <w:pPr>
        <w:pStyle w:val="Realizaes"/>
        <w:numPr>
          <w:ilvl w:val="0"/>
          <w:numId w:val="0"/>
        </w:numPr>
        <w:ind w:left="1134"/>
        <w:rPr>
          <w:rFonts w:ascii="Arial" w:hAnsi="Arial"/>
        </w:rPr>
      </w:pPr>
      <w:r>
        <w:rPr>
          <w:rFonts w:ascii="Arial" w:hAnsi="Arial"/>
        </w:rPr>
        <w:t>Assist</w:t>
      </w:r>
      <w:r>
        <w:rPr>
          <w:rFonts w:ascii="Arial" w:hAnsi="Arial" w:cs="Arial"/>
          <w:sz w:val="20"/>
        </w:rPr>
        <w:t>ê</w:t>
      </w:r>
      <w:r>
        <w:rPr>
          <w:rFonts w:ascii="Arial" w:hAnsi="Arial"/>
        </w:rPr>
        <w:t>ncia t</w:t>
      </w:r>
      <w:r w:rsidRPr="00771FB9">
        <w:rPr>
          <w:rFonts w:ascii="Arial" w:hAnsi="Arial"/>
        </w:rPr>
        <w:t>é</w:t>
      </w:r>
      <w:r>
        <w:rPr>
          <w:rFonts w:ascii="Arial" w:hAnsi="Arial"/>
        </w:rPr>
        <w:t>cnica e desenvolvimento de tintas e vernizes junto ao cliente</w:t>
      </w:r>
      <w:r w:rsidR="003E22F9">
        <w:rPr>
          <w:rFonts w:ascii="Arial" w:hAnsi="Arial"/>
        </w:rPr>
        <w:t xml:space="preserve"> com acompanhamento em impressoras 4, 6 o</w:t>
      </w:r>
      <w:r w:rsidR="002763EA">
        <w:rPr>
          <w:rFonts w:ascii="Arial" w:hAnsi="Arial"/>
        </w:rPr>
        <w:t>u 8 cores com ou sem unidade pró</w:t>
      </w:r>
      <w:r w:rsidR="003E22F9">
        <w:rPr>
          <w:rFonts w:ascii="Arial" w:hAnsi="Arial"/>
        </w:rPr>
        <w:t>pria de verniz</w:t>
      </w:r>
      <w:r w:rsidR="00263E1F">
        <w:rPr>
          <w:rFonts w:ascii="Arial" w:hAnsi="Arial"/>
        </w:rPr>
        <w:t xml:space="preserve"> assim como em equipamentos monocolores e bicolores, </w:t>
      </w:r>
      <w:r>
        <w:rPr>
          <w:rFonts w:ascii="Arial" w:hAnsi="Arial"/>
        </w:rPr>
        <w:t xml:space="preserve"> assessoria e treinamento na utliza</w:t>
      </w:r>
      <w:r w:rsidRPr="00771FB9">
        <w:rPr>
          <w:rFonts w:ascii="Arial" w:hAnsi="Arial"/>
        </w:rPr>
        <w:t>çã</w:t>
      </w:r>
      <w:r>
        <w:rPr>
          <w:rFonts w:ascii="Arial" w:hAnsi="Arial"/>
        </w:rPr>
        <w:t xml:space="preserve">o de tintas Offset base </w:t>
      </w:r>
      <w:r w:rsidR="00E00BD2">
        <w:rPr>
          <w:rFonts w:ascii="Arial" w:hAnsi="Arial"/>
        </w:rPr>
        <w:t>ó</w:t>
      </w:r>
      <w:r w:rsidR="00263E1F">
        <w:rPr>
          <w:rFonts w:ascii="Arial" w:hAnsi="Arial"/>
        </w:rPr>
        <w:t>leo</w:t>
      </w:r>
      <w:r w:rsidR="003E22F9">
        <w:rPr>
          <w:rFonts w:ascii="Arial" w:hAnsi="Arial"/>
        </w:rPr>
        <w:t xml:space="preserve"> e</w:t>
      </w:r>
      <w:r>
        <w:rPr>
          <w:rFonts w:ascii="Arial" w:hAnsi="Arial"/>
        </w:rPr>
        <w:t xml:space="preserve"> ultra violeta, vernizes base </w:t>
      </w:r>
      <w:r w:rsidRPr="00771FB9">
        <w:rPr>
          <w:rFonts w:ascii="Arial" w:hAnsi="Arial"/>
        </w:rPr>
        <w:t>á</w:t>
      </w:r>
      <w:r>
        <w:rPr>
          <w:rFonts w:ascii="Arial" w:hAnsi="Arial"/>
        </w:rPr>
        <w:t>gu</w:t>
      </w:r>
      <w:r w:rsidR="00E00BD2">
        <w:rPr>
          <w:rFonts w:ascii="Arial" w:hAnsi="Arial"/>
        </w:rPr>
        <w:t xml:space="preserve">a, </w:t>
      </w:r>
      <w:r>
        <w:rPr>
          <w:rFonts w:ascii="Arial" w:hAnsi="Arial"/>
        </w:rPr>
        <w:t xml:space="preserve">ultra violeta e tintas liquidas base </w:t>
      </w:r>
      <w:r w:rsidRPr="00771FB9">
        <w:rPr>
          <w:rFonts w:ascii="Arial" w:hAnsi="Arial"/>
        </w:rPr>
        <w:t>á</w:t>
      </w:r>
      <w:r>
        <w:rPr>
          <w:rFonts w:ascii="Arial" w:hAnsi="Arial"/>
        </w:rPr>
        <w:t>gua para flexografia.</w:t>
      </w:r>
    </w:p>
    <w:p w:rsidR="00DC6BA7" w:rsidRDefault="005D3878" w:rsidP="005D3878">
      <w:pPr>
        <w:pStyle w:val="Realizaes"/>
        <w:numPr>
          <w:ilvl w:val="0"/>
          <w:numId w:val="0"/>
        </w:numPr>
        <w:ind w:left="1134"/>
        <w:rPr>
          <w:rFonts w:ascii="Arial" w:hAnsi="Arial"/>
        </w:rPr>
      </w:pPr>
      <w:r>
        <w:rPr>
          <w:rFonts w:ascii="Arial" w:hAnsi="Arial"/>
        </w:rPr>
        <w:t>Treinamentos e palestras sobre tintas, vernizes, im</w:t>
      </w:r>
      <w:r w:rsidR="00E00BD2">
        <w:rPr>
          <w:rFonts w:ascii="Arial" w:hAnsi="Arial"/>
        </w:rPr>
        <w:t xml:space="preserve">pressao Offset, densitometria, </w:t>
      </w:r>
      <w:r>
        <w:rPr>
          <w:rFonts w:ascii="Arial" w:hAnsi="Arial"/>
        </w:rPr>
        <w:t>colorimetria</w:t>
      </w:r>
      <w:r w:rsidR="00E00BD2">
        <w:rPr>
          <w:rFonts w:ascii="Arial" w:hAnsi="Arial"/>
        </w:rPr>
        <w:t xml:space="preserve"> e problemas/soluções em impressão.</w:t>
      </w:r>
    </w:p>
    <w:p w:rsidR="005D3878" w:rsidRPr="00D9568B" w:rsidRDefault="00DC6BA7" w:rsidP="005D3878">
      <w:pPr>
        <w:pStyle w:val="Realizaes"/>
        <w:numPr>
          <w:ilvl w:val="0"/>
          <w:numId w:val="0"/>
        </w:numPr>
        <w:ind w:left="1134"/>
      </w:pPr>
      <w:r>
        <w:rPr>
          <w:rFonts w:ascii="Arial" w:hAnsi="Arial"/>
        </w:rPr>
        <w:t>Atividades acima realizadas no Rio gran</w:t>
      </w:r>
      <w:r w:rsidR="00E00BD2">
        <w:rPr>
          <w:rFonts w:ascii="Arial" w:hAnsi="Arial"/>
        </w:rPr>
        <w:t>de do Sul, Santa Catarina, Ceará, Bahia e Monteví</w:t>
      </w:r>
      <w:r>
        <w:rPr>
          <w:rFonts w:ascii="Arial" w:hAnsi="Arial"/>
        </w:rPr>
        <w:t>deo.</w:t>
      </w:r>
    </w:p>
    <w:p w:rsidR="00580E9B" w:rsidRPr="00771FB9" w:rsidRDefault="0071372C">
      <w:pPr>
        <w:pStyle w:val="Nomedaempresa"/>
        <w:rPr>
          <w:rFonts w:ascii="Arial" w:hAnsi="Arial"/>
          <w:b/>
          <w:sz w:val="20"/>
        </w:rPr>
      </w:pPr>
      <w:r w:rsidRPr="00771FB9">
        <w:rPr>
          <w:rFonts w:ascii="Arial" w:hAnsi="Arial"/>
          <w:b/>
          <w:sz w:val="20"/>
        </w:rPr>
        <w:t>04.02.2004</w:t>
      </w:r>
      <w:r w:rsidR="00591D29" w:rsidRPr="00771FB9">
        <w:rPr>
          <w:rFonts w:ascii="Arial" w:hAnsi="Arial"/>
          <w:b/>
          <w:sz w:val="20"/>
        </w:rPr>
        <w:t xml:space="preserve">  a  08.09.2008  </w:t>
      </w:r>
      <w:r w:rsidR="00771FB9">
        <w:rPr>
          <w:rFonts w:ascii="Arial" w:hAnsi="Arial"/>
          <w:b/>
          <w:sz w:val="20"/>
        </w:rPr>
        <w:t xml:space="preserve">– </w:t>
      </w:r>
      <w:r w:rsidR="00580E9B" w:rsidRPr="00771FB9">
        <w:rPr>
          <w:rFonts w:ascii="Arial" w:hAnsi="Arial"/>
          <w:b/>
          <w:sz w:val="20"/>
        </w:rPr>
        <w:t xml:space="preserve">CEP SENAI de Artes Gráficas Henrique D’Ávila Bertaso </w:t>
      </w:r>
      <w:r w:rsidR="00591D29" w:rsidRPr="00771FB9">
        <w:rPr>
          <w:rFonts w:ascii="Arial" w:hAnsi="Arial"/>
          <w:b/>
          <w:sz w:val="20"/>
        </w:rPr>
        <w:t>-</w:t>
      </w:r>
      <w:r w:rsidR="00580E9B" w:rsidRPr="00771FB9">
        <w:rPr>
          <w:rFonts w:ascii="Arial" w:hAnsi="Arial"/>
          <w:b/>
          <w:sz w:val="20"/>
        </w:rPr>
        <w:t xml:space="preserve"> Porto Alegre/ RS</w:t>
      </w:r>
    </w:p>
    <w:p w:rsidR="00591D29" w:rsidRDefault="00591D29" w:rsidP="0071372C">
      <w:pPr>
        <w:pStyle w:val="Realizaes"/>
        <w:numPr>
          <w:ilvl w:val="0"/>
          <w:numId w:val="0"/>
        </w:numPr>
        <w:ind w:left="240" w:hanging="240"/>
        <w:rPr>
          <w:rFonts w:ascii="Arial" w:hAnsi="Arial" w:cs="Arial"/>
          <w:b/>
          <w:i/>
          <w:sz w:val="20"/>
        </w:rPr>
      </w:pPr>
    </w:p>
    <w:p w:rsidR="0071372C" w:rsidRDefault="0071372C" w:rsidP="0071372C">
      <w:pPr>
        <w:pStyle w:val="Realizaes"/>
        <w:numPr>
          <w:ilvl w:val="0"/>
          <w:numId w:val="0"/>
        </w:numPr>
        <w:ind w:left="240" w:hanging="24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Inst</w:t>
      </w:r>
      <w:r w:rsidR="00A614A3">
        <w:rPr>
          <w:rFonts w:ascii="Arial" w:hAnsi="Arial" w:cs="Arial"/>
          <w:b/>
          <w:i/>
          <w:sz w:val="20"/>
        </w:rPr>
        <w:t>rutora de Educação Profissional</w:t>
      </w:r>
    </w:p>
    <w:p w:rsidR="00580E9B" w:rsidRDefault="00580E9B">
      <w:pPr>
        <w:pStyle w:val="Carg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Atividades Desenvolvidas:</w:t>
      </w:r>
    </w:p>
    <w:p w:rsidR="0031017C" w:rsidRPr="00771FB9" w:rsidRDefault="0031017C" w:rsidP="0071372C">
      <w:pPr>
        <w:pStyle w:val="Realizaes"/>
        <w:numPr>
          <w:ilvl w:val="0"/>
          <w:numId w:val="0"/>
        </w:numPr>
        <w:ind w:left="1080"/>
        <w:rPr>
          <w:rFonts w:ascii="Arial" w:hAnsi="Arial"/>
        </w:rPr>
      </w:pPr>
      <w:r w:rsidRPr="00771FB9">
        <w:rPr>
          <w:rFonts w:ascii="Arial" w:hAnsi="Arial"/>
        </w:rPr>
        <w:t>I</w:t>
      </w:r>
      <w:r w:rsidR="00591D29" w:rsidRPr="00771FB9">
        <w:rPr>
          <w:rFonts w:ascii="Arial" w:hAnsi="Arial"/>
        </w:rPr>
        <w:t>nstrução e treinamento em cursos de curto, médio e longo prazo</w:t>
      </w:r>
      <w:r w:rsidRPr="00771FB9">
        <w:rPr>
          <w:rFonts w:ascii="Arial" w:hAnsi="Arial"/>
        </w:rPr>
        <w:t xml:space="preserve"> em impressão Offset</w:t>
      </w:r>
      <w:r w:rsidR="00591D29" w:rsidRPr="00771FB9">
        <w:rPr>
          <w:rFonts w:ascii="Arial" w:hAnsi="Arial"/>
        </w:rPr>
        <w:t>, realizando  atividades</w:t>
      </w:r>
      <w:r w:rsidRPr="00771FB9">
        <w:rPr>
          <w:rFonts w:ascii="Arial" w:hAnsi="Arial"/>
        </w:rPr>
        <w:t xml:space="preserve"> como c</w:t>
      </w:r>
      <w:r w:rsidR="00580E9B" w:rsidRPr="00771FB9">
        <w:rPr>
          <w:rFonts w:ascii="Arial" w:hAnsi="Arial"/>
        </w:rPr>
        <w:t>orte</w:t>
      </w:r>
      <w:r w:rsidRPr="00771FB9">
        <w:rPr>
          <w:rFonts w:ascii="Arial" w:hAnsi="Arial"/>
        </w:rPr>
        <w:t>s</w:t>
      </w:r>
      <w:r w:rsidR="00580E9B" w:rsidRPr="00771FB9">
        <w:rPr>
          <w:rFonts w:ascii="Arial" w:hAnsi="Arial"/>
        </w:rPr>
        <w:t xml:space="preserve"> de papéis</w:t>
      </w:r>
      <w:r w:rsidR="00591D29" w:rsidRPr="00771FB9">
        <w:rPr>
          <w:rFonts w:ascii="Arial" w:hAnsi="Arial"/>
        </w:rPr>
        <w:t>,</w:t>
      </w:r>
      <w:r w:rsidR="00580E9B" w:rsidRPr="00771FB9">
        <w:rPr>
          <w:rFonts w:ascii="Arial" w:hAnsi="Arial"/>
        </w:rPr>
        <w:t xml:space="preserve"> gra</w:t>
      </w:r>
      <w:r w:rsidRPr="00771FB9">
        <w:rPr>
          <w:rFonts w:ascii="Arial" w:hAnsi="Arial"/>
        </w:rPr>
        <w:t>vação de matriz offset, operação</w:t>
      </w:r>
      <w:r w:rsidR="00580E9B" w:rsidRPr="00771FB9">
        <w:rPr>
          <w:rFonts w:ascii="Arial" w:hAnsi="Arial"/>
        </w:rPr>
        <w:t xml:space="preserve"> de máquinas monocolores, bicolores com aplicação de</w:t>
      </w:r>
      <w:r w:rsidRPr="00771FB9">
        <w:rPr>
          <w:rFonts w:ascii="Arial" w:hAnsi="Arial"/>
        </w:rPr>
        <w:t xml:space="preserve"> verniz UV</w:t>
      </w:r>
      <w:r w:rsidR="00591D29" w:rsidRPr="00771FB9">
        <w:rPr>
          <w:rFonts w:ascii="Arial" w:hAnsi="Arial"/>
        </w:rPr>
        <w:t xml:space="preserve"> e base</w:t>
      </w:r>
      <w:r w:rsidR="00580E9B" w:rsidRPr="00771FB9">
        <w:rPr>
          <w:rFonts w:ascii="Arial" w:hAnsi="Arial"/>
        </w:rPr>
        <w:t xml:space="preserve"> água</w:t>
      </w:r>
      <w:r w:rsidRPr="00771FB9">
        <w:rPr>
          <w:rFonts w:ascii="Arial" w:hAnsi="Arial"/>
        </w:rPr>
        <w:t xml:space="preserve"> e impressão em equipamento quatro cores com ou sem gerenciamento de cores</w:t>
      </w:r>
      <w:r w:rsidR="003E22F9">
        <w:rPr>
          <w:rFonts w:ascii="Arial" w:hAnsi="Arial"/>
        </w:rPr>
        <w:t>. M</w:t>
      </w:r>
      <w:r w:rsidR="00580E9B" w:rsidRPr="00771FB9">
        <w:rPr>
          <w:rFonts w:ascii="Arial" w:hAnsi="Arial"/>
        </w:rPr>
        <w:t>anipulação de equipamentos</w:t>
      </w:r>
      <w:r w:rsidRPr="00771FB9">
        <w:rPr>
          <w:rFonts w:ascii="Arial" w:hAnsi="Arial"/>
        </w:rPr>
        <w:t xml:space="preserve"> como CTP </w:t>
      </w:r>
      <w:r w:rsidR="00580E9B" w:rsidRPr="00771FB9">
        <w:rPr>
          <w:rFonts w:ascii="Arial" w:hAnsi="Arial"/>
        </w:rPr>
        <w:t>e acabamentos como guilhotinas, gra</w:t>
      </w:r>
      <w:r w:rsidR="00591D29" w:rsidRPr="00771FB9">
        <w:rPr>
          <w:rFonts w:ascii="Arial" w:hAnsi="Arial"/>
        </w:rPr>
        <w:t>m</w:t>
      </w:r>
      <w:r w:rsidR="00580E9B" w:rsidRPr="00771FB9">
        <w:rPr>
          <w:rFonts w:ascii="Arial" w:hAnsi="Arial"/>
        </w:rPr>
        <w:t>peadeiras, do</w:t>
      </w:r>
      <w:r w:rsidRPr="00771FB9">
        <w:rPr>
          <w:rFonts w:ascii="Arial" w:hAnsi="Arial"/>
        </w:rPr>
        <w:t>bradeiras, coladeiras de livros e corte/</w:t>
      </w:r>
      <w:r w:rsidR="00580E9B" w:rsidRPr="00771FB9">
        <w:rPr>
          <w:rFonts w:ascii="Arial" w:hAnsi="Arial"/>
        </w:rPr>
        <w:t>vinco.</w:t>
      </w:r>
    </w:p>
    <w:p w:rsidR="0031017C" w:rsidRDefault="0031017C">
      <w:pPr>
        <w:pStyle w:val="Cargo"/>
        <w:rPr>
          <w:rFonts w:ascii="Arial" w:hAnsi="Arial" w:cs="Arial"/>
          <w:b/>
        </w:rPr>
      </w:pPr>
    </w:p>
    <w:p w:rsidR="00580E9B" w:rsidRPr="008A0F81" w:rsidRDefault="0071372C">
      <w:pPr>
        <w:pStyle w:val="Cargo"/>
        <w:rPr>
          <w:rFonts w:ascii="Arial" w:hAnsi="Arial" w:cs="Arial"/>
          <w:b/>
        </w:rPr>
      </w:pPr>
      <w:r w:rsidRPr="008A0F81">
        <w:rPr>
          <w:rFonts w:ascii="Arial" w:hAnsi="Arial" w:cs="Arial"/>
          <w:b/>
        </w:rPr>
        <w:t>Cursos ministrados</w:t>
      </w:r>
      <w:r w:rsidR="008A0F81">
        <w:rPr>
          <w:rFonts w:ascii="Arial" w:hAnsi="Arial" w:cs="Arial"/>
          <w:b/>
        </w:rPr>
        <w:t>:</w:t>
      </w:r>
    </w:p>
    <w:p w:rsidR="00580E9B" w:rsidRDefault="00580E9B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Curso de Operador de Impressão Offset (1600h)</w:t>
      </w:r>
    </w:p>
    <w:p w:rsidR="00580E9B" w:rsidRDefault="00580E9B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Curso de Qualificação de Operador Monocolor (40h) </w:t>
      </w:r>
    </w:p>
    <w:p w:rsidR="00580E9B" w:rsidRDefault="00580E9B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Curso de Aperfeiçoamento de Operador de </w:t>
      </w:r>
      <w:r w:rsidR="00A614A3">
        <w:rPr>
          <w:rFonts w:ascii="Arial" w:hAnsi="Arial"/>
        </w:rPr>
        <w:t>Seleção</w:t>
      </w:r>
      <w:r>
        <w:rPr>
          <w:rFonts w:ascii="Arial" w:hAnsi="Arial"/>
        </w:rPr>
        <w:t xml:space="preserve"> de Cores (40h) </w:t>
      </w:r>
    </w:p>
    <w:p w:rsidR="00580E9B" w:rsidRDefault="00580E9B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Curso de Controle de Processo em Impressão Offset (40h) </w:t>
      </w:r>
    </w:p>
    <w:p w:rsidR="00580E9B" w:rsidRDefault="00580E9B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Curso de Automação e Novas Tecnologias na Impressão Offset em parceria com ABIGRAF-RS (8h)</w:t>
      </w:r>
    </w:p>
    <w:p w:rsidR="005B6E04" w:rsidRDefault="005B6E04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Curso de densitometria e colorimetria (24h)</w:t>
      </w:r>
    </w:p>
    <w:p w:rsidR="00580E9B" w:rsidRDefault="00580E9B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lang w:val="pt-PT"/>
        </w:rPr>
        <w:t xml:space="preserve">Curso de Densitometria </w:t>
      </w:r>
      <w:r w:rsidR="008A0F81">
        <w:rPr>
          <w:rFonts w:ascii="Arial" w:hAnsi="Arial"/>
          <w:lang w:val="pt-PT"/>
        </w:rPr>
        <w:t>para impressão Offset em parceria com ABIGRAF-RS</w:t>
      </w:r>
    </w:p>
    <w:p w:rsidR="00580E9B" w:rsidRPr="008A0F81" w:rsidRDefault="00580E9B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lang w:val="pt-PT"/>
        </w:rPr>
        <w:t xml:space="preserve">Suportes de Impressão: Problemas e Soluções em parceria com ARACRUZ </w:t>
      </w:r>
    </w:p>
    <w:p w:rsidR="008A0F81" w:rsidRPr="005B6E04" w:rsidRDefault="008A0F81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lang w:val="pt-PT"/>
        </w:rPr>
        <w:t>Curso de Gerencimanto de cores na prática (60h)</w:t>
      </w:r>
    </w:p>
    <w:p w:rsidR="005B6E04" w:rsidRDefault="005B6E04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lang w:val="pt-PT"/>
        </w:rPr>
        <w:lastRenderedPageBreak/>
        <w:t>Curso de Tecnologia flexográfica (40h)</w:t>
      </w:r>
    </w:p>
    <w:p w:rsidR="00580E9B" w:rsidRDefault="00580E9B">
      <w:pPr>
        <w:pStyle w:val="Realizaes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Atendimento as empresas do Rio Grande do Sul e Santa Catarina com visitas técnicas, ass</w:t>
      </w:r>
      <w:r w:rsidR="00C848B1">
        <w:rPr>
          <w:rFonts w:ascii="Arial" w:hAnsi="Arial"/>
        </w:rPr>
        <w:t>essorias e cursos. P</w:t>
      </w:r>
      <w:r>
        <w:rPr>
          <w:rFonts w:ascii="Arial" w:hAnsi="Arial"/>
        </w:rPr>
        <w:t>lanejamento do processo de atividades pedagógicas de ensino e aprendizagem junto à coordenação de ensino.</w:t>
      </w:r>
    </w:p>
    <w:p w:rsidR="00580E9B" w:rsidRDefault="00580E9B">
      <w:pPr>
        <w:pStyle w:val="Realizaes"/>
        <w:numPr>
          <w:ilvl w:val="0"/>
          <w:numId w:val="0"/>
        </w:numPr>
        <w:ind w:left="240" w:hanging="240"/>
        <w:rPr>
          <w:rFonts w:ascii="Arial" w:hAnsi="Arial"/>
        </w:rPr>
      </w:pPr>
    </w:p>
    <w:p w:rsidR="00440B86" w:rsidRPr="00A614A3" w:rsidRDefault="00440B86" w:rsidP="00440B86">
      <w:pPr>
        <w:pStyle w:val="Nomedaempresa"/>
        <w:rPr>
          <w:rFonts w:ascii="Arial" w:hAnsi="Arial"/>
          <w:b/>
          <w:sz w:val="20"/>
        </w:rPr>
      </w:pPr>
      <w:r w:rsidRPr="00A614A3">
        <w:rPr>
          <w:rFonts w:ascii="Arial" w:hAnsi="Arial"/>
          <w:b/>
          <w:sz w:val="20"/>
        </w:rPr>
        <w:t>01.2003  a  12.2003   –  Paper Express – São Paulo/SP</w:t>
      </w:r>
    </w:p>
    <w:p w:rsidR="00A614A3" w:rsidRDefault="00A614A3" w:rsidP="00A614A3">
      <w:pPr>
        <w:pStyle w:val="Realizaes"/>
        <w:numPr>
          <w:ilvl w:val="0"/>
          <w:numId w:val="0"/>
        </w:numPr>
        <w:ind w:left="240" w:hanging="240"/>
        <w:rPr>
          <w:rFonts w:ascii="Arial" w:hAnsi="Arial" w:cs="Arial"/>
          <w:b/>
          <w:i/>
          <w:sz w:val="20"/>
        </w:rPr>
      </w:pPr>
    </w:p>
    <w:p w:rsidR="00A614A3" w:rsidRDefault="00A614A3" w:rsidP="00A614A3">
      <w:pPr>
        <w:pStyle w:val="Realizaes"/>
        <w:numPr>
          <w:ilvl w:val="0"/>
          <w:numId w:val="0"/>
        </w:numPr>
        <w:ind w:left="240" w:hanging="24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Impressor Offset</w:t>
      </w:r>
    </w:p>
    <w:p w:rsidR="00A614A3" w:rsidRPr="00A614A3" w:rsidRDefault="00A614A3" w:rsidP="00A614A3">
      <w:pPr>
        <w:pStyle w:val="Carg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Atividades Desenvolvidas:</w:t>
      </w:r>
      <w:r>
        <w:t xml:space="preserve">           </w:t>
      </w:r>
    </w:p>
    <w:p w:rsidR="00A614A3" w:rsidRDefault="00A614A3" w:rsidP="00A614A3">
      <w:pPr>
        <w:pStyle w:val="Realizaes"/>
        <w:numPr>
          <w:ilvl w:val="0"/>
          <w:numId w:val="0"/>
        </w:numPr>
        <w:ind w:left="240" w:hanging="240"/>
        <w:rPr>
          <w:rFonts w:ascii="Arial" w:hAnsi="Arial" w:cs="Arial"/>
          <w:b/>
          <w:i/>
          <w:sz w:val="20"/>
        </w:rPr>
      </w:pPr>
      <w:r>
        <w:rPr>
          <w:rFonts w:ascii="Arial" w:hAnsi="Arial"/>
        </w:rPr>
        <w:t>Impress</w:t>
      </w:r>
      <w:r>
        <w:rPr>
          <w:rFonts w:ascii="Arial" w:hAnsi="Arial"/>
          <w:sz w:val="20"/>
        </w:rPr>
        <w:t>ã</w:t>
      </w:r>
      <w:r w:rsidR="00771FB9">
        <w:rPr>
          <w:rFonts w:ascii="Arial" w:hAnsi="Arial"/>
        </w:rPr>
        <w:t>o offset</w:t>
      </w:r>
      <w:r>
        <w:rPr>
          <w:rFonts w:ascii="Arial" w:hAnsi="Arial"/>
        </w:rPr>
        <w:t xml:space="preserve"> seleção de cores em equipamento</w:t>
      </w:r>
      <w:r w:rsidRPr="00A614A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QuickMaster 46 DI – Hedelberg.</w:t>
      </w:r>
    </w:p>
    <w:p w:rsidR="00A614A3" w:rsidRPr="00771FB9" w:rsidRDefault="00A614A3" w:rsidP="00A614A3">
      <w:pPr>
        <w:pStyle w:val="Nomedaempresa"/>
        <w:rPr>
          <w:rFonts w:ascii="Arial" w:hAnsi="Arial"/>
          <w:b/>
          <w:sz w:val="20"/>
        </w:rPr>
      </w:pPr>
      <w:r w:rsidRPr="00771FB9">
        <w:rPr>
          <w:rFonts w:ascii="Arial" w:hAnsi="Arial"/>
          <w:b/>
          <w:sz w:val="20"/>
        </w:rPr>
        <w:t>02.1998  a  12.2002   –  Livraria do Globo  – Cachoeirinha/RS</w:t>
      </w:r>
    </w:p>
    <w:p w:rsidR="00771FB9" w:rsidRDefault="00771FB9" w:rsidP="00A614A3">
      <w:pPr>
        <w:pStyle w:val="Realizaes"/>
        <w:numPr>
          <w:ilvl w:val="0"/>
          <w:numId w:val="0"/>
        </w:numPr>
        <w:ind w:left="240" w:hanging="240"/>
        <w:rPr>
          <w:rFonts w:ascii="Arial" w:hAnsi="Arial"/>
        </w:rPr>
      </w:pPr>
    </w:p>
    <w:p w:rsidR="00A614A3" w:rsidRDefault="00A614A3" w:rsidP="00A614A3">
      <w:pPr>
        <w:pStyle w:val="Realizaes"/>
        <w:numPr>
          <w:ilvl w:val="0"/>
          <w:numId w:val="0"/>
        </w:numPr>
        <w:ind w:left="240" w:hanging="24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Impressor Offset</w:t>
      </w:r>
    </w:p>
    <w:p w:rsidR="00A614A3" w:rsidRPr="00A614A3" w:rsidRDefault="00A614A3" w:rsidP="00A614A3">
      <w:pPr>
        <w:pStyle w:val="Carg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Atividades Desenvolvidas:</w:t>
      </w:r>
      <w:r>
        <w:t xml:space="preserve">           </w:t>
      </w:r>
    </w:p>
    <w:p w:rsidR="00A614A3" w:rsidRDefault="00A614A3" w:rsidP="00771FB9">
      <w:pPr>
        <w:pStyle w:val="Realizaes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>Impress</w:t>
      </w:r>
      <w:r>
        <w:rPr>
          <w:rFonts w:ascii="Arial" w:hAnsi="Arial"/>
          <w:sz w:val="20"/>
        </w:rPr>
        <w:t>ã</w:t>
      </w:r>
      <w:r w:rsidR="00771FB9">
        <w:rPr>
          <w:rFonts w:ascii="Arial" w:hAnsi="Arial"/>
        </w:rPr>
        <w:t>o offset monocolor e</w:t>
      </w:r>
      <w:r>
        <w:rPr>
          <w:rFonts w:ascii="Arial" w:hAnsi="Arial"/>
        </w:rPr>
        <w:t xml:space="preserve"> seleção de cores</w:t>
      </w:r>
      <w:r w:rsidR="00771FB9">
        <w:rPr>
          <w:rFonts w:ascii="Arial" w:hAnsi="Arial"/>
        </w:rPr>
        <w:t xml:space="preserve"> e acabamentos editoriais.</w:t>
      </w:r>
    </w:p>
    <w:p w:rsidR="00DC6BA7" w:rsidRDefault="00DC6BA7" w:rsidP="00771FB9">
      <w:pPr>
        <w:pStyle w:val="Realizaes"/>
        <w:numPr>
          <w:ilvl w:val="0"/>
          <w:numId w:val="0"/>
        </w:numPr>
        <w:rPr>
          <w:rFonts w:ascii="Arial" w:hAnsi="Arial"/>
        </w:rPr>
      </w:pPr>
    </w:p>
    <w:p w:rsidR="00DC6BA7" w:rsidRDefault="00DC6BA7" w:rsidP="00DC6BA7">
      <w:pPr>
        <w:pStyle w:val="Objetivo"/>
        <w:spacing w:line="24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w:pict>
          <v:line id="_x0000_s1030" style="position:absolute;left:0;text-align:left;z-index:251659264" from="-3.6pt,20.95pt" to="471.6pt,20.95pt" o:allowincell="f"/>
        </w:pict>
      </w:r>
      <w:r>
        <w:rPr>
          <w:rFonts w:ascii="Arial" w:hAnsi="Arial"/>
          <w:b/>
          <w:sz w:val="20"/>
        </w:rPr>
        <w:t>INFORMA</w:t>
      </w:r>
      <w:r>
        <w:rPr>
          <w:rFonts w:ascii="Arial" w:hAnsi="Arial" w:cs="Arial"/>
          <w:b/>
          <w:i/>
          <w:sz w:val="20"/>
        </w:rPr>
        <w:t>ÇÕE</w:t>
      </w:r>
      <w:r>
        <w:rPr>
          <w:rFonts w:ascii="Arial" w:hAnsi="Arial"/>
          <w:b/>
          <w:sz w:val="20"/>
        </w:rPr>
        <w:t>S COMPLEMENTARES:</w:t>
      </w:r>
    </w:p>
    <w:p w:rsidR="00DC6BA7" w:rsidRDefault="00DC6BA7" w:rsidP="00DC6BA7">
      <w:pPr>
        <w:pStyle w:val="Realizaes"/>
        <w:numPr>
          <w:ilvl w:val="0"/>
          <w:numId w:val="0"/>
        </w:numPr>
        <w:ind w:left="240" w:hanging="240"/>
        <w:rPr>
          <w:rFonts w:ascii="Arial" w:hAnsi="Arial" w:cs="Arial"/>
          <w:b/>
          <w:i/>
          <w:sz w:val="20"/>
        </w:rPr>
      </w:pPr>
    </w:p>
    <w:p w:rsidR="00DC6BA7" w:rsidRDefault="00DC6BA7" w:rsidP="00DC6BA7">
      <w:pPr>
        <w:pStyle w:val="Realizaes"/>
        <w:numPr>
          <w:ilvl w:val="0"/>
          <w:numId w:val="0"/>
        </w:numPr>
        <w:ind w:left="9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Experiência na produção de impressos comerciais e embalagens em offset e etiquetas auto-adesivas em flexografia. </w:t>
      </w:r>
    </w:p>
    <w:p w:rsidR="00DC6BA7" w:rsidRDefault="00DC6BA7" w:rsidP="00DC6BA7">
      <w:pPr>
        <w:pStyle w:val="Realizaes"/>
        <w:numPr>
          <w:ilvl w:val="0"/>
          <w:numId w:val="0"/>
        </w:numPr>
        <w:ind w:left="9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Experiência com equipamentos da Heidelberg (GTO 46 com reversão, GTO ZP bicolor, Printmaster 74, 4 cores, QuickMaster 46 DI, 4 cores), Roland (Prática F.52, Parva de folha inteira, Roland 200 Bicolor alcoolor formato A4), Hamada (duplo ofício), Ryobi (524 HE 4 cores).</w:t>
      </w:r>
    </w:p>
    <w:p w:rsidR="00DC6BA7" w:rsidRDefault="00DC6BA7" w:rsidP="00DC6BA7">
      <w:pPr>
        <w:pStyle w:val="Realizaes"/>
        <w:numPr>
          <w:ilvl w:val="0"/>
          <w:numId w:val="0"/>
        </w:numPr>
        <w:ind w:left="9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Participação como jurada técnica das peças inscritas no 3º, 4º, 5º, 6º, 7º, 8º, 9º, 10º e 11º Prêmio Gaúcho de Excelência Gráfica.</w:t>
      </w:r>
    </w:p>
    <w:p w:rsidR="00DC6BA7" w:rsidRDefault="00DC6BA7" w:rsidP="00DC6BA7">
      <w:pPr>
        <w:pStyle w:val="Realizaes"/>
        <w:numPr>
          <w:ilvl w:val="0"/>
          <w:numId w:val="0"/>
        </w:numPr>
        <w:ind w:left="9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Idiomas</w:t>
      </w:r>
      <w:r>
        <w:rPr>
          <w:rFonts w:ascii="Arial" w:hAnsi="Arial" w:cs="Arial"/>
          <w:b/>
          <w:sz w:val="20"/>
        </w:rPr>
        <w:t xml:space="preserve">: </w:t>
      </w:r>
      <w:r w:rsidRPr="00DC6BA7">
        <w:rPr>
          <w:rFonts w:ascii="Arial" w:hAnsi="Arial" w:cs="Arial"/>
          <w:sz w:val="20"/>
        </w:rPr>
        <w:t>Inglês e espanhol - Intermedi</w:t>
      </w:r>
      <w:r w:rsidRPr="00E00BD2">
        <w:rPr>
          <w:rFonts w:ascii="Arial" w:hAnsi="Arial" w:cs="Arial"/>
          <w:sz w:val="20"/>
        </w:rPr>
        <w:t>ário</w:t>
      </w:r>
    </w:p>
    <w:p w:rsidR="00DC6BA7" w:rsidRPr="00A614A3" w:rsidRDefault="00DC6BA7" w:rsidP="00771FB9">
      <w:pPr>
        <w:pStyle w:val="Realizaes"/>
        <w:numPr>
          <w:ilvl w:val="0"/>
          <w:numId w:val="0"/>
        </w:numPr>
      </w:pPr>
    </w:p>
    <w:p w:rsidR="00440B86" w:rsidRDefault="00440B86" w:rsidP="009C5C03">
      <w:pPr>
        <w:pStyle w:val="Realizaes"/>
        <w:numPr>
          <w:ilvl w:val="0"/>
          <w:numId w:val="0"/>
        </w:numPr>
        <w:ind w:left="960"/>
        <w:rPr>
          <w:rFonts w:ascii="Arial" w:hAnsi="Arial" w:cs="Arial"/>
          <w:sz w:val="20"/>
        </w:rPr>
      </w:pPr>
    </w:p>
    <w:p w:rsidR="00580E9B" w:rsidRDefault="00580E9B">
      <w:pPr>
        <w:pStyle w:val="Ttulodaseo"/>
        <w:rPr>
          <w:rFonts w:ascii="Arial" w:hAnsi="Arial"/>
          <w:b/>
        </w:rPr>
      </w:pPr>
      <w:r>
        <w:rPr>
          <w:rFonts w:ascii="Arial" w:hAnsi="Arial"/>
          <w:b/>
        </w:rPr>
        <w:t>formação:</w:t>
      </w:r>
    </w:p>
    <w:p w:rsidR="00580E9B" w:rsidRDefault="005B6E04">
      <w:pPr>
        <w:pStyle w:val="Institui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2007</w:t>
      </w:r>
      <w:r w:rsidR="009C5C03">
        <w:rPr>
          <w:rFonts w:ascii="Arial" w:hAnsi="Arial"/>
          <w:sz w:val="20"/>
        </w:rPr>
        <w:t xml:space="preserve"> a 2015</w:t>
      </w:r>
      <w:r w:rsidR="00580E9B">
        <w:rPr>
          <w:rFonts w:ascii="Arial" w:hAnsi="Arial"/>
          <w:sz w:val="20"/>
        </w:rPr>
        <w:tab/>
        <w:t>Pontifícia Universidade Católica do Rio Grande do Sul</w:t>
      </w:r>
      <w:r w:rsidR="00580E9B">
        <w:rPr>
          <w:rFonts w:ascii="Arial" w:hAnsi="Arial"/>
          <w:sz w:val="20"/>
        </w:rPr>
        <w:tab/>
      </w:r>
    </w:p>
    <w:p w:rsidR="00580E9B" w:rsidRDefault="00580E9B">
      <w:pPr>
        <w:pStyle w:val="Realizaes"/>
        <w:numPr>
          <w:ilvl w:val="0"/>
          <w:numId w:val="0"/>
        </w:numPr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Porto Alegre / RS</w:t>
      </w:r>
    </w:p>
    <w:p w:rsidR="00580E9B" w:rsidRDefault="00580E9B">
      <w:pPr>
        <w:pStyle w:val="Realizaes"/>
        <w:numPr>
          <w:ilvl w:val="0"/>
          <w:numId w:val="0"/>
        </w:numPr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</w:t>
      </w:r>
      <w:r w:rsidR="005B6E04">
        <w:rPr>
          <w:rFonts w:ascii="Arial" w:hAnsi="Arial"/>
          <w:sz w:val="20"/>
        </w:rPr>
        <w:t>Química Industrial</w:t>
      </w:r>
      <w:r w:rsidR="009C5C03">
        <w:rPr>
          <w:rFonts w:ascii="Arial" w:hAnsi="Arial"/>
          <w:sz w:val="20"/>
        </w:rPr>
        <w:t>(Bacharel)</w:t>
      </w:r>
      <w:r w:rsidR="005B6E04">
        <w:rPr>
          <w:rFonts w:ascii="Arial" w:hAnsi="Arial"/>
          <w:sz w:val="20"/>
        </w:rPr>
        <w:t xml:space="preserve"> </w:t>
      </w:r>
      <w:r w:rsidR="0072053E">
        <w:rPr>
          <w:rFonts w:ascii="Arial" w:hAnsi="Arial"/>
          <w:sz w:val="20"/>
        </w:rPr>
        <w:t>–</w:t>
      </w:r>
      <w:r w:rsidR="005B6E04">
        <w:rPr>
          <w:rFonts w:ascii="Arial" w:hAnsi="Arial"/>
          <w:sz w:val="20"/>
        </w:rPr>
        <w:t xml:space="preserve"> Licenciatura</w:t>
      </w:r>
    </w:p>
    <w:p w:rsidR="0072053E" w:rsidRDefault="00FF0997" w:rsidP="00FF0997">
      <w:pPr>
        <w:pStyle w:val="Realizaes"/>
        <w:numPr>
          <w:ilvl w:val="0"/>
          <w:numId w:val="0"/>
        </w:numPr>
        <w:spacing w:line="240" w:lineRule="auto"/>
        <w:rPr>
          <w:rFonts w:ascii="Arial" w:hAnsi="Arial"/>
          <w:sz w:val="20"/>
        </w:rPr>
      </w:pPr>
      <w:r w:rsidRPr="00FF0997">
        <w:rPr>
          <w:rFonts w:ascii="Arial" w:hAnsi="Arial"/>
          <w:sz w:val="20"/>
        </w:rPr>
        <w:t>2003</w:t>
      </w:r>
      <w:r>
        <w:rPr>
          <w:rFonts w:ascii="Arial" w:hAnsi="Arial"/>
          <w:sz w:val="20"/>
        </w:rPr>
        <w:t xml:space="preserve">                  </w:t>
      </w:r>
      <w:r w:rsidR="0072053E">
        <w:rPr>
          <w:rFonts w:ascii="Arial" w:hAnsi="Arial"/>
          <w:sz w:val="20"/>
        </w:rPr>
        <w:t>Técnico Gráfico em Rotogravura e Flexografia</w:t>
      </w:r>
      <w:r w:rsidR="009C5C03">
        <w:rPr>
          <w:rFonts w:ascii="Arial" w:hAnsi="Arial"/>
          <w:sz w:val="20"/>
        </w:rPr>
        <w:t xml:space="preserve"> – SENAI Theobaldo de Nigris</w:t>
      </w:r>
    </w:p>
    <w:p w:rsidR="00580E9B" w:rsidRDefault="00580E9B">
      <w:pPr>
        <w:pStyle w:val="Realizaes"/>
        <w:numPr>
          <w:ilvl w:val="0"/>
          <w:numId w:val="0"/>
        </w:numPr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80E9B" w:rsidRDefault="00580E9B">
      <w:pPr>
        <w:pStyle w:val="Objetivo"/>
        <w:spacing w:line="24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w:pict>
          <v:line id="_x0000_s1026" style="position:absolute;left:0;text-align:left;z-index:251656192" from="-3.6pt,20.95pt" to="471.6pt,20.95pt" o:allowincell="f"/>
        </w:pict>
      </w:r>
      <w:r>
        <w:rPr>
          <w:rFonts w:ascii="Arial" w:hAnsi="Arial"/>
          <w:b/>
          <w:sz w:val="20"/>
        </w:rPr>
        <w:t>ESPECIALIZAÇÃO:</w:t>
      </w:r>
    </w:p>
    <w:p w:rsidR="00E17B79" w:rsidRDefault="00E17B79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2010                Problemas causas e soluções em tintas Offset                                           </w:t>
      </w:r>
      <w:r w:rsidR="00440B8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Printcor/SP                            </w:t>
      </w:r>
    </w:p>
    <w:p w:rsidR="00027C9E" w:rsidRDefault="00027C9E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2009                </w:t>
      </w:r>
      <w:r w:rsidR="00E17B79">
        <w:rPr>
          <w:rFonts w:ascii="Arial" w:hAnsi="Arial"/>
          <w:sz w:val="20"/>
        </w:rPr>
        <w:t>Problemas causas e soluções em vernizes  base água                               Printcor/SP</w:t>
      </w:r>
    </w:p>
    <w:p w:rsidR="00580E9B" w:rsidRDefault="00FF0997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2008                Tecnologia de impressão Flexográfica banda larga                                     SENAI/SP</w:t>
      </w:r>
    </w:p>
    <w:p w:rsidR="00FF0997" w:rsidRDefault="00FF0997" w:rsidP="00FF0997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2007                Tecnologia de impressão Flexográfica banda estreita                                 SENAI/SP  </w:t>
      </w:r>
    </w:p>
    <w:p w:rsidR="00580E9B" w:rsidRDefault="00FF0997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2007</w:t>
      </w:r>
      <w:r w:rsidR="00580E9B">
        <w:rPr>
          <w:rFonts w:ascii="Arial" w:hAnsi="Arial"/>
          <w:sz w:val="20"/>
        </w:rPr>
        <w:t xml:space="preserve">                </w:t>
      </w:r>
      <w:r w:rsidR="003A6FD4">
        <w:rPr>
          <w:rFonts w:ascii="Arial" w:hAnsi="Arial"/>
          <w:sz w:val="20"/>
        </w:rPr>
        <w:t xml:space="preserve">Gerenciamento de cores – básico                                            </w:t>
      </w:r>
      <w:r w:rsidR="00580E9B">
        <w:rPr>
          <w:rFonts w:ascii="Arial" w:hAnsi="Arial"/>
          <w:sz w:val="20"/>
        </w:rPr>
        <w:t xml:space="preserve">                    </w:t>
      </w:r>
      <w:r w:rsidR="003A6FD4">
        <w:rPr>
          <w:rFonts w:ascii="Arial" w:hAnsi="Arial"/>
          <w:sz w:val="20"/>
        </w:rPr>
        <w:t>CORALIS/SP</w:t>
      </w:r>
    </w:p>
    <w:p w:rsidR="003A6FD4" w:rsidRDefault="003A6FD4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2007                Gerenciamento de cores – avançado                                                           CORALIS/SP</w:t>
      </w:r>
    </w:p>
    <w:p w:rsidR="003A6FD4" w:rsidRDefault="003A6FD4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2007                Densitometria                                                                                                CORALIS/SP</w:t>
      </w:r>
    </w:p>
    <w:p w:rsidR="003A6FD4" w:rsidRDefault="003A6FD4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2007                Manutenção industrial                                                                                   SENAI/RS</w:t>
      </w:r>
    </w:p>
    <w:p w:rsidR="00710F53" w:rsidRDefault="00710F53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2006                O Processo de Auditoria do Sistema de Gestão da Qualidade                   </w:t>
      </w:r>
      <w:r w:rsidR="00E00BD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FIERGS</w:t>
      </w:r>
    </w:p>
    <w:p w:rsidR="003A6FD4" w:rsidRDefault="003A6FD4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2006                Planejamento Integrado da Prática pedagógica – </w:t>
      </w:r>
    </w:p>
    <w:p w:rsidR="003A6FD4" w:rsidRDefault="00027C9E" w:rsidP="00027C9E">
      <w:pPr>
        <w:pStyle w:val="Corpodetexto"/>
        <w:tabs>
          <w:tab w:val="left" w:pos="7938"/>
        </w:tabs>
        <w:spacing w:line="240" w:lineRule="auto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Metodolgia de</w:t>
      </w:r>
      <w:r w:rsidR="003A6FD4">
        <w:rPr>
          <w:rFonts w:ascii="Arial" w:hAnsi="Arial"/>
          <w:sz w:val="20"/>
        </w:rPr>
        <w:t xml:space="preserve"> competências                                         </w:t>
      </w:r>
      <w:r w:rsidR="00243E91">
        <w:rPr>
          <w:rFonts w:ascii="Arial" w:hAnsi="Arial"/>
          <w:sz w:val="20"/>
        </w:rPr>
        <w:t xml:space="preserve">                             </w:t>
      </w:r>
      <w:r w:rsidR="00E00BD2">
        <w:rPr>
          <w:rFonts w:ascii="Arial" w:hAnsi="Arial"/>
          <w:sz w:val="20"/>
        </w:rPr>
        <w:t xml:space="preserve">     </w:t>
      </w:r>
      <w:r w:rsidR="00243E91">
        <w:rPr>
          <w:rFonts w:ascii="Arial" w:hAnsi="Arial"/>
          <w:sz w:val="20"/>
        </w:rPr>
        <w:t xml:space="preserve"> </w:t>
      </w:r>
      <w:r w:rsidR="003A6FD4">
        <w:rPr>
          <w:rFonts w:ascii="Arial" w:hAnsi="Arial"/>
          <w:sz w:val="20"/>
        </w:rPr>
        <w:t>SENAI/RS</w:t>
      </w:r>
    </w:p>
    <w:p w:rsidR="00580E9B" w:rsidRDefault="00580E9B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2006                A Fabrificação do Papel e Celulose                                  </w:t>
      </w:r>
      <w:r w:rsidR="003A6FD4">
        <w:rPr>
          <w:rFonts w:ascii="Arial" w:hAnsi="Arial"/>
          <w:sz w:val="20"/>
        </w:rPr>
        <w:t xml:space="preserve">                          </w:t>
      </w:r>
      <w:r w:rsidR="008F0B85">
        <w:rPr>
          <w:rFonts w:ascii="Arial" w:hAnsi="Arial"/>
          <w:sz w:val="20"/>
        </w:rPr>
        <w:t xml:space="preserve"> </w:t>
      </w:r>
      <w:r w:rsidR="003A6FD4">
        <w:rPr>
          <w:rFonts w:ascii="Arial" w:hAnsi="Arial"/>
          <w:sz w:val="20"/>
        </w:rPr>
        <w:t xml:space="preserve"> SPP-NEM</w:t>
      </w:r>
      <w:r>
        <w:rPr>
          <w:rFonts w:ascii="Arial" w:hAnsi="Arial"/>
          <w:sz w:val="20"/>
        </w:rPr>
        <w:t>O</w:t>
      </w:r>
    </w:p>
    <w:p w:rsidR="00580E9B" w:rsidRDefault="00580E9B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2005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Curso de Operador de PrintMaster 5 cores+verniz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       </w:t>
      </w:r>
      <w:r w:rsidR="00E00BD2">
        <w:rPr>
          <w:rFonts w:ascii="Arial" w:hAnsi="Arial"/>
          <w:sz w:val="20"/>
        </w:rPr>
        <w:t xml:space="preserve">   </w:t>
      </w:r>
      <w:r w:rsidR="00243E9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PMA/SP</w:t>
      </w:r>
      <w:r w:rsidR="008F0B85">
        <w:rPr>
          <w:rFonts w:ascii="Arial" w:hAnsi="Arial"/>
          <w:sz w:val="20"/>
        </w:rPr>
        <w:t xml:space="preserve"> </w:t>
      </w:r>
    </w:p>
    <w:p w:rsidR="00CD1FE2" w:rsidRDefault="00CD1FE2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2005                Prevenção de acidentes para componentes de Cipa    </w:t>
      </w:r>
      <w:r w:rsidR="009A10B1">
        <w:rPr>
          <w:rFonts w:ascii="Arial" w:hAnsi="Arial"/>
          <w:sz w:val="20"/>
        </w:rPr>
        <w:t xml:space="preserve">                               </w:t>
      </w:r>
      <w:r>
        <w:rPr>
          <w:rFonts w:ascii="Arial" w:hAnsi="Arial"/>
          <w:sz w:val="20"/>
        </w:rPr>
        <w:t>SENAI/RS</w:t>
      </w:r>
    </w:p>
    <w:p w:rsidR="00580E9B" w:rsidRDefault="00580E9B">
      <w:pPr>
        <w:pStyle w:val="Corpodetexto"/>
        <w:spacing w:line="240" w:lineRule="auto"/>
        <w:rPr>
          <w:color w:val="FFFFFF"/>
        </w:rPr>
      </w:pPr>
      <w:r>
        <w:rPr>
          <w:rFonts w:ascii="Arial" w:hAnsi="Arial"/>
          <w:sz w:val="20"/>
        </w:rPr>
        <w:t xml:space="preserve">2004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Curso de Fundamentação Pedagógica – 240h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      </w:t>
      </w:r>
      <w:r w:rsidR="009A10B1"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>FIERGS</w:t>
      </w:r>
    </w:p>
    <w:p w:rsidR="00580E9B" w:rsidRDefault="00580E9B">
      <w:pPr>
        <w:pStyle w:val="Objetiv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2004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Curso de Libras – Linguagem Brasileira de Sinais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             </w:t>
      </w:r>
      <w:r w:rsidR="009A10B1">
        <w:rPr>
          <w:rFonts w:ascii="Arial" w:hAnsi="Arial"/>
          <w:sz w:val="20"/>
        </w:rPr>
        <w:t xml:space="preserve">   </w:t>
      </w:r>
      <w:r w:rsidR="00243E9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SENAI/RS</w:t>
      </w:r>
    </w:p>
    <w:p w:rsidR="00580E9B" w:rsidRDefault="00580E9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2004                Densitometria de Reflexão Aplicada a Impressão Offset                            </w:t>
      </w:r>
      <w:r w:rsidR="00243E91"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>SENAI/RS</w:t>
      </w:r>
    </w:p>
    <w:p w:rsidR="00580E9B" w:rsidRDefault="00580E9B">
      <w:pPr>
        <w:rPr>
          <w:rFonts w:ascii="Arial" w:hAnsi="Arial"/>
          <w:sz w:val="20"/>
        </w:rPr>
      </w:pPr>
    </w:p>
    <w:p w:rsidR="00580E9B" w:rsidRDefault="00580E9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2004                Densitometria e Colorimetria                                                                      </w:t>
      </w:r>
      <w:r w:rsidR="00243E9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</w:t>
      </w:r>
      <w:r w:rsidR="00243E9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SENAI/RS</w:t>
      </w:r>
    </w:p>
    <w:p w:rsidR="00CD1FE2" w:rsidRDefault="00CD1FE2">
      <w:pPr>
        <w:rPr>
          <w:rFonts w:ascii="Arial" w:hAnsi="Arial"/>
          <w:sz w:val="20"/>
        </w:rPr>
      </w:pPr>
    </w:p>
    <w:p w:rsidR="00CD1FE2" w:rsidRDefault="00CD1FE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2003                Tecnologia de Impressão Offset                                                                    SENAI/SP</w:t>
      </w:r>
    </w:p>
    <w:p w:rsidR="00CD1FE2" w:rsidRDefault="00CD1FE2">
      <w:pPr>
        <w:rPr>
          <w:rFonts w:ascii="Arial" w:hAnsi="Arial"/>
          <w:sz w:val="20"/>
        </w:rPr>
      </w:pPr>
    </w:p>
    <w:p w:rsidR="00CD1FE2" w:rsidRDefault="00CD1FE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2003                Colorimetria                                                                                                    SENAI/SP</w:t>
      </w:r>
    </w:p>
    <w:p w:rsidR="006027E6" w:rsidRDefault="006027E6">
      <w:pPr>
        <w:rPr>
          <w:rFonts w:ascii="Arial" w:hAnsi="Arial"/>
          <w:sz w:val="20"/>
        </w:rPr>
      </w:pPr>
    </w:p>
    <w:p w:rsidR="006027E6" w:rsidRDefault="00440B8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2003               </w:t>
      </w:r>
      <w:r w:rsidR="006027E6">
        <w:rPr>
          <w:rFonts w:ascii="Arial" w:hAnsi="Arial"/>
          <w:sz w:val="20"/>
        </w:rPr>
        <w:t>Problemas causas e soluções na impressão Offset                                       SENAI/SP</w:t>
      </w:r>
    </w:p>
    <w:p w:rsidR="00580E9B" w:rsidRDefault="00580E9B">
      <w:pPr>
        <w:rPr>
          <w:rFonts w:ascii="Arial" w:hAnsi="Arial"/>
          <w:sz w:val="20"/>
        </w:rPr>
      </w:pPr>
    </w:p>
    <w:p w:rsidR="00580E9B" w:rsidRDefault="00580E9B" w:rsidP="00440B86">
      <w:pPr>
        <w:ind w:right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2002               Curso de Produção Gráfica  </w:t>
      </w:r>
      <w:r w:rsidR="00243E91">
        <w:rPr>
          <w:rFonts w:ascii="Arial" w:hAnsi="Arial"/>
          <w:sz w:val="20"/>
        </w:rPr>
        <w:t>- 540h</w:t>
      </w:r>
      <w:r>
        <w:rPr>
          <w:rFonts w:ascii="Arial" w:hAnsi="Arial"/>
          <w:sz w:val="20"/>
        </w:rPr>
        <w:t xml:space="preserve">                                                              </w:t>
      </w:r>
      <w:r w:rsidR="00CD1FE2">
        <w:rPr>
          <w:rFonts w:ascii="Arial" w:hAnsi="Arial"/>
          <w:sz w:val="20"/>
        </w:rPr>
        <w:t xml:space="preserve">  </w:t>
      </w:r>
      <w:r w:rsidR="009A10B1"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>SENAI/RS</w:t>
      </w:r>
    </w:p>
    <w:p w:rsidR="00A90167" w:rsidRDefault="00A90167" w:rsidP="00482D41">
      <w:pPr>
        <w:rPr>
          <w:rFonts w:ascii="Arial" w:hAnsi="Arial"/>
          <w:sz w:val="20"/>
        </w:rPr>
      </w:pPr>
    </w:p>
    <w:p w:rsidR="00580E9B" w:rsidRDefault="00580E9B" w:rsidP="00482D4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1998               Custo</w:t>
      </w:r>
      <w:r w:rsidR="00243E91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e Orçamento na Indústria Gráfica                                                    </w:t>
      </w:r>
      <w:r w:rsidR="00482D41"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 xml:space="preserve"> SENAI/RS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                     </w:t>
      </w:r>
      <w:r w:rsidR="00243E91">
        <w:rPr>
          <w:rFonts w:ascii="Arial" w:hAnsi="Arial"/>
          <w:sz w:val="20"/>
        </w:rPr>
        <w:t xml:space="preserve">                  </w:t>
      </w:r>
    </w:p>
    <w:p w:rsidR="00580E9B" w:rsidRDefault="00580E9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</w:t>
      </w:r>
    </w:p>
    <w:p w:rsidR="00580E9B" w:rsidRDefault="00580E9B">
      <w:pPr>
        <w:rPr>
          <w:rFonts w:ascii="Arial" w:hAnsi="Arial"/>
          <w:sz w:val="20"/>
        </w:rPr>
      </w:pPr>
    </w:p>
    <w:p w:rsidR="00580E9B" w:rsidRDefault="00580E9B">
      <w:pPr>
        <w:pStyle w:val="Objetivo"/>
        <w:spacing w:line="24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w:pict>
          <v:line id="_x0000_s1028" style="position:absolute;left:0;text-align:left;z-index:251657216" from="-3.6pt,20.95pt" to="471.6pt,20.95pt" o:allowincell="f"/>
        </w:pict>
      </w:r>
      <w:r>
        <w:rPr>
          <w:rFonts w:ascii="Arial" w:hAnsi="Arial"/>
          <w:b/>
          <w:sz w:val="20"/>
        </w:rPr>
        <w:t>FEIRAS E PALESTRAS PARA DESENVOLVIMENTO E ATUALIZAÇÃO PROFISSIONAL:</w:t>
      </w:r>
    </w:p>
    <w:p w:rsidR="009818C5" w:rsidRDefault="009818C5" w:rsidP="009818C5">
      <w:pPr>
        <w:pStyle w:val="Corpodetexto"/>
        <w:spacing w:line="240" w:lineRule="auto"/>
        <w:rPr>
          <w:rFonts w:ascii="Arial" w:hAnsi="Arial"/>
          <w:sz w:val="20"/>
        </w:rPr>
      </w:pPr>
    </w:p>
    <w:p w:rsidR="009818C5" w:rsidRDefault="009818C5" w:rsidP="009818C5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2013             Seminário em gerenciamento de cores – </w:t>
      </w:r>
    </w:p>
    <w:p w:rsidR="009818C5" w:rsidRPr="009818C5" w:rsidRDefault="009818C5" w:rsidP="009818C5">
      <w:pPr>
        <w:pStyle w:val="Corpodetexto"/>
        <w:spacing w:line="240" w:lineRule="auto"/>
        <w:rPr>
          <w:rFonts w:ascii="Arial" w:hAnsi="Arial"/>
          <w:sz w:val="20"/>
          <w:lang w:val="en-US"/>
        </w:rPr>
      </w:pPr>
      <w:r w:rsidRPr="009818C5">
        <w:rPr>
          <w:rFonts w:ascii="Arial" w:hAnsi="Arial"/>
          <w:sz w:val="20"/>
          <w:lang w:val="en-US"/>
        </w:rPr>
        <w:t xml:space="preserve">                     Specialist teachers training Seminar                                           Printpromotion - SENAI/RS</w:t>
      </w:r>
    </w:p>
    <w:p w:rsidR="009818C5" w:rsidRDefault="009818C5" w:rsidP="009818C5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2014             ExpoPrint Latin America</w:t>
      </w:r>
      <w:r>
        <w:rPr>
          <w:rFonts w:ascii="Arial" w:hAnsi="Arial"/>
          <w:sz w:val="20"/>
        </w:rPr>
        <w:tab/>
        <w:t xml:space="preserve">                                                                            São Paulo - SP </w:t>
      </w:r>
    </w:p>
    <w:p w:rsidR="009818C5" w:rsidRDefault="009818C5" w:rsidP="009818C5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2010             ExpoPrint Latin America</w:t>
      </w:r>
      <w:r>
        <w:rPr>
          <w:rFonts w:ascii="Arial" w:hAnsi="Arial"/>
          <w:sz w:val="20"/>
        </w:rPr>
        <w:tab/>
        <w:t xml:space="preserve">                                                                            São Paulo - SP </w:t>
      </w:r>
    </w:p>
    <w:p w:rsidR="009818C5" w:rsidRDefault="009818C5" w:rsidP="009818C5">
      <w:pPr>
        <w:pStyle w:val="Corpodetexto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2008             Seminário de termolaminaçao gráfica                                                             </w:t>
      </w:r>
      <w:r w:rsidR="009A10B1">
        <w:rPr>
          <w:rFonts w:ascii="Arial" w:hAnsi="Arial"/>
          <w:sz w:val="20"/>
        </w:rPr>
        <w:t xml:space="preserve">      </w:t>
      </w:r>
      <w:r>
        <w:rPr>
          <w:rFonts w:ascii="Arial" w:hAnsi="Arial"/>
          <w:sz w:val="20"/>
        </w:rPr>
        <w:t>SENAI/RS</w:t>
      </w:r>
    </w:p>
    <w:p w:rsidR="00303179" w:rsidRDefault="0030317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2007             Seminário Técnico Regional sobre Flexografia                              </w:t>
      </w:r>
      <w:r w:rsidR="00440B86"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>ABFLEXO/FTA-BRASIL</w:t>
      </w:r>
    </w:p>
    <w:p w:rsidR="00303179" w:rsidRDefault="00303179">
      <w:pPr>
        <w:rPr>
          <w:rFonts w:ascii="Arial" w:hAnsi="Arial"/>
          <w:sz w:val="20"/>
        </w:rPr>
      </w:pPr>
    </w:p>
    <w:p w:rsidR="00580E9B" w:rsidRDefault="00580E9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2006             Expo</w:t>
      </w:r>
      <w:r w:rsidR="009818C5">
        <w:rPr>
          <w:rFonts w:ascii="Arial" w:hAnsi="Arial"/>
          <w:sz w:val="20"/>
        </w:rPr>
        <w:t>P</w:t>
      </w:r>
      <w:r>
        <w:rPr>
          <w:rFonts w:ascii="Arial" w:hAnsi="Arial"/>
          <w:sz w:val="20"/>
        </w:rPr>
        <w:t>rint L</w:t>
      </w:r>
      <w:r w:rsidR="009818C5">
        <w:rPr>
          <w:rFonts w:ascii="Arial" w:hAnsi="Arial"/>
          <w:sz w:val="20"/>
        </w:rPr>
        <w:t>atin Ameri</w:t>
      </w:r>
      <w:r>
        <w:rPr>
          <w:rFonts w:ascii="Arial" w:hAnsi="Arial"/>
          <w:sz w:val="20"/>
        </w:rPr>
        <w:t>ca</w:t>
      </w:r>
      <w:r>
        <w:rPr>
          <w:rFonts w:ascii="Arial" w:hAnsi="Arial"/>
          <w:sz w:val="20"/>
        </w:rPr>
        <w:tab/>
        <w:t xml:space="preserve">                                                                          </w:t>
      </w:r>
      <w:r w:rsidR="009A10B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 São Paulo - SP </w:t>
      </w:r>
    </w:p>
    <w:p w:rsidR="00303179" w:rsidRDefault="00303179">
      <w:pPr>
        <w:rPr>
          <w:rFonts w:ascii="Arial" w:hAnsi="Arial"/>
          <w:sz w:val="20"/>
        </w:rPr>
      </w:pPr>
    </w:p>
    <w:p w:rsidR="00F949EE" w:rsidRDefault="00F949E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2006             BRASIL PACK                                                                                               </w:t>
      </w:r>
      <w:r w:rsidR="009818C5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São Paulo </w:t>
      </w:r>
      <w:r w:rsidR="00D1401B">
        <w:rPr>
          <w:rFonts w:ascii="Arial" w:hAnsi="Arial"/>
          <w:sz w:val="20"/>
        </w:rPr>
        <w:t>–</w:t>
      </w:r>
      <w:r>
        <w:rPr>
          <w:rFonts w:ascii="Arial" w:hAnsi="Arial"/>
          <w:sz w:val="20"/>
        </w:rPr>
        <w:t xml:space="preserve"> SP</w:t>
      </w:r>
    </w:p>
    <w:p w:rsidR="00D1401B" w:rsidRDefault="00D1401B">
      <w:pPr>
        <w:rPr>
          <w:rFonts w:ascii="Arial" w:hAnsi="Arial"/>
          <w:sz w:val="20"/>
        </w:rPr>
      </w:pPr>
    </w:p>
    <w:p w:rsidR="00D1401B" w:rsidRDefault="00D1401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2006              Seminário técnico sobre produção mais limpa                     </w:t>
      </w:r>
      <w:r w:rsidR="009818C5">
        <w:rPr>
          <w:rFonts w:ascii="Arial" w:hAnsi="Arial"/>
          <w:sz w:val="20"/>
        </w:rPr>
        <w:t xml:space="preserve">                        </w:t>
      </w:r>
      <w:r>
        <w:rPr>
          <w:rFonts w:ascii="Arial" w:hAnsi="Arial"/>
          <w:sz w:val="20"/>
        </w:rPr>
        <w:t xml:space="preserve"> </w:t>
      </w:r>
      <w:r w:rsidR="009A10B1">
        <w:rPr>
          <w:rFonts w:ascii="Arial" w:hAnsi="Arial"/>
          <w:sz w:val="20"/>
        </w:rPr>
        <w:t xml:space="preserve">         </w:t>
      </w:r>
      <w:r>
        <w:rPr>
          <w:rFonts w:ascii="Arial" w:hAnsi="Arial"/>
          <w:sz w:val="20"/>
        </w:rPr>
        <w:t>SENAI/RS</w:t>
      </w:r>
    </w:p>
    <w:p w:rsidR="00F949EE" w:rsidRDefault="00F949EE">
      <w:pPr>
        <w:rPr>
          <w:rFonts w:ascii="Arial" w:hAnsi="Arial"/>
          <w:sz w:val="20"/>
        </w:rPr>
      </w:pPr>
    </w:p>
    <w:p w:rsidR="00F949EE" w:rsidRDefault="0030317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2005             Seminário Técnico Regional sobre Flexografia                             </w:t>
      </w:r>
      <w:r w:rsidR="00440B86">
        <w:rPr>
          <w:rFonts w:ascii="Arial" w:hAnsi="Arial"/>
          <w:sz w:val="20"/>
        </w:rPr>
        <w:t xml:space="preserve">   </w:t>
      </w:r>
      <w:r>
        <w:rPr>
          <w:rFonts w:ascii="Arial" w:hAnsi="Arial"/>
          <w:sz w:val="20"/>
        </w:rPr>
        <w:t xml:space="preserve"> </w:t>
      </w:r>
      <w:r w:rsidRPr="00303179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ABFLEXO/FTA-BRASIL</w:t>
      </w:r>
    </w:p>
    <w:p w:rsidR="00580E9B" w:rsidRDefault="00580E9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80E9B" w:rsidRDefault="00580E9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2005/2003    FIEPAG – Feira Internacional de Embalagens, Papel e Artes Gráficas      </w:t>
      </w:r>
      <w:r w:rsidR="00440B86"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 xml:space="preserve"> São Paulo – SP</w:t>
      </w:r>
    </w:p>
    <w:sectPr w:rsidR="00580E9B" w:rsidSect="009818C5">
      <w:headerReference w:type="default" r:id="rId8"/>
      <w:footerReference w:type="default" r:id="rId9"/>
      <w:type w:val="continuous"/>
      <w:pgSz w:w="12242" w:h="15842" w:code="1"/>
      <w:pgMar w:top="851" w:right="1752" w:bottom="851" w:left="851" w:header="964" w:footer="964" w:gutter="0"/>
      <w:cols w:space="720" w:equalWidth="0">
        <w:col w:w="9639"/>
      </w:cols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6A4" w:rsidRDefault="006C46A4">
      <w:r>
        <w:separator/>
      </w:r>
    </w:p>
  </w:endnote>
  <w:endnote w:type="continuationSeparator" w:id="1">
    <w:p w:rsidR="006C46A4" w:rsidRDefault="006C4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BD9" w:rsidRDefault="00A87BD9">
    <w:pPr>
      <w:pStyle w:val="Rodap"/>
    </w:pPr>
    <w:r>
      <w:tab/>
    </w:r>
    <w:r>
      <w:rPr>
        <w:rStyle w:val="Nmerodepgina"/>
        <w:b/>
        <w:sz w:val="21"/>
      </w:rPr>
      <w:fldChar w:fldCharType="begin"/>
    </w:r>
    <w:r>
      <w:rPr>
        <w:rStyle w:val="Nmerodepgina"/>
        <w:b/>
        <w:sz w:val="21"/>
      </w:rPr>
      <w:instrText xml:space="preserve"> PÁGINA </w:instrText>
    </w:r>
    <w:r>
      <w:rPr>
        <w:rStyle w:val="Nmerodepgina"/>
        <w:b/>
        <w:sz w:val="21"/>
      </w:rPr>
      <w:fldChar w:fldCharType="separate"/>
    </w:r>
    <w:r w:rsidR="009A10B1">
      <w:rPr>
        <w:rStyle w:val="Nmerodepgina"/>
        <w:b/>
        <w:noProof/>
        <w:sz w:val="21"/>
      </w:rPr>
      <w:t>2</w:t>
    </w:r>
    <w:r>
      <w:rPr>
        <w:rStyle w:val="Nmerodepgina"/>
        <w:b/>
        <w:sz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6A4" w:rsidRDefault="006C46A4">
      <w:r>
        <w:separator/>
      </w:r>
    </w:p>
  </w:footnote>
  <w:footnote w:type="continuationSeparator" w:id="1">
    <w:p w:rsidR="006C46A4" w:rsidRDefault="006C46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BD9" w:rsidRDefault="00A87BD9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DF0F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F193E09"/>
    <w:multiLevelType w:val="singleLevel"/>
    <w:tmpl w:val="22AC7E62"/>
    <w:lvl w:ilvl="0">
      <w:numFmt w:val="bullet"/>
      <w:lvlText w:val="*"/>
      <w:lvlJc w:val="left"/>
    </w:lvl>
  </w:abstractNum>
  <w:abstractNum w:abstractNumId="3">
    <w:nsid w:val="2BCD0AB3"/>
    <w:multiLevelType w:val="singleLevel"/>
    <w:tmpl w:val="5CFCCA18"/>
    <w:lvl w:ilvl="0">
      <w:numFmt w:val="bullet"/>
      <w:lvlText w:val="*"/>
      <w:lvlJc w:val="left"/>
    </w:lvl>
  </w:abstractNum>
  <w:abstractNum w:abstractNumId="4">
    <w:nsid w:val="2C9A5191"/>
    <w:multiLevelType w:val="hybridMultilevel"/>
    <w:tmpl w:val="14D0E966"/>
    <w:lvl w:ilvl="0" w:tplc="99C818F6">
      <w:start w:val="2003"/>
      <w:numFmt w:val="decimal"/>
      <w:lvlText w:val="%1"/>
      <w:lvlJc w:val="left"/>
      <w:pPr>
        <w:tabs>
          <w:tab w:val="num" w:pos="1815"/>
        </w:tabs>
        <w:ind w:left="1815" w:hanging="14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F87560"/>
    <w:multiLevelType w:val="singleLevel"/>
    <w:tmpl w:val="6F64EAF2"/>
    <w:lvl w:ilvl="0">
      <w:start w:val="199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6">
    <w:nsid w:val="559038B3"/>
    <w:multiLevelType w:val="singleLevel"/>
    <w:tmpl w:val="B28AD11A"/>
    <w:lvl w:ilvl="0">
      <w:numFmt w:val="bullet"/>
      <w:lvlText w:val="*"/>
      <w:lvlJc w:val="left"/>
    </w:lvl>
  </w:abstractNum>
  <w:num w:numId="1">
    <w:abstractNumId w:val="1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3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  <w:num w:numId="6">
    <w:abstractNumId w:val="6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  <w:num w:numId="7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intFractionalCharacterWidth/>
  <w:embedSystemFonts/>
  <w:hideSpellingErrors/>
  <w:hideGrammaticalErrors/>
  <w:activeWritingStyle w:appName="MSWord" w:lang="en-US" w:vendorID="8" w:dllVersion="513" w:checkStyle="0"/>
  <w:activeWritingStyle w:appName="MSWord" w:lang="pt-BR" w:vendorID="1" w:dllVersion="513" w:checkStyle="1"/>
  <w:attachedTemplate r:id="rId1"/>
  <w:stylePaneFormatFilter w:val="3F01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7CC3"/>
    <w:rsid w:val="00027C9E"/>
    <w:rsid w:val="00110046"/>
    <w:rsid w:val="00243E91"/>
    <w:rsid w:val="00263E1F"/>
    <w:rsid w:val="00274A0C"/>
    <w:rsid w:val="002763EA"/>
    <w:rsid w:val="00303179"/>
    <w:rsid w:val="0031017C"/>
    <w:rsid w:val="003650E5"/>
    <w:rsid w:val="003A6FD4"/>
    <w:rsid w:val="003D582E"/>
    <w:rsid w:val="003E22F9"/>
    <w:rsid w:val="00440B86"/>
    <w:rsid w:val="00482D41"/>
    <w:rsid w:val="005074E4"/>
    <w:rsid w:val="005408DD"/>
    <w:rsid w:val="00580E9B"/>
    <w:rsid w:val="00591D29"/>
    <w:rsid w:val="005B6E04"/>
    <w:rsid w:val="005D3878"/>
    <w:rsid w:val="006027E6"/>
    <w:rsid w:val="006C46A4"/>
    <w:rsid w:val="00710F53"/>
    <w:rsid w:val="0071372C"/>
    <w:rsid w:val="0072053E"/>
    <w:rsid w:val="00771FB9"/>
    <w:rsid w:val="008A0F81"/>
    <w:rsid w:val="008F0B85"/>
    <w:rsid w:val="009818C5"/>
    <w:rsid w:val="009A10B1"/>
    <w:rsid w:val="009C5C03"/>
    <w:rsid w:val="00A614A3"/>
    <w:rsid w:val="00A87BD9"/>
    <w:rsid w:val="00A90167"/>
    <w:rsid w:val="00AC73A9"/>
    <w:rsid w:val="00B52503"/>
    <w:rsid w:val="00B934E9"/>
    <w:rsid w:val="00C848B1"/>
    <w:rsid w:val="00CD1FE2"/>
    <w:rsid w:val="00D1401B"/>
    <w:rsid w:val="00D9568B"/>
    <w:rsid w:val="00DC6BA7"/>
    <w:rsid w:val="00E00BD2"/>
    <w:rsid w:val="00E17B79"/>
    <w:rsid w:val="00E24161"/>
    <w:rsid w:val="00F7093A"/>
    <w:rsid w:val="00F87CC3"/>
    <w:rsid w:val="00F949EE"/>
    <w:rsid w:val="00FF0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Ttulo1">
    <w:name w:val="heading 1"/>
    <w:basedOn w:val="Basedettulo"/>
    <w:next w:val="Corpodetexto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ettulo"/>
    <w:next w:val="Corpodetexto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e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ettulo"/>
    <w:next w:val="Corpodetexto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ettulo"/>
    <w:next w:val="Corpodetexto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Basedettulo">
    <w:name w:val="Base de título"/>
    <w:basedOn w:val="Corpodetexto"/>
    <w:next w:val="Corpodetexto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pPr>
      <w:spacing w:after="220" w:line="240" w:lineRule="atLeast"/>
    </w:pPr>
  </w:style>
  <w:style w:type="paragraph" w:customStyle="1" w:styleId="Ttulododocumento">
    <w:name w:val="Título do documento"/>
    <w:basedOn w:val="Normal"/>
    <w:next w:val="Ttulodaseo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Normal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ome">
    <w:name w:val="Nom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a">
    <w:name w:val="Date"/>
    <w:basedOn w:val="Corpodetexto"/>
    <w:pPr>
      <w:keepNext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character" w:customStyle="1" w:styleId="nfasecomorientao">
    <w:name w:val="Ênfase com orientação"/>
    <w:rPr>
      <w:rFonts w:ascii="Arial Black" w:hAnsi="Arial Black"/>
      <w:spacing w:val="-6"/>
      <w:sz w:val="18"/>
    </w:rPr>
  </w:style>
  <w:style w:type="paragraph" w:styleId="Cabealho">
    <w:name w:val="header"/>
    <w:basedOn w:val="Normal"/>
    <w:pPr>
      <w:spacing w:before="220" w:after="220" w:line="220" w:lineRule="atLeast"/>
      <w:ind w:left="-2160"/>
    </w:pPr>
    <w:rPr>
      <w:caps/>
    </w:rPr>
  </w:style>
  <w:style w:type="paragraph" w:styleId="Rodap">
    <w:name w:val="footer"/>
    <w:basedOn w:val="Normal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Subttulodaseo">
    <w:name w:val="Subtítulo da seção"/>
    <w:basedOn w:val="Ttulodaseo"/>
    <w:next w:val="Normal"/>
    <w:rPr>
      <w:i/>
      <w:caps w:val="0"/>
      <w:spacing w:val="10"/>
      <w:sz w:val="24"/>
    </w:rPr>
  </w:style>
  <w:style w:type="paragraph" w:customStyle="1" w:styleId="Endereo2">
    <w:name w:val="Endereço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</w:rPr>
  </w:style>
  <w:style w:type="character" w:styleId="nfase">
    <w:name w:val="Emphasis"/>
    <w:qFormat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pPr>
      <w:ind w:left="720"/>
    </w:pPr>
  </w:style>
  <w:style w:type="character" w:customStyle="1" w:styleId="Funo">
    <w:name w:val="Função"/>
    <w:basedOn w:val="Fontepargpadro"/>
  </w:style>
  <w:style w:type="paragraph" w:customStyle="1" w:styleId="Dadospessoais">
    <w:name w:val="Dados pessoais"/>
    <w:basedOn w:val="Corpodetexto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Semttulo">
    <w:name w:val="Sem título"/>
    <w:basedOn w:val="Ttulodaseo"/>
    <w:pPr>
      <w:pBdr>
        <w:bottom w:val="none" w:sz="0" w:space="0" w:color="auto"/>
      </w:pBdr>
    </w:pPr>
  </w:style>
  <w:style w:type="paragraph" w:customStyle="1" w:styleId="Nomedaempresa">
    <w:name w:val="Nome da empres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Realizaes">
    <w:name w:val="Realizações"/>
    <w:basedOn w:val="Corpodetexto"/>
    <w:pPr>
      <w:spacing w:after="60"/>
      <w:ind w:left="240" w:hanging="240"/>
    </w:pPr>
  </w:style>
  <w:style w:type="paragraph" w:customStyle="1" w:styleId="Informaespessoais">
    <w:name w:val="Informações pessoais"/>
    <w:basedOn w:val="Normal"/>
    <w:next w:val="Normal"/>
    <w:pPr>
      <w:numPr>
        <w:numId w:val="1"/>
      </w:numPr>
      <w:spacing w:before="220" w:after="60" w:line="240" w:lineRule="atLeast"/>
      <w:ind w:left="245" w:hanging="245"/>
    </w:pPr>
  </w:style>
  <w:style w:type="character" w:styleId="Refdecomentrio">
    <w:name w:val="annotation reference"/>
    <w:semiHidden/>
    <w:rPr>
      <w:sz w:val="16"/>
    </w:rPr>
  </w:style>
  <w:style w:type="paragraph" w:customStyle="1" w:styleId="Instituio">
    <w:name w:val="Instituição"/>
    <w:basedOn w:val="Normal"/>
    <w:next w:val="Realizaes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Objetivo">
    <w:name w:val="Objetivo"/>
    <w:basedOn w:val="Normal"/>
    <w:next w:val="Corpodetexto"/>
    <w:pPr>
      <w:spacing w:before="60" w:after="220" w:line="220" w:lineRule="atLeast"/>
    </w:pPr>
  </w:style>
  <w:style w:type="paragraph" w:customStyle="1" w:styleId="Endereo1">
    <w:name w:val="Endereço 1"/>
    <w:basedOn w:val="Normal"/>
    <w:pPr>
      <w:framePr w:w="8640" w:wrap="notBeside" w:vAnchor="page" w:hAnchor="page" w:xAlign="center" w:y="14761" w:anchorLock="1"/>
      <w:spacing w:line="160" w:lineRule="atLeast"/>
      <w:jc w:val="center"/>
    </w:pPr>
    <w:rPr>
      <w:caps/>
      <w:spacing w:val="30"/>
      <w:sz w:val="15"/>
    </w:rPr>
  </w:style>
  <w:style w:type="paragraph" w:styleId="Commarcadores3">
    <w:name w:val="List Bullet 3"/>
    <w:basedOn w:val="Commarcadores"/>
    <w:autoRedefine/>
    <w:pPr>
      <w:tabs>
        <w:tab w:val="clear" w:pos="360"/>
      </w:tabs>
      <w:spacing w:after="60" w:line="220" w:lineRule="atLeast"/>
      <w:ind w:left="960" w:hanging="240"/>
    </w:p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Lista">
    <w:name w:val="List"/>
    <w:basedOn w:val="Normal"/>
    <w:pPr>
      <w:ind w:left="283" w:hanging="283"/>
    </w:pPr>
  </w:style>
  <w:style w:type="paragraph" w:customStyle="1" w:styleId="Basedecabealho">
    <w:name w:val="Base de cabeçalho"/>
    <w:basedOn w:val="Normal"/>
    <w:pPr>
      <w:spacing w:before="220" w:after="220" w:line="220" w:lineRule="atLeast"/>
      <w:ind w:left="-2160"/>
    </w:pPr>
    <w:rPr>
      <w:cap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5C03"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TextodecomentrioChar">
    <w:name w:val="Texto de comentário Char"/>
    <w:link w:val="Textodecomentrio"/>
    <w:uiPriority w:val="99"/>
    <w:semiHidden/>
    <w:rsid w:val="009C5C03"/>
    <w:rPr>
      <w:rFonts w:ascii="Garamond" w:hAnsi="Garamon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5C0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C5C03"/>
    <w:rPr>
      <w:rFonts w:ascii="Garamond" w:hAnsi="Garamond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5C0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5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elos\Outros%20documentos\Curr&#237;culo%20elega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7F4C9-7FD5-46AF-8C01-1DF3D031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</Template>
  <TotalTime>13</TotalTime>
  <Pages>4</Pages>
  <Words>1234</Words>
  <Characters>6667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 elegante</vt:lpstr>
      <vt:lpstr>Currículo elegante</vt:lpstr>
    </vt:vector>
  </TitlesOfParts>
  <Company/>
  <LinksUpToDate>false</LinksUpToDate>
  <CharactersWithSpaces>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subject/>
  <dc:creator>secreta</dc:creator>
  <cp:keywords/>
  <cp:lastModifiedBy>DepTecnico</cp:lastModifiedBy>
  <cp:revision>3</cp:revision>
  <cp:lastPrinted>2008-04-05T13:29:00Z</cp:lastPrinted>
  <dcterms:created xsi:type="dcterms:W3CDTF">2016-02-01T17:39:00Z</dcterms:created>
  <dcterms:modified xsi:type="dcterms:W3CDTF">2016-02-01T17:49:00Z</dcterms:modified>
</cp:coreProperties>
</file>