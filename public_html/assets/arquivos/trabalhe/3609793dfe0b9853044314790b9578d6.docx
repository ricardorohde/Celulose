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E71" w:rsidRDefault="00600E71" w:rsidP="009835FE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e do Currículo"/>
        <w:tag w:val="Nome do Currículo"/>
        <w:id w:val="1257551780"/>
        <w:placeholder>
          <w:docPart w:val="882FEC44D0094484BAF2995056F700DB"/>
        </w:placeholder>
        <w:docPartList>
          <w:docPartGallery w:val="Quick Parts"/>
          <w:docPartCategory w:val=" Nome do Currículo"/>
        </w:docPartList>
      </w:sdtPr>
      <w:sdtEndPr/>
      <w:sdtContent>
        <w:p w:rsidR="00600E71" w:rsidRPr="004D1103" w:rsidRDefault="002B763D" w:rsidP="009835FE">
          <w:pPr>
            <w:pStyle w:val="Ttulo"/>
            <w:rPr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48"/>
                <w:szCs w:val="48"/>
              </w:rPr>
              <w:alias w:val="Autor"/>
              <w:tag w:val=""/>
              <w:id w:val="-1792899604"/>
              <w:placeholder>
                <w:docPart w:val="3D085FC77AEF4F2CB3DFAEBAD5BD0B4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90637">
                <w:rPr>
                  <w:sz w:val="48"/>
                  <w:szCs w:val="48"/>
                </w:rPr>
                <w:t>Yasmin Bruno dos Santos</w:t>
              </w:r>
            </w:sdtContent>
          </w:sdt>
        </w:p>
        <w:p w:rsidR="003801B0" w:rsidRPr="009835FE" w:rsidRDefault="002B763D" w:rsidP="009835FE">
          <w:pPr>
            <w:spacing w:after="0"/>
            <w:jc w:val="center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Endereço de Email"/>
              <w:tag w:val=""/>
              <w:id w:val="492224369"/>
              <w:placeholder>
                <w:docPart w:val="BA7F30BACF05403B9DB55F30F7EF3B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9835FE" w:rsidRPr="009835FE">
                <w:rPr>
                  <w:sz w:val="28"/>
                  <w:szCs w:val="28"/>
                </w:rPr>
                <w:t>Solteira; 16 anos</w:t>
              </w:r>
            </w:sdtContent>
          </w:sdt>
          <w:r w:rsidRPr="009835FE">
            <w:rPr>
              <w:sz w:val="28"/>
              <w:szCs w:val="28"/>
            </w:rPr>
            <w:t xml:space="preserve"> </w:t>
          </w:r>
          <w:r w:rsidRPr="009835FE">
            <w:sym w:font="Symbol" w:char="F0B7"/>
          </w:r>
        </w:p>
        <w:p w:rsidR="003801B0" w:rsidRPr="009835FE" w:rsidRDefault="002B763D" w:rsidP="009835FE">
          <w:pPr>
            <w:spacing w:after="0"/>
            <w:jc w:val="center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Endereço"/>
              <w:tag w:val=""/>
              <w:id w:val="-1128857918"/>
              <w:placeholder>
                <w:docPart w:val="4C45AA367B1A4563B4A6496B074F01B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3801B0" w:rsidRPr="009835FE">
                <w:rPr>
                  <w:sz w:val="28"/>
                  <w:szCs w:val="28"/>
                </w:rPr>
                <w:t>Rua três, N°145, Pedras Brancas/Guaíba</w:t>
              </w:r>
            </w:sdtContent>
          </w:sdt>
          <w:r w:rsidRPr="009835FE">
            <w:sym w:font="Symbol" w:char="F0B7"/>
          </w:r>
        </w:p>
        <w:p w:rsidR="00600E71" w:rsidRPr="009835FE" w:rsidRDefault="002B763D" w:rsidP="009835FE">
          <w:pPr>
            <w:spacing w:after="0"/>
            <w:jc w:val="center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Telefone"/>
              <w:tag w:val=""/>
              <w:id w:val="-1095318542"/>
              <w:placeholder>
                <w:docPart w:val="DD0F2CE9B6AC4610B77602A24A70C6D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3801B0" w:rsidRPr="009835FE">
                <w:rPr>
                  <w:sz w:val="28"/>
                  <w:szCs w:val="28"/>
                </w:rPr>
                <w:t>(51)96937307;(51)95251508</w:t>
              </w:r>
              <w:r w:rsidR="009835FE" w:rsidRPr="009835FE">
                <w:rPr>
                  <w:sz w:val="28"/>
                  <w:szCs w:val="28"/>
                </w:rPr>
                <w:t xml:space="preserve"> </w:t>
              </w:r>
              <w:r w:rsidR="009835FE">
                <w:rPr>
                  <w:sz w:val="28"/>
                  <w:szCs w:val="28"/>
                </w:rPr>
                <w:t xml:space="preserve">                                        giseli_janaina@hotmail.com</w:t>
              </w:r>
            </w:sdtContent>
          </w:sdt>
        </w:p>
        <w:p w:rsidR="00600E71" w:rsidRPr="009835FE" w:rsidRDefault="00600E71" w:rsidP="009835FE">
          <w:pPr>
            <w:spacing w:after="0" w:line="240" w:lineRule="auto"/>
            <w:rPr>
              <w:color w:val="2F5897" w:themeColor="text2"/>
              <w:sz w:val="28"/>
              <w:szCs w:val="28"/>
            </w:rPr>
          </w:pPr>
        </w:p>
        <w:p w:rsidR="00600E71" w:rsidRDefault="002B763D" w:rsidP="009835FE"/>
      </w:sdtContent>
    </w:sdt>
    <w:p w:rsidR="00600E71" w:rsidRPr="004D1103" w:rsidRDefault="002B763D" w:rsidP="009835FE">
      <w:pPr>
        <w:pStyle w:val="TtulodeSeo"/>
        <w:rPr>
          <w:rFonts w:ascii="Arial" w:hAnsi="Arial" w:cs="Arial"/>
          <w:color w:val="auto"/>
          <w:sz w:val="24"/>
          <w:szCs w:val="24"/>
        </w:rPr>
      </w:pPr>
      <w:r w:rsidRPr="004D1103">
        <w:rPr>
          <w:rFonts w:ascii="Arial" w:hAnsi="Arial" w:cs="Arial"/>
          <w:color w:val="auto"/>
          <w:sz w:val="24"/>
          <w:szCs w:val="24"/>
        </w:rPr>
        <w:t>Objetivos</w:t>
      </w:r>
    </w:p>
    <w:p w:rsidR="00600E71" w:rsidRPr="004D1103" w:rsidRDefault="003801B0" w:rsidP="009835FE">
      <w:pPr>
        <w:rPr>
          <w:rFonts w:ascii="Arial" w:hAnsi="Arial" w:cs="Arial"/>
          <w:color w:val="000000"/>
          <w:sz w:val="24"/>
          <w:szCs w:val="24"/>
        </w:rPr>
      </w:pPr>
      <w:r w:rsidRPr="004D1103">
        <w:rPr>
          <w:rFonts w:ascii="Arial" w:hAnsi="Arial" w:cs="Arial"/>
          <w:sz w:val="24"/>
          <w:szCs w:val="24"/>
        </w:rPr>
        <w:t>Conquistar uma</w:t>
      </w:r>
      <w:r w:rsidR="00990637">
        <w:rPr>
          <w:rFonts w:ascii="Arial" w:hAnsi="Arial" w:cs="Arial"/>
          <w:sz w:val="24"/>
          <w:szCs w:val="24"/>
        </w:rPr>
        <w:t xml:space="preserve"> vaga como MENOR APRENDIZ/JOVEM APRENDIZ/ESTAGIO ENSINO MÉDIO,</w:t>
      </w:r>
      <w:r w:rsidRPr="004D1103">
        <w:rPr>
          <w:rFonts w:ascii="Arial" w:hAnsi="Arial" w:cs="Arial"/>
          <w:sz w:val="24"/>
          <w:szCs w:val="24"/>
        </w:rPr>
        <w:t xml:space="preserve"> nesta empresa a qual me refiro.</w:t>
      </w:r>
    </w:p>
    <w:p w:rsidR="00600E71" w:rsidRPr="004D1103" w:rsidRDefault="002B763D" w:rsidP="009835FE">
      <w:pPr>
        <w:pStyle w:val="TtulodeSeo"/>
        <w:rPr>
          <w:rFonts w:ascii="Arial" w:hAnsi="Arial" w:cs="Arial"/>
          <w:color w:val="auto"/>
          <w:sz w:val="24"/>
          <w:szCs w:val="24"/>
        </w:rPr>
      </w:pPr>
      <w:r w:rsidRPr="004D1103">
        <w:rPr>
          <w:rFonts w:ascii="Arial" w:hAnsi="Arial" w:cs="Arial"/>
          <w:color w:val="auto"/>
          <w:sz w:val="24"/>
          <w:szCs w:val="24"/>
        </w:rPr>
        <w:t>Educação</w:t>
      </w:r>
    </w:p>
    <w:p w:rsidR="003801B0" w:rsidRPr="004D1103" w:rsidRDefault="003801B0" w:rsidP="009835FE">
      <w:pPr>
        <w:pStyle w:val="Subseo"/>
        <w:rPr>
          <w:rFonts w:ascii="Arial" w:hAnsi="Arial" w:cs="Arial"/>
          <w:color w:val="404040" w:themeColor="text1" w:themeTint="BF"/>
        </w:rPr>
      </w:pPr>
      <w:r w:rsidRPr="004D1103">
        <w:rPr>
          <w:rFonts w:ascii="Arial" w:hAnsi="Arial" w:cs="Arial"/>
          <w:color w:val="404040" w:themeColor="text1" w:themeTint="BF"/>
        </w:rPr>
        <w:t>Ensino Médio em andamento (3° ano)</w:t>
      </w:r>
    </w:p>
    <w:p w:rsidR="003801B0" w:rsidRPr="004D1103" w:rsidRDefault="003801B0" w:rsidP="009835FE">
      <w:pPr>
        <w:pStyle w:val="Subseo"/>
        <w:rPr>
          <w:rFonts w:ascii="Arial" w:hAnsi="Arial" w:cs="Arial"/>
          <w:color w:val="404040" w:themeColor="text1" w:themeTint="BF"/>
        </w:rPr>
      </w:pPr>
      <w:r w:rsidRPr="004D1103">
        <w:rPr>
          <w:rFonts w:ascii="Arial" w:hAnsi="Arial" w:cs="Arial"/>
          <w:color w:val="404040" w:themeColor="text1" w:themeTint="BF"/>
        </w:rPr>
        <w:t>Escola Nestor de Moura Jardim/Guaíba</w:t>
      </w:r>
    </w:p>
    <w:p w:rsidR="003801B0" w:rsidRPr="004D1103" w:rsidRDefault="003801B0" w:rsidP="009835FE">
      <w:pPr>
        <w:pStyle w:val="Subseo"/>
        <w:rPr>
          <w:rFonts w:ascii="Arial" w:hAnsi="Arial" w:cs="Arial"/>
          <w:color w:val="404040" w:themeColor="text1" w:themeTint="BF"/>
        </w:rPr>
      </w:pPr>
    </w:p>
    <w:p w:rsidR="003801B0" w:rsidRPr="004D1103" w:rsidRDefault="003801B0" w:rsidP="009835FE">
      <w:pPr>
        <w:pStyle w:val="Subseo"/>
        <w:rPr>
          <w:rFonts w:ascii="Arial" w:hAnsi="Arial" w:cs="Arial"/>
          <w:color w:val="404040" w:themeColor="text1" w:themeTint="BF"/>
        </w:rPr>
      </w:pPr>
    </w:p>
    <w:p w:rsidR="00E837A9" w:rsidRPr="004D1103" w:rsidRDefault="00E837A9" w:rsidP="009835FE">
      <w:pPr>
        <w:pStyle w:val="Subseo"/>
        <w:rPr>
          <w:rFonts w:ascii="Arial" w:hAnsi="Arial" w:cs="Arial"/>
          <w:color w:val="404040" w:themeColor="text1" w:themeTint="BF"/>
        </w:rPr>
      </w:pPr>
      <w:r w:rsidRPr="004D1103">
        <w:rPr>
          <w:rFonts w:ascii="Arial" w:hAnsi="Arial" w:cs="Arial"/>
          <w:color w:val="404040" w:themeColor="text1" w:themeTint="BF"/>
        </w:rPr>
        <w:t>CURSO PROFISSIONALIZANTE QI</w:t>
      </w:r>
      <w:r w:rsidR="00A40E82">
        <w:rPr>
          <w:rFonts w:ascii="Arial" w:hAnsi="Arial" w:cs="Arial"/>
          <w:color w:val="404040" w:themeColor="text1" w:themeTint="BF"/>
        </w:rPr>
        <w:t xml:space="preserve"> (INFORMATICA)</w:t>
      </w:r>
    </w:p>
    <w:p w:rsidR="00E837A9" w:rsidRPr="004D1103" w:rsidRDefault="00E837A9" w:rsidP="009835FE">
      <w:pPr>
        <w:pStyle w:val="Subseo"/>
        <w:rPr>
          <w:rFonts w:ascii="Arial" w:hAnsi="Arial" w:cs="Arial"/>
          <w:color w:val="404040" w:themeColor="text1" w:themeTint="BF"/>
        </w:rPr>
      </w:pPr>
      <w:r w:rsidRPr="004D1103">
        <w:rPr>
          <w:rFonts w:ascii="Arial" w:hAnsi="Arial" w:cs="Arial"/>
          <w:color w:val="404040" w:themeColor="text1" w:themeTint="BF"/>
        </w:rPr>
        <w:t>Data de início/término:22/10/2012 a 03/06/2013</w:t>
      </w:r>
    </w:p>
    <w:p w:rsidR="004D1103" w:rsidRPr="004D1103" w:rsidRDefault="004D1103" w:rsidP="009835FE">
      <w:pPr>
        <w:pStyle w:val="Subseo"/>
        <w:rPr>
          <w:rFonts w:ascii="Arial" w:hAnsi="Arial" w:cs="Arial"/>
          <w:color w:val="404040" w:themeColor="text1" w:themeTint="BF"/>
        </w:rPr>
      </w:pP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Ms-windows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Qualidade e sustentabilidade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Ms-excel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Ms-power Point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Assistente de Departamento Pessoal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Dicção e oratória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Tecnologias para web</w:t>
      </w:r>
    </w:p>
    <w:p w:rsidR="00E837A9" w:rsidRPr="004D1103" w:rsidRDefault="00E837A9" w:rsidP="009835FE">
      <w:pPr>
        <w:pStyle w:val="Subseo"/>
        <w:numPr>
          <w:ilvl w:val="0"/>
          <w:numId w:val="11"/>
        </w:numPr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Técnicas para negociação e atendimento ao cliente.</w:t>
      </w:r>
    </w:p>
    <w:p w:rsidR="00E837A9" w:rsidRPr="004D1103" w:rsidRDefault="00E837A9" w:rsidP="009835FE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</w:p>
    <w:p w:rsidR="004D1103" w:rsidRPr="004D1103" w:rsidRDefault="004D1103" w:rsidP="009835FE">
      <w:pPr>
        <w:pStyle w:val="Subseo"/>
        <w:rPr>
          <w:rFonts w:ascii="Arial" w:hAnsi="Arial" w:cs="Arial"/>
          <w:i/>
          <w:color w:val="404040" w:themeColor="text1" w:themeTint="BF"/>
        </w:rPr>
      </w:pPr>
      <w:r w:rsidRPr="004D1103">
        <w:rPr>
          <w:rFonts w:ascii="Arial" w:hAnsi="Arial" w:cs="Arial"/>
          <w:i/>
          <w:color w:val="404040" w:themeColor="text1" w:themeTint="BF"/>
        </w:rPr>
        <w:t>Qualidades Pessoais:</w:t>
      </w:r>
    </w:p>
    <w:p w:rsidR="004D1103" w:rsidRPr="004D1103" w:rsidRDefault="00A40E82" w:rsidP="009835FE">
      <w:pPr>
        <w:pStyle w:val="Subseo"/>
        <w:numPr>
          <w:ilvl w:val="0"/>
          <w:numId w:val="12"/>
        </w:numPr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t xml:space="preserve">Sou interessada no que me for </w:t>
      </w:r>
      <w:r w:rsidR="009835FE">
        <w:rPr>
          <w:rFonts w:ascii="Arial" w:hAnsi="Arial" w:cs="Arial"/>
          <w:i/>
          <w:color w:val="404040" w:themeColor="text1" w:themeTint="BF"/>
        </w:rPr>
        <w:t>proposto, com</w:t>
      </w:r>
      <w:r>
        <w:rPr>
          <w:rFonts w:ascii="Arial" w:hAnsi="Arial" w:cs="Arial"/>
          <w:i/>
          <w:color w:val="404040" w:themeColor="text1" w:themeTint="BF"/>
        </w:rPr>
        <w:t xml:space="preserve"> intuito de aprender sempre mais;</w:t>
      </w:r>
    </w:p>
    <w:p w:rsidR="004D1103" w:rsidRPr="004D1103" w:rsidRDefault="009835FE" w:rsidP="009835FE">
      <w:pPr>
        <w:pStyle w:val="Subseo"/>
        <w:numPr>
          <w:ilvl w:val="0"/>
          <w:numId w:val="12"/>
        </w:numPr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t>Possuo facilidade em obter um bom relacionamento interpessoal;</w:t>
      </w:r>
    </w:p>
    <w:p w:rsidR="00990637" w:rsidRDefault="009835FE" w:rsidP="009835FE">
      <w:pPr>
        <w:pStyle w:val="Subseo"/>
        <w:numPr>
          <w:ilvl w:val="0"/>
          <w:numId w:val="12"/>
        </w:numPr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t>Sou responsável com minhas atividades e pontual com horários, qualidades que acho importante para um bom funcionário</w:t>
      </w:r>
    </w:p>
    <w:p w:rsidR="00990637" w:rsidRDefault="00990637" w:rsidP="00990637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</w:p>
    <w:p w:rsidR="00990637" w:rsidRDefault="00990637" w:rsidP="00990637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</w:p>
    <w:p w:rsidR="00990637" w:rsidRDefault="00990637" w:rsidP="00990637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t>Desde já agradeço a atenção e aguardo contato</w:t>
      </w:r>
    </w:p>
    <w:p w:rsidR="00990637" w:rsidRDefault="00990637" w:rsidP="00990637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</w:p>
    <w:p w:rsidR="009835FE" w:rsidRPr="00990637" w:rsidRDefault="00990637" w:rsidP="00990637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  <w:r>
        <w:rPr>
          <w:rFonts w:ascii="Arial" w:hAnsi="Arial" w:cs="Arial"/>
          <w:i/>
          <w:color w:val="404040" w:themeColor="text1" w:themeTint="BF"/>
        </w:rPr>
        <w:t>YASMIN BRUNO DOS SANTOS</w:t>
      </w:r>
      <w:bookmarkStart w:id="0" w:name="_GoBack"/>
      <w:bookmarkEnd w:id="0"/>
      <w:r w:rsidR="009835FE" w:rsidRPr="00990637">
        <w:rPr>
          <w:rFonts w:ascii="Arial" w:hAnsi="Arial" w:cs="Arial"/>
          <w:i/>
          <w:color w:val="404040" w:themeColor="text1" w:themeTint="BF"/>
        </w:rPr>
        <w:t>.</w:t>
      </w:r>
    </w:p>
    <w:p w:rsidR="004D1103" w:rsidRPr="004D1103" w:rsidRDefault="004D1103" w:rsidP="009835FE">
      <w:pPr>
        <w:pStyle w:val="Subseo"/>
        <w:ind w:left="720"/>
        <w:rPr>
          <w:rFonts w:ascii="Arial" w:hAnsi="Arial" w:cs="Arial"/>
          <w:i/>
          <w:color w:val="404040" w:themeColor="text1" w:themeTint="BF"/>
        </w:rPr>
      </w:pPr>
    </w:p>
    <w:p w:rsidR="004D1103" w:rsidRDefault="004D1103" w:rsidP="009835FE">
      <w:pPr>
        <w:pStyle w:val="Subseo"/>
        <w:ind w:left="720"/>
        <w:rPr>
          <w:rFonts w:ascii="Arial" w:hAnsi="Arial" w:cs="Arial"/>
          <w:i/>
          <w:color w:val="404040" w:themeColor="text1" w:themeTint="BF"/>
          <w:sz w:val="32"/>
          <w:szCs w:val="32"/>
        </w:rPr>
      </w:pPr>
    </w:p>
    <w:p w:rsidR="00E837A9" w:rsidRPr="00E837A9" w:rsidRDefault="00E837A9" w:rsidP="009835FE">
      <w:pPr>
        <w:pStyle w:val="Subseo"/>
        <w:ind w:left="720"/>
        <w:rPr>
          <w:rFonts w:ascii="Arial" w:hAnsi="Arial" w:cs="Arial"/>
          <w:i/>
          <w:color w:val="404040" w:themeColor="text1" w:themeTint="BF"/>
          <w:sz w:val="32"/>
          <w:szCs w:val="32"/>
        </w:rPr>
      </w:pPr>
    </w:p>
    <w:p w:rsidR="00600E71" w:rsidRPr="00E837A9" w:rsidRDefault="00600E71" w:rsidP="009835FE">
      <w:pPr>
        <w:spacing w:after="0"/>
        <w:rPr>
          <w:rFonts w:ascii="Arial" w:hAnsi="Arial" w:cs="Arial"/>
          <w:b/>
          <w:bCs/>
          <w:i/>
          <w:iCs/>
          <w:color w:val="6076B4" w:themeColor="accent1"/>
          <w:sz w:val="32"/>
          <w:szCs w:val="32"/>
        </w:rPr>
      </w:pPr>
    </w:p>
    <w:p w:rsidR="00600E71" w:rsidRDefault="00600E71" w:rsidP="009835FE">
      <w:pPr>
        <w:pStyle w:val="Subseo"/>
        <w:rPr>
          <w:vanish/>
          <w:color w:val="404040" w:themeColor="text1" w:themeTint="BF"/>
          <w:specVanish/>
        </w:rPr>
      </w:pPr>
    </w:p>
    <w:p w:rsidR="00600E71" w:rsidRPr="003801B0" w:rsidRDefault="00600E71" w:rsidP="009835FE">
      <w:pPr>
        <w:pStyle w:val="DatadaSubseo"/>
        <w:rPr>
          <w:iCs/>
        </w:rPr>
      </w:pPr>
    </w:p>
    <w:sectPr w:rsidR="00600E71" w:rsidRPr="003801B0">
      <w:headerReference w:type="default" r:id="rId11"/>
      <w:headerReference w:type="firs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3D" w:rsidRDefault="002B763D">
      <w:pPr>
        <w:spacing w:after="0" w:line="240" w:lineRule="auto"/>
      </w:pPr>
      <w:r>
        <w:separator/>
      </w:r>
    </w:p>
  </w:endnote>
  <w:endnote w:type="continuationSeparator" w:id="0">
    <w:p w:rsidR="002B763D" w:rsidRDefault="002B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3D" w:rsidRDefault="002B763D">
      <w:pPr>
        <w:spacing w:after="0" w:line="240" w:lineRule="auto"/>
      </w:pPr>
      <w:r>
        <w:separator/>
      </w:r>
    </w:p>
  </w:footnote>
  <w:footnote w:type="continuationSeparator" w:id="0">
    <w:p w:rsidR="002B763D" w:rsidRDefault="002B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E71" w:rsidRDefault="002B763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FBA36C83CA1C492B97536D8C383AC36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90637">
          <w:rPr>
            <w:color w:val="6076B4" w:themeColor="accent1"/>
          </w:rPr>
          <w:t>Yasmin Bruno dos Santos</w:t>
        </w:r>
      </w:sdtContent>
    </w:sdt>
  </w:p>
  <w:p w:rsidR="00600E71" w:rsidRDefault="002B763D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5FE" w:rsidRDefault="009835FE" w:rsidP="009835FE">
    <w:pPr>
      <w:pStyle w:val="Cabealho"/>
      <w:tabs>
        <w:tab w:val="clear" w:pos="4680"/>
        <w:tab w:val="clear" w:pos="9360"/>
        <w:tab w:val="left" w:pos="31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2DC"/>
    <w:multiLevelType w:val="hybridMultilevel"/>
    <w:tmpl w:val="25E63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1CFA"/>
    <w:multiLevelType w:val="hybridMultilevel"/>
    <w:tmpl w:val="C676102E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787E28"/>
    <w:multiLevelType w:val="hybridMultilevel"/>
    <w:tmpl w:val="29EEF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CB61AE"/>
    <w:multiLevelType w:val="hybridMultilevel"/>
    <w:tmpl w:val="2A542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25FBE"/>
    <w:multiLevelType w:val="hybridMultilevel"/>
    <w:tmpl w:val="8BA22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05AD0"/>
    <w:multiLevelType w:val="hybridMultilevel"/>
    <w:tmpl w:val="51DCBE46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F791FD6"/>
    <w:multiLevelType w:val="hybridMultilevel"/>
    <w:tmpl w:val="063687C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783BC8"/>
    <w:multiLevelType w:val="hybridMultilevel"/>
    <w:tmpl w:val="43E05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C3DD7"/>
    <w:multiLevelType w:val="hybridMultilevel"/>
    <w:tmpl w:val="562C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5364"/>
    <w:multiLevelType w:val="hybridMultilevel"/>
    <w:tmpl w:val="D3865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47B2A"/>
    <w:multiLevelType w:val="hybridMultilevel"/>
    <w:tmpl w:val="89F63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B0"/>
    <w:rsid w:val="002B763D"/>
    <w:rsid w:val="003801B0"/>
    <w:rsid w:val="004D1103"/>
    <w:rsid w:val="00600E71"/>
    <w:rsid w:val="009835FE"/>
    <w:rsid w:val="00990637"/>
    <w:rsid w:val="00A40E82"/>
    <w:rsid w:val="00E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3F2DB-51DF-41E7-AAF4-B5E875E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  <w:rPr>
      <w:color w:val="404040" w:themeColor="text1" w:themeTint="BF"/>
    </w:r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STO%20DE%20ENFERMAGEM\AppData\Roaming\Microsoft\Modelos\Curr&#237;culo%20(tema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2FEC44D0094484BAF2995056F70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B4EB90-3AE6-42BD-82C1-2213A7A1D2C0}"/>
      </w:docPartPr>
      <w:docPartBody>
        <w:p w:rsidR="00000000" w:rsidRDefault="00AB12FD">
          <w:pPr>
            <w:pStyle w:val="882FEC44D0094484BAF2995056F700DB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3D085FC77AEF4F2CB3DFAEBAD5BD0B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2ED963-587D-4208-B08C-1B8AEFDB0CD0}"/>
      </w:docPartPr>
      <w:docPartBody>
        <w:p w:rsidR="00000000" w:rsidRDefault="00AB12FD">
          <w:pPr>
            <w:pStyle w:val="3D085FC77AEF4F2CB3DFAEBAD5BD0B4A"/>
          </w:pPr>
          <w:r>
            <w:t>[Digite seu Nome]</w:t>
          </w:r>
        </w:p>
      </w:docPartBody>
    </w:docPart>
    <w:docPart>
      <w:docPartPr>
        <w:name w:val="BA7F30BACF05403B9DB55F30F7EF3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D6E86-D029-40B6-ADE7-35B1A51D1F69}"/>
      </w:docPartPr>
      <w:docPartBody>
        <w:p w:rsidR="00000000" w:rsidRDefault="00AB12FD">
          <w:pPr>
            <w:pStyle w:val="BA7F30BACF05403B9DB55F30F7EF3B3E"/>
          </w:pPr>
          <w:r>
            <w:rPr>
              <w:color w:val="44546A" w:themeColor="text2"/>
            </w:rPr>
            <w:t>[Digite seu email]</w:t>
          </w:r>
        </w:p>
      </w:docPartBody>
    </w:docPart>
    <w:docPart>
      <w:docPartPr>
        <w:name w:val="4C45AA367B1A4563B4A6496B074F0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D18138-2C94-485A-885F-0C44DCF27670}"/>
      </w:docPartPr>
      <w:docPartBody>
        <w:p w:rsidR="00000000" w:rsidRDefault="00AB12FD">
          <w:pPr>
            <w:pStyle w:val="4C45AA367B1A4563B4A6496B074F01B3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DD0F2CE9B6AC4610B77602A24A70C6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B8E2E3-37DA-4056-AD4F-5C1EA0E8AC95}"/>
      </w:docPartPr>
      <w:docPartBody>
        <w:p w:rsidR="00000000" w:rsidRDefault="00AB12FD">
          <w:pPr>
            <w:pStyle w:val="DD0F2CE9B6AC4610B77602A24A70C6D3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FBA36C83CA1C492B97536D8C383AC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291E5-2BB4-4048-912E-270D6CA46C67}"/>
      </w:docPartPr>
      <w:docPartBody>
        <w:p w:rsidR="00000000" w:rsidRDefault="00AB12FD">
          <w:pPr>
            <w:pStyle w:val="FBA36C83CA1C492B97536D8C383AC369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FD"/>
    <w:rsid w:val="00A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882FEC44D0094484BAF2995056F700DB">
    <w:name w:val="882FEC44D0094484BAF2995056F700DB"/>
  </w:style>
  <w:style w:type="paragraph" w:customStyle="1" w:styleId="3D085FC77AEF4F2CB3DFAEBAD5BD0B4A">
    <w:name w:val="3D085FC77AEF4F2CB3DFAEBAD5BD0B4A"/>
  </w:style>
  <w:style w:type="paragraph" w:customStyle="1" w:styleId="BA7F30BACF05403B9DB55F30F7EF3B3E">
    <w:name w:val="BA7F30BACF05403B9DB55F30F7EF3B3E"/>
  </w:style>
  <w:style w:type="paragraph" w:customStyle="1" w:styleId="4C45AA367B1A4563B4A6496B074F01B3">
    <w:name w:val="4C45AA367B1A4563B4A6496B074F01B3"/>
  </w:style>
  <w:style w:type="paragraph" w:customStyle="1" w:styleId="DD0F2CE9B6AC4610B77602A24A70C6D3">
    <w:name w:val="DD0F2CE9B6AC4610B77602A24A70C6D3"/>
  </w:style>
  <w:style w:type="paragraph" w:customStyle="1" w:styleId="22AFFB187BD442739C8A7BA930E8DFDC">
    <w:name w:val="22AFFB187BD442739C8A7BA930E8DFDC"/>
  </w:style>
  <w:style w:type="paragraph" w:customStyle="1" w:styleId="8840F7B69D9F453A9DB1C2C768A52CD8">
    <w:name w:val="8840F7B69D9F453A9DB1C2C768A52CD8"/>
  </w:style>
  <w:style w:type="paragraph" w:customStyle="1" w:styleId="9A1A1BE2EB794813A48E0473210DB05F">
    <w:name w:val="9A1A1BE2EB794813A48E0473210DB05F"/>
  </w:style>
  <w:style w:type="paragraph" w:customStyle="1" w:styleId="E394EC74161549DF8F73355259995C98">
    <w:name w:val="E394EC74161549DF8F73355259995C98"/>
  </w:style>
  <w:style w:type="paragraph" w:customStyle="1" w:styleId="BB09414CC5F44B8EBC441AF57A36092E">
    <w:name w:val="BB09414CC5F44B8EBC441AF57A36092E"/>
  </w:style>
  <w:style w:type="paragraph" w:customStyle="1" w:styleId="C17F5530DAB344BAA7803BE6DABCC266">
    <w:name w:val="C17F5530DAB344BAA7803BE6DABCC266"/>
  </w:style>
  <w:style w:type="paragraph" w:customStyle="1" w:styleId="2128E0D190EC40E4B713C34A3BA3B745">
    <w:name w:val="2128E0D190EC40E4B713C34A3BA3B745"/>
  </w:style>
  <w:style w:type="paragraph" w:customStyle="1" w:styleId="DB89FC24F2C94BF8AB7983DBC41062D1">
    <w:name w:val="DB89FC24F2C94BF8AB7983DBC41062D1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E6A314EABEAE475C9EAC2BBF3B9A526A">
    <w:name w:val="E6A314EABEAE475C9EAC2BBF3B9A526A"/>
  </w:style>
  <w:style w:type="paragraph" w:customStyle="1" w:styleId="FC503CF7BA9B44E792CE60B1B22B6F40">
    <w:name w:val="FC503CF7BA9B44E792CE60B1B22B6F40"/>
  </w:style>
  <w:style w:type="paragraph" w:customStyle="1" w:styleId="86681BBADA2944C386F460E5C3970E93">
    <w:name w:val="86681BBADA2944C386F460E5C3970E93"/>
  </w:style>
  <w:style w:type="paragraph" w:customStyle="1" w:styleId="9D41A84395F44FE190BBFB0BD2B01E37">
    <w:name w:val="9D41A84395F44FE190BBFB0BD2B01E37"/>
  </w:style>
  <w:style w:type="paragraph" w:customStyle="1" w:styleId="FAB19682D5E04F96A24DF13AA2294024">
    <w:name w:val="FAB19682D5E04F96A24DF13AA2294024"/>
  </w:style>
  <w:style w:type="paragraph" w:customStyle="1" w:styleId="FBA36C83CA1C492B97536D8C383AC369">
    <w:name w:val="FBA36C83CA1C492B97536D8C383AC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três, N°145, Pedras Brancas/Guaíba</CompanyAddress>
  <CompanyPhone>(51)96937307;(51)95251508                                         giseli_janaina@hotmail.com</CompanyPhone>
  <CompanyFax/>
  <CompanyEmail>Solteira; 16 anos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3AD68-E164-4639-8F66-A7F18BCA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(tema Executivo)</Template>
  <TotalTime>60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Bruno dos Santos</dc:creator>
  <cp:keywords/>
  <cp:lastModifiedBy>POSTO DE ENFERMAGEM</cp:lastModifiedBy>
  <cp:revision>1</cp:revision>
  <dcterms:created xsi:type="dcterms:W3CDTF">2016-01-31T17:19:00Z</dcterms:created>
  <dcterms:modified xsi:type="dcterms:W3CDTF">2016-01-31T18:19:00Z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