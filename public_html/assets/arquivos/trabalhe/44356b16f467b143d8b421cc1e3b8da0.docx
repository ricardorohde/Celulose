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11" w:rsidRPr="009A4DA7" w:rsidRDefault="000F589C" w:rsidP="00086DED">
      <w:pPr>
        <w:spacing w:after="0" w:line="360" w:lineRule="auto"/>
        <w:ind w:left="1985"/>
        <w:rPr>
          <w:rFonts w:ascii="Times New Roman" w:hAnsi="Times New Roman"/>
          <w:b/>
          <w:color w:val="auto"/>
          <w:sz w:val="24"/>
          <w:szCs w:val="24"/>
        </w:rPr>
      </w:pPr>
      <w:r w:rsidRPr="009A4DA7">
        <w:rPr>
          <w:rFonts w:ascii="Times New Roman" w:hAnsi="Times New Roman"/>
          <w:noProof/>
          <w:color w:val="auto"/>
          <w:sz w:val="26"/>
          <w:szCs w:val="26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23495</wp:posOffset>
            </wp:positionH>
            <wp:positionV relativeFrom="paragraph">
              <wp:posOffset>46990</wp:posOffset>
            </wp:positionV>
            <wp:extent cx="1083945" cy="1447800"/>
            <wp:effectExtent l="19050" t="19050" r="20955" b="19050"/>
            <wp:wrapSquare wrapText="bothSides"/>
            <wp:docPr id="1" name="Imagem 0" descr="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jpg"/>
                    <pic:cNvPicPr/>
                  </pic:nvPicPr>
                  <pic:blipFill>
                    <a:blip r:embed="rId9" cstate="print"/>
                    <a:srcRect l="5386" t="230"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447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00AD" w:rsidRPr="009A4DA7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B11243" w:rsidRPr="009A4DA7">
        <w:rPr>
          <w:rFonts w:ascii="Times New Roman" w:hAnsi="Times New Roman"/>
          <w:b/>
          <w:color w:val="auto"/>
          <w:sz w:val="24"/>
          <w:szCs w:val="24"/>
        </w:rPr>
        <w:t xml:space="preserve">Junior de Souza </w:t>
      </w:r>
      <w:r w:rsidR="00566A11" w:rsidRPr="009A4DA7">
        <w:rPr>
          <w:rFonts w:ascii="Times New Roman" w:hAnsi="Times New Roman"/>
          <w:b/>
          <w:color w:val="auto"/>
          <w:sz w:val="24"/>
          <w:szCs w:val="24"/>
        </w:rPr>
        <w:t>Mazetti</w:t>
      </w:r>
    </w:p>
    <w:p w:rsidR="00566A11" w:rsidRPr="009A4DA7" w:rsidRDefault="0041665D" w:rsidP="00086DED">
      <w:pPr>
        <w:spacing w:after="0" w:line="360" w:lineRule="auto"/>
        <w:ind w:left="1985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04A08" w:rsidRPr="009A4DA7">
        <w:rPr>
          <w:rFonts w:ascii="Times New Roman" w:hAnsi="Times New Roman"/>
          <w:color w:val="auto"/>
          <w:sz w:val="24"/>
          <w:szCs w:val="24"/>
        </w:rPr>
        <w:t>Brasileiro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>, So</w:t>
      </w:r>
      <w:r w:rsidR="008C2B70" w:rsidRPr="009A4DA7">
        <w:rPr>
          <w:rFonts w:ascii="Times New Roman" w:hAnsi="Times New Roman"/>
          <w:color w:val="auto"/>
          <w:sz w:val="24"/>
          <w:szCs w:val="24"/>
        </w:rPr>
        <w:t>l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>teiro</w:t>
      </w:r>
      <w:r w:rsidR="00404A08" w:rsidRPr="009A4DA7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7E098F" w:rsidRPr="009A4DA7">
        <w:rPr>
          <w:rFonts w:ascii="Times New Roman" w:hAnsi="Times New Roman"/>
          <w:color w:val="auto"/>
          <w:sz w:val="24"/>
          <w:szCs w:val="24"/>
        </w:rPr>
        <w:t>20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04A08" w:rsidRPr="009A4DA7">
        <w:rPr>
          <w:rFonts w:ascii="Times New Roman" w:hAnsi="Times New Roman"/>
          <w:color w:val="auto"/>
          <w:sz w:val="24"/>
          <w:szCs w:val="24"/>
        </w:rPr>
        <w:t>anos</w:t>
      </w:r>
      <w:r w:rsidR="008C2B70" w:rsidRPr="009A4DA7">
        <w:rPr>
          <w:rFonts w:ascii="Times New Roman" w:hAnsi="Times New Roman"/>
          <w:color w:val="auto"/>
          <w:sz w:val="24"/>
          <w:szCs w:val="24"/>
        </w:rPr>
        <w:t xml:space="preserve">                 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br/>
      </w:r>
      <w:r w:rsidR="00680713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>Rua Associação 15 de abril, número 7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br/>
      </w:r>
      <w:r w:rsidR="00680713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>Assentamento 30 de maio – Charqueadas – RS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br/>
      </w:r>
      <w:r w:rsidR="003E20D8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 xml:space="preserve">Telefone: (51) 9736-2480 / </w:t>
      </w:r>
      <w:r w:rsidR="00816637" w:rsidRPr="009A4DA7">
        <w:rPr>
          <w:rFonts w:ascii="Times New Roman" w:hAnsi="Times New Roman"/>
          <w:color w:val="auto"/>
          <w:sz w:val="24"/>
          <w:szCs w:val="24"/>
        </w:rPr>
        <w:t>(51) 9</w:t>
      </w:r>
      <w:r w:rsidR="00C26FA8" w:rsidRPr="009A4DA7">
        <w:rPr>
          <w:rFonts w:ascii="Times New Roman" w:hAnsi="Times New Roman"/>
          <w:color w:val="auto"/>
          <w:sz w:val="24"/>
          <w:szCs w:val="24"/>
        </w:rPr>
        <w:t>874</w:t>
      </w:r>
      <w:r w:rsidR="00816637" w:rsidRPr="009A4DA7">
        <w:rPr>
          <w:rFonts w:ascii="Times New Roman" w:hAnsi="Times New Roman"/>
          <w:color w:val="auto"/>
          <w:sz w:val="24"/>
          <w:szCs w:val="24"/>
        </w:rPr>
        <w:t>-</w:t>
      </w:r>
      <w:r w:rsidR="00C26FA8" w:rsidRPr="009A4DA7">
        <w:rPr>
          <w:rFonts w:ascii="Times New Roman" w:hAnsi="Times New Roman"/>
          <w:color w:val="auto"/>
          <w:sz w:val="24"/>
          <w:szCs w:val="24"/>
        </w:rPr>
        <w:t>5340</w:t>
      </w:r>
    </w:p>
    <w:p w:rsidR="001638B8" w:rsidRPr="009A4DA7" w:rsidRDefault="00680713" w:rsidP="00086DED">
      <w:pPr>
        <w:spacing w:after="0" w:line="360" w:lineRule="auto"/>
        <w:ind w:left="1985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16637" w:rsidRPr="009A4DA7">
        <w:rPr>
          <w:rFonts w:ascii="Times New Roman" w:hAnsi="Times New Roman"/>
          <w:color w:val="auto"/>
          <w:sz w:val="24"/>
          <w:szCs w:val="24"/>
        </w:rPr>
        <w:t xml:space="preserve">E-mail: </w:t>
      </w:r>
      <w:r w:rsidR="00B11243" w:rsidRPr="009A4DA7">
        <w:rPr>
          <w:rFonts w:ascii="Times New Roman" w:hAnsi="Times New Roman"/>
          <w:color w:val="auto"/>
          <w:sz w:val="24"/>
          <w:szCs w:val="24"/>
        </w:rPr>
        <w:t>juniordesm@hotmail.com</w:t>
      </w:r>
      <w:r w:rsidR="001638B8" w:rsidRPr="009A4DA7">
        <w:rPr>
          <w:rFonts w:ascii="Times New Roman" w:hAnsi="Times New Roman"/>
          <w:color w:val="auto"/>
          <w:sz w:val="24"/>
          <w:szCs w:val="24"/>
        </w:rPr>
        <w:br/>
      </w:r>
    </w:p>
    <w:p w:rsidR="001638B8" w:rsidRPr="009A4DA7" w:rsidRDefault="001638B8" w:rsidP="00EB119B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objetivo</w:t>
      </w:r>
    </w:p>
    <w:p w:rsidR="001638B8" w:rsidRPr="009A4DA7" w:rsidRDefault="00D87932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left:0;text-align:left;margin-left:.3pt;margin-top:6.05pt;width:478.5pt;height:.05pt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855ABE" w:rsidRPr="009A4DA7" w:rsidRDefault="00855ABE" w:rsidP="00EB119B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V</w:t>
      </w:r>
      <w:r w:rsidR="00B979E4">
        <w:rPr>
          <w:rFonts w:ascii="Times New Roman" w:hAnsi="Times New Roman"/>
          <w:color w:val="auto"/>
          <w:sz w:val="24"/>
          <w:szCs w:val="24"/>
        </w:rPr>
        <w:t>aga no mercado</w:t>
      </w:r>
      <w:r w:rsidR="00483974">
        <w:rPr>
          <w:rFonts w:ascii="Times New Roman" w:hAnsi="Times New Roman"/>
          <w:color w:val="auto"/>
          <w:sz w:val="24"/>
          <w:szCs w:val="24"/>
        </w:rPr>
        <w:t xml:space="preserve"> de trabalho</w:t>
      </w:r>
      <w:r w:rsidR="00B979E4">
        <w:rPr>
          <w:rFonts w:ascii="Times New Roman" w:hAnsi="Times New Roman"/>
          <w:color w:val="auto"/>
          <w:sz w:val="24"/>
          <w:szCs w:val="24"/>
        </w:rPr>
        <w:t xml:space="preserve">, visando aplicar </w:t>
      </w:r>
      <w:r w:rsidR="00B979E4" w:rsidRPr="00B979E4">
        <w:rPr>
          <w:rFonts w:ascii="Times New Roman" w:hAnsi="Times New Roman"/>
          <w:color w:val="auto"/>
          <w:sz w:val="24"/>
          <w:szCs w:val="24"/>
        </w:rPr>
        <w:t>conhecimentos adquiridos</w:t>
      </w:r>
      <w:r w:rsidR="00B979E4">
        <w:rPr>
          <w:rFonts w:ascii="Times New Roman" w:hAnsi="Times New Roman"/>
          <w:color w:val="auto"/>
          <w:sz w:val="24"/>
          <w:szCs w:val="24"/>
        </w:rPr>
        <w:t xml:space="preserve"> e ampli</w:t>
      </w:r>
      <w:r>
        <w:rPr>
          <w:rFonts w:ascii="Times New Roman" w:hAnsi="Times New Roman"/>
          <w:color w:val="auto"/>
          <w:sz w:val="24"/>
          <w:szCs w:val="24"/>
        </w:rPr>
        <w:t>á</w:t>
      </w:r>
      <w:r w:rsidR="00B979E4">
        <w:rPr>
          <w:rFonts w:ascii="Times New Roman" w:hAnsi="Times New Roman"/>
          <w:color w:val="auto"/>
          <w:sz w:val="24"/>
          <w:szCs w:val="24"/>
        </w:rPr>
        <w:t xml:space="preserve">-los, </w:t>
      </w:r>
      <w:r>
        <w:rPr>
          <w:rFonts w:ascii="Times New Roman" w:hAnsi="Times New Roman"/>
          <w:color w:val="auto"/>
          <w:sz w:val="24"/>
          <w:szCs w:val="24"/>
        </w:rPr>
        <w:t>com foco n</w:t>
      </w:r>
      <w:r w:rsidR="00B979E4">
        <w:rPr>
          <w:rFonts w:ascii="Times New Roman" w:hAnsi="Times New Roman"/>
          <w:color w:val="auto"/>
          <w:sz w:val="24"/>
          <w:szCs w:val="24"/>
        </w:rPr>
        <w:t>o</w:t>
      </w:r>
      <w:r w:rsidR="00B979E4" w:rsidRPr="00B979E4">
        <w:rPr>
          <w:rFonts w:ascii="Times New Roman" w:hAnsi="Times New Roman"/>
          <w:color w:val="auto"/>
          <w:sz w:val="24"/>
          <w:szCs w:val="24"/>
        </w:rPr>
        <w:t xml:space="preserve"> crescimento </w:t>
      </w:r>
      <w:r w:rsidR="00677C50">
        <w:rPr>
          <w:rFonts w:ascii="Times New Roman" w:hAnsi="Times New Roman"/>
          <w:color w:val="auto"/>
          <w:sz w:val="24"/>
          <w:szCs w:val="24"/>
        </w:rPr>
        <w:t xml:space="preserve">pessoal e </w:t>
      </w:r>
      <w:r w:rsidR="00B979E4" w:rsidRPr="00B979E4">
        <w:rPr>
          <w:rFonts w:ascii="Times New Roman" w:hAnsi="Times New Roman"/>
          <w:color w:val="auto"/>
          <w:sz w:val="24"/>
          <w:szCs w:val="24"/>
        </w:rPr>
        <w:t>da organização</w:t>
      </w:r>
      <w:r w:rsidR="00B979E4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1F19F2" w:rsidRPr="009A4DA7">
        <w:rPr>
          <w:rFonts w:ascii="Times New Roman" w:hAnsi="Times New Roman"/>
          <w:color w:val="auto"/>
          <w:sz w:val="24"/>
          <w:szCs w:val="24"/>
        </w:rPr>
        <w:t>Atua</w:t>
      </w:r>
      <w:r w:rsidR="005B36A3">
        <w:rPr>
          <w:rFonts w:ascii="Times New Roman" w:hAnsi="Times New Roman"/>
          <w:color w:val="auto"/>
          <w:sz w:val="24"/>
          <w:szCs w:val="24"/>
        </w:rPr>
        <w:t>ndo</w:t>
      </w:r>
      <w:r w:rsidR="001F19F2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C1743" w:rsidRPr="009A4DA7">
        <w:rPr>
          <w:rFonts w:ascii="Times New Roman" w:hAnsi="Times New Roman"/>
          <w:color w:val="auto"/>
          <w:sz w:val="24"/>
          <w:szCs w:val="24"/>
        </w:rPr>
        <w:t xml:space="preserve">na </w:t>
      </w:r>
      <w:r w:rsidR="00885465" w:rsidRPr="009A4DA7">
        <w:rPr>
          <w:rFonts w:ascii="Times New Roman" w:hAnsi="Times New Roman"/>
          <w:color w:val="auto"/>
          <w:sz w:val="24"/>
          <w:szCs w:val="24"/>
        </w:rPr>
        <w:t xml:space="preserve">área </w:t>
      </w:r>
      <w:r w:rsidR="0040182D" w:rsidRPr="009A4DA7">
        <w:rPr>
          <w:rFonts w:ascii="Times New Roman" w:hAnsi="Times New Roman"/>
          <w:color w:val="auto"/>
          <w:sz w:val="24"/>
          <w:szCs w:val="24"/>
        </w:rPr>
        <w:t>d</w:t>
      </w:r>
      <w:r w:rsidR="001073CA" w:rsidRPr="009A4DA7">
        <w:rPr>
          <w:rFonts w:ascii="Times New Roman" w:hAnsi="Times New Roman"/>
          <w:color w:val="auto"/>
          <w:sz w:val="24"/>
          <w:szCs w:val="24"/>
        </w:rPr>
        <w:t xml:space="preserve">e </w:t>
      </w:r>
      <w:r w:rsidR="00483974">
        <w:rPr>
          <w:rFonts w:ascii="Times New Roman" w:hAnsi="Times New Roman"/>
          <w:color w:val="auto"/>
          <w:sz w:val="24"/>
          <w:szCs w:val="24"/>
        </w:rPr>
        <w:t>formação</w:t>
      </w:r>
      <w:r w:rsidR="00F008CF">
        <w:rPr>
          <w:rFonts w:ascii="Times New Roman" w:hAnsi="Times New Roman"/>
          <w:color w:val="auto"/>
          <w:sz w:val="24"/>
          <w:szCs w:val="24"/>
        </w:rPr>
        <w:t xml:space="preserve"> ou em outra</w:t>
      </w:r>
      <w:r w:rsidR="0048397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5B36A3">
        <w:rPr>
          <w:rFonts w:ascii="Times New Roman" w:hAnsi="Times New Roman"/>
          <w:color w:val="auto"/>
          <w:sz w:val="24"/>
          <w:szCs w:val="24"/>
        </w:rPr>
        <w:t xml:space="preserve">área </w:t>
      </w:r>
      <w:r w:rsidR="00F008CF">
        <w:rPr>
          <w:rFonts w:ascii="Times New Roman" w:hAnsi="Times New Roman"/>
          <w:color w:val="auto"/>
          <w:sz w:val="24"/>
          <w:szCs w:val="24"/>
        </w:rPr>
        <w:t>conforme vaga</w:t>
      </w:r>
      <w:r w:rsidR="007E2E07" w:rsidRPr="009A4DA7">
        <w:rPr>
          <w:rFonts w:ascii="Times New Roman" w:hAnsi="Times New Roman"/>
          <w:color w:val="auto"/>
          <w:sz w:val="24"/>
          <w:szCs w:val="24"/>
        </w:rPr>
        <w:t>.</w:t>
      </w:r>
    </w:p>
    <w:p w:rsidR="00756035" w:rsidRPr="009A4DA7" w:rsidRDefault="00756035" w:rsidP="00EB119B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FORMAÇÃO</w:t>
      </w:r>
      <w:r w:rsidR="00AE3753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1638B8" w:rsidRPr="009A4DA7" w:rsidRDefault="00D87932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AutoShape 169" o:spid="_x0000_s1030" type="#_x0000_t32" style="position:absolute;left:0;text-align:left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A845D3" w:rsidRPr="009A4DA7" w:rsidRDefault="001912E8" w:rsidP="00EB119B">
      <w:pPr>
        <w:pStyle w:val="PargrafodaLista"/>
        <w:spacing w:line="360" w:lineRule="auto"/>
        <w:ind w:left="0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Curso</w:t>
      </w:r>
      <w:r w:rsidR="00B00E4E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436BB" w:rsidRPr="009A4DA7">
        <w:rPr>
          <w:rFonts w:ascii="Times New Roman" w:hAnsi="Times New Roman"/>
          <w:color w:val="auto"/>
          <w:sz w:val="24"/>
          <w:szCs w:val="24"/>
        </w:rPr>
        <w:t>Técnico</w:t>
      </w:r>
      <w:r w:rsidR="0041665D" w:rsidRPr="009A4DA7">
        <w:rPr>
          <w:rFonts w:ascii="Times New Roman" w:hAnsi="Times New Roman"/>
          <w:color w:val="auto"/>
          <w:sz w:val="24"/>
          <w:szCs w:val="24"/>
        </w:rPr>
        <w:t xml:space="preserve"> Integrado </w:t>
      </w:r>
      <w:r w:rsidR="008C2B70" w:rsidRPr="009A4DA7">
        <w:rPr>
          <w:rFonts w:ascii="Times New Roman" w:hAnsi="Times New Roman"/>
          <w:color w:val="auto"/>
          <w:sz w:val="24"/>
          <w:szCs w:val="24"/>
        </w:rPr>
        <w:t>em Mecatrônica</w:t>
      </w:r>
      <w:r w:rsidR="00B7295F" w:rsidRPr="009A4DA7">
        <w:rPr>
          <w:rFonts w:ascii="Times New Roman" w:hAnsi="Times New Roman"/>
          <w:color w:val="auto"/>
          <w:sz w:val="24"/>
          <w:szCs w:val="24"/>
        </w:rPr>
        <w:t xml:space="preserve">, no IFSUL- 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>Instituto Federal Sul</w:t>
      </w:r>
      <w:r w:rsidR="00B7295F" w:rsidRPr="009A4DA7">
        <w:rPr>
          <w:rFonts w:ascii="Times New Roman" w:hAnsi="Times New Roman"/>
          <w:color w:val="auto"/>
          <w:sz w:val="24"/>
          <w:szCs w:val="24"/>
        </w:rPr>
        <w:t xml:space="preserve">-Rio-Grandense de Educação, Ciência e Tecnologia, </w:t>
      </w:r>
      <w:r w:rsidR="00AE3753" w:rsidRPr="009A4DA7">
        <w:rPr>
          <w:rFonts w:ascii="Times New Roman" w:hAnsi="Times New Roman"/>
          <w:color w:val="auto"/>
          <w:sz w:val="24"/>
          <w:szCs w:val="24"/>
        </w:rPr>
        <w:t>Campus Charqueadas</w:t>
      </w:r>
      <w:r w:rsidR="00B7295F" w:rsidRPr="009A4DA7">
        <w:rPr>
          <w:rFonts w:ascii="Times New Roman" w:hAnsi="Times New Roman"/>
          <w:color w:val="auto"/>
          <w:sz w:val="24"/>
          <w:szCs w:val="24"/>
        </w:rPr>
        <w:t>.</w:t>
      </w:r>
      <w:r w:rsidR="00AE3753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1763D" w:rsidRPr="009A4DA7">
        <w:rPr>
          <w:rFonts w:ascii="Times New Roman" w:hAnsi="Times New Roman"/>
          <w:color w:val="auto"/>
          <w:sz w:val="24"/>
          <w:szCs w:val="24"/>
        </w:rPr>
        <w:t>Concluído</w:t>
      </w:r>
      <w:r w:rsidR="004E5682" w:rsidRPr="009A4DA7">
        <w:rPr>
          <w:rFonts w:ascii="Times New Roman" w:hAnsi="Times New Roman"/>
          <w:color w:val="auto"/>
          <w:sz w:val="24"/>
          <w:szCs w:val="24"/>
        </w:rPr>
        <w:t xml:space="preserve"> no </w:t>
      </w:r>
      <w:r w:rsidR="00AE3753" w:rsidRPr="009A4DA7">
        <w:rPr>
          <w:rFonts w:ascii="Times New Roman" w:hAnsi="Times New Roman"/>
          <w:color w:val="auto"/>
          <w:sz w:val="24"/>
          <w:szCs w:val="24"/>
        </w:rPr>
        <w:t>fim de 2</w:t>
      </w:r>
      <w:r w:rsidR="003E20D8" w:rsidRPr="009A4DA7">
        <w:rPr>
          <w:rFonts w:ascii="Times New Roman" w:hAnsi="Times New Roman"/>
          <w:color w:val="auto"/>
          <w:sz w:val="24"/>
          <w:szCs w:val="24"/>
        </w:rPr>
        <w:t xml:space="preserve">013, </w:t>
      </w:r>
      <w:r w:rsidR="001E0FFC" w:rsidRPr="009A4DA7">
        <w:rPr>
          <w:rFonts w:ascii="Times New Roman" w:hAnsi="Times New Roman"/>
          <w:color w:val="auto"/>
          <w:sz w:val="24"/>
          <w:szCs w:val="24"/>
        </w:rPr>
        <w:t xml:space="preserve">com </w:t>
      </w:r>
      <w:r w:rsidR="003E20D8" w:rsidRPr="009A4DA7">
        <w:rPr>
          <w:rFonts w:ascii="Times New Roman" w:hAnsi="Times New Roman"/>
          <w:color w:val="auto"/>
          <w:sz w:val="24"/>
          <w:szCs w:val="24"/>
        </w:rPr>
        <w:t>duração de quatro anos.</w:t>
      </w:r>
    </w:p>
    <w:p w:rsidR="00756035" w:rsidRPr="009A4DA7" w:rsidRDefault="00756035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EXPERIÊNCIA PROFISSIONAL</w:t>
      </w:r>
    </w:p>
    <w:p w:rsidR="00B30D63" w:rsidRPr="009A4DA7" w:rsidRDefault="00D87932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AutoShape 170" o:spid="_x0000_s1029" type="#_x0000_t32" style="position:absolute;left:0;text-align:left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4C7943" w:rsidRPr="009A4DA7" w:rsidRDefault="008B73BA" w:rsidP="00EB119B">
      <w:pPr>
        <w:pStyle w:val="PargrafodaLista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Estágio </w:t>
      </w:r>
      <w:r w:rsidR="004C7943" w:rsidRPr="009A4DA7">
        <w:rPr>
          <w:rFonts w:ascii="Times New Roman" w:hAnsi="Times New Roman"/>
          <w:color w:val="auto"/>
          <w:sz w:val="24"/>
          <w:szCs w:val="24"/>
        </w:rPr>
        <w:t xml:space="preserve">realizado na empresa Bellagres Indústria </w:t>
      </w:r>
      <w:r w:rsidR="00A030B8" w:rsidRPr="009A4DA7">
        <w:rPr>
          <w:rFonts w:ascii="Times New Roman" w:hAnsi="Times New Roman"/>
          <w:color w:val="auto"/>
          <w:sz w:val="24"/>
          <w:szCs w:val="24"/>
        </w:rPr>
        <w:t xml:space="preserve">de </w:t>
      </w:r>
      <w:r w:rsidR="004C7943" w:rsidRPr="009A4DA7">
        <w:rPr>
          <w:rFonts w:ascii="Times New Roman" w:hAnsi="Times New Roman"/>
          <w:color w:val="auto"/>
          <w:sz w:val="24"/>
          <w:szCs w:val="24"/>
        </w:rPr>
        <w:t xml:space="preserve">cerâmica, sediada em Charqueadas-RS. </w:t>
      </w:r>
      <w:r w:rsidR="005601E5" w:rsidRPr="009A4DA7">
        <w:rPr>
          <w:rFonts w:ascii="Times New Roman" w:hAnsi="Times New Roman"/>
          <w:color w:val="auto"/>
          <w:sz w:val="24"/>
          <w:szCs w:val="24"/>
        </w:rPr>
        <w:t>M</w:t>
      </w:r>
      <w:r w:rsidR="00DB7121" w:rsidRPr="009A4DA7">
        <w:rPr>
          <w:rFonts w:ascii="Times New Roman" w:hAnsi="Times New Roman"/>
          <w:color w:val="auto"/>
          <w:sz w:val="24"/>
          <w:szCs w:val="24"/>
        </w:rPr>
        <w:t xml:space="preserve">anutenção elétrica. </w:t>
      </w:r>
      <w:r w:rsidR="004C7943" w:rsidRPr="009A4DA7">
        <w:rPr>
          <w:rFonts w:ascii="Times New Roman" w:hAnsi="Times New Roman"/>
          <w:color w:val="auto"/>
          <w:sz w:val="24"/>
          <w:szCs w:val="24"/>
        </w:rPr>
        <w:t>No período 01/04/2</w:t>
      </w:r>
      <w:r w:rsidR="00B873D1" w:rsidRPr="009A4DA7">
        <w:rPr>
          <w:rFonts w:ascii="Times New Roman" w:hAnsi="Times New Roman"/>
          <w:color w:val="auto"/>
          <w:sz w:val="24"/>
          <w:szCs w:val="24"/>
        </w:rPr>
        <w:t xml:space="preserve">015 </w:t>
      </w:r>
      <w:r w:rsidR="00C91B92" w:rsidRPr="009A4DA7">
        <w:rPr>
          <w:rFonts w:ascii="Times New Roman" w:hAnsi="Times New Roman"/>
          <w:color w:val="auto"/>
          <w:sz w:val="24"/>
          <w:szCs w:val="24"/>
        </w:rPr>
        <w:t>a</w:t>
      </w:r>
      <w:r w:rsidR="00B873D1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D5E1D" w:rsidRPr="009A4DA7">
        <w:rPr>
          <w:rFonts w:ascii="Times New Roman" w:hAnsi="Times New Roman"/>
          <w:color w:val="auto"/>
          <w:sz w:val="24"/>
          <w:szCs w:val="24"/>
        </w:rPr>
        <w:t>30/09/2015.</w:t>
      </w:r>
    </w:p>
    <w:p w:rsidR="004C7943" w:rsidRPr="009A4DA7" w:rsidRDefault="004629B1" w:rsidP="00EB119B">
      <w:pPr>
        <w:pStyle w:val="PargrafodaLista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 xml:space="preserve">Serviu ao Exército Brasileiro no ano de </w:t>
      </w:r>
      <w:r w:rsidR="00A845D3" w:rsidRPr="009A4DA7">
        <w:rPr>
          <w:rFonts w:ascii="Times New Roman" w:hAnsi="Times New Roman"/>
          <w:color w:val="auto"/>
          <w:sz w:val="24"/>
          <w:szCs w:val="24"/>
        </w:rPr>
        <w:t xml:space="preserve">2014, </w:t>
      </w:r>
      <w:r w:rsidR="00FA64E2" w:rsidRPr="009A4DA7">
        <w:rPr>
          <w:rFonts w:ascii="Times New Roman" w:hAnsi="Times New Roman"/>
          <w:color w:val="auto"/>
          <w:sz w:val="24"/>
          <w:szCs w:val="24"/>
        </w:rPr>
        <w:t>e</w:t>
      </w:r>
      <w:r w:rsidR="008323B3" w:rsidRPr="009A4DA7">
        <w:rPr>
          <w:rFonts w:ascii="Times New Roman" w:hAnsi="Times New Roman"/>
          <w:color w:val="auto"/>
          <w:sz w:val="24"/>
          <w:szCs w:val="24"/>
        </w:rPr>
        <w:t>xercendo entre outras atividades, a função de operador de motor de polpa.</w:t>
      </w:r>
    </w:p>
    <w:p w:rsidR="000E5D01" w:rsidRPr="009A4DA7" w:rsidRDefault="000E5D01" w:rsidP="00EB119B">
      <w:pPr>
        <w:pStyle w:val="PargrafodaLista"/>
        <w:numPr>
          <w:ilvl w:val="0"/>
          <w:numId w:val="28"/>
        </w:numPr>
        <w:ind w:left="360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 xml:space="preserve">Exerceu </w:t>
      </w:r>
      <w:r w:rsidR="00A63B80" w:rsidRPr="009A4DA7">
        <w:rPr>
          <w:rFonts w:ascii="Times New Roman" w:hAnsi="Times New Roman"/>
          <w:color w:val="auto"/>
          <w:sz w:val="24"/>
          <w:szCs w:val="24"/>
        </w:rPr>
        <w:t xml:space="preserve">atividades </w:t>
      </w:r>
      <w:r w:rsidR="00DD59A0" w:rsidRPr="009A4DA7">
        <w:rPr>
          <w:rFonts w:ascii="Times New Roman" w:hAnsi="Times New Roman"/>
          <w:color w:val="auto"/>
          <w:sz w:val="24"/>
          <w:szCs w:val="24"/>
        </w:rPr>
        <w:t>agro</w:t>
      </w:r>
      <w:r w:rsidR="008938AE" w:rsidRPr="009A4DA7">
        <w:rPr>
          <w:rFonts w:ascii="Times New Roman" w:hAnsi="Times New Roman"/>
          <w:color w:val="auto"/>
          <w:sz w:val="24"/>
          <w:szCs w:val="24"/>
        </w:rPr>
        <w:t>pecuária</w:t>
      </w:r>
      <w:r w:rsidR="00A63B80" w:rsidRPr="009A4DA7">
        <w:rPr>
          <w:rFonts w:ascii="Times New Roman" w:hAnsi="Times New Roman"/>
          <w:color w:val="auto"/>
          <w:sz w:val="24"/>
          <w:szCs w:val="24"/>
        </w:rPr>
        <w:t>s</w:t>
      </w:r>
      <w:r w:rsidR="008938AE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A4DA7">
        <w:rPr>
          <w:rFonts w:ascii="Times New Roman" w:hAnsi="Times New Roman"/>
          <w:color w:val="auto"/>
          <w:sz w:val="24"/>
          <w:szCs w:val="24"/>
        </w:rPr>
        <w:t xml:space="preserve">em sua propriedade familiar. </w:t>
      </w:r>
    </w:p>
    <w:p w:rsidR="00756035" w:rsidRPr="009A4DA7" w:rsidRDefault="00756035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QUALIFIC</w:t>
      </w:r>
      <w:r w:rsidR="00AE3753" w:rsidRPr="009A4DA7">
        <w:rPr>
          <w:rFonts w:ascii="Times New Roman" w:hAnsi="Times New Roman"/>
          <w:color w:val="auto"/>
          <w:sz w:val="24"/>
          <w:szCs w:val="24"/>
        </w:rPr>
        <w:t>AÇÕES EXTRAS</w:t>
      </w:r>
    </w:p>
    <w:p w:rsidR="00756035" w:rsidRPr="009A4DA7" w:rsidRDefault="00D87932" w:rsidP="00EB119B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AutoShape 172" o:spid="_x0000_s1028" type="#_x0000_t32" style="position:absolute;left:0;text-align:left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404A08" w:rsidRPr="009A4DA7" w:rsidRDefault="00AB504B" w:rsidP="00EB119B">
      <w:pPr>
        <w:pStyle w:val="PargrafodaLista"/>
        <w:numPr>
          <w:ilvl w:val="0"/>
          <w:numId w:val="27"/>
        </w:numPr>
        <w:spacing w:line="36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Curso</w:t>
      </w:r>
      <w:r w:rsidR="008C2B70" w:rsidRPr="009A4DA7">
        <w:rPr>
          <w:rFonts w:ascii="Times New Roman" w:hAnsi="Times New Roman"/>
          <w:color w:val="auto"/>
          <w:sz w:val="24"/>
          <w:szCs w:val="24"/>
        </w:rPr>
        <w:t xml:space="preserve"> Operador de plataforma de petróleo e gás</w:t>
      </w:r>
      <w:r w:rsidR="003E20D8" w:rsidRPr="009A4DA7">
        <w:rPr>
          <w:rFonts w:ascii="Times New Roman" w:hAnsi="Times New Roman"/>
          <w:color w:val="auto"/>
          <w:sz w:val="24"/>
          <w:szCs w:val="24"/>
        </w:rPr>
        <w:t xml:space="preserve">. Realizado por </w:t>
      </w:r>
      <w:r w:rsidR="00FB0E47" w:rsidRPr="009A4DA7">
        <w:rPr>
          <w:rFonts w:ascii="Times New Roman" w:hAnsi="Times New Roman"/>
          <w:color w:val="auto"/>
          <w:sz w:val="24"/>
          <w:szCs w:val="24"/>
        </w:rPr>
        <w:t xml:space="preserve">CEPRO, </w:t>
      </w:r>
      <w:r w:rsidR="008C2B70" w:rsidRPr="009A4DA7">
        <w:rPr>
          <w:rFonts w:ascii="Times New Roman" w:hAnsi="Times New Roman"/>
          <w:color w:val="auto"/>
          <w:sz w:val="24"/>
          <w:szCs w:val="24"/>
        </w:rPr>
        <w:t>C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 xml:space="preserve">entro de Ensino </w:t>
      </w:r>
      <w:r w:rsidR="003E20D8" w:rsidRPr="009A4DA7">
        <w:rPr>
          <w:rFonts w:ascii="Times New Roman" w:hAnsi="Times New Roman"/>
          <w:color w:val="auto"/>
          <w:sz w:val="24"/>
          <w:szCs w:val="24"/>
        </w:rPr>
        <w:t xml:space="preserve">Profissionalizante, </w:t>
      </w:r>
      <w:r w:rsidR="00AB0868" w:rsidRPr="009A4DA7">
        <w:rPr>
          <w:rFonts w:ascii="Times New Roman" w:hAnsi="Times New Roman"/>
          <w:color w:val="auto"/>
          <w:sz w:val="24"/>
          <w:szCs w:val="24"/>
        </w:rPr>
        <w:t xml:space="preserve">sediado em 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>Centro do Goytacazes</w:t>
      </w:r>
      <w:r w:rsidR="00735F77" w:rsidRPr="009A4DA7">
        <w:rPr>
          <w:rFonts w:ascii="Times New Roman" w:hAnsi="Times New Roman"/>
          <w:color w:val="auto"/>
          <w:sz w:val="24"/>
          <w:szCs w:val="24"/>
        </w:rPr>
        <w:t>-RJ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 xml:space="preserve">, sendo o local de treinamento </w:t>
      </w:r>
      <w:r w:rsidR="00735F77" w:rsidRPr="009A4DA7">
        <w:rPr>
          <w:rFonts w:ascii="Times New Roman" w:hAnsi="Times New Roman"/>
          <w:color w:val="auto"/>
          <w:sz w:val="24"/>
          <w:szCs w:val="24"/>
        </w:rPr>
        <w:t xml:space="preserve">a 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 xml:space="preserve">Escola Técnica </w:t>
      </w:r>
      <w:r w:rsidR="00735F77" w:rsidRPr="009A4DA7">
        <w:rPr>
          <w:rFonts w:ascii="Times New Roman" w:hAnsi="Times New Roman"/>
          <w:color w:val="auto"/>
          <w:sz w:val="24"/>
          <w:szCs w:val="24"/>
        </w:rPr>
        <w:t xml:space="preserve">Cenecista 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>CNEC</w:t>
      </w:r>
      <w:r w:rsidR="0098202E" w:rsidRPr="009A4DA7">
        <w:rPr>
          <w:rFonts w:ascii="Times New Roman" w:hAnsi="Times New Roman"/>
          <w:color w:val="auto"/>
          <w:sz w:val="24"/>
          <w:szCs w:val="24"/>
        </w:rPr>
        <w:t xml:space="preserve"> em Charqueadas-RS, c</w:t>
      </w:r>
      <w:r w:rsidR="008C2B70" w:rsidRPr="009A4DA7">
        <w:rPr>
          <w:rFonts w:ascii="Times New Roman" w:hAnsi="Times New Roman"/>
          <w:color w:val="auto"/>
          <w:sz w:val="24"/>
          <w:szCs w:val="24"/>
        </w:rPr>
        <w:t xml:space="preserve">om </w:t>
      </w:r>
      <w:r w:rsidR="0041665D" w:rsidRPr="009A4DA7">
        <w:rPr>
          <w:rFonts w:ascii="Times New Roman" w:hAnsi="Times New Roman"/>
          <w:color w:val="auto"/>
          <w:sz w:val="24"/>
          <w:szCs w:val="24"/>
        </w:rPr>
        <w:t>carga horária de 48 horas</w:t>
      </w:r>
      <w:r w:rsidR="00C436BB" w:rsidRPr="009A4DA7">
        <w:rPr>
          <w:rFonts w:ascii="Times New Roman" w:hAnsi="Times New Roman"/>
          <w:color w:val="auto"/>
          <w:sz w:val="24"/>
          <w:szCs w:val="24"/>
        </w:rPr>
        <w:t>.</w:t>
      </w:r>
    </w:p>
    <w:p w:rsidR="00735F77" w:rsidRPr="009A4DA7" w:rsidRDefault="00C436BB" w:rsidP="00EB119B">
      <w:pPr>
        <w:pStyle w:val="PargrafodaLista"/>
        <w:numPr>
          <w:ilvl w:val="0"/>
          <w:numId w:val="27"/>
        </w:numPr>
        <w:spacing w:before="240" w:after="120" w:line="36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 xml:space="preserve">Curso de 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>Informática</w:t>
      </w:r>
      <w:r w:rsidRPr="009A4DA7">
        <w:rPr>
          <w:rFonts w:ascii="Times New Roman" w:hAnsi="Times New Roman"/>
          <w:color w:val="auto"/>
          <w:sz w:val="24"/>
          <w:szCs w:val="24"/>
        </w:rPr>
        <w:t xml:space="preserve"> Básica.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E20D8" w:rsidRPr="009A4DA7">
        <w:rPr>
          <w:rFonts w:ascii="Times New Roman" w:hAnsi="Times New Roman"/>
          <w:color w:val="auto"/>
          <w:sz w:val="24"/>
          <w:szCs w:val="24"/>
        </w:rPr>
        <w:t xml:space="preserve">Realizado por 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>Site informática e cursos</w:t>
      </w:r>
      <w:r w:rsidR="00CA0987" w:rsidRPr="009A4DA7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735F77" w:rsidRPr="009A4DA7">
        <w:rPr>
          <w:rFonts w:ascii="Times New Roman" w:hAnsi="Times New Roman"/>
          <w:color w:val="auto"/>
          <w:sz w:val="24"/>
          <w:szCs w:val="24"/>
        </w:rPr>
        <w:t>sediada em Charqueadas-RS</w:t>
      </w:r>
      <w:r w:rsidR="001C2BBB" w:rsidRPr="009A4DA7">
        <w:rPr>
          <w:rFonts w:ascii="Times New Roman" w:hAnsi="Times New Roman"/>
          <w:color w:val="auto"/>
          <w:sz w:val="24"/>
          <w:szCs w:val="24"/>
        </w:rPr>
        <w:t>,</w:t>
      </w:r>
      <w:r w:rsidR="00EA7FA4" w:rsidRPr="009A4DA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1665D" w:rsidRPr="009A4DA7">
        <w:rPr>
          <w:rFonts w:ascii="Times New Roman" w:hAnsi="Times New Roman"/>
          <w:color w:val="auto"/>
          <w:sz w:val="24"/>
          <w:szCs w:val="24"/>
        </w:rPr>
        <w:t>com carga horária de 60 horas</w:t>
      </w:r>
      <w:r w:rsidR="00404A08" w:rsidRPr="009A4DA7">
        <w:rPr>
          <w:rFonts w:ascii="Times New Roman" w:hAnsi="Times New Roman"/>
          <w:color w:val="auto"/>
          <w:sz w:val="24"/>
          <w:szCs w:val="24"/>
        </w:rPr>
        <w:t>.</w:t>
      </w:r>
    </w:p>
    <w:p w:rsidR="00756035" w:rsidRPr="009A4DA7" w:rsidRDefault="00756035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INFORMAÇÕES ADICIONAIS</w:t>
      </w:r>
    </w:p>
    <w:p w:rsidR="00756035" w:rsidRPr="009A4DA7" w:rsidRDefault="00D87932" w:rsidP="00EB119B">
      <w:pPr>
        <w:pStyle w:val="Se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AutoShape 173" o:spid="_x0000_s1027" type="#_x0000_t32" style="position:absolute;left:0;text-align:left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0822D5" w:rsidRPr="009A4DA7" w:rsidRDefault="000822D5" w:rsidP="00EB119B">
      <w:pPr>
        <w:pStyle w:val="PargrafodaLista"/>
        <w:numPr>
          <w:ilvl w:val="0"/>
          <w:numId w:val="29"/>
        </w:numPr>
        <w:spacing w:after="0" w:line="36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9A4DA7">
        <w:rPr>
          <w:rFonts w:ascii="Times New Roman" w:hAnsi="Times New Roman"/>
          <w:color w:val="auto"/>
          <w:sz w:val="24"/>
          <w:szCs w:val="24"/>
        </w:rPr>
        <w:t>Possui carteira de habilitação categoria B.</w:t>
      </w:r>
    </w:p>
    <w:sectPr w:rsidR="000822D5" w:rsidRPr="009A4DA7" w:rsidSect="001103DF">
      <w:headerReference w:type="default" r:id="rId10"/>
      <w:footerReference w:type="default" r:id="rId11"/>
      <w:pgSz w:w="11907" w:h="16839" w:code="1"/>
      <w:pgMar w:top="1276" w:right="1134" w:bottom="993" w:left="1418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718" w:rsidRDefault="006B6718">
      <w:r>
        <w:separator/>
      </w:r>
    </w:p>
  </w:endnote>
  <w:endnote w:type="continuationSeparator" w:id="0">
    <w:p w:rsidR="006B6718" w:rsidRDefault="006B6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D87932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855ABE">
      <w:rPr>
        <w:noProof/>
      </w:rPr>
      <w:t>2</w:t>
    </w:r>
    <w:r>
      <w:fldChar w:fldCharType="end"/>
    </w:r>
    <w:r w:rsidR="00163F2A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9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718" w:rsidRDefault="006B6718">
      <w:r>
        <w:separator/>
      </w:r>
    </w:p>
  </w:footnote>
  <w:footnote w:type="continuationSeparator" w:id="0">
    <w:p w:rsidR="006B6718" w:rsidRDefault="006B6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D87932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60EA5230"/>
    <w:lvl w:ilvl="0">
      <w:numFmt w:val="bullet"/>
      <w:lvlText w:val="*"/>
      <w:lvlJc w:val="left"/>
    </w:lvl>
  </w:abstractNum>
  <w:abstractNum w:abstractNumId="1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339D490E"/>
    <w:multiLevelType w:val="hybridMultilevel"/>
    <w:tmpl w:val="BA84F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51630781"/>
    <w:multiLevelType w:val="hybridMultilevel"/>
    <w:tmpl w:val="07640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1"/>
  </w:num>
  <w:num w:numId="26">
    <w:abstractNumId w:val="16"/>
  </w:num>
  <w:num w:numId="27">
    <w:abstractNumId w:val="19"/>
  </w:num>
  <w:num w:numId="28">
    <w:abstractNumId w:val="15"/>
  </w:num>
  <w:num w:numId="29">
    <w:abstractNumId w:val="18"/>
  </w:num>
  <w:num w:numId="30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5298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0428"/>
    <w:rsid w:val="00017B2C"/>
    <w:rsid w:val="00022034"/>
    <w:rsid w:val="0002401A"/>
    <w:rsid w:val="00027BA2"/>
    <w:rsid w:val="0005282D"/>
    <w:rsid w:val="00055071"/>
    <w:rsid w:val="00056428"/>
    <w:rsid w:val="00074280"/>
    <w:rsid w:val="000822D5"/>
    <w:rsid w:val="00086DED"/>
    <w:rsid w:val="000D4505"/>
    <w:rsid w:val="000E5D01"/>
    <w:rsid w:val="000F589C"/>
    <w:rsid w:val="001073CA"/>
    <w:rsid w:val="001103DF"/>
    <w:rsid w:val="001237E3"/>
    <w:rsid w:val="00147B34"/>
    <w:rsid w:val="00150D1F"/>
    <w:rsid w:val="00153007"/>
    <w:rsid w:val="0016124B"/>
    <w:rsid w:val="001638B8"/>
    <w:rsid w:val="00163F2A"/>
    <w:rsid w:val="00165DB6"/>
    <w:rsid w:val="00170B94"/>
    <w:rsid w:val="001912E8"/>
    <w:rsid w:val="00195737"/>
    <w:rsid w:val="001B7AA9"/>
    <w:rsid w:val="001C2BBB"/>
    <w:rsid w:val="001E0FFC"/>
    <w:rsid w:val="001F19F2"/>
    <w:rsid w:val="001F23A4"/>
    <w:rsid w:val="001F7148"/>
    <w:rsid w:val="002039BD"/>
    <w:rsid w:val="0021763D"/>
    <w:rsid w:val="00241686"/>
    <w:rsid w:val="002539DE"/>
    <w:rsid w:val="002956ED"/>
    <w:rsid w:val="002A06F9"/>
    <w:rsid w:val="002A5EC5"/>
    <w:rsid w:val="002B3509"/>
    <w:rsid w:val="002D5CB3"/>
    <w:rsid w:val="002D5E1D"/>
    <w:rsid w:val="00336AA9"/>
    <w:rsid w:val="00357E9E"/>
    <w:rsid w:val="003813EB"/>
    <w:rsid w:val="003B7E73"/>
    <w:rsid w:val="003E20D8"/>
    <w:rsid w:val="003E3560"/>
    <w:rsid w:val="0040182D"/>
    <w:rsid w:val="004043AF"/>
    <w:rsid w:val="00404A08"/>
    <w:rsid w:val="0041665D"/>
    <w:rsid w:val="00422306"/>
    <w:rsid w:val="00423C3E"/>
    <w:rsid w:val="004347A1"/>
    <w:rsid w:val="00441659"/>
    <w:rsid w:val="00454745"/>
    <w:rsid w:val="004629B1"/>
    <w:rsid w:val="00483974"/>
    <w:rsid w:val="00487A7F"/>
    <w:rsid w:val="004942BC"/>
    <w:rsid w:val="00494DDA"/>
    <w:rsid w:val="004A069B"/>
    <w:rsid w:val="004A0C7F"/>
    <w:rsid w:val="004B0B11"/>
    <w:rsid w:val="004B1ADA"/>
    <w:rsid w:val="004B2FC9"/>
    <w:rsid w:val="004C7943"/>
    <w:rsid w:val="004D022C"/>
    <w:rsid w:val="004D1F0D"/>
    <w:rsid w:val="004E056E"/>
    <w:rsid w:val="004E5682"/>
    <w:rsid w:val="004F0E37"/>
    <w:rsid w:val="004F1755"/>
    <w:rsid w:val="00525299"/>
    <w:rsid w:val="00527AAB"/>
    <w:rsid w:val="005349A5"/>
    <w:rsid w:val="00543091"/>
    <w:rsid w:val="00552B23"/>
    <w:rsid w:val="00555A95"/>
    <w:rsid w:val="00556918"/>
    <w:rsid w:val="00556DF5"/>
    <w:rsid w:val="005601E5"/>
    <w:rsid w:val="005657D9"/>
    <w:rsid w:val="00566A11"/>
    <w:rsid w:val="00566D50"/>
    <w:rsid w:val="0058015E"/>
    <w:rsid w:val="00596593"/>
    <w:rsid w:val="005A1C10"/>
    <w:rsid w:val="005B36A3"/>
    <w:rsid w:val="005B5FD3"/>
    <w:rsid w:val="005E6BFC"/>
    <w:rsid w:val="005F3EEB"/>
    <w:rsid w:val="005F5BCA"/>
    <w:rsid w:val="00600371"/>
    <w:rsid w:val="00615E75"/>
    <w:rsid w:val="00620783"/>
    <w:rsid w:val="006418BA"/>
    <w:rsid w:val="0064719F"/>
    <w:rsid w:val="00653DB9"/>
    <w:rsid w:val="00655B49"/>
    <w:rsid w:val="00661455"/>
    <w:rsid w:val="00666C9C"/>
    <w:rsid w:val="006753ED"/>
    <w:rsid w:val="00677C50"/>
    <w:rsid w:val="00680713"/>
    <w:rsid w:val="006B3D25"/>
    <w:rsid w:val="006B6718"/>
    <w:rsid w:val="006C1743"/>
    <w:rsid w:val="006C3345"/>
    <w:rsid w:val="006C5C3E"/>
    <w:rsid w:val="006D1B76"/>
    <w:rsid w:val="006D58A2"/>
    <w:rsid w:val="006E6CC0"/>
    <w:rsid w:val="006E763C"/>
    <w:rsid w:val="006F2BE1"/>
    <w:rsid w:val="007073F0"/>
    <w:rsid w:val="007224B7"/>
    <w:rsid w:val="00734660"/>
    <w:rsid w:val="00735F77"/>
    <w:rsid w:val="00741D6E"/>
    <w:rsid w:val="00756035"/>
    <w:rsid w:val="00761156"/>
    <w:rsid w:val="00780018"/>
    <w:rsid w:val="0078170D"/>
    <w:rsid w:val="0079231A"/>
    <w:rsid w:val="00792666"/>
    <w:rsid w:val="007B7F5F"/>
    <w:rsid w:val="007C2C43"/>
    <w:rsid w:val="007D7914"/>
    <w:rsid w:val="007E098F"/>
    <w:rsid w:val="007E2692"/>
    <w:rsid w:val="007E2E07"/>
    <w:rsid w:val="007E7E54"/>
    <w:rsid w:val="008066A7"/>
    <w:rsid w:val="00816637"/>
    <w:rsid w:val="008244D2"/>
    <w:rsid w:val="008323B3"/>
    <w:rsid w:val="00855ABE"/>
    <w:rsid w:val="00856276"/>
    <w:rsid w:val="008627CC"/>
    <w:rsid w:val="00864AFC"/>
    <w:rsid w:val="00885465"/>
    <w:rsid w:val="008938AE"/>
    <w:rsid w:val="008B73BA"/>
    <w:rsid w:val="008C2B70"/>
    <w:rsid w:val="008E51F1"/>
    <w:rsid w:val="00902BA1"/>
    <w:rsid w:val="009274DA"/>
    <w:rsid w:val="009469B6"/>
    <w:rsid w:val="00950EA0"/>
    <w:rsid w:val="00953D56"/>
    <w:rsid w:val="00975416"/>
    <w:rsid w:val="0098202E"/>
    <w:rsid w:val="009967CD"/>
    <w:rsid w:val="00996A82"/>
    <w:rsid w:val="009A4DA7"/>
    <w:rsid w:val="009C248F"/>
    <w:rsid w:val="009C3B99"/>
    <w:rsid w:val="009E1ACA"/>
    <w:rsid w:val="009F01E1"/>
    <w:rsid w:val="00A030B8"/>
    <w:rsid w:val="00A17348"/>
    <w:rsid w:val="00A25CF8"/>
    <w:rsid w:val="00A3402A"/>
    <w:rsid w:val="00A40CED"/>
    <w:rsid w:val="00A63B80"/>
    <w:rsid w:val="00A73592"/>
    <w:rsid w:val="00A845D3"/>
    <w:rsid w:val="00A913AE"/>
    <w:rsid w:val="00AA1E07"/>
    <w:rsid w:val="00AB0868"/>
    <w:rsid w:val="00AB504B"/>
    <w:rsid w:val="00AC1B4C"/>
    <w:rsid w:val="00AC4634"/>
    <w:rsid w:val="00AE3753"/>
    <w:rsid w:val="00B00E4E"/>
    <w:rsid w:val="00B100AD"/>
    <w:rsid w:val="00B11243"/>
    <w:rsid w:val="00B30889"/>
    <w:rsid w:val="00B30D63"/>
    <w:rsid w:val="00B3227A"/>
    <w:rsid w:val="00B501EE"/>
    <w:rsid w:val="00B51A88"/>
    <w:rsid w:val="00B7295F"/>
    <w:rsid w:val="00B873D1"/>
    <w:rsid w:val="00B979E4"/>
    <w:rsid w:val="00BB4EC8"/>
    <w:rsid w:val="00BF6E67"/>
    <w:rsid w:val="00C109A0"/>
    <w:rsid w:val="00C2363E"/>
    <w:rsid w:val="00C244C4"/>
    <w:rsid w:val="00C26FA8"/>
    <w:rsid w:val="00C36699"/>
    <w:rsid w:val="00C436BB"/>
    <w:rsid w:val="00C53C8C"/>
    <w:rsid w:val="00C628B5"/>
    <w:rsid w:val="00C91B92"/>
    <w:rsid w:val="00C97C0B"/>
    <w:rsid w:val="00CA0987"/>
    <w:rsid w:val="00CA1826"/>
    <w:rsid w:val="00CA4E58"/>
    <w:rsid w:val="00CC21DB"/>
    <w:rsid w:val="00CE0A7D"/>
    <w:rsid w:val="00CE0B36"/>
    <w:rsid w:val="00CE17F0"/>
    <w:rsid w:val="00CF4522"/>
    <w:rsid w:val="00D125E3"/>
    <w:rsid w:val="00D700EC"/>
    <w:rsid w:val="00D86975"/>
    <w:rsid w:val="00D87932"/>
    <w:rsid w:val="00D97CE2"/>
    <w:rsid w:val="00DB22D2"/>
    <w:rsid w:val="00DB7121"/>
    <w:rsid w:val="00DB75B6"/>
    <w:rsid w:val="00DC2E55"/>
    <w:rsid w:val="00DC3895"/>
    <w:rsid w:val="00DD0378"/>
    <w:rsid w:val="00DD59A0"/>
    <w:rsid w:val="00E068A9"/>
    <w:rsid w:val="00E2190F"/>
    <w:rsid w:val="00E42F64"/>
    <w:rsid w:val="00E60247"/>
    <w:rsid w:val="00E73A50"/>
    <w:rsid w:val="00E7519A"/>
    <w:rsid w:val="00EA767C"/>
    <w:rsid w:val="00EA7FA4"/>
    <w:rsid w:val="00EB119B"/>
    <w:rsid w:val="00EF654A"/>
    <w:rsid w:val="00F008CF"/>
    <w:rsid w:val="00F26226"/>
    <w:rsid w:val="00F4250D"/>
    <w:rsid w:val="00F66AE5"/>
    <w:rsid w:val="00F8622C"/>
    <w:rsid w:val="00F96634"/>
    <w:rsid w:val="00FA3990"/>
    <w:rsid w:val="00FA64E2"/>
    <w:rsid w:val="00FB0E47"/>
    <w:rsid w:val="00FC1C95"/>
    <w:rsid w:val="00FC2D9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AutoShape 160"/>
        <o:r id="V:Rule7" type="connector" idref="#AutoShape 170"/>
        <o:r id="V:Rule8" type="connector" idref="#AutoShape 172"/>
        <o:r id="V:Rule9" type="connector" idref="#AutoShape 173"/>
        <o:r id="V:Rule10" type="connector" idref="#AutoShape 16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086DE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022C835-FA8B-4799-B2B2-1BD5AA80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298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Junior</dc:creator>
  <cp:lastModifiedBy>Junior de Souza Mazetti</cp:lastModifiedBy>
  <cp:revision>99</cp:revision>
  <cp:lastPrinted>2016-02-03T13:22:00Z</cp:lastPrinted>
  <dcterms:created xsi:type="dcterms:W3CDTF">2015-02-06T02:22:00Z</dcterms:created>
  <dcterms:modified xsi:type="dcterms:W3CDTF">2016-04-04T18:29:00Z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