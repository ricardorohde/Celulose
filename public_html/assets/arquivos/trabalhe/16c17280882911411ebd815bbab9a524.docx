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</w:p>
    <w:p w:rsid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</w:p>
    <w:p w:rsidR="00600CFD" w:rsidRP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  <w:r w:rsidRPr="00600CFD">
        <w:rPr>
          <w:rFonts w:ascii="Arial" w:hAnsi="Arial" w:cs="Arial"/>
          <w:b/>
          <w:color w:val="auto"/>
          <w:sz w:val="32"/>
          <w:szCs w:val="40"/>
        </w:rPr>
        <w:t>MARCOS FABIANO NUNES SANTOS</w:t>
      </w:r>
    </w:p>
    <w:p w:rsidR="00600CFD" w:rsidRPr="00600CFD" w:rsidRDefault="00404A08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Brasileir</w:t>
      </w:r>
      <w:r w:rsidR="00600CFD" w:rsidRPr="00600CFD">
        <w:rPr>
          <w:rFonts w:ascii="Arial" w:hAnsi="Arial" w:cs="Arial"/>
          <w:color w:val="auto"/>
          <w:sz w:val="24"/>
          <w:szCs w:val="24"/>
        </w:rPr>
        <w:t>o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, </w:t>
      </w:r>
      <w:r w:rsidR="000405C7" w:rsidRPr="00600CFD">
        <w:rPr>
          <w:rFonts w:ascii="Arial" w:hAnsi="Arial" w:cs="Arial"/>
          <w:color w:val="auto"/>
          <w:sz w:val="24"/>
          <w:szCs w:val="24"/>
        </w:rPr>
        <w:t>solteir</w:t>
      </w:r>
      <w:r w:rsidR="00600CFD" w:rsidRPr="00600CFD">
        <w:rPr>
          <w:rFonts w:ascii="Arial" w:hAnsi="Arial" w:cs="Arial"/>
          <w:color w:val="auto"/>
          <w:sz w:val="24"/>
          <w:szCs w:val="24"/>
        </w:rPr>
        <w:t>o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, </w:t>
      </w:r>
      <w:r w:rsidR="000405C7" w:rsidRPr="00600CFD">
        <w:rPr>
          <w:rFonts w:ascii="Arial" w:hAnsi="Arial" w:cs="Arial"/>
          <w:color w:val="auto"/>
          <w:sz w:val="24"/>
          <w:szCs w:val="24"/>
        </w:rPr>
        <w:t>2</w:t>
      </w:r>
      <w:r w:rsidR="00001158">
        <w:rPr>
          <w:rFonts w:ascii="Arial" w:hAnsi="Arial" w:cs="Arial"/>
          <w:color w:val="auto"/>
          <w:sz w:val="24"/>
          <w:szCs w:val="24"/>
        </w:rPr>
        <w:t>6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 anos</w:t>
      </w:r>
    </w:p>
    <w:p w:rsidR="000405C7" w:rsidRPr="00600CFD" w:rsidRDefault="00600CFD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Endereço – Rua Mato Grosso Nº 414 Loteamento Chácara das Paineiras - </w:t>
      </w:r>
      <w:r>
        <w:rPr>
          <w:rFonts w:ascii="Arial" w:hAnsi="Arial" w:cs="Arial"/>
          <w:color w:val="auto"/>
          <w:sz w:val="24"/>
          <w:szCs w:val="24"/>
        </w:rPr>
        <w:t>Guaí</w:t>
      </w:r>
      <w:r w:rsidRPr="00600CFD">
        <w:rPr>
          <w:rFonts w:ascii="Arial" w:hAnsi="Arial" w:cs="Arial"/>
          <w:color w:val="auto"/>
          <w:sz w:val="24"/>
          <w:szCs w:val="24"/>
        </w:rPr>
        <w:t>ba/RS</w:t>
      </w:r>
      <w:r w:rsidR="000405C7" w:rsidRPr="00600CFD">
        <w:rPr>
          <w:rFonts w:ascii="Arial" w:hAnsi="Arial" w:cs="Arial"/>
          <w:color w:val="auto"/>
          <w:sz w:val="24"/>
          <w:szCs w:val="24"/>
        </w:rPr>
        <w:br/>
      </w:r>
      <w:r w:rsidR="00404A08" w:rsidRPr="00600CFD">
        <w:rPr>
          <w:rFonts w:ascii="Arial" w:hAnsi="Arial" w:cs="Arial"/>
          <w:color w:val="auto"/>
          <w:sz w:val="24"/>
          <w:szCs w:val="24"/>
        </w:rPr>
        <w:t xml:space="preserve">Telefone: </w:t>
      </w:r>
      <w:r w:rsidRPr="00600CFD">
        <w:rPr>
          <w:rFonts w:ascii="Arial" w:hAnsi="Arial" w:cs="Arial"/>
          <w:color w:val="auto"/>
          <w:sz w:val="24"/>
          <w:szCs w:val="24"/>
        </w:rPr>
        <w:t>9829</w:t>
      </w:r>
      <w:r w:rsidR="00DD3B31">
        <w:rPr>
          <w:rFonts w:ascii="Arial" w:hAnsi="Arial" w:cs="Arial"/>
          <w:color w:val="auto"/>
          <w:sz w:val="24"/>
          <w:szCs w:val="24"/>
        </w:rPr>
        <w:t>-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0717 / </w:t>
      </w:r>
      <w:r w:rsidR="00DD3B31">
        <w:rPr>
          <w:rFonts w:ascii="Arial" w:hAnsi="Arial" w:cs="Arial"/>
          <w:color w:val="auto"/>
          <w:sz w:val="24"/>
          <w:szCs w:val="24"/>
        </w:rPr>
        <w:t>9960-6539</w:t>
      </w:r>
    </w:p>
    <w:p w:rsidR="00600CFD" w:rsidRPr="00600CFD" w:rsidRDefault="00404A08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 E-mail: </w:t>
      </w:r>
      <w:r w:rsidR="00600CFD" w:rsidRPr="00600CFD">
        <w:rPr>
          <w:rFonts w:ascii="Arial" w:hAnsi="Arial" w:cs="Arial"/>
          <w:color w:val="auto"/>
          <w:sz w:val="24"/>
          <w:szCs w:val="24"/>
        </w:rPr>
        <w:t>marcosfabiano</w:t>
      </w:r>
      <w:r w:rsidR="001D1CC2">
        <w:rPr>
          <w:rFonts w:ascii="Arial" w:hAnsi="Arial" w:cs="Arial"/>
          <w:color w:val="auto"/>
          <w:sz w:val="24"/>
          <w:szCs w:val="24"/>
        </w:rPr>
        <w:t>20</w:t>
      </w:r>
      <w:r w:rsidR="00600CFD" w:rsidRPr="00600CFD">
        <w:rPr>
          <w:rFonts w:ascii="Arial" w:hAnsi="Arial" w:cs="Arial"/>
          <w:color w:val="auto"/>
          <w:sz w:val="24"/>
          <w:szCs w:val="24"/>
        </w:rPr>
        <w:t>@yahoo.com.br</w:t>
      </w:r>
    </w:p>
    <w:p w:rsidR="00600CFD" w:rsidRDefault="00600CFD" w:rsidP="001638B8">
      <w:pPr>
        <w:pStyle w:val="Seo"/>
        <w:rPr>
          <w:rFonts w:ascii="Arial" w:hAnsi="Arial" w:cs="Arial"/>
          <w:b/>
          <w:color w:val="auto"/>
        </w:rPr>
      </w:pPr>
    </w:p>
    <w:p w:rsidR="001638B8" w:rsidRPr="00600CFD" w:rsidRDefault="001638B8" w:rsidP="001638B8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600CFD">
        <w:rPr>
          <w:rFonts w:ascii="Arial" w:hAnsi="Arial" w:cs="Arial"/>
          <w:b/>
          <w:color w:val="auto"/>
          <w:sz w:val="22"/>
          <w:szCs w:val="22"/>
        </w:rPr>
        <w:t>objetivo</w:t>
      </w:r>
    </w:p>
    <w:p w:rsidR="001638B8" w:rsidRPr="00600CFD" w:rsidRDefault="001A0DDE" w:rsidP="001638B8">
      <w:pPr>
        <w:pStyle w:val="Se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0405C7" w:rsidRPr="00600CFD" w:rsidRDefault="000405C7" w:rsidP="00600CFD">
      <w:pPr>
        <w:ind w:firstLine="284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Área</w:t>
      </w:r>
      <w:r w:rsidR="00600CFD" w:rsidRPr="00600CFD">
        <w:rPr>
          <w:rFonts w:ascii="Arial" w:hAnsi="Arial" w:cs="Arial"/>
          <w:color w:val="auto"/>
          <w:sz w:val="24"/>
          <w:szCs w:val="24"/>
        </w:rPr>
        <w:t xml:space="preserve"> </w:t>
      </w:r>
      <w:r w:rsidR="00BE2F03">
        <w:rPr>
          <w:rFonts w:ascii="Arial" w:hAnsi="Arial" w:cs="Arial"/>
          <w:color w:val="auto"/>
          <w:sz w:val="24"/>
          <w:szCs w:val="24"/>
        </w:rPr>
        <w:t>Industrial</w:t>
      </w:r>
    </w:p>
    <w:p w:rsidR="00600CFD" w:rsidRPr="00082E2A" w:rsidRDefault="00600CFD" w:rsidP="000405C7">
      <w:pPr>
        <w:pStyle w:val="Seo"/>
        <w:rPr>
          <w:rFonts w:ascii="Arial" w:hAnsi="Arial" w:cs="Arial"/>
          <w:b/>
          <w:color w:val="auto"/>
        </w:rPr>
      </w:pPr>
    </w:p>
    <w:p w:rsidR="000405C7" w:rsidRPr="00082E2A" w:rsidRDefault="000405C7" w:rsidP="000405C7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082E2A">
        <w:rPr>
          <w:rFonts w:ascii="Arial" w:hAnsi="Arial" w:cs="Arial"/>
          <w:b/>
          <w:color w:val="auto"/>
          <w:sz w:val="22"/>
          <w:szCs w:val="22"/>
        </w:rPr>
        <w:t>PERFIL</w:t>
      </w:r>
    </w:p>
    <w:p w:rsidR="000405C7" w:rsidRPr="00600CFD" w:rsidRDefault="001A0DDE" w:rsidP="000405C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198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600CFD" w:rsidRPr="00600CFD" w:rsidRDefault="00600CFD" w:rsidP="00600CFD">
      <w:pPr>
        <w:pStyle w:val="SemEspaamento"/>
        <w:ind w:left="284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Tenho facilidade de adaptação e aprendizagem, capacidade de liderança, trabalho bem em equipe, realizo minhas atividades com ética e comprometimento e estou em busca de novos desafios e crescimento profissional. </w:t>
      </w:r>
    </w:p>
    <w:p w:rsidR="00050B72" w:rsidRPr="00600CFD" w:rsidRDefault="00050B72" w:rsidP="00756035">
      <w:pPr>
        <w:pStyle w:val="Seo"/>
        <w:rPr>
          <w:rFonts w:ascii="Arial" w:hAnsi="Arial" w:cs="Arial"/>
          <w:caps w:val="0"/>
          <w:noProof w:val="0"/>
          <w:color w:val="auto"/>
          <w:spacing w:val="0"/>
          <w:sz w:val="22"/>
          <w:szCs w:val="22"/>
        </w:rPr>
      </w:pPr>
    </w:p>
    <w:p w:rsidR="00756035" w:rsidRPr="00600CFD" w:rsidRDefault="00756035" w:rsidP="00756035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600CFD">
        <w:rPr>
          <w:rFonts w:ascii="Arial" w:hAnsi="Arial" w:cs="Arial"/>
          <w:b/>
          <w:color w:val="auto"/>
          <w:sz w:val="22"/>
          <w:szCs w:val="22"/>
        </w:rPr>
        <w:t>FORMAÇÃO</w:t>
      </w:r>
    </w:p>
    <w:p w:rsidR="00756035" w:rsidRPr="00600CFD" w:rsidRDefault="001A0DDE" w:rsidP="00756035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0405C7" w:rsidRDefault="00600CFD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Ensino Médio Completo</w:t>
      </w:r>
    </w:p>
    <w:p w:rsidR="00DA1896" w:rsidRDefault="00DD3B31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Curso Profi</w:t>
      </w:r>
      <w:r w:rsidR="008B7FA6">
        <w:rPr>
          <w:rFonts w:ascii="Arial" w:hAnsi="Arial" w:cs="Arial"/>
          <w:color w:val="auto"/>
          <w:sz w:val="24"/>
          <w:szCs w:val="24"/>
        </w:rPr>
        <w:t>ssio</w:t>
      </w:r>
      <w:r>
        <w:rPr>
          <w:rFonts w:ascii="Arial" w:hAnsi="Arial" w:cs="Arial"/>
          <w:color w:val="auto"/>
          <w:sz w:val="24"/>
          <w:szCs w:val="24"/>
        </w:rPr>
        <w:t>nalizante de Administração</w:t>
      </w:r>
    </w:p>
    <w:p w:rsidR="00DA1896" w:rsidRDefault="00DA1896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Traçagem Calderaria – Senai – 80hs</w:t>
      </w:r>
    </w:p>
    <w:p w:rsidR="00DA1896" w:rsidRPr="00082E2A" w:rsidRDefault="00DA1896" w:rsidP="00082E2A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</w:p>
    <w:p w:rsidR="00756035" w:rsidRPr="00600CFD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600CFD">
        <w:rPr>
          <w:rFonts w:ascii="Arial" w:hAnsi="Arial" w:cs="Arial"/>
          <w:b/>
          <w:color w:val="auto"/>
          <w:sz w:val="24"/>
          <w:szCs w:val="24"/>
        </w:rPr>
        <w:t>ATIVIDADES PROFISSIONAIS</w:t>
      </w:r>
      <w:r w:rsidR="000405C7" w:rsidRPr="00600CFD">
        <w:rPr>
          <w:rFonts w:ascii="Arial" w:hAnsi="Arial" w:cs="Arial"/>
          <w:b/>
          <w:color w:val="auto"/>
          <w:sz w:val="24"/>
          <w:szCs w:val="24"/>
        </w:rPr>
        <w:t xml:space="preserve"> e </w:t>
      </w:r>
      <w:r w:rsidR="00AC52BE" w:rsidRPr="00600CFD">
        <w:rPr>
          <w:rFonts w:ascii="Arial" w:hAnsi="Arial" w:cs="Arial"/>
          <w:b/>
          <w:color w:val="auto"/>
          <w:sz w:val="24"/>
          <w:szCs w:val="24"/>
        </w:rPr>
        <w:t>EXPERIência</w:t>
      </w:r>
      <w:r w:rsidR="00A147C6" w:rsidRPr="00600CFD">
        <w:rPr>
          <w:rFonts w:ascii="Arial" w:hAnsi="Arial" w:cs="Arial"/>
          <w:b/>
          <w:color w:val="auto"/>
          <w:sz w:val="24"/>
          <w:szCs w:val="24"/>
        </w:rPr>
        <w:t>S</w:t>
      </w:r>
    </w:p>
    <w:p w:rsidR="00756035" w:rsidRPr="00600CFD" w:rsidRDefault="001A0DDE" w:rsidP="00756035">
      <w:pPr>
        <w:pStyle w:val="Seo"/>
        <w:rPr>
          <w:rFonts w:ascii="Arial" w:hAnsi="Arial" w:cs="Arial"/>
          <w:color w:val="auto"/>
          <w:sz w:val="18"/>
        </w:rPr>
      </w:pPr>
      <w:r w:rsidRPr="001A0DDE">
        <w:rPr>
          <w:rFonts w:ascii="Arial" w:hAnsi="Arial" w:cs="Arial"/>
          <w:color w:val="auto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600CFD" w:rsidRDefault="00600CFD" w:rsidP="00600CFD">
      <w:pPr>
        <w:pStyle w:val="Seo"/>
        <w:rPr>
          <w:rFonts w:ascii="Arial" w:hAnsi="Arial" w:cs="Arial"/>
          <w:b/>
          <w:color w:val="auto"/>
          <w:szCs w:val="24"/>
        </w:rPr>
      </w:pPr>
    </w:p>
    <w:p w:rsidR="00600CFD" w:rsidRPr="00600CFD" w:rsidRDefault="00EB19B7" w:rsidP="00600CFD">
      <w:pPr>
        <w:pStyle w:val="Seo"/>
        <w:numPr>
          <w:ilvl w:val="0"/>
          <w:numId w:val="32"/>
        </w:numPr>
        <w:rPr>
          <w:rFonts w:ascii="Arial" w:hAnsi="Arial" w:cs="Arial"/>
          <w:b/>
          <w:caps w:val="0"/>
          <w:color w:val="auto"/>
          <w:sz w:val="24"/>
          <w:szCs w:val="24"/>
        </w:rPr>
      </w:pPr>
      <w:r>
        <w:rPr>
          <w:rFonts w:ascii="Arial" w:hAnsi="Arial" w:cs="Arial"/>
          <w:b/>
          <w:caps w:val="0"/>
          <w:color w:val="auto"/>
          <w:sz w:val="24"/>
          <w:szCs w:val="24"/>
        </w:rPr>
        <w:t xml:space="preserve">Universo </w:t>
      </w:r>
      <w:r w:rsidR="00600CFD" w:rsidRPr="00600CFD">
        <w:rPr>
          <w:rFonts w:ascii="Arial" w:hAnsi="Arial" w:cs="Arial"/>
          <w:b/>
          <w:caps w:val="0"/>
          <w:color w:val="auto"/>
          <w:sz w:val="24"/>
          <w:szCs w:val="24"/>
        </w:rPr>
        <w:t>Merc. Editora Gráfica – Indústria e Mercado de Embalagens Ltda</w:t>
      </w:r>
    </w:p>
    <w:p w:rsidR="00600CFD" w:rsidRPr="00BE5659" w:rsidRDefault="001F5A71" w:rsidP="00600CFD">
      <w:pPr>
        <w:pStyle w:val="Seo"/>
        <w:ind w:left="1004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BE5659">
        <w:rPr>
          <w:rFonts w:ascii="Arial" w:hAnsi="Arial" w:cs="Arial"/>
          <w:b/>
          <w:caps w:val="0"/>
          <w:color w:val="auto"/>
          <w:sz w:val="24"/>
          <w:szCs w:val="24"/>
        </w:rPr>
        <w:t>Período 01/2003 a 04/2013.</w:t>
      </w:r>
    </w:p>
    <w:p w:rsidR="000405C7" w:rsidRPr="00600CFD" w:rsidRDefault="000405C7" w:rsidP="000405C7">
      <w:pPr>
        <w:pStyle w:val="Seo"/>
        <w:rPr>
          <w:rFonts w:ascii="Arial" w:hAnsi="Arial" w:cs="Arial"/>
          <w:caps w:val="0"/>
          <w:color w:val="auto"/>
          <w:sz w:val="24"/>
          <w:szCs w:val="24"/>
        </w:rPr>
      </w:pPr>
    </w:p>
    <w:p w:rsidR="009C3B99" w:rsidRDefault="00600CFD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600CFD">
        <w:rPr>
          <w:rFonts w:ascii="Arial" w:hAnsi="Arial" w:cs="Arial"/>
          <w:caps w:val="0"/>
          <w:color w:val="auto"/>
          <w:sz w:val="24"/>
          <w:szCs w:val="24"/>
        </w:rPr>
        <w:t xml:space="preserve">Inicialmente como estagiário, efetivado na função de auxiliar de produção, promovido a auxiliar de corte e vinco (2006) e posteriormente a operador de guilhotina (2007). Experiência em acabamento, aplicação de verniz </w:t>
      </w:r>
      <w:r>
        <w:rPr>
          <w:rFonts w:ascii="Arial" w:hAnsi="Arial" w:cs="Arial"/>
          <w:caps w:val="0"/>
          <w:color w:val="auto"/>
          <w:sz w:val="24"/>
          <w:szCs w:val="24"/>
        </w:rPr>
        <w:t>à</w:t>
      </w:r>
      <w:r w:rsidRPr="00600CFD">
        <w:rPr>
          <w:rFonts w:ascii="Arial" w:hAnsi="Arial" w:cs="Arial"/>
          <w:caps w:val="0"/>
          <w:color w:val="auto"/>
          <w:sz w:val="24"/>
          <w:szCs w:val="24"/>
        </w:rPr>
        <w:t xml:space="preserve"> base de água e operador de acopladeira.</w:t>
      </w:r>
    </w:p>
    <w:p w:rsidR="00DD3B31" w:rsidRDefault="00DD3B31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p w:rsidR="00DD3B31" w:rsidRDefault="00DD3B31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p w:rsidR="00DD3B31" w:rsidRPr="00DD3B31" w:rsidRDefault="00DD3B31" w:rsidP="00DD3B31">
      <w:pPr>
        <w:pStyle w:val="Seo"/>
        <w:numPr>
          <w:ilvl w:val="0"/>
          <w:numId w:val="32"/>
        </w:numPr>
        <w:tabs>
          <w:tab w:val="left" w:pos="284"/>
        </w:tabs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DD3B31">
        <w:rPr>
          <w:rFonts w:ascii="Arial" w:hAnsi="Arial" w:cs="Arial"/>
          <w:b/>
          <w:caps w:val="0"/>
          <w:color w:val="auto"/>
          <w:sz w:val="24"/>
          <w:szCs w:val="24"/>
        </w:rPr>
        <w:t>Motele – Motores Elétricos Ltda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DD3B31">
        <w:rPr>
          <w:rFonts w:ascii="Arial" w:hAnsi="Arial" w:cs="Arial"/>
          <w:b/>
          <w:caps w:val="0"/>
          <w:color w:val="auto"/>
          <w:sz w:val="24"/>
          <w:szCs w:val="24"/>
        </w:rPr>
        <w:t>Em atividade desde 01/10/2013</w:t>
      </w:r>
      <w:r w:rsidR="00082E2A">
        <w:rPr>
          <w:rFonts w:ascii="Arial" w:hAnsi="Arial" w:cs="Arial"/>
          <w:b/>
          <w:caps w:val="0"/>
          <w:color w:val="auto"/>
          <w:sz w:val="24"/>
          <w:szCs w:val="24"/>
        </w:rPr>
        <w:t>.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</w:p>
    <w:p w:rsidR="00BE5659" w:rsidRDefault="00DD3B31" w:rsidP="00DD3B31">
      <w:pPr>
        <w:pStyle w:val="Seo"/>
        <w:tabs>
          <w:tab w:val="left" w:pos="284"/>
        </w:tabs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 xml:space="preserve">    Exercendo atividades como</w:t>
      </w:r>
      <w:r w:rsidR="00BE5659">
        <w:rPr>
          <w:rFonts w:ascii="Arial" w:hAnsi="Arial" w:cs="Arial"/>
          <w:caps w:val="0"/>
          <w:color w:val="auto"/>
          <w:sz w:val="24"/>
          <w:szCs w:val="24"/>
        </w:rPr>
        <w:t xml:space="preserve"> manutenção de motobombas,</w:t>
      </w:r>
      <w:r>
        <w:rPr>
          <w:rFonts w:ascii="Arial" w:hAnsi="Arial" w:cs="Arial"/>
          <w:caps w:val="0"/>
          <w:color w:val="auto"/>
          <w:sz w:val="24"/>
          <w:szCs w:val="24"/>
        </w:rPr>
        <w:t xml:space="preserve"> </w:t>
      </w:r>
      <w:r w:rsidR="00FE7A4D">
        <w:rPr>
          <w:rFonts w:ascii="Arial" w:hAnsi="Arial" w:cs="Arial"/>
          <w:caps w:val="0"/>
          <w:color w:val="auto"/>
          <w:sz w:val="24"/>
          <w:szCs w:val="24"/>
        </w:rPr>
        <w:t>manutenção predial,</w:t>
      </w:r>
    </w:p>
    <w:p w:rsidR="00DD3B31" w:rsidRDefault="00BE5659" w:rsidP="00DD3B31">
      <w:pPr>
        <w:pStyle w:val="Seo"/>
        <w:tabs>
          <w:tab w:val="left" w:pos="284"/>
        </w:tabs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 xml:space="preserve">    </w:t>
      </w:r>
      <w:r w:rsidR="00FE7A4D">
        <w:rPr>
          <w:rFonts w:ascii="Arial" w:hAnsi="Arial" w:cs="Arial"/>
          <w:caps w:val="0"/>
          <w:color w:val="auto"/>
          <w:sz w:val="24"/>
          <w:szCs w:val="24"/>
        </w:rPr>
        <w:t xml:space="preserve">Elétrica e </w:t>
      </w:r>
      <w:r>
        <w:rPr>
          <w:rFonts w:ascii="Arial" w:hAnsi="Arial" w:cs="Arial"/>
          <w:caps w:val="0"/>
          <w:color w:val="auto"/>
          <w:sz w:val="24"/>
          <w:szCs w:val="24"/>
        </w:rPr>
        <w:t>hidraúlica.</w:t>
      </w:r>
      <w:r w:rsidR="00DD3B31">
        <w:rPr>
          <w:rFonts w:ascii="Arial" w:hAnsi="Arial" w:cs="Arial"/>
          <w:caps w:val="0"/>
          <w:color w:val="auto"/>
          <w:sz w:val="24"/>
          <w:szCs w:val="24"/>
        </w:rPr>
        <w:t xml:space="preserve"> 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</w:p>
    <w:p w:rsidR="00001158" w:rsidRDefault="00001158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sectPr w:rsidR="00001158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896" w:rsidRDefault="00DA1896">
      <w:r>
        <w:separator/>
      </w:r>
    </w:p>
  </w:endnote>
  <w:endnote w:type="continuationSeparator" w:id="0">
    <w:p w:rsidR="00DA1896" w:rsidRDefault="00DA1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96" w:rsidRDefault="001A0DDE" w:rsidP="009967CD">
    <w:pPr>
      <w:pStyle w:val="Rodap"/>
      <w:jc w:val="right"/>
    </w:pPr>
    <w:fldSimple w:instr=" PAGE ">
      <w:r w:rsidR="00DA1896">
        <w:rPr>
          <w:noProof/>
        </w:rPr>
        <w:t>2</w:t>
      </w:r>
    </w:fldSimple>
    <w:r w:rsidR="00DA1896">
      <w:t xml:space="preserve"> </w:t>
    </w:r>
    <w:r w:rsidRPr="001A0DDE">
      <w:rPr>
        <w:lang w:val="en-US"/>
      </w:rPr>
    </w:r>
    <w:r w:rsidRPr="001A0DDE">
      <w:rPr>
        <w:lang w:val="en-US"/>
      </w:rPr>
      <w:pict>
        <v:oval id="_x0000_s3584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896" w:rsidRDefault="00DA1896">
      <w:r>
        <w:separator/>
      </w:r>
    </w:p>
  </w:footnote>
  <w:footnote w:type="continuationSeparator" w:id="0">
    <w:p w:rsidR="00DA1896" w:rsidRDefault="00DA1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96" w:rsidRDefault="00DA1896" w:rsidP="009967CD">
    <w:pPr>
      <w:pStyle w:val="Cabealho"/>
      <w:jc w:val="right"/>
    </w:pPr>
    <w:r>
      <w:rPr>
        <w:sz w:val="16"/>
        <w:szCs w:val="16"/>
      </w:rPr>
      <w:t>[Escolha a data]</w:t>
    </w:r>
    <w:r w:rsidR="001A0DD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CE70DD"/>
    <w:multiLevelType w:val="hybridMultilevel"/>
    <w:tmpl w:val="5AC4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B32596F"/>
    <w:multiLevelType w:val="multilevel"/>
    <w:tmpl w:val="81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35136"/>
    <w:multiLevelType w:val="hybridMultilevel"/>
    <w:tmpl w:val="BC4C5A8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0F31A3"/>
    <w:multiLevelType w:val="hybridMultilevel"/>
    <w:tmpl w:val="0BFC0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008A0"/>
    <w:multiLevelType w:val="hybridMultilevel"/>
    <w:tmpl w:val="A9C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EE51641"/>
    <w:multiLevelType w:val="hybridMultilevel"/>
    <w:tmpl w:val="FEAA850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0"/>
  </w:num>
  <w:num w:numId="28">
    <w:abstractNumId w:val="19"/>
  </w:num>
  <w:num w:numId="29">
    <w:abstractNumId w:val="21"/>
  </w:num>
  <w:num w:numId="30">
    <w:abstractNumId w:val="22"/>
  </w:num>
  <w:num w:numId="31">
    <w:abstractNumId w:val="12"/>
  </w:num>
  <w:num w:numId="32">
    <w:abstractNumId w:val="23"/>
  </w:num>
  <w:num w:numId="33">
    <w:abstractNumId w:val="15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1158"/>
    <w:rsid w:val="0002401A"/>
    <w:rsid w:val="00026739"/>
    <w:rsid w:val="000405C7"/>
    <w:rsid w:val="00050B72"/>
    <w:rsid w:val="00082E2A"/>
    <w:rsid w:val="000B5652"/>
    <w:rsid w:val="000F3D2A"/>
    <w:rsid w:val="001370EB"/>
    <w:rsid w:val="00151B90"/>
    <w:rsid w:val="001638B8"/>
    <w:rsid w:val="00163F2A"/>
    <w:rsid w:val="001A0DDE"/>
    <w:rsid w:val="001D1CC2"/>
    <w:rsid w:val="001F5A71"/>
    <w:rsid w:val="002039BD"/>
    <w:rsid w:val="002459DE"/>
    <w:rsid w:val="00275511"/>
    <w:rsid w:val="002E3DAC"/>
    <w:rsid w:val="0031741D"/>
    <w:rsid w:val="00324F15"/>
    <w:rsid w:val="003547DD"/>
    <w:rsid w:val="00357DC0"/>
    <w:rsid w:val="003F48B1"/>
    <w:rsid w:val="00404A08"/>
    <w:rsid w:val="004369B2"/>
    <w:rsid w:val="00453D57"/>
    <w:rsid w:val="00487A7F"/>
    <w:rsid w:val="00521EA9"/>
    <w:rsid w:val="005657D9"/>
    <w:rsid w:val="005B5FD3"/>
    <w:rsid w:val="005E27CE"/>
    <w:rsid w:val="005E6BFC"/>
    <w:rsid w:val="005F7BB4"/>
    <w:rsid w:val="00600CFD"/>
    <w:rsid w:val="006E2B85"/>
    <w:rsid w:val="00700A60"/>
    <w:rsid w:val="0070235A"/>
    <w:rsid w:val="00741D6E"/>
    <w:rsid w:val="00756035"/>
    <w:rsid w:val="00756C00"/>
    <w:rsid w:val="00792666"/>
    <w:rsid w:val="00793A02"/>
    <w:rsid w:val="00804A43"/>
    <w:rsid w:val="00817D09"/>
    <w:rsid w:val="00880823"/>
    <w:rsid w:val="00881775"/>
    <w:rsid w:val="008A630F"/>
    <w:rsid w:val="008B3B19"/>
    <w:rsid w:val="008B7FA6"/>
    <w:rsid w:val="009967CD"/>
    <w:rsid w:val="009A7F23"/>
    <w:rsid w:val="009C3B99"/>
    <w:rsid w:val="00A147C6"/>
    <w:rsid w:val="00A17348"/>
    <w:rsid w:val="00A25CF8"/>
    <w:rsid w:val="00A707A8"/>
    <w:rsid w:val="00A75C3C"/>
    <w:rsid w:val="00AB4138"/>
    <w:rsid w:val="00AC52BE"/>
    <w:rsid w:val="00AF1D0C"/>
    <w:rsid w:val="00AF5A7D"/>
    <w:rsid w:val="00B274D8"/>
    <w:rsid w:val="00B30D63"/>
    <w:rsid w:val="00B35224"/>
    <w:rsid w:val="00B501EE"/>
    <w:rsid w:val="00BE2F03"/>
    <w:rsid w:val="00BE5659"/>
    <w:rsid w:val="00C1625D"/>
    <w:rsid w:val="00CB1617"/>
    <w:rsid w:val="00CC21DB"/>
    <w:rsid w:val="00CF2FB6"/>
    <w:rsid w:val="00D10714"/>
    <w:rsid w:val="00D65B3F"/>
    <w:rsid w:val="00D72427"/>
    <w:rsid w:val="00D833EB"/>
    <w:rsid w:val="00D865F7"/>
    <w:rsid w:val="00DA1896"/>
    <w:rsid w:val="00DC6982"/>
    <w:rsid w:val="00DD3B31"/>
    <w:rsid w:val="00DF18DA"/>
    <w:rsid w:val="00E61765"/>
    <w:rsid w:val="00E90174"/>
    <w:rsid w:val="00EB19B7"/>
    <w:rsid w:val="00EE7A6A"/>
    <w:rsid w:val="00EF1AF5"/>
    <w:rsid w:val="00F26226"/>
    <w:rsid w:val="00F328EE"/>
    <w:rsid w:val="00F53544"/>
    <w:rsid w:val="00FA3990"/>
    <w:rsid w:val="00FE7A4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3"/>
        <o:r id="V:Rule6" type="connector" idref="#_x0000_s1196"/>
        <o:r id="V:Rule7" type="connector" idref="#_x0000_s1198"/>
        <o:r id="V:Rule8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customStyle="1" w:styleId="Objetivo">
    <w:name w:val="Objetivo"/>
    <w:basedOn w:val="Normal"/>
    <w:next w:val="Corpodetexto"/>
    <w:rsid w:val="00600CFD"/>
    <w:pPr>
      <w:spacing w:before="240" w:after="220" w:line="220" w:lineRule="atLeast"/>
    </w:pPr>
    <w:rPr>
      <w:rFonts w:ascii="Arial" w:eastAsia="Batang" w:hAnsi="Arial"/>
      <w:color w:val="auto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C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CFD"/>
    <w:rPr>
      <w:rFonts w:eastAsia="Times New Roman" w:cs="Times New Roman"/>
      <w:color w:val="414751"/>
      <w:lang w:eastAsia="en-US"/>
    </w:rPr>
  </w:style>
  <w:style w:type="character" w:customStyle="1" w:styleId="apple-converted-space">
    <w:name w:val="apple-converted-space"/>
    <w:basedOn w:val="Fontepargpadro"/>
    <w:rsid w:val="00DA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TAISINHA</cp:lastModifiedBy>
  <cp:revision>2</cp:revision>
  <cp:lastPrinted>2014-03-07T12:06:00Z</cp:lastPrinted>
  <dcterms:created xsi:type="dcterms:W3CDTF">2014-07-05T12:18:00Z</dcterms:created>
  <dcterms:modified xsi:type="dcterms:W3CDTF">2014-07-05T12:18:00Z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