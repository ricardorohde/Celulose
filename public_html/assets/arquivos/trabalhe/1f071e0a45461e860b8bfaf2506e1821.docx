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654" w:rsidRDefault="00A91654">
      <w:pPr>
        <w:jc w:val="center"/>
        <w:rPr>
          <w:rFonts w:ascii="Times New Roman" w:hAnsi="Times New Roman"/>
          <w:b/>
          <w:i/>
          <w:sz w:val="36"/>
          <w:u w:val="single"/>
        </w:rPr>
      </w:pPr>
    </w:p>
    <w:p w:rsidR="00A91654" w:rsidRDefault="00A91654">
      <w:pPr>
        <w:jc w:val="center"/>
        <w:rPr>
          <w:rFonts w:ascii="Times New Roman" w:hAnsi="Times New Roman"/>
          <w:b/>
          <w:i/>
          <w:sz w:val="36"/>
          <w:u w:val="single"/>
        </w:rPr>
      </w:pPr>
    </w:p>
    <w:p w:rsidR="00A91654" w:rsidRDefault="00A91654">
      <w:pPr>
        <w:jc w:val="center"/>
        <w:rPr>
          <w:rFonts w:ascii="Times New Roman" w:hAnsi="Times New Roman"/>
          <w:b/>
          <w:i/>
          <w:sz w:val="40"/>
          <w:u w:val="single"/>
        </w:rPr>
      </w:pPr>
      <w:r>
        <w:rPr>
          <w:rFonts w:ascii="Times New Roman" w:hAnsi="Times New Roman"/>
          <w:b/>
          <w:i/>
          <w:sz w:val="40"/>
          <w:u w:val="single"/>
        </w:rPr>
        <w:t>PAULO DIRCEU DA LUZ RODRIGUES</w:t>
      </w:r>
    </w:p>
    <w:p w:rsidR="00A91654" w:rsidRDefault="00A91654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Brasileiro, natural de Porto Alegre</w:t>
      </w:r>
    </w:p>
    <w:p w:rsidR="00A91654" w:rsidRDefault="00A91654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Data nasc.: 03/09/1972, 41anos</w:t>
      </w:r>
    </w:p>
    <w:p w:rsidR="00A91654" w:rsidRDefault="00A91654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End.: Av. Donário Braga, 102 – Rubem Berta</w:t>
      </w:r>
    </w:p>
    <w:p w:rsidR="00A91654" w:rsidRDefault="00A91654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Porto Alegre/RS – CEP.: 91160-360</w:t>
      </w:r>
    </w:p>
    <w:p w:rsidR="00A91654" w:rsidRDefault="00A91654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Telefones: (51) 3386-4314 </w:t>
      </w:r>
    </w:p>
    <w:p w:rsidR="00A91654" w:rsidRDefault="00A91654">
      <w:pPr>
        <w:jc w:val="center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</w:rPr>
        <w:t>Celular: (51)8454-8267 (OI) - (51)9894-2183 (VIVO)</w:t>
      </w:r>
    </w:p>
    <w:p w:rsidR="00A91654" w:rsidRDefault="00A91654">
      <w:pPr>
        <w:jc w:val="center"/>
        <w:rPr>
          <w:rFonts w:ascii="Times New Roman" w:hAnsi="Times New Roman"/>
          <w:b/>
          <w:color w:val="0070C0"/>
        </w:rPr>
      </w:pPr>
      <w:r>
        <w:rPr>
          <w:rFonts w:ascii="Times New Roman" w:hAnsi="Times New Roman"/>
          <w:b/>
          <w:color w:val="0070C0"/>
        </w:rPr>
        <w:t xml:space="preserve">       pauloluz.rodrigues@gmail.com</w:t>
      </w:r>
    </w:p>
    <w:p w:rsidR="00A91654" w:rsidRDefault="00A91654">
      <w:pPr>
        <w:jc w:val="center"/>
        <w:rPr>
          <w:rFonts w:ascii="Times New Roman" w:hAnsi="Times New Roman"/>
          <w:b/>
          <w:sz w:val="24"/>
          <w:u w:val="single"/>
        </w:rPr>
      </w:pPr>
    </w:p>
    <w:p w:rsidR="00A91654" w:rsidRDefault="00A91654">
      <w:pPr>
        <w:spacing w:line="360" w:lineRule="auto"/>
        <w:rPr>
          <w:rFonts w:ascii="Times New Roman" w:hAnsi="Times New Roman"/>
          <w:b/>
          <w:i/>
          <w:sz w:val="28"/>
          <w:u w:val="single"/>
        </w:rPr>
      </w:pPr>
      <w:r>
        <w:rPr>
          <w:rFonts w:ascii="Times New Roman" w:hAnsi="Times New Roman"/>
          <w:b/>
          <w:i/>
          <w:sz w:val="28"/>
          <w:u w:val="single"/>
        </w:rPr>
        <w:t>FORMAÇÃO ACADÊMICA:</w:t>
      </w:r>
    </w:p>
    <w:p w:rsidR="00A91654" w:rsidRDefault="00A9165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Curso :         TECNÓLOGO  EM  LOGÍSTICA</w:t>
      </w:r>
    </w:p>
    <w:p w:rsidR="00A91654" w:rsidRDefault="00A9165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Instituição:   UNIASSELVI/IERGS</w:t>
      </w:r>
    </w:p>
    <w:p w:rsidR="00A91654" w:rsidRDefault="00A9165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Situação:       INCOMPLETO/2º SEMESTRE</w:t>
      </w:r>
    </w:p>
    <w:p w:rsidR="00A91654" w:rsidRDefault="00A91654">
      <w:pPr>
        <w:rPr>
          <w:rFonts w:ascii="Times New Roman" w:hAnsi="Times New Roman"/>
          <w:i/>
          <w:sz w:val="28"/>
        </w:rPr>
      </w:pPr>
    </w:p>
    <w:p w:rsidR="00A91654" w:rsidRDefault="00A91654">
      <w:pPr>
        <w:spacing w:line="360" w:lineRule="auto"/>
        <w:rPr>
          <w:rFonts w:ascii="Times New Roman" w:hAnsi="Times New Roman"/>
          <w:b/>
          <w:i/>
          <w:sz w:val="28"/>
          <w:u w:val="single"/>
        </w:rPr>
      </w:pPr>
      <w:r>
        <w:rPr>
          <w:rFonts w:ascii="Times New Roman" w:hAnsi="Times New Roman"/>
          <w:b/>
          <w:i/>
          <w:sz w:val="28"/>
          <w:u w:val="single"/>
        </w:rPr>
        <w:t>OBJETIVOS:</w:t>
      </w:r>
    </w:p>
    <w:p w:rsidR="00A91654" w:rsidRDefault="00A9165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Desejo atuar em empresas nas áreas de Comércio, Construção civil, Industrias, Logística, Transportes e Prestadores de Serviços nos setores: Administrativo, Compras e Suprimentos, Almoxarifado/Expedição/Estoque, Produção e Qualidade.</w:t>
      </w:r>
    </w:p>
    <w:p w:rsidR="00A91654" w:rsidRDefault="00A91654">
      <w:pPr>
        <w:rPr>
          <w:rFonts w:ascii="Times New Roman" w:hAnsi="Times New Roman"/>
          <w:i/>
          <w:sz w:val="28"/>
        </w:rPr>
      </w:pPr>
    </w:p>
    <w:p w:rsidR="00A91654" w:rsidRDefault="00A91654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      </w:t>
      </w:r>
    </w:p>
    <w:p w:rsidR="00A91654" w:rsidRDefault="00A91654">
      <w:pPr>
        <w:spacing w:line="360" w:lineRule="auto"/>
        <w:rPr>
          <w:rFonts w:ascii="Times New Roman" w:hAnsi="Times New Roman"/>
          <w:b/>
          <w:i/>
          <w:sz w:val="28"/>
          <w:u w:val="single"/>
        </w:rPr>
      </w:pPr>
      <w:r>
        <w:rPr>
          <w:rFonts w:ascii="Times New Roman" w:hAnsi="Times New Roman"/>
          <w:b/>
          <w:i/>
          <w:sz w:val="28"/>
          <w:u w:val="single"/>
        </w:rPr>
        <w:t>EXPERIÊNCIAS PROFISSIONAIS:</w:t>
      </w:r>
    </w:p>
    <w:p w:rsidR="00A91654" w:rsidRDefault="00A9165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Empresa:   Dipack Intralogística Ltda  – Taubaté/SP</w:t>
      </w:r>
    </w:p>
    <w:p w:rsidR="00A91654" w:rsidRDefault="00A9165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Período:      04/2014 a 06/2014</w:t>
      </w:r>
    </w:p>
    <w:p w:rsidR="00A91654" w:rsidRDefault="00A91654">
      <w:pPr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Cargo:        Líder de Almoxarifado.</w:t>
      </w:r>
    </w:p>
    <w:p w:rsidR="00A91654" w:rsidRDefault="00A9165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Empresa:   DHZ Construções Ltda  – Porto Alegre/RS</w:t>
      </w:r>
    </w:p>
    <w:p w:rsidR="00A91654" w:rsidRDefault="00A9165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Período:      08/2013 a 02/2014 </w:t>
      </w:r>
    </w:p>
    <w:p w:rsidR="00A91654" w:rsidRDefault="00A91654">
      <w:pPr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Cargo:        Apontador.</w:t>
      </w:r>
    </w:p>
    <w:p w:rsidR="00A91654" w:rsidRDefault="00A9165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Empresa:   Obra Gerenciada Gerenc. e Planej. Ltda  – Porto Alegre/RS</w:t>
      </w:r>
    </w:p>
    <w:p w:rsidR="00A91654" w:rsidRDefault="00A9165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Período:      08/2012 a 05/2013 </w:t>
      </w:r>
    </w:p>
    <w:p w:rsidR="00A91654" w:rsidRDefault="00A91654">
      <w:pPr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Cargo:        Almoxarife/Comprador.</w:t>
      </w:r>
    </w:p>
    <w:p w:rsidR="00A91654" w:rsidRDefault="00A9165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Empresa:   Tendencia Informações e Sistemas Ltda  – Campo Grande/MS</w:t>
      </w:r>
    </w:p>
    <w:p w:rsidR="00A91654" w:rsidRDefault="00A9165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Período:      11/2011 a 06/2012</w:t>
      </w:r>
    </w:p>
    <w:p w:rsidR="00A91654" w:rsidRDefault="00A91654">
      <w:pPr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Cargo:        Estoquista.</w:t>
      </w:r>
    </w:p>
    <w:p w:rsidR="00A91654" w:rsidRDefault="00A9165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Empresa:   Gruposul Distribuidora de Alimentos Ltda  – Cachoeirinha/RS</w:t>
      </w:r>
    </w:p>
    <w:p w:rsidR="00A91654" w:rsidRDefault="00A9165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Período:      02/2011 a 12/2011</w:t>
      </w:r>
    </w:p>
    <w:p w:rsidR="00A91654" w:rsidRDefault="00A91654">
      <w:pPr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Cargo:        Coordenador de Estoque.</w:t>
      </w:r>
    </w:p>
    <w:p w:rsidR="00A91654" w:rsidRDefault="00A9165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Empresa:   Atacadão Distrib. Com. e Ind. Ltda  – Gravataí/RS</w:t>
      </w:r>
    </w:p>
    <w:p w:rsidR="00A91654" w:rsidRDefault="00A9165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Período  :   03/2010 a 06/2010</w:t>
      </w:r>
    </w:p>
    <w:p w:rsidR="00A91654" w:rsidRDefault="00A91654">
      <w:pPr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Cargo:        Líder de Setor/Loja.</w:t>
      </w:r>
    </w:p>
    <w:p w:rsidR="00A91654" w:rsidRDefault="00A9165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Empresa :  Multipartz Industria e Comércio Ltda  – Gravataí/RS</w:t>
      </w:r>
    </w:p>
    <w:p w:rsidR="00A91654" w:rsidRDefault="00A9165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Período :    10/2009 a 02/2010 (Temporário)</w:t>
      </w:r>
    </w:p>
    <w:p w:rsidR="00A91654" w:rsidRDefault="00A91654">
      <w:pPr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Cargo :       Almoxarife/Comprador.</w:t>
      </w:r>
    </w:p>
    <w:p w:rsidR="00A91654" w:rsidRDefault="00A91654">
      <w:pPr>
        <w:rPr>
          <w:rFonts w:ascii="Times New Roman" w:hAnsi="Times New Roman"/>
          <w:b/>
        </w:rPr>
      </w:pPr>
    </w:p>
    <w:p w:rsidR="00A91654" w:rsidRDefault="00A91654">
      <w:pPr>
        <w:rPr>
          <w:rFonts w:ascii="Times New Roman" w:hAnsi="Times New Roman"/>
          <w:b/>
        </w:rPr>
      </w:pPr>
    </w:p>
    <w:p w:rsidR="00A91654" w:rsidRDefault="00A9165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Empresa :  Haztec Tecn. e Planej. Ambiental S/A  -  Rio de Janeiro/RJ</w:t>
      </w:r>
    </w:p>
    <w:p w:rsidR="00A91654" w:rsidRDefault="00A9165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Período :    04/2008 a 07/2009</w:t>
      </w:r>
    </w:p>
    <w:p w:rsidR="00A91654" w:rsidRDefault="00A91654">
      <w:pPr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Cargo :      Almoxarife/Comprador.</w:t>
      </w:r>
    </w:p>
    <w:p w:rsidR="00A91654" w:rsidRDefault="00A9165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Empresa : Tecno Moageira S/A  - Porto Alegre/RS</w:t>
      </w:r>
    </w:p>
    <w:p w:rsidR="00A91654" w:rsidRDefault="00A9165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Período  :   12/2007 a 04/2008</w:t>
      </w:r>
    </w:p>
    <w:p w:rsidR="00A91654" w:rsidRDefault="00A91654">
      <w:pPr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Cargo    :   Almoxarife. </w:t>
      </w:r>
    </w:p>
    <w:p w:rsidR="00A91654" w:rsidRDefault="00A91654">
      <w:pPr>
        <w:spacing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Empresa:   Leas Industrial Ltda  -  Joinville/SC</w:t>
      </w:r>
    </w:p>
    <w:p w:rsidR="00A91654" w:rsidRDefault="00A9165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Período:     03/2005 a 09/2007</w:t>
      </w:r>
    </w:p>
    <w:p w:rsidR="00A91654" w:rsidRDefault="00A91654">
      <w:pPr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Cargo:        Encarregado de Logística (Almoxarifado/Expedição/Suprimentos).</w:t>
      </w:r>
    </w:p>
    <w:p w:rsidR="00A91654" w:rsidRDefault="00A9165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Empresa :  Synteko Produtos Químicos S/A  -  Gravataí/RS</w:t>
      </w:r>
    </w:p>
    <w:p w:rsidR="00A91654" w:rsidRDefault="00A9165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Período  :   09/1998 a 03/2003               </w:t>
      </w:r>
    </w:p>
    <w:p w:rsidR="00A91654" w:rsidRDefault="00A91654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Cargo    :    Líder de Produção.</w:t>
      </w:r>
    </w:p>
    <w:p w:rsidR="00A91654" w:rsidRDefault="00A91654">
      <w:pPr>
        <w:spacing w:line="480" w:lineRule="auto"/>
        <w:rPr>
          <w:rFonts w:ascii="Times New Roman" w:hAnsi="Times New Roman"/>
          <w:b/>
        </w:rPr>
      </w:pPr>
    </w:p>
    <w:p w:rsidR="00A91654" w:rsidRDefault="00A91654">
      <w:pPr>
        <w:spacing w:line="360" w:lineRule="auto"/>
        <w:jc w:val="center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  <w:u w:val="single"/>
        </w:rPr>
        <w:t>CURSOS:</w:t>
      </w:r>
    </w:p>
    <w:p w:rsidR="00A91654" w:rsidRDefault="00A91654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Operador de Empilhadeira - EPO Treinamentos Ltda</w:t>
      </w:r>
    </w:p>
    <w:p w:rsidR="00A91654" w:rsidRDefault="00A91654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Metrologia e Leitura e Interp. desenho Mecânico  - CTQI</w:t>
      </w:r>
    </w:p>
    <w:p w:rsidR="00A91654" w:rsidRDefault="00A91654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CNC Básico –  Assessoritec</w:t>
      </w:r>
    </w:p>
    <w:p w:rsidR="00A91654" w:rsidRDefault="00A91654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Liderança  -     Assessoritec</w:t>
      </w:r>
    </w:p>
    <w:p w:rsidR="00A91654" w:rsidRDefault="00A91654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NR18 e NR35</w:t>
      </w:r>
    </w:p>
    <w:p w:rsidR="00A91654" w:rsidRDefault="00A91654">
      <w:pPr>
        <w:rPr>
          <w:rFonts w:ascii="Times New Roman" w:hAnsi="Times New Roman"/>
          <w:b/>
          <w:sz w:val="24"/>
        </w:rPr>
      </w:pPr>
    </w:p>
    <w:p w:rsidR="00A91654" w:rsidRDefault="00A91654">
      <w:pPr>
        <w:rPr>
          <w:rFonts w:ascii="Times New Roman" w:hAnsi="Times New Roman"/>
          <w:b/>
          <w:sz w:val="24"/>
        </w:rPr>
      </w:pPr>
    </w:p>
    <w:p w:rsidR="00A91654" w:rsidRDefault="00A91654">
      <w:pPr>
        <w:spacing w:line="276" w:lineRule="auto"/>
        <w:rPr>
          <w:rFonts w:ascii="Times New Roman" w:hAnsi="Times New Roman"/>
          <w:b/>
          <w:i/>
          <w:sz w:val="28"/>
          <w:u w:val="single"/>
        </w:rPr>
      </w:pPr>
      <w:r>
        <w:rPr>
          <w:rFonts w:ascii="Times New Roman" w:hAnsi="Times New Roman"/>
          <w:b/>
          <w:i/>
          <w:sz w:val="28"/>
          <w:u w:val="single"/>
        </w:rPr>
        <w:t>QUALIFICAÇÔES:</w:t>
      </w:r>
    </w:p>
    <w:p w:rsidR="00A91654" w:rsidRDefault="00A91654">
      <w:pPr>
        <w:spacing w:line="276" w:lineRule="auto"/>
        <w:rPr>
          <w:rFonts w:ascii="Times New Roman" w:hAnsi="Times New Roman"/>
          <w:b/>
          <w:i/>
          <w:sz w:val="28"/>
          <w:u w:val="single"/>
        </w:rPr>
      </w:pPr>
      <w:r>
        <w:rPr>
          <w:rFonts w:ascii="Times New Roman" w:hAnsi="Times New Roman"/>
          <w:b/>
        </w:rPr>
        <w:t xml:space="preserve">Experiência de 13anos nas áreas de Logística, Compras, Produção, Gestão e  Coordenação de Equipe (de </w:t>
      </w:r>
      <w:smartTag w:uri="urn:schemas-microsoft-com:office:smarttags" w:element="metricconverter">
        <w:smartTagPr>
          <w:attr w:name="ProductID" w:val="06 a"/>
        </w:smartTagPr>
        <w:r>
          <w:rPr>
            <w:rFonts w:ascii="Times New Roman" w:hAnsi="Times New Roman"/>
            <w:b/>
          </w:rPr>
          <w:t>06 a</w:t>
        </w:r>
      </w:smartTag>
      <w:r>
        <w:rPr>
          <w:rFonts w:ascii="Times New Roman" w:hAnsi="Times New Roman"/>
          <w:b/>
        </w:rPr>
        <w:t xml:space="preserve"> 55 pessoas), conhecimentos sistemas integrados  (Datasul, Protheus, Puma, Sienge), Controle e manutenção processos cadeia produtiva e logística, Gestão e controle de estoque, Inspeção e controle da Qualidade, Gestão e controle de frota, manutenção corretiva e preventiva, check list diário, controle de documentos dos veículos (IPVA, Seguros, Multas, etc.), suporte e conhecimentos sistemas da Qualidade (ISO9001, ISO14000, TST 16949), entrada/saída de Notas Fiscais, recebimento, conferência, identificação e armazenamento de materiais diversos, inventários, Compra de materiais diversos (alimentício, expediente, higiene/limpeza, elétrico e hidráulico, construção civil, insumos industriais, epis, químicos, equipamentos, uniformes), follow up de pedidos, cotações de preços, habilidade e negociação com fornecedores e prestadores de serviços, pesquisa e análise de novos fornecedores e produtos no mercado, distribuição de materiais (epis, uniformes, consumíveis, químicos, elétricos, hidráulicos, suprimentos de escritório e informática, ferramentas, etc.), sistema de fornecimento kanban, FIFO, 5S, PCP, faturamento, layout de setores, fechamento de caixa, cotações de frete, contato clientes,  operador/Líder de linha de produção, operador de máquinas de Usinagem (Fresa, Tornos, Retificas, Furadeiras e Centro de Usinagem), operador de máquinas de Envasar, Rotular, Embalar, operador de Empilhadeira Elétrica e Gás, admissão e demissão de colaboradores, controle de faltas e horas extras, escala de folgas, treinamento e avaliação de desempenho de colaboradores, trabalho em equipe, gosto de trabalhar, de novos desafios, motivador, cumpridor de metas e objetivos, organizado e comprometido.</w:t>
      </w:r>
    </w:p>
    <w:p w:rsidR="00A91654" w:rsidRDefault="00A91654">
      <w:pPr>
        <w:rPr>
          <w:rFonts w:ascii="Times New Roman" w:hAnsi="Times New Roman"/>
          <w:b/>
          <w:sz w:val="24"/>
        </w:rPr>
      </w:pPr>
    </w:p>
    <w:p w:rsidR="00A91654" w:rsidRDefault="00A91654">
      <w:pPr>
        <w:rPr>
          <w:rFonts w:ascii="Times New Roman" w:hAnsi="Times New Roman"/>
          <w:b/>
          <w:i/>
          <w:sz w:val="32"/>
          <w:u w:val="single"/>
        </w:rPr>
      </w:pPr>
      <w:r>
        <w:rPr>
          <w:rFonts w:ascii="Times New Roman" w:hAnsi="Times New Roman"/>
          <w:b/>
          <w:i/>
          <w:sz w:val="32"/>
          <w:u w:val="single"/>
        </w:rPr>
        <w:t>Paulo Dirceu da Luz Rodrigues</w:t>
      </w:r>
    </w:p>
    <w:p w:rsidR="00A91654" w:rsidRDefault="00A91654">
      <w:pPr>
        <w:tabs>
          <w:tab w:val="left" w:pos="900"/>
        </w:tabs>
        <w:rPr>
          <w:rFonts w:ascii="Times New Roman" w:hAnsi="Times New Roman"/>
          <w:b/>
          <w:i/>
          <w:sz w:val="28"/>
        </w:rPr>
      </w:pPr>
    </w:p>
    <w:sectPr w:rsidR="00A91654" w:rsidSect="005254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77139"/>
    <w:rsid w:val="003E5CF9"/>
    <w:rsid w:val="0052541D"/>
    <w:rsid w:val="00647BFE"/>
    <w:rsid w:val="00747EEB"/>
    <w:rsid w:val="007D24B7"/>
    <w:rsid w:val="00A400D2"/>
    <w:rsid w:val="00A4071C"/>
    <w:rsid w:val="00A91654"/>
    <w:rsid w:val="00BB6497"/>
    <w:rsid w:val="00C77139"/>
    <w:rsid w:val="00CA49E2"/>
    <w:rsid w:val="00D946D9"/>
    <w:rsid w:val="00F35FBE"/>
    <w:rsid w:val="00FB1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EEB"/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2</Pages>
  <Words>653</Words>
  <Characters>3529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PAULO DIRCEU DA LUZ RODRIGUES</dc:title>
  <dc:subject/>
  <dc:creator/>
  <cp:keywords/>
  <dc:description/>
  <cp:lastModifiedBy>STR</cp:lastModifiedBy>
  <cp:revision>5</cp:revision>
  <dcterms:created xsi:type="dcterms:W3CDTF">2014-07-13T23:08:00Z</dcterms:created>
  <dcterms:modified xsi:type="dcterms:W3CDTF">2014-07-28T12:09:00Z</dcterms:modified>
</cp:coreProperties>
</file>