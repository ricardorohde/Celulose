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0C7F48" w:rsidRPr="00312154" w:rsidTr="00703675">
        <w:tc>
          <w:tcPr>
            <w:tcW w:w="2070" w:type="dxa"/>
          </w:tcPr>
          <w:p w:rsidR="000C7F48" w:rsidRPr="00312154" w:rsidRDefault="000C7F48">
            <w:pPr>
              <w:spacing w:line="240" w:lineRule="auto"/>
              <w:rPr>
                <w:rFonts w:ascii="Tahoma" w:hAnsi="Tahoma" w:cs="Tahoma"/>
                <w:lang w:val="pt-BR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0C7F48" w:rsidRPr="0033518D" w:rsidRDefault="002D3686">
            <w:pPr>
              <w:pStyle w:val="Nome"/>
              <w:rPr>
                <w:rFonts w:ascii="Tahoma" w:hAnsi="Tahoma" w:cs="Tahoma"/>
                <w:b/>
                <w:sz w:val="26"/>
                <w:szCs w:val="26"/>
                <w:lang w:val="pt-BR"/>
              </w:rPr>
            </w:pPr>
            <w:sdt>
              <w:sdtPr>
                <w:rPr>
                  <w:rFonts w:ascii="Tahoma" w:hAnsi="Tahoma" w:cs="Tahoma"/>
                  <w:b/>
                  <w:sz w:val="32"/>
                  <w:szCs w:val="32"/>
                  <w:lang w:val="pt-BR"/>
                </w:rPr>
                <w:alias w:val="Seu Nome"/>
                <w:tag w:val=""/>
                <w:id w:val="1197042864"/>
                <w:placeholder>
                  <w:docPart w:val="E84CABA75D6C481390D3ACE06D3C0696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230B07" w:rsidRPr="0033518D">
                  <w:rPr>
                    <w:rFonts w:ascii="Tahoma" w:hAnsi="Tahoma" w:cs="Tahoma"/>
                    <w:b/>
                    <w:sz w:val="32"/>
                    <w:szCs w:val="32"/>
                    <w:lang w:val="pt-BR"/>
                  </w:rPr>
                  <w:t>Franciane SILVEIRA Furtado</w:t>
                </w:r>
              </w:sdtContent>
            </w:sdt>
          </w:p>
          <w:p w:rsidR="0033518D" w:rsidRDefault="00230B07" w:rsidP="00230B07">
            <w:pPr>
              <w:pStyle w:val="SemEspaamento"/>
              <w:rPr>
                <w:rFonts w:ascii="Tahoma" w:hAnsi="Tahoma" w:cs="Tahoma"/>
                <w:b/>
                <w:color w:val="auto"/>
                <w:lang w:val="pt-BR"/>
              </w:rPr>
            </w:pPr>
            <w:r w:rsidRPr="0033518D">
              <w:rPr>
                <w:rFonts w:ascii="Tahoma" w:hAnsi="Tahoma" w:cs="Tahoma"/>
                <w:b/>
                <w:color w:val="auto"/>
                <w:lang w:val="pt-BR"/>
              </w:rPr>
              <w:t>Rua Rosário do Sul, 743</w:t>
            </w:r>
            <w:r w:rsidR="006268FF" w:rsidRPr="0033518D">
              <w:rPr>
                <w:rFonts w:ascii="Tahoma" w:hAnsi="Tahoma" w:cs="Tahoma"/>
                <w:b/>
                <w:color w:val="auto"/>
                <w:lang w:val="pt-BR"/>
              </w:rPr>
              <w:t> </w:t>
            </w:r>
            <w:r w:rsidRPr="0033518D">
              <w:rPr>
                <w:rFonts w:ascii="Tahoma" w:hAnsi="Tahoma" w:cs="Tahoma"/>
                <w:b/>
                <w:color w:val="auto"/>
                <w:lang w:val="pt-BR"/>
              </w:rPr>
              <w:t xml:space="preserve"> - Eldorado do Sul</w:t>
            </w:r>
            <w:r w:rsidR="006268FF" w:rsidRPr="0033518D">
              <w:rPr>
                <w:rStyle w:val="nfase"/>
                <w:rFonts w:ascii="Tahoma" w:hAnsi="Tahoma" w:cs="Tahoma"/>
                <w:b/>
                <w:color w:val="auto"/>
                <w:lang w:val="pt-BR"/>
              </w:rPr>
              <w:t>| </w:t>
            </w:r>
            <w:hyperlink r:id="rId8" w:history="1">
              <w:r w:rsidR="0033518D" w:rsidRPr="00650C02">
                <w:rPr>
                  <w:rStyle w:val="Hyperlink"/>
                  <w:rFonts w:ascii="Tahoma" w:hAnsi="Tahoma" w:cs="Tahoma"/>
                  <w:b/>
                  <w:lang w:val="pt-BR"/>
                </w:rPr>
                <w:t>franegi</w:t>
              </w:r>
              <w:r w:rsidR="00DC5968">
                <w:rPr>
                  <w:rStyle w:val="Hyperlink"/>
                  <w:rFonts w:ascii="Tahoma" w:hAnsi="Tahoma" w:cs="Tahoma"/>
                  <w:b/>
                  <w:lang w:val="pt-BR"/>
                </w:rPr>
                <w:t>10</w:t>
              </w:r>
              <w:r w:rsidR="0033518D" w:rsidRPr="00650C02">
                <w:rPr>
                  <w:rStyle w:val="Hyperlink"/>
                  <w:rFonts w:ascii="Tahoma" w:hAnsi="Tahoma" w:cs="Tahoma"/>
                  <w:b/>
                  <w:lang w:val="pt-BR"/>
                </w:rPr>
                <w:t>@gmail.com</w:t>
              </w:r>
            </w:hyperlink>
            <w:r w:rsidR="006268FF" w:rsidRPr="0033518D">
              <w:rPr>
                <w:rFonts w:ascii="Tahoma" w:hAnsi="Tahoma" w:cs="Tahoma"/>
                <w:b/>
                <w:color w:val="auto"/>
                <w:lang w:val="pt-BR"/>
              </w:rPr>
              <w:t> </w:t>
            </w:r>
          </w:p>
          <w:p w:rsidR="000C7F48" w:rsidRDefault="006268FF" w:rsidP="00230B07">
            <w:pPr>
              <w:pStyle w:val="SemEspaamento"/>
              <w:rPr>
                <w:rFonts w:ascii="Tahoma" w:hAnsi="Tahoma" w:cs="Tahoma"/>
                <w:b/>
                <w:color w:val="auto"/>
                <w:lang w:val="pt-BR"/>
              </w:rPr>
            </w:pPr>
            <w:r w:rsidRPr="0033518D">
              <w:rPr>
                <w:rStyle w:val="nfase"/>
                <w:rFonts w:ascii="Tahoma" w:hAnsi="Tahoma" w:cs="Tahoma"/>
                <w:b/>
                <w:color w:val="auto"/>
                <w:lang w:val="pt-BR"/>
              </w:rPr>
              <w:t>| </w:t>
            </w:r>
            <w:r w:rsidR="00230B07" w:rsidRPr="0033518D">
              <w:rPr>
                <w:rFonts w:ascii="Tahoma" w:hAnsi="Tahoma" w:cs="Tahoma"/>
                <w:b/>
                <w:color w:val="auto"/>
                <w:lang w:val="pt-BR"/>
              </w:rPr>
              <w:t>51 – 9367.4240</w:t>
            </w:r>
          </w:p>
          <w:p w:rsidR="0033518D" w:rsidRPr="0033518D" w:rsidRDefault="0033518D" w:rsidP="00230B07">
            <w:pPr>
              <w:pStyle w:val="SemEspaamento"/>
              <w:rPr>
                <w:rFonts w:ascii="Tahoma" w:hAnsi="Tahoma" w:cs="Tahoma"/>
                <w:b/>
                <w:lang w:val="pt-BR"/>
              </w:rPr>
            </w:pPr>
          </w:p>
        </w:tc>
      </w:tr>
      <w:tr w:rsidR="0033518D" w:rsidRPr="0033518D" w:rsidTr="00703675">
        <w:tc>
          <w:tcPr>
            <w:tcW w:w="2070" w:type="dxa"/>
          </w:tcPr>
          <w:p w:rsidR="000C7F48" w:rsidRPr="0033518D" w:rsidRDefault="006268FF" w:rsidP="00970B55">
            <w:pPr>
              <w:pStyle w:val="Ttulo1"/>
              <w:jc w:val="both"/>
              <w:rPr>
                <w:rFonts w:ascii="Tahoma" w:hAnsi="Tahoma" w:cs="Tahoma"/>
                <w:color w:val="auto"/>
                <w:sz w:val="20"/>
                <w:szCs w:val="20"/>
                <w:lang w:val="pt-BR"/>
              </w:rPr>
            </w:pPr>
            <w:r w:rsidRPr="0033518D">
              <w:rPr>
                <w:rFonts w:ascii="Tahoma" w:hAnsi="Tahoma" w:cs="Tahoma"/>
                <w:color w:val="auto"/>
                <w:sz w:val="20"/>
                <w:szCs w:val="20"/>
                <w:lang w:val="pt-BR"/>
              </w:rPr>
              <w:t>Objetivo</w:t>
            </w:r>
          </w:p>
        </w:tc>
        <w:tc>
          <w:tcPr>
            <w:tcW w:w="7650" w:type="dxa"/>
          </w:tcPr>
          <w:p w:rsidR="000C7F48" w:rsidRDefault="00312154" w:rsidP="00970B55">
            <w:pPr>
              <w:jc w:val="both"/>
              <w:rPr>
                <w:rFonts w:ascii="Tahoma" w:hAnsi="Tahoma" w:cs="Tahoma"/>
                <w:color w:val="auto"/>
                <w:sz w:val="20"/>
                <w:szCs w:val="20"/>
                <w:lang w:val="pt-BR"/>
              </w:rPr>
            </w:pPr>
            <w:r w:rsidRPr="0033518D">
              <w:rPr>
                <w:rFonts w:ascii="Tahoma" w:hAnsi="Tahoma" w:cs="Tahoma"/>
                <w:color w:val="auto"/>
                <w:sz w:val="20"/>
                <w:szCs w:val="20"/>
                <w:lang w:val="pt-BR"/>
              </w:rPr>
              <w:t>Em Busca de uma oportunidade para desenvolver e melhorar meus conhecimentos, e também algo que possa me instruir de forma crescente e contínua, visando sempre o crescimento entre eu e a empresa;</w:t>
            </w:r>
          </w:p>
          <w:p w:rsidR="0033518D" w:rsidRPr="0033518D" w:rsidRDefault="0033518D" w:rsidP="00970B55">
            <w:pPr>
              <w:jc w:val="both"/>
              <w:rPr>
                <w:rFonts w:ascii="Tahoma" w:hAnsi="Tahoma" w:cs="Tahoma"/>
                <w:b/>
                <w:color w:val="auto"/>
                <w:sz w:val="20"/>
                <w:szCs w:val="20"/>
                <w:lang w:val="pt-BR"/>
              </w:rPr>
            </w:pPr>
            <w:r w:rsidRPr="0033518D">
              <w:rPr>
                <w:rFonts w:ascii="Tahoma" w:hAnsi="Tahoma" w:cs="Tahoma"/>
                <w:b/>
                <w:color w:val="auto"/>
                <w:sz w:val="20"/>
                <w:szCs w:val="20"/>
                <w:lang w:val="pt-BR"/>
              </w:rPr>
              <w:t>ÁREA PRETENDIDA: ADMINISTRATIVO</w:t>
            </w:r>
          </w:p>
        </w:tc>
      </w:tr>
      <w:tr w:rsidR="0033518D" w:rsidRPr="002D3686" w:rsidTr="00703675">
        <w:tc>
          <w:tcPr>
            <w:tcW w:w="2070" w:type="dxa"/>
          </w:tcPr>
          <w:p w:rsidR="000C7F48" w:rsidRPr="0033518D" w:rsidRDefault="0033518D" w:rsidP="00970B55">
            <w:pPr>
              <w:pStyle w:val="Ttulo1"/>
              <w:jc w:val="both"/>
              <w:rPr>
                <w:rFonts w:ascii="Tahoma" w:hAnsi="Tahoma" w:cs="Tahoma"/>
                <w:color w:val="auto"/>
                <w:sz w:val="20"/>
                <w:szCs w:val="20"/>
                <w:lang w:val="pt-BR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  <w:lang w:val="pt-BR"/>
              </w:rPr>
              <w:t>PERFIL</w:t>
            </w:r>
          </w:p>
        </w:tc>
        <w:tc>
          <w:tcPr>
            <w:tcW w:w="7650" w:type="dxa"/>
          </w:tcPr>
          <w:p w:rsidR="00312154" w:rsidRPr="0033518D" w:rsidRDefault="00312154" w:rsidP="00970B55">
            <w:pPr>
              <w:jc w:val="both"/>
              <w:rPr>
                <w:rFonts w:ascii="Tahoma" w:hAnsi="Tahoma" w:cs="Tahoma"/>
                <w:color w:val="auto"/>
                <w:sz w:val="20"/>
                <w:szCs w:val="20"/>
                <w:lang w:val="pt-BR"/>
              </w:rPr>
            </w:pPr>
            <w:r w:rsidRPr="0033518D">
              <w:rPr>
                <w:rFonts w:ascii="Tahoma" w:hAnsi="Tahoma" w:cs="Tahoma"/>
                <w:color w:val="auto"/>
                <w:sz w:val="20"/>
                <w:szCs w:val="20"/>
                <w:lang w:val="pt-BR"/>
              </w:rPr>
              <w:t xml:space="preserve">Profissional dinâmico, </w:t>
            </w:r>
            <w:proofErr w:type="spellStart"/>
            <w:r w:rsidRPr="0033518D">
              <w:rPr>
                <w:rFonts w:ascii="Tahoma" w:hAnsi="Tahoma" w:cs="Tahoma"/>
                <w:color w:val="auto"/>
                <w:sz w:val="20"/>
                <w:szCs w:val="20"/>
                <w:lang w:val="pt-BR"/>
              </w:rPr>
              <w:t>pró-ativo</w:t>
            </w:r>
            <w:proofErr w:type="spellEnd"/>
            <w:r w:rsidRPr="0033518D">
              <w:rPr>
                <w:rFonts w:ascii="Tahoma" w:hAnsi="Tahoma" w:cs="Tahoma"/>
                <w:color w:val="auto"/>
                <w:sz w:val="20"/>
                <w:szCs w:val="20"/>
                <w:lang w:val="pt-BR"/>
              </w:rPr>
              <w:t>, bom relacionamento interpessoal, comunicativo, com foco voltado para objetivos e resultados da empresa.</w:t>
            </w:r>
          </w:p>
          <w:p w:rsidR="000C7F48" w:rsidRPr="0033518D" w:rsidRDefault="000C7F48" w:rsidP="00970B55">
            <w:pPr>
              <w:jc w:val="both"/>
              <w:rPr>
                <w:rFonts w:ascii="Tahoma" w:hAnsi="Tahoma" w:cs="Tahoma"/>
                <w:color w:val="auto"/>
                <w:sz w:val="20"/>
                <w:szCs w:val="20"/>
                <w:lang w:val="pt-BR"/>
              </w:rPr>
            </w:pPr>
          </w:p>
        </w:tc>
        <w:bookmarkStart w:id="0" w:name="_GoBack"/>
        <w:bookmarkEnd w:id="0"/>
      </w:tr>
      <w:tr w:rsidR="0033518D" w:rsidRPr="002D3686" w:rsidTr="00703675">
        <w:tc>
          <w:tcPr>
            <w:tcW w:w="2070" w:type="dxa"/>
          </w:tcPr>
          <w:p w:rsidR="000C7F48" w:rsidRPr="0033518D" w:rsidRDefault="006268FF" w:rsidP="00970B55">
            <w:pPr>
              <w:pStyle w:val="Ttulo1"/>
              <w:jc w:val="both"/>
              <w:rPr>
                <w:rFonts w:ascii="Tahoma" w:hAnsi="Tahoma" w:cs="Tahoma"/>
                <w:color w:val="auto"/>
                <w:sz w:val="20"/>
                <w:szCs w:val="20"/>
                <w:lang w:val="pt-BR"/>
              </w:rPr>
            </w:pPr>
            <w:r w:rsidRPr="0033518D">
              <w:rPr>
                <w:rFonts w:ascii="Tahoma" w:hAnsi="Tahoma" w:cs="Tahoma"/>
                <w:color w:val="auto"/>
                <w:sz w:val="20"/>
                <w:szCs w:val="20"/>
                <w:lang w:val="pt-BR"/>
              </w:rPr>
              <w:t>Experiência</w:t>
            </w:r>
          </w:p>
        </w:tc>
        <w:tc>
          <w:tcPr>
            <w:tcW w:w="7650" w:type="dxa"/>
          </w:tcPr>
          <w:sdt>
            <w:sdtPr>
              <w:rPr>
                <w:rFonts w:ascii="Tahoma" w:hAnsi="Tahoma" w:cs="Tahoma"/>
                <w:b/>
                <w:bCs/>
                <w:caps w:val="0"/>
                <w:color w:val="auto"/>
                <w:kern w:val="0"/>
                <w:sz w:val="20"/>
                <w:szCs w:val="20"/>
                <w:lang w:val="pt-BR"/>
              </w:rPr>
              <w:id w:val="1436861535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Tahoma" w:hAnsi="Tahoma" w:cs="Tahoma"/>
                    <w:b/>
                    <w:bCs/>
                    <w:caps w:val="0"/>
                    <w:color w:val="auto"/>
                    <w:kern w:val="0"/>
                    <w:sz w:val="20"/>
                    <w:szCs w:val="20"/>
                    <w:lang w:val="pt-BR"/>
                  </w:rPr>
                  <w:id w:val="221802691"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0C7F48" w:rsidRPr="0033518D" w:rsidRDefault="00312154" w:rsidP="00970B55">
                    <w:pPr>
                      <w:pStyle w:val="Ttulo2"/>
                      <w:jc w:val="both"/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</w:pPr>
                    <w:r w:rsidRPr="0033518D">
                      <w:rPr>
                        <w:rStyle w:val="Forte"/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assistente administrativo i – </w:t>
                    </w:r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stv segurança</w:t>
                    </w:r>
                  </w:p>
                  <w:p w:rsidR="000C7F48" w:rsidRPr="0033518D" w:rsidRDefault="00312154" w:rsidP="00970B55">
                    <w:pPr>
                      <w:pStyle w:val="Ttulo3"/>
                      <w:jc w:val="both"/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</w:pPr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2011 – até o momento</w:t>
                    </w:r>
                  </w:p>
                  <w:p w:rsidR="000C7F48" w:rsidRPr="0033518D" w:rsidRDefault="00312154" w:rsidP="00970B55">
                    <w:pPr>
                      <w:spacing w:line="240" w:lineRule="auto"/>
                      <w:jc w:val="both"/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</w:pPr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Atendimento ao telefone, aos funcionários e aos gestores; controle das reciclagens e </w:t>
                    </w:r>
                    <w:proofErr w:type="spellStart"/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CNVs</w:t>
                    </w:r>
                    <w:proofErr w:type="spellEnd"/>
                    <w:r w:rsidR="00970B55"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 dos vigilantes; abertura de novas vagas; encaminhamento dos documentos admissionais para o DP; </w:t>
                    </w:r>
                    <w:r w:rsidR="00DC5968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cadastro dos funcionários no sistema, atualização das CTPS; </w:t>
                    </w:r>
                    <w:r w:rsidR="00970B55"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movimentações diárias dos funcionários tais como: folgas, licenças, férias, atrasos e afastamentos; controle dos cartões pontos; impressão das escalas de serviços; emissão de crachás; compra dos vales transportes</w:t>
                    </w:r>
                    <w:r w:rsidR="00DC5968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 (TRI – TEU – VISATE</w:t>
                    </w:r>
                    <w:r w:rsidR="002D3686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 – TRI ITAJAI – BEM – </w:t>
                    </w:r>
                    <w:proofErr w:type="spellStart"/>
                    <w:r w:rsidR="002D3686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Good</w:t>
                    </w:r>
                    <w:proofErr w:type="spellEnd"/>
                    <w:r w:rsidR="002D3686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 Combustí</w:t>
                    </w:r>
                    <w:r w:rsidR="00DC5968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vel)</w:t>
                    </w:r>
                    <w:r w:rsid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,</w:t>
                    </w:r>
                    <w:proofErr w:type="gramStart"/>
                    <w:r w:rsid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 </w:t>
                    </w:r>
                    <w:r w:rsidR="00970B55"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 </w:t>
                    </w:r>
                    <w:proofErr w:type="gramEnd"/>
                    <w:r w:rsidR="00970B55"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e vales refeições</w:t>
                    </w:r>
                    <w:r w:rsidR="00DC5968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 (Green Card)</w:t>
                    </w:r>
                    <w:r w:rsidR="007F695F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; </w:t>
                    </w:r>
                    <w:r w:rsidR="00E77382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emissão do PPP; </w:t>
                    </w:r>
                    <w:r w:rsidR="007F695F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suporte</w:t>
                    </w:r>
                    <w:r w:rsidR="00703675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 operacional as demais unidades, rateios das </w:t>
                    </w:r>
                    <w:proofErr w:type="spellStart"/>
                    <w:r w:rsidR="00703675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NFs</w:t>
                    </w:r>
                    <w:proofErr w:type="spellEnd"/>
                    <w:r w:rsidR="00703675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="Tahoma" w:hAnsi="Tahoma" w:cs="Tahoma"/>
                    <w:b/>
                    <w:bCs/>
                    <w:caps w:val="0"/>
                    <w:color w:val="auto"/>
                    <w:kern w:val="0"/>
                    <w:sz w:val="20"/>
                    <w:szCs w:val="20"/>
                    <w:lang w:val="pt-BR"/>
                  </w:rPr>
                  <w:id w:val="68699791"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0C7F48" w:rsidRPr="0033518D" w:rsidRDefault="00312154" w:rsidP="00970B55">
                    <w:pPr>
                      <w:pStyle w:val="Ttulo2"/>
                      <w:jc w:val="both"/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</w:pPr>
                    <w:r w:rsidRPr="0033518D">
                      <w:rPr>
                        <w:rStyle w:val="Forte"/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ASSESSORA OPERACIONAL</w:t>
                    </w:r>
                    <w:r w:rsidR="006268FF"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 </w:t>
                    </w:r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– GRUPO </w:t>
                    </w:r>
                    <w:r w:rsid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EPAVI</w:t>
                    </w:r>
                  </w:p>
                  <w:p w:rsidR="000C7F48" w:rsidRPr="0033518D" w:rsidRDefault="00312154" w:rsidP="00970B55">
                    <w:pPr>
                      <w:pStyle w:val="Ttulo3"/>
                      <w:jc w:val="both"/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</w:pPr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2006 - 2011</w:t>
                    </w:r>
                  </w:p>
                  <w:p w:rsidR="000C7F48" w:rsidRPr="0033518D" w:rsidRDefault="00312154" w:rsidP="00970B55">
                    <w:pPr>
                      <w:spacing w:line="240" w:lineRule="auto"/>
                      <w:jc w:val="both"/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</w:pPr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Atendimento ao telefone e aos funcionários, controle da</w:t>
                    </w:r>
                    <w:r w:rsidR="00970B55"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s</w:t>
                    </w:r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 reciclage</w:t>
                    </w:r>
                    <w:r w:rsidR="00970B55"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ns</w:t>
                    </w:r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 e </w:t>
                    </w:r>
                    <w:proofErr w:type="spellStart"/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CNV</w:t>
                    </w:r>
                    <w:r w:rsidR="00970B55"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s</w:t>
                    </w:r>
                    <w:proofErr w:type="spellEnd"/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 dos vigilantes, conferencia dos cartões ponto, noções do GESP, organização do arquivo dos </w:t>
                    </w:r>
                    <w:proofErr w:type="gramStart"/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vigilantes.</w:t>
                    </w:r>
                    <w:proofErr w:type="gramEnd"/>
                  </w:p>
                </w:sdtContent>
              </w:sdt>
            </w:sdtContent>
          </w:sdt>
        </w:tc>
      </w:tr>
      <w:tr w:rsidR="0033518D" w:rsidRPr="002D3686" w:rsidTr="00703675">
        <w:tc>
          <w:tcPr>
            <w:tcW w:w="2070" w:type="dxa"/>
          </w:tcPr>
          <w:p w:rsidR="0033518D" w:rsidRPr="007F695F" w:rsidRDefault="0033518D" w:rsidP="0033518D">
            <w:pPr>
              <w:rPr>
                <w:color w:val="auto"/>
                <w:lang w:val="pt-BR"/>
              </w:rPr>
            </w:pPr>
          </w:p>
        </w:tc>
        <w:tc>
          <w:tcPr>
            <w:tcW w:w="7650" w:type="dxa"/>
          </w:tcPr>
          <w:p w:rsidR="0033518D" w:rsidRPr="007F695F" w:rsidRDefault="0033518D" w:rsidP="0033518D">
            <w:pPr>
              <w:rPr>
                <w:color w:val="auto"/>
                <w:lang w:val="pt-BR"/>
              </w:rPr>
            </w:pPr>
          </w:p>
        </w:tc>
      </w:tr>
      <w:tr w:rsidR="0033518D" w:rsidRPr="0033518D" w:rsidTr="00703675">
        <w:tc>
          <w:tcPr>
            <w:tcW w:w="2070" w:type="dxa"/>
          </w:tcPr>
          <w:p w:rsidR="0033518D" w:rsidRPr="0033518D" w:rsidRDefault="0033518D" w:rsidP="00970B55">
            <w:pPr>
              <w:pStyle w:val="Ttulo1"/>
              <w:jc w:val="both"/>
              <w:rPr>
                <w:rFonts w:ascii="Tahoma" w:hAnsi="Tahoma" w:cs="Tahoma"/>
                <w:color w:val="auto"/>
                <w:sz w:val="20"/>
                <w:szCs w:val="20"/>
                <w:lang w:val="pt-BR"/>
              </w:rPr>
            </w:pPr>
          </w:p>
          <w:p w:rsidR="000C7F48" w:rsidRPr="0033518D" w:rsidRDefault="006268FF" w:rsidP="00970B55">
            <w:pPr>
              <w:pStyle w:val="Ttulo1"/>
              <w:jc w:val="both"/>
              <w:rPr>
                <w:rFonts w:ascii="Tahoma" w:hAnsi="Tahoma" w:cs="Tahoma"/>
                <w:color w:val="auto"/>
                <w:sz w:val="20"/>
                <w:szCs w:val="20"/>
                <w:lang w:val="pt-BR"/>
              </w:rPr>
            </w:pPr>
            <w:r w:rsidRPr="0033518D">
              <w:rPr>
                <w:rFonts w:ascii="Tahoma" w:hAnsi="Tahoma" w:cs="Tahoma"/>
                <w:color w:val="auto"/>
                <w:sz w:val="20"/>
                <w:szCs w:val="20"/>
                <w:lang w:val="pt-BR"/>
              </w:rPr>
              <w:t>Educação</w:t>
            </w:r>
          </w:p>
        </w:tc>
        <w:tc>
          <w:tcPr>
            <w:tcW w:w="7650" w:type="dxa"/>
          </w:tcPr>
          <w:sdt>
            <w:sdtPr>
              <w:rPr>
                <w:rFonts w:ascii="Tahoma" w:hAnsi="Tahoma" w:cs="Tahoma"/>
                <w:caps w:val="0"/>
                <w:color w:val="auto"/>
                <w:kern w:val="0"/>
                <w:sz w:val="20"/>
                <w:szCs w:val="20"/>
                <w:lang w:val="pt-BR"/>
              </w:rPr>
              <w:id w:val="-691765356"/>
            </w:sdtPr>
            <w:sdtEndPr/>
            <w:sdtContent>
              <w:sdt>
                <w:sdtPr>
                  <w:rPr>
                    <w:rFonts w:ascii="Tahoma" w:hAnsi="Tahoma" w:cs="Tahoma"/>
                    <w:caps w:val="0"/>
                    <w:color w:val="auto"/>
                    <w:kern w:val="0"/>
                    <w:sz w:val="20"/>
                    <w:szCs w:val="20"/>
                    <w:lang w:val="pt-BR"/>
                  </w:rPr>
                  <w:id w:val="-1126388115"/>
                </w:sdtPr>
                <w:sdtEndPr/>
                <w:sdtContent>
                  <w:p w:rsidR="000C7F48" w:rsidRPr="0033518D" w:rsidRDefault="00970B55" w:rsidP="0033518D">
                    <w:pPr>
                      <w:pStyle w:val="Ttulo2"/>
                      <w:spacing w:line="240" w:lineRule="auto"/>
                      <w:jc w:val="both"/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</w:pPr>
                    <w:r w:rsidRPr="0033518D">
                      <w:rPr>
                        <w:rStyle w:val="Forte"/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BACHAREL EM ADMINISTRAÇÃO</w:t>
                    </w:r>
                    <w:r w:rsidR="006268FF"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, </w:t>
                    </w:r>
                    <w:proofErr w:type="gramStart"/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UNIASSELV</w:t>
                    </w:r>
                    <w:proofErr w:type="gramEnd"/>
                  </w:p>
                  <w:p w:rsidR="000C7F48" w:rsidRDefault="00970B55" w:rsidP="0033518D">
                    <w:pPr>
                      <w:pStyle w:val="Ttulo3"/>
                      <w:spacing w:after="0" w:line="240" w:lineRule="auto"/>
                      <w:jc w:val="both"/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</w:pPr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TRANCADO</w:t>
                    </w:r>
                  </w:p>
                  <w:p w:rsidR="0033518D" w:rsidRDefault="0033518D" w:rsidP="0033518D">
                    <w:pPr>
                      <w:pStyle w:val="Ttulo2"/>
                      <w:spacing w:line="240" w:lineRule="auto"/>
                      <w:jc w:val="both"/>
                      <w:rPr>
                        <w:rStyle w:val="Forte"/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</w:pPr>
                  </w:p>
                  <w:p w:rsidR="00970B55" w:rsidRPr="0033518D" w:rsidRDefault="00970B55" w:rsidP="0033518D">
                    <w:pPr>
                      <w:pStyle w:val="Ttulo2"/>
                      <w:spacing w:line="240" w:lineRule="auto"/>
                      <w:jc w:val="both"/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</w:pPr>
                    <w:r w:rsidRPr="0033518D">
                      <w:rPr>
                        <w:rStyle w:val="Forte"/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curso </w:t>
                    </w:r>
                    <w:r w:rsidR="00DC5968">
                      <w:rPr>
                        <w:rStyle w:val="Forte"/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técnologo em gestão de recursos human</w:t>
                    </w:r>
                    <w:r w:rsidR="002D3686">
                      <w:rPr>
                        <w:rStyle w:val="Forte"/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o</w:t>
                    </w:r>
                    <w:r w:rsidR="00DC5968">
                      <w:rPr>
                        <w:rStyle w:val="Forte"/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s</w:t>
                    </w:r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, </w:t>
                    </w:r>
                    <w:proofErr w:type="gramStart"/>
                    <w:r w:rsidR="00DC5968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uniasselv</w:t>
                    </w:r>
                    <w:proofErr w:type="gramEnd"/>
                  </w:p>
                  <w:p w:rsidR="00970B55" w:rsidRPr="0033518D" w:rsidRDefault="00DC5968" w:rsidP="0033518D">
                    <w:pPr>
                      <w:pStyle w:val="Ttulo2"/>
                      <w:spacing w:line="240" w:lineRule="auto"/>
                      <w:jc w:val="both"/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</w:pPr>
                    <w:r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1º semestre</w:t>
                    </w:r>
                  </w:p>
                  <w:p w:rsidR="00970B55" w:rsidRDefault="00970B55" w:rsidP="0033518D">
                    <w:pPr>
                      <w:spacing w:after="0" w:line="240" w:lineRule="auto"/>
                      <w:jc w:val="both"/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</w:pPr>
                  </w:p>
                  <w:p w:rsidR="0033518D" w:rsidRPr="0033518D" w:rsidRDefault="0033518D" w:rsidP="0033518D">
                    <w:pPr>
                      <w:spacing w:after="0" w:line="240" w:lineRule="auto"/>
                      <w:jc w:val="both"/>
                      <w:rPr>
                        <w:rFonts w:ascii="Tahoma" w:hAnsi="Tahoma" w:cs="Tahoma"/>
                        <w:b/>
                        <w:color w:val="auto"/>
                        <w:sz w:val="20"/>
                        <w:szCs w:val="20"/>
                        <w:lang w:val="pt-BR"/>
                      </w:rPr>
                    </w:pPr>
                    <w:r w:rsidRPr="0033518D">
                      <w:rPr>
                        <w:rFonts w:ascii="Tahoma" w:hAnsi="Tahoma" w:cs="Tahoma"/>
                        <w:b/>
                        <w:color w:val="auto"/>
                        <w:sz w:val="20"/>
                        <w:szCs w:val="20"/>
                        <w:lang w:val="pt-BR"/>
                      </w:rPr>
                      <w:t>CURSO DE DICÇÃO, ORATÓRIA E DESINIBIÇÃO</w:t>
                    </w:r>
                    <w:r>
                      <w:rPr>
                        <w:rFonts w:ascii="Tahoma" w:hAnsi="Tahoma" w:cs="Tahoma"/>
                        <w:b/>
                        <w:color w:val="auto"/>
                        <w:sz w:val="20"/>
                        <w:szCs w:val="20"/>
                        <w:lang w:val="pt-BR"/>
                      </w:rPr>
                      <w:t xml:space="preserve">, </w:t>
                    </w:r>
                    <w:proofErr w:type="gramStart"/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ADVB</w:t>
                    </w:r>
                    <w:proofErr w:type="gramEnd"/>
                  </w:p>
                  <w:p w:rsidR="0033518D" w:rsidRDefault="0033518D" w:rsidP="0033518D">
                    <w:pPr>
                      <w:spacing w:after="0" w:line="240" w:lineRule="auto"/>
                      <w:jc w:val="both"/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</w:pPr>
                    <w:r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01/10 à 03/10/2012</w:t>
                    </w:r>
                  </w:p>
                  <w:p w:rsidR="0033518D" w:rsidRDefault="0033518D" w:rsidP="0033518D">
                    <w:pPr>
                      <w:spacing w:after="0" w:line="240" w:lineRule="auto"/>
                      <w:jc w:val="both"/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</w:pPr>
                  </w:p>
                  <w:p w:rsidR="0033518D" w:rsidRPr="0033518D" w:rsidRDefault="0033518D" w:rsidP="0033518D">
                    <w:pPr>
                      <w:spacing w:after="0" w:line="240" w:lineRule="auto"/>
                      <w:jc w:val="both"/>
                      <w:rPr>
                        <w:rFonts w:ascii="Tahoma" w:hAnsi="Tahoma" w:cs="Tahoma"/>
                        <w:b/>
                        <w:color w:val="auto"/>
                        <w:sz w:val="20"/>
                        <w:szCs w:val="20"/>
                        <w:lang w:val="pt-BR"/>
                      </w:rPr>
                    </w:pPr>
                    <w:r w:rsidRPr="0033518D">
                      <w:rPr>
                        <w:rFonts w:ascii="Tahoma" w:hAnsi="Tahoma" w:cs="Tahoma"/>
                        <w:b/>
                        <w:color w:val="auto"/>
                        <w:sz w:val="20"/>
                        <w:szCs w:val="20"/>
                        <w:lang w:val="pt-BR"/>
                      </w:rPr>
                      <w:t>CURSO DE ADMINISTRAÇÃO DE CONFLITOS</w:t>
                    </w:r>
                    <w:r>
                      <w:rPr>
                        <w:rFonts w:ascii="Tahoma" w:hAnsi="Tahoma" w:cs="Tahoma"/>
                        <w:b/>
                        <w:color w:val="auto"/>
                        <w:sz w:val="20"/>
                        <w:szCs w:val="20"/>
                        <w:lang w:val="pt-BR"/>
                      </w:rPr>
                      <w:t>,</w:t>
                    </w:r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 xml:space="preserve"> </w:t>
                    </w:r>
                    <w:proofErr w:type="gramStart"/>
                    <w:r w:rsidRPr="0033518D"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SINDASSEIO</w:t>
                    </w:r>
                    <w:proofErr w:type="gramEnd"/>
                  </w:p>
                  <w:p w:rsidR="0033518D" w:rsidRDefault="0033518D" w:rsidP="0033518D">
                    <w:pPr>
                      <w:spacing w:after="0" w:line="240" w:lineRule="auto"/>
                      <w:jc w:val="both"/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</w:pPr>
                    <w:r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  <w:t>15/10/2013</w:t>
                    </w:r>
                  </w:p>
                  <w:p w:rsidR="000C7F48" w:rsidRPr="0033518D" w:rsidRDefault="002D3686" w:rsidP="00970B55">
                    <w:pPr>
                      <w:spacing w:line="240" w:lineRule="auto"/>
                      <w:jc w:val="both"/>
                      <w:rPr>
                        <w:rFonts w:ascii="Tahoma" w:hAnsi="Tahoma" w:cs="Tahoma"/>
                        <w:color w:val="auto"/>
                        <w:sz w:val="20"/>
                        <w:szCs w:val="20"/>
                        <w:lang w:val="pt-BR"/>
                      </w:rPr>
                    </w:pPr>
                  </w:p>
                </w:sdtContent>
              </w:sdt>
            </w:sdtContent>
          </w:sdt>
        </w:tc>
      </w:tr>
      <w:tr w:rsidR="0033518D" w:rsidRPr="0033518D" w:rsidTr="00703675">
        <w:tc>
          <w:tcPr>
            <w:tcW w:w="2070" w:type="dxa"/>
          </w:tcPr>
          <w:p w:rsidR="000C7F48" w:rsidRPr="0033518D" w:rsidRDefault="000C7F48" w:rsidP="00970B55">
            <w:pPr>
              <w:rPr>
                <w:color w:val="auto"/>
              </w:rPr>
            </w:pPr>
          </w:p>
        </w:tc>
        <w:tc>
          <w:tcPr>
            <w:tcW w:w="7650" w:type="dxa"/>
          </w:tcPr>
          <w:p w:rsidR="000C7F48" w:rsidRPr="0033518D" w:rsidRDefault="000C7F48" w:rsidP="00970B55">
            <w:pPr>
              <w:rPr>
                <w:color w:val="auto"/>
              </w:rPr>
            </w:pPr>
          </w:p>
        </w:tc>
      </w:tr>
    </w:tbl>
    <w:p w:rsidR="000C7F48" w:rsidRPr="0033518D" w:rsidRDefault="000C7F48" w:rsidP="00970B55">
      <w:pPr>
        <w:rPr>
          <w:color w:val="auto"/>
        </w:rPr>
      </w:pPr>
    </w:p>
    <w:sectPr w:rsidR="000C7F48" w:rsidRPr="0033518D" w:rsidSect="003E1EE8">
      <w:footerReference w:type="default" r:id="rId9"/>
      <w:pgSz w:w="11907" w:h="16839" w:code="9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B07" w:rsidRDefault="00230B07">
      <w:pPr>
        <w:spacing w:after="0" w:line="240" w:lineRule="auto"/>
      </w:pPr>
      <w:r>
        <w:separator/>
      </w:r>
    </w:p>
  </w:endnote>
  <w:endnote w:type="continuationSeparator" w:id="0">
    <w:p w:rsidR="00230B07" w:rsidRDefault="0023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F48" w:rsidRDefault="006268FF">
    <w:pPr>
      <w:pStyle w:val="Rodap"/>
    </w:pPr>
    <w:r>
      <w:rPr>
        <w:lang w:val="pt-BR"/>
      </w:rPr>
      <w:t>Página</w:t>
    </w:r>
    <w:r>
      <w:fldChar w:fldCharType="begin"/>
    </w:r>
    <w:r>
      <w:instrText>PAGE</w:instrText>
    </w:r>
    <w:r>
      <w:fldChar w:fldCharType="separate"/>
    </w:r>
    <w:r w:rsidR="0070367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B07" w:rsidRDefault="00230B07">
      <w:pPr>
        <w:spacing w:after="0" w:line="240" w:lineRule="auto"/>
      </w:pPr>
      <w:r>
        <w:separator/>
      </w:r>
    </w:p>
  </w:footnote>
  <w:footnote w:type="continuationSeparator" w:id="0">
    <w:p w:rsidR="00230B07" w:rsidRDefault="00230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B07"/>
    <w:rsid w:val="000C7F48"/>
    <w:rsid w:val="00230B07"/>
    <w:rsid w:val="002D3686"/>
    <w:rsid w:val="00312154"/>
    <w:rsid w:val="0033518D"/>
    <w:rsid w:val="003E1EE8"/>
    <w:rsid w:val="006268FF"/>
    <w:rsid w:val="00703675"/>
    <w:rsid w:val="007F695F"/>
    <w:rsid w:val="00970B55"/>
    <w:rsid w:val="00B01F40"/>
    <w:rsid w:val="00DC5968"/>
    <w:rsid w:val="00E7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Pr>
      <w:b/>
      <w:bCs/>
      <w:caps/>
      <w:color w:val="7C9E0E" w:themeColor="accent1"/>
      <w:kern w:val="20"/>
    </w:rPr>
  </w:style>
  <w:style w:type="character" w:customStyle="1" w:styleId="Ttulo2Char">
    <w:name w:val="Título 2 Char"/>
    <w:basedOn w:val="Fontepargpadro"/>
    <w:link w:val="Ttulo2"/>
    <w:uiPriority w:val="1"/>
    <w:rPr>
      <w:caps/>
      <w:color w:val="000000" w:themeColor="text1"/>
      <w:kern w:val="20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customStyle="1" w:styleId="ResumeTable">
    <w:name w:val="Resume Table"/>
    <w:basedOn w:val="Tabela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3"/>
    <w:qFormat/>
    <w:pPr>
      <w:spacing w:after="0" w:line="240" w:lineRule="auto"/>
    </w:pPr>
  </w:style>
  <w:style w:type="character" w:styleId="Forte">
    <w:name w:val="Strong"/>
    <w:basedOn w:val="Fontepargpadro"/>
    <w:uiPriority w:val="1"/>
    <w:qFormat/>
    <w:rPr>
      <w:b/>
      <w:bCs/>
    </w:rPr>
  </w:style>
  <w:style w:type="character" w:customStyle="1" w:styleId="Ttulo3Char">
    <w:name w:val="Título 3 Char"/>
    <w:basedOn w:val="Fontepargpadro"/>
    <w:link w:val="Ttulo3"/>
    <w:uiPriority w:val="1"/>
    <w:rPr>
      <w:caps/>
      <w:color w:val="7F7F7F" w:themeColor="text1" w:themeTint="80"/>
      <w:sz w:val="17"/>
      <w:szCs w:val="17"/>
    </w:rPr>
  </w:style>
  <w:style w:type="paragraph" w:customStyle="1" w:styleId="Nome">
    <w:name w:val="No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nfase">
    <w:name w:val="Emphasis"/>
    <w:basedOn w:val="Fontepargpadro"/>
    <w:uiPriority w:val="2"/>
    <w:unhideWhenUsed/>
    <w:qFormat/>
    <w:rPr>
      <w:i w:val="0"/>
      <w:iCs w:val="0"/>
      <w:color w:val="7C9E0E" w:themeColor="accent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Pr>
      <w:b/>
      <w:bCs/>
      <w:caps/>
      <w:color w:val="7C9E0E" w:themeColor="accent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0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B0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3518D"/>
    <w:rPr>
      <w:color w:val="8EB61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Pr>
      <w:b/>
      <w:bCs/>
      <w:caps/>
      <w:color w:val="7C9E0E" w:themeColor="accent1"/>
      <w:kern w:val="20"/>
    </w:rPr>
  </w:style>
  <w:style w:type="character" w:customStyle="1" w:styleId="Ttulo2Char">
    <w:name w:val="Título 2 Char"/>
    <w:basedOn w:val="Fontepargpadro"/>
    <w:link w:val="Ttulo2"/>
    <w:uiPriority w:val="1"/>
    <w:rPr>
      <w:caps/>
      <w:color w:val="000000" w:themeColor="text1"/>
      <w:kern w:val="20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customStyle="1" w:styleId="ResumeTable">
    <w:name w:val="Resume Table"/>
    <w:basedOn w:val="Tabela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3"/>
    <w:qFormat/>
    <w:pPr>
      <w:spacing w:after="0" w:line="240" w:lineRule="auto"/>
    </w:pPr>
  </w:style>
  <w:style w:type="character" w:styleId="Forte">
    <w:name w:val="Strong"/>
    <w:basedOn w:val="Fontepargpadro"/>
    <w:uiPriority w:val="1"/>
    <w:qFormat/>
    <w:rPr>
      <w:b/>
      <w:bCs/>
    </w:rPr>
  </w:style>
  <w:style w:type="character" w:customStyle="1" w:styleId="Ttulo3Char">
    <w:name w:val="Título 3 Char"/>
    <w:basedOn w:val="Fontepargpadro"/>
    <w:link w:val="Ttulo3"/>
    <w:uiPriority w:val="1"/>
    <w:rPr>
      <w:caps/>
      <w:color w:val="7F7F7F" w:themeColor="text1" w:themeTint="80"/>
      <w:sz w:val="17"/>
      <w:szCs w:val="17"/>
    </w:rPr>
  </w:style>
  <w:style w:type="paragraph" w:customStyle="1" w:styleId="Nome">
    <w:name w:val="No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nfase">
    <w:name w:val="Emphasis"/>
    <w:basedOn w:val="Fontepargpadro"/>
    <w:uiPriority w:val="2"/>
    <w:unhideWhenUsed/>
    <w:qFormat/>
    <w:rPr>
      <w:i w:val="0"/>
      <w:iCs w:val="0"/>
      <w:color w:val="7C9E0E" w:themeColor="accent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Pr>
      <w:b/>
      <w:bCs/>
      <w:caps/>
      <w:color w:val="7C9E0E" w:themeColor="accent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0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B0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3518D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egi201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ane.furtado\Documents\TS1034566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4CABA75D6C481390D3ACE06D3C06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250BFE-D40E-46F4-BBF5-63A89C3F681C}"/>
      </w:docPartPr>
      <w:docPartBody>
        <w:p w:rsidR="001414BD" w:rsidRDefault="001414BD">
          <w:pPr>
            <w:pStyle w:val="E84CABA75D6C481390D3ACE06D3C0696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BD"/>
    <w:rsid w:val="0014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84CABA75D6C481390D3ACE06D3C0696">
    <w:name w:val="E84CABA75D6C481390D3ACE06D3C0696"/>
  </w:style>
  <w:style w:type="paragraph" w:customStyle="1" w:styleId="E4AF93D15EC94F44AF6F5EBEDA907052">
    <w:name w:val="E4AF93D15EC94F44AF6F5EBEDA907052"/>
  </w:style>
  <w:style w:type="paragraph" w:customStyle="1" w:styleId="DE36E37D7CF84A7FA2BC2A3244953661">
    <w:name w:val="DE36E37D7CF84A7FA2BC2A3244953661"/>
  </w:style>
  <w:style w:type="paragraph" w:customStyle="1" w:styleId="4B49C3FBBF1542AC8E7079C719A2EC65">
    <w:name w:val="4B49C3FBBF1542AC8E7079C719A2EC65"/>
  </w:style>
  <w:style w:type="paragraph" w:customStyle="1" w:styleId="F2611D9A10A949F284450A89C7602133">
    <w:name w:val="F2611D9A10A949F284450A89C7602133"/>
  </w:style>
  <w:style w:type="paragraph" w:customStyle="1" w:styleId="16677EA3F29D4D0F9D1D8F5C91B59E7E">
    <w:name w:val="16677EA3F29D4D0F9D1D8F5C91B59E7E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8EF004C2942C4958B53407E4064C2A01">
    <w:name w:val="8EF004C2942C4958B53407E4064C2A01"/>
  </w:style>
  <w:style w:type="character" w:customStyle="1" w:styleId="Forte1">
    <w:name w:val="Forte1"/>
    <w:basedOn w:val="Fontepargpadro"/>
    <w:uiPriority w:val="22"/>
    <w:qFormat/>
    <w:rPr>
      <w:b/>
      <w:bCs/>
    </w:rPr>
  </w:style>
  <w:style w:type="paragraph" w:customStyle="1" w:styleId="977AA4DCE8FD457DBBF59F6492AE2D8D">
    <w:name w:val="977AA4DCE8FD457DBBF59F6492AE2D8D"/>
  </w:style>
  <w:style w:type="paragraph" w:customStyle="1" w:styleId="283624CB96B44CD5A76CA1F272052310">
    <w:name w:val="283624CB96B44CD5A76CA1F272052310"/>
  </w:style>
  <w:style w:type="paragraph" w:customStyle="1" w:styleId="A73C8FF70509403185A21F0D73E42A61">
    <w:name w:val="A73C8FF70509403185A21F0D73E42A61"/>
  </w:style>
  <w:style w:type="paragraph" w:customStyle="1" w:styleId="6C658E3AC238481AAA77B02935F49D5C">
    <w:name w:val="6C658E3AC238481AAA77B02935F49D5C"/>
  </w:style>
  <w:style w:type="paragraph" w:customStyle="1" w:styleId="8160365D59FD4B4AB28D1BB7D7ED5BC4">
    <w:name w:val="8160365D59FD4B4AB28D1BB7D7ED5BC4"/>
  </w:style>
  <w:style w:type="paragraph" w:customStyle="1" w:styleId="EC2281F05E5E4D878F0A7CB1CAA85B88">
    <w:name w:val="EC2281F05E5E4D878F0A7CB1CAA85B88"/>
  </w:style>
  <w:style w:type="paragraph" w:customStyle="1" w:styleId="6E8DCFE21BF7484DADC7F159A05CFB0F">
    <w:name w:val="6E8DCFE21BF7484DADC7F159A05CFB0F"/>
  </w:style>
  <w:style w:type="paragraph" w:customStyle="1" w:styleId="BCAF484B2C904C539DA932E3C5EE09BC">
    <w:name w:val="BCAF484B2C904C539DA932E3C5EE09BC"/>
  </w:style>
  <w:style w:type="paragraph" w:customStyle="1" w:styleId="49EB95E7A61940CA9E9A43A9F2DEAE00">
    <w:name w:val="49EB95E7A61940CA9E9A43A9F2DEAE00"/>
  </w:style>
  <w:style w:type="paragraph" w:customStyle="1" w:styleId="384137D28AB94C448C857A56915C1344">
    <w:name w:val="384137D28AB94C448C857A56915C1344"/>
  </w:style>
  <w:style w:type="paragraph" w:customStyle="1" w:styleId="16F8F4F422AB4171B8A3B2D3A1D1C668">
    <w:name w:val="16F8F4F422AB4171B8A3B2D3A1D1C668"/>
  </w:style>
  <w:style w:type="paragraph" w:customStyle="1" w:styleId="C4FA3738368745F7A6BA7BED065CBE78">
    <w:name w:val="C4FA3738368745F7A6BA7BED065CBE78"/>
  </w:style>
  <w:style w:type="paragraph" w:customStyle="1" w:styleId="38CE4CF6B29049B683EB9102B2319650">
    <w:name w:val="38CE4CF6B29049B683EB9102B2319650"/>
  </w:style>
  <w:style w:type="paragraph" w:customStyle="1" w:styleId="70DEBEAD72EE43879929A2EBE6B252F5">
    <w:name w:val="70DEBEAD72EE43879929A2EBE6B252F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84CABA75D6C481390D3ACE06D3C0696">
    <w:name w:val="E84CABA75D6C481390D3ACE06D3C0696"/>
  </w:style>
  <w:style w:type="paragraph" w:customStyle="1" w:styleId="E4AF93D15EC94F44AF6F5EBEDA907052">
    <w:name w:val="E4AF93D15EC94F44AF6F5EBEDA907052"/>
  </w:style>
  <w:style w:type="paragraph" w:customStyle="1" w:styleId="DE36E37D7CF84A7FA2BC2A3244953661">
    <w:name w:val="DE36E37D7CF84A7FA2BC2A3244953661"/>
  </w:style>
  <w:style w:type="paragraph" w:customStyle="1" w:styleId="4B49C3FBBF1542AC8E7079C719A2EC65">
    <w:name w:val="4B49C3FBBF1542AC8E7079C719A2EC65"/>
  </w:style>
  <w:style w:type="paragraph" w:customStyle="1" w:styleId="F2611D9A10A949F284450A89C7602133">
    <w:name w:val="F2611D9A10A949F284450A89C7602133"/>
  </w:style>
  <w:style w:type="paragraph" w:customStyle="1" w:styleId="16677EA3F29D4D0F9D1D8F5C91B59E7E">
    <w:name w:val="16677EA3F29D4D0F9D1D8F5C91B59E7E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8EF004C2942C4958B53407E4064C2A01">
    <w:name w:val="8EF004C2942C4958B53407E4064C2A01"/>
  </w:style>
  <w:style w:type="character" w:customStyle="1" w:styleId="Forte1">
    <w:name w:val="Forte1"/>
    <w:basedOn w:val="Fontepargpadro"/>
    <w:uiPriority w:val="22"/>
    <w:qFormat/>
    <w:rPr>
      <w:b/>
      <w:bCs/>
    </w:rPr>
  </w:style>
  <w:style w:type="paragraph" w:customStyle="1" w:styleId="977AA4DCE8FD457DBBF59F6492AE2D8D">
    <w:name w:val="977AA4DCE8FD457DBBF59F6492AE2D8D"/>
  </w:style>
  <w:style w:type="paragraph" w:customStyle="1" w:styleId="283624CB96B44CD5A76CA1F272052310">
    <w:name w:val="283624CB96B44CD5A76CA1F272052310"/>
  </w:style>
  <w:style w:type="paragraph" w:customStyle="1" w:styleId="A73C8FF70509403185A21F0D73E42A61">
    <w:name w:val="A73C8FF70509403185A21F0D73E42A61"/>
  </w:style>
  <w:style w:type="paragraph" w:customStyle="1" w:styleId="6C658E3AC238481AAA77B02935F49D5C">
    <w:name w:val="6C658E3AC238481AAA77B02935F49D5C"/>
  </w:style>
  <w:style w:type="paragraph" w:customStyle="1" w:styleId="8160365D59FD4B4AB28D1BB7D7ED5BC4">
    <w:name w:val="8160365D59FD4B4AB28D1BB7D7ED5BC4"/>
  </w:style>
  <w:style w:type="paragraph" w:customStyle="1" w:styleId="EC2281F05E5E4D878F0A7CB1CAA85B88">
    <w:name w:val="EC2281F05E5E4D878F0A7CB1CAA85B88"/>
  </w:style>
  <w:style w:type="paragraph" w:customStyle="1" w:styleId="6E8DCFE21BF7484DADC7F159A05CFB0F">
    <w:name w:val="6E8DCFE21BF7484DADC7F159A05CFB0F"/>
  </w:style>
  <w:style w:type="paragraph" w:customStyle="1" w:styleId="BCAF484B2C904C539DA932E3C5EE09BC">
    <w:name w:val="BCAF484B2C904C539DA932E3C5EE09BC"/>
  </w:style>
  <w:style w:type="paragraph" w:customStyle="1" w:styleId="49EB95E7A61940CA9E9A43A9F2DEAE00">
    <w:name w:val="49EB95E7A61940CA9E9A43A9F2DEAE00"/>
  </w:style>
  <w:style w:type="paragraph" w:customStyle="1" w:styleId="384137D28AB94C448C857A56915C1344">
    <w:name w:val="384137D28AB94C448C857A56915C1344"/>
  </w:style>
  <w:style w:type="paragraph" w:customStyle="1" w:styleId="16F8F4F422AB4171B8A3B2D3A1D1C668">
    <w:name w:val="16F8F4F422AB4171B8A3B2D3A1D1C668"/>
  </w:style>
  <w:style w:type="paragraph" w:customStyle="1" w:styleId="C4FA3738368745F7A6BA7BED065CBE78">
    <w:name w:val="C4FA3738368745F7A6BA7BED065CBE78"/>
  </w:style>
  <w:style w:type="paragraph" w:customStyle="1" w:styleId="38CE4CF6B29049B683EB9102B2319650">
    <w:name w:val="38CE4CF6B29049B683EB9102B2319650"/>
  </w:style>
  <w:style w:type="paragraph" w:customStyle="1" w:styleId="70DEBEAD72EE43879929A2EBE6B252F5">
    <w:name w:val="70DEBEAD72EE43879929A2EBE6B25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TS103456621</Template>
  <TotalTime>15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Franciane SILVEIRA Furtado</dc:creator>
  <cp:lastModifiedBy>Franciane Furtado</cp:lastModifiedBy>
  <cp:revision>5</cp:revision>
  <dcterms:created xsi:type="dcterms:W3CDTF">2013-11-13T19:06:00Z</dcterms:created>
  <dcterms:modified xsi:type="dcterms:W3CDTF">2015-02-13T12:02:00Z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