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Nome do Currículo"/>
        <w:tag w:val="Nome do Currículo"/>
        <w:id w:val="1517890734"/>
        <w:placeholder>
          <w:docPart w:val="5EF0251715DF4172AB62AD31B8E4B54C"/>
        </w:placeholder>
        <w:docPartList>
          <w:docPartGallery w:val="Quick Parts"/>
          <w:docPartCategory w:val=" Nome do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44"/>
            <w:gridCol w:w="7579"/>
          </w:tblGrid>
          <w:tr w:rsidR="00134BD4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34BD4" w:rsidRDefault="00134BD4">
                <w:pPr>
                  <w:pStyle w:val="NomePessoal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134BD4" w:rsidRDefault="0020277A">
                <w:pPr>
                  <w:pStyle w:val="NomePessoal"/>
                  <w:spacing w:line="240" w:lineRule="auto"/>
                </w:pPr>
                <w:sdt>
                  <w:sdtPr>
                    <w:id w:val="169066309"/>
                    <w:placeholder>
                      <w:docPart w:val="2DB67B2E366E425FA03CC1C9F9AD543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90CF9">
                      <w:t>Aline Steinmetz</w:t>
                    </w:r>
                  </w:sdtContent>
                </w:sdt>
              </w:p>
            </w:tc>
          </w:tr>
          <w:tr w:rsidR="00134BD4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a"/>
                  <w:id w:val="393094403"/>
                  <w:placeholder>
                    <w:docPart w:val="20ADFD8F8C9A4021B148250F8B377301"/>
                  </w:placeholder>
                  <w:date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134BD4" w:rsidRDefault="00790CF9" w:rsidP="00790CF9">
                    <w:pPr>
                      <w:pStyle w:val="Data"/>
                      <w:framePr w:wrap="auto" w:hAnchor="text" w:xAlign="left" w:yAlign="inline"/>
                      <w:suppressOverlap w:val="0"/>
                    </w:pPr>
                    <w:r>
                      <w:t>2016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34BD4" w:rsidRDefault="00134BD4">
                <w:pPr>
                  <w:spacing w:after="0"/>
                </w:pPr>
              </w:p>
            </w:tc>
          </w:tr>
          <w:tr w:rsidR="00134BD4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34BD4" w:rsidRDefault="0020277A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2EE0DEE" wp14:editId="319963BD">
                      <wp:extent cx="1363980" cy="1067363"/>
                      <wp:effectExtent l="53340" t="60960" r="137160" b="137160"/>
                      <wp:docPr id="9" name="Imagem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1373379" cy="1074718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34BD4" w:rsidRDefault="00790CF9">
                <w:pPr>
                  <w:pStyle w:val="EndereodoRemetente0"/>
                </w:pPr>
                <w:r>
                  <w:t xml:space="preserve">Rua </w:t>
                </w:r>
                <w:proofErr w:type="spellStart"/>
                <w:r>
                  <w:t>Artilino</w:t>
                </w:r>
                <w:proofErr w:type="spellEnd"/>
                <w:r>
                  <w:t xml:space="preserve"> </w:t>
                </w:r>
                <w:proofErr w:type="spellStart"/>
                <w:r>
                  <w:t>Antonio</w:t>
                </w:r>
                <w:proofErr w:type="spellEnd"/>
                <w:r>
                  <w:t xml:space="preserve"> da silva </w:t>
                </w:r>
                <w:proofErr w:type="gramStart"/>
                <w:r>
                  <w:t>126 centro</w:t>
                </w:r>
                <w:proofErr w:type="gramEnd"/>
                <w:r>
                  <w:t xml:space="preserve"> </w:t>
                </w:r>
                <w:proofErr w:type="spellStart"/>
                <w:r>
                  <w:t>Guaiba</w:t>
                </w:r>
                <w:proofErr w:type="spellEnd"/>
                <w:r>
                  <w:t xml:space="preserve"> </w:t>
                </w:r>
                <w:r w:rsidR="0020277A">
                  <w:br/>
                </w:r>
                <w:r>
                  <w:t>51-34021724/51-98285138</w:t>
                </w:r>
                <w:r w:rsidR="0020277A">
                  <w:br/>
                </w:r>
                <w:r>
                  <w:t>aline_steinmetz@hotmail.com</w:t>
                </w:r>
              </w:p>
              <w:p w:rsidR="00134BD4" w:rsidRDefault="00134BD4" w:rsidP="00790CF9">
                <w:pPr>
                  <w:pStyle w:val="EndereodoRemetente0"/>
                </w:pPr>
              </w:p>
            </w:tc>
          </w:tr>
        </w:tbl>
        <w:p w:rsidR="00134BD4" w:rsidRDefault="0020277A"/>
      </w:sdtContent>
    </w:sdt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8"/>
        <w:gridCol w:w="7712"/>
      </w:tblGrid>
      <w:tr w:rsidR="00790CF9" w:rsidTr="00790CF9">
        <w:trPr>
          <w:trHeight w:val="25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CF9" w:rsidRDefault="00790CF9" w:rsidP="00790CF9"/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790CF9" w:rsidRDefault="00790CF9">
            <w:pPr>
              <w:pStyle w:val="EndereodoRemetente0"/>
            </w:pPr>
          </w:p>
        </w:tc>
      </w:tr>
    </w:tbl>
    <w:p w:rsidR="00790CF9" w:rsidRDefault="00790CF9" w:rsidP="00790CF9">
      <w:pPr>
        <w:rPr>
          <w:rFonts w:eastAsiaTheme="minorEastAsia" w:cstheme="minorBidi"/>
          <w:szCs w:val="23"/>
          <w:lang w:eastAsia="en-US"/>
        </w:rPr>
      </w:pPr>
    </w:p>
    <w:tbl>
      <w:tblPr>
        <w:tblStyle w:val="Tabelacomgrade"/>
        <w:tblW w:w="4996" w:type="pct"/>
        <w:jc w:val="center"/>
        <w:tblLook w:val="04A0" w:firstRow="1" w:lastRow="0" w:firstColumn="1" w:lastColumn="0" w:noHBand="0" w:noVBand="1"/>
      </w:tblPr>
      <w:tblGrid>
        <w:gridCol w:w="250"/>
        <w:gridCol w:w="9772"/>
      </w:tblGrid>
      <w:tr w:rsidR="00790CF9" w:rsidTr="00125DAA">
        <w:trPr>
          <w:trHeight w:val="288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CF9" w:rsidRDefault="00790CF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9772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90CF9" w:rsidRDefault="00790CF9">
            <w:pPr>
              <w:pStyle w:val="Seo"/>
              <w:rPr>
                <w:bCs/>
              </w:rPr>
            </w:pPr>
            <w:r>
              <w:t>Objetivos</w:t>
            </w:r>
          </w:p>
          <w:p w:rsidR="00790CF9" w:rsidRDefault="00790CF9" w:rsidP="00790CF9">
            <w:r>
              <w:t xml:space="preserve">Área Administrativa </w:t>
            </w:r>
          </w:p>
          <w:p w:rsidR="00790CF9" w:rsidRDefault="00790CF9" w:rsidP="00790CF9">
            <w:r>
              <w:t xml:space="preserve">Área de recursos Humanos </w:t>
            </w:r>
          </w:p>
          <w:p w:rsidR="00790CF9" w:rsidRDefault="00790CF9" w:rsidP="00790CF9">
            <w:r>
              <w:t xml:space="preserve">Vendas, Comercio, Produção </w:t>
            </w:r>
          </w:p>
          <w:p w:rsidR="00790CF9" w:rsidRDefault="00790CF9">
            <w:pPr>
              <w:pStyle w:val="Seo"/>
            </w:pPr>
            <w:r>
              <w:t>Formação</w:t>
            </w:r>
          </w:p>
          <w:p w:rsidR="00790CF9" w:rsidRDefault="00790CF9">
            <w:pPr>
              <w:pStyle w:val="Subseo"/>
            </w:pPr>
            <w:r>
              <w:t>Escola Estadual de Ensino Médio Nestor de Moura Jardim</w:t>
            </w:r>
          </w:p>
          <w:p w:rsidR="00125DAA" w:rsidRDefault="00790CF9" w:rsidP="00125DAA">
            <w:pPr>
              <w:pStyle w:val="Commarcadores"/>
              <w:numPr>
                <w:ilvl w:val="0"/>
                <w:numId w:val="0"/>
              </w:numPr>
              <w:ind w:left="360" w:hanging="360"/>
            </w:pPr>
            <w:r>
              <w:t>Conclusão 2009</w:t>
            </w:r>
            <w:r w:rsidR="00125DAA">
              <w:t>-</w:t>
            </w:r>
          </w:p>
          <w:p w:rsidR="00125DAA" w:rsidRPr="00125DAA" w:rsidRDefault="00125DAA" w:rsidP="00125DAA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cs="Aharoni"/>
                <w:b/>
                <w:sz w:val="32"/>
                <w:szCs w:val="32"/>
              </w:rPr>
            </w:pPr>
            <w:proofErr w:type="spellStart"/>
            <w:r w:rsidRPr="00125DAA">
              <w:rPr>
                <w:rFonts w:cs="Aharoni"/>
                <w:b/>
                <w:color w:val="DD8047" w:themeColor="accent2"/>
                <w:sz w:val="32"/>
                <w:szCs w:val="32"/>
              </w:rPr>
              <w:t>Experiencia</w:t>
            </w:r>
            <w:proofErr w:type="spellEnd"/>
            <w:r w:rsidRPr="00125DAA">
              <w:rPr>
                <w:rFonts w:cs="Aharoni"/>
                <w:b/>
                <w:color w:val="DD8047" w:themeColor="accent2"/>
                <w:sz w:val="32"/>
                <w:szCs w:val="32"/>
              </w:rPr>
              <w:t xml:space="preserve"> </w:t>
            </w:r>
          </w:p>
          <w:p w:rsidR="00790CF9" w:rsidRDefault="00790CF9">
            <w:pPr>
              <w:pStyle w:val="Subseo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Vendedora</w:t>
            </w:r>
            <w:r>
              <w:rPr>
                <w:b w:val="0"/>
              </w:rPr>
              <w:t xml:space="preserve"> | </w:t>
            </w:r>
            <w:sdt>
              <w:sdtPr>
                <w:id w:val="326177524"/>
              </w:sdtPr>
              <w:sdtContent>
                <w:r>
                  <w:t xml:space="preserve">Erico Relojoaria e Ótica </w:t>
                </w:r>
              </w:sdtContent>
            </w:sdt>
          </w:p>
          <w:p w:rsidR="00790CF9" w:rsidRDefault="00790CF9">
            <w:r>
              <w:t>10/2010 – 08/2011</w:t>
            </w:r>
          </w:p>
          <w:p w:rsidR="00790CF9" w:rsidRDefault="00790CF9">
            <w:pPr>
              <w:pStyle w:val="Seo"/>
            </w:pPr>
            <w:r>
              <w:t>qualificações</w:t>
            </w:r>
          </w:p>
          <w:p w:rsidR="00790CF9" w:rsidRDefault="00790CF9" w:rsidP="00790CF9">
            <w:pPr>
              <w:pStyle w:val="Commarcadores"/>
              <w:numPr>
                <w:ilvl w:val="0"/>
                <w:numId w:val="28"/>
              </w:numPr>
            </w:pPr>
            <w:r>
              <w:t xml:space="preserve">Técnico em Recursos Humanos-Senac </w:t>
            </w:r>
            <w:proofErr w:type="spellStart"/>
            <w:r>
              <w:t>Rs</w:t>
            </w:r>
            <w:proofErr w:type="spellEnd"/>
            <w:r w:rsidR="00125DAA">
              <w:t xml:space="preserve"> Cursando</w:t>
            </w:r>
            <w:r>
              <w:t xml:space="preserve"> (</w:t>
            </w:r>
            <w:r>
              <w:t>Inicio 04/2015</w:t>
            </w:r>
            <w:r>
              <w:t>)</w:t>
            </w:r>
          </w:p>
          <w:p w:rsidR="00790CF9" w:rsidRDefault="00790CF9" w:rsidP="00790CF9">
            <w:pPr>
              <w:pStyle w:val="Commarcadores"/>
              <w:numPr>
                <w:ilvl w:val="0"/>
                <w:numId w:val="28"/>
              </w:numPr>
            </w:pPr>
            <w:r>
              <w:t xml:space="preserve">Técnico em </w:t>
            </w:r>
            <w:r w:rsidR="00125DAA">
              <w:t>Administração</w:t>
            </w:r>
            <w:r>
              <w:t>-Instituto Gomes Jardim</w:t>
            </w:r>
            <w:r w:rsidR="00125DAA">
              <w:t>-Cursando</w:t>
            </w:r>
            <w:r>
              <w:t xml:space="preserve"> </w:t>
            </w:r>
            <w:r w:rsidR="00125DAA">
              <w:t>(Inicio 03/2016</w:t>
            </w:r>
          </w:p>
          <w:p w:rsidR="00790CF9" w:rsidRDefault="00790CF9" w:rsidP="00790CF9">
            <w:pPr>
              <w:pStyle w:val="Commarcadores"/>
              <w:numPr>
                <w:ilvl w:val="0"/>
                <w:numId w:val="0"/>
              </w:numPr>
              <w:ind w:left="360"/>
            </w:pPr>
          </w:p>
          <w:p w:rsidR="00790CF9" w:rsidRDefault="00790CF9" w:rsidP="00790CF9">
            <w:pPr>
              <w:pStyle w:val="Commarcadores"/>
              <w:numPr>
                <w:ilvl w:val="0"/>
                <w:numId w:val="28"/>
              </w:numPr>
            </w:pPr>
            <w:r>
              <w:t>Informática Word, Excel básico-2014</w:t>
            </w:r>
          </w:p>
          <w:p w:rsidR="00790CF9" w:rsidRDefault="00790CF9" w:rsidP="00790CF9">
            <w:pPr>
              <w:pStyle w:val="Commarcadores"/>
              <w:numPr>
                <w:ilvl w:val="0"/>
                <w:numId w:val="28"/>
              </w:numPr>
            </w:pPr>
            <w:r>
              <w:t xml:space="preserve">Atendente de Farmácia (2010) -escola </w:t>
            </w:r>
            <w:proofErr w:type="spellStart"/>
            <w:r>
              <w:t>Exxatus</w:t>
            </w:r>
            <w:proofErr w:type="spellEnd"/>
            <w:r>
              <w:t xml:space="preserve">  </w:t>
            </w:r>
          </w:p>
          <w:p w:rsidR="00790CF9" w:rsidRDefault="00790CF9">
            <w:pPr>
              <w:pStyle w:val="Commarcadores"/>
              <w:numPr>
                <w:ilvl w:val="0"/>
                <w:numId w:val="0"/>
              </w:numPr>
            </w:pPr>
          </w:p>
        </w:tc>
        <w:bookmarkStart w:id="0" w:name="_GoBack"/>
        <w:bookmarkEnd w:id="0"/>
      </w:tr>
    </w:tbl>
    <w:p w:rsidR="00134BD4" w:rsidRDefault="00134BD4" w:rsidP="00790CF9"/>
    <w:sectPr w:rsidR="00134BD4">
      <w:headerReference w:type="default" r:id="rId10"/>
      <w:footerReference w:type="default" r:id="rId11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7A" w:rsidRDefault="0020277A">
      <w:pPr>
        <w:spacing w:after="0" w:line="240" w:lineRule="auto"/>
      </w:pPr>
      <w:r>
        <w:separator/>
      </w:r>
    </w:p>
  </w:endnote>
  <w:endnote w:type="continuationSeparator" w:id="0">
    <w:p w:rsidR="0020277A" w:rsidRDefault="0020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D4" w:rsidRDefault="00134BD4"/>
  <w:p w:rsidR="00134BD4" w:rsidRDefault="0020277A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90CF9" w:rsidRPr="00790CF9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7A" w:rsidRDefault="0020277A">
      <w:pPr>
        <w:spacing w:after="0" w:line="240" w:lineRule="auto"/>
      </w:pPr>
      <w:r>
        <w:separator/>
      </w:r>
    </w:p>
  </w:footnote>
  <w:footnote w:type="continuationSeparator" w:id="0">
    <w:p w:rsidR="0020277A" w:rsidRDefault="0020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34BD4" w:rsidRDefault="00790CF9">
        <w:pPr>
          <w:pStyle w:val="Cabealhompar"/>
        </w:pPr>
        <w:r>
          <w:t>Aline Steinmetz</w:t>
        </w:r>
      </w:p>
    </w:sdtContent>
  </w:sdt>
  <w:p w:rsidR="00134BD4" w:rsidRDefault="00134B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  <w:num w:numId="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F9"/>
    <w:rsid w:val="00125DAA"/>
    <w:rsid w:val="00134BD4"/>
    <w:rsid w:val="0020277A"/>
    <w:rsid w:val="007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5F3416-70C2-4D7B-9953-2D327BDE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</w:style>
  <w:style w:type="paragraph" w:customStyle="1" w:styleId="NomedaEmpresa">
    <w:name w:val="Nome da Empres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inmetz\AppData\Roaming\Microsoft\Modelos\Curr&#237;cul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F0251715DF4172AB62AD31B8E4B5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E4851-98E7-4629-9C97-4A0EE5958001}"/>
      </w:docPartPr>
      <w:docPartBody>
        <w:p w:rsidR="00000000" w:rsidRDefault="00D04EA6">
          <w:pPr>
            <w:pStyle w:val="5EF0251715DF4172AB62AD31B8E4B54C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2DB67B2E366E425FA03CC1C9F9AD5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84AD8E-C7BF-428B-8FEC-4D097129AF54}"/>
      </w:docPartPr>
      <w:docPartBody>
        <w:p w:rsidR="00000000" w:rsidRDefault="00D04EA6">
          <w:pPr>
            <w:pStyle w:val="2DB67B2E366E425FA03CC1C9F9AD5432"/>
          </w:pPr>
          <w:r>
            <w:t>[Digite seu nome]</w:t>
          </w:r>
        </w:p>
      </w:docPartBody>
    </w:docPart>
    <w:docPart>
      <w:docPartPr>
        <w:name w:val="20ADFD8F8C9A4021B148250F8B3773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5C765-A2C9-4E03-8373-E58CB56F1D93}"/>
      </w:docPartPr>
      <w:docPartBody>
        <w:p w:rsidR="00000000" w:rsidRDefault="00D04EA6">
          <w:pPr>
            <w:pStyle w:val="20ADFD8F8C9A4021B148250F8B377301"/>
          </w:pPr>
          <w:r>
            <w:t>[Selecione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A6"/>
    <w:rsid w:val="00D0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5EF0251715DF4172AB62AD31B8E4B54C">
    <w:name w:val="5EF0251715DF4172AB62AD31B8E4B54C"/>
  </w:style>
  <w:style w:type="paragraph" w:customStyle="1" w:styleId="2DB67B2E366E425FA03CC1C9F9AD5432">
    <w:name w:val="2DB67B2E366E425FA03CC1C9F9AD5432"/>
  </w:style>
  <w:style w:type="paragraph" w:customStyle="1" w:styleId="20ADFD8F8C9A4021B148250F8B377301">
    <w:name w:val="20ADFD8F8C9A4021B148250F8B377301"/>
  </w:style>
  <w:style w:type="paragraph" w:customStyle="1" w:styleId="117BB77BF96F4083B626EDAF1C0AC645">
    <w:name w:val="117BB77BF96F4083B626EDAF1C0AC645"/>
  </w:style>
  <w:style w:type="paragraph" w:customStyle="1" w:styleId="DBC4DED7A6EB49F9A47D38BDEB40CC0F">
    <w:name w:val="DBC4DED7A6EB49F9A47D38BDEB40CC0F"/>
  </w:style>
  <w:style w:type="paragraph" w:customStyle="1" w:styleId="6839711BDABE4E5AB4FAA403E30424BF">
    <w:name w:val="6839711BDABE4E5AB4FAA403E30424BF"/>
  </w:style>
  <w:style w:type="paragraph" w:customStyle="1" w:styleId="E8906802303945E09BA24F6BC36B92C4">
    <w:name w:val="E8906802303945E09BA24F6BC36B92C4"/>
  </w:style>
  <w:style w:type="paragraph" w:customStyle="1" w:styleId="C8043C14AEF842CD8EA739B4020D11FA">
    <w:name w:val="C8043C14AEF842CD8EA739B4020D11FA"/>
  </w:style>
  <w:style w:type="paragraph" w:customStyle="1" w:styleId="F26EFFC49D8B4045848C619F4E7DFC9A">
    <w:name w:val="F26EFFC49D8B4045848C619F4E7DFC9A"/>
  </w:style>
  <w:style w:type="paragraph" w:customStyle="1" w:styleId="3EF10AEA5F0E47309948C1B0EE7F9F91">
    <w:name w:val="3EF10AEA5F0E47309948C1B0EE7F9F91"/>
  </w:style>
  <w:style w:type="paragraph" w:customStyle="1" w:styleId="C44163BB5418410A89216D61D66382FE">
    <w:name w:val="C44163BB5418410A89216D61D66382FE"/>
  </w:style>
  <w:style w:type="paragraph" w:customStyle="1" w:styleId="99B185B637D1401BAB7FA26D6B8930FD">
    <w:name w:val="99B185B637D1401BAB7FA26D6B8930FD"/>
  </w:style>
  <w:style w:type="paragraph" w:customStyle="1" w:styleId="D4FDC95A58234FCBB4EB2FB99DB3E769">
    <w:name w:val="D4FDC95A58234FCBB4EB2FB99DB3E769"/>
  </w:style>
  <w:style w:type="paragraph" w:customStyle="1" w:styleId="F1F9F8F7DE8B4D5F9A3881B96D9BFEE3">
    <w:name w:val="F1F9F8F7DE8B4D5F9A3881B96D9BFEE3"/>
  </w:style>
  <w:style w:type="paragraph" w:customStyle="1" w:styleId="4257340CB26241C19A5DB60C87D9FE5C">
    <w:name w:val="4257340CB26241C19A5DB60C87D9FE5C"/>
  </w:style>
  <w:style w:type="paragraph" w:customStyle="1" w:styleId="66A814B1218D46B59EE35ACCC562FA4B">
    <w:name w:val="66A814B1218D46B59EE35ACCC562FA4B"/>
  </w:style>
  <w:style w:type="paragraph" w:customStyle="1" w:styleId="50C633F65C9844D9B3580FB566B51F79">
    <w:name w:val="50C633F65C9844D9B3580FB566B51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13346DD-087B-4402-8690-87717BC5C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(tema Mediano)</Template>
  <TotalTime>17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Steinmetz</dc:creator>
  <cp:keywords/>
  <cp:lastModifiedBy>Alex Steinmetz</cp:lastModifiedBy>
  <cp:revision>1</cp:revision>
  <dcterms:created xsi:type="dcterms:W3CDTF">2016-03-30T19:34:00Z</dcterms:created>
  <dcterms:modified xsi:type="dcterms:W3CDTF">2016-03-30T19:52:00Z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