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CellMar>
          <w:left w:w="144" w:type="dxa"/>
          <w:bottom w:w="360" w:type="dxa"/>
          <w:right w:w="144" w:type="dxa"/>
        </w:tblCellMar>
        <w:tblLook w:val="04A0"/>
      </w:tblPr>
      <w:tblGrid>
        <w:gridCol w:w="2070"/>
        <w:gridCol w:w="7650"/>
      </w:tblGrid>
      <w:tr w:rsidR="00D51F63" w:rsidRPr="00E55ACD" w:rsidTr="00492F21">
        <w:tc>
          <w:tcPr>
            <w:tcW w:w="2070" w:type="dxa"/>
            <w:shd w:val="clear" w:color="auto" w:fill="auto"/>
          </w:tcPr>
          <w:p w:rsidR="00D51F63" w:rsidRDefault="00D51F63">
            <w:pPr>
              <w:spacing w:line="240" w:lineRule="auto"/>
            </w:pPr>
          </w:p>
        </w:tc>
        <w:tc>
          <w:tcPr>
            <w:tcW w:w="7650" w:type="dxa"/>
            <w:shd w:val="clear" w:color="auto" w:fill="auto"/>
            <w:tcMar>
              <w:bottom w:w="576" w:type="dxa"/>
            </w:tcMar>
            <w:vAlign w:val="center"/>
          </w:tcPr>
          <w:p w:rsidR="00D51F63" w:rsidRPr="0012325C" w:rsidRDefault="00741231" w:rsidP="00EA4E1F">
            <w:pPr>
              <w:pStyle w:val="Name"/>
              <w:rPr>
                <w:lang w:val="pt-BR"/>
              </w:rPr>
            </w:pPr>
            <w:sdt>
              <w:sdtPr>
                <w:rPr>
                  <w:color w:val="auto"/>
                  <w:lang w:val="pt-BR"/>
                </w:rPr>
                <w:alias w:val="Your Name"/>
                <w:tag w:val=""/>
                <w:id w:val="1197042864"/>
                <w:placeholder>
                  <w:docPart w:val="EE569FFD0EAE41D1BB4B36F831BF07B7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Content>
                <w:r w:rsidR="0012325C" w:rsidRPr="0012325C">
                  <w:rPr>
                    <w:color w:val="auto"/>
                    <w:lang w:val="pt-BR"/>
                  </w:rPr>
                  <w:t>Rodrigo SILVEIRA DOS PASSOS</w:t>
                </w:r>
              </w:sdtContent>
            </w:sdt>
          </w:p>
          <w:p w:rsidR="00EA4E1F" w:rsidRPr="00EA4E1F" w:rsidRDefault="0012325C" w:rsidP="00EA4E1F">
            <w:pPr>
              <w:pStyle w:val="SemEspaamento"/>
              <w:rPr>
                <w:rStyle w:val="nfase"/>
                <w:lang w:val="pt-BR"/>
              </w:rPr>
            </w:pPr>
            <w:r w:rsidRPr="0012325C">
              <w:rPr>
                <w:lang w:val="pt-BR"/>
              </w:rPr>
              <w:t>Rua Rezende Costa, 1055 – Porto Alegre/RS</w:t>
            </w:r>
            <w:r w:rsidR="00123D86" w:rsidRPr="0012325C">
              <w:rPr>
                <w:lang w:val="pt-BR"/>
              </w:rPr>
              <w:t> </w:t>
            </w:r>
            <w:r w:rsidR="00EA4E1F">
              <w:rPr>
                <w:lang w:val="pt-BR"/>
              </w:rPr>
              <w:t>|</w:t>
            </w:r>
            <w:r w:rsidR="00123D86" w:rsidRPr="0012325C">
              <w:rPr>
                <w:kern w:val="20"/>
                <w:lang w:val="pt-BR"/>
              </w:rPr>
              <w:t> </w:t>
            </w:r>
            <w:proofErr w:type="gramStart"/>
            <w:r w:rsidRPr="0012325C">
              <w:rPr>
                <w:lang w:val="pt-BR"/>
              </w:rPr>
              <w:t>rodrigosilpa@gmail.</w:t>
            </w:r>
            <w:r>
              <w:rPr>
                <w:lang w:val="pt-BR"/>
              </w:rPr>
              <w:t>com</w:t>
            </w:r>
            <w:proofErr w:type="gramEnd"/>
            <w:r w:rsidR="00123D86" w:rsidRPr="0012325C">
              <w:rPr>
                <w:lang w:val="pt-BR"/>
              </w:rPr>
              <w:t> </w:t>
            </w:r>
          </w:p>
          <w:p w:rsidR="00EA4E1F" w:rsidRPr="00EA4E1F" w:rsidRDefault="00EA4E1F" w:rsidP="00EA4E1F">
            <w:pPr>
              <w:pStyle w:val="SemEspaamento"/>
              <w:rPr>
                <w:rStyle w:val="nfase"/>
                <w:lang w:val="pt-BR"/>
              </w:rPr>
            </w:pPr>
          </w:p>
          <w:p w:rsidR="00E55ACD" w:rsidRPr="0012325C" w:rsidRDefault="00EA4E1F" w:rsidP="00EA4E1F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 xml:space="preserve">Telefones: 5133651238 / 5192131338     </w:t>
            </w:r>
            <w:r w:rsidR="00E55ACD">
              <w:rPr>
                <w:lang w:val="pt-BR"/>
              </w:rPr>
              <w:t>Data de Nascimento: 12/05/1981</w:t>
            </w:r>
            <w:r>
              <w:rPr>
                <w:lang w:val="pt-BR"/>
              </w:rPr>
              <w:t xml:space="preserve">                         </w:t>
            </w:r>
          </w:p>
        </w:tc>
      </w:tr>
      <w:tr w:rsidR="00D51F63" w:rsidRPr="001E6919" w:rsidTr="004949BD">
        <w:trPr>
          <w:trHeight w:val="235"/>
        </w:trPr>
        <w:tc>
          <w:tcPr>
            <w:tcW w:w="2070" w:type="dxa"/>
            <w:shd w:val="clear" w:color="auto" w:fill="auto"/>
          </w:tcPr>
          <w:p w:rsidR="00D51F63" w:rsidRPr="00FF074C" w:rsidRDefault="00123D86">
            <w:pPr>
              <w:pStyle w:val="Ttulo1"/>
              <w:rPr>
                <w:color w:val="auto"/>
              </w:rPr>
            </w:pPr>
            <w:r w:rsidRPr="00FF074C">
              <w:rPr>
                <w:color w:val="auto"/>
              </w:rPr>
              <w:t>Obj</w:t>
            </w:r>
            <w:r w:rsidR="0012325C" w:rsidRPr="00FF074C">
              <w:rPr>
                <w:color w:val="auto"/>
              </w:rPr>
              <w:t>etivo</w:t>
            </w:r>
          </w:p>
        </w:tc>
        <w:tc>
          <w:tcPr>
            <w:tcW w:w="7650" w:type="dxa"/>
            <w:shd w:val="clear" w:color="auto" w:fill="auto"/>
          </w:tcPr>
          <w:p w:rsidR="00D51F63" w:rsidRPr="00FF074C" w:rsidRDefault="00FF074C" w:rsidP="00FF074C">
            <w:pPr>
              <w:rPr>
                <w:lang w:val="pt-BR"/>
              </w:rPr>
            </w:pPr>
            <w:r>
              <w:rPr>
                <w:lang w:val="pt-BR"/>
              </w:rPr>
              <w:t>Atuar como Engenheiro Eletricista ou em atividade relacionada.</w:t>
            </w:r>
          </w:p>
        </w:tc>
      </w:tr>
      <w:tr w:rsidR="00D51F63" w:rsidRPr="001E6919" w:rsidTr="004949BD">
        <w:trPr>
          <w:trHeight w:val="1337"/>
        </w:trPr>
        <w:tc>
          <w:tcPr>
            <w:tcW w:w="2070" w:type="dxa"/>
            <w:shd w:val="clear" w:color="auto" w:fill="auto"/>
          </w:tcPr>
          <w:p w:rsidR="00D51F63" w:rsidRPr="00FF074C" w:rsidRDefault="006334E9">
            <w:pPr>
              <w:pStyle w:val="Ttulo1"/>
              <w:rPr>
                <w:color w:val="auto"/>
              </w:rPr>
            </w:pPr>
            <w:r>
              <w:rPr>
                <w:color w:val="auto"/>
              </w:rPr>
              <w:t>resumo</w:t>
            </w:r>
          </w:p>
        </w:tc>
        <w:tc>
          <w:tcPr>
            <w:tcW w:w="7650" w:type="dxa"/>
            <w:shd w:val="clear" w:color="auto" w:fill="auto"/>
          </w:tcPr>
          <w:sdt>
            <w:sdtPr>
              <w:rPr>
                <w:b/>
                <w:bCs/>
                <w:caps w:val="0"/>
                <w:color w:val="595959" w:themeColor="text1" w:themeTint="A6"/>
                <w:kern w:val="0"/>
                <w:sz w:val="17"/>
                <w:szCs w:val="17"/>
              </w:rPr>
              <w:id w:val="1436861535"/>
            </w:sdtPr>
            <w:sdtEndPr>
              <w:rPr>
                <w:b w:val="0"/>
                <w:bCs w:val="0"/>
                <w:caps/>
                <w:color w:val="000000" w:themeColor="text1"/>
                <w:kern w:val="20"/>
                <w:sz w:val="18"/>
                <w:szCs w:val="18"/>
                <w:lang w:val="pt-BR"/>
              </w:rPr>
            </w:sdtEndPr>
            <w:sdtContent>
              <w:p w:rsidR="00D51F63" w:rsidRPr="00F21206" w:rsidRDefault="00DC5BBA" w:rsidP="004949BD">
                <w:pPr>
                  <w:pStyle w:val="Ttulo2"/>
                  <w:jc w:val="both"/>
                  <w:rPr>
                    <w:lang w:val="pt-BR"/>
                  </w:rPr>
                </w:pPr>
                <w:r w:rsidRPr="00DC5BBA">
                  <w:rPr>
                    <w:caps w:val="0"/>
                    <w:lang w:val="pt-BR"/>
                  </w:rPr>
                  <w:t>F</w:t>
                </w:r>
                <w:r w:rsidR="006334E9" w:rsidRPr="006334E9">
                  <w:rPr>
                    <w:caps w:val="0"/>
                    <w:lang w:val="pt-BR"/>
                  </w:rPr>
                  <w:t>ormado em eng</w:t>
                </w:r>
                <w:r w:rsidR="001E6919">
                  <w:rPr>
                    <w:caps w:val="0"/>
                    <w:lang w:val="pt-BR"/>
                  </w:rPr>
                  <w:t>enharia elétrica em J</w:t>
                </w:r>
                <w:r>
                  <w:rPr>
                    <w:caps w:val="0"/>
                    <w:lang w:val="pt-BR"/>
                  </w:rPr>
                  <w:t xml:space="preserve">ulho de </w:t>
                </w:r>
                <w:r w:rsidR="006334E9" w:rsidRPr="006334E9">
                  <w:rPr>
                    <w:caps w:val="0"/>
                    <w:lang w:val="pt-BR"/>
                  </w:rPr>
                  <w:t>2014, com estágio realizado na gerên</w:t>
                </w:r>
                <w:r>
                  <w:rPr>
                    <w:caps w:val="0"/>
                    <w:lang w:val="pt-BR"/>
                  </w:rPr>
                  <w:t>cia de manutenção da Tractebel Energia, usina termelétrica de Charqueadas/RS. E</w:t>
                </w:r>
                <w:r w:rsidR="006334E9" w:rsidRPr="006334E9">
                  <w:rPr>
                    <w:caps w:val="0"/>
                    <w:lang w:val="pt-BR"/>
                  </w:rPr>
                  <w:t xml:space="preserve">xperiência de </w:t>
                </w:r>
                <w:proofErr w:type="gramStart"/>
                <w:r w:rsidR="006334E9" w:rsidRPr="006334E9">
                  <w:rPr>
                    <w:caps w:val="0"/>
                    <w:lang w:val="pt-BR"/>
                  </w:rPr>
                  <w:t>5</w:t>
                </w:r>
                <w:proofErr w:type="gramEnd"/>
                <w:r w:rsidR="006334E9" w:rsidRPr="006334E9">
                  <w:rPr>
                    <w:caps w:val="0"/>
                    <w:lang w:val="pt-BR"/>
                  </w:rPr>
                  <w:t xml:space="preserve"> anos em manutenção elétrica de aer</w:t>
                </w:r>
                <w:r w:rsidR="00EA1230">
                  <w:rPr>
                    <w:caps w:val="0"/>
                    <w:lang w:val="pt-BR"/>
                  </w:rPr>
                  <w:t>onaves na VEM SA</w:t>
                </w:r>
                <w:r w:rsidR="004949BD">
                  <w:rPr>
                    <w:caps w:val="0"/>
                    <w:lang w:val="pt-BR"/>
                  </w:rPr>
                  <w:t xml:space="preserve"> de Porto Alegre</w:t>
                </w:r>
                <w:r w:rsidR="00814A6D">
                  <w:rPr>
                    <w:caps w:val="0"/>
                    <w:lang w:val="pt-BR"/>
                  </w:rPr>
                  <w:t>. Durante a graduação foi b</w:t>
                </w:r>
                <w:r w:rsidR="006334E9" w:rsidRPr="006334E9">
                  <w:rPr>
                    <w:caps w:val="0"/>
                    <w:lang w:val="pt-BR"/>
                  </w:rPr>
                  <w:t xml:space="preserve">olsista de manutenção de redes e </w:t>
                </w:r>
                <w:r>
                  <w:rPr>
                    <w:caps w:val="0"/>
                    <w:lang w:val="pt-BR"/>
                  </w:rPr>
                  <w:t>de iniciação cientí</w:t>
                </w:r>
                <w:r w:rsidR="00814A6D">
                  <w:rPr>
                    <w:caps w:val="0"/>
                    <w:lang w:val="pt-BR"/>
                  </w:rPr>
                  <w:t>fica</w:t>
                </w:r>
                <w:r w:rsidR="006334E9" w:rsidRPr="006334E9">
                  <w:rPr>
                    <w:caps w:val="0"/>
                    <w:lang w:val="pt-BR"/>
                  </w:rPr>
                  <w:t xml:space="preserve"> na área de máquinas elétricas e geração de energia.</w:t>
                </w:r>
                <w:r>
                  <w:rPr>
                    <w:caps w:val="0"/>
                    <w:lang w:val="pt-BR"/>
                  </w:rPr>
                  <w:t xml:space="preserve"> </w:t>
                </w:r>
                <w:r w:rsidR="00814A6D">
                  <w:rPr>
                    <w:caps w:val="0"/>
                    <w:lang w:val="pt-BR"/>
                  </w:rPr>
                  <w:t>Realizou</w:t>
                </w:r>
                <w:r>
                  <w:rPr>
                    <w:caps w:val="0"/>
                    <w:lang w:val="pt-BR"/>
                  </w:rPr>
                  <w:t xml:space="preserve"> </w:t>
                </w:r>
                <w:r w:rsidR="00814A6D">
                  <w:rPr>
                    <w:caps w:val="0"/>
                    <w:lang w:val="pt-BR"/>
                  </w:rPr>
                  <w:t>um ano de intercâmbio</w:t>
                </w:r>
                <w:r>
                  <w:rPr>
                    <w:caps w:val="0"/>
                    <w:lang w:val="pt-BR"/>
                  </w:rPr>
                  <w:t xml:space="preserve"> na Irlanda</w:t>
                </w:r>
                <w:r w:rsidR="0007413C">
                  <w:rPr>
                    <w:caps w:val="0"/>
                    <w:lang w:val="pt-BR"/>
                  </w:rPr>
                  <w:t>, entre Julho de 2011 e Julho de 2012,</w:t>
                </w:r>
                <w:r>
                  <w:rPr>
                    <w:caps w:val="0"/>
                    <w:lang w:val="pt-BR"/>
                  </w:rPr>
                  <w:t xml:space="preserve"> para estudo da língua </w:t>
                </w:r>
                <w:r w:rsidR="00561A2E">
                  <w:rPr>
                    <w:caps w:val="0"/>
                    <w:lang w:val="pt-BR"/>
                  </w:rPr>
                  <w:t>inglesa.</w:t>
                </w:r>
                <w:r w:rsidR="009A74AF" w:rsidRPr="00F21206">
                  <w:rPr>
                    <w:lang w:val="pt-BR"/>
                  </w:rPr>
                  <w:t xml:space="preserve">                                                  </w:t>
                </w:r>
              </w:p>
            </w:sdtContent>
          </w:sdt>
        </w:tc>
      </w:tr>
      <w:tr w:rsidR="006334E9" w:rsidTr="004949BD">
        <w:trPr>
          <w:trHeight w:val="4579"/>
        </w:trPr>
        <w:tc>
          <w:tcPr>
            <w:tcW w:w="2070" w:type="dxa"/>
            <w:shd w:val="clear" w:color="auto" w:fill="auto"/>
          </w:tcPr>
          <w:p w:rsidR="006334E9" w:rsidRPr="00DC5BBA" w:rsidRDefault="006334E9" w:rsidP="0085775A">
            <w:pPr>
              <w:pStyle w:val="Ttulo1"/>
              <w:rPr>
                <w:color w:val="auto"/>
                <w:lang w:val="pt-BR"/>
              </w:rPr>
            </w:pPr>
            <w:r w:rsidRPr="00DC5BBA">
              <w:rPr>
                <w:color w:val="auto"/>
                <w:lang w:val="pt-BR"/>
              </w:rPr>
              <w:t>Experiências profissionais</w:t>
            </w:r>
          </w:p>
        </w:tc>
        <w:tc>
          <w:tcPr>
            <w:tcW w:w="7650" w:type="dxa"/>
            <w:shd w:val="clear" w:color="auto" w:fill="auto"/>
          </w:tcPr>
          <w:sdt>
            <w:sdtPr>
              <w:rPr>
                <w:b/>
                <w:bCs/>
                <w:caps w:val="0"/>
                <w:color w:val="595959" w:themeColor="text1" w:themeTint="A6"/>
                <w:kern w:val="0"/>
                <w:sz w:val="17"/>
                <w:szCs w:val="17"/>
              </w:rPr>
              <w:id w:val="155340392"/>
            </w:sdtPr>
            <w:sdtEndPr>
              <w:rPr>
                <w:b w:val="0"/>
                <w:bCs w:val="0"/>
                <w:color w:val="262626" w:themeColor="text1" w:themeTint="D9"/>
                <w:sz w:val="18"/>
                <w:szCs w:val="18"/>
                <w:lang w:val="pt-BR"/>
              </w:rPr>
            </w:sdtEndPr>
            <w:sdtContent>
              <w:sdt>
                <w:sdtPr>
                  <w:rPr>
                    <w:b/>
                    <w:bCs/>
                    <w:caps w:val="0"/>
                    <w:color w:val="595959" w:themeColor="text1" w:themeTint="A6"/>
                    <w:kern w:val="0"/>
                  </w:rPr>
                  <w:id w:val="155340393"/>
                </w:sdtPr>
                <w:sdtEndPr>
                  <w:rPr>
                    <w:b w:val="0"/>
                    <w:bCs w:val="0"/>
                  </w:rPr>
                </w:sdtEndPr>
                <w:sdtContent>
                  <w:p w:rsidR="006334E9" w:rsidRPr="006E7FAE" w:rsidRDefault="006334E9" w:rsidP="0085775A">
                    <w:pPr>
                      <w:pStyle w:val="Ttulo2"/>
                      <w:rPr>
                        <w:color w:val="auto"/>
                        <w:sz w:val="22"/>
                        <w:szCs w:val="22"/>
                        <w:lang w:val="pt-BR"/>
                      </w:rPr>
                    </w:pPr>
                    <w:proofErr w:type="gramStart"/>
                    <w:r>
                      <w:rPr>
                        <w:rStyle w:val="Forte"/>
                        <w:lang w:val="pt-BR"/>
                      </w:rPr>
                      <w:t>ESTa</w:t>
                    </w:r>
                    <w:r w:rsidRPr="006E7FAE">
                      <w:rPr>
                        <w:rStyle w:val="Forte"/>
                        <w:lang w:val="pt-BR"/>
                      </w:rPr>
                      <w:t>GIÁRIO MANUTENÇÃO</w:t>
                    </w:r>
                    <w:proofErr w:type="gramEnd"/>
                    <w:r w:rsidRPr="006E7FAE">
                      <w:rPr>
                        <w:lang w:val="pt-BR"/>
                      </w:rPr>
                      <w:t xml:space="preserve"> TRACTEBEL ENERGIA S.A.</w:t>
                    </w:r>
                    <w:r>
                      <w:rPr>
                        <w:lang w:val="pt-BR"/>
                      </w:rPr>
                      <w:t xml:space="preserve"> TERMELÉTRICA CHARQUEADAS/RS</w:t>
                    </w:r>
                  </w:p>
                  <w:p w:rsidR="006334E9" w:rsidRPr="006E7FAE" w:rsidRDefault="002820C8" w:rsidP="0085775A">
                    <w:pPr>
                      <w:pStyle w:val="Ttulo3"/>
                      <w:rPr>
                        <w:lang w:val="pt-BR"/>
                      </w:rPr>
                    </w:pPr>
                    <w:r>
                      <w:rPr>
                        <w:lang w:val="pt-BR"/>
                      </w:rPr>
                      <w:t>MAIO/2013 – MAIO/</w:t>
                    </w:r>
                    <w:r w:rsidR="006334E9" w:rsidRPr="006E7FAE">
                      <w:rPr>
                        <w:lang w:val="pt-BR"/>
                      </w:rPr>
                      <w:t>2014</w:t>
                    </w:r>
                  </w:p>
                  <w:p w:rsidR="006334E9" w:rsidRPr="005C5ED2" w:rsidRDefault="006334E9" w:rsidP="0085775A">
                    <w:pPr>
                      <w:spacing w:line="240" w:lineRule="auto"/>
                      <w:rPr>
                        <w:lang w:val="pt-BR"/>
                      </w:rPr>
                    </w:pPr>
                    <w:r w:rsidRPr="006E7FAE">
                      <w:rPr>
                        <w:lang w:val="pt-BR"/>
                      </w:rPr>
                      <w:t>Acompanhamento de rotinas de manutenção, atualização de d</w:t>
                    </w:r>
                    <w:r>
                      <w:rPr>
                        <w:lang w:val="pt-BR"/>
                      </w:rPr>
                      <w:t>ocumentos técnicos</w:t>
                    </w:r>
                    <w:r w:rsidRPr="006E7FAE">
                      <w:rPr>
                        <w:lang w:val="pt-BR"/>
                      </w:rPr>
                      <w:t>, elabora</w:t>
                    </w:r>
                    <w:r>
                      <w:rPr>
                        <w:lang w:val="pt-BR"/>
                      </w:rPr>
                      <w:t>ção de rel</w:t>
                    </w:r>
                    <w:r w:rsidR="00DC42D6">
                      <w:rPr>
                        <w:lang w:val="pt-BR"/>
                      </w:rPr>
                      <w:t>atórios de manutenção e contato</w:t>
                    </w:r>
                    <w:r>
                      <w:rPr>
                        <w:lang w:val="pt-BR"/>
                      </w:rPr>
                      <w:t xml:space="preserve"> com </w:t>
                    </w:r>
                    <w:proofErr w:type="gramStart"/>
                    <w:r>
                      <w:rPr>
                        <w:lang w:val="pt-BR"/>
                      </w:rPr>
                      <w:t>fornecedores.</w:t>
                    </w:r>
                    <w:proofErr w:type="gramEnd"/>
                  </w:p>
                </w:sdtContent>
              </w:sdt>
              <w:sdt>
                <w:sdtPr>
                  <w:rPr>
                    <w:b/>
                    <w:bCs/>
                    <w:caps w:val="0"/>
                    <w:color w:val="595959" w:themeColor="text1" w:themeTint="A6"/>
                    <w:kern w:val="0"/>
                  </w:rPr>
                  <w:id w:val="155340394"/>
                </w:sdtPr>
                <w:sdtEndPr>
                  <w:rPr>
                    <w:b w:val="0"/>
                    <w:bCs w:val="0"/>
                    <w:color w:val="262626" w:themeColor="text1" w:themeTint="D9"/>
                  </w:rPr>
                </w:sdtEndPr>
                <w:sdtContent>
                  <w:p w:rsidR="006334E9" w:rsidRPr="005C5ED2" w:rsidRDefault="006334E9" w:rsidP="0085775A">
                    <w:pPr>
                      <w:pStyle w:val="Ttulo2"/>
                      <w:rPr>
                        <w:lang w:val="pt-BR"/>
                      </w:rPr>
                    </w:pPr>
                    <w:r w:rsidRPr="005C5ED2">
                      <w:rPr>
                        <w:rStyle w:val="Forte"/>
                        <w:lang w:val="pt-BR"/>
                      </w:rPr>
                      <w:t>bolsista cnpq</w:t>
                    </w:r>
                    <w:r w:rsidRPr="005C5ED2">
                      <w:rPr>
                        <w:lang w:val="pt-BR"/>
                      </w:rPr>
                      <w:t xml:space="preserve"> ufrgs – lmeae – laboratório de m</w:t>
                    </w:r>
                    <w:r>
                      <w:rPr>
                        <w:lang w:val="pt-BR"/>
                      </w:rPr>
                      <w:t>áquinas elétricas acionamentos e energia</w:t>
                    </w:r>
                  </w:p>
                  <w:p w:rsidR="006334E9" w:rsidRPr="006334E9" w:rsidRDefault="006334E9" w:rsidP="0085775A">
                    <w:pPr>
                      <w:pStyle w:val="Ttulo3"/>
                      <w:rPr>
                        <w:lang w:val="pt-BR"/>
                      </w:rPr>
                    </w:pPr>
                    <w:r w:rsidRPr="006334E9">
                      <w:rPr>
                        <w:lang w:val="pt-BR"/>
                      </w:rPr>
                      <w:t>março/2009 – julho/2011</w:t>
                    </w:r>
                  </w:p>
                  <w:p w:rsidR="006334E9" w:rsidRPr="00FA1173" w:rsidRDefault="006334E9" w:rsidP="0085775A">
                    <w:pPr>
                      <w:rPr>
                        <w:lang w:val="pt-BR"/>
                      </w:rPr>
                    </w:pPr>
                    <w:r w:rsidRPr="00FA1173">
                      <w:rPr>
                        <w:lang w:val="pt-BR"/>
                      </w:rPr>
                      <w:t>Especificação de equipamentos, montagem de experimentos, desenho de esquemáticos e pequenos projetos na área de geração de energia.</w:t>
                    </w:r>
                    <w:r w:rsidR="009D28A4">
                      <w:rPr>
                        <w:lang w:val="pt-BR"/>
                      </w:rPr>
                      <w:t xml:space="preserve"> Ce</w:t>
                    </w:r>
                    <w:r w:rsidR="002312D3">
                      <w:rPr>
                        <w:lang w:val="pt-BR"/>
                      </w:rPr>
                      <w:t>rtificado de terceiro lugar no P</w:t>
                    </w:r>
                    <w:r w:rsidR="009D28A4">
                      <w:rPr>
                        <w:lang w:val="pt-BR"/>
                      </w:rPr>
                      <w:t>rê</w:t>
                    </w:r>
                    <w:r w:rsidR="002312D3">
                      <w:rPr>
                        <w:lang w:val="pt-BR"/>
                      </w:rPr>
                      <w:t xml:space="preserve">mio WEG de Inovação Tecnológica </w:t>
                    </w:r>
                    <w:proofErr w:type="gramStart"/>
                    <w:r w:rsidR="002312D3">
                      <w:rPr>
                        <w:lang w:val="pt-BR"/>
                      </w:rPr>
                      <w:t>2011.</w:t>
                    </w:r>
                    <w:proofErr w:type="gramEnd"/>
                  </w:p>
                </w:sdtContent>
              </w:sdt>
              <w:sdt>
                <w:sdtPr>
                  <w:rPr>
                    <w:b/>
                    <w:bCs/>
                    <w:caps w:val="0"/>
                    <w:color w:val="595959" w:themeColor="text1" w:themeTint="A6"/>
                    <w:kern w:val="0"/>
                  </w:rPr>
                  <w:id w:val="155340395"/>
                </w:sdtPr>
                <w:sdtEndPr>
                  <w:rPr>
                    <w:b w:val="0"/>
                    <w:bCs w:val="0"/>
                    <w:color w:val="262626" w:themeColor="text1" w:themeTint="D9"/>
                  </w:rPr>
                </w:sdtEndPr>
                <w:sdtContent>
                  <w:p w:rsidR="006334E9" w:rsidRPr="005C5ED2" w:rsidRDefault="006334E9" w:rsidP="0085775A">
                    <w:pPr>
                      <w:pStyle w:val="Ttulo2"/>
                      <w:rPr>
                        <w:lang w:val="pt-BR"/>
                      </w:rPr>
                    </w:pPr>
                    <w:r w:rsidRPr="005C5ED2">
                      <w:rPr>
                        <w:rStyle w:val="Forte"/>
                        <w:lang w:val="pt-BR"/>
                      </w:rPr>
                      <w:t>bolsista cnpq</w:t>
                    </w:r>
                    <w:r w:rsidRPr="005C5ED2">
                      <w:rPr>
                        <w:lang w:val="pt-BR"/>
                      </w:rPr>
                      <w:t xml:space="preserve"> ufrgs – </w:t>
                    </w:r>
                    <w:r>
                      <w:rPr>
                        <w:lang w:val="pt-BR"/>
                      </w:rPr>
                      <w:t>cpd – centro de processamento de dados</w:t>
                    </w:r>
                  </w:p>
                  <w:p w:rsidR="006334E9" w:rsidRDefault="006334E9" w:rsidP="0085775A">
                    <w:pPr>
                      <w:pStyle w:val="Ttulo3"/>
                      <w:rPr>
                        <w:lang w:val="pt-BR"/>
                      </w:rPr>
                    </w:pPr>
                    <w:r>
                      <w:rPr>
                        <w:lang w:val="pt-BR"/>
                      </w:rPr>
                      <w:t>setembro/2007</w:t>
                    </w:r>
                    <w:r w:rsidRPr="00F21206">
                      <w:rPr>
                        <w:lang w:val="pt-BR"/>
                      </w:rPr>
                      <w:t xml:space="preserve"> –</w:t>
                    </w:r>
                    <w:r>
                      <w:rPr>
                        <w:lang w:val="pt-BR"/>
                      </w:rPr>
                      <w:t xml:space="preserve"> março</w:t>
                    </w:r>
                    <w:r w:rsidRPr="00F21206">
                      <w:rPr>
                        <w:lang w:val="pt-BR"/>
                      </w:rPr>
                      <w:t>/</w:t>
                    </w:r>
                    <w:r>
                      <w:rPr>
                        <w:lang w:val="pt-BR"/>
                      </w:rPr>
                      <w:t>2009</w:t>
                    </w:r>
                  </w:p>
                  <w:p w:rsidR="006334E9" w:rsidRPr="00FA1173" w:rsidRDefault="00DC42D6" w:rsidP="0085775A">
                    <w:pPr>
                      <w:rPr>
                        <w:lang w:val="pt-BR"/>
                      </w:rPr>
                    </w:pPr>
                    <w:r>
                      <w:rPr>
                        <w:lang w:val="pt-BR"/>
                      </w:rPr>
                      <w:t>C</w:t>
                    </w:r>
                    <w:r w:rsidR="006334E9" w:rsidRPr="00FA1173">
                      <w:rPr>
                        <w:lang w:val="pt-BR"/>
                      </w:rPr>
                      <w:t>onfiguração, montagem e teste de equipamentos de rede.</w:t>
                    </w:r>
                  </w:p>
                </w:sdtContent>
              </w:sdt>
              <w:sdt>
                <w:sdtPr>
                  <w:rPr>
                    <w:b/>
                    <w:bCs/>
                    <w:caps w:val="0"/>
                    <w:color w:val="595959" w:themeColor="text1" w:themeTint="A6"/>
                    <w:kern w:val="0"/>
                  </w:rPr>
                  <w:id w:val="155340396"/>
                </w:sdtPr>
                <w:sdtEndPr>
                  <w:rPr>
                    <w:b w:val="0"/>
                    <w:bCs w:val="0"/>
                    <w:color w:val="262626" w:themeColor="text1" w:themeTint="D9"/>
                  </w:rPr>
                </w:sdtEndPr>
                <w:sdtContent>
                  <w:p w:rsidR="006334E9" w:rsidRPr="005C5ED2" w:rsidRDefault="006334E9" w:rsidP="0085775A">
                    <w:pPr>
                      <w:pStyle w:val="Ttulo2"/>
                      <w:rPr>
                        <w:lang w:val="pt-BR"/>
                      </w:rPr>
                    </w:pPr>
                    <w:proofErr w:type="gramStart"/>
                    <w:r w:rsidRPr="00FA1173">
                      <w:rPr>
                        <w:rStyle w:val="Forte"/>
                        <w:lang w:val="pt-BR"/>
                      </w:rPr>
                      <w:t>t</w:t>
                    </w:r>
                    <w:r>
                      <w:rPr>
                        <w:rStyle w:val="Forte"/>
                        <w:lang w:val="pt-BR"/>
                      </w:rPr>
                      <w:t>écnico manutenção</w:t>
                    </w:r>
                    <w:proofErr w:type="gramEnd"/>
                    <w:r>
                      <w:rPr>
                        <w:rStyle w:val="Forte"/>
                        <w:lang w:val="pt-BR"/>
                      </w:rPr>
                      <w:t xml:space="preserve"> de aeronaves</w:t>
                    </w:r>
                    <w:r w:rsidRPr="005C5ED2">
                      <w:rPr>
                        <w:lang w:val="pt-BR"/>
                      </w:rPr>
                      <w:t xml:space="preserve"> </w:t>
                    </w:r>
                    <w:r w:rsidR="00EA1230">
                      <w:rPr>
                        <w:lang w:val="pt-BR"/>
                      </w:rPr>
                      <w:t>vem sa (atual tapme)</w:t>
                    </w:r>
                    <w:r>
                      <w:rPr>
                        <w:lang w:val="pt-BR"/>
                      </w:rPr>
                      <w:t xml:space="preserve"> porto alegre</w:t>
                    </w:r>
                  </w:p>
                  <w:p w:rsidR="006334E9" w:rsidRDefault="006334E9" w:rsidP="00E177D8">
                    <w:pPr>
                      <w:pStyle w:val="Ttulo3"/>
                      <w:tabs>
                        <w:tab w:val="center" w:pos="3681"/>
                      </w:tabs>
                      <w:rPr>
                        <w:lang w:val="pt-BR"/>
                      </w:rPr>
                    </w:pPr>
                    <w:r>
                      <w:rPr>
                        <w:lang w:val="pt-BR"/>
                      </w:rPr>
                      <w:t>fevereiro/2001</w:t>
                    </w:r>
                    <w:r w:rsidRPr="00F21206">
                      <w:rPr>
                        <w:lang w:val="pt-BR"/>
                      </w:rPr>
                      <w:t xml:space="preserve"> –</w:t>
                    </w:r>
                    <w:r>
                      <w:rPr>
                        <w:lang w:val="pt-BR"/>
                      </w:rPr>
                      <w:t xml:space="preserve"> abril</w:t>
                    </w:r>
                    <w:r w:rsidRPr="00F21206">
                      <w:rPr>
                        <w:lang w:val="pt-BR"/>
                      </w:rPr>
                      <w:t>/</w:t>
                    </w:r>
                    <w:r>
                      <w:rPr>
                        <w:lang w:val="pt-BR"/>
                      </w:rPr>
                      <w:t>2006</w:t>
                    </w:r>
                    <w:r w:rsidR="00E177D8">
                      <w:rPr>
                        <w:lang w:val="pt-BR"/>
                      </w:rPr>
                      <w:tab/>
                    </w:r>
                  </w:p>
                  <w:p w:rsidR="004949BD" w:rsidRPr="004949BD" w:rsidRDefault="006334E9" w:rsidP="004949BD">
                    <w:pPr>
                      <w:rPr>
                        <w:lang w:val="pt-BR"/>
                      </w:rPr>
                    </w:pPr>
                    <w:r>
                      <w:rPr>
                        <w:lang w:val="pt-BR"/>
                      </w:rPr>
                      <w:t>T</w:t>
                    </w:r>
                    <w:r w:rsidRPr="00961467">
                      <w:rPr>
                        <w:lang w:val="pt-BR"/>
                      </w:rPr>
                      <w:t xml:space="preserve">estes e </w:t>
                    </w:r>
                    <w:r w:rsidR="00BE456E">
                      <w:rPr>
                        <w:lang w:val="pt-BR"/>
                      </w:rPr>
                      <w:t>manutenção de sistemas de navegação, piloto automático</w:t>
                    </w:r>
                    <w:r w:rsidRPr="00961467">
                      <w:rPr>
                        <w:lang w:val="pt-BR"/>
                      </w:rPr>
                      <w:t xml:space="preserve">, </w:t>
                    </w:r>
                    <w:proofErr w:type="spellStart"/>
                    <w:r w:rsidR="00BE456E" w:rsidRPr="00BE456E">
                      <w:rPr>
                        <w:i/>
                        <w:lang w:val="pt-BR"/>
                      </w:rPr>
                      <w:t>flight</w:t>
                    </w:r>
                    <w:proofErr w:type="spellEnd"/>
                    <w:r w:rsidR="00BE456E" w:rsidRPr="00BE456E">
                      <w:rPr>
                        <w:i/>
                        <w:lang w:val="pt-BR"/>
                      </w:rPr>
                      <w:t xml:space="preserve"> </w:t>
                    </w:r>
                    <w:proofErr w:type="spellStart"/>
                    <w:r w:rsidR="00BE456E" w:rsidRPr="00BE456E">
                      <w:rPr>
                        <w:i/>
                        <w:lang w:val="pt-BR"/>
                      </w:rPr>
                      <w:t>recorder</w:t>
                    </w:r>
                    <w:proofErr w:type="spellEnd"/>
                    <w:r w:rsidR="00BE456E">
                      <w:rPr>
                        <w:lang w:val="pt-BR"/>
                      </w:rPr>
                      <w:t>, e sistemas elétricos de potência como APU e motores.</w:t>
                    </w:r>
                    <w:r w:rsidR="00DA7EF7">
                      <w:rPr>
                        <w:lang w:val="pt-BR"/>
                      </w:rPr>
                      <w:t xml:space="preserve"> DAC grupo </w:t>
                    </w:r>
                    <w:proofErr w:type="spellStart"/>
                    <w:proofErr w:type="gramStart"/>
                    <w:r w:rsidR="00DA7EF7">
                      <w:rPr>
                        <w:lang w:val="pt-BR"/>
                      </w:rPr>
                      <w:t>aviôncios</w:t>
                    </w:r>
                    <w:proofErr w:type="spellEnd"/>
                    <w:r w:rsidR="00DA7EF7">
                      <w:rPr>
                        <w:lang w:val="pt-BR"/>
                      </w:rPr>
                      <w:t>:</w:t>
                    </w:r>
                    <w:proofErr w:type="gramEnd"/>
                    <w:r w:rsidR="00DA7EF7">
                      <w:rPr>
                        <w:lang w:val="pt-BR"/>
                      </w:rPr>
                      <w:t>11483-8</w:t>
                    </w:r>
                    <w:r w:rsidR="00764BD1">
                      <w:rPr>
                        <w:lang w:val="pt-BR"/>
                      </w:rPr>
                      <w:t>.</w:t>
                    </w:r>
                  </w:p>
                </w:sdtContent>
              </w:sdt>
              <w:p w:rsidR="006334E9" w:rsidRPr="00F21206" w:rsidRDefault="006334E9" w:rsidP="004949BD">
                <w:pPr>
                  <w:rPr>
                    <w:lang w:val="pt-BR"/>
                  </w:rPr>
                </w:pPr>
                <w:r w:rsidRPr="00F21206">
                  <w:rPr>
                    <w:lang w:val="pt-BR"/>
                  </w:rPr>
                  <w:t xml:space="preserve">                                                               </w:t>
                </w:r>
              </w:p>
            </w:sdtContent>
          </w:sdt>
        </w:tc>
      </w:tr>
      <w:tr w:rsidR="006334E9" w:rsidRPr="006334E9" w:rsidTr="00492F21">
        <w:tc>
          <w:tcPr>
            <w:tcW w:w="2070" w:type="dxa"/>
            <w:shd w:val="clear" w:color="auto" w:fill="auto"/>
          </w:tcPr>
          <w:p w:rsidR="006334E9" w:rsidRPr="00E453C2" w:rsidRDefault="006334E9" w:rsidP="0085775A">
            <w:pPr>
              <w:pStyle w:val="Ttulo1"/>
              <w:rPr>
                <w:color w:val="auto"/>
              </w:rPr>
            </w:pPr>
            <w:r>
              <w:rPr>
                <w:color w:val="auto"/>
              </w:rPr>
              <w:t>formação</w:t>
            </w:r>
          </w:p>
        </w:tc>
        <w:tc>
          <w:tcPr>
            <w:tcW w:w="7650" w:type="dxa"/>
            <w:shd w:val="clear" w:color="auto" w:fill="auto"/>
          </w:tcPr>
          <w:sdt>
            <w:sdtPr>
              <w:rPr>
                <w:caps w:val="0"/>
                <w:color w:val="595959" w:themeColor="text1" w:themeTint="A6"/>
                <w:kern w:val="0"/>
                <w:sz w:val="17"/>
                <w:szCs w:val="17"/>
              </w:rPr>
              <w:id w:val="155340386"/>
            </w:sdtPr>
            <w:sdtEndPr>
              <w:rPr>
                <w:caps/>
              </w:rPr>
            </w:sdtEndPr>
            <w:sdtContent>
              <w:sdt>
                <w:sdtPr>
                  <w:rPr>
                    <w:caps w:val="0"/>
                    <w:color w:val="595959" w:themeColor="text1" w:themeTint="A6"/>
                    <w:kern w:val="0"/>
                    <w:sz w:val="17"/>
                    <w:szCs w:val="17"/>
                  </w:rPr>
                  <w:id w:val="155340387"/>
                </w:sdtPr>
                <w:sdtEndPr>
                  <w:rPr>
                    <w:caps/>
                  </w:rPr>
                </w:sdtEndPr>
                <w:sdtContent>
                  <w:p w:rsidR="006334E9" w:rsidRPr="006334E9" w:rsidRDefault="006334E9" w:rsidP="0085775A">
                    <w:pPr>
                      <w:pStyle w:val="Ttulo2"/>
                      <w:rPr>
                        <w:lang w:val="pt-BR"/>
                      </w:rPr>
                    </w:pPr>
                    <w:r w:rsidRPr="006334E9">
                      <w:rPr>
                        <w:rStyle w:val="Forte"/>
                        <w:lang w:val="pt-BR"/>
                      </w:rPr>
                      <w:t>engenheiro eletricista</w:t>
                    </w:r>
                    <w:r w:rsidRPr="006334E9">
                      <w:rPr>
                        <w:lang w:val="pt-BR"/>
                      </w:rPr>
                      <w:t xml:space="preserve">, </w:t>
                    </w:r>
                    <w:proofErr w:type="gramStart"/>
                    <w:r w:rsidRPr="006334E9">
                      <w:rPr>
                        <w:lang w:val="pt-BR"/>
                      </w:rPr>
                      <w:t>uFRGS</w:t>
                    </w:r>
                    <w:proofErr w:type="gramEnd"/>
                  </w:p>
                  <w:p w:rsidR="006334E9" w:rsidRPr="006334E9" w:rsidRDefault="006334E9" w:rsidP="0085775A">
                    <w:pPr>
                      <w:pStyle w:val="Ttulo3"/>
                      <w:rPr>
                        <w:lang w:val="pt-BR"/>
                      </w:rPr>
                    </w:pPr>
                    <w:r w:rsidRPr="006334E9">
                      <w:rPr>
                        <w:lang w:val="pt-BR"/>
                      </w:rPr>
                      <w:t>CONCLUÍDO EM JULHO DE 2014</w:t>
                    </w:r>
                  </w:p>
                  <w:sdt>
                    <w:sdtPr>
                      <w:rPr>
                        <w:caps w:val="0"/>
                        <w:color w:val="595959" w:themeColor="text1" w:themeTint="A6"/>
                        <w:kern w:val="0"/>
                        <w:sz w:val="17"/>
                        <w:szCs w:val="17"/>
                      </w:rPr>
                      <w:id w:val="155340388"/>
                    </w:sdtPr>
                    <w:sdtEndPr>
                      <w:rPr>
                        <w:caps/>
                      </w:rPr>
                    </w:sdtEndPr>
                    <w:sdtContent>
                      <w:p w:rsidR="006334E9" w:rsidRPr="00C128E1" w:rsidRDefault="006334E9" w:rsidP="0085775A">
                        <w:pPr>
                          <w:pStyle w:val="Ttulo2"/>
                          <w:rPr>
                            <w:lang w:val="pt-BR"/>
                          </w:rPr>
                        </w:pPr>
                        <w:r w:rsidRPr="00C128E1">
                          <w:rPr>
                            <w:rStyle w:val="Forte"/>
                            <w:lang w:val="pt-BR"/>
                          </w:rPr>
                          <w:t>TÉCNICO EM ELETRÔNICA</w:t>
                        </w:r>
                        <w:r w:rsidRPr="00C128E1">
                          <w:rPr>
                            <w:lang w:val="pt-BR"/>
                          </w:rPr>
                          <w:t xml:space="preserve">, </w:t>
                        </w:r>
                        <w:r>
                          <w:rPr>
                            <w:lang w:val="pt-BR"/>
                          </w:rPr>
                          <w:t xml:space="preserve">COLÉGIO SANTO INÁCIO DE PORTO </w:t>
                        </w:r>
                        <w:proofErr w:type="gramStart"/>
                        <w:r>
                          <w:rPr>
                            <w:lang w:val="pt-BR"/>
                          </w:rPr>
                          <w:t>ALEGRE</w:t>
                        </w:r>
                        <w:proofErr w:type="gramEnd"/>
                      </w:p>
                      <w:p w:rsidR="006334E9" w:rsidRPr="00C128E1" w:rsidRDefault="006334E9" w:rsidP="0085775A">
                        <w:pPr>
                          <w:pStyle w:val="Ttulo3"/>
                          <w:rPr>
                            <w:lang w:val="pt-BR"/>
                          </w:rPr>
                        </w:pPr>
                        <w:r>
                          <w:rPr>
                            <w:lang w:val="pt-BR"/>
                          </w:rPr>
                          <w:t>CONCLUÍDO EM DEZEMBRO DE 1999</w:t>
                        </w:r>
                      </w:p>
                    </w:sdtContent>
                  </w:sdt>
                </w:sdtContent>
              </w:sdt>
            </w:sdtContent>
          </w:sdt>
        </w:tc>
      </w:tr>
      <w:tr w:rsidR="006334E9" w:rsidRPr="009D28A4" w:rsidTr="00492F21">
        <w:tc>
          <w:tcPr>
            <w:tcW w:w="2070" w:type="dxa"/>
            <w:shd w:val="clear" w:color="auto" w:fill="auto"/>
          </w:tcPr>
          <w:p w:rsidR="006334E9" w:rsidRPr="00492F21" w:rsidRDefault="006334E9" w:rsidP="0085775A">
            <w:pPr>
              <w:pStyle w:val="Ttulo1"/>
              <w:rPr>
                <w:color w:val="auto"/>
              </w:rPr>
            </w:pPr>
            <w:r w:rsidRPr="00492F21">
              <w:rPr>
                <w:color w:val="auto"/>
              </w:rPr>
              <w:t>outros conhecimentos</w:t>
            </w:r>
          </w:p>
        </w:tc>
        <w:tc>
          <w:tcPr>
            <w:tcW w:w="7650" w:type="dxa"/>
            <w:shd w:val="clear" w:color="auto" w:fill="auto"/>
          </w:tcPr>
          <w:p w:rsidR="006334E9" w:rsidRPr="00492F21" w:rsidRDefault="006334E9" w:rsidP="0085775A">
            <w:pPr>
              <w:rPr>
                <w:lang w:val="pt-BR"/>
              </w:rPr>
            </w:pPr>
            <w:r w:rsidRPr="00492F21">
              <w:rPr>
                <w:lang w:val="pt-BR"/>
              </w:rPr>
              <w:t>Conhecimentos avançados em pacote Office, AUTOCAD e conhecimentos intermediários em linguagem C de programação.</w:t>
            </w:r>
            <w:r w:rsidR="00A8300A">
              <w:rPr>
                <w:lang w:val="pt-BR"/>
              </w:rPr>
              <w:t xml:space="preserve"> Curso de NR</w:t>
            </w:r>
            <w:r w:rsidR="009D28A4">
              <w:rPr>
                <w:lang w:val="pt-BR"/>
              </w:rPr>
              <w:t>10 de 40h.</w:t>
            </w:r>
          </w:p>
        </w:tc>
      </w:tr>
      <w:tr w:rsidR="006334E9" w:rsidTr="00BE456E">
        <w:trPr>
          <w:trHeight w:val="381"/>
        </w:trPr>
        <w:tc>
          <w:tcPr>
            <w:tcW w:w="2070" w:type="dxa"/>
            <w:shd w:val="clear" w:color="auto" w:fill="auto"/>
          </w:tcPr>
          <w:p w:rsidR="006334E9" w:rsidRDefault="006334E9" w:rsidP="0085775A">
            <w:pPr>
              <w:pStyle w:val="Ttulo1"/>
            </w:pPr>
            <w:r w:rsidRPr="00492F21">
              <w:rPr>
                <w:color w:val="auto"/>
              </w:rPr>
              <w:t>idiomas</w:t>
            </w:r>
          </w:p>
        </w:tc>
        <w:tc>
          <w:tcPr>
            <w:tcW w:w="7650" w:type="dxa"/>
            <w:shd w:val="clear" w:color="auto" w:fill="auto"/>
          </w:tcPr>
          <w:p w:rsidR="006334E9" w:rsidRDefault="006334E9" w:rsidP="006334E9">
            <w:proofErr w:type="spellStart"/>
            <w:r>
              <w:t>Inglês</w:t>
            </w:r>
            <w:proofErr w:type="spellEnd"/>
            <w:r>
              <w:t xml:space="preserve"> </w:t>
            </w:r>
            <w:proofErr w:type="spellStart"/>
            <w:r>
              <w:t>fluente</w:t>
            </w:r>
            <w:proofErr w:type="spellEnd"/>
          </w:p>
        </w:tc>
      </w:tr>
    </w:tbl>
    <w:p w:rsidR="00D51F63" w:rsidRDefault="00D51F63"/>
    <w:sectPr w:rsidR="00D51F63" w:rsidSect="00D51F63">
      <w:footerReference w:type="default" r:id="rId7"/>
      <w:pgSz w:w="12240" w:h="15840"/>
      <w:pgMar w:top="1512" w:right="1584" w:bottom="432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2A1D" w:rsidRDefault="00FB2A1D">
      <w:pPr>
        <w:spacing w:after="0" w:line="240" w:lineRule="auto"/>
      </w:pPr>
      <w:r>
        <w:separator/>
      </w:r>
    </w:p>
  </w:endnote>
  <w:endnote w:type="continuationSeparator" w:id="0">
    <w:p w:rsidR="00FB2A1D" w:rsidRDefault="00FB2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1F63" w:rsidRDefault="00123D86">
    <w:pPr>
      <w:pStyle w:val="Rodap"/>
    </w:pPr>
    <w:r>
      <w:t xml:space="preserve">Page </w:t>
    </w:r>
    <w:r w:rsidR="00741231">
      <w:fldChar w:fldCharType="begin"/>
    </w:r>
    <w:r>
      <w:instrText xml:space="preserve"> PAGE </w:instrText>
    </w:r>
    <w:r w:rsidR="00741231">
      <w:fldChar w:fldCharType="separate"/>
    </w:r>
    <w:r w:rsidR="00BE456E">
      <w:rPr>
        <w:noProof/>
      </w:rPr>
      <w:t>2</w:t>
    </w:r>
    <w:r w:rsidR="00741231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2A1D" w:rsidRDefault="00FB2A1D">
      <w:pPr>
        <w:spacing w:after="0" w:line="240" w:lineRule="auto"/>
      </w:pPr>
      <w:r>
        <w:separator/>
      </w:r>
    </w:p>
  </w:footnote>
  <w:footnote w:type="continuationSeparator" w:id="0">
    <w:p w:rsidR="00FB2A1D" w:rsidRDefault="00FB2A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</w:compat>
  <w:rsids>
    <w:rsidRoot w:val="00AD2371"/>
    <w:rsid w:val="00045116"/>
    <w:rsid w:val="0007413C"/>
    <w:rsid w:val="000A45E9"/>
    <w:rsid w:val="0012325C"/>
    <w:rsid w:val="00123D86"/>
    <w:rsid w:val="001E6919"/>
    <w:rsid w:val="002312D3"/>
    <w:rsid w:val="002820C8"/>
    <w:rsid w:val="002965F0"/>
    <w:rsid w:val="002D3D06"/>
    <w:rsid w:val="00315EFC"/>
    <w:rsid w:val="00360929"/>
    <w:rsid w:val="003D284F"/>
    <w:rsid w:val="00492F21"/>
    <w:rsid w:val="004949BD"/>
    <w:rsid w:val="00561A2E"/>
    <w:rsid w:val="005C5ED2"/>
    <w:rsid w:val="006334E9"/>
    <w:rsid w:val="00675A79"/>
    <w:rsid w:val="006E7FAE"/>
    <w:rsid w:val="00741231"/>
    <w:rsid w:val="007577F5"/>
    <w:rsid w:val="00764BD1"/>
    <w:rsid w:val="007E6093"/>
    <w:rsid w:val="00814A6D"/>
    <w:rsid w:val="00853F76"/>
    <w:rsid w:val="00900EFD"/>
    <w:rsid w:val="00961467"/>
    <w:rsid w:val="009762B6"/>
    <w:rsid w:val="009872F8"/>
    <w:rsid w:val="009A74AF"/>
    <w:rsid w:val="009D28A4"/>
    <w:rsid w:val="00A02486"/>
    <w:rsid w:val="00A552CE"/>
    <w:rsid w:val="00A8300A"/>
    <w:rsid w:val="00AB4DCC"/>
    <w:rsid w:val="00AD2371"/>
    <w:rsid w:val="00AF2C45"/>
    <w:rsid w:val="00B13CAB"/>
    <w:rsid w:val="00B225CF"/>
    <w:rsid w:val="00BE456E"/>
    <w:rsid w:val="00C128E1"/>
    <w:rsid w:val="00C2573F"/>
    <w:rsid w:val="00C47D9B"/>
    <w:rsid w:val="00CE5F81"/>
    <w:rsid w:val="00D0249D"/>
    <w:rsid w:val="00D51F63"/>
    <w:rsid w:val="00D62FBB"/>
    <w:rsid w:val="00D9635B"/>
    <w:rsid w:val="00DA7EF7"/>
    <w:rsid w:val="00DC42D6"/>
    <w:rsid w:val="00DC5BBA"/>
    <w:rsid w:val="00E177D8"/>
    <w:rsid w:val="00E2083A"/>
    <w:rsid w:val="00E453C2"/>
    <w:rsid w:val="00E55ACD"/>
    <w:rsid w:val="00EA1230"/>
    <w:rsid w:val="00EA4E1F"/>
    <w:rsid w:val="00F21206"/>
    <w:rsid w:val="00F25227"/>
    <w:rsid w:val="00F351BA"/>
    <w:rsid w:val="00FA1173"/>
    <w:rsid w:val="00FB2A1D"/>
    <w:rsid w:val="00FF07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F63"/>
  </w:style>
  <w:style w:type="paragraph" w:styleId="Ttulo1">
    <w:name w:val="heading 1"/>
    <w:basedOn w:val="Normal"/>
    <w:next w:val="Normal"/>
    <w:link w:val="Ttulo1Char"/>
    <w:uiPriority w:val="1"/>
    <w:unhideWhenUsed/>
    <w:qFormat/>
    <w:rsid w:val="00D51F63"/>
    <w:pPr>
      <w:pBdr>
        <w:right w:val="single" w:sz="8" w:space="4" w:color="7C9E0E" w:themeColor="accent1"/>
      </w:pBdr>
      <w:spacing w:after="0" w:line="240" w:lineRule="auto"/>
      <w:jc w:val="right"/>
      <w:outlineLvl w:val="0"/>
    </w:pPr>
    <w:rPr>
      <w:b/>
      <w:bCs/>
      <w:caps/>
      <w:color w:val="7C9E0E" w:themeColor="accent1"/>
      <w:kern w:val="20"/>
    </w:rPr>
  </w:style>
  <w:style w:type="paragraph" w:styleId="Ttulo2">
    <w:name w:val="heading 2"/>
    <w:basedOn w:val="Normal"/>
    <w:next w:val="Normal"/>
    <w:link w:val="Ttulo2Char"/>
    <w:uiPriority w:val="1"/>
    <w:unhideWhenUsed/>
    <w:qFormat/>
    <w:rsid w:val="00D51F63"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Ttulo3">
    <w:name w:val="heading 3"/>
    <w:basedOn w:val="Normal"/>
    <w:next w:val="Normal"/>
    <w:link w:val="Ttulo3Char"/>
    <w:uiPriority w:val="1"/>
    <w:unhideWhenUsed/>
    <w:qFormat/>
    <w:rsid w:val="00D51F63"/>
    <w:pPr>
      <w:keepNext/>
      <w:keepLines/>
      <w:spacing w:after="80"/>
      <w:outlineLvl w:val="2"/>
    </w:pPr>
    <w:rPr>
      <w:caps/>
      <w:color w:val="7F7F7F" w:themeColor="text1" w:themeTint="80"/>
      <w:sz w:val="17"/>
      <w:szCs w:val="1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1"/>
    <w:rsid w:val="00D51F63"/>
    <w:rPr>
      <w:b/>
      <w:bCs/>
      <w:caps/>
      <w:color w:val="7C9E0E" w:themeColor="accent1"/>
      <w:kern w:val="20"/>
    </w:rPr>
  </w:style>
  <w:style w:type="character" w:customStyle="1" w:styleId="Ttulo2Char">
    <w:name w:val="Título 2 Char"/>
    <w:basedOn w:val="Fontepargpadro"/>
    <w:link w:val="Ttulo2"/>
    <w:uiPriority w:val="1"/>
    <w:rsid w:val="00D51F63"/>
    <w:rPr>
      <w:caps/>
      <w:color w:val="000000" w:themeColor="text1"/>
      <w:kern w:val="20"/>
    </w:rPr>
  </w:style>
  <w:style w:type="character" w:styleId="TextodoEspaoReservado">
    <w:name w:val="Placeholder Text"/>
    <w:basedOn w:val="Fontepargpadro"/>
    <w:uiPriority w:val="99"/>
    <w:semiHidden/>
    <w:rsid w:val="00D51F63"/>
    <w:rPr>
      <w:color w:val="808080"/>
    </w:rPr>
  </w:style>
  <w:style w:type="table" w:customStyle="1" w:styleId="ResumeTable">
    <w:name w:val="Resume Table"/>
    <w:basedOn w:val="Tabelanormal"/>
    <w:uiPriority w:val="99"/>
    <w:rsid w:val="00D51F63"/>
    <w:pPr>
      <w:spacing w:before="40" w:line="288" w:lineRule="auto"/>
    </w:pPr>
    <w:rPr>
      <w:color w:val="595959" w:themeColor="text1" w:themeTint="A6"/>
      <w:sz w:val="20"/>
      <w:szCs w:val="20"/>
    </w:rPr>
    <w:tblPr>
      <w:tblInd w:w="0" w:type="dxa"/>
      <w:tblBorders>
        <w:insideH w:val="single" w:sz="4" w:space="0" w:color="7C9E0E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D51F63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3"/>
    <w:qFormat/>
    <w:rsid w:val="00D51F63"/>
    <w:pPr>
      <w:spacing w:after="0" w:line="240" w:lineRule="auto"/>
    </w:pPr>
  </w:style>
  <w:style w:type="character" w:styleId="Forte">
    <w:name w:val="Strong"/>
    <w:basedOn w:val="Fontepargpadro"/>
    <w:uiPriority w:val="1"/>
    <w:qFormat/>
    <w:rsid w:val="00D51F63"/>
    <w:rPr>
      <w:b/>
      <w:bCs/>
    </w:rPr>
  </w:style>
  <w:style w:type="character" w:customStyle="1" w:styleId="Ttulo3Char">
    <w:name w:val="Título 3 Char"/>
    <w:basedOn w:val="Fontepargpadro"/>
    <w:link w:val="Ttulo3"/>
    <w:uiPriority w:val="1"/>
    <w:rsid w:val="00D51F63"/>
    <w:rPr>
      <w:caps/>
      <w:color w:val="7F7F7F" w:themeColor="text1" w:themeTint="80"/>
      <w:sz w:val="17"/>
      <w:szCs w:val="17"/>
    </w:rPr>
  </w:style>
  <w:style w:type="paragraph" w:customStyle="1" w:styleId="Name">
    <w:name w:val="Name"/>
    <w:basedOn w:val="Normal"/>
    <w:uiPriority w:val="2"/>
    <w:qFormat/>
    <w:rsid w:val="00D51F63"/>
    <w:pPr>
      <w:spacing w:after="0" w:line="240" w:lineRule="auto"/>
    </w:pPr>
    <w:rPr>
      <w:rFonts w:asciiTheme="majorHAnsi" w:eastAsiaTheme="majorEastAsia" w:hAnsiTheme="majorHAnsi" w:cstheme="majorBidi"/>
      <w:caps/>
      <w:color w:val="7C9E0E" w:themeColor="accent1"/>
      <w:sz w:val="48"/>
      <w:szCs w:val="48"/>
    </w:rPr>
  </w:style>
  <w:style w:type="character" w:styleId="nfase">
    <w:name w:val="Emphasis"/>
    <w:basedOn w:val="Fontepargpadro"/>
    <w:uiPriority w:val="2"/>
    <w:unhideWhenUsed/>
    <w:qFormat/>
    <w:rsid w:val="00D51F63"/>
    <w:rPr>
      <w:i w:val="0"/>
      <w:iCs w:val="0"/>
      <w:color w:val="7C9E0E" w:themeColor="accent1"/>
    </w:rPr>
  </w:style>
  <w:style w:type="paragraph" w:styleId="Cabealho">
    <w:name w:val="header"/>
    <w:basedOn w:val="Normal"/>
    <w:link w:val="CabealhoChar"/>
    <w:uiPriority w:val="99"/>
    <w:unhideWhenUsed/>
    <w:rsid w:val="00D51F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51F63"/>
  </w:style>
  <w:style w:type="paragraph" w:styleId="Rodap">
    <w:name w:val="footer"/>
    <w:basedOn w:val="Normal"/>
    <w:link w:val="RodapChar"/>
    <w:uiPriority w:val="99"/>
    <w:unhideWhenUsed/>
    <w:qFormat/>
    <w:rsid w:val="00D51F63"/>
    <w:pPr>
      <w:spacing w:before="240" w:after="0" w:line="240" w:lineRule="auto"/>
      <w:jc w:val="right"/>
    </w:pPr>
    <w:rPr>
      <w:b/>
      <w:bCs/>
      <w:caps/>
      <w:color w:val="7C9E0E" w:themeColor="accent1"/>
      <w:sz w:val="16"/>
      <w:szCs w:val="16"/>
    </w:rPr>
  </w:style>
  <w:style w:type="character" w:customStyle="1" w:styleId="RodapChar">
    <w:name w:val="Rodapé Char"/>
    <w:basedOn w:val="Fontepargpadro"/>
    <w:link w:val="Rodap"/>
    <w:uiPriority w:val="99"/>
    <w:rsid w:val="00D51F63"/>
    <w:rPr>
      <w:b/>
      <w:bCs/>
      <w:caps/>
      <w:color w:val="7C9E0E" w:themeColor="accent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232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232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rigo\Downloads\TS10345662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E569FFD0EAE41D1BB4B36F831BF07B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2EC69CA-4D72-4618-AFD8-10DF8A3901C0}"/>
      </w:docPartPr>
      <w:docPartBody>
        <w:p w:rsidR="009D3BD2" w:rsidRDefault="00466FF9">
          <w:pPr>
            <w:pStyle w:val="EE569FFD0EAE41D1BB4B36F831BF07B7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466FF9"/>
    <w:rsid w:val="001A351A"/>
    <w:rsid w:val="00304758"/>
    <w:rsid w:val="00466FF9"/>
    <w:rsid w:val="005341C1"/>
    <w:rsid w:val="005745B1"/>
    <w:rsid w:val="009D3BD2"/>
    <w:rsid w:val="00A02A9F"/>
    <w:rsid w:val="00A9700C"/>
    <w:rsid w:val="00AD340C"/>
    <w:rsid w:val="00C44575"/>
    <w:rsid w:val="00C641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BD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E569FFD0EAE41D1BB4B36F831BF07B7">
    <w:name w:val="EE569FFD0EAE41D1BB4B36F831BF07B7"/>
    <w:rsid w:val="009D3BD2"/>
  </w:style>
  <w:style w:type="paragraph" w:customStyle="1" w:styleId="FA4259A500284E67B0AB01F86391DF40">
    <w:name w:val="FA4259A500284E67B0AB01F86391DF40"/>
    <w:rsid w:val="009D3BD2"/>
  </w:style>
  <w:style w:type="paragraph" w:customStyle="1" w:styleId="BD73419378F149FC9D7D83ED1E0B4631">
    <w:name w:val="BD73419378F149FC9D7D83ED1E0B4631"/>
    <w:rsid w:val="009D3BD2"/>
  </w:style>
  <w:style w:type="paragraph" w:customStyle="1" w:styleId="850B2BFD44264601A85B9DE8687EB75A">
    <w:name w:val="850B2BFD44264601A85B9DE8687EB75A"/>
    <w:rsid w:val="009D3BD2"/>
  </w:style>
  <w:style w:type="paragraph" w:customStyle="1" w:styleId="8C395B83B39E49829F788948279F2D5A">
    <w:name w:val="8C395B83B39E49829F788948279F2D5A"/>
    <w:rsid w:val="009D3BD2"/>
  </w:style>
  <w:style w:type="paragraph" w:customStyle="1" w:styleId="23558188129F43EAA2D7D86F74AE3F25">
    <w:name w:val="23558188129F43EAA2D7D86F74AE3F25"/>
    <w:rsid w:val="009D3BD2"/>
  </w:style>
  <w:style w:type="character" w:styleId="TextodoEspaoReservado">
    <w:name w:val="Placeholder Text"/>
    <w:basedOn w:val="Fontepargpadro"/>
    <w:uiPriority w:val="99"/>
    <w:semiHidden/>
    <w:rsid w:val="00A02A9F"/>
    <w:rPr>
      <w:color w:val="808080"/>
    </w:rPr>
  </w:style>
  <w:style w:type="paragraph" w:customStyle="1" w:styleId="405EAD37CAB74673AE9103BA5E19518D">
    <w:name w:val="405EAD37CAB74673AE9103BA5E19518D"/>
    <w:rsid w:val="009D3BD2"/>
  </w:style>
  <w:style w:type="character" w:styleId="Forte">
    <w:name w:val="Strong"/>
    <w:basedOn w:val="Fontepargpadro"/>
    <w:uiPriority w:val="22"/>
    <w:qFormat/>
    <w:rsid w:val="009D3BD2"/>
    <w:rPr>
      <w:b/>
      <w:bCs/>
    </w:rPr>
  </w:style>
  <w:style w:type="paragraph" w:customStyle="1" w:styleId="50034A81D4F44772A2C51E91C1BD3095">
    <w:name w:val="50034A81D4F44772A2C51E91C1BD3095"/>
    <w:rsid w:val="009D3BD2"/>
  </w:style>
  <w:style w:type="paragraph" w:customStyle="1" w:styleId="46A1018E197049B3B5868A5E1442CBF6">
    <w:name w:val="46A1018E197049B3B5868A5E1442CBF6"/>
    <w:rsid w:val="009D3BD2"/>
  </w:style>
  <w:style w:type="paragraph" w:customStyle="1" w:styleId="5CD38E235F8A478AA2A4B09C4D88AA4E">
    <w:name w:val="5CD38E235F8A478AA2A4B09C4D88AA4E"/>
    <w:rsid w:val="009D3BD2"/>
  </w:style>
  <w:style w:type="paragraph" w:customStyle="1" w:styleId="FA774F21BF84481084DD9FB1CCDBB39B">
    <w:name w:val="FA774F21BF84481084DD9FB1CCDBB39B"/>
    <w:rsid w:val="009D3BD2"/>
  </w:style>
  <w:style w:type="paragraph" w:customStyle="1" w:styleId="6AAC44B8B36F4ABA96CB16C88503F150">
    <w:name w:val="6AAC44B8B36F4ABA96CB16C88503F150"/>
    <w:rsid w:val="009D3BD2"/>
  </w:style>
  <w:style w:type="paragraph" w:customStyle="1" w:styleId="CAB922189AE843B5A12CC49569CF4440">
    <w:name w:val="CAB922189AE843B5A12CC49569CF4440"/>
    <w:rsid w:val="009D3BD2"/>
  </w:style>
  <w:style w:type="paragraph" w:customStyle="1" w:styleId="BC5238B3DB094C98987789C9C1AE4FE0">
    <w:name w:val="BC5238B3DB094C98987789C9C1AE4FE0"/>
    <w:rsid w:val="009D3BD2"/>
  </w:style>
  <w:style w:type="paragraph" w:customStyle="1" w:styleId="1EA48800EDA94D1FAF24CCC684CDD205">
    <w:name w:val="1EA48800EDA94D1FAF24CCC684CDD205"/>
    <w:rsid w:val="009D3BD2"/>
  </w:style>
  <w:style w:type="paragraph" w:customStyle="1" w:styleId="F2F68FCA96C348C68782EA04BFA2EFDD">
    <w:name w:val="F2F68FCA96C348C68782EA04BFA2EFDD"/>
    <w:rsid w:val="009D3BD2"/>
  </w:style>
  <w:style w:type="paragraph" w:customStyle="1" w:styleId="E4755E6020AE43B18B5E848345F6B05E">
    <w:name w:val="E4755E6020AE43B18B5E848345F6B05E"/>
    <w:rsid w:val="009D3BD2"/>
  </w:style>
  <w:style w:type="paragraph" w:customStyle="1" w:styleId="B331290840074FCC846F0FEB5494D5ED">
    <w:name w:val="B331290840074FCC846F0FEB5494D5ED"/>
    <w:rsid w:val="009D3BD2"/>
  </w:style>
  <w:style w:type="paragraph" w:customStyle="1" w:styleId="8E5581208CD54BAC949AE47128B2F96F">
    <w:name w:val="8E5581208CD54BAC949AE47128B2F96F"/>
    <w:rsid w:val="009D3BD2"/>
  </w:style>
  <w:style w:type="paragraph" w:customStyle="1" w:styleId="2372FEBC56C34E0D879C554A136F7F39">
    <w:name w:val="2372FEBC56C34E0D879C554A136F7F39"/>
    <w:rsid w:val="009D3BD2"/>
  </w:style>
  <w:style w:type="paragraph" w:customStyle="1" w:styleId="368B25C3F23F42F3A9FFE86E14471E20">
    <w:name w:val="368B25C3F23F42F3A9FFE86E14471E20"/>
    <w:rsid w:val="009D3BD2"/>
  </w:style>
  <w:style w:type="paragraph" w:customStyle="1" w:styleId="242C562A361E4A519C9AC41FE47387A0">
    <w:name w:val="242C562A361E4A519C9AC41FE47387A0"/>
    <w:rsid w:val="009D3BD2"/>
  </w:style>
  <w:style w:type="paragraph" w:customStyle="1" w:styleId="3C3EF8720ACB4669A8212A1F44FC0531">
    <w:name w:val="3C3EF8720ACB4669A8212A1F44FC0531"/>
    <w:rsid w:val="009D3BD2"/>
  </w:style>
  <w:style w:type="paragraph" w:customStyle="1" w:styleId="C3D3E1FB6AE3467AB2008A0B7F2C078B">
    <w:name w:val="C3D3E1FB6AE3467AB2008A0B7F2C078B"/>
    <w:rsid w:val="009D3BD2"/>
  </w:style>
  <w:style w:type="paragraph" w:customStyle="1" w:styleId="6F7AB54F058947D7A04B2399452EF6E6">
    <w:name w:val="6F7AB54F058947D7A04B2399452EF6E6"/>
    <w:rsid w:val="009D3BD2"/>
  </w:style>
  <w:style w:type="paragraph" w:customStyle="1" w:styleId="5291C93A0AFE44B182FD5E2F9F886C0F">
    <w:name w:val="5291C93A0AFE44B182FD5E2F9F886C0F"/>
    <w:rsid w:val="009D3BD2"/>
  </w:style>
  <w:style w:type="paragraph" w:customStyle="1" w:styleId="CB8693DF42EF468F90A36105F8E4DDB9">
    <w:name w:val="CB8693DF42EF468F90A36105F8E4DDB9"/>
    <w:rsid w:val="009D3BD2"/>
  </w:style>
  <w:style w:type="paragraph" w:customStyle="1" w:styleId="57159505ABEF47EEA16AE2CADC92BEDC">
    <w:name w:val="57159505ABEF47EEA16AE2CADC92BEDC"/>
    <w:rsid w:val="009D3BD2"/>
  </w:style>
  <w:style w:type="paragraph" w:customStyle="1" w:styleId="322942098E4A491E98A5E7CE90936C96">
    <w:name w:val="322942098E4A491E98A5E7CE90936C96"/>
    <w:rsid w:val="009D3BD2"/>
  </w:style>
  <w:style w:type="paragraph" w:customStyle="1" w:styleId="5180E33B765E4393A8A574A8B1A95B76">
    <w:name w:val="5180E33B765E4393A8A574A8B1A95B76"/>
    <w:rsid w:val="009D3BD2"/>
  </w:style>
  <w:style w:type="paragraph" w:customStyle="1" w:styleId="00341F7B04AA428CB53F71B62C848CDC">
    <w:name w:val="00341F7B04AA428CB53F71B62C848CDC"/>
    <w:rsid w:val="009D3BD2"/>
  </w:style>
  <w:style w:type="paragraph" w:customStyle="1" w:styleId="EF0AE6BD5C1048818E858EEE7B3F5C77">
    <w:name w:val="EF0AE6BD5C1048818E858EEE7B3F5C77"/>
    <w:rsid w:val="009D3BD2"/>
  </w:style>
  <w:style w:type="paragraph" w:customStyle="1" w:styleId="A23E29852BE347F69275DEAB5A795EBF">
    <w:name w:val="A23E29852BE347F69275DEAB5A795EBF"/>
    <w:rsid w:val="009D3BD2"/>
  </w:style>
  <w:style w:type="paragraph" w:customStyle="1" w:styleId="862A4CC53B3C4DE1934B9B0D4E41E5C1">
    <w:name w:val="862A4CC53B3C4DE1934B9B0D4E41E5C1"/>
    <w:rsid w:val="009D3BD2"/>
  </w:style>
  <w:style w:type="paragraph" w:customStyle="1" w:styleId="19698A53554B42BDADC395A587F302D7">
    <w:name w:val="19698A53554B42BDADC395A587F302D7"/>
    <w:rsid w:val="009D3BD2"/>
  </w:style>
  <w:style w:type="paragraph" w:customStyle="1" w:styleId="3C572BB2AE7840638696BBDBA32484F4">
    <w:name w:val="3C572BB2AE7840638696BBDBA32484F4"/>
    <w:rsid w:val="009D3BD2"/>
  </w:style>
  <w:style w:type="paragraph" w:customStyle="1" w:styleId="D6B91FCD0D93426DB7AF62912F27B7D0">
    <w:name w:val="D6B91FCD0D93426DB7AF62912F27B7D0"/>
    <w:rsid w:val="009D3BD2"/>
  </w:style>
  <w:style w:type="paragraph" w:customStyle="1" w:styleId="71A54A4D28E04EB2A2B6613C91857D43">
    <w:name w:val="71A54A4D28E04EB2A2B6613C91857D43"/>
    <w:rsid w:val="009D3BD2"/>
  </w:style>
  <w:style w:type="paragraph" w:customStyle="1" w:styleId="855C682F4B4F4A8EB9BFF7DC7A987BDF">
    <w:name w:val="855C682F4B4F4A8EB9BFF7DC7A987BDF"/>
    <w:rsid w:val="009D3BD2"/>
  </w:style>
  <w:style w:type="paragraph" w:customStyle="1" w:styleId="D9829A085AA943D0946F4998F677D778">
    <w:name w:val="D9829A085AA943D0946F4998F677D778"/>
    <w:rsid w:val="00A02A9F"/>
  </w:style>
  <w:style w:type="paragraph" w:customStyle="1" w:styleId="33D25DDC0BAE47918DF758AAEC967222">
    <w:name w:val="33D25DDC0BAE47918DF758AAEC967222"/>
    <w:rsid w:val="00A02A9F"/>
  </w:style>
  <w:style w:type="paragraph" w:customStyle="1" w:styleId="5D3EF66D3D794ADB94D76A4A387EDC3C">
    <w:name w:val="5D3EF66D3D794ADB94D76A4A387EDC3C"/>
    <w:rsid w:val="00A02A9F"/>
  </w:style>
  <w:style w:type="paragraph" w:customStyle="1" w:styleId="90DE8CBFE41143D59A022CB564281D8B">
    <w:name w:val="90DE8CBFE41143D59A022CB564281D8B"/>
    <w:rsid w:val="00A02A9F"/>
  </w:style>
  <w:style w:type="paragraph" w:customStyle="1" w:styleId="C6689186A3534E4C9D30C48BB5F57F2A">
    <w:name w:val="C6689186A3534E4C9D30C48BB5F57F2A"/>
    <w:rsid w:val="00A02A9F"/>
  </w:style>
  <w:style w:type="paragraph" w:customStyle="1" w:styleId="EAD98E7587D7465DB747964AE7DE3DFE">
    <w:name w:val="EAD98E7587D7465DB747964AE7DE3DFE"/>
    <w:rsid w:val="00A02A9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TS103456621</Template>
  <TotalTime>258</TotalTime>
  <Pages>1</Pages>
  <Words>347</Words>
  <Characters>1874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SILVEIRA DOS PASSOS</dc:creator>
  <cp:lastModifiedBy>Rodrigo</cp:lastModifiedBy>
  <cp:revision>25</cp:revision>
  <cp:lastPrinted>2014-08-28T12:53:00Z</cp:lastPrinted>
  <dcterms:created xsi:type="dcterms:W3CDTF">2014-07-31T14:51:00Z</dcterms:created>
  <dcterms:modified xsi:type="dcterms:W3CDTF">2014-08-28T12:54:00Z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