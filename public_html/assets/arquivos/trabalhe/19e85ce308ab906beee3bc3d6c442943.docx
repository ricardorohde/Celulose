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77" w:rsidRPr="004A1781" w:rsidRDefault="0061495A" w:rsidP="004A1781">
      <w:pPr>
        <w:jc w:val="center"/>
        <w:rPr>
          <w:b/>
          <w:sz w:val="28"/>
          <w:szCs w:val="28"/>
        </w:rPr>
      </w:pPr>
      <w:r w:rsidRPr="004A1781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728980</wp:posOffset>
            </wp:positionV>
            <wp:extent cx="819150" cy="1095375"/>
            <wp:effectExtent l="19050" t="0" r="0" b="0"/>
            <wp:wrapThrough wrapText="bothSides">
              <wp:wrapPolygon edited="0">
                <wp:start x="-502" y="0"/>
                <wp:lineTo x="-502" y="21412"/>
                <wp:lineTo x="21600" y="21412"/>
                <wp:lineTo x="21600" y="0"/>
                <wp:lineTo x="-502" y="0"/>
              </wp:wrapPolygon>
            </wp:wrapThrough>
            <wp:docPr id="1" name="Imagem 1" descr="C:\Users\Acer\Pictures\20160131_163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20160131_1630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495A" w:rsidRDefault="0061495A" w:rsidP="004A1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1781">
        <w:rPr>
          <w:rFonts w:ascii="Times New Roman" w:hAnsi="Times New Roman" w:cs="Times New Roman"/>
          <w:b/>
          <w:sz w:val="28"/>
          <w:szCs w:val="28"/>
        </w:rPr>
        <w:t>Franciele</w:t>
      </w:r>
      <w:proofErr w:type="spellEnd"/>
      <w:r w:rsidRPr="004A1781">
        <w:rPr>
          <w:rFonts w:ascii="Times New Roman" w:hAnsi="Times New Roman" w:cs="Times New Roman"/>
          <w:b/>
          <w:sz w:val="28"/>
          <w:szCs w:val="28"/>
        </w:rPr>
        <w:t xml:space="preserve"> de Souza Cardoso</w:t>
      </w:r>
    </w:p>
    <w:p w:rsidR="004A1781" w:rsidRPr="004A1781" w:rsidRDefault="004A1781" w:rsidP="004A17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95A" w:rsidRPr="004A1781" w:rsidRDefault="0061495A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>Solteira, brasileira, 20 anos.</w:t>
      </w:r>
    </w:p>
    <w:p w:rsidR="0061495A" w:rsidRPr="004A1781" w:rsidRDefault="0061495A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>Data de nascimento: 05/10/1995</w:t>
      </w:r>
      <w:r w:rsidR="00AC0ACD">
        <w:rPr>
          <w:rFonts w:ascii="Times New Roman" w:hAnsi="Times New Roman" w:cs="Times New Roman"/>
          <w:sz w:val="24"/>
          <w:szCs w:val="24"/>
        </w:rPr>
        <w:t>.</w:t>
      </w:r>
    </w:p>
    <w:p w:rsidR="0061495A" w:rsidRPr="004A1781" w:rsidRDefault="0061495A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 xml:space="preserve">Endereço: acesso um, bloco 31, </w:t>
      </w:r>
      <w:proofErr w:type="spellStart"/>
      <w:r w:rsidRPr="004A1781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4A1781">
        <w:rPr>
          <w:rFonts w:ascii="Times New Roman" w:hAnsi="Times New Roman" w:cs="Times New Roman"/>
          <w:sz w:val="24"/>
          <w:szCs w:val="24"/>
        </w:rPr>
        <w:t xml:space="preserve"> 17.</w:t>
      </w:r>
    </w:p>
    <w:p w:rsidR="0061495A" w:rsidRPr="004A1781" w:rsidRDefault="004A1781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1495A" w:rsidRPr="004A1781">
        <w:rPr>
          <w:rFonts w:ascii="Times New Roman" w:hAnsi="Times New Roman" w:cs="Times New Roman"/>
          <w:sz w:val="24"/>
          <w:szCs w:val="24"/>
        </w:rPr>
        <w:t>CEP: 92500-000</w:t>
      </w:r>
      <w:r w:rsidR="00AC0ACD">
        <w:rPr>
          <w:rFonts w:ascii="Times New Roman" w:hAnsi="Times New Roman" w:cs="Times New Roman"/>
          <w:sz w:val="24"/>
          <w:szCs w:val="24"/>
        </w:rPr>
        <w:t>.</w:t>
      </w:r>
    </w:p>
    <w:p w:rsidR="0061495A" w:rsidRPr="004A1781" w:rsidRDefault="004A1781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1495A" w:rsidRPr="004A1781">
        <w:rPr>
          <w:rFonts w:ascii="Times New Roman" w:hAnsi="Times New Roman" w:cs="Times New Roman"/>
          <w:sz w:val="24"/>
          <w:szCs w:val="24"/>
        </w:rPr>
        <w:t>Telefone: (51) 34023474</w:t>
      </w:r>
      <w:r w:rsidR="00AC0ACD">
        <w:rPr>
          <w:rFonts w:ascii="Times New Roman" w:hAnsi="Times New Roman" w:cs="Times New Roman"/>
          <w:sz w:val="24"/>
          <w:szCs w:val="24"/>
        </w:rPr>
        <w:t>.</w:t>
      </w:r>
      <w:r w:rsidR="0061495A" w:rsidRPr="004A178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1495A" w:rsidRPr="004A1781" w:rsidRDefault="004A1781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1495A" w:rsidRPr="004A1781">
        <w:rPr>
          <w:rFonts w:ascii="Times New Roman" w:hAnsi="Times New Roman" w:cs="Times New Roman"/>
          <w:sz w:val="24"/>
          <w:szCs w:val="24"/>
        </w:rPr>
        <w:t xml:space="preserve">  Celular: (51) 99473382</w:t>
      </w:r>
      <w:r w:rsidR="00AC0ACD">
        <w:rPr>
          <w:rFonts w:ascii="Times New Roman" w:hAnsi="Times New Roman" w:cs="Times New Roman"/>
          <w:sz w:val="24"/>
          <w:szCs w:val="24"/>
        </w:rPr>
        <w:t>.</w:t>
      </w:r>
    </w:p>
    <w:p w:rsidR="004A1781" w:rsidRPr="004A1781" w:rsidRDefault="0061495A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A178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A1781">
        <w:rPr>
          <w:rFonts w:ascii="Times New Roman" w:hAnsi="Times New Roman" w:cs="Times New Roman"/>
          <w:sz w:val="24"/>
          <w:szCs w:val="24"/>
        </w:rPr>
        <w:t xml:space="preserve">Email: </w:t>
      </w:r>
      <w:r w:rsidR="003907D5">
        <w:rPr>
          <w:rFonts w:ascii="Times New Roman" w:hAnsi="Times New Roman" w:cs="Times New Roman"/>
          <w:sz w:val="24"/>
          <w:szCs w:val="24"/>
        </w:rPr>
        <w:t>francielecard@outlook.com</w:t>
      </w:r>
    </w:p>
    <w:p w:rsidR="004A1781" w:rsidRPr="004A1781" w:rsidRDefault="00013DDE" w:rsidP="004A178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1781">
        <w:rPr>
          <w:rFonts w:ascii="Times New Roman" w:hAnsi="Times New Roman" w:cs="Times New Roman"/>
          <w:b/>
          <w:sz w:val="26"/>
          <w:szCs w:val="26"/>
        </w:rPr>
        <w:t>Formação</w:t>
      </w:r>
      <w:r w:rsidR="004A1781" w:rsidRPr="004A1781">
        <w:rPr>
          <w:rFonts w:ascii="Times New Roman" w:hAnsi="Times New Roman" w:cs="Times New Roman"/>
          <w:b/>
          <w:sz w:val="26"/>
          <w:szCs w:val="26"/>
        </w:rPr>
        <w:t>:</w:t>
      </w:r>
    </w:p>
    <w:p w:rsidR="006E447C" w:rsidRPr="004A1781" w:rsidRDefault="004A1781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A1781">
        <w:rPr>
          <w:rFonts w:ascii="Times New Roman" w:hAnsi="Times New Roman" w:cs="Times New Roman"/>
          <w:sz w:val="24"/>
          <w:szCs w:val="24"/>
        </w:rPr>
        <w:t xml:space="preserve"> </w:t>
      </w:r>
      <w:r w:rsidR="00013DDE" w:rsidRPr="004A1781">
        <w:rPr>
          <w:rFonts w:ascii="Times New Roman" w:hAnsi="Times New Roman" w:cs="Times New Roman"/>
          <w:sz w:val="24"/>
          <w:szCs w:val="24"/>
        </w:rPr>
        <w:t>Ensino médio- completo em 2013</w:t>
      </w:r>
      <w:r w:rsidR="006E447C" w:rsidRPr="004A1781">
        <w:rPr>
          <w:rFonts w:ascii="Times New Roman" w:hAnsi="Times New Roman" w:cs="Times New Roman"/>
          <w:sz w:val="24"/>
          <w:szCs w:val="24"/>
        </w:rPr>
        <w:t>.</w:t>
      </w:r>
    </w:p>
    <w:p w:rsidR="004A1781" w:rsidRPr="004A1781" w:rsidRDefault="004A1781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 xml:space="preserve">* </w:t>
      </w:r>
      <w:r w:rsidR="006E447C" w:rsidRPr="004A1781">
        <w:rPr>
          <w:rFonts w:ascii="Times New Roman" w:hAnsi="Times New Roman" w:cs="Times New Roman"/>
          <w:sz w:val="24"/>
          <w:szCs w:val="24"/>
        </w:rPr>
        <w:t>CURSANDO: B</w:t>
      </w:r>
      <w:r w:rsidR="00013DDE" w:rsidRPr="004A1781">
        <w:rPr>
          <w:rFonts w:ascii="Times New Roman" w:hAnsi="Times New Roman" w:cs="Times New Roman"/>
          <w:sz w:val="24"/>
          <w:szCs w:val="24"/>
        </w:rPr>
        <w:t>acharel em administração (ULBRA GUAÍBA)</w:t>
      </w:r>
      <w:r w:rsidR="006E447C" w:rsidRPr="004A1781">
        <w:rPr>
          <w:rFonts w:ascii="Times New Roman" w:hAnsi="Times New Roman" w:cs="Times New Roman"/>
          <w:sz w:val="24"/>
          <w:szCs w:val="24"/>
        </w:rPr>
        <w:t>.</w:t>
      </w:r>
    </w:p>
    <w:p w:rsidR="004A1781" w:rsidRPr="006129DF" w:rsidRDefault="006E447C" w:rsidP="004A178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1781">
        <w:rPr>
          <w:rFonts w:ascii="Times New Roman" w:hAnsi="Times New Roman" w:cs="Times New Roman"/>
          <w:b/>
          <w:sz w:val="26"/>
          <w:szCs w:val="26"/>
        </w:rPr>
        <w:t>Experiências profissionais</w:t>
      </w:r>
      <w:proofErr w:type="gramStart"/>
      <w:r w:rsidR="004A1781" w:rsidRPr="004A178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A178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1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47C" w:rsidRPr="004A1781" w:rsidRDefault="004A1781" w:rsidP="004A178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1781">
        <w:rPr>
          <w:rFonts w:ascii="Times New Roman" w:hAnsi="Times New Roman" w:cs="Times New Roman"/>
          <w:sz w:val="26"/>
          <w:szCs w:val="26"/>
        </w:rPr>
        <w:t>*</w:t>
      </w:r>
      <w:r w:rsidR="006E447C" w:rsidRPr="004A1781">
        <w:rPr>
          <w:rFonts w:ascii="Times New Roman" w:hAnsi="Times New Roman" w:cs="Times New Roman"/>
          <w:b/>
          <w:sz w:val="26"/>
          <w:szCs w:val="26"/>
        </w:rPr>
        <w:t>PROCON/RS</w:t>
      </w:r>
      <w:r w:rsidR="00AC0ACD">
        <w:rPr>
          <w:rFonts w:ascii="Times New Roman" w:hAnsi="Times New Roman" w:cs="Times New Roman"/>
          <w:b/>
          <w:sz w:val="26"/>
          <w:szCs w:val="26"/>
        </w:rPr>
        <w:t>.</w:t>
      </w:r>
    </w:p>
    <w:p w:rsidR="004A1781" w:rsidRDefault="006E447C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 xml:space="preserve"> Estagiaria</w:t>
      </w:r>
      <w:r w:rsidR="004A1781">
        <w:rPr>
          <w:rFonts w:ascii="Times New Roman" w:hAnsi="Times New Roman" w:cs="Times New Roman"/>
          <w:sz w:val="24"/>
          <w:szCs w:val="24"/>
        </w:rPr>
        <w:t>.</w:t>
      </w:r>
    </w:p>
    <w:p w:rsidR="004A1781" w:rsidRDefault="006E447C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>Função: auxiliar administrativo, central telefônica, cartório, atendimento ao publico.</w:t>
      </w:r>
    </w:p>
    <w:p w:rsidR="006E447C" w:rsidRPr="004A1781" w:rsidRDefault="004A1781" w:rsidP="004A1781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>04</w:t>
      </w:r>
      <w:r w:rsidR="006E447C" w:rsidRPr="004A1781">
        <w:rPr>
          <w:rFonts w:ascii="Times New Roman" w:hAnsi="Times New Roman" w:cs="Times New Roman"/>
          <w:sz w:val="24"/>
          <w:szCs w:val="24"/>
        </w:rPr>
        <w:t xml:space="preserve">/2013 término do contrato </w:t>
      </w:r>
      <w:r w:rsidRPr="004A1781">
        <w:rPr>
          <w:rFonts w:ascii="Times New Roman" w:hAnsi="Times New Roman" w:cs="Times New Roman"/>
          <w:sz w:val="24"/>
          <w:szCs w:val="24"/>
        </w:rPr>
        <w:t>12</w:t>
      </w:r>
      <w:r w:rsidR="006E447C" w:rsidRPr="004A1781">
        <w:rPr>
          <w:rFonts w:ascii="Times New Roman" w:hAnsi="Times New Roman" w:cs="Times New Roman"/>
          <w:sz w:val="24"/>
          <w:szCs w:val="24"/>
        </w:rPr>
        <w:t>/2013.</w:t>
      </w:r>
      <w:r w:rsidRPr="004A178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E447C" w:rsidRPr="00AC0ACD" w:rsidRDefault="004A1781" w:rsidP="00AC0AC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C0ACD"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="006E447C" w:rsidRPr="00AC0ACD">
        <w:rPr>
          <w:rFonts w:ascii="Times New Roman" w:hAnsi="Times New Roman" w:cs="Times New Roman"/>
          <w:b/>
          <w:sz w:val="26"/>
          <w:szCs w:val="26"/>
        </w:rPr>
        <w:t>Emprego atual</w:t>
      </w:r>
      <w:r w:rsidR="00AC0ACD">
        <w:rPr>
          <w:rFonts w:ascii="Times New Roman" w:hAnsi="Times New Roman" w:cs="Times New Roman"/>
          <w:b/>
          <w:sz w:val="26"/>
          <w:szCs w:val="26"/>
        </w:rPr>
        <w:t>.</w:t>
      </w:r>
    </w:p>
    <w:p w:rsidR="006E447C" w:rsidRPr="004A1781" w:rsidRDefault="004A1781" w:rsidP="00AC0AC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1781">
        <w:rPr>
          <w:rFonts w:ascii="Times New Roman" w:hAnsi="Times New Roman" w:cs="Times New Roman"/>
          <w:b/>
          <w:sz w:val="26"/>
          <w:szCs w:val="26"/>
        </w:rPr>
        <w:t>* José Edson Soares Leal e Cia LTDA – ME</w:t>
      </w:r>
    </w:p>
    <w:p w:rsidR="004A1781" w:rsidRPr="004A1781" w:rsidRDefault="00AC0ACD" w:rsidP="00AC0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A1781" w:rsidRPr="004A1781">
        <w:rPr>
          <w:rFonts w:ascii="Times New Roman" w:hAnsi="Times New Roman" w:cs="Times New Roman"/>
          <w:sz w:val="24"/>
          <w:szCs w:val="24"/>
        </w:rPr>
        <w:t>JB EMBALAGEM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1781" w:rsidRPr="004A1781" w:rsidRDefault="004A1781" w:rsidP="00AC0ACD">
      <w:pPr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>Auxiliar administrativo</w:t>
      </w:r>
      <w:r w:rsidR="00AC0ACD">
        <w:rPr>
          <w:rFonts w:ascii="Times New Roman" w:hAnsi="Times New Roman" w:cs="Times New Roman"/>
          <w:sz w:val="24"/>
          <w:szCs w:val="24"/>
        </w:rPr>
        <w:t>.</w:t>
      </w:r>
    </w:p>
    <w:p w:rsidR="004A1781" w:rsidRDefault="004A1781" w:rsidP="004A178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1781">
        <w:rPr>
          <w:rFonts w:ascii="Times New Roman" w:hAnsi="Times New Roman" w:cs="Times New Roman"/>
          <w:sz w:val="24"/>
          <w:szCs w:val="24"/>
        </w:rPr>
        <w:t>08</w:t>
      </w:r>
      <w:r w:rsidR="00AC0ACD">
        <w:rPr>
          <w:rFonts w:ascii="Times New Roman" w:hAnsi="Times New Roman" w:cs="Times New Roman"/>
          <w:sz w:val="24"/>
          <w:szCs w:val="24"/>
        </w:rPr>
        <w:t>/2015.</w:t>
      </w:r>
    </w:p>
    <w:p w:rsidR="00E04F68" w:rsidRPr="004A1781" w:rsidRDefault="00E04F68" w:rsidP="00B71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Procuro novas experiências, fazer parte da equipe de funcionários da empresa, tendo o objetivo de crescer profissionalmente e de maneira produtiva, contribuindo </w:t>
      </w:r>
      <w:r w:rsidR="00B71098">
        <w:rPr>
          <w:rFonts w:ascii="Times New Roman" w:hAnsi="Times New Roman" w:cs="Times New Roman"/>
          <w:sz w:val="24"/>
          <w:szCs w:val="24"/>
        </w:rPr>
        <w:t>no desenvolvimento da organização com um todo.</w:t>
      </w:r>
    </w:p>
    <w:p w:rsidR="006129DF" w:rsidRPr="006129DF" w:rsidRDefault="006129DF" w:rsidP="006129DF">
      <w:pPr>
        <w:shd w:val="clear" w:color="auto" w:fill="FFFFFF"/>
        <w:spacing w:after="0" w:line="390" w:lineRule="atLeast"/>
        <w:ind w:left="45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6E447C" w:rsidRDefault="006E447C" w:rsidP="006E447C">
      <w:pPr>
        <w:ind w:left="360"/>
      </w:pPr>
    </w:p>
    <w:p w:rsidR="006E447C" w:rsidRDefault="006E447C" w:rsidP="006E447C">
      <w:pPr>
        <w:ind w:left="360"/>
      </w:pPr>
    </w:p>
    <w:p w:rsidR="006E447C" w:rsidRDefault="006E447C" w:rsidP="006E447C"/>
    <w:p w:rsidR="006E447C" w:rsidRDefault="006E447C" w:rsidP="006E447C">
      <w:pPr>
        <w:tabs>
          <w:tab w:val="left" w:pos="5280"/>
        </w:tabs>
      </w:pPr>
    </w:p>
    <w:p w:rsidR="006E447C" w:rsidRDefault="006E447C" w:rsidP="006E447C"/>
    <w:p w:rsidR="006E447C" w:rsidRDefault="006E447C" w:rsidP="006E447C"/>
    <w:p w:rsidR="00013DDE" w:rsidRDefault="00013DDE" w:rsidP="00013DDE">
      <w:pPr>
        <w:jc w:val="center"/>
      </w:pPr>
    </w:p>
    <w:sectPr w:rsidR="00013DDE" w:rsidSect="00802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9F3"/>
    <w:multiLevelType w:val="hybridMultilevel"/>
    <w:tmpl w:val="0F44E3D0"/>
    <w:lvl w:ilvl="0" w:tplc="EF1490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7394"/>
    <w:multiLevelType w:val="hybridMultilevel"/>
    <w:tmpl w:val="840A03D2"/>
    <w:lvl w:ilvl="0" w:tplc="BFBE5F4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A87AA2"/>
    <w:multiLevelType w:val="hybridMultilevel"/>
    <w:tmpl w:val="589CB6C0"/>
    <w:lvl w:ilvl="0" w:tplc="CAE8A6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21102"/>
    <w:multiLevelType w:val="hybridMultilevel"/>
    <w:tmpl w:val="2D7E9F88"/>
    <w:lvl w:ilvl="0" w:tplc="9080FB2A">
      <w:start w:val="5"/>
      <w:numFmt w:val="bullet"/>
      <w:lvlText w:val=""/>
      <w:lvlJc w:val="left"/>
      <w:pPr>
        <w:ind w:left="736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4">
    <w:nsid w:val="338B2864"/>
    <w:multiLevelType w:val="hybridMultilevel"/>
    <w:tmpl w:val="8A6A872E"/>
    <w:lvl w:ilvl="0" w:tplc="3EB4146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2B4936"/>
    <w:multiLevelType w:val="hybridMultilevel"/>
    <w:tmpl w:val="44A498E0"/>
    <w:lvl w:ilvl="0" w:tplc="C7BAE08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30F86"/>
    <w:multiLevelType w:val="multilevel"/>
    <w:tmpl w:val="7A8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832DAD"/>
    <w:multiLevelType w:val="hybridMultilevel"/>
    <w:tmpl w:val="FB0A6AAC"/>
    <w:lvl w:ilvl="0" w:tplc="D3FCFD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E48E0"/>
    <w:multiLevelType w:val="multilevel"/>
    <w:tmpl w:val="103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E357DA"/>
    <w:multiLevelType w:val="hybridMultilevel"/>
    <w:tmpl w:val="19B2352C"/>
    <w:lvl w:ilvl="0" w:tplc="F446B4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3907D5"/>
    <w:rsid w:val="00013DDE"/>
    <w:rsid w:val="003907D5"/>
    <w:rsid w:val="00433639"/>
    <w:rsid w:val="004A1781"/>
    <w:rsid w:val="006129DF"/>
    <w:rsid w:val="0061495A"/>
    <w:rsid w:val="00646D13"/>
    <w:rsid w:val="006E447C"/>
    <w:rsid w:val="00752910"/>
    <w:rsid w:val="00802492"/>
    <w:rsid w:val="00AC0ACD"/>
    <w:rsid w:val="00B71098"/>
    <w:rsid w:val="00E0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9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13DD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4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ranciele%20de%20Souza%20Cardos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Franciele de Souza Cardoso</Template>
  <TotalTime>1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2016-02-17T23:41:00Z</dcterms:created>
  <dcterms:modified xsi:type="dcterms:W3CDTF">2016-02-17T23:42:00Z</dcterms:modified>
</cp:coreProperties>
</file>