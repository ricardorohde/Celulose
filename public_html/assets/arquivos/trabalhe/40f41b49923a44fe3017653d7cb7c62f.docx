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7B" w:rsidRPr="00DE0EC5" w:rsidRDefault="00DE0EC5">
      <w:pPr>
        <w:pStyle w:val="Ttulo"/>
        <w:rPr>
          <w:lang w:val="pt-BR"/>
        </w:rPr>
      </w:pPr>
      <w:r>
        <w:rPr>
          <w:lang w:val="pt-BR"/>
        </w:rPr>
        <w:t>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633E46E3253042D49B86D760A1054AB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65E2B">
            <w:rPr>
              <w:lang w:val="pt-BR"/>
            </w:rPr>
            <w:t>Franciele Santiago Ferreira Senna</w:t>
          </w:r>
        </w:sdtContent>
      </w:sdt>
    </w:p>
    <w:p w:rsidR="00FF7FEF" w:rsidRPr="00FF7FEF" w:rsidRDefault="00CA733B" w:rsidP="00FF7FEF">
      <w:pPr>
        <w:spacing w:line="480" w:lineRule="auto"/>
        <w:rPr>
          <w:sz w:val="24"/>
          <w:szCs w:val="24"/>
          <w:lang w:val="pt-BR"/>
        </w:rPr>
      </w:pPr>
      <w:sdt>
        <w:sdtPr>
          <w:rPr>
            <w:sz w:val="24"/>
            <w:szCs w:val="24"/>
            <w:lang w:val="pt-BR"/>
          </w:rPr>
          <w:alias w:val="Endereço"/>
          <w:tag w:val=""/>
          <w:id w:val="-593780209"/>
          <w:placeholder>
            <w:docPart w:val="C0534A84E04A488E9C9A1E2E790ACB71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FF7FEF">
            <w:rPr>
              <w:sz w:val="24"/>
              <w:szCs w:val="24"/>
              <w:lang w:val="pt-BR"/>
            </w:rPr>
            <w:t>Brasileira, Solteira, 17 anos – 15/</w:t>
          </w:r>
          <w:r>
            <w:rPr>
              <w:sz w:val="24"/>
              <w:szCs w:val="24"/>
              <w:lang w:val="pt-BR"/>
            </w:rPr>
            <w:t>11/19</w:t>
          </w:r>
          <w:r w:rsidR="00FF7FEF">
            <w:rPr>
              <w:sz w:val="24"/>
              <w:szCs w:val="24"/>
              <w:lang w:val="pt-BR"/>
            </w:rPr>
            <w:t>96</w:t>
          </w:r>
          <w:r w:rsidR="00FF7FEF" w:rsidRPr="00FF7FEF">
            <w:rPr>
              <w:sz w:val="24"/>
              <w:szCs w:val="24"/>
              <w:lang w:val="pt-BR"/>
            </w:rPr>
            <w:t xml:space="preserve">                                                                                                                                                      </w:t>
          </w:r>
          <w:r w:rsidR="00C65E2B" w:rsidRPr="00FF7FEF">
            <w:rPr>
              <w:sz w:val="24"/>
              <w:szCs w:val="24"/>
              <w:lang w:val="pt-BR"/>
            </w:rPr>
            <w:t xml:space="preserve">Rua Jornal o Guaíba, nº 290, Moradas da Colina, </w:t>
          </w:r>
          <w:r w:rsidR="00FF7FEF" w:rsidRPr="00FF7FEF">
            <w:rPr>
              <w:sz w:val="24"/>
              <w:szCs w:val="24"/>
              <w:lang w:val="pt-BR"/>
            </w:rPr>
            <w:t>Guaíba-RS</w:t>
          </w:r>
        </w:sdtContent>
      </w:sdt>
      <w:r w:rsidR="00FF7FEF">
        <w:rPr>
          <w:sz w:val="24"/>
          <w:szCs w:val="24"/>
          <w:lang w:val="pt-BR"/>
        </w:rPr>
        <w:t> </w:t>
      </w:r>
      <w:r w:rsidR="00DE0EC5" w:rsidRPr="00FF7FEF">
        <w:rPr>
          <w:sz w:val="24"/>
          <w:szCs w:val="24"/>
          <w:lang w:val="pt-BR"/>
        </w:rPr>
        <w:t> </w:t>
      </w:r>
      <w:sdt>
        <w:sdtPr>
          <w:rPr>
            <w:color w:val="393939" w:themeColor="accent6" w:themeShade="BF"/>
            <w:sz w:val="24"/>
            <w:szCs w:val="24"/>
            <w:lang w:val="pt-BR"/>
          </w:rPr>
          <w:alias w:val="Telefone"/>
          <w:tag w:val=""/>
          <w:id w:val="-1416317146"/>
          <w:placeholder>
            <w:docPart w:val="DC47810FAADD419EA223E99D1DC2ABB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FF7FEF" w:rsidRPr="00CA733B">
            <w:rPr>
              <w:color w:val="393939" w:themeColor="accent6" w:themeShade="BF"/>
              <w:sz w:val="24"/>
              <w:szCs w:val="24"/>
              <w:lang w:val="pt-BR"/>
            </w:rPr>
            <w:t xml:space="preserve">                                                       51-97148506 51-84265806</w:t>
          </w:r>
          <w:r w:rsidR="00FF7FEF" w:rsidRPr="00CA733B">
            <w:rPr>
              <w:color w:val="393939" w:themeColor="accent6" w:themeShade="BF"/>
              <w:sz w:val="24"/>
              <w:szCs w:val="24"/>
              <w:lang w:val="pt-BR"/>
            </w:rPr>
            <w:t xml:space="preserve">                                                                    </w:t>
          </w:r>
          <w:r w:rsidR="00FF7FEF" w:rsidRPr="00CA733B">
            <w:rPr>
              <w:color w:val="393939" w:themeColor="accent6" w:themeShade="BF"/>
              <w:sz w:val="24"/>
              <w:szCs w:val="24"/>
              <w:lang w:val="pt-BR"/>
            </w:rPr>
            <w:t>francielesenna16@gmail.com</w:t>
          </w:r>
          <w:proofErr w:type="gramStart"/>
        </w:sdtContent>
      </w:sdt>
      <w:proofErr w:type="gramEnd"/>
    </w:p>
    <w:p w:rsidR="0041157B" w:rsidRPr="00FF7FEF" w:rsidRDefault="00DE0EC5" w:rsidP="00FF7FEF">
      <w:pPr>
        <w:rPr>
          <w:b/>
          <w:sz w:val="24"/>
          <w:szCs w:val="24"/>
          <w:lang w:val="pt-BR"/>
        </w:rPr>
      </w:pPr>
      <w:r w:rsidRPr="00FF7FEF">
        <w:rPr>
          <w:b/>
          <w:sz w:val="24"/>
          <w:szCs w:val="24"/>
          <w:lang w:val="pt-BR"/>
        </w:rPr>
        <w:t> </w:t>
      </w:r>
      <w:r w:rsidRPr="00FF7FEF">
        <w:rPr>
          <w:b/>
          <w:sz w:val="34"/>
          <w:szCs w:val="34"/>
          <w:lang w:val="pt-BR"/>
        </w:rPr>
        <w:t>Objeti</w:t>
      </w:r>
      <w:bookmarkStart w:id="0" w:name="_GoBack"/>
      <w:bookmarkEnd w:id="0"/>
      <w:r w:rsidRPr="00FF7FEF">
        <w:rPr>
          <w:b/>
          <w:sz w:val="34"/>
          <w:szCs w:val="34"/>
          <w:lang w:val="pt-BR"/>
        </w:rPr>
        <w:t>vo</w:t>
      </w:r>
    </w:p>
    <w:p w:rsidR="0041157B" w:rsidRPr="00CA733B" w:rsidRDefault="00CA733B">
      <w:pPr>
        <w:pStyle w:val="Listacommarcadores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="00FF7FEF" w:rsidRPr="00CA733B">
        <w:rPr>
          <w:sz w:val="24"/>
          <w:szCs w:val="24"/>
          <w:lang w:val="pt-BR"/>
        </w:rPr>
        <w:t>P</w:t>
      </w:r>
      <w:r w:rsidR="00606476" w:rsidRPr="00CA733B">
        <w:rPr>
          <w:sz w:val="24"/>
          <w:szCs w:val="24"/>
          <w:lang w:val="pt-BR"/>
        </w:rPr>
        <w:t xml:space="preserve">rocuro a oportunidade de crescer, qualificar-me e aplicar os meus conhecimentos junto </w:t>
      </w:r>
      <w:proofErr w:type="gramStart"/>
      <w:r w:rsidR="00606476" w:rsidRPr="00CA733B">
        <w:rPr>
          <w:sz w:val="24"/>
          <w:szCs w:val="24"/>
          <w:lang w:val="pt-BR"/>
        </w:rPr>
        <w:t>a</w:t>
      </w:r>
      <w:proofErr w:type="gramEnd"/>
      <w:r w:rsidR="00606476" w:rsidRPr="00CA733B">
        <w:rPr>
          <w:sz w:val="24"/>
          <w:szCs w:val="24"/>
          <w:lang w:val="pt-BR"/>
        </w:rPr>
        <w:t xml:space="preserve"> empresa.</w:t>
      </w:r>
    </w:p>
    <w:p w:rsidR="0041157B" w:rsidRPr="009C2DF3" w:rsidRDefault="00DE0EC5">
      <w:pPr>
        <w:pStyle w:val="Ttulodaseo"/>
        <w:rPr>
          <w:sz w:val="34"/>
          <w:szCs w:val="34"/>
          <w:lang w:val="pt-BR"/>
        </w:rPr>
      </w:pPr>
      <w:r w:rsidRPr="009C2DF3">
        <w:rPr>
          <w:sz w:val="34"/>
          <w:szCs w:val="34"/>
          <w:lang w:val="pt-BR"/>
        </w:rPr>
        <w:t>Educação</w:t>
      </w:r>
    </w:p>
    <w:p w:rsidR="009C2DF3" w:rsidRDefault="009C2DF3">
      <w:pPr>
        <w:pStyle w:val="Subseo"/>
        <w:spacing w:before="100"/>
        <w:rPr>
          <w:sz w:val="24"/>
          <w:szCs w:val="24"/>
          <w:lang w:val="pt-BR"/>
        </w:rPr>
      </w:pPr>
    </w:p>
    <w:p w:rsidR="0041157B" w:rsidRPr="00CA733B" w:rsidRDefault="00C65E2B">
      <w:pPr>
        <w:pStyle w:val="Subseo"/>
        <w:spacing w:before="100"/>
        <w:rPr>
          <w:sz w:val="24"/>
          <w:szCs w:val="24"/>
          <w:lang w:val="pt-BR"/>
        </w:rPr>
      </w:pPr>
      <w:r w:rsidRPr="00CA733B">
        <w:rPr>
          <w:sz w:val="24"/>
          <w:szCs w:val="24"/>
          <w:lang w:val="pt-BR"/>
        </w:rPr>
        <w:t>Ensino</w:t>
      </w:r>
      <w:r w:rsidRPr="009C2DF3">
        <w:rPr>
          <w:sz w:val="22"/>
          <w:szCs w:val="22"/>
          <w:lang w:val="pt-BR"/>
        </w:rPr>
        <w:t xml:space="preserve"> fundamental</w:t>
      </w:r>
      <w:r w:rsidR="00DE0EC5" w:rsidRPr="009C2DF3">
        <w:rPr>
          <w:sz w:val="22"/>
          <w:szCs w:val="22"/>
          <w:lang w:val="pt-BR"/>
        </w:rPr>
        <w:t> | </w:t>
      </w:r>
      <w:r w:rsidRPr="009C2DF3">
        <w:rPr>
          <w:sz w:val="22"/>
          <w:szCs w:val="22"/>
          <w:lang w:val="pt-BR"/>
        </w:rPr>
        <w:t>2011</w:t>
      </w:r>
      <w:r w:rsidR="00DE0EC5" w:rsidRPr="009C2DF3">
        <w:rPr>
          <w:sz w:val="22"/>
          <w:szCs w:val="22"/>
          <w:lang w:val="pt-BR"/>
        </w:rPr>
        <w:t> | </w:t>
      </w:r>
      <w:r w:rsidRPr="009C2DF3">
        <w:rPr>
          <w:sz w:val="22"/>
          <w:szCs w:val="22"/>
          <w:lang w:val="pt-BR"/>
        </w:rPr>
        <w:t xml:space="preserve">Escola </w:t>
      </w:r>
      <w:proofErr w:type="gramStart"/>
      <w:r w:rsidRPr="009C2DF3">
        <w:rPr>
          <w:sz w:val="22"/>
          <w:szCs w:val="22"/>
          <w:lang w:val="pt-BR"/>
        </w:rPr>
        <w:t>e.m.</w:t>
      </w:r>
      <w:proofErr w:type="gramEnd"/>
      <w:r w:rsidRPr="009C2DF3">
        <w:rPr>
          <w:sz w:val="22"/>
          <w:szCs w:val="22"/>
          <w:lang w:val="pt-BR"/>
        </w:rPr>
        <w:t>f  são Francisco de Assis</w:t>
      </w:r>
    </w:p>
    <w:p w:rsidR="0041157B" w:rsidRPr="00C65E2B" w:rsidRDefault="0041157B" w:rsidP="00C65E2B">
      <w:pPr>
        <w:pStyle w:val="Listacommarcadores"/>
        <w:numPr>
          <w:ilvl w:val="0"/>
          <w:numId w:val="0"/>
        </w:numPr>
        <w:rPr>
          <w:lang w:val="pt-BR"/>
        </w:rPr>
      </w:pP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-1106653387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514004892"/>
            <w:placeholder>
              <w:docPart w:val="441440D9B2CA4D189740B19A5216F71B"/>
            </w:placeholder>
          </w:sdtPr>
          <w:sdtEndPr/>
          <w:sdtContent>
            <w:p w:rsidR="0041157B" w:rsidRPr="00CA733B" w:rsidRDefault="00C65E2B">
              <w:pPr>
                <w:pStyle w:val="Subseo"/>
                <w:rPr>
                  <w:sz w:val="24"/>
                  <w:szCs w:val="24"/>
                  <w:lang w:val="pt-BR"/>
                </w:rPr>
              </w:pPr>
              <w:r w:rsidRPr="00CA733B">
                <w:rPr>
                  <w:sz w:val="24"/>
                  <w:szCs w:val="24"/>
                  <w:lang w:val="pt-BR"/>
                </w:rPr>
                <w:t>Cursando Ensino Médio </w:t>
              </w:r>
              <w:r w:rsidR="00DE0EC5" w:rsidRPr="00CA733B">
                <w:rPr>
                  <w:sz w:val="24"/>
                  <w:szCs w:val="24"/>
                  <w:lang w:val="pt-BR"/>
                </w:rPr>
                <w:t> | </w:t>
              </w:r>
              <w:r w:rsidRPr="00CA733B">
                <w:rPr>
                  <w:sz w:val="24"/>
                  <w:szCs w:val="24"/>
                  <w:lang w:val="pt-BR"/>
                </w:rPr>
                <w:t xml:space="preserve">Escola </w:t>
              </w:r>
              <w:r w:rsidR="009C2DF3" w:rsidRPr="00CA733B">
                <w:rPr>
                  <w:sz w:val="24"/>
                  <w:szCs w:val="24"/>
                  <w:lang w:val="pt-BR"/>
                </w:rPr>
                <w:t>E. Cônego Scherer</w:t>
              </w:r>
            </w:p>
            <w:p w:rsidR="009C2DF3" w:rsidRPr="00FF7FEF" w:rsidRDefault="009C2DF3" w:rsidP="009C2DF3">
              <w:pPr>
                <w:pStyle w:val="Listacommarcadores"/>
                <w:rPr>
                  <w:sz w:val="24"/>
                  <w:szCs w:val="24"/>
                  <w:lang w:val="pt-BR"/>
                </w:rPr>
              </w:pPr>
              <w:r w:rsidRPr="00FF7FEF">
                <w:rPr>
                  <w:sz w:val="24"/>
                  <w:szCs w:val="24"/>
                  <w:lang w:val="pt-BR"/>
                </w:rPr>
                <w:t>3º ano, turno noite.</w:t>
              </w:r>
            </w:p>
            <w:p w:rsidR="0041157B" w:rsidRPr="00DE0EC5" w:rsidRDefault="00CA733B" w:rsidP="009C2DF3">
              <w:pPr>
                <w:pStyle w:val="Listacommarcadores"/>
                <w:numPr>
                  <w:ilvl w:val="0"/>
                  <w:numId w:val="0"/>
                </w:numPr>
                <w:ind w:left="144"/>
                <w:rPr>
                  <w:lang w:val="pt-BR"/>
                </w:rPr>
              </w:pPr>
            </w:p>
          </w:sdtContent>
        </w:sdt>
      </w:sdtContent>
    </w:sdt>
    <w:p w:rsidR="0041157B" w:rsidRDefault="00DE0EC5">
      <w:pPr>
        <w:pStyle w:val="Ttulodaseo"/>
        <w:rPr>
          <w:sz w:val="34"/>
          <w:szCs w:val="34"/>
          <w:lang w:val="pt-BR"/>
        </w:rPr>
      </w:pPr>
      <w:r w:rsidRPr="009C2DF3">
        <w:rPr>
          <w:sz w:val="34"/>
          <w:szCs w:val="34"/>
          <w:lang w:val="pt-BR"/>
        </w:rPr>
        <w:t>Habilidades e Competências</w:t>
      </w:r>
    </w:p>
    <w:p w:rsidR="00FF7FEF" w:rsidRPr="00FF7FEF" w:rsidRDefault="00FF7FEF" w:rsidP="00FF7FEF">
      <w:pPr>
        <w:rPr>
          <w:lang w:val="pt-BR"/>
        </w:rPr>
      </w:pPr>
    </w:p>
    <w:p w:rsidR="00FF7FEF" w:rsidRPr="00FF7FEF" w:rsidRDefault="00FF7FEF" w:rsidP="00FF7FEF">
      <w:pPr>
        <w:pStyle w:val="Listacommarcadores"/>
        <w:spacing w:line="276" w:lineRule="auto"/>
        <w:rPr>
          <w:sz w:val="24"/>
          <w:szCs w:val="24"/>
          <w:lang w:val="pt-BR"/>
        </w:rPr>
      </w:pPr>
      <w:r w:rsidRPr="00FF7FEF">
        <w:rPr>
          <w:sz w:val="24"/>
          <w:szCs w:val="24"/>
          <w:lang w:val="pt-BR"/>
        </w:rPr>
        <w:t xml:space="preserve">Oficina de Informática – </w:t>
      </w:r>
      <w:proofErr w:type="spellStart"/>
      <w:r w:rsidRPr="00FF7FEF">
        <w:rPr>
          <w:sz w:val="24"/>
          <w:szCs w:val="24"/>
          <w:lang w:val="pt-BR"/>
        </w:rPr>
        <w:t>Ciee</w:t>
      </w:r>
      <w:proofErr w:type="spellEnd"/>
      <w:r w:rsidRPr="00FF7FEF">
        <w:rPr>
          <w:sz w:val="24"/>
          <w:szCs w:val="24"/>
          <w:lang w:val="pt-BR"/>
        </w:rPr>
        <w:t xml:space="preserve"> </w:t>
      </w:r>
    </w:p>
    <w:p w:rsidR="00FF7FEF" w:rsidRPr="00FF7FEF" w:rsidRDefault="00FF7FEF" w:rsidP="00FF7FEF">
      <w:pPr>
        <w:pStyle w:val="Listacommarcadores"/>
        <w:spacing w:line="276" w:lineRule="auto"/>
        <w:rPr>
          <w:sz w:val="24"/>
          <w:szCs w:val="24"/>
          <w:lang w:val="pt-BR"/>
        </w:rPr>
      </w:pPr>
      <w:proofErr w:type="gramStart"/>
      <w:r w:rsidRPr="00FF7FEF">
        <w:rPr>
          <w:sz w:val="24"/>
          <w:szCs w:val="24"/>
          <w:lang w:val="pt-BR"/>
        </w:rPr>
        <w:t>Programa Vamos falar</w:t>
      </w:r>
      <w:proofErr w:type="gramEnd"/>
      <w:r w:rsidRPr="00FF7FEF">
        <w:rPr>
          <w:sz w:val="24"/>
          <w:szCs w:val="24"/>
          <w:lang w:val="pt-BR"/>
        </w:rPr>
        <w:t xml:space="preserve"> de ética – Junior </w:t>
      </w:r>
      <w:proofErr w:type="spellStart"/>
      <w:r w:rsidRPr="00FF7FEF">
        <w:rPr>
          <w:sz w:val="24"/>
          <w:szCs w:val="24"/>
          <w:lang w:val="pt-BR"/>
        </w:rPr>
        <w:t>Achievement</w:t>
      </w:r>
      <w:proofErr w:type="spellEnd"/>
    </w:p>
    <w:p w:rsidR="00FF7FEF" w:rsidRPr="00FF7FEF" w:rsidRDefault="00FF7FEF" w:rsidP="00FF7FEF">
      <w:pPr>
        <w:pStyle w:val="Listacommarcadores"/>
        <w:spacing w:line="276" w:lineRule="auto"/>
        <w:rPr>
          <w:sz w:val="24"/>
          <w:szCs w:val="24"/>
          <w:lang w:val="pt-BR"/>
        </w:rPr>
      </w:pPr>
      <w:r w:rsidRPr="00FF7FEF">
        <w:rPr>
          <w:sz w:val="24"/>
          <w:szCs w:val="24"/>
          <w:lang w:val="pt-BR"/>
        </w:rPr>
        <w:t xml:space="preserve">Programa Economia Pessoal – Junior </w:t>
      </w:r>
      <w:proofErr w:type="spellStart"/>
      <w:r w:rsidRPr="00FF7FEF">
        <w:rPr>
          <w:sz w:val="24"/>
          <w:szCs w:val="24"/>
          <w:lang w:val="pt-BR"/>
        </w:rPr>
        <w:t>Achievement</w:t>
      </w:r>
      <w:proofErr w:type="spellEnd"/>
    </w:p>
    <w:p w:rsidR="0041157B" w:rsidRDefault="00DE0EC5">
      <w:pPr>
        <w:pStyle w:val="Ttulodaseo"/>
        <w:rPr>
          <w:sz w:val="34"/>
          <w:szCs w:val="34"/>
          <w:lang w:val="pt-BR"/>
        </w:rPr>
      </w:pPr>
      <w:r w:rsidRPr="009C2DF3">
        <w:rPr>
          <w:sz w:val="34"/>
          <w:szCs w:val="34"/>
          <w:lang w:val="pt-BR"/>
        </w:rPr>
        <w:t>Experiência</w:t>
      </w:r>
    </w:p>
    <w:p w:rsidR="009C2DF3" w:rsidRPr="009C2DF3" w:rsidRDefault="009C2DF3" w:rsidP="009C2DF3">
      <w:pPr>
        <w:rPr>
          <w:lang w:val="pt-BR"/>
        </w:rPr>
      </w:pPr>
    </w:p>
    <w:p w:rsidR="0041157B" w:rsidRPr="00CA733B" w:rsidRDefault="009C2DF3">
      <w:pPr>
        <w:pStyle w:val="Subseo"/>
        <w:spacing w:before="100"/>
        <w:rPr>
          <w:sz w:val="24"/>
          <w:szCs w:val="24"/>
          <w:lang w:val="pt-BR"/>
        </w:rPr>
      </w:pPr>
      <w:r w:rsidRPr="00CA733B">
        <w:rPr>
          <w:sz w:val="24"/>
          <w:szCs w:val="24"/>
          <w:lang w:val="pt-BR"/>
        </w:rPr>
        <w:t>JOvem aprendiz</w:t>
      </w:r>
      <w:r w:rsidR="00DE0EC5" w:rsidRPr="00CA733B">
        <w:rPr>
          <w:sz w:val="24"/>
          <w:szCs w:val="24"/>
          <w:lang w:val="pt-BR"/>
        </w:rPr>
        <w:t> | </w:t>
      </w:r>
      <w:r w:rsidRPr="00CA733B">
        <w:rPr>
          <w:sz w:val="24"/>
          <w:szCs w:val="24"/>
          <w:lang w:val="pt-BR"/>
        </w:rPr>
        <w:t>SApore</w:t>
      </w:r>
      <w:r w:rsidR="00DE0EC5" w:rsidRPr="00CA733B">
        <w:rPr>
          <w:sz w:val="24"/>
          <w:szCs w:val="24"/>
          <w:lang w:val="pt-BR"/>
        </w:rPr>
        <w:t> | </w:t>
      </w:r>
      <w:r w:rsidRPr="00CA733B">
        <w:rPr>
          <w:sz w:val="24"/>
          <w:szCs w:val="24"/>
          <w:lang w:val="pt-BR"/>
        </w:rPr>
        <w:t>13/05/2015 – 11/04/2014</w:t>
      </w:r>
    </w:p>
    <w:p w:rsidR="0041157B" w:rsidRPr="00CA733B" w:rsidRDefault="009C2DF3">
      <w:pPr>
        <w:pStyle w:val="Listacommarcadores"/>
        <w:rPr>
          <w:sz w:val="24"/>
          <w:szCs w:val="24"/>
          <w:lang w:val="pt-BR"/>
        </w:rPr>
      </w:pPr>
      <w:r w:rsidRPr="00CA733B">
        <w:rPr>
          <w:sz w:val="24"/>
          <w:szCs w:val="24"/>
          <w:lang w:val="pt-BR"/>
        </w:rPr>
        <w:t>Auxilie na organização e preparação do restaurante, atendia ao cliente.</w:t>
      </w: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417760904"/>
        <w:showingPlcHdr/>
      </w:sdtPr>
      <w:sdtEndPr>
        <w:rPr>
          <w:b/>
          <w:bCs/>
          <w:caps/>
          <w:color w:val="191919" w:themeColor="background2" w:themeShade="1A"/>
          <w:lang w:val="en-US"/>
        </w:rPr>
      </w:sdtEndPr>
      <w:sdtContent>
        <w:p w:rsidR="0041157B" w:rsidRPr="00DE0EC5" w:rsidRDefault="009C2DF3" w:rsidP="009C2DF3">
          <w:pPr>
            <w:pStyle w:val="Subseo"/>
            <w:rPr>
              <w:lang w:val="pt-BR"/>
            </w:rPr>
          </w:pPr>
          <w:r>
            <w:rPr>
              <w:b w:val="0"/>
              <w:bCs w:val="0"/>
              <w:caps w:val="0"/>
              <w:color w:val="404040" w:themeColor="text1" w:themeTint="BF"/>
              <w:lang w:val="pt-BR"/>
            </w:rPr>
            <w:t xml:space="preserve">     </w:t>
          </w:r>
        </w:p>
      </w:sdtContent>
    </w:sdt>
    <w:sectPr w:rsidR="0041157B" w:rsidRPr="00DE0EC5" w:rsidSect="00DE0EC5">
      <w:footerReference w:type="default" r:id="rId10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E2B" w:rsidRDefault="00C65E2B">
      <w:pPr>
        <w:spacing w:after="0"/>
      </w:pPr>
      <w:r>
        <w:separator/>
      </w:r>
    </w:p>
  </w:endnote>
  <w:endnote w:type="continuationSeparator" w:id="0">
    <w:p w:rsidR="00C65E2B" w:rsidRDefault="00C65E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57B" w:rsidRDefault="00DE0EC5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FF7FEF" w:rsidRPr="00FF7FEF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E2B" w:rsidRDefault="00C65E2B">
      <w:pPr>
        <w:spacing w:after="0"/>
      </w:pPr>
      <w:r>
        <w:separator/>
      </w:r>
    </w:p>
  </w:footnote>
  <w:footnote w:type="continuationSeparator" w:id="0">
    <w:p w:rsidR="00C65E2B" w:rsidRDefault="00C65E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64D6DCB"/>
    <w:multiLevelType w:val="hybridMultilevel"/>
    <w:tmpl w:val="B4A48C56"/>
    <w:lvl w:ilvl="0" w:tplc="04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2B"/>
    <w:rsid w:val="0041157B"/>
    <w:rsid w:val="00606476"/>
    <w:rsid w:val="009C2DF3"/>
    <w:rsid w:val="00C65E2B"/>
    <w:rsid w:val="00CA733B"/>
    <w:rsid w:val="00DE0EC5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E2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E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E2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\Downloads\TS102919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3E46E3253042D49B86D760A1054A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A92E2B-B917-48B1-B3FC-483F87AC8AB2}"/>
      </w:docPartPr>
      <w:docPartBody>
        <w:p w:rsidR="00000000" w:rsidRDefault="009D19F4">
          <w:pPr>
            <w:pStyle w:val="633E46E3253042D49B86D760A1054ABD"/>
          </w:pPr>
          <w:r w:rsidRPr="00DE0EC5">
            <w:t>[Seu Nome]</w:t>
          </w:r>
        </w:p>
      </w:docPartBody>
    </w:docPart>
    <w:docPart>
      <w:docPartPr>
        <w:name w:val="C0534A84E04A488E9C9A1E2E790ACB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1938EB-1064-4B78-8F0D-D2DB341CD3DA}"/>
      </w:docPartPr>
      <w:docPartBody>
        <w:p w:rsidR="00000000" w:rsidRDefault="009D19F4">
          <w:pPr>
            <w:pStyle w:val="C0534A84E04A488E9C9A1E2E790ACB71"/>
          </w:pPr>
          <w:r w:rsidRPr="00DE0EC5">
            <w:t>[Endereço, Cidade, Estado CEP]</w:t>
          </w:r>
        </w:p>
      </w:docPartBody>
    </w:docPart>
    <w:docPart>
      <w:docPartPr>
        <w:name w:val="DC47810FAADD419EA223E99D1DC2AB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BD401D-1DE9-48F5-99DA-C132127788C3}"/>
      </w:docPartPr>
      <w:docPartBody>
        <w:p w:rsidR="00000000" w:rsidRDefault="009D19F4">
          <w:pPr>
            <w:pStyle w:val="DC47810FAADD419EA223E99D1DC2ABB4"/>
          </w:pPr>
          <w:r w:rsidRPr="00DE0EC5">
            <w:t>[Telefone]</w:t>
          </w:r>
        </w:p>
      </w:docPartBody>
    </w:docPart>
    <w:docPart>
      <w:docPartPr>
        <w:name w:val="441440D9B2CA4D189740B19A5216F7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D20897-5016-498B-95C7-52B23B116675}"/>
      </w:docPartPr>
      <w:docPartBody>
        <w:p w:rsidR="00000000" w:rsidRDefault="009D19F4">
          <w:pPr>
            <w:pStyle w:val="441440D9B2CA4D189740B19A5216F71B"/>
          </w:pPr>
          <w:r>
            <w:rPr>
              <w:rStyle w:val="Textodoespaoreservado"/>
            </w:rPr>
            <w:t xml:space="preserve">Insira qualquer conteúdo que você deseja repetir, incluindo outros controles de conteúdo. Você também pode inserir esse controle em linhas de tabela para repetir partes de uma </w:t>
          </w:r>
          <w:r>
            <w:rPr>
              <w:rStyle w:val="Textodoespaoreservado"/>
            </w:rPr>
            <w:t>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9F4"/>
    <w:rsid w:val="009D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3E46E3253042D49B86D760A1054ABD">
    <w:name w:val="633E46E3253042D49B86D760A1054ABD"/>
  </w:style>
  <w:style w:type="paragraph" w:customStyle="1" w:styleId="C0534A84E04A488E9C9A1E2E790ACB71">
    <w:name w:val="C0534A84E04A488E9C9A1E2E790ACB71"/>
  </w:style>
  <w:style w:type="paragraph" w:customStyle="1" w:styleId="DC47810FAADD419EA223E99D1DC2ABB4">
    <w:name w:val="DC47810FAADD419EA223E99D1DC2ABB4"/>
  </w:style>
  <w:style w:type="paragraph" w:customStyle="1" w:styleId="08439CB473FE4F748835062AD00D1C9B">
    <w:name w:val="08439CB473FE4F748835062AD00D1C9B"/>
  </w:style>
  <w:style w:type="paragraph" w:customStyle="1" w:styleId="644F25DCB620426FB4BE55FA8F2AC257">
    <w:name w:val="644F25DCB620426FB4BE55FA8F2AC257"/>
  </w:style>
  <w:style w:type="paragraph" w:customStyle="1" w:styleId="EEF25E6EFD2D428DBC2569ADD6FB52D7">
    <w:name w:val="EEF25E6EFD2D428DBC2569ADD6FB52D7"/>
  </w:style>
  <w:style w:type="paragraph" w:customStyle="1" w:styleId="9162B48DC97E467DA8288F5E4BB4D3E1">
    <w:name w:val="9162B48DC97E467DA8288F5E4BB4D3E1"/>
  </w:style>
  <w:style w:type="paragraph" w:customStyle="1" w:styleId="170350AE2E9F4CB8B68D2ECB562567CC">
    <w:name w:val="170350AE2E9F4CB8B68D2ECB562567CC"/>
  </w:style>
  <w:style w:type="paragraph" w:customStyle="1" w:styleId="07D305C5925D483BB6EB398C3443E985">
    <w:name w:val="07D305C5925D483BB6EB398C3443E985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441440D9B2CA4D189740B19A5216F71B">
    <w:name w:val="441440D9B2CA4D189740B19A5216F71B"/>
  </w:style>
  <w:style w:type="paragraph" w:customStyle="1" w:styleId="B46F2A3AD80E47238B3459DC35A25CE0">
    <w:name w:val="B46F2A3AD80E47238B3459DC35A25CE0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2A42DA90058646B89FF43DA2531EA430">
    <w:name w:val="2A42DA90058646B89FF43DA2531EA430"/>
  </w:style>
  <w:style w:type="paragraph" w:customStyle="1" w:styleId="4A3FB6AD9AF24342927CE0ECBB3471D7">
    <w:name w:val="4A3FB6AD9AF24342927CE0ECBB3471D7"/>
  </w:style>
  <w:style w:type="paragraph" w:customStyle="1" w:styleId="EE215F23EADF464E8E195A6042CA3C06">
    <w:name w:val="EE215F23EADF464E8E195A6042CA3C06"/>
  </w:style>
  <w:style w:type="paragraph" w:customStyle="1" w:styleId="85F6F8F6E7464A2BA6E62F4A0F6654A4">
    <w:name w:val="85F6F8F6E7464A2BA6E62F4A0F6654A4"/>
  </w:style>
  <w:style w:type="paragraph" w:customStyle="1" w:styleId="4166DD2B63FC4553A0C2985B4FC44FBE">
    <w:name w:val="4166DD2B63FC4553A0C2985B4FC44FBE"/>
  </w:style>
  <w:style w:type="paragraph" w:customStyle="1" w:styleId="B6CA508442214DD08137347B475B02E9">
    <w:name w:val="B6CA508442214DD08137347B475B02E9"/>
  </w:style>
  <w:style w:type="paragraph" w:customStyle="1" w:styleId="ACCC513B71F94CD8A9432CE17F25188C">
    <w:name w:val="ACCC513B71F94CD8A9432CE17F25188C"/>
  </w:style>
  <w:style w:type="paragraph" w:customStyle="1" w:styleId="D7804427EC314CFEB5E109B97CCF971D">
    <w:name w:val="D7804427EC314CFEB5E109B97CCF971D"/>
    <w:rsid w:val="009D19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3E46E3253042D49B86D760A1054ABD">
    <w:name w:val="633E46E3253042D49B86D760A1054ABD"/>
  </w:style>
  <w:style w:type="paragraph" w:customStyle="1" w:styleId="C0534A84E04A488E9C9A1E2E790ACB71">
    <w:name w:val="C0534A84E04A488E9C9A1E2E790ACB71"/>
  </w:style>
  <w:style w:type="paragraph" w:customStyle="1" w:styleId="DC47810FAADD419EA223E99D1DC2ABB4">
    <w:name w:val="DC47810FAADD419EA223E99D1DC2ABB4"/>
  </w:style>
  <w:style w:type="paragraph" w:customStyle="1" w:styleId="08439CB473FE4F748835062AD00D1C9B">
    <w:name w:val="08439CB473FE4F748835062AD00D1C9B"/>
  </w:style>
  <w:style w:type="paragraph" w:customStyle="1" w:styleId="644F25DCB620426FB4BE55FA8F2AC257">
    <w:name w:val="644F25DCB620426FB4BE55FA8F2AC257"/>
  </w:style>
  <w:style w:type="paragraph" w:customStyle="1" w:styleId="EEF25E6EFD2D428DBC2569ADD6FB52D7">
    <w:name w:val="EEF25E6EFD2D428DBC2569ADD6FB52D7"/>
  </w:style>
  <w:style w:type="paragraph" w:customStyle="1" w:styleId="9162B48DC97E467DA8288F5E4BB4D3E1">
    <w:name w:val="9162B48DC97E467DA8288F5E4BB4D3E1"/>
  </w:style>
  <w:style w:type="paragraph" w:customStyle="1" w:styleId="170350AE2E9F4CB8B68D2ECB562567CC">
    <w:name w:val="170350AE2E9F4CB8B68D2ECB562567CC"/>
  </w:style>
  <w:style w:type="paragraph" w:customStyle="1" w:styleId="07D305C5925D483BB6EB398C3443E985">
    <w:name w:val="07D305C5925D483BB6EB398C3443E985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441440D9B2CA4D189740B19A5216F71B">
    <w:name w:val="441440D9B2CA4D189740B19A5216F71B"/>
  </w:style>
  <w:style w:type="paragraph" w:customStyle="1" w:styleId="B46F2A3AD80E47238B3459DC35A25CE0">
    <w:name w:val="B46F2A3AD80E47238B3459DC35A25CE0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2A42DA90058646B89FF43DA2531EA430">
    <w:name w:val="2A42DA90058646B89FF43DA2531EA430"/>
  </w:style>
  <w:style w:type="paragraph" w:customStyle="1" w:styleId="4A3FB6AD9AF24342927CE0ECBB3471D7">
    <w:name w:val="4A3FB6AD9AF24342927CE0ECBB3471D7"/>
  </w:style>
  <w:style w:type="paragraph" w:customStyle="1" w:styleId="EE215F23EADF464E8E195A6042CA3C06">
    <w:name w:val="EE215F23EADF464E8E195A6042CA3C06"/>
  </w:style>
  <w:style w:type="paragraph" w:customStyle="1" w:styleId="85F6F8F6E7464A2BA6E62F4A0F6654A4">
    <w:name w:val="85F6F8F6E7464A2BA6E62F4A0F6654A4"/>
  </w:style>
  <w:style w:type="paragraph" w:customStyle="1" w:styleId="4166DD2B63FC4553A0C2985B4FC44FBE">
    <w:name w:val="4166DD2B63FC4553A0C2985B4FC44FBE"/>
  </w:style>
  <w:style w:type="paragraph" w:customStyle="1" w:styleId="B6CA508442214DD08137347B475B02E9">
    <w:name w:val="B6CA508442214DD08137347B475B02E9"/>
  </w:style>
  <w:style w:type="paragraph" w:customStyle="1" w:styleId="ACCC513B71F94CD8A9432CE17F25188C">
    <w:name w:val="ACCC513B71F94CD8A9432CE17F25188C"/>
  </w:style>
  <w:style w:type="paragraph" w:customStyle="1" w:styleId="D7804427EC314CFEB5E109B97CCF971D">
    <w:name w:val="D7804427EC314CFEB5E109B97CCF971D"/>
    <w:rsid w:val="009D19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Brasileira, Solteira, 17 anos – 15/11/1996                                                                                                                                                      Rua Jornal o Guaíba, nº 290, Moradas da Colina, Guaíba-RS</CompanyAddress>
  <CompanyPhone>                                                       51-97148506 51-84265806                                                                    francielesenna16@gmail.com</CompanyPhone>
  <CompanyFax/>
  <CompanyEmail>francielesenna16@gmail.com</CompanyEmail>
</CoverPageProperties>
</file>

<file path=customXml/itemProps1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TS102919188</Template>
  <TotalTime>38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Franciele Santiago Ferreira Senna</dc:creator>
  <cp:lastModifiedBy>Henrique</cp:lastModifiedBy>
  <cp:revision>2</cp:revision>
  <dcterms:created xsi:type="dcterms:W3CDTF">2014-04-29T18:11:00Z</dcterms:created>
  <dcterms:modified xsi:type="dcterms:W3CDTF">2014-04-29T18:51:00Z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