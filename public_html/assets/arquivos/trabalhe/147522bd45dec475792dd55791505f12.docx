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SemEspaamento"/>
      </w:pPr>
    </w:p>
    <w:tbl>
      <w:tblPr>
        <w:tblStyle w:val="Tabelacomgrade"/>
        <w:tblW w:w="4985" w:type="pct"/>
        <w:jc w:val="center"/>
        <w:tblBorders>
          <w:top w:val="single" w:sz="6" w:space="0" w:color="9fb8cd"/>
          <w:bottom w:val="single" w:sz="6" w:space="0" w:color="9fb8cd"/>
          <w:left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4A0"/>
      </w:tblPr>
      <w:tblGrid>
        <w:gridCol w:w="334"/>
        <w:gridCol w:w="8726"/>
      </w:tblGrid>
      <w:tr>
        <w:trPr>
          <w:trHeight w:val="2134"/>
        </w:trPr>
        <w:tc>
          <w:tcPr>
            <w:tcW w:w="334" w:type="dxa"/>
            <w:tcBorders/>
            <w:vAlign w:val="top"/>
            <w:shd w:val="clear" w:color="auto" w:fill="9FB8CD" w:themeFill="accent2"/>
          </w:tcPr>
          <w:p/>
        </w:tc>
        <w:tc>
          <w:tcPr>
            <w:tcW w:w="8726" w:type="dxa"/>
            <w:tcBorders/>
            <w:vAlign w:val="top"/>
          </w:tcPr>
          <w:p>
            <w:pPr>
              <w:pStyle w:val="NomePessoal"/>
            </w:pPr>
            <w:r>
              <w:rPr>
                <w:color w:val="9FB8CD"/>
                <w:spacing w:val="10"/>
              </w:rPr>
              <w:sym w:char="F07D" w:font="Wingdings 3"/>
            </w:r>
            <w:r>
              <w:rPr>
                <w:rFonts w:ascii="Bookman Old Style"/>
              </w:rPr>
              <w:t>Fernanda Rodrigues Pinhatti</w:t>
            </w:r>
          </w:p>
          <w:p>
            <w:pPr>
              <w:pStyle w:val="TextodoEndereo"/>
            </w:pPr>
            <w:r>
              <w:rPr>
                <w:rFonts w:ascii="Bookman Old Style"/>
              </w:rPr>
              <w:t xml:space="preserve">                                                                      Av. Borges de Medeiros, 71</w:t>
            </w:r>
          </w:p>
          <w:p>
            <w:pPr>
              <w:pStyle w:val="TextodoEndereo"/>
            </w:pPr>
            <w:r>
              <w:rPr>
                <w:rFonts w:ascii="Bookman Old Style"/>
              </w:rPr>
              <w:t>Centro</w:t>
            </w:r>
          </w:p>
          <w:p>
            <w:pPr>
              <w:pStyle w:val="TextodoEndereo"/>
            </w:pPr>
            <w:r>
              <w:rPr>
                <w:rFonts w:ascii="Bookman Old Style"/>
              </w:rPr>
              <w:t>Tapes RS</w:t>
            </w:r>
          </w:p>
          <w:p>
            <w:pPr>
              <w:pStyle w:val="TextodoEndereo"/>
            </w:pPr>
            <w:r>
              <w:rPr>
                <w:rFonts w:ascii="Bookman Old Style"/>
              </w:rPr>
              <w:t>Data de nascimento: 14/12/1994</w:t>
            </w:r>
          </w:p>
          <w:p>
            <w:pPr>
              <w:pStyle w:val="TextodoEndereo"/>
            </w:pPr>
            <w:r>
              <w:rPr>
                <w:rFonts w:ascii="Bookman Old Style"/>
              </w:rPr>
              <w:t xml:space="preserve">CPF: 024. 376. </w:t>
            </w:r>
            <w:r>
              <w:rPr>
                <w:rFonts w:ascii="Bookman Old Style"/>
              </w:rPr>
              <w:t>630 -02</w:t>
            </w:r>
          </w:p>
          <w:p>
            <w:pPr>
              <w:pStyle w:val="TextodoEndereo"/>
            </w:pPr>
            <w:r>
              <w:rPr>
                <w:rFonts w:ascii="Bookman Old Style"/>
              </w:rPr>
              <w:t xml:space="preserve">Telefone: </w:t>
            </w:r>
            <w:r>
              <w:rPr>
                <w:rFonts w:ascii="Bookman Old Style"/>
              </w:rPr>
              <w:t>(51) 996674-33</w:t>
            </w:r>
          </w:p>
          <w:p>
            <w:pPr>
              <w:pStyle w:val="TextodoEndereo"/>
            </w:pPr>
            <w:r>
              <w:rPr>
                <w:rFonts w:ascii="Bookman Old Style"/>
              </w:rPr>
              <w:t>Email: fernandapinhatti@live.com</w:t>
            </w:r>
          </w:p>
          <w:p>
            <w:pPr>
              <w:pStyle w:val="TextodoEndereo"/>
              <w:rPr>
                <w:sz w:val="24.0"/>
                <w:rFonts w:ascii="Bookman Old Style"/>
              </w:rPr>
            </w:pPr>
          </w:p>
        </w:tc>
      </w:tr>
    </w:tbl>
    <w:p>
      <w:pPr>
        <w:pStyle w:val="SemEspaamento"/>
      </w:pPr>
    </w:p>
    <w:tbl>
      <w:tblPr>
        <w:tblStyle w:val="Tabelacomgrade"/>
        <w:tblW w:w="5000" w:type="pct"/>
        <w:jc w:val="center"/>
        <w:tblBorders>
          <w:top w:val="single" w:sz="6" w:space="0" w:color="aab0c7"/>
          <w:bottom w:val="single" w:sz="6" w:space="0" w:color="aab0c7"/>
          <w:left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4A0"/>
      </w:tblPr>
      <w:tblGrid>
        <w:gridCol w:w="365"/>
        <w:gridCol w:w="8722"/>
      </w:tblGrid>
      <w:tr>
        <w:trPr/>
        <w:tc>
          <w:tcPr>
            <w:tcW w:w="365" w:type="dxa"/>
            <w:tcBorders/>
            <w:vAlign w:val="top"/>
            <w:shd w:val="clear" w:color="auto" w:fill="AAB0C7" w:themeFill="accent1" w:themeFillTint="99"/>
          </w:tcPr>
          <w:p/>
        </w:tc>
        <w:tc>
          <w:tcPr>
            <w:tcW w:w="0" w:type="auto"/>
            <w:tcBorders/>
            <w:vAlign w:val="top"/>
          </w:tcPr>
          <w:p>
            <w:pPr>
              <w:pStyle w:val="Seo"/>
            </w:pPr>
            <w:r>
              <w:rPr>
                <w:rFonts w:ascii="Bookman Old Style"/>
              </w:rPr>
              <w:t>Objetivos</w:t>
            </w:r>
          </w:p>
          <w:p>
            <w:pPr>
              <w:pStyle w:val="TextodaSubseo"/>
            </w:pPr>
            <w:r>
              <w:rPr>
                <w:rFonts w:ascii="Gill Sans MT"/>
              </w:rPr>
              <w:t>Busco uma oportunidade para desenvolver e melhorar meus conhecimentos, e tamb</w:t>
            </w:r>
            <w:r>
              <w:rPr>
                <w:rFonts w:ascii="Gill Sans MT"/>
              </w:rPr>
              <w:t>é</w:t>
            </w:r>
            <w:r>
              <w:rPr>
                <w:rFonts w:ascii="Gill Sans MT"/>
              </w:rPr>
              <w:t>m algo que possa me instruir de forma crescente e cont</w:t>
            </w:r>
            <w:r>
              <w:rPr>
                <w:rFonts w:ascii="Gill Sans MT"/>
              </w:rPr>
              <w:t>í</w:t>
            </w:r>
            <w:r>
              <w:rPr>
                <w:rFonts w:ascii="Gill Sans MT"/>
              </w:rPr>
              <w:t>nua, visando sempre o crescimento entre eu e a empresa.</w:t>
            </w:r>
          </w:p>
          <w:p>
            <w:pPr>
              <w:pStyle w:val="Seo"/>
            </w:pPr>
            <w:r>
              <w:rPr>
                <w:rFonts w:ascii="Bookman Old Style"/>
              </w:rPr>
              <w:t>Forma</w:t>
            </w:r>
            <w:r>
              <w:rPr>
                <w:rFonts w:ascii="Bookman Old Style"/>
              </w:rPr>
              <w:t>çã</w:t>
            </w:r>
            <w:r>
              <w:rPr>
                <w:rFonts w:ascii="Bookman Old Style"/>
              </w:rPr>
              <w:t>o</w:t>
            </w:r>
          </w:p>
          <w:p>
            <w:pPr>
              <w:pStyle w:val="Subseo"/>
            </w:pPr>
            <w:r>
              <w:rPr>
                <w:rFonts w:ascii="Bookman Old Style"/>
              </w:rPr>
              <w:t xml:space="preserve">Ensino Fundamental Completo  </w:t>
            </w:r>
          </w:p>
          <w:p>
            <w:pPr>
              <w:pStyle w:val="Subseo"/>
            </w:pPr>
            <w:r>
              <w:rPr>
                <w:rFonts w:ascii="Bookman Old Style"/>
              </w:rPr>
              <w:t>Ensino M</w:t>
            </w:r>
            <w:r>
              <w:rPr>
                <w:rFonts w:ascii="Bookman Old Style"/>
              </w:rPr>
              <w:t>é</w:t>
            </w:r>
            <w:r>
              <w:rPr>
                <w:rFonts w:ascii="Bookman Old Style"/>
              </w:rPr>
              <w:t>dio Completo (2012)</w:t>
            </w:r>
          </w:p>
          <w:p>
            <w:pPr>
              <w:pStyle w:val="Subseo"/>
              <w:rPr>
                <w:b w:val="0"/>
              </w:rPr>
            </w:pPr>
            <w:r>
              <w:rPr>
                <w:rFonts w:ascii="Bookman Old Style"/>
              </w:rPr>
              <w:t>T</w:t>
            </w:r>
            <w:r>
              <w:rPr>
                <w:rFonts w:ascii="Bookman Old Style"/>
              </w:rPr>
              <w:t>é</w:t>
            </w:r>
            <w:r>
              <w:rPr>
                <w:rFonts w:ascii="Bookman Old Style"/>
              </w:rPr>
              <w:t xml:space="preserve">cnico de Enfermagem </w:t>
            </w:r>
            <w:r>
              <w:rPr>
                <w:rFonts w:ascii="Bookman Old Style"/>
              </w:rPr>
              <w:t>(21/02/2015)</w:t>
            </w:r>
          </w:p>
          <w:p>
            <w:pPr>
              <w:pStyle w:val="Seo"/>
            </w:pPr>
          </w:p>
          <w:p>
            <w:pPr>
              <w:pStyle w:val="Seo"/>
            </w:pPr>
            <w:r>
              <w:rPr>
                <w:rFonts w:ascii="Bookman Old Style"/>
              </w:rPr>
              <w:t>Experi</w:t>
            </w:r>
            <w:r>
              <w:rPr>
                <w:rFonts w:ascii="Bookman Old Style"/>
              </w:rPr>
              <w:t>ê</w:t>
            </w:r>
            <w:r>
              <w:rPr>
                <w:rFonts w:ascii="Bookman Old Style"/>
              </w:rPr>
              <w:t>ncia</w:t>
            </w:r>
          </w:p>
          <w:p>
            <w:pPr>
              <w:pStyle w:val="DatadaSubseo"/>
            </w:pPr>
            <w:r>
              <w:rPr>
                <w:rStyle w:val="CardeSubseo"/>
                <w:b w:val="0"/>
                <w:rFonts w:ascii="Bookman Old Style"/>
              </w:rPr>
              <w:t>An</w:t>
            </w:r>
            <w:r>
              <w:rPr>
                <w:rStyle w:val="CardeSubseo"/>
                <w:b w:val="0"/>
                <w:rFonts w:ascii="Bookman Old Style"/>
              </w:rPr>
              <w:t>á</w:t>
            </w:r>
            <w:r>
              <w:rPr>
                <w:rStyle w:val="CardeSubseo"/>
                <w:b w:val="0"/>
                <w:rFonts w:ascii="Bookman Old Style"/>
              </w:rPr>
              <w:t>lise de Cr</w:t>
            </w:r>
            <w:r>
              <w:rPr>
                <w:rStyle w:val="CardeSubseo"/>
                <w:b w:val="0"/>
                <w:rFonts w:ascii="Bookman Old Style"/>
              </w:rPr>
              <w:t>é</w:t>
            </w:r>
            <w:r>
              <w:rPr>
                <w:rStyle w:val="CardeSubseo"/>
                <w:b w:val="0"/>
                <w:rFonts w:ascii="Bookman Old Style"/>
              </w:rPr>
              <w:t>dito - CIEE</w:t>
            </w:r>
            <w:r>
              <w:rPr>
                <w:rFonts w:ascii="Bookman Old Style"/>
              </w:rPr>
              <w:t xml:space="preserve"> (2011 </w:t>
            </w:r>
            <w:r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2012)</w:t>
            </w:r>
          </w:p>
          <w:p>
            <w:pPr>
              <w:pStyle w:val="DatadaSubseo"/>
            </w:pPr>
            <w:r>
              <w:rPr>
                <w:rFonts w:ascii="Bookman Old Style"/>
              </w:rPr>
              <w:t>CR Diementz (Av. Assis Brasil, 910 Centro)</w:t>
            </w:r>
          </w:p>
          <w:p>
            <w:pPr>
              <w:pStyle w:val="TextodaSubseo"/>
            </w:pPr>
            <w:r>
              <w:rPr>
                <w:rFonts w:ascii="Gill Sans MT"/>
              </w:rPr>
              <w:t xml:space="preserve">Tem por objetivo o desenvolvimento de </w:t>
            </w:r>
            <w:r>
              <w:rPr>
                <w:rFonts w:ascii="Gill Sans MT"/>
              </w:rPr>
              <w:t>compet</w:t>
            </w:r>
            <w:r>
              <w:rPr>
                <w:rFonts w:ascii="Gill Sans MT"/>
              </w:rPr>
              <w:t>ê</w:t>
            </w:r>
            <w:r>
              <w:rPr>
                <w:rFonts w:ascii="Gill Sans MT"/>
              </w:rPr>
              <w:t xml:space="preserve">ncias relativas </w:t>
            </w:r>
            <w:r>
              <w:rPr>
                <w:rFonts w:ascii="Gill Sans MT"/>
              </w:rPr>
              <w:t>à</w:t>
            </w:r>
            <w:r>
              <w:rPr>
                <w:rFonts w:ascii="Gill Sans MT"/>
              </w:rPr>
              <w:t xml:space="preserve"> execu</w:t>
            </w:r>
            <w:r>
              <w:rPr>
                <w:rFonts w:ascii="Gill Sans MT"/>
              </w:rPr>
              <w:t>çã</w:t>
            </w:r>
            <w:r>
              <w:rPr>
                <w:rFonts w:ascii="Gill Sans MT"/>
              </w:rPr>
              <w:t>o dos processos administrativos e comerciais, an</w:t>
            </w:r>
            <w:r>
              <w:rPr>
                <w:rFonts w:ascii="Gill Sans MT"/>
              </w:rPr>
              <w:t>á</w:t>
            </w:r>
            <w:r>
              <w:rPr>
                <w:rFonts w:ascii="Gill Sans MT"/>
              </w:rPr>
              <w:t>lise e concess</w:t>
            </w:r>
            <w:r>
              <w:rPr>
                <w:rFonts w:ascii="Gill Sans MT"/>
              </w:rPr>
              <w:t>ã</w:t>
            </w:r>
            <w:r>
              <w:rPr>
                <w:rFonts w:ascii="Gill Sans MT"/>
              </w:rPr>
              <w:t>o de cr</w:t>
            </w:r>
            <w:r>
              <w:rPr>
                <w:rFonts w:ascii="Gill Sans MT"/>
              </w:rPr>
              <w:t>é</w:t>
            </w:r>
            <w:r>
              <w:rPr>
                <w:rFonts w:ascii="Gill Sans MT"/>
              </w:rPr>
              <w:t>dito, realiza</w:t>
            </w:r>
            <w:r>
              <w:rPr>
                <w:rFonts w:ascii="Gill Sans MT"/>
              </w:rPr>
              <w:t>çã</w:t>
            </w:r>
            <w:r>
              <w:rPr>
                <w:rFonts w:ascii="Gill Sans MT"/>
              </w:rPr>
              <w:t>o de cobran</w:t>
            </w:r>
            <w:r>
              <w:rPr>
                <w:rFonts w:ascii="Gill Sans MT"/>
              </w:rPr>
              <w:t>ç</w:t>
            </w:r>
            <w:r>
              <w:rPr>
                <w:rFonts w:ascii="Gill Sans MT"/>
              </w:rPr>
              <w:t>as e apoio aos processos internos da organiza</w:t>
            </w:r>
            <w:r>
              <w:rPr>
                <w:rFonts w:ascii="Gill Sans MT"/>
              </w:rPr>
              <w:t>çã</w:t>
            </w:r>
            <w:r>
              <w:rPr>
                <w:rFonts w:ascii="Gill Sans MT"/>
              </w:rPr>
              <w:t>o.</w:t>
            </w:r>
          </w:p>
          <w:p>
            <w:pPr>
              <w:pStyle w:val="DatadaSubseo"/>
            </w:pPr>
            <w:r>
              <w:rPr>
                <w:rFonts w:ascii="Bookman Old Style"/>
              </w:rPr>
              <w:t>Secret</w:t>
            </w:r>
            <w:r>
              <w:rPr>
                <w:rFonts w:ascii="Bookman Old Style"/>
              </w:rPr>
              <w:t>á</w:t>
            </w:r>
            <w:r>
              <w:rPr>
                <w:rFonts w:ascii="Bookman Old Style"/>
              </w:rPr>
              <w:t>ria  (</w:t>
            </w:r>
            <w:r>
              <w:rPr>
                <w:rFonts w:ascii="Bookman Old Style"/>
              </w:rPr>
              <w:t xml:space="preserve">2012 </w:t>
            </w:r>
            <w:r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2013) </w:t>
            </w:r>
          </w:p>
          <w:p>
            <w:pPr>
              <w:pStyle w:val="DatadaSubseo"/>
            </w:pPr>
            <w:r>
              <w:rPr>
                <w:rFonts w:ascii="Bookman Old Style"/>
              </w:rPr>
              <w:t>K A Rodrigues (Av. Assis Brasil, 1080 Centro)</w:t>
            </w:r>
          </w:p>
          <w:p>
            <w:pPr>
              <w:spacing w:after="100" w:before="100" w:beforeAutospacing="1" w:afterAutospacing="1"/>
              <w:rPr>
                <w:color w:val="auto"/>
                <w:rFonts w:cs="Times New Roman" w:eastAsia="Times New Roman"/>
                <w:lang w:eastAsia="pt-br"/>
              </w:rPr>
            </w:pPr>
            <w:r>
              <w:rPr>
                <w:color w:val="auto"/>
                <w:rFonts w:ascii="Gill Sans MT" w:cs="Times New Roman" w:eastAsia="Times New Roman"/>
                <w:lang w:eastAsia="pt-br"/>
              </w:rPr>
              <w:t>P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lanear e organizar a rotina di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á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ria e mensal, providenciando o cumprimento dos compromissos agendados, lidar com p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ú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 xml:space="preserve">blico, demonstrar criatividade e abertura 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à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 xml:space="preserve"> inova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çã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o, realizar as tarefas de forma aut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ô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noma e respons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á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vel, cooperar e trabalhar em grupo de fo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rma a manifestar esp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í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 xml:space="preserve">rito de equipe e capacidade de relacionamento, agir de forma 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é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tica nas mais diversas situa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çõ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 xml:space="preserve">es, 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reconhecer a import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â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 xml:space="preserve">ncia do secretariado 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na imagem de uma organiza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çã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o e aplicar as regras protocolares, preencher toda a documenta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çã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o comercial e banc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á</w:t>
            </w:r>
            <w:r>
              <w:rPr>
                <w:color w:val="auto"/>
                <w:rFonts w:ascii="Gill Sans MT" w:cs="Times New Roman" w:eastAsia="Times New Roman"/>
                <w:lang w:eastAsia="pt-br"/>
              </w:rPr>
              <w:t>ria.</w:t>
            </w:r>
          </w:p>
          <w:p>
            <w:pPr>
              <w:pStyle w:val="DatadaSubseo"/>
            </w:pPr>
            <w:r>
              <w:rPr>
                <w:rFonts w:ascii="Bookman Old Style"/>
              </w:rPr>
              <w:t>1</w:t>
            </w:r>
            <w:r>
              <w:rPr>
                <w:rFonts w:ascii="Bookman Old Style"/>
              </w:rPr>
              <w:t>º</w:t>
            </w:r>
            <w:r>
              <w:rPr>
                <w:rFonts w:ascii="Bookman Old Style"/>
              </w:rPr>
              <w:t xml:space="preserve"> Conselheiro Suplente do </w:t>
            </w:r>
            <w:r>
              <w:rPr>
                <w:rFonts w:ascii="Bookman Old Style"/>
              </w:rPr>
              <w:t>COMDICA  -</w:t>
            </w:r>
            <w:r>
              <w:rPr>
                <w:rFonts w:ascii="Bookman Old Style"/>
              </w:rPr>
              <w:t xml:space="preserve"> Secretaria Municipal de Assist</w:t>
            </w:r>
            <w:r>
              <w:rPr>
                <w:rFonts w:ascii="Bookman Old Style"/>
              </w:rPr>
              <w:t>ê</w:t>
            </w:r>
            <w:r>
              <w:rPr>
                <w:rFonts w:ascii="Bookman Old Style"/>
              </w:rPr>
              <w:t>ncia social Cidadania Trabalho e Habita</w:t>
            </w:r>
            <w:r>
              <w:rPr>
                <w:rFonts w:ascii="Bookman Old Style"/>
              </w:rPr>
              <w:t>çã</w:t>
            </w:r>
            <w:r>
              <w:rPr>
                <w:rFonts w:ascii="Bookman Old Style"/>
              </w:rPr>
              <w:t>o</w:t>
            </w:r>
          </w:p>
          <w:p>
            <w:pPr>
              <w:pStyle w:val="DatadaSubseo"/>
            </w:pPr>
            <w:r>
              <w:rPr>
                <w:rFonts w:ascii="Bookman Old Style"/>
              </w:rPr>
              <w:t>Conselho Municipal dos Dir</w:t>
            </w:r>
            <w:r>
              <w:rPr>
                <w:rFonts w:ascii="Bookman Old Style"/>
              </w:rPr>
              <w:t>eitos da Crian</w:t>
            </w:r>
            <w:r>
              <w:rPr>
                <w:rFonts w:ascii="Bookman Old Style"/>
              </w:rPr>
              <w:t>ç</w:t>
            </w:r>
            <w:r>
              <w:rPr>
                <w:rFonts w:ascii="Bookman Old Style"/>
              </w:rPr>
              <w:t xml:space="preserve">a e do Adolescente de Tapes (2010 </w:t>
            </w:r>
            <w:r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2012)</w:t>
            </w:r>
          </w:p>
          <w:p>
            <w:pPr>
              <w:pStyle w:val="DatadaSubseo"/>
            </w:pPr>
          </w:p>
          <w:p>
            <w:pPr>
              <w:pStyle w:val="DatadaSubseo"/>
            </w:pPr>
            <w:r>
              <w:rPr>
                <w:rFonts w:ascii="Bookman Old Style"/>
              </w:rPr>
              <w:t>Participa</w:t>
            </w:r>
            <w:r>
              <w:rPr>
                <w:rFonts w:ascii="Bookman Old Style"/>
              </w:rPr>
              <w:t>çã</w:t>
            </w:r>
            <w:r>
              <w:rPr>
                <w:rFonts w:ascii="Bookman Old Style"/>
              </w:rPr>
              <w:t>o no evento promovido pela Assembleia Legislativa do Estado do Rio Grande do Sul - Deputado por Um Dia  (2010)</w:t>
            </w:r>
          </w:p>
          <w:p>
            <w:pPr>
              <w:pStyle w:val="DatadaSubseo"/>
            </w:pPr>
          </w:p>
          <w:p>
            <w:pPr>
              <w:pStyle w:val="DatadaSubseo"/>
            </w:pPr>
            <w:r>
              <w:rPr>
                <w:rFonts w:ascii="Bookman Old Style"/>
              </w:rPr>
              <w:t>Participa</w:t>
            </w:r>
            <w:r>
              <w:rPr>
                <w:rFonts w:ascii="Bookman Old Style"/>
              </w:rPr>
              <w:t>çã</w:t>
            </w:r>
            <w:r>
              <w:rPr>
                <w:rFonts w:ascii="Bookman Old Style"/>
              </w:rPr>
              <w:t>o na Jornada Contra a Viol</w:t>
            </w:r>
            <w:r>
              <w:rPr>
                <w:rFonts w:ascii="Bookman Old Style"/>
              </w:rPr>
              <w:t>ê</w:t>
            </w:r>
            <w:r>
              <w:rPr>
                <w:rFonts w:ascii="Bookman Old Style"/>
              </w:rPr>
              <w:t>ncia e a Explora</w:t>
            </w:r>
            <w:r>
              <w:rPr>
                <w:rFonts w:ascii="Bookman Old Style"/>
              </w:rPr>
              <w:t>çã</w:t>
            </w:r>
            <w:r>
              <w:rPr>
                <w:rFonts w:ascii="Bookman Old Style"/>
              </w:rPr>
              <w:t>o Sexual de Crian</w:t>
            </w:r>
            <w:r>
              <w:rPr>
                <w:rFonts w:ascii="Bookman Old Style"/>
              </w:rPr>
              <w:t>ç</w:t>
            </w:r>
            <w:r>
              <w:rPr>
                <w:rFonts w:ascii="Bookman Old Style"/>
              </w:rPr>
              <w:t>a</w:t>
            </w:r>
            <w:r>
              <w:rPr>
                <w:rFonts w:ascii="Bookman Old Style"/>
              </w:rPr>
              <w:t>s e Adolescentes pela Comiss</w:t>
            </w:r>
            <w:r>
              <w:rPr>
                <w:rFonts w:ascii="Bookman Old Style"/>
              </w:rPr>
              <w:t>ã</w:t>
            </w:r>
            <w:r>
              <w:rPr>
                <w:rFonts w:ascii="Bookman Old Style"/>
              </w:rPr>
              <w:t>o de Servi</w:t>
            </w:r>
            <w:r>
              <w:rPr>
                <w:rFonts w:ascii="Bookman Old Style"/>
              </w:rPr>
              <w:t>ç</w:t>
            </w:r>
            <w:r>
              <w:rPr>
                <w:rFonts w:ascii="Bookman Old Style"/>
              </w:rPr>
              <w:t>os P</w:t>
            </w:r>
            <w:r>
              <w:rPr>
                <w:rFonts w:ascii="Bookman Old Style"/>
              </w:rPr>
              <w:t>ú</w:t>
            </w:r>
            <w:r>
              <w:rPr>
                <w:rFonts w:ascii="Bookman Old Style"/>
              </w:rPr>
              <w:t>blicos.</w:t>
            </w:r>
          </w:p>
          <w:p>
            <w:pPr>
              <w:pStyle w:val="DatadaSubseo"/>
              <w:rPr>
                <w:i w:val="1"/>
                <w:rFonts w:ascii="Bookman Old Style"/>
              </w:rPr>
            </w:pPr>
          </w:p>
          <w:p>
            <w:pPr>
              <w:pStyle w:val="DatadaSubseo"/>
            </w:pPr>
            <w:r>
              <w:rPr>
                <w:rFonts w:ascii="Bookman Old Style"/>
              </w:rPr>
              <w:t>Secret</w:t>
            </w:r>
            <w:r>
              <w:rPr>
                <w:rFonts w:ascii="Bookman Old Style"/>
              </w:rPr>
              <w:t>á</w:t>
            </w:r>
            <w:r>
              <w:rPr>
                <w:rFonts w:ascii="Bookman Old Style"/>
              </w:rPr>
              <w:t>ria de Sa</w:t>
            </w:r>
            <w:r>
              <w:rPr>
                <w:rFonts w:ascii="Bookman Old Style"/>
              </w:rPr>
              <w:t>ú</w:t>
            </w:r>
            <w:r>
              <w:rPr>
                <w:rFonts w:ascii="Bookman Old Style"/>
              </w:rPr>
              <w:t xml:space="preserve">de </w:t>
            </w:r>
            <w:r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Tapes CIEE (2014</w:t>
            </w:r>
            <w:r>
              <w:rPr>
                <w:rFonts w:ascii="Bookman Old Style"/>
              </w:rPr>
              <w:t>)</w:t>
            </w:r>
          </w:p>
          <w:p>
            <w:pPr>
              <w:pStyle w:val="DatadaSubseo"/>
            </w:pPr>
          </w:p>
          <w:p>
            <w:pPr>
              <w:pStyle w:val="DatadaSubseo"/>
              <w:rPr>
                <w:sz w:val="20.0"/>
                <w:szCs w:val="20.0"/>
                <w:color w:val="auto"/>
                <w:rFonts w:ascii="Gill Sans MT"/>
              </w:rPr>
            </w:pPr>
            <w:r>
              <w:rPr>
                <w:sz w:val="20.0"/>
                <w:szCs w:val="20.0"/>
                <w:color w:val="auto"/>
                <w:rFonts w:ascii="Gill Sans MT"/>
              </w:rPr>
              <w:t>Tive aprendizado em diversos setores como ambulat</w:t>
            </w:r>
            <w:r>
              <w:rPr>
                <w:sz w:val="20.0"/>
                <w:szCs w:val="20.0"/>
                <w:color w:val="auto"/>
                <w:rFonts w:ascii="Gill Sans MT"/>
              </w:rPr>
              <w:t>ó</w:t>
            </w:r>
            <w:r>
              <w:rPr>
                <w:sz w:val="20.0"/>
                <w:szCs w:val="20.0"/>
                <w:color w:val="auto"/>
                <w:rFonts w:ascii="Gill Sans MT"/>
              </w:rPr>
              <w:t>rio, recep</w:t>
            </w:r>
            <w:r>
              <w:rPr>
                <w:sz w:val="20.0"/>
                <w:szCs w:val="20.0"/>
                <w:color w:val="auto"/>
                <w:rFonts w:ascii="Gill Sans MT"/>
              </w:rPr>
              <w:t>çã</w:t>
            </w:r>
            <w:r>
              <w:rPr>
                <w:sz w:val="20.0"/>
                <w:szCs w:val="20.0"/>
                <w:color w:val="auto"/>
                <w:rFonts w:ascii="Gill Sans MT"/>
              </w:rPr>
              <w:t>o, sala de vacina, e transporte.</w:t>
            </w:r>
          </w:p>
          <w:p>
            <w:pPr>
              <w:pStyle w:val="DatadaSubseo"/>
            </w:pPr>
          </w:p>
          <w:p>
            <w:pPr>
              <w:pStyle w:val="DatadaSubseo"/>
            </w:pPr>
            <w:r>
              <w:rPr>
                <w:rFonts w:ascii="Bookman Old Style"/>
              </w:rPr>
              <w:t>Estagio Hospitalar- Hospital Nossa Senhora Aparecida</w:t>
            </w:r>
            <w:r>
              <w:rPr>
                <w:rFonts w:ascii="Bookman Old Style"/>
              </w:rPr>
              <w:t xml:space="preserve"> - Camaqu</w:t>
            </w:r>
            <w:r>
              <w:rPr>
                <w:rFonts w:ascii="Bookman Old Style"/>
              </w:rPr>
              <w:t>ã</w:t>
            </w:r>
            <w:r>
              <w:rPr>
                <w:rFonts w:ascii="Bookman Old Style"/>
              </w:rPr>
              <w:t>/RS</w:t>
            </w:r>
          </w:p>
          <w:p>
            <w:pPr>
              <w:pStyle w:val="DatadaSubseo"/>
            </w:pPr>
            <w:r>
              <w:rPr>
                <w:rFonts w:ascii="Bookman Old Style"/>
              </w:rPr>
              <w:t>Sa</w:t>
            </w:r>
            <w:r>
              <w:rPr>
                <w:rFonts w:ascii="Bookman Old Style"/>
              </w:rPr>
              <w:t>ú</w:t>
            </w:r>
            <w:r>
              <w:rPr>
                <w:rFonts w:ascii="Bookman Old Style"/>
              </w:rPr>
              <w:t>de Comunit</w:t>
            </w:r>
            <w:r>
              <w:rPr>
                <w:rFonts w:ascii="Bookman Old Style"/>
              </w:rPr>
              <w:t>á</w:t>
            </w:r>
            <w:r>
              <w:rPr>
                <w:rFonts w:ascii="Bookman Old Style"/>
              </w:rPr>
              <w:t xml:space="preserve">ria </w:t>
            </w:r>
            <w:r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Escola Nossa Senhora do Carmo </w:t>
            </w:r>
            <w:r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Tapes/RS</w:t>
            </w:r>
          </w:p>
          <w:p>
            <w:pPr>
              <w:pStyle w:val="DatadaSubseo"/>
            </w:pPr>
            <w:r>
              <w:rPr>
                <w:rFonts w:ascii="Bookman Old Style"/>
              </w:rPr>
              <w:t xml:space="preserve">Cuidado ao Idoso </w:t>
            </w:r>
            <w:r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CAPI Tapes/RS</w:t>
            </w:r>
          </w:p>
          <w:p>
            <w:pPr>
              <w:pStyle w:val="Seo"/>
            </w:pPr>
            <w:r>
              <w:lastRenderedPageBreak/>
            </w:r>
            <w:r>
              <w:rPr>
                <w:rFonts w:ascii="Bookman Old Style"/>
              </w:rPr>
              <w:t>Qualifica</w:t>
            </w:r>
            <w:r>
              <w:rPr>
                <w:rFonts w:ascii="Bookman Old Style"/>
              </w:rPr>
              <w:t>çõ</w:t>
            </w:r>
            <w:r>
              <w:rPr>
                <w:rFonts w:ascii="Bookman Old Style"/>
              </w:rPr>
              <w:t>es</w:t>
            </w:r>
          </w:p>
          <w:p>
            <w:pPr>
              <w:pStyle w:val="Commarcadores"/>
              <w:numPr>
                <w:ilvl w:val="0"/>
                <w:numId w:val="1"/>
              </w:numPr>
            </w:pPr>
            <w:r>
              <w:rPr>
                <w:rFonts w:ascii="Gill Sans MT"/>
              </w:rPr>
              <w:t>Curso Profissionalizante de Habilita</w:t>
            </w:r>
            <w:r>
              <w:rPr>
                <w:rFonts w:ascii="Gill Sans MT"/>
              </w:rPr>
              <w:t>çã</w:t>
            </w:r>
            <w:r>
              <w:rPr>
                <w:rFonts w:ascii="Gill Sans MT"/>
              </w:rPr>
              <w:t xml:space="preserve">o em </w:t>
            </w:r>
            <w:r>
              <w:rPr>
                <w:rFonts w:ascii="Gill Sans MT"/>
              </w:rPr>
              <w:t xml:space="preserve">Hardware </w:t>
            </w:r>
            <w:r>
              <w:rPr>
                <w:rFonts w:ascii="Gill Sans MT"/>
              </w:rPr>
              <w:t>–</w:t>
            </w:r>
            <w:r>
              <w:rPr>
                <w:rFonts w:ascii="Gill Sans MT"/>
              </w:rPr>
              <w:t xml:space="preserve"> Certificado registrado pela FEPLAM (junho de 2009 </w:t>
            </w:r>
            <w:r>
              <w:rPr>
                <w:rFonts w:ascii="Gill Sans MT"/>
              </w:rPr>
              <w:t>–</w:t>
            </w:r>
            <w:r>
              <w:rPr>
                <w:rFonts w:ascii="Gill Sans MT"/>
              </w:rPr>
              <w:t xml:space="preserve"> maio de 2010)</w:t>
            </w:r>
          </w:p>
          <w:p>
            <w:pPr>
              <w:pStyle w:val="Commarcadores"/>
              <w:numPr>
                <w:ilvl w:val="0"/>
                <w:numId w:val="1"/>
              </w:numPr>
            </w:pPr>
            <w:r>
              <w:rPr>
                <w:rFonts w:ascii="Gill Sans MT"/>
              </w:rPr>
              <w:t>Curso Profissionalizante em inform</w:t>
            </w:r>
            <w:r>
              <w:rPr>
                <w:rFonts w:ascii="Gill Sans MT"/>
              </w:rPr>
              <w:t>á</w:t>
            </w:r>
            <w:r>
              <w:rPr>
                <w:rFonts w:ascii="Gill Sans MT"/>
              </w:rPr>
              <w:t xml:space="preserve">tica </w:t>
            </w:r>
            <w:r>
              <w:rPr>
                <w:rFonts w:ascii="Gill Sans MT"/>
              </w:rPr>
              <w:t>–</w:t>
            </w:r>
            <w:r>
              <w:rPr>
                <w:rFonts w:ascii="Gill Sans MT"/>
              </w:rPr>
              <w:t xml:space="preserve"> Certificado registrado pela FEPLAM (junho de 2007- julho de 2008)</w:t>
            </w:r>
          </w:p>
          <w:p>
            <w:pPr>
              <w:pStyle w:val="Commarcadores"/>
              <w:numPr>
                <w:ilvl w:val="0"/>
                <w:numId w:val="1"/>
              </w:numPr>
            </w:pPr>
            <w:r>
              <w:rPr>
                <w:rFonts w:ascii="Gill Sans MT"/>
              </w:rPr>
              <w:t xml:space="preserve">Secretariado e Assessor Administrativo </w:t>
            </w:r>
            <w:r>
              <w:rPr>
                <w:rFonts w:ascii="Gill Sans MT"/>
              </w:rPr>
              <w:t>–</w:t>
            </w:r>
            <w:r>
              <w:rPr>
                <w:rFonts w:ascii="Gill Sans MT"/>
              </w:rPr>
              <w:t xml:space="preserve"> Certificado registrado pela FE</w:t>
            </w:r>
            <w:r>
              <w:rPr>
                <w:rFonts w:ascii="Gill Sans MT"/>
              </w:rPr>
              <w:t xml:space="preserve">PLAM (Junho de 2008 </w:t>
            </w:r>
            <w:r>
              <w:rPr>
                <w:rFonts w:ascii="Gill Sans MT"/>
              </w:rPr>
              <w:t>–</w:t>
            </w:r>
            <w:r>
              <w:rPr>
                <w:rFonts w:ascii="Gill Sans MT"/>
              </w:rPr>
              <w:t xml:space="preserve"> julho de 2009)</w:t>
            </w:r>
          </w:p>
        </w:tc>
      </w:tr>
    </w:tbl>
    <w:p/>
    <w:sectPr>
      <w:headerReference w:type="default" r:id="rId9"/>
      <w:footerReference w:type="default" r:id="rId11"/>
      <w:footerReference w:type="even" r:id="rId10"/>
      <w:pgSz w:w="11907" w:h="16839" w:orient="portrait"/>
      <w:pgMar w:bottom="1418" w:top="1418" w:right="1418" w:left="1418" w:header="709" w:footer="709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notTrueType w:val="tru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Rodap"/>
    </w:pPr>
  </w:p>
  <w:p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RodapDireito"/>
    </w:pPr>
    <w:r>
      <w:rPr>
        <w:color w:val="9FB8CD"/>
      </w:rPr>
      <w:sym w:char="F07D" w:font="Wingdings 3"/>
    </w:r>
    <w:r>
      <w:t xml:space="preserve"> P</w:t>
    </w:r>
    <w:r>
      <w:t>á</w:t>
    </w:r>
    <w:r>
      <w:t xml:space="preserve">gina </w:t>
    </w: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  <w:r>
      <w:t xml:space="preserve"> | [Digite seu endere</w:t>
    </w:r>
    <w:r>
      <w:t>ç</w:t>
    </w:r>
    <w:r>
      <w:t>o de email]</w:t>
    </w:r>
  </w:p>
  <w:p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CabealhoDireito"/>
      <w:jc w:val="left"/>
    </w:pPr>
    <w:r>
      <w:rPr>
        <w:color w:val="9FB8CD"/>
      </w:rPr>
      <w:sym w:char="F07D" w:font="Wingdings 3"/>
    </w:r>
    <w:r>
      <w:t xml:space="preserve"> Curr</w:t>
    </w:r>
    <w:r>
      <w:t>í</w:t>
    </w:r>
    <w:r>
      <w:t>culo: Fernanda Rodrigues Pinhatti</w:t>
    </w:r>
  </w:p>
  <w:p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6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21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12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2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19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1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15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</w:abstractNum>
  <w:abstractNum w:abstractNumId="13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</w:abstractNum>
  <w:abstractNum w:abstractNumId="17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</w:abstractNum>
  <w:abstractNum w:abstractNumId="4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800" w:hanging="360"/>
      </w:pPr>
    </w:lvl>
  </w:abstractNum>
  <w:abstractNum w:abstractNumId="6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21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12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2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19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6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21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12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2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19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6">
    <w:multiLevelType w:val="singleLevel"/>
    <w:lvl w:ilvl="0">
      <w:numFmt w:val="bullet"/>
      <w:pStyle w:val="Commarcadores"/>
      <w:lvlText w:val=""/>
      <w:lvlJc w:val="left"/>
      <w:start w:val="1"/>
      <w:pPr>
        <w:ind w:left="360" w:hanging="360"/>
      </w:pPr>
      <w:rPr>
        <w:color w:val="628BAD"/>
        <w:rFonts w:ascii="Wingdings 3" w:hAnsi="Wingdings 3" w:hint="default"/>
      </w:rPr>
    </w:lvl>
  </w:abstractNum>
  <w:abstractNum w:abstractNumId="21">
    <w:multiLevelType w:val="singleLevel"/>
    <w:lvl w:ilvl="0">
      <w:numFmt w:val="bullet"/>
      <w:pStyle w:val="Commarcadores2"/>
      <w:lvlText w:val=""/>
      <w:lvlJc w:val="left"/>
      <w:start w:val="1"/>
      <w:pPr>
        <w:ind w:left="720" w:hanging="360"/>
      </w:pPr>
      <w:rPr>
        <w:color w:val="9FB8CD"/>
        <w:rFonts w:ascii="Wingdings 3" w:hAnsi="Wingdings 3" w:hint="default"/>
      </w:rPr>
    </w:lvl>
  </w:abstractNum>
  <w:abstractNum w:abstractNumId="12">
    <w:multiLevelType w:val="singleLevel"/>
    <w:lvl w:ilvl="0">
      <w:numFmt w:val="bullet"/>
      <w:pStyle w:val="Commarcadores3"/>
      <w:lvlText w:val=""/>
      <w:lvlJc w:val="left"/>
      <w:start w:val="1"/>
      <w:pPr>
        <w:ind w:left="1080" w:hanging="360"/>
      </w:pPr>
      <w:rPr>
        <w:color w:val="808080"/>
        <w:rFonts w:ascii="Wingdings 3" w:hAnsi="Wingdings 3" w:hint="default"/>
      </w:rPr>
    </w:lvl>
  </w:abstractNum>
  <w:abstractNum w:abstractNumId="25">
    <w:multiLevelType w:val="singleLevel"/>
    <w:lvl w:ilvl="0">
      <w:numFmt w:val="bullet"/>
      <w:pStyle w:val="Commarcadores4"/>
      <w:lvlText w:val=""/>
      <w:lvlJc w:val="left"/>
      <w:start w:val="1"/>
      <w:pPr>
        <w:ind w:left="1440" w:hanging="360"/>
      </w:pPr>
      <w:rPr>
        <w:color w:val="628BAD"/>
        <w:rFonts w:ascii="Symbol" w:hAnsi="Symbol" w:hint="default"/>
      </w:rPr>
    </w:lvl>
  </w:abstractNum>
  <w:abstractNum w:abstractNumId="19">
    <w:multiLevelType w:val="singleLevel"/>
    <w:lvl w:ilvl="0">
      <w:numFmt w:val="bullet"/>
      <w:pStyle w:val="Commarcadores5"/>
      <w:lvlText w:val=""/>
      <w:lvlJc w:val="left"/>
      <w:start w:val="1"/>
      <w:pPr>
        <w:ind w:left="1800" w:hanging="360"/>
      </w:pPr>
      <w:rPr>
        <w:color w:val="9FB8CD"/>
        <w:rFonts w:ascii="Symbol" w:hAnsi="Symbol" w:hint="default"/>
      </w:rPr>
    </w:lvl>
  </w:abstractNum>
  <w:abstractNum w:abstractNumId="7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2"/>
  </w:num>
  <w:num w:numId="4">
    <w:abstractNumId w:val="25"/>
  </w:num>
  <w:num w:numId="5">
    <w:abstractNumId w:val="19"/>
  </w:num>
  <w:num w:numId="6">
    <w:abstractNumId w:val="1"/>
  </w:num>
  <w:num w:numId="7">
    <w:abstractNumId w:val="15"/>
  </w:num>
  <w:num w:numId="8">
    <w:abstractNumId w:val="13"/>
  </w:num>
  <w:num w:numId="9">
    <w:abstractNumId w:val="17"/>
  </w:num>
  <w:num w:numId="10">
    <w:abstractNumId w:val="4"/>
  </w:num>
  <w:num w:numId="11">
    <w:abstractNumId w:val="6"/>
  </w:num>
  <w:num w:numId="12">
    <w:abstractNumId w:val="21"/>
  </w:num>
  <w:num w:numId="13">
    <w:abstractNumId w:val="12"/>
  </w:num>
  <w:num w:numId="14">
    <w:abstractNumId w:val="25"/>
  </w:num>
  <w:num w:numId="15">
    <w:abstractNumId w:val="19"/>
  </w:num>
  <w:num w:numId="16">
    <w:abstractNumId w:val="6"/>
  </w:num>
  <w:num w:numId="17">
    <w:abstractNumId w:val="21"/>
  </w:num>
  <w:num w:numId="18">
    <w:abstractNumId w:val="12"/>
  </w:num>
  <w:num w:numId="19">
    <w:abstractNumId w:val="25"/>
  </w:num>
  <w:num w:numId="20">
    <w:abstractNumId w:val="19"/>
  </w:num>
  <w:num w:numId="21">
    <w:abstractNumId w:val="6"/>
  </w:num>
  <w:num w:numId="22">
    <w:abstractNumId w:val="21"/>
  </w:num>
  <w:num w:numId="23">
    <w:abstractNumId w:val="12"/>
  </w:num>
  <w:num w:numId="24">
    <w:abstractNumId w:val="25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GrammaticalErrors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2F"/>
    <w:rsid w:val="00035DE9"/>
    <w:rsid w:val="00090548"/>
    <w:rsid w:val="001A482B"/>
    <w:rsid w:val="002D12BC"/>
    <w:rsid w:val="002D192D"/>
    <w:rsid w:val="00352025"/>
    <w:rsid w:val="003F78BA"/>
    <w:rsid w:val="00447DB5"/>
    <w:rsid w:val="0055409B"/>
    <w:rsid w:val="007D3461"/>
    <w:rsid w:val="008031B9"/>
    <w:rsid w:val="00823CF1"/>
    <w:rsid w:val="0089495D"/>
    <w:rsid w:val="00946B82"/>
    <w:rsid w:val="00987CD5"/>
    <w:rsid w:val="009B17F3"/>
    <w:rsid w:val="00A21AFA"/>
    <w:rsid w:val="00CF43DE"/>
    <w:rsid w:val="00D66F50"/>
    <w:rsid w:val="00E34848"/>
    <w:rsid w:val="00F5382F"/>
    <w:rsid w:val="00F65FA9"/>
    <w:rsid w:val="00FD5C8A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A366EAE5-688A-41F1-A8A1-4725509EE494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Gill Sans MT" w:cs="Gill Sans MT" w:eastAsia="Gill Sans MT" w:hAnsi="Times New Roman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0.0"/>
      <w:szCs w:val="20.0"/>
      <w:color w:val="000000"/>
      <w:lang w:val="pt-br"/>
    </w:rPr>
  </w:style>
  <w:style w:type="paragraph" w:styleId="Ttulo1">
    <w:name w:val="heading 1"/>
    <w:link w:val="Ttulo1Char"/>
    <w:basedOn w:val="Normal"/>
    <w:uiPriority w:val="9"/>
    <w:rPr>
      <w:color w:val="FFFFFF"/>
      <w:rFonts w:ascii="Bookman Old Style"/>
      <w:spacing w:val="5"/>
    </w:rPr>
    <w:pPr>
      <w:outlineLvl w:val="0"/>
      <w:spacing w:after="40" w:before="300"/>
      <w:pBdr>
        <w:bottom w:val="single" w:sz="6" w:space="1" w:color="9fb8cd" w:themeColor="accent2"/>
        <w:left w:val="single" w:sz="6" w:space="1" w:color="9fb8cd" w:themeColor="accent2"/>
        <w:right w:val="single" w:sz="6" w:space="1" w:color="9fb8cd" w:themeColor="accent2"/>
        <w:top w:val="single" w:sz="6" w:space="1" w:color="9fb8cd" w:themeColor="accent2"/>
      </w:pBdr>
      <w:shd w:val="clear" w:color="auto" w:fill="9FB8CD" w:themeFill="accent2"/>
    </w:pPr>
  </w:style>
  <w:style w:type="paragraph" w:styleId="Ttulo2">
    <w:name w:val="heading 2"/>
    <w:link w:val="Ttulo2Char"/>
    <w:basedOn w:val="Normal"/>
    <w:uiPriority w:val="9"/>
    <w:qFormat/>
    <w:rPr>
      <w:color w:val="628BAD"/>
      <w:rFonts w:ascii="Bookman Old Style"/>
      <w:spacing w:val="5"/>
    </w:rPr>
    <w:pPr>
      <w:outlineLvl w:val="1"/>
      <w:spacing w:after="80" w:before="240"/>
      <w:ind w:left="144"/>
      <w:pBdr>
        <w:bottom w:val="single" w:sz="6" w:space="1" w:color="9fb8cd" w:themeColor="accent2"/>
        <w:left w:val="single" w:sz="48" w:space="1" w:color="9fb8cd" w:themeColor="accent2"/>
        <w:right w:val="single" w:sz="6" w:space="1" w:color="9fb8cd" w:themeColor="accent2"/>
        <w:top w:val="single" w:sz="6" w:space="1" w:color="9fb8cd" w:themeColor="accent2"/>
      </w:pBdr>
    </w:pPr>
  </w:style>
  <w:style w:type="paragraph" w:styleId="Ttulo3">
    <w:name w:val="heading 3"/>
    <w:link w:val="Ttulo3Char"/>
    <w:basedOn w:val="Normal"/>
    <w:uiPriority w:val="9"/>
    <w:qFormat/>
    <w:rPr>
      <w:color w:val="595959"/>
      <w:rFonts w:ascii="Bookman Old Style"/>
      <w:spacing w:val="5"/>
    </w:rPr>
    <w:pPr>
      <w:outlineLvl w:val="2"/>
      <w:spacing w:after="80" w:before="200"/>
      <w:ind w:left="144"/>
      <w:pBdr>
        <w:bottom w:val="single" w:sz="6" w:space="1" w:color="a6a6a6" w:themeColor="background1" w:themeShade="A6"/>
        <w:left w:val="single" w:sz="48" w:space="1" w:color="a6a6a6" w:themeColor="background1" w:themeShade="A6"/>
        <w:right w:val="single" w:sz="6" w:space="1" w:color="a6a6a6" w:themeColor="background1" w:themeShade="A6"/>
        <w:top w:val="single" w:sz="6" w:space="1" w:color="a6a6a6" w:themeColor="background1" w:themeShade="A6"/>
      </w:pBdr>
    </w:pPr>
  </w:style>
  <w:style w:type="paragraph" w:styleId="Ttulo4">
    <w:name w:val="heading 4"/>
    <w:link w:val="Ttulo4Char"/>
    <w:basedOn w:val="Normal"/>
    <w:uiPriority w:val="9"/>
    <w:qFormat/>
    <w:rPr>
      <w:color w:val="595959"/>
      <w:rFonts w:ascii="Bookman Old Style"/>
    </w:rPr>
    <w:pPr>
      <w:outlineLvl w:val="3"/>
      <w:spacing w:after="80" w:before="200"/>
      <w:pBdr>
        <w:bottom w:val="single" w:sz="6" w:space="1" w:color="a6a6a6" w:themeColor="background1" w:themeShade="A6"/>
      </w:pBdr>
    </w:pPr>
  </w:style>
  <w:style w:type="paragraph" w:styleId="Ttulo5">
    <w:name w:val="heading 5"/>
    <w:link w:val="Ttulo5Char"/>
    <w:basedOn w:val="Normal"/>
    <w:uiPriority w:val="9"/>
    <w:qFormat/>
    <w:rPr>
      <w:color w:val="404040"/>
      <w:rFonts w:ascii="Bookman Old Style"/>
    </w:rPr>
    <w:pPr>
      <w:outlineLvl w:val="4"/>
      <w:spacing w:after="80" w:before="200"/>
      <w:pBdr>
        <w:bottom w:val="dashed" w:sz="4" w:space="1" w:color="a6a6a6" w:themeColor="background1" w:themeShade="A6"/>
      </w:pBdr>
    </w:pPr>
  </w:style>
  <w:style w:type="paragraph" w:styleId="Ttulo6">
    <w:name w:val="heading 6"/>
    <w:link w:val="Ttulo6Char"/>
    <w:basedOn w:val="Normal"/>
    <w:uiPriority w:val="9"/>
    <w:qFormat/>
    <w:rPr>
      <w:b w:val="1"/>
      <w:sz w:val="18.0"/>
      <w:szCs w:val="18.0"/>
      <w:color w:val="7F7F7F"/>
      <w:rFonts w:ascii="Bookman Old Style"/>
    </w:rPr>
    <w:pPr>
      <w:outlineLvl w:val="5"/>
      <w:spacing w:after="80" w:before="200"/>
    </w:pPr>
  </w:style>
  <w:style w:type="paragraph" w:styleId="Ttulo7">
    <w:name w:val="heading 7"/>
    <w:link w:val="Ttulo7Char"/>
    <w:basedOn w:val="Normal"/>
    <w:uiPriority w:val="9"/>
    <w:qFormat/>
    <w:rPr>
      <w:b w:val="1"/>
      <w:i w:val="1"/>
      <w:sz w:val="18.0"/>
      <w:szCs w:val="18.0"/>
      <w:color w:val="808080"/>
      <w:rFonts w:ascii="Bookman Old Style"/>
    </w:rPr>
    <w:pPr>
      <w:outlineLvl w:val="6"/>
      <w:spacing w:after="80" w:before="200"/>
    </w:pPr>
  </w:style>
  <w:style w:type="paragraph" w:styleId="Ttulo8">
    <w:name w:val="heading 8"/>
    <w:link w:val="Ttulo8Char"/>
    <w:basedOn w:val="Normal"/>
    <w:uiPriority w:val="9"/>
    <w:qFormat/>
    <w:rPr>
      <w:sz w:val="18.0"/>
      <w:szCs w:val="18.0"/>
      <w:color w:val="9FB8CD"/>
      <w:rFonts w:ascii="Bookman Old Style"/>
    </w:rPr>
    <w:pPr>
      <w:outlineLvl w:val="7"/>
      <w:spacing w:after="80" w:before="200"/>
    </w:pPr>
  </w:style>
  <w:style w:type="paragraph" w:styleId="Ttulo9">
    <w:name w:val="heading 9"/>
    <w:link w:val="Ttulo9Char"/>
    <w:basedOn w:val="Normal"/>
    <w:uiPriority w:val="9"/>
    <w:qFormat/>
    <w:rPr>
      <w:i w:val="1"/>
      <w:sz w:val="18.0"/>
      <w:szCs w:val="18.0"/>
      <w:color w:val="9FB8CD"/>
      <w:rFonts w:ascii="Bookman Old Style"/>
    </w:rPr>
    <w:pPr>
      <w:outlineLvl w:val="8"/>
      <w:spacing w:after="80" w:before="20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styleId="Tabelacomgrade">
    <w:name w:val="Table Grid"/>
    <w:basedOn w:val="Tabelanormal"/>
    <w:uiPriority w:val="1"/>
    <w:rPr>
      <w:lang w:val="pt-br"/>
    </w:rPr>
    <w:pPr>
      <w:spacing w:after="0" w:line="240" w:lineRule="auto"/>
    </w:pPr>
    <w:tblPr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/>
    </w:tblPr>
  </w:style>
  <w:style w:type="paragraph" w:styleId="SemEspaamento">
    <w:name w:val="No Spacing"/>
    <w:link w:val="SemEspaamentoChar"/>
    <w:basedOn w:val="Normal"/>
    <w:uiPriority w:val="99"/>
    <w:qFormat/>
    <w:pPr>
      <w:spacing w:after="0" w:line="240" w:lineRule="auto"/>
    </w:pPr>
  </w:style>
  <w:style w:type="paragraph" w:styleId="Cabealho">
    <w:name w:val="header"/>
    <w:link w:val="Cabealho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basedOn w:val="Fontepargpadro"/>
    <w:uiPriority w:val="99"/>
    <w:rPr>
      <w:sz w:val="20.0"/>
      <w:color w:val="000000"/>
    </w:rPr>
  </w:style>
  <w:style w:type="paragraph" w:styleId="Rodap">
    <w:name w:val="footer"/>
    <w:link w:val="Rodap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basedOn w:val="Fontepargpadro"/>
    <w:uiPriority w:val="99"/>
    <w:rPr>
      <w:sz w:val="20.0"/>
      <w:color w:val="000000"/>
    </w:r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hAnsi="Tahoma"/>
    </w:r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color w:val="000000"/>
      <w:rFonts w:hAnsi="Tahoma"/>
      <w:lang w:val="pt-br"/>
    </w:rPr>
  </w:style>
  <w:style w:type="paragraph" w:styleId="Commarcadores">
    <w:name w:val="List Bullet"/>
    <w:basedOn w:val="Normal"/>
    <w:uiPriority w:val="36"/>
    <w:qFormat/>
    <w:pPr>
      <w:numPr>
        <w:ilvl w:val="0"/>
        <w:numId w:val="21"/>
      </w:numPr>
      <w:contextualSpacing w:val="true"/>
      <w:spacing w:after="120"/>
    </w:pPr>
  </w:style>
  <w:style w:type="paragraph" w:customStyle="1" w:styleId="Seo">
    <w:name w:val="Seção"/>
    <w:link w:val="CardeSeo"/>
    <w:basedOn w:val="Normal"/>
    <w:uiPriority w:val="1"/>
    <w:qFormat/>
    <w:rPr>
      <w:b w:val="1"/>
      <w:sz w:val="24.0"/>
      <w:szCs w:val="24.0"/>
      <w:color w:val="9FB8CD"/>
      <w:rFonts w:ascii="Bookman Old Style"/>
    </w:rPr>
    <w:pPr>
      <w:contextualSpacing w:val="true"/>
      <w:spacing w:after="120" w:line="240" w:lineRule="auto"/>
    </w:pPr>
  </w:style>
  <w:style w:type="paragraph" w:customStyle="1" w:styleId="Subseo">
    <w:name w:val="Subseção"/>
    <w:link w:val="CardeSubseo"/>
    <w:basedOn w:val="Normal"/>
    <w:uiPriority w:val="3"/>
    <w:qFormat/>
    <w:rPr>
      <w:b w:val="1"/>
      <w:sz w:val="18.0"/>
      <w:szCs w:val="18.0"/>
      <w:color w:val="727CA3"/>
      <w:rFonts w:ascii="Bookman Old Style"/>
    </w:rPr>
    <w:pPr>
      <w:spacing w:after="80" w:before="40" w:line="240" w:lineRule="auto"/>
    </w:pPr>
  </w:style>
  <w:style w:type="paragraph" w:styleId="Citao">
    <w:name w:val="Quote"/>
    <w:link w:val="CitaoChar"/>
    <w:basedOn w:val="Normal"/>
    <w:uiPriority w:val="29"/>
    <w:qFormat/>
    <w:rPr>
      <w:i w:val="1"/>
      <w:color w:val="7F7F7F"/>
    </w:rPr>
  </w:style>
  <w:style w:type="character" w:customStyle="1" w:styleId="CitaoChar">
    <w:name w:val="Citação Char"/>
    <w:link w:val="Citao"/>
    <w:basedOn w:val="Fontepargpadro"/>
    <w:uiPriority w:val="29"/>
    <w:rPr>
      <w:i w:val="1"/>
      <w:sz w:val="20.0"/>
      <w:color w:val="7F7F7F"/>
    </w:rPr>
  </w:style>
  <w:style w:type="character" w:customStyle="1" w:styleId="Ttulo2Char">
    <w:name w:val="Título 2 Char"/>
    <w:link w:val="Ttulo2"/>
    <w:basedOn w:val="Fontepargpadro"/>
    <w:uiPriority w:val="9"/>
    <w:rPr>
      <w:sz w:val="20.0"/>
      <w:color w:val="628BAD"/>
      <w:rFonts w:ascii="Bookman Old Style"/>
      <w:spacing w:val="5"/>
    </w:rPr>
  </w:style>
  <w:style w:type="paragraph" w:customStyle="1" w:styleId="NomePessoal">
    <w:name w:val="Nome Pessoal"/>
    <w:link w:val="CardeNomePessoal"/>
    <w:basedOn w:val="SemEspaamento"/>
    <w:uiPriority w:val="1"/>
    <w:qFormat/>
    <w:rPr>
      <w:sz w:val="40.0"/>
      <w:szCs w:val="40.0"/>
      <w:color w:val="525A7D"/>
      <w:rFonts w:ascii="Bookman Old Style"/>
    </w:rPr>
    <w:pPr>
      <w:jc w:val="right"/>
    </w:pPr>
  </w:style>
  <w:style w:type="paragraph" w:styleId="Commarcadores2">
    <w:name w:val="List Bullet 2"/>
    <w:basedOn w:val="Normal"/>
    <w:uiPriority w:val="36"/>
    <w:qFormat/>
    <w:pPr>
      <w:numPr>
        <w:ilvl w:val="0"/>
        <w:numId w:val="22"/>
      </w:numPr>
      <w:contextualSpacing w:val="true"/>
      <w:spacing w:after="120"/>
    </w:pPr>
  </w:style>
  <w:style w:type="character" w:styleId="Hyperlink">
    <w:name w:val="Hyperlink"/>
    <w:basedOn w:val="Fontepargpadro"/>
    <w:uiPriority w:val="99"/>
    <w:rPr>
      <w:u w:val="single"/>
      <w:color w:val="B292CA"/>
    </w:rPr>
  </w:style>
  <w:style w:type="character" w:styleId="TtulodoLivro">
    <w:name w:val="Book Title"/>
    <w:basedOn w:val="Fontepargpadro"/>
    <w:uiPriority w:val="33"/>
    <w:qFormat/>
    <w:rPr>
      <w:i w:val="1"/>
      <w:sz w:val="20.0"/>
      <w:szCs w:val="20.0"/>
      <w:color w:val="8E736A"/>
      <w:rFonts w:ascii="Bookman Old Style"/>
      <w:lang w:val="pt-br"/>
    </w:rPr>
  </w:style>
  <w:style w:type="paragraph" w:styleId="Legenda">
    <w:name w:val="caption"/>
    <w:basedOn w:val="Normal"/>
    <w:uiPriority w:val="35"/>
    <w:rPr>
      <w:sz w:val="16.0"/>
      <w:szCs w:val="16.0"/>
      <w:color w:val="9FB8CD"/>
      <w:rFonts w:ascii="Bookman Old Style"/>
    </w:rPr>
    <w:pPr>
      <w:spacing w:after="0" w:line="240" w:lineRule="auto"/>
    </w:pPr>
  </w:style>
  <w:style w:type="character" w:styleId="nfase">
    <w:name w:val="Emphasis"/>
    <w:uiPriority w:val="20"/>
    <w:qFormat/>
    <w:rPr>
      <w:b w:val="1"/>
      <w:i w:val="1"/>
      <w:szCs w:val="20.0"/>
      <w:spacing w:val="0"/>
      <w:lang w:val="pt-br"/>
    </w:rPr>
  </w:style>
  <w:style w:type="character" w:customStyle="1" w:styleId="SemEspaamentoChar">
    <w:name w:val="Sem Espaçamento Char"/>
    <w:link w:val="SemEspaamento"/>
    <w:basedOn w:val="Fontepargpadro"/>
    <w:uiPriority w:val="99"/>
    <w:rPr>
      <w:sz w:val="20.0"/>
      <w:color w:val="000000"/>
    </w:rPr>
  </w:style>
  <w:style w:type="character" w:customStyle="1" w:styleId="Ttulo1Char">
    <w:name w:val="Título 1 Char"/>
    <w:link w:val="Ttulo1"/>
    <w:basedOn w:val="Fontepargpadro"/>
    <w:uiPriority w:val="9"/>
    <w:rPr>
      <w:sz w:val="20.0"/>
      <w:color w:val="FFFFFF"/>
      <w:rFonts w:ascii="Bookman Old Style"/>
      <w:spacing w:val="5"/>
      <w:shd w:val="clear" w:color="auto" w:fill="9FB8CD" w:themeFill="accent2"/>
    </w:rPr>
  </w:style>
  <w:style w:type="character" w:customStyle="1" w:styleId="Ttulo3Char">
    <w:name w:val="Título 3 Char"/>
    <w:link w:val="Ttulo3"/>
    <w:basedOn w:val="Fontepargpadro"/>
    <w:uiPriority w:val="9"/>
    <w:rPr>
      <w:sz w:val="20.0"/>
      <w:color w:val="595959"/>
      <w:rFonts w:ascii="Bookman Old Style"/>
      <w:spacing w:val="5"/>
    </w:rPr>
  </w:style>
  <w:style w:type="character" w:customStyle="1" w:styleId="Ttulo4Char">
    <w:name w:val="Título 4 Char"/>
    <w:link w:val="Ttulo4"/>
    <w:basedOn w:val="Fontepargpadro"/>
    <w:uiPriority w:val="9"/>
    <w:rPr>
      <w:sz w:val="20.0"/>
      <w:color w:val="595959"/>
      <w:rFonts w:ascii="Bookman Old Style"/>
    </w:rPr>
  </w:style>
  <w:style w:type="character" w:customStyle="1" w:styleId="Ttulo5Char">
    <w:name w:val="Título 5 Char"/>
    <w:link w:val="Ttulo5"/>
    <w:basedOn w:val="Fontepargpadro"/>
    <w:uiPriority w:val="9"/>
    <w:rPr>
      <w:sz w:val="20.0"/>
      <w:color w:val="404040"/>
      <w:rFonts w:ascii="Bookman Old Style"/>
    </w:rPr>
  </w:style>
  <w:style w:type="character" w:customStyle="1" w:styleId="Ttulo6Char">
    <w:name w:val="Título 6 Char"/>
    <w:link w:val="Ttulo6"/>
    <w:basedOn w:val="Fontepargpadro"/>
    <w:uiPriority w:val="9"/>
    <w:rPr>
      <w:b w:val="1"/>
      <w:sz w:val="18.0"/>
      <w:szCs w:val="18.0"/>
      <w:color w:val="7F7F7F"/>
      <w:rFonts w:ascii="Bookman Old Style"/>
    </w:rPr>
  </w:style>
  <w:style w:type="character" w:customStyle="1" w:styleId="Ttulo7Char">
    <w:name w:val="Título 7 Char"/>
    <w:link w:val="Ttulo7"/>
    <w:basedOn w:val="Fontepargpadro"/>
    <w:uiPriority w:val="9"/>
    <w:rPr>
      <w:b w:val="1"/>
      <w:i w:val="1"/>
      <w:sz w:val="18.0"/>
      <w:szCs w:val="18.0"/>
      <w:color w:val="808080"/>
      <w:rFonts w:ascii="Bookman Old Style"/>
    </w:rPr>
  </w:style>
  <w:style w:type="character" w:customStyle="1" w:styleId="Ttulo8Char">
    <w:name w:val="Título 8 Char"/>
    <w:link w:val="Ttulo8"/>
    <w:basedOn w:val="Fontepargpadro"/>
    <w:uiPriority w:val="9"/>
    <w:rPr>
      <w:sz w:val="18.0"/>
      <w:szCs w:val="18.0"/>
      <w:color w:val="9FB8CD"/>
      <w:rFonts w:ascii="Bookman Old Style"/>
    </w:rPr>
  </w:style>
  <w:style w:type="character" w:customStyle="1" w:styleId="Ttulo9Char">
    <w:name w:val="Título 9 Char"/>
    <w:link w:val="Ttulo9"/>
    <w:basedOn w:val="Fontepargpadro"/>
    <w:uiPriority w:val="9"/>
    <w:rPr>
      <w:i w:val="1"/>
      <w:sz w:val="18.0"/>
      <w:szCs w:val="18.0"/>
      <w:color w:val="9FB8CD"/>
      <w:rFonts w:ascii="Bookman Old Style"/>
    </w:rPr>
  </w:style>
  <w:style w:type="character" w:styleId="nfaseIntensa">
    <w:name w:val="Intense Emphasis"/>
    <w:basedOn w:val="Fontepargpadro"/>
    <w:uiPriority w:val="21"/>
    <w:qFormat/>
    <w:rPr>
      <w:b w:val="1"/>
      <w:i w:val="1"/>
      <w:sz w:val="20.0"/>
      <w:color w:val="BAC737"/>
    </w:rPr>
  </w:style>
  <w:style w:type="paragraph" w:styleId="CitaoIntensa">
    <w:name w:val="Intense Quote"/>
    <w:link w:val="CitaoIntensaChar"/>
    <w:basedOn w:val="Normal"/>
    <w:uiPriority w:val="30"/>
    <w:qFormat/>
    <w:rPr>
      <w:i w:val="1"/>
      <w:color w:val="FFFFFF"/>
      <w:rFonts w:ascii="Bookman Old Style"/>
    </w:rPr>
    <w:pPr>
      <w:jc w:val="center"/>
      <w:ind w:left="720" w:right="720"/>
      <w:pBdr>
        <w:bottom w:val="single" w:sz="6" w:space="10" w:color="628bad" w:themeColor="accent2" w:themeShade="BF"/>
        <w:left w:val="single" w:sz="6" w:space="10" w:color="628bad" w:themeColor="accent2" w:themeShade="BF"/>
        <w:right w:val="single" w:sz="6" w:space="10" w:color="628bad" w:themeColor="accent2" w:themeShade="BF"/>
        <w:top w:val="single" w:sz="6" w:space="10" w:color="628bad" w:themeColor="accent2" w:themeShade="BF"/>
      </w:pBdr>
      <w:shd w:val="clear" w:color="auto" w:fill="9FB8CD" w:themeFill="accent2"/>
    </w:pPr>
  </w:style>
  <w:style w:type="character" w:customStyle="1" w:styleId="CitaoIntensaChar">
    <w:name w:val="Citação Intensa Char"/>
    <w:link w:val="CitaoIntensa"/>
    <w:basedOn w:val="Fontepargpadro"/>
    <w:uiPriority w:val="30"/>
    <w:rPr>
      <w:i w:val="1"/>
      <w:sz w:val="20.0"/>
      <w:color w:val="FFFFFF"/>
      <w:rFonts w:ascii="Bookman Old Style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Pr>
      <w:b w:val="1"/>
      <w:u w:val="single"/>
      <w:sz w:val="20.0"/>
      <w:color w:val="525A7D"/>
    </w:rPr>
  </w:style>
  <w:style w:type="paragraph" w:styleId="Commarcadores3">
    <w:name w:val="List Bullet 3"/>
    <w:basedOn w:val="Normal"/>
    <w:uiPriority w:val="36"/>
    <w:qFormat/>
    <w:pPr>
      <w:numPr>
        <w:ilvl w:val="0"/>
        <w:numId w:val="23"/>
      </w:numPr>
      <w:contextualSpacing w:val="true"/>
      <w:spacing w:after="120"/>
    </w:pPr>
  </w:style>
  <w:style w:type="paragraph" w:styleId="Commarcadores4">
    <w:name w:val="List Bullet 4"/>
    <w:basedOn w:val="Normal"/>
    <w:uiPriority w:val="36"/>
    <w:qFormat/>
    <w:pPr>
      <w:numPr>
        <w:ilvl w:val="0"/>
        <w:numId w:val="24"/>
      </w:numPr>
      <w:contextualSpacing w:val="true"/>
      <w:spacing w:after="120"/>
    </w:pPr>
  </w:style>
  <w:style w:type="paragraph" w:styleId="Commarcadores5">
    <w:name w:val="List Bullet 5"/>
    <w:basedOn w:val="Normal"/>
    <w:uiPriority w:val="36"/>
    <w:qFormat/>
    <w:pPr>
      <w:numPr>
        <w:ilvl w:val="0"/>
        <w:numId w:val="25"/>
      </w:numPr>
      <w:contextualSpacing w:val="true"/>
      <w:spacing w:after="120"/>
    </w:pPr>
  </w:style>
  <w:style w:type="character" w:styleId="Forte">
    <w:name w:val="Strong"/>
    <w:uiPriority w:val="22"/>
    <w:qFormat/>
    <w:rPr>
      <w:b w:val="1"/>
      <w:szCs w:val="20.0"/>
      <w:color w:val="9FB8CD"/>
      <w:rFonts w:ascii="Gill Sans MT"/>
      <w:lang w:val="pt-br"/>
    </w:rPr>
  </w:style>
  <w:style w:type="character" w:styleId="nfaseSutil">
    <w:name w:val="Subtle Emphasis"/>
    <w:basedOn w:val="Fontepargpadro"/>
    <w:uiPriority w:val="19"/>
    <w:qFormat/>
    <w:rPr>
      <w:i w:val="1"/>
      <w:sz w:val="20.0"/>
      <w:color w:val="737373"/>
      <w:kern w:val="16"/>
    </w:rPr>
  </w:style>
  <w:style w:type="character" w:styleId="RefernciaSutil">
    <w:name w:val="Subtle Reference"/>
    <w:basedOn w:val="Fontepargpadro"/>
    <w:uiPriority w:val="31"/>
    <w:qFormat/>
    <w:rPr>
      <w:u w:val="single"/>
      <w:sz w:val="20.0"/>
      <w:color w:val="737373"/>
    </w:rPr>
  </w:style>
  <w:style w:type="paragraph" w:styleId="Sumrio1">
    <w:name w:val="toc 1"/>
    <w:basedOn w:val="Normal"/>
    <w:uiPriority w:val="99"/>
    <w:qFormat/>
    <w:rPr>
      <w:color w:val="9FB8CD"/>
      <w:smallCaps/>
    </w:rPr>
    <w:pPr>
      <w:tabs>
        <w:tab w:val="right" w:pos="8630" w:leader="dot"/>
      </w:tabs>
      <w:spacing w:after="40" w:line="240" w:lineRule="auto"/>
    </w:pPr>
  </w:style>
  <w:style w:type="paragraph" w:styleId="Sumrio2">
    <w:name w:val="toc 2"/>
    <w:basedOn w:val="Normal"/>
    <w:uiPriority w:val="99"/>
    <w:qFormat/>
    <w:rPr>
      <w:smallCaps/>
    </w:rPr>
    <w:pPr>
      <w:tabs>
        <w:tab w:val="right" w:pos="8630" w:leader="dot"/>
      </w:tabs>
      <w:spacing w:after="40" w:line="240" w:lineRule="auto"/>
      <w:ind w:left="216"/>
    </w:pPr>
  </w:style>
  <w:style w:type="paragraph" w:styleId="Sumrio3">
    <w:name w:val="toc 3"/>
    <w:basedOn w:val="Normal"/>
    <w:uiPriority w:val="99"/>
    <w:qFormat/>
    <w:rPr>
      <w:smallCaps/>
    </w:rPr>
    <w:pPr>
      <w:tabs>
        <w:tab w:val="right" w:pos="8630" w:leader="dot"/>
      </w:tabs>
      <w:spacing w:after="40" w:line="240" w:lineRule="auto"/>
      <w:ind w:left="446"/>
    </w:pPr>
  </w:style>
  <w:style w:type="paragraph" w:styleId="Sumrio4">
    <w:name w:val="toc 4"/>
    <w:basedOn w:val="Normal"/>
    <w:uiPriority w:val="99"/>
    <w:qFormat/>
    <w:rPr>
      <w:smallCaps/>
    </w:rPr>
    <w:pPr>
      <w:tabs>
        <w:tab w:val="right" w:pos="8630" w:leader="dot"/>
      </w:tabs>
      <w:spacing w:after="40" w:line="240" w:lineRule="auto"/>
      <w:ind w:left="662"/>
    </w:pPr>
  </w:style>
  <w:style w:type="paragraph" w:styleId="Sumrio5">
    <w:name w:val="toc 5"/>
    <w:basedOn w:val="Normal"/>
    <w:uiPriority w:val="99"/>
    <w:qFormat/>
    <w:rPr>
      <w:smallCaps/>
    </w:rPr>
    <w:pPr>
      <w:tabs>
        <w:tab w:val="right" w:pos="8630" w:leader="dot"/>
      </w:tabs>
      <w:spacing w:after="40" w:line="240" w:lineRule="auto"/>
      <w:ind w:left="878"/>
    </w:pPr>
  </w:style>
  <w:style w:type="paragraph" w:styleId="Sumrio6">
    <w:name w:val="toc 6"/>
    <w:basedOn w:val="Normal"/>
    <w:uiPriority w:val="99"/>
    <w:qFormat/>
    <w:rPr>
      <w:smallCaps/>
    </w:rPr>
    <w:pPr>
      <w:tabs>
        <w:tab w:val="right" w:pos="8630" w:leader="dot"/>
      </w:tabs>
      <w:spacing w:after="40" w:line="240" w:lineRule="auto"/>
      <w:ind w:left="1094"/>
    </w:pPr>
  </w:style>
  <w:style w:type="paragraph" w:styleId="Sumrio7">
    <w:name w:val="toc 7"/>
    <w:basedOn w:val="Normal"/>
    <w:uiPriority w:val="99"/>
    <w:qFormat/>
    <w:rPr>
      <w:smallCaps/>
    </w:rPr>
    <w:pPr>
      <w:tabs>
        <w:tab w:val="right" w:pos="8630" w:leader="dot"/>
      </w:tabs>
      <w:spacing w:after="40" w:line="240" w:lineRule="auto"/>
      <w:ind w:left="1325"/>
    </w:pPr>
  </w:style>
  <w:style w:type="paragraph" w:styleId="Sumrio8">
    <w:name w:val="toc 8"/>
    <w:basedOn w:val="Normal"/>
    <w:uiPriority w:val="99"/>
    <w:qFormat/>
    <w:rPr>
      <w:smallCaps/>
    </w:rPr>
    <w:pPr>
      <w:tabs>
        <w:tab w:val="right" w:pos="8630" w:leader="dot"/>
      </w:tabs>
      <w:spacing w:after="40" w:line="240" w:lineRule="auto"/>
      <w:ind w:left="1540"/>
    </w:pPr>
  </w:style>
  <w:style w:type="paragraph" w:styleId="Sumrio9">
    <w:name w:val="toc 9"/>
    <w:basedOn w:val="Normal"/>
    <w:uiPriority w:val="99"/>
    <w:qFormat/>
    <w:rPr>
      <w:smallCaps/>
    </w:rPr>
    <w:pPr>
      <w:tabs>
        <w:tab w:val="right" w:pos="8630" w:leader="dot"/>
      </w:tabs>
      <w:spacing w:after="40" w:line="240" w:lineRule="auto"/>
      <w:ind w:left="1760"/>
    </w:pPr>
  </w:style>
  <w:style w:type="paragraph" w:customStyle="1" w:styleId="EndereodoRemetente">
    <w:name w:val="Endereço do Remetente"/>
    <w:link w:val="CardeEndereodoRemetente"/>
    <w:basedOn w:val="SemEspaamento"/>
    <w:uiPriority w:val="2"/>
    <w:qFormat/>
    <w:rPr>
      <w:sz w:val="18.0"/>
      <w:szCs w:val="18.0"/>
      <w:color w:val="9FB8CD"/>
      <w:rFonts w:ascii="Bookman Old Style"/>
    </w:rPr>
    <w:pPr>
      <w:jc w:val="right"/>
      <w:contextualSpacing w:val="true"/>
      <w:spacing w:before="200" w:line="276" w:lineRule="auto"/>
    </w:pPr>
  </w:style>
  <w:style w:type="paragraph" w:styleId="Subttulo">
    <w:name w:val="Subtitle"/>
    <w:link w:val="SubttuloChar"/>
    <w:basedOn w:val="Normal"/>
    <w:uiPriority w:val="11"/>
    <w:qFormat/>
    <w:rPr>
      <w:sz w:val="24.0"/>
      <w:szCs w:val="24.0"/>
      <w:color w:val="9FB8CD"/>
      <w:rFonts w:ascii="Bookman Old Style"/>
    </w:rPr>
    <w:pPr>
      <w:spacing w:after="720" w:line="240" w:lineRule="auto"/>
    </w:pPr>
  </w:style>
  <w:style w:type="character" w:customStyle="1" w:styleId="SubttuloChar">
    <w:name w:val="Subtítulo Char"/>
    <w:link w:val="Subttulo"/>
    <w:basedOn w:val="Fontepargpadro"/>
    <w:uiPriority w:val="11"/>
    <w:rPr>
      <w:sz w:val="24.0"/>
      <w:szCs w:val="24.0"/>
      <w:color w:val="9FB8CD"/>
      <w:rFonts w:ascii="Bookman Old Style"/>
    </w:rPr>
  </w:style>
  <w:style w:type="paragraph" w:styleId="Ttulo">
    <w:name w:val="Title"/>
    <w:link w:val="TtuloChar"/>
    <w:basedOn w:val="Normal"/>
    <w:uiPriority w:val="10"/>
    <w:qFormat/>
    <w:rPr>
      <w:sz w:val="52.0"/>
      <w:szCs w:val="52.0"/>
      <w:color w:val="9FB8CD"/>
      <w:rFonts w:ascii="Bookman Old Style"/>
    </w:rPr>
    <w:pPr>
      <w:spacing w:line="240" w:lineRule="auto"/>
    </w:pPr>
  </w:style>
  <w:style w:type="character" w:customStyle="1" w:styleId="TtuloChar">
    <w:name w:val="Título Char"/>
    <w:link w:val="Ttulo"/>
    <w:basedOn w:val="Fontepargpadro"/>
    <w:uiPriority w:val="10"/>
    <w:rPr>
      <w:sz w:val="52.0"/>
      <w:szCs w:val="52.0"/>
      <w:color w:val="9FB8CD"/>
      <w:rFonts w:ascii="Bookman Old Style"/>
    </w:rPr>
  </w:style>
  <w:style w:type="character" w:customStyle="1" w:styleId="CardeNomePessoal">
    <w:name w:val="Car de Nome Pessoal"/>
    <w:link w:val="NomePessoal"/>
    <w:basedOn w:val="SemEspaamentoChar"/>
    <w:uiPriority w:val="1"/>
    <w:rPr>
      <w:sz w:val="40.0"/>
      <w:szCs w:val="40.0"/>
      <w:color w:val="525A7D"/>
      <w:rFonts w:ascii="Bookman Old Style"/>
    </w:rPr>
  </w:style>
  <w:style w:type="character" w:customStyle="1" w:styleId="CardeSeo">
    <w:name w:val="Car de Seção"/>
    <w:link w:val="Seo"/>
    <w:basedOn w:val="Fontepargpadro"/>
    <w:uiPriority w:val="1"/>
    <w:rPr>
      <w:b w:val="1"/>
      <w:sz w:val="24.0"/>
      <w:szCs w:val="24.0"/>
      <w:color w:val="9FB8CD"/>
      <w:rFonts w:ascii="Bookman Old Style"/>
    </w:rPr>
  </w:style>
  <w:style w:type="character" w:customStyle="1" w:styleId="CardeSubseo">
    <w:name w:val="Car de Subseção"/>
    <w:link w:val="Subseo"/>
    <w:basedOn w:val="Fontepargpadro"/>
    <w:uiPriority w:val="3"/>
    <w:rPr>
      <w:b w:val="1"/>
      <w:sz w:val="18.0"/>
      <w:szCs w:val="18.0"/>
      <w:color w:val="727CA3"/>
      <w:rFonts w:ascii="Bookman Old Style"/>
    </w:rPr>
  </w:style>
  <w:style w:type="character" w:customStyle="1" w:styleId="CardeEndereodoRemetente">
    <w:name w:val="Car de Endereço do Remetente"/>
    <w:link w:val="EndereodoRemetente"/>
    <w:basedOn w:val="SemEspaamentoChar"/>
    <w:uiPriority w:val="2"/>
    <w:rPr>
      <w:sz w:val="18.0"/>
      <w:szCs w:val="18.0"/>
      <w:color w:val="9FB8CD"/>
      <w:rFonts w:ascii="Bookman Old Style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DatadaSubseo">
    <w:name w:val="Data da Subseção"/>
    <w:link w:val="CardeDatadaSubseo"/>
    <w:basedOn w:val="Seo"/>
    <w:uiPriority w:val="4"/>
    <w:qFormat/>
    <w:rPr>
      <w:b w:val="0"/>
      <w:sz w:val="18.0"/>
      <w:szCs w:val="18.0"/>
      <w:color w:val="727CA3"/>
    </w:rPr>
  </w:style>
  <w:style w:type="paragraph" w:customStyle="1" w:styleId="TextodaSubseo">
    <w:name w:val="Texto da Subseção"/>
    <w:basedOn w:val="Normal"/>
    <w:uiPriority w:val="5"/>
    <w:qFormat/>
    <w:pPr>
      <w:contextualSpacing w:val="true"/>
      <w:spacing w:after="320"/>
    </w:pPr>
  </w:style>
  <w:style w:type="character" w:customStyle="1" w:styleId="CardeDatadaSubseo">
    <w:name w:val="Car de Data da Subseção"/>
    <w:link w:val="DatadaSubseo"/>
    <w:basedOn w:val="CardeSubseo"/>
    <w:uiPriority w:val="4"/>
    <w:rPr>
      <w:b w:val="1"/>
      <w:sz w:val="18.0"/>
      <w:szCs w:val="18.0"/>
      <w:color w:val="727CA3"/>
      <w:rFonts w:ascii="Bookman Old Style"/>
      <w:lang w:val="pt-br"/>
    </w:rPr>
  </w:style>
  <w:style w:type="paragraph" w:customStyle="1" w:styleId="PginadoePrimeiroRodap">
    <w:name w:val="Página doe Primeiro Rodapé"/>
    <w:basedOn w:val="Rodap"/>
    <w:uiPriority w:val="34"/>
    <w:rPr>
      <w:color w:val="7F7F7F"/>
    </w:rPr>
    <w:pPr>
      <w:jc w:val="right"/>
      <w:pBdr>
        <w:top w:val="dashed" w:sz="4" w:space="18" w:color="7f7f7f"/>
      </w:pBdr>
    </w:pPr>
  </w:style>
  <w:style w:type="paragraph" w:customStyle="1" w:styleId="PrimeiraPginadoCabealho">
    <w:name w:val="Primeira Página do Cabeçalho"/>
    <w:basedOn w:val="Cabealho"/>
    <w:qFormat/>
    <w:rPr>
      <w:color w:val="7F7F7F"/>
    </w:rPr>
    <w:pPr>
      <w:spacing w:line="396" w:lineRule="auto"/>
      <w:pBdr>
        <w:bottom w:val="dashed" w:sz="4" w:space="18" w:color="7f7f7f"/>
      </w:pBdr>
    </w:pPr>
  </w:style>
  <w:style w:type="paragraph" w:customStyle="1" w:styleId="TextodoEndereo">
    <w:name w:val="Texto do Endereço"/>
    <w:basedOn w:val="SemEspaamento"/>
    <w:uiPriority w:val="2"/>
    <w:qFormat/>
    <w:rPr>
      <w:sz w:val="18.0"/>
      <w:szCs w:val="18.0"/>
      <w:color w:val="9FB8CD"/>
      <w:rFonts w:ascii="Bookman Old Style"/>
    </w:rPr>
    <w:pPr>
      <w:jc w:val="right"/>
      <w:contextualSpacing w:val="true"/>
      <w:spacing w:before="200" w:line="276" w:lineRule="auto"/>
    </w:pPr>
  </w:style>
  <w:style w:type="paragraph" w:customStyle="1" w:styleId="CabealhoEsquerdo">
    <w:name w:val="Cabeçalho Esquerdo"/>
    <w:basedOn w:val="Cabealho"/>
    <w:uiPriority w:val="35"/>
    <w:qFormat/>
    <w:rPr>
      <w:color w:val="7F7F7F"/>
    </w:rPr>
    <w:pPr>
      <w:contextualSpacing w:val="true"/>
      <w:spacing w:line="396" w:lineRule="auto"/>
      <w:pBdr>
        <w:bottom w:val="dashed" w:sz="4" w:space="18" w:color="7f7f7f" w:themeColor="text1" w:themeTint="80"/>
      </w:pBdr>
    </w:pPr>
  </w:style>
  <w:style w:type="paragraph" w:customStyle="1" w:styleId="RodapEsquerdo">
    <w:name w:val="Rodapé Esquerdo"/>
    <w:basedOn w:val="Normal"/>
    <w:uiPriority w:val="35"/>
    <w:qFormat/>
    <w:rPr>
      <w:color w:val="7F7F7F"/>
    </w:rPr>
    <w:pPr>
      <w:tabs>
        <w:tab w:val="center" w:pos="4320"/>
        <w:tab w:val="right" w:pos="8640"/>
      </w:tabs>
      <w:pBdr>
        <w:top w:val="dashed" w:sz="4" w:space="18" w:color="7f7f7f" w:themeColor="text1" w:themeTint="80"/>
      </w:pBdr>
    </w:pPr>
  </w:style>
  <w:style w:type="paragraph" w:customStyle="1" w:styleId="CabealhoDireito">
    <w:name w:val="Cabeçalho Direito"/>
    <w:basedOn w:val="Cabealho"/>
    <w:uiPriority w:val="35"/>
    <w:qFormat/>
    <w:rPr>
      <w:color w:val="7F7F7F"/>
    </w:rPr>
    <w:pPr>
      <w:jc w:val="right"/>
      <w:contextualSpacing w:val="true"/>
      <w:spacing w:line="396" w:lineRule="auto"/>
      <w:pBdr>
        <w:bottom w:val="dashed" w:sz="4" w:space="18" w:color="7f7f7f"/>
      </w:pBdr>
    </w:pPr>
  </w:style>
  <w:style w:type="paragraph" w:customStyle="1" w:styleId="RodapDireito">
    <w:name w:val="Rodapé Direito"/>
    <w:basedOn w:val="Rodap"/>
    <w:uiPriority w:val="35"/>
    <w:qFormat/>
    <w:rPr>
      <w:color w:val="7F7F7F"/>
    </w:rPr>
    <w:pPr>
      <w:jc w:val="right"/>
      <w:pBdr>
        <w:top w:val="dashed" w:sz="4" w:space="18" w:color="7f7f7f"/>
      </w:pBdr>
    </w:pPr>
  </w:style>
  <w:style w:type="paragraph" w:customStyle="1" w:styleId="Destinatrio1">
    <w:name w:val="Destinatário1"/>
    <w:basedOn w:val="SemEspaamento"/>
    <w:uiPriority w:val="1"/>
    <w:qFormat/>
    <w:rPr>
      <w:sz w:val="36.0"/>
      <w:szCs w:val="36.0"/>
      <w:color w:val="525A7D"/>
      <w:rFonts w:ascii="Bookman Old Style"/>
    </w:rPr>
    <w:pPr>
      <w:jc w:val="right"/>
    </w:pPr>
  </w:style>
  <w:style w:type="character" w:customStyle="1" w:styleId="apple-style-span">
    <w:name w:val="apple-style-span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cepcao2.Recep02\AppData\Roaming\Microsoft\Templates\Origin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849F2EB-53CB-4588-93BD-E4AB460705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subject/>
  <dc:creator>Fernanda Rodrigues Pinhatti</dc:creator>
  <cp:keywords/>
  <dc:description/>
  <cp:lastModifiedBy>bruno</cp:lastModifiedBy>
  <cp:revision>2</cp:revision>
  <dcterms:created xsi:type="dcterms:W3CDTF">2015-04-06T22:27:00Z</dcterms:created>
  <dcterms:modified xsi:type="dcterms:W3CDTF">2015-04-06T22:27:00Z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