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BA1E00" w:rsidRDefault="006A2D33">
      <w:pPr>
        <w:pStyle w:val="Informaesdocontato"/>
        <w:rPr>
          <w:sz w:val="20"/>
        </w:rPr>
      </w:pPr>
      <w:sdt>
        <w:sdtPr>
          <w:rPr>
            <w:sz w:val="20"/>
          </w:rPr>
          <w:alias w:val="Endereço"/>
          <w:tag w:val="Endereço"/>
          <w:id w:val="1415969137"/>
          <w:placeholder>
            <w:docPart w:val="8C7A230E3F64400C8C28B9F525430FF0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D94A1E" w:rsidRPr="00BA1E00">
            <w:rPr>
              <w:sz w:val="20"/>
            </w:rPr>
            <w:t>Professora Eleonora Correa, 58</w:t>
          </w:r>
        </w:sdtContent>
      </w:sdt>
    </w:p>
    <w:sdt>
      <w:sdtPr>
        <w:rPr>
          <w:sz w:val="20"/>
        </w:rPr>
        <w:alias w:val="Categoria"/>
        <w:tag w:val=""/>
        <w:id w:val="1543715586"/>
        <w:placeholder>
          <w:docPart w:val="3EF65D5172F748669E4B595A453225A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BA1E00" w:rsidRDefault="00D94A1E">
          <w:pPr>
            <w:pStyle w:val="Informaesdocontato"/>
            <w:rPr>
              <w:sz w:val="20"/>
            </w:rPr>
          </w:pPr>
          <w:r w:rsidRPr="00BA1E00">
            <w:rPr>
              <w:sz w:val="20"/>
            </w:rPr>
            <w:t>Sapucaia do Sul, RS,</w:t>
          </w:r>
        </w:p>
      </w:sdtContent>
    </w:sdt>
    <w:p w:rsidR="00886970" w:rsidRPr="00BA1E00" w:rsidRDefault="006A2D33">
      <w:pPr>
        <w:pStyle w:val="Informaesdocontato"/>
        <w:rPr>
          <w:sz w:val="20"/>
        </w:rPr>
      </w:pPr>
      <w:sdt>
        <w:sdtPr>
          <w:rPr>
            <w:sz w:val="20"/>
          </w:rPr>
          <w:alias w:val="Telefone"/>
          <w:tag w:val="Telefone"/>
          <w:id w:val="599758962"/>
          <w:placeholder>
            <w:docPart w:val="2CFEAA47DEF144AEB4973495065E0C2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94A1E" w:rsidRPr="00BA1E00">
            <w:rPr>
              <w:sz w:val="20"/>
            </w:rPr>
            <w:t>(51)8052-</w:t>
          </w:r>
          <w:r w:rsidR="00E47152">
            <w:rPr>
              <w:sz w:val="20"/>
            </w:rPr>
            <w:t>5026/(51)8248-3817</w:t>
          </w:r>
        </w:sdtContent>
      </w:sdt>
    </w:p>
    <w:sdt>
      <w:sdtPr>
        <w:rPr>
          <w:sz w:val="20"/>
        </w:rPr>
        <w:alias w:val="Site"/>
        <w:tag w:val="Site"/>
        <w:id w:val="48967594"/>
        <w:placeholder>
          <w:docPart w:val="442903EAD3C64965B06AE4C1D31892E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886970" w:rsidRPr="00BA1E00" w:rsidRDefault="009861CD">
          <w:pPr>
            <w:pStyle w:val="Informaesdocontato"/>
            <w:rPr>
              <w:sz w:val="20"/>
            </w:rPr>
          </w:pPr>
          <w:r>
            <w:rPr>
              <w:sz w:val="20"/>
            </w:rPr>
            <w:t>Solteiro, 21</w:t>
          </w:r>
          <w:r w:rsidR="000816ED">
            <w:rPr>
              <w:sz w:val="20"/>
            </w:rPr>
            <w:t xml:space="preserve"> anos | CNH: AB</w:t>
          </w:r>
        </w:p>
      </w:sdtContent>
    </w:sdt>
    <w:sdt>
      <w:sdtPr>
        <w:rPr>
          <w:rStyle w:val="nfase"/>
          <w:sz w:val="20"/>
        </w:rPr>
        <w:alias w:val="Email"/>
        <w:tag w:val=""/>
        <w:id w:val="1889536063"/>
        <w:placeholder>
          <w:docPart w:val="B5F728F613AA4E2DAAB55F80A21C59A9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775F8B">
          <w:pPr>
            <w:pStyle w:val="Informaesdocontato"/>
            <w:rPr>
              <w:rStyle w:val="nfase"/>
            </w:rPr>
          </w:pPr>
          <w:r>
            <w:rPr>
              <w:rStyle w:val="nfase"/>
              <w:sz w:val="20"/>
            </w:rPr>
            <w:t>g</w:t>
          </w:r>
          <w:r w:rsidR="00D94A1E" w:rsidRPr="00BA1E00">
            <w:rPr>
              <w:rStyle w:val="nfase"/>
              <w:sz w:val="20"/>
            </w:rPr>
            <w:t>abriel_s.silva@hotmail.com</w:t>
          </w:r>
        </w:p>
      </w:sdtContent>
    </w:sdt>
    <w:p w:rsidR="00886970" w:rsidRDefault="006A2D33">
      <w:pPr>
        <w:pStyle w:val="Nome"/>
      </w:pPr>
      <w:sdt>
        <w:sdtPr>
          <w:rPr>
            <w:color w:val="7E97AD" w:themeColor="accent1"/>
            <w:sz w:val="36"/>
            <w:szCs w:val="36"/>
          </w:rPr>
          <w:alias w:val="Seu nome"/>
          <w:tag w:val=""/>
          <w:id w:val="1197042864"/>
          <w:placeholder>
            <w:docPart w:val="D2641F82513A4F8CA8CF182393890EA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94A1E" w:rsidRPr="00BA1E00">
            <w:rPr>
              <w:sz w:val="36"/>
              <w:szCs w:val="36"/>
            </w:rPr>
            <w:t>Gabriel Santos da SIlva</w:t>
          </w:r>
        </w:sdtContent>
      </w:sdt>
    </w:p>
    <w:tbl>
      <w:tblPr>
        <w:tblStyle w:val="Tabeladocurrculo"/>
        <w:tblW w:w="5072" w:type="pct"/>
        <w:tblInd w:w="-142" w:type="dxa"/>
        <w:tblLook w:val="04A0" w:firstRow="1" w:lastRow="0" w:firstColumn="1" w:lastColumn="0" w:noHBand="0" w:noVBand="1"/>
      </w:tblPr>
      <w:tblGrid>
        <w:gridCol w:w="1899"/>
        <w:gridCol w:w="447"/>
        <w:gridCol w:w="7604"/>
      </w:tblGrid>
      <w:tr w:rsidR="00886970" w:rsidRPr="00930666" w:rsidTr="00045005">
        <w:tc>
          <w:tcPr>
            <w:tcW w:w="1899" w:type="dxa"/>
          </w:tcPr>
          <w:p w:rsidR="00886970" w:rsidRPr="00BA1E00" w:rsidRDefault="000302D8">
            <w:pPr>
              <w:pStyle w:val="ttulo1"/>
              <w:rPr>
                <w:sz w:val="22"/>
                <w:szCs w:val="22"/>
              </w:rPr>
            </w:pPr>
            <w:r w:rsidRPr="00BA1E00">
              <w:rPr>
                <w:sz w:val="22"/>
                <w:szCs w:val="22"/>
              </w:rPr>
              <w:t>Objetivo</w:t>
            </w:r>
          </w:p>
        </w:tc>
        <w:tc>
          <w:tcPr>
            <w:tcW w:w="447" w:type="dxa"/>
          </w:tcPr>
          <w:p w:rsidR="00886970" w:rsidRPr="00BA1E00" w:rsidRDefault="00886970">
            <w:pPr>
              <w:rPr>
                <w:sz w:val="22"/>
                <w:szCs w:val="22"/>
              </w:rPr>
            </w:pPr>
          </w:p>
        </w:tc>
        <w:tc>
          <w:tcPr>
            <w:tcW w:w="7605" w:type="dxa"/>
          </w:tcPr>
          <w:p w:rsidR="00886970" w:rsidRPr="00BA1E00" w:rsidRDefault="00225C70" w:rsidP="00775F8B">
            <w:pPr>
              <w:pStyle w:val="Textodocurrculo"/>
              <w:tabs>
                <w:tab w:val="left" w:pos="7106"/>
              </w:tabs>
              <w:ind w:right="72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Colaborar em um ambiente de trabalho onde possa colocar em prática meus conhecimentos em favor da instituição que viso integrar, objetivando sempre o benefício e o crescimento da organização e o crescimento profissional.</w:t>
            </w:r>
          </w:p>
        </w:tc>
      </w:tr>
      <w:tr w:rsidR="00886970" w:rsidTr="00045005">
        <w:tc>
          <w:tcPr>
            <w:tcW w:w="1899" w:type="dxa"/>
          </w:tcPr>
          <w:p w:rsidR="00886970" w:rsidRPr="00BA1E00" w:rsidRDefault="000302D8">
            <w:pPr>
              <w:pStyle w:val="ttulo1"/>
              <w:rPr>
                <w:sz w:val="22"/>
                <w:szCs w:val="22"/>
              </w:rPr>
            </w:pPr>
            <w:r w:rsidRPr="00BA1E00">
              <w:rPr>
                <w:sz w:val="22"/>
                <w:szCs w:val="22"/>
              </w:rPr>
              <w:t>Habilidades &amp; Competências</w:t>
            </w:r>
          </w:p>
        </w:tc>
        <w:tc>
          <w:tcPr>
            <w:tcW w:w="447" w:type="dxa"/>
          </w:tcPr>
          <w:p w:rsidR="00886970" w:rsidRDefault="00886970"/>
        </w:tc>
        <w:tc>
          <w:tcPr>
            <w:tcW w:w="7605" w:type="dxa"/>
          </w:tcPr>
          <w:p w:rsidR="00BA1E00" w:rsidRDefault="00BA1E00" w:rsidP="00533726">
            <w:pPr>
              <w:pStyle w:val="Textodocurrculo"/>
              <w:numPr>
                <w:ilvl w:val="0"/>
                <w:numId w:val="1"/>
              </w:numPr>
              <w:jc w:val="both"/>
              <w:rPr>
                <w:i/>
                <w:sz w:val="22"/>
                <w:szCs w:val="22"/>
              </w:rPr>
            </w:pPr>
            <w:r w:rsidRPr="00BA1E00">
              <w:rPr>
                <w:b/>
                <w:sz w:val="22"/>
                <w:szCs w:val="22"/>
              </w:rPr>
              <w:t>CURSO</w:t>
            </w:r>
            <w:r w:rsidR="009861CD">
              <w:rPr>
                <w:b/>
                <w:sz w:val="22"/>
                <w:szCs w:val="22"/>
              </w:rPr>
              <w:t xml:space="preserve"> TÉCNICO EM AUTOM</w:t>
            </w:r>
            <w:r w:rsidR="00533726">
              <w:rPr>
                <w:b/>
                <w:sz w:val="22"/>
                <w:szCs w:val="22"/>
              </w:rPr>
              <w:t>AÇÃO INDU</w:t>
            </w:r>
            <w:r w:rsidR="009861CD">
              <w:rPr>
                <w:b/>
                <w:sz w:val="22"/>
                <w:szCs w:val="22"/>
              </w:rPr>
              <w:t>STRIAL</w:t>
            </w:r>
            <w:r w:rsidRPr="00BA1E00">
              <w:rPr>
                <w:sz w:val="22"/>
                <w:szCs w:val="22"/>
              </w:rPr>
              <w:t xml:space="preserve"> – </w:t>
            </w:r>
            <w:r w:rsidR="009861CD">
              <w:rPr>
                <w:sz w:val="22"/>
                <w:szCs w:val="22"/>
              </w:rPr>
              <w:t>CETEMP – SENAI,</w:t>
            </w:r>
            <w:r w:rsidR="00533726">
              <w:rPr>
                <w:sz w:val="22"/>
                <w:szCs w:val="22"/>
              </w:rPr>
              <w:t xml:space="preserve"> CENTRO TECNOLÓGICO DE MECÂ</w:t>
            </w:r>
            <w:r w:rsidR="009861CD">
              <w:rPr>
                <w:sz w:val="22"/>
                <w:szCs w:val="22"/>
              </w:rPr>
              <w:t>NICA DE PRECISÃO.</w:t>
            </w:r>
            <w:r w:rsidR="009861CD" w:rsidRPr="00BA1E00">
              <w:rPr>
                <w:i/>
                <w:sz w:val="22"/>
                <w:szCs w:val="22"/>
              </w:rPr>
              <w:t xml:space="preserve"> </w:t>
            </w:r>
            <w:r w:rsidRPr="00BA1E00">
              <w:rPr>
                <w:i/>
                <w:sz w:val="22"/>
                <w:szCs w:val="22"/>
              </w:rPr>
              <w:t>(Cursando</w:t>
            </w:r>
            <w:r w:rsidR="00BC14EE">
              <w:rPr>
                <w:i/>
                <w:sz w:val="22"/>
                <w:szCs w:val="22"/>
              </w:rPr>
              <w:t xml:space="preserve"> 2° módulo</w:t>
            </w:r>
            <w:r w:rsidR="00F97DCE">
              <w:rPr>
                <w:i/>
                <w:sz w:val="22"/>
                <w:szCs w:val="22"/>
              </w:rPr>
              <w:t>)</w:t>
            </w:r>
          </w:p>
          <w:p w:rsidR="00533726" w:rsidRPr="00BA1E00" w:rsidRDefault="00533726" w:rsidP="00533726">
            <w:pPr>
              <w:pStyle w:val="Textodocurrculo"/>
              <w:ind w:left="720"/>
              <w:jc w:val="both"/>
              <w:rPr>
                <w:i/>
                <w:sz w:val="22"/>
                <w:szCs w:val="22"/>
              </w:rPr>
            </w:pPr>
          </w:p>
          <w:p w:rsidR="00E350CC" w:rsidRDefault="00E350CC" w:rsidP="00533726">
            <w:pPr>
              <w:pStyle w:val="Textodocurrculo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BA1E00">
              <w:rPr>
                <w:b/>
                <w:sz w:val="22"/>
                <w:szCs w:val="22"/>
              </w:rPr>
              <w:t>NR-11</w:t>
            </w:r>
            <w:r w:rsidR="00533726">
              <w:rPr>
                <w:sz w:val="22"/>
                <w:szCs w:val="22"/>
              </w:rPr>
              <w:t xml:space="preserve"> – INTENSIVA Treinamento E</w:t>
            </w:r>
            <w:r w:rsidRPr="00BA1E00">
              <w:rPr>
                <w:sz w:val="22"/>
                <w:szCs w:val="22"/>
              </w:rPr>
              <w:t>mpresarial</w:t>
            </w:r>
            <w:r w:rsidRPr="00BA1E00">
              <w:rPr>
                <w:sz w:val="22"/>
                <w:szCs w:val="22"/>
              </w:rPr>
              <w:br/>
            </w:r>
            <w:r w:rsidR="00533726">
              <w:rPr>
                <w:i/>
                <w:sz w:val="22"/>
                <w:szCs w:val="22"/>
              </w:rPr>
              <w:t>Treinamento de Transporte de Cargas P</w:t>
            </w:r>
            <w:r w:rsidRPr="00BA1E00">
              <w:rPr>
                <w:i/>
                <w:sz w:val="22"/>
                <w:szCs w:val="22"/>
              </w:rPr>
              <w:t>esadas</w:t>
            </w:r>
            <w:r w:rsidRPr="00BA1E00">
              <w:rPr>
                <w:sz w:val="22"/>
                <w:szCs w:val="22"/>
              </w:rPr>
              <w:br/>
            </w:r>
            <w:r w:rsidR="00533726">
              <w:rPr>
                <w:sz w:val="22"/>
                <w:szCs w:val="22"/>
                <w:u w:val="single"/>
              </w:rPr>
              <w:t>Carga H</w:t>
            </w:r>
            <w:r w:rsidRPr="00BA1E00">
              <w:rPr>
                <w:sz w:val="22"/>
                <w:szCs w:val="22"/>
                <w:u w:val="single"/>
              </w:rPr>
              <w:t>orária:</w:t>
            </w:r>
            <w:r w:rsidR="009861CD">
              <w:rPr>
                <w:sz w:val="22"/>
                <w:szCs w:val="22"/>
              </w:rPr>
              <w:t xml:space="preserve"> 08 horas.</w:t>
            </w:r>
          </w:p>
          <w:p w:rsidR="00533726" w:rsidRPr="00BA1E00" w:rsidRDefault="00533726" w:rsidP="00533726">
            <w:pPr>
              <w:pStyle w:val="Textodocurrculo"/>
              <w:jc w:val="both"/>
              <w:rPr>
                <w:sz w:val="22"/>
                <w:szCs w:val="22"/>
              </w:rPr>
            </w:pPr>
          </w:p>
          <w:p w:rsidR="00BA1E00" w:rsidRPr="00BA1E00" w:rsidRDefault="00E350CC" w:rsidP="00533726">
            <w:pPr>
              <w:pStyle w:val="Textodocurrculo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BA1E00">
              <w:rPr>
                <w:b/>
                <w:sz w:val="22"/>
                <w:szCs w:val="22"/>
              </w:rPr>
              <w:t>NR-35</w:t>
            </w:r>
            <w:r w:rsidRPr="00BA1E00">
              <w:rPr>
                <w:sz w:val="22"/>
                <w:szCs w:val="22"/>
              </w:rPr>
              <w:t xml:space="preserve"> – SENAI</w:t>
            </w:r>
            <w:r w:rsidRPr="00BA1E00">
              <w:rPr>
                <w:sz w:val="22"/>
                <w:szCs w:val="22"/>
              </w:rPr>
              <w:br/>
            </w:r>
            <w:r w:rsidRPr="00BA1E00">
              <w:rPr>
                <w:i/>
                <w:sz w:val="22"/>
                <w:szCs w:val="22"/>
              </w:rPr>
              <w:t>Treinamento</w:t>
            </w:r>
            <w:r w:rsidR="00533726">
              <w:rPr>
                <w:i/>
                <w:sz w:val="22"/>
                <w:szCs w:val="22"/>
              </w:rPr>
              <w:t xml:space="preserve"> de Operações em A</w:t>
            </w:r>
            <w:r w:rsidR="00322F54" w:rsidRPr="00BA1E00">
              <w:rPr>
                <w:i/>
                <w:sz w:val="22"/>
                <w:szCs w:val="22"/>
              </w:rPr>
              <w:t>ltura</w:t>
            </w:r>
            <w:r w:rsidR="00322F54" w:rsidRPr="00BA1E00">
              <w:rPr>
                <w:sz w:val="22"/>
                <w:szCs w:val="22"/>
              </w:rPr>
              <w:br/>
            </w:r>
            <w:r w:rsidR="00322F54" w:rsidRPr="00BA1E00">
              <w:rPr>
                <w:sz w:val="22"/>
                <w:szCs w:val="22"/>
                <w:u w:val="single"/>
              </w:rPr>
              <w:t>carga horária</w:t>
            </w:r>
            <w:r w:rsidR="00322F54" w:rsidRPr="00BA1E00">
              <w:rPr>
                <w:sz w:val="22"/>
                <w:szCs w:val="22"/>
              </w:rPr>
              <w:t>: 08 horas</w:t>
            </w:r>
            <w:r w:rsidRPr="00BA1E00">
              <w:rPr>
                <w:sz w:val="22"/>
                <w:szCs w:val="22"/>
              </w:rPr>
              <w:t xml:space="preserve"> </w:t>
            </w:r>
          </w:p>
          <w:p w:rsidR="00886970" w:rsidRDefault="00E350CC" w:rsidP="00BA1E00">
            <w:pPr>
              <w:pStyle w:val="Textodocurrculo"/>
              <w:ind w:left="720"/>
            </w:pPr>
            <w:r>
              <w:br/>
            </w:r>
          </w:p>
        </w:tc>
      </w:tr>
      <w:tr w:rsidR="00886970" w:rsidRPr="00930666" w:rsidTr="00BC14EE">
        <w:trPr>
          <w:trHeight w:val="3259"/>
        </w:trPr>
        <w:tc>
          <w:tcPr>
            <w:tcW w:w="1899" w:type="dxa"/>
          </w:tcPr>
          <w:p w:rsidR="00886970" w:rsidRPr="00BA1E00" w:rsidRDefault="000302D8">
            <w:pPr>
              <w:pStyle w:val="ttulo1"/>
              <w:rPr>
                <w:sz w:val="22"/>
                <w:szCs w:val="22"/>
              </w:rPr>
            </w:pPr>
            <w:r w:rsidRPr="00BA1E00">
              <w:rPr>
                <w:sz w:val="22"/>
                <w:szCs w:val="22"/>
              </w:rPr>
              <w:t>Experiência</w:t>
            </w:r>
          </w:p>
        </w:tc>
        <w:tc>
          <w:tcPr>
            <w:tcW w:w="447" w:type="dxa"/>
          </w:tcPr>
          <w:p w:rsidR="009861CD" w:rsidRDefault="009861CD">
            <w:pPr>
              <w:rPr>
                <w:sz w:val="22"/>
                <w:szCs w:val="22"/>
              </w:rPr>
            </w:pPr>
          </w:p>
          <w:p w:rsidR="009861CD" w:rsidRPr="00BA1E00" w:rsidRDefault="009861CD">
            <w:pPr>
              <w:rPr>
                <w:sz w:val="22"/>
                <w:szCs w:val="22"/>
              </w:rPr>
            </w:pPr>
          </w:p>
        </w:tc>
        <w:tc>
          <w:tcPr>
            <w:tcW w:w="76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2"/>
                <w:szCs w:val="22"/>
              </w:rPr>
              <w:id w:val="1436861535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</w:rPr>
                  <w:id w:val="-810178306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2"/>
                        <w:szCs w:val="22"/>
                      </w:rPr>
                      <w:id w:val="-1170947551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</w:rPr>
                          <w:id w:val="221802691"/>
                        </w:sdtPr>
                        <w:sdtEndPr/>
                        <w:sdtContent>
                          <w:p w:rsidR="00BC14EE" w:rsidRPr="00BC14EE" w:rsidRDefault="00BC14EE" w:rsidP="00322F54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Cs w:val="0"/>
                                <w:cap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Cs w:val="0"/>
                                <w:cap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GERDAU RIOGRANDENSE AÇOS LONGOS S.A.</w:t>
                            </w:r>
                          </w:p>
                          <w:p w:rsidR="00BC14EE" w:rsidRDefault="00BC14EE" w:rsidP="00BC14EE">
                            <w:r>
                              <w:t>De: 25/04/2016 até o momento.</w:t>
                            </w:r>
                          </w:p>
                          <w:p w:rsidR="00BC14EE" w:rsidRPr="00BC14EE" w:rsidRDefault="004E75E6" w:rsidP="00BC14EE">
                            <w:r>
                              <w:t>Estagiário mecatrônico, com</w:t>
                            </w:r>
                            <w:r w:rsidR="00E47152">
                              <w:t xml:space="preserve"> foco em </w:t>
                            </w:r>
                            <w:r w:rsidR="00C44BAB">
                              <w:t>manutençã</w:t>
                            </w:r>
                            <w:r>
                              <w:t>o</w:t>
                            </w:r>
                            <w:r w:rsidR="00E47152">
                              <w:t xml:space="preserve"> preventiva e corretiva em</w:t>
                            </w:r>
                            <w:r>
                              <w:t xml:space="preserve"> máquinas de empacota</w:t>
                            </w:r>
                            <w:r w:rsidR="00E47152">
                              <w:t>mento.</w:t>
                            </w:r>
                            <w:bookmarkStart w:id="0" w:name="_GoBack"/>
                            <w:bookmarkEnd w:id="0"/>
                          </w:p>
                          <w:p w:rsidR="009861CD" w:rsidRDefault="009861CD" w:rsidP="00322F54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Cs w:val="0"/>
                                <w:cap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74D33">
                              <w:rPr>
                                <w:rFonts w:asciiTheme="minorHAnsi" w:eastAsiaTheme="minorEastAsia" w:hAnsiTheme="minorHAnsi" w:cstheme="minorBidi"/>
                                <w:bCs w:val="0"/>
                                <w:cap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>INSTALADORA ELÉTRICA MERCÚRIO</w:t>
                            </w:r>
                            <w:r w:rsidR="00774D33">
                              <w:rPr>
                                <w:rFonts w:asciiTheme="minorHAnsi" w:eastAsiaTheme="minorEastAsia" w:hAnsiTheme="minorHAnsi" w:cstheme="minorBidi"/>
                                <w:bCs w:val="0"/>
                                <w:cap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– ELETRICISTA</w:t>
                            </w:r>
                          </w:p>
                          <w:p w:rsidR="00774D33" w:rsidRDefault="00774D33" w:rsidP="00774D33">
                            <w:pPr>
                              <w:tabs>
                                <w:tab w:val="left" w:pos="150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 w:rsidRPr="00774D33">
                              <w:rPr>
                                <w:sz w:val="22"/>
                                <w:szCs w:val="22"/>
                              </w:rPr>
                              <w:t>De: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11/11/2015 até 12/02/2016</w:t>
                            </w:r>
                          </w:p>
                          <w:p w:rsidR="00774D33" w:rsidRPr="00774D33" w:rsidRDefault="00533726" w:rsidP="00774D33">
                            <w:pPr>
                              <w:tabs>
                                <w:tab w:val="left" w:pos="150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Eletricista E</w:t>
                            </w:r>
                            <w:r w:rsidR="00774D33">
                              <w:rPr>
                                <w:sz w:val="22"/>
                                <w:szCs w:val="22"/>
                              </w:rPr>
                              <w:t>merge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ncial:</w:t>
                            </w:r>
                            <w:r w:rsidR="00774D33">
                              <w:rPr>
                                <w:sz w:val="22"/>
                                <w:szCs w:val="22"/>
                              </w:rPr>
                              <w:t xml:space="preserve"> instalações de ramal, corte e religue de energia. </w:t>
                            </w:r>
                          </w:p>
                          <w:p w:rsidR="00322F54" w:rsidRPr="00BA1E00" w:rsidRDefault="00322F54" w:rsidP="00322F54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  <w:r w:rsidRPr="00BA1E00">
                              <w:rPr>
                                <w:sz w:val="22"/>
                                <w:szCs w:val="22"/>
                              </w:rPr>
                              <w:t>Koch metalúrgica s/a - Ajudante</w:t>
                            </w:r>
                          </w:p>
                          <w:p w:rsidR="00886970" w:rsidRPr="00BA1E00" w:rsidRDefault="009861CD">
                            <w:pPr>
                              <w:pStyle w:val="Textodocurrcul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De: 29/09/2014 até 21/10</w:t>
                            </w:r>
                            <w:r w:rsidR="00322F54" w:rsidRPr="00BA1E00">
                              <w:rPr>
                                <w:sz w:val="22"/>
                                <w:szCs w:val="22"/>
                              </w:rPr>
                              <w:t>/2015</w:t>
                            </w:r>
                          </w:p>
                          <w:p w:rsidR="00774D33" w:rsidRPr="00BA1E00" w:rsidRDefault="00322F54" w:rsidP="00D2038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A1E00">
                              <w:rPr>
                                <w:sz w:val="22"/>
                                <w:szCs w:val="22"/>
                              </w:rPr>
                              <w:t xml:space="preserve">Ajudava a coordenar o setor, repassava serviços para outros contribuintes da equipe. Ajudante de caldeireiro, leve experiência em soldar com MIG. Bastante experiência em acabamentos. Ajudava a fazer </w:t>
                            </w:r>
                            <w:r w:rsidR="00774D33">
                              <w:rPr>
                                <w:sz w:val="22"/>
                                <w:szCs w:val="22"/>
                              </w:rPr>
                              <w:t>manutenções em algumas máquinas</w:t>
                            </w:r>
                            <w:r w:rsidR="00533726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</w:rPr>
                  <w:id w:val="68699791"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2"/>
                        <w:szCs w:val="22"/>
                      </w:rPr>
                      <w:id w:val="1015498601"/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</w:rPr>
                          <w:id w:val="1476026442"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:sz w:val="22"/>
                                <w:szCs w:val="22"/>
                              </w:rPr>
                              <w:id w:val="1996447443"/>
                            </w:sdtPr>
                            <w:sdtEnd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04040" w:themeColor="text1" w:themeTint="BF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id w:val="539404615"/>
                                </w:sdtPr>
                                <w:sdtEnd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04040" w:themeColor="text1" w:themeTint="BF"/>
                                  </w:rPr>
                                </w:sdtEndPr>
                                <w:sdtContent>
                                  <w:p w:rsidR="00886970" w:rsidRPr="00BC14EE" w:rsidRDefault="00BA1E00" w:rsidP="00BC14EE">
                                    <w:pPr>
                                      <w:pStyle w:val="ttulo2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BA1E00"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886970" w:rsidRPr="00045005" w:rsidRDefault="00886970" w:rsidP="00045005"/>
    <w:sectPr w:rsidR="00886970" w:rsidRPr="00045005" w:rsidSect="00BC14EE">
      <w:footerReference w:type="default" r:id="rId11"/>
      <w:pgSz w:w="11907" w:h="16839" w:code="9"/>
      <w:pgMar w:top="1145" w:right="1049" w:bottom="1145" w:left="1049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D33" w:rsidRDefault="006A2D33">
      <w:pPr>
        <w:spacing w:before="0" w:after="0" w:line="240" w:lineRule="auto"/>
      </w:pPr>
      <w:r>
        <w:separator/>
      </w:r>
    </w:p>
  </w:endnote>
  <w:endnote w:type="continuationSeparator" w:id="0">
    <w:p w:rsidR="006A2D33" w:rsidRDefault="006A2D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 w:rsidR="00A94769">
      <w:fldChar w:fldCharType="begin"/>
    </w:r>
    <w:r>
      <w:instrText xml:space="preserve"> PAGE </w:instrText>
    </w:r>
    <w:r w:rsidR="00A94769">
      <w:fldChar w:fldCharType="separate"/>
    </w:r>
    <w:r w:rsidR="00C44BAB">
      <w:rPr>
        <w:noProof/>
      </w:rPr>
      <w:t>2</w:t>
    </w:r>
    <w:r w:rsidR="00A9476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D33" w:rsidRDefault="006A2D33">
      <w:pPr>
        <w:spacing w:before="0" w:after="0" w:line="240" w:lineRule="auto"/>
      </w:pPr>
      <w:r>
        <w:separator/>
      </w:r>
    </w:p>
  </w:footnote>
  <w:footnote w:type="continuationSeparator" w:id="0">
    <w:p w:rsidR="006A2D33" w:rsidRDefault="006A2D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7559B"/>
    <w:multiLevelType w:val="hybridMultilevel"/>
    <w:tmpl w:val="E4B6A7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A1E"/>
    <w:rsid w:val="000302D8"/>
    <w:rsid w:val="0004188A"/>
    <w:rsid w:val="00045005"/>
    <w:rsid w:val="0005357C"/>
    <w:rsid w:val="000816ED"/>
    <w:rsid w:val="000B4A25"/>
    <w:rsid w:val="00225C70"/>
    <w:rsid w:val="00322F54"/>
    <w:rsid w:val="003F4AE1"/>
    <w:rsid w:val="004B7B2E"/>
    <w:rsid w:val="004E75E6"/>
    <w:rsid w:val="00533726"/>
    <w:rsid w:val="00601DF1"/>
    <w:rsid w:val="006A2D33"/>
    <w:rsid w:val="006A6B77"/>
    <w:rsid w:val="00774D33"/>
    <w:rsid w:val="00775F8B"/>
    <w:rsid w:val="0077601E"/>
    <w:rsid w:val="00845FA6"/>
    <w:rsid w:val="00886970"/>
    <w:rsid w:val="00930666"/>
    <w:rsid w:val="009861CD"/>
    <w:rsid w:val="009E7FF4"/>
    <w:rsid w:val="009F70BC"/>
    <w:rsid w:val="00A1552A"/>
    <w:rsid w:val="00A234C3"/>
    <w:rsid w:val="00A44E54"/>
    <w:rsid w:val="00A91BF9"/>
    <w:rsid w:val="00A94769"/>
    <w:rsid w:val="00BA1E00"/>
    <w:rsid w:val="00BC14EE"/>
    <w:rsid w:val="00C40D75"/>
    <w:rsid w:val="00C44BAB"/>
    <w:rsid w:val="00D94A1E"/>
    <w:rsid w:val="00DF203C"/>
    <w:rsid w:val="00E350CC"/>
    <w:rsid w:val="00E47152"/>
    <w:rsid w:val="00F15F39"/>
    <w:rsid w:val="00F531ED"/>
    <w:rsid w:val="00F9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72279B-CDB2-42B4-823C-189019F2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769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A94769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A94769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rsid w:val="00A947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rsid w:val="00A947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rsid w:val="00A947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rsid w:val="00A947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rsid w:val="00A947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rsid w:val="00A9476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rsid w:val="00A947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rsid w:val="00A94769"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sid w:val="00A9476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rsid w:val="00A9476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A94769"/>
    <w:rPr>
      <w:kern w:val="20"/>
    </w:rPr>
  </w:style>
  <w:style w:type="paragraph" w:customStyle="1" w:styleId="Textodocurrculo">
    <w:name w:val="Texto do currículo"/>
    <w:basedOn w:val="Normal"/>
    <w:qFormat/>
    <w:rsid w:val="00A94769"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sid w:val="00A94769"/>
    <w:rPr>
      <w:color w:val="808080"/>
    </w:rPr>
  </w:style>
  <w:style w:type="table" w:customStyle="1" w:styleId="Gradedatabela">
    <w:name w:val="Grade da tabela"/>
    <w:basedOn w:val="Tabelanormal"/>
    <w:uiPriority w:val="59"/>
    <w:rsid w:val="00A94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sid w:val="00A94769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sid w:val="00A9476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Cardettulo3">
    <w:name w:val="Car de título 3"/>
    <w:basedOn w:val="Fontepargpadro"/>
    <w:link w:val="ttulo3"/>
    <w:uiPriority w:val="9"/>
    <w:rsid w:val="00A94769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Cardettulo4">
    <w:name w:val="Car de título 4"/>
    <w:basedOn w:val="Fontepargpadro"/>
    <w:link w:val="ttulo4"/>
    <w:uiPriority w:val="9"/>
    <w:semiHidden/>
    <w:rsid w:val="00A94769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sid w:val="00A94769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sid w:val="00A94769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sid w:val="00A9476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sid w:val="00A94769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sid w:val="00A9476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rsid w:val="00A9476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rsid w:val="00A9476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rsid w:val="00A94769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sid w:val="00A94769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rsid w:val="00A94769"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rsid w:val="00A94769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sid w:val="00A94769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rsid w:val="00A94769"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sid w:val="00A94769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rsid w:val="00A94769"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sid w:val="00A94769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sid w:val="00A94769"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A94769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A94769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9861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61C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61CD"/>
    <w:rPr>
      <w:kern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61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61CD"/>
    <w:rPr>
      <w:b/>
      <w:bCs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61C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1CD"/>
    <w:rPr>
      <w:rFonts w:ascii="Segoe UI" w:hAnsi="Segoe UI" w:cs="Segoe UI"/>
      <w:kern w:val="20"/>
      <w:sz w:val="18"/>
      <w:szCs w:val="18"/>
    </w:rPr>
  </w:style>
  <w:style w:type="paragraph" w:styleId="PargrafodaLista">
    <w:name w:val="List Paragraph"/>
    <w:basedOn w:val="Normal"/>
    <w:uiPriority w:val="34"/>
    <w:semiHidden/>
    <w:qFormat/>
    <w:rsid w:val="00533726"/>
    <w:pPr>
      <w:ind w:left="720"/>
      <w:contextualSpacing/>
    </w:pPr>
  </w:style>
  <w:style w:type="paragraph" w:styleId="Cabealho0">
    <w:name w:val="header"/>
    <w:basedOn w:val="Normal"/>
    <w:link w:val="CabealhoChar"/>
    <w:uiPriority w:val="2"/>
    <w:unhideWhenUsed/>
    <w:rsid w:val="0053372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533726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53372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533726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7A230E3F64400C8C28B9F525430F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5DF9B4-D288-4979-8DF9-51176DC74DAB}"/>
      </w:docPartPr>
      <w:docPartBody>
        <w:p w:rsidR="0068663F" w:rsidRDefault="00E905E6">
          <w:pPr>
            <w:pStyle w:val="8C7A230E3F64400C8C28B9F525430FF0"/>
          </w:pPr>
          <w:r>
            <w:t>[Endereço]</w:t>
          </w:r>
        </w:p>
      </w:docPartBody>
    </w:docPart>
    <w:docPart>
      <w:docPartPr>
        <w:name w:val="3EF65D5172F748669E4B595A453225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28196F-11F0-44EC-9C34-B285EDA545BD}"/>
      </w:docPartPr>
      <w:docPartBody>
        <w:p w:rsidR="0068663F" w:rsidRDefault="00E905E6">
          <w:pPr>
            <w:pStyle w:val="3EF65D5172F748669E4B595A453225AB"/>
          </w:pPr>
          <w:r>
            <w:t>[Cidade, Estado CEP]</w:t>
          </w:r>
        </w:p>
      </w:docPartBody>
    </w:docPart>
    <w:docPart>
      <w:docPartPr>
        <w:name w:val="2CFEAA47DEF144AEB4973495065E0C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0A47A5-F329-4B7F-9FB1-87C991063387}"/>
      </w:docPartPr>
      <w:docPartBody>
        <w:p w:rsidR="0068663F" w:rsidRDefault="00E905E6">
          <w:pPr>
            <w:pStyle w:val="2CFEAA47DEF144AEB4973495065E0C2A"/>
          </w:pPr>
          <w:r>
            <w:t>[Telefone]</w:t>
          </w:r>
        </w:p>
      </w:docPartBody>
    </w:docPart>
    <w:docPart>
      <w:docPartPr>
        <w:name w:val="442903EAD3C64965B06AE4C1D31892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CA785-FA65-4432-8796-EB829EADC851}"/>
      </w:docPartPr>
      <w:docPartBody>
        <w:p w:rsidR="0068663F" w:rsidRDefault="00E905E6">
          <w:pPr>
            <w:pStyle w:val="442903EAD3C64965B06AE4C1D31892E1"/>
          </w:pPr>
          <w:r>
            <w:t>[Site]</w:t>
          </w:r>
        </w:p>
      </w:docPartBody>
    </w:docPart>
    <w:docPart>
      <w:docPartPr>
        <w:name w:val="B5F728F613AA4E2DAAB55F80A21C59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97E226-7FEC-459D-846E-82E9B9688000}"/>
      </w:docPartPr>
      <w:docPartBody>
        <w:p w:rsidR="0068663F" w:rsidRDefault="00E905E6">
          <w:pPr>
            <w:pStyle w:val="B5F728F613AA4E2DAAB55F80A21C59A9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D2641F82513A4F8CA8CF182393890E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7976E6-5753-466C-87BD-8A153115CA05}"/>
      </w:docPartPr>
      <w:docPartBody>
        <w:p w:rsidR="0068663F" w:rsidRDefault="00E905E6">
          <w:pPr>
            <w:pStyle w:val="D2641F82513A4F8CA8CF182393890EA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3BBA"/>
    <w:rsid w:val="0007442C"/>
    <w:rsid w:val="001B5C31"/>
    <w:rsid w:val="001D6992"/>
    <w:rsid w:val="004D337B"/>
    <w:rsid w:val="0068663F"/>
    <w:rsid w:val="006F3BBA"/>
    <w:rsid w:val="00897C49"/>
    <w:rsid w:val="00AC2858"/>
    <w:rsid w:val="00BD43CA"/>
    <w:rsid w:val="00CF29B9"/>
    <w:rsid w:val="00E9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C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C7A230E3F64400C8C28B9F525430FF0">
    <w:name w:val="8C7A230E3F64400C8C28B9F525430FF0"/>
    <w:rsid w:val="00897C49"/>
  </w:style>
  <w:style w:type="paragraph" w:customStyle="1" w:styleId="3EF65D5172F748669E4B595A453225AB">
    <w:name w:val="3EF65D5172F748669E4B595A453225AB"/>
    <w:rsid w:val="00897C49"/>
  </w:style>
  <w:style w:type="paragraph" w:customStyle="1" w:styleId="2CFEAA47DEF144AEB4973495065E0C2A">
    <w:name w:val="2CFEAA47DEF144AEB4973495065E0C2A"/>
    <w:rsid w:val="00897C49"/>
  </w:style>
  <w:style w:type="paragraph" w:customStyle="1" w:styleId="442903EAD3C64965B06AE4C1D31892E1">
    <w:name w:val="442903EAD3C64965B06AE4C1D31892E1"/>
    <w:rsid w:val="00897C49"/>
  </w:style>
  <w:style w:type="character" w:styleId="nfase">
    <w:name w:val="Emphasis"/>
    <w:basedOn w:val="Fontepargpadro"/>
    <w:uiPriority w:val="2"/>
    <w:unhideWhenUsed/>
    <w:qFormat/>
    <w:rsid w:val="00897C49"/>
    <w:rPr>
      <w:color w:val="5B9BD5" w:themeColor="accent1"/>
    </w:rPr>
  </w:style>
  <w:style w:type="paragraph" w:customStyle="1" w:styleId="B5F728F613AA4E2DAAB55F80A21C59A9">
    <w:name w:val="B5F728F613AA4E2DAAB55F80A21C59A9"/>
    <w:rsid w:val="00897C49"/>
  </w:style>
  <w:style w:type="paragraph" w:customStyle="1" w:styleId="D2641F82513A4F8CA8CF182393890EAC">
    <w:name w:val="D2641F82513A4F8CA8CF182393890EAC"/>
    <w:rsid w:val="00897C49"/>
  </w:style>
  <w:style w:type="paragraph" w:customStyle="1" w:styleId="E80F8C2EBC804C83B3FE737B82A26AA6">
    <w:name w:val="E80F8C2EBC804C83B3FE737B82A26AA6"/>
    <w:rsid w:val="00897C49"/>
  </w:style>
  <w:style w:type="paragraph" w:customStyle="1" w:styleId="Textodocurrculo">
    <w:name w:val="Texto do currículo"/>
    <w:basedOn w:val="Normal"/>
    <w:qFormat/>
    <w:rsid w:val="006F3BBA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EDE56A8FD564941979D0096311D7088">
    <w:name w:val="EEDE56A8FD564941979D0096311D7088"/>
    <w:rsid w:val="00897C49"/>
  </w:style>
  <w:style w:type="character" w:styleId="TextodoEspaoReservado">
    <w:name w:val="Placeholder Text"/>
    <w:basedOn w:val="Fontepargpadro"/>
    <w:uiPriority w:val="99"/>
    <w:semiHidden/>
    <w:rsid w:val="001D6992"/>
    <w:rPr>
      <w:color w:val="808080"/>
    </w:rPr>
  </w:style>
  <w:style w:type="paragraph" w:customStyle="1" w:styleId="761BD709736C477FB11BD5B7F4105815">
    <w:name w:val="761BD709736C477FB11BD5B7F4105815"/>
    <w:rsid w:val="00897C49"/>
  </w:style>
  <w:style w:type="character" w:customStyle="1" w:styleId="Textodoespaoreservado0">
    <w:name w:val="Texto do espaço reservado"/>
    <w:basedOn w:val="Fontepargpadro"/>
    <w:uiPriority w:val="99"/>
    <w:semiHidden/>
    <w:rsid w:val="001D6992"/>
    <w:rPr>
      <w:color w:val="808080"/>
    </w:rPr>
  </w:style>
  <w:style w:type="paragraph" w:customStyle="1" w:styleId="916835553E8845A8ADCADC6554CC6909">
    <w:name w:val="916835553E8845A8ADCADC6554CC6909"/>
    <w:rsid w:val="00897C49"/>
  </w:style>
  <w:style w:type="paragraph" w:customStyle="1" w:styleId="0C1567B2555445C0B7BF634F9DB6C150">
    <w:name w:val="0C1567B2555445C0B7BF634F9DB6C150"/>
    <w:rsid w:val="00897C49"/>
  </w:style>
  <w:style w:type="paragraph" w:customStyle="1" w:styleId="B81D5FD47F574D7DB84BE4D5CAB20FB7">
    <w:name w:val="B81D5FD47F574D7DB84BE4D5CAB20FB7"/>
    <w:rsid w:val="00897C49"/>
  </w:style>
  <w:style w:type="paragraph" w:customStyle="1" w:styleId="8CD6687A300F4518B0796F3644DDF334">
    <w:name w:val="8CD6687A300F4518B0796F3644DDF334"/>
    <w:rsid w:val="00897C49"/>
  </w:style>
  <w:style w:type="paragraph" w:customStyle="1" w:styleId="006A198DA2F84B1DB222F3EF19F9BD89">
    <w:name w:val="006A198DA2F84B1DB222F3EF19F9BD89"/>
    <w:rsid w:val="00897C49"/>
  </w:style>
  <w:style w:type="paragraph" w:customStyle="1" w:styleId="4540DEF65DF34F279CE92DA71029084A">
    <w:name w:val="4540DEF65DF34F279CE92DA71029084A"/>
    <w:rsid w:val="00897C49"/>
  </w:style>
  <w:style w:type="paragraph" w:customStyle="1" w:styleId="E1EEB040380A4118BF421CB2CAEF3F40">
    <w:name w:val="E1EEB040380A4118BF421CB2CAEF3F40"/>
    <w:rsid w:val="00897C49"/>
  </w:style>
  <w:style w:type="paragraph" w:customStyle="1" w:styleId="3EEBC06319A646DA828D35C379BB5C67">
    <w:name w:val="3EEBC06319A646DA828D35C379BB5C67"/>
    <w:rsid w:val="00897C49"/>
  </w:style>
  <w:style w:type="paragraph" w:customStyle="1" w:styleId="D29C0E4F7DD848DEA9E5F25CFACD149F">
    <w:name w:val="D29C0E4F7DD848DEA9E5F25CFACD149F"/>
    <w:rsid w:val="00897C49"/>
  </w:style>
  <w:style w:type="paragraph" w:customStyle="1" w:styleId="3FD377FB81B5427EBEF5C028AC188000">
    <w:name w:val="3FD377FB81B5427EBEF5C028AC188000"/>
    <w:rsid w:val="00897C49"/>
  </w:style>
  <w:style w:type="paragraph" w:customStyle="1" w:styleId="843B914C9E4C4DC79AC52B24580CA7C7">
    <w:name w:val="843B914C9E4C4DC79AC52B24580CA7C7"/>
    <w:rsid w:val="00897C49"/>
  </w:style>
  <w:style w:type="paragraph" w:customStyle="1" w:styleId="E0F2921CA71A472A9070A04E1C56C9D8">
    <w:name w:val="E0F2921CA71A472A9070A04E1C56C9D8"/>
    <w:rsid w:val="006F3BBA"/>
  </w:style>
  <w:style w:type="paragraph" w:customStyle="1" w:styleId="083B6958EBF04AA6B1C22669C882BE9B">
    <w:name w:val="083B6958EBF04AA6B1C22669C882BE9B"/>
    <w:rsid w:val="006F3BBA"/>
  </w:style>
  <w:style w:type="paragraph" w:customStyle="1" w:styleId="47BAA2B3959A4315933E654D6552869A">
    <w:name w:val="47BAA2B3959A4315933E654D6552869A"/>
    <w:rsid w:val="006F3BBA"/>
  </w:style>
  <w:style w:type="paragraph" w:customStyle="1" w:styleId="9AB1B236BD824C8C8417B49DC23BC33E">
    <w:name w:val="9AB1B236BD824C8C8417B49DC23BC33E"/>
    <w:rsid w:val="006F3BBA"/>
  </w:style>
  <w:style w:type="paragraph" w:customStyle="1" w:styleId="6B14C58021BA47E0A20EB9826E615F42">
    <w:name w:val="6B14C58021BA47E0A20EB9826E615F42"/>
    <w:rsid w:val="006F3BBA"/>
  </w:style>
  <w:style w:type="paragraph" w:customStyle="1" w:styleId="81C23C5CB29E4019853FD7611AEFFB9A">
    <w:name w:val="81C23C5CB29E4019853FD7611AEFFB9A"/>
    <w:rsid w:val="006F3BBA"/>
  </w:style>
  <w:style w:type="paragraph" w:customStyle="1" w:styleId="479C8C08519D4F2CB79BCD1DB79CA01C">
    <w:name w:val="479C8C08519D4F2CB79BCD1DB79CA01C"/>
    <w:rsid w:val="006F3BBA"/>
  </w:style>
  <w:style w:type="paragraph" w:customStyle="1" w:styleId="44221DEB81FE43F5A17B265A49609211">
    <w:name w:val="44221DEB81FE43F5A17B265A49609211"/>
    <w:rsid w:val="006F3BBA"/>
  </w:style>
  <w:style w:type="paragraph" w:customStyle="1" w:styleId="3A33AAF7F7694AE88EAA445432BC9527">
    <w:name w:val="3A33AAF7F7694AE88EAA445432BC9527"/>
    <w:rsid w:val="006F3BBA"/>
  </w:style>
  <w:style w:type="paragraph" w:customStyle="1" w:styleId="AF9976F39EBE4C848BE52BA1ECF09716">
    <w:name w:val="AF9976F39EBE4C848BE52BA1ECF09716"/>
    <w:rsid w:val="006F3BBA"/>
  </w:style>
  <w:style w:type="paragraph" w:customStyle="1" w:styleId="B9AE737D487248C4B9659BE8C89FF20B">
    <w:name w:val="B9AE737D487248C4B9659BE8C89FF20B"/>
    <w:rsid w:val="006F3BBA"/>
  </w:style>
  <w:style w:type="paragraph" w:customStyle="1" w:styleId="A29D8E78A6394D49A31A6E82F143F06B">
    <w:name w:val="A29D8E78A6394D49A31A6E82F143F06B"/>
    <w:rsid w:val="006F3BBA"/>
  </w:style>
  <w:style w:type="paragraph" w:customStyle="1" w:styleId="F655CCAC5F8A459C8FCDFCA8D0380283">
    <w:name w:val="F655CCAC5F8A459C8FCDFCA8D0380283"/>
    <w:rsid w:val="006F3BBA"/>
  </w:style>
  <w:style w:type="paragraph" w:customStyle="1" w:styleId="A0E32C3D2CFA44729FD355085ADF4415">
    <w:name w:val="A0E32C3D2CFA44729FD355085ADF4415"/>
    <w:rsid w:val="006F3BBA"/>
  </w:style>
  <w:style w:type="paragraph" w:customStyle="1" w:styleId="AF29034EE47F495080E26B3FD2BC273A">
    <w:name w:val="AF29034EE47F495080E26B3FD2BC273A"/>
    <w:rsid w:val="001D6992"/>
  </w:style>
  <w:style w:type="paragraph" w:customStyle="1" w:styleId="26562D6C89B045FA80EFF275E432AA4A">
    <w:name w:val="26562D6C89B045FA80EFF275E432AA4A"/>
    <w:rsid w:val="001D6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Professora Eleonora Correa, 58</CompanyAddress>
  <CompanyPhone>(51)8052-5026/(51)8248-3817</CompanyPhone>
  <CompanyFax/>
  <CompanyEmail>gabriel_s.silva@hotmail.com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D7D0B0-DFA1-4D0A-91C6-103FFAA42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98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Santos da SIlva</dc:creator>
  <cp:keywords>Solteiro, 21 anos | CNH: AB</cp:keywords>
  <cp:lastModifiedBy>familia santos</cp:lastModifiedBy>
  <cp:revision>9</cp:revision>
  <cp:lastPrinted>2016-03-06T17:08:00Z</cp:lastPrinted>
  <dcterms:created xsi:type="dcterms:W3CDTF">2015-09-22T23:47:00Z</dcterms:created>
  <dcterms:modified xsi:type="dcterms:W3CDTF">2016-08-23T11:49:00Z</dcterms:modified>
  <cp:category>Sapucaia do Sul, RS,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