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E21728" w:rsidRDefault="009530F3" w:rsidP="001638B8">
      <w:pPr>
        <w:rPr>
          <w:rFonts w:ascii="Verdana" w:hAnsi="Verdana"/>
          <w:color w:val="000000" w:themeColor="text1"/>
          <w:sz w:val="40"/>
          <w:szCs w:val="40"/>
        </w:rPr>
      </w:pPr>
      <w:r>
        <w:rPr>
          <w:rFonts w:ascii="Verdana" w:hAnsi="Verdana"/>
          <w:color w:val="000000" w:themeColor="text1"/>
          <w:sz w:val="40"/>
          <w:szCs w:val="40"/>
        </w:rPr>
        <w:t>Bárbara Louise Szortika</w:t>
      </w:r>
    </w:p>
    <w:p w:rsidR="00063715" w:rsidRPr="00E21728" w:rsidRDefault="009530F3" w:rsidP="00063715">
      <w:pP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Brasileira</w:t>
      </w:r>
      <w:r w:rsidR="001638B8" w:rsidRPr="00E21728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</w:rPr>
        <w:t>solteira, nascida</w:t>
      </w:r>
      <w:r w:rsidR="00077933">
        <w:rPr>
          <w:rFonts w:ascii="Verdana" w:hAnsi="Verdana"/>
          <w:color w:val="000000" w:themeColor="text1"/>
        </w:rPr>
        <w:t xml:space="preserve"> em </w:t>
      </w:r>
      <w:r>
        <w:rPr>
          <w:rFonts w:ascii="Verdana" w:hAnsi="Verdana"/>
          <w:color w:val="000000" w:themeColor="text1"/>
        </w:rPr>
        <w:t>19/09</w:t>
      </w:r>
      <w:r w:rsidR="00077933">
        <w:rPr>
          <w:rFonts w:ascii="Verdana" w:hAnsi="Verdana"/>
          <w:color w:val="000000" w:themeColor="text1"/>
        </w:rPr>
        <w:t>/199</w:t>
      </w:r>
      <w:r w:rsidR="0007298B">
        <w:rPr>
          <w:rFonts w:ascii="Verdana" w:hAnsi="Verdana"/>
          <w:color w:val="000000" w:themeColor="text1"/>
        </w:rPr>
        <w:t>3</w:t>
      </w:r>
      <w:r w:rsidR="00077933" w:rsidRPr="00E21728">
        <w:rPr>
          <w:rFonts w:ascii="Verdana" w:hAnsi="Verdana"/>
          <w:color w:val="000000" w:themeColor="text1"/>
        </w:rPr>
        <w:t xml:space="preserve"> </w:t>
      </w:r>
      <w:r w:rsidR="001638B8" w:rsidRPr="00E21728">
        <w:rPr>
          <w:rFonts w:ascii="Verdana" w:hAnsi="Verdana"/>
          <w:color w:val="000000" w:themeColor="text1"/>
        </w:rPr>
        <w:br/>
      </w:r>
      <w:r w:rsidR="00063715" w:rsidRPr="00E21728">
        <w:rPr>
          <w:rFonts w:ascii="Verdana" w:hAnsi="Verdana"/>
          <w:color w:val="000000" w:themeColor="text1"/>
        </w:rPr>
        <w:t xml:space="preserve">RG: </w:t>
      </w:r>
      <w:r>
        <w:rPr>
          <w:rFonts w:ascii="Verdana" w:hAnsi="Verdana"/>
          <w:color w:val="000000" w:themeColor="text1"/>
        </w:rPr>
        <w:t>7095726621</w:t>
      </w:r>
    </w:p>
    <w:p w:rsidR="00063715" w:rsidRPr="00E21728" w:rsidRDefault="00063715" w:rsidP="00063715">
      <w:pPr>
        <w:spacing w:after="0" w:line="240" w:lineRule="auto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 xml:space="preserve">CPF: </w:t>
      </w:r>
      <w:r w:rsidR="009530F3">
        <w:rPr>
          <w:rFonts w:ascii="Verdana" w:hAnsi="Verdana"/>
          <w:color w:val="000000" w:themeColor="text1"/>
        </w:rPr>
        <w:t>036494690-30</w:t>
      </w:r>
    </w:p>
    <w:p w:rsidR="00063715" w:rsidRPr="00E21728" w:rsidRDefault="009530F3" w:rsidP="00063715">
      <w:pP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Avenida Sertório,</w:t>
      </w:r>
      <w:r w:rsidR="00D81FC2" w:rsidRPr="00E21728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4016/203</w:t>
      </w:r>
      <w:r w:rsidR="0093538B" w:rsidRPr="00E21728">
        <w:rPr>
          <w:rFonts w:ascii="Verdana" w:hAnsi="Verdana"/>
          <w:color w:val="000000" w:themeColor="text1"/>
        </w:rPr>
        <w:br/>
        <w:t xml:space="preserve">Jardim </w:t>
      </w:r>
      <w:r>
        <w:rPr>
          <w:rFonts w:ascii="Verdana" w:hAnsi="Verdana"/>
          <w:color w:val="000000" w:themeColor="text1"/>
        </w:rPr>
        <w:t>São Pedro</w:t>
      </w:r>
      <w:r w:rsidR="001638B8" w:rsidRPr="00E21728">
        <w:rPr>
          <w:rFonts w:ascii="Verdana" w:hAnsi="Verdana"/>
          <w:color w:val="000000" w:themeColor="text1"/>
        </w:rPr>
        <w:t xml:space="preserve"> – </w:t>
      </w:r>
      <w:r w:rsidR="0093538B" w:rsidRPr="00E21728">
        <w:rPr>
          <w:rFonts w:ascii="Verdana" w:hAnsi="Verdana"/>
          <w:color w:val="000000" w:themeColor="text1"/>
        </w:rPr>
        <w:t>Porto Alegre</w:t>
      </w:r>
      <w:r w:rsidR="001638B8" w:rsidRPr="00E21728">
        <w:rPr>
          <w:rFonts w:ascii="Verdana" w:hAnsi="Verdana"/>
          <w:color w:val="000000" w:themeColor="text1"/>
        </w:rPr>
        <w:t xml:space="preserve"> – </w:t>
      </w:r>
      <w:r w:rsidR="0093538B" w:rsidRPr="00E21728">
        <w:rPr>
          <w:rFonts w:ascii="Verdana" w:hAnsi="Verdana"/>
          <w:color w:val="000000" w:themeColor="text1"/>
        </w:rPr>
        <w:t>Rio Grande do Sul</w:t>
      </w:r>
      <w:r w:rsidR="001638B8" w:rsidRPr="00E21728">
        <w:rPr>
          <w:rFonts w:ascii="Verdana" w:hAnsi="Verdana"/>
          <w:color w:val="000000" w:themeColor="text1"/>
        </w:rPr>
        <w:br/>
      </w:r>
      <w:r w:rsidR="005B5FD3" w:rsidRPr="00E21728">
        <w:rPr>
          <w:rFonts w:ascii="Verdana" w:hAnsi="Verdana"/>
          <w:color w:val="000000" w:themeColor="text1"/>
        </w:rPr>
        <w:t xml:space="preserve">Telefone: </w:t>
      </w:r>
      <w:r>
        <w:rPr>
          <w:rFonts w:ascii="Verdana" w:hAnsi="Verdana"/>
          <w:color w:val="000000" w:themeColor="text1"/>
        </w:rPr>
        <w:t>(51)8547-7080</w:t>
      </w:r>
      <w:r w:rsidR="001638B8" w:rsidRPr="00E21728">
        <w:rPr>
          <w:rFonts w:ascii="Verdana" w:hAnsi="Verdana"/>
          <w:color w:val="000000" w:themeColor="text1"/>
        </w:rPr>
        <w:t xml:space="preserve"> </w:t>
      </w:r>
      <w:r w:rsidR="005B5FD3" w:rsidRPr="00E21728">
        <w:rPr>
          <w:rFonts w:ascii="Verdana" w:hAnsi="Verdana"/>
          <w:color w:val="000000" w:themeColor="text1"/>
        </w:rPr>
        <w:t>/ E-mail:</w:t>
      </w:r>
      <w:r w:rsidR="001638B8" w:rsidRPr="00E21728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</w:rPr>
        <w:t>b.szortika@gmail.com</w:t>
      </w:r>
    </w:p>
    <w:p w:rsidR="00B30D63" w:rsidRPr="00E21728" w:rsidRDefault="001638B8" w:rsidP="001638B8">
      <w:pPr>
        <w:pStyle w:val="Seo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>FORMAÇÃO</w:t>
      </w:r>
    </w:p>
    <w:p w:rsidR="001638B8" w:rsidRPr="00E21728" w:rsidRDefault="00BA0AE9" w:rsidP="001638B8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.3pt;margin-top:10.7pt;width:446.25pt;height:0;z-index:251656192;mso-position-horizontal-relative:margin" o:connectortype="straight" strokecolor="#b9bec7" strokeweight="1pt">
            <w10:wrap anchorx="margin"/>
          </v:shape>
        </w:pict>
      </w:r>
      <w:r w:rsidR="00B30D63" w:rsidRPr="00E21728">
        <w:rPr>
          <w:rFonts w:ascii="Verdana" w:hAnsi="Verdana"/>
          <w:color w:val="000000" w:themeColor="text1"/>
        </w:rPr>
        <w:br/>
      </w:r>
    </w:p>
    <w:p w:rsidR="006807BE" w:rsidRPr="00E21728" w:rsidRDefault="0093538B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 xml:space="preserve">Graduação em Engenharia </w:t>
      </w:r>
      <w:r w:rsidR="009530F3">
        <w:rPr>
          <w:rFonts w:ascii="Verdana" w:hAnsi="Verdana"/>
          <w:color w:val="000000" w:themeColor="text1"/>
        </w:rPr>
        <w:t>Química</w:t>
      </w:r>
      <w:r w:rsidRPr="00E21728">
        <w:rPr>
          <w:rFonts w:ascii="Verdana" w:hAnsi="Verdana"/>
          <w:color w:val="000000" w:themeColor="text1"/>
        </w:rPr>
        <w:t xml:space="preserve"> pela </w:t>
      </w:r>
      <w:r w:rsidR="009530F3">
        <w:rPr>
          <w:rFonts w:ascii="Verdana" w:hAnsi="Verdana"/>
          <w:color w:val="000000" w:themeColor="text1"/>
        </w:rPr>
        <w:t>UFRG</w:t>
      </w:r>
      <w:r w:rsidR="0007298B">
        <w:rPr>
          <w:rFonts w:ascii="Verdana" w:hAnsi="Verdana"/>
          <w:color w:val="000000" w:themeColor="text1"/>
        </w:rPr>
        <w:t>S</w:t>
      </w:r>
      <w:r w:rsidRPr="00E21728">
        <w:rPr>
          <w:rFonts w:ascii="Verdana" w:hAnsi="Verdana"/>
          <w:color w:val="000000" w:themeColor="text1"/>
        </w:rPr>
        <w:t xml:space="preserve"> – Em andamento (</w:t>
      </w:r>
      <w:r w:rsidR="00F56825">
        <w:rPr>
          <w:rFonts w:ascii="Verdana" w:hAnsi="Verdana"/>
          <w:color w:val="000000" w:themeColor="text1"/>
        </w:rPr>
        <w:t>6</w:t>
      </w:r>
      <w:r w:rsidRPr="00E21728">
        <w:rPr>
          <w:rFonts w:ascii="Verdana" w:hAnsi="Verdana"/>
          <w:color w:val="000000" w:themeColor="text1"/>
        </w:rPr>
        <w:t>° semestre)</w:t>
      </w:r>
      <w:r w:rsidR="006807BE" w:rsidRPr="00E21728">
        <w:rPr>
          <w:rFonts w:ascii="Verdana" w:hAnsi="Verdana"/>
          <w:color w:val="000000" w:themeColor="text1"/>
        </w:rPr>
        <w:t xml:space="preserve"> - </w:t>
      </w:r>
      <w:r w:rsidR="0007298B">
        <w:rPr>
          <w:rFonts w:ascii="Verdana" w:hAnsi="Verdana"/>
          <w:color w:val="000000" w:themeColor="text1"/>
        </w:rPr>
        <w:t>Previsão de término em 2</w:t>
      </w:r>
      <w:r w:rsidR="009530F3">
        <w:rPr>
          <w:rFonts w:ascii="Verdana" w:hAnsi="Verdana"/>
          <w:color w:val="000000" w:themeColor="text1"/>
        </w:rPr>
        <w:t>017</w:t>
      </w:r>
    </w:p>
    <w:p w:rsidR="006807BE" w:rsidRPr="00E21728" w:rsidRDefault="006807BE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>Colégio</w:t>
      </w:r>
      <w:r w:rsidR="0007298B">
        <w:rPr>
          <w:rFonts w:ascii="Verdana" w:hAnsi="Verdana"/>
          <w:color w:val="000000" w:themeColor="text1"/>
        </w:rPr>
        <w:t xml:space="preserve"> </w:t>
      </w:r>
      <w:r w:rsidR="009530F3">
        <w:rPr>
          <w:rFonts w:ascii="Verdana" w:hAnsi="Verdana"/>
          <w:color w:val="000000" w:themeColor="text1"/>
        </w:rPr>
        <w:t>Militar de Porto Alegre</w:t>
      </w:r>
      <w:r w:rsidR="0007298B">
        <w:rPr>
          <w:rFonts w:ascii="Verdana" w:hAnsi="Verdana"/>
          <w:color w:val="000000" w:themeColor="text1"/>
        </w:rPr>
        <w:t xml:space="preserve"> </w:t>
      </w:r>
      <w:r w:rsidRPr="00E21728">
        <w:rPr>
          <w:rFonts w:ascii="Verdana" w:hAnsi="Verdana"/>
          <w:color w:val="000000" w:themeColor="text1"/>
        </w:rPr>
        <w:t>– Término 20</w:t>
      </w:r>
      <w:r w:rsidR="009530F3">
        <w:rPr>
          <w:rFonts w:ascii="Verdana" w:hAnsi="Verdana"/>
          <w:color w:val="000000" w:themeColor="text1"/>
        </w:rPr>
        <w:t>11</w:t>
      </w:r>
    </w:p>
    <w:p w:rsidR="00063715" w:rsidRPr="00E21728" w:rsidRDefault="009530F3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Colégio Estadual Dom Diogo de Souza – Término 2004</w:t>
      </w:r>
    </w:p>
    <w:p w:rsidR="0093538B" w:rsidRPr="00E21728" w:rsidRDefault="0093538B" w:rsidP="0093538B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</w:p>
    <w:p w:rsidR="00B30D63" w:rsidRPr="00E21728" w:rsidRDefault="00B30D63" w:rsidP="00B30D63">
      <w:pPr>
        <w:pStyle w:val="Seo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>EXPERIÊNCIA</w:t>
      </w:r>
      <w:r w:rsidR="0002401A" w:rsidRPr="00E21728">
        <w:rPr>
          <w:rFonts w:ascii="Verdana" w:hAnsi="Verdana"/>
          <w:color w:val="000000" w:themeColor="text1"/>
        </w:rPr>
        <w:t xml:space="preserve"> PROFISSIONAL</w:t>
      </w:r>
    </w:p>
    <w:p w:rsidR="00B30D63" w:rsidRPr="00E21728" w:rsidRDefault="00BA0AE9" w:rsidP="00B30D63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89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 w:rsidRPr="00E21728">
        <w:rPr>
          <w:rFonts w:ascii="Verdana" w:hAnsi="Verdana"/>
          <w:color w:val="000000" w:themeColor="text1"/>
        </w:rPr>
        <w:br/>
      </w:r>
    </w:p>
    <w:p w:rsidR="00B30D63" w:rsidRPr="00E21728" w:rsidRDefault="0007298B" w:rsidP="00D652D0">
      <w:pPr>
        <w:pStyle w:val="PargrafodaLista"/>
        <w:spacing w:after="120" w:line="240" w:lineRule="auto"/>
        <w:ind w:left="284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color w:val="000000" w:themeColor="text1"/>
        </w:rPr>
        <w:t>Sem oportunidades anteriores</w:t>
      </w:r>
      <w:r w:rsidR="00983F64" w:rsidRPr="00E21728">
        <w:rPr>
          <w:rFonts w:ascii="Verdana" w:hAnsi="Verdana"/>
          <w:color w:val="000000" w:themeColor="text1"/>
        </w:rPr>
        <w:t>.</w:t>
      </w:r>
      <w:r w:rsidR="00D81FC2" w:rsidRPr="00E21728">
        <w:rPr>
          <w:rFonts w:ascii="Verdana" w:hAnsi="Verdana"/>
          <w:color w:val="000000" w:themeColor="text1"/>
        </w:rPr>
        <w:br/>
      </w:r>
    </w:p>
    <w:p w:rsidR="00B30D63" w:rsidRPr="00E21728" w:rsidRDefault="00B30D63" w:rsidP="00B30D63">
      <w:pPr>
        <w:pStyle w:val="Seo"/>
        <w:rPr>
          <w:rFonts w:ascii="Verdana" w:hAnsi="Verdana"/>
          <w:color w:val="000000" w:themeColor="text1"/>
        </w:rPr>
      </w:pPr>
      <w:r w:rsidRPr="00E21728">
        <w:rPr>
          <w:rFonts w:ascii="Verdana" w:hAnsi="Verdana"/>
          <w:color w:val="000000" w:themeColor="text1"/>
        </w:rPr>
        <w:t>qualificações e atividades complementares</w:t>
      </w:r>
    </w:p>
    <w:p w:rsidR="00B30D63" w:rsidRPr="00E21728" w:rsidRDefault="00BA0AE9" w:rsidP="00B30D63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90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 w:rsidRPr="00E21728">
        <w:rPr>
          <w:rFonts w:ascii="Verdana" w:hAnsi="Verdana"/>
          <w:color w:val="000000" w:themeColor="text1"/>
        </w:rPr>
        <w:br/>
      </w:r>
    </w:p>
    <w:p w:rsidR="00FA3990" w:rsidRDefault="009530F3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Monitora da cadeira de Química Geral Teórica na UFRGS 2013/1</w:t>
      </w:r>
    </w:p>
    <w:p w:rsidR="009530F3" w:rsidRDefault="009530F3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Monitora da cadeira de Química Inorgânica para Engenheiros na UFRGS 2013/2</w:t>
      </w:r>
    </w:p>
    <w:p w:rsidR="009530F3" w:rsidRDefault="009530F3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Bolsista de Iniciação Científica </w:t>
      </w:r>
      <w:r w:rsidRPr="0021287E">
        <w:rPr>
          <w:rFonts w:ascii="Verdana" w:hAnsi="Verdana"/>
          <w:color w:val="auto"/>
        </w:rPr>
        <w:t xml:space="preserve">no </w:t>
      </w:r>
      <w:r w:rsidRPr="0021287E">
        <w:rPr>
          <w:rFonts w:ascii="Verdana" w:hAnsi="Verdana" w:cs="Arial"/>
          <w:color w:val="auto"/>
          <w:sz w:val="19"/>
          <w:szCs w:val="19"/>
          <w:shd w:val="clear" w:color="auto" w:fill="FFFFFF"/>
        </w:rPr>
        <w:t>Laboratório de Corrosão, Proteção e Reciclagem</w:t>
      </w:r>
      <w:r w:rsidRPr="0021287E">
        <w:rPr>
          <w:rFonts w:ascii="Verdana" w:hAnsi="Verdana" w:cs="Arial"/>
          <w:color w:val="222222"/>
          <w:sz w:val="19"/>
          <w:szCs w:val="19"/>
          <w:shd w:val="clear" w:color="auto" w:fill="FFFFFF"/>
        </w:rPr>
        <w:t xml:space="preserve"> de Materiais</w:t>
      </w:r>
      <w:r w:rsidR="0021287E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</w:t>
      </w:r>
      <w:r w:rsidR="0021287E">
        <w:rPr>
          <w:rStyle w:val="apple-converted-space"/>
          <w:rFonts w:ascii="Verdana" w:hAnsi="Verdana" w:cs="Arial"/>
          <w:color w:val="222222"/>
          <w:sz w:val="19"/>
          <w:szCs w:val="19"/>
          <w:shd w:val="clear" w:color="auto" w:fill="FFFFFF"/>
        </w:rPr>
        <w:t>Engenharia de Materiais 2014</w:t>
      </w:r>
      <w:r w:rsidR="00F56825">
        <w:rPr>
          <w:rStyle w:val="apple-converted-space"/>
          <w:rFonts w:ascii="Verdana" w:hAnsi="Verdana" w:cs="Arial"/>
          <w:color w:val="222222"/>
          <w:sz w:val="19"/>
          <w:szCs w:val="19"/>
          <w:shd w:val="clear" w:color="auto" w:fill="FFFFFF"/>
        </w:rPr>
        <w:t xml:space="preserve"> – até o momento</w:t>
      </w:r>
    </w:p>
    <w:p w:rsidR="0007298B" w:rsidRDefault="00D652D0" w:rsidP="00D652D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Inglês – Intermediário</w:t>
      </w:r>
      <w:r w:rsidR="0007298B">
        <w:rPr>
          <w:rFonts w:ascii="Verdana" w:hAnsi="Verdana"/>
          <w:color w:val="000000" w:themeColor="text1"/>
        </w:rPr>
        <w:t>.</w:t>
      </w:r>
    </w:p>
    <w:p w:rsidR="009C3B99" w:rsidRPr="00E21728" w:rsidRDefault="00BA0AE9" w:rsidP="00D652D0">
      <w:pPr>
        <w:pStyle w:val="Seo"/>
        <w:rPr>
          <w:color w:val="000000" w:themeColor="text1"/>
        </w:rPr>
      </w:pPr>
      <w:r w:rsidRPr="00BA0AE9">
        <w:rPr>
          <w:rFonts w:ascii="Verdana" w:hAnsi="Verdana"/>
          <w:color w:val="000000" w:themeColor="text1"/>
          <w:lang w:eastAsia="pt-BR"/>
        </w:rPr>
        <w:pict>
          <v:shape id="_x0000_s1191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</w:p>
    <w:sectPr w:rsidR="009C3B99" w:rsidRPr="00E21728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2F" w:rsidRDefault="0073062F">
      <w:r>
        <w:separator/>
      </w:r>
    </w:p>
  </w:endnote>
  <w:endnote w:type="continuationSeparator" w:id="1">
    <w:p w:rsidR="0073062F" w:rsidRDefault="0073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A0AE9" w:rsidP="009967CD">
    <w:pPr>
      <w:pStyle w:val="Rodap"/>
      <w:jc w:val="right"/>
    </w:pPr>
    <w:fldSimple w:instr=" PAGE ">
      <w:r w:rsidR="00D86FF2">
        <w:rPr>
          <w:noProof/>
        </w:rPr>
        <w:t>2</w:t>
      </w:r>
    </w:fldSimple>
    <w:r w:rsidR="00163F2A">
      <w:t xml:space="preserve"> </w:t>
    </w:r>
    <w:r w:rsidRPr="00BA0AE9">
      <w:rPr>
        <w:lang w:val="en-US"/>
      </w:rPr>
    </w:r>
    <w:r w:rsidRPr="00BA0AE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2F" w:rsidRDefault="0073062F">
      <w:r>
        <w:separator/>
      </w:r>
    </w:p>
  </w:footnote>
  <w:footnote w:type="continuationSeparator" w:id="1">
    <w:p w:rsidR="0073062F" w:rsidRDefault="00730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A0AE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E98AD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7065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31E2"/>
    <w:rsid w:val="0002401A"/>
    <w:rsid w:val="000249AB"/>
    <w:rsid w:val="00063715"/>
    <w:rsid w:val="0007298B"/>
    <w:rsid w:val="00077933"/>
    <w:rsid w:val="000C4A9E"/>
    <w:rsid w:val="000D6C68"/>
    <w:rsid w:val="001113F3"/>
    <w:rsid w:val="001638B8"/>
    <w:rsid w:val="00163F2A"/>
    <w:rsid w:val="001A27CC"/>
    <w:rsid w:val="002039BD"/>
    <w:rsid w:val="0021287E"/>
    <w:rsid w:val="002175E2"/>
    <w:rsid w:val="0025404A"/>
    <w:rsid w:val="00300AAC"/>
    <w:rsid w:val="00354098"/>
    <w:rsid w:val="003A070C"/>
    <w:rsid w:val="003C2A29"/>
    <w:rsid w:val="003D7BAE"/>
    <w:rsid w:val="004B7D56"/>
    <w:rsid w:val="004F283A"/>
    <w:rsid w:val="00510691"/>
    <w:rsid w:val="005657D9"/>
    <w:rsid w:val="005B5FD3"/>
    <w:rsid w:val="005E6BFC"/>
    <w:rsid w:val="00641F96"/>
    <w:rsid w:val="006807BE"/>
    <w:rsid w:val="006B3894"/>
    <w:rsid w:val="006C5A2C"/>
    <w:rsid w:val="0073062F"/>
    <w:rsid w:val="00741D6E"/>
    <w:rsid w:val="00781741"/>
    <w:rsid w:val="00806B70"/>
    <w:rsid w:val="00840532"/>
    <w:rsid w:val="008A719E"/>
    <w:rsid w:val="008B7534"/>
    <w:rsid w:val="0093538B"/>
    <w:rsid w:val="009530F3"/>
    <w:rsid w:val="00983F64"/>
    <w:rsid w:val="00993532"/>
    <w:rsid w:val="009967CD"/>
    <w:rsid w:val="009A3338"/>
    <w:rsid w:val="009C0350"/>
    <w:rsid w:val="009C3B99"/>
    <w:rsid w:val="009D7E5B"/>
    <w:rsid w:val="00A17348"/>
    <w:rsid w:val="00A25CF8"/>
    <w:rsid w:val="00A411C4"/>
    <w:rsid w:val="00AC1DD5"/>
    <w:rsid w:val="00AC3336"/>
    <w:rsid w:val="00AE1DCC"/>
    <w:rsid w:val="00B12423"/>
    <w:rsid w:val="00B30D63"/>
    <w:rsid w:val="00B501EE"/>
    <w:rsid w:val="00BA0AE9"/>
    <w:rsid w:val="00BB1CAE"/>
    <w:rsid w:val="00BF2FD3"/>
    <w:rsid w:val="00C34332"/>
    <w:rsid w:val="00C43A23"/>
    <w:rsid w:val="00C63A91"/>
    <w:rsid w:val="00CA42AC"/>
    <w:rsid w:val="00CB569C"/>
    <w:rsid w:val="00CC21DB"/>
    <w:rsid w:val="00D042DB"/>
    <w:rsid w:val="00D410BC"/>
    <w:rsid w:val="00D61016"/>
    <w:rsid w:val="00D652D0"/>
    <w:rsid w:val="00D81FC2"/>
    <w:rsid w:val="00D86FF2"/>
    <w:rsid w:val="00DB43AC"/>
    <w:rsid w:val="00DE7A95"/>
    <w:rsid w:val="00DF0E86"/>
    <w:rsid w:val="00E21728"/>
    <w:rsid w:val="00EC062E"/>
    <w:rsid w:val="00F26226"/>
    <w:rsid w:val="00F45807"/>
    <w:rsid w:val="00F56825"/>
    <w:rsid w:val="00F61E82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1"/>
        <o:r id="V:Rule6" type="connector" idref="#_x0000_s1190"/>
        <o:r id="V:Rule7" type="connector" idref="#_x0000_s1189"/>
        <o:r id="V:Rule8" type="connector" idref="#_x0000_s1188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C2A2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53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98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Barbara</cp:lastModifiedBy>
  <cp:revision>10</cp:revision>
  <cp:lastPrinted>2012-01-19T02:52:00Z</cp:lastPrinted>
  <dcterms:created xsi:type="dcterms:W3CDTF">2013-03-21T00:58:00Z</dcterms:created>
  <dcterms:modified xsi:type="dcterms:W3CDTF">2015-04-15T14:01:00Z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