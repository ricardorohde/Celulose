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e do Currículo"/>
        <w:tag w:val="Nome do Currículo"/>
        <w:id w:val="-104278397"/>
        <w:placeholder>
          <w:docPart w:val="EA4DB0F348BB4C569D9C6B504B70843A"/>
        </w:placeholder>
        <w:docPartList>
          <w:docPartGallery w:val="Quick Parts"/>
          <w:docPartCategory w:val=" Nome do Currículo"/>
        </w:docPartList>
      </w:sdtPr>
      <w:sdtEndPr/>
      <w:sdtContent>
        <w:p w:rsidR="00F61B60" w:rsidRDefault="00F562A9">
          <w:pPr>
            <w:pStyle w:val="Ttulo"/>
          </w:pPr>
          <w:r>
            <w:t>MICHELE SARAIVA FRANÇA</w:t>
          </w:r>
        </w:p>
        <w:sdt>
          <w:sdtPr>
            <w:alias w:val="Endereço de Email"/>
            <w:tag w:val=""/>
            <w:id w:val="527535243"/>
            <w:placeholder>
              <w:docPart w:val="BF31F1FEC91D4EE68A0B7E1B187C0348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F61B60" w:rsidRDefault="00F562A9">
              <w:pPr>
                <w:pStyle w:val="SemEspaamento"/>
              </w:pPr>
              <w:r>
                <w:t>Michele.saraiva.franca@gmail.com</w:t>
              </w:r>
            </w:p>
          </w:sdtContent>
        </w:sdt>
        <w:sdt>
          <w:sdtPr>
            <w:alias w:val="Endereço"/>
            <w:tag w:val=""/>
            <w:id w:val="539556739"/>
            <w:placeholder>
              <w:docPart w:val="CB1EC6A2B1E44C6AB8388D8F3AD7D36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F61B60" w:rsidRDefault="00F562A9">
              <w:pPr>
                <w:pStyle w:val="SemEspaamento"/>
              </w:pPr>
              <w:r>
                <w:t>Rua igrejinha 163sao Francisco/</w:t>
              </w:r>
              <w:proofErr w:type="gramStart"/>
              <w:r>
                <w:t>guaíba</w:t>
              </w:r>
              <w:proofErr w:type="gramEnd"/>
            </w:p>
          </w:sdtContent>
        </w:sdt>
        <w:sdt>
          <w:sdtPr>
            <w:alias w:val="Telefone"/>
            <w:tag w:val=""/>
            <w:id w:val="1357783703"/>
            <w:placeholder>
              <w:docPart w:val="D08270021D3943559338AD05B023DFA5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F61B60" w:rsidRDefault="00F562A9">
              <w:pPr>
                <w:pStyle w:val="SemEspaamento"/>
              </w:pPr>
              <w:r>
                <w:t>5198647866/30680014</w:t>
              </w:r>
            </w:p>
          </w:sdtContent>
        </w:sdt>
        <w:sdt>
          <w:sdtPr>
            <w:rPr>
              <w:rStyle w:val="TextodoEspaoReservado"/>
              <w:color w:val="000000"/>
            </w:rPr>
            <w:id w:val="1753779621"/>
            <w:placeholder>
              <w:docPart w:val="4BAEBC6ECEBA4E55B80C10FFF8176910"/>
            </w:placeholder>
            <w:text/>
          </w:sdtPr>
          <w:sdtEndPr>
            <w:rPr>
              <w:rStyle w:val="TextodoEspaoReservado"/>
            </w:rPr>
          </w:sdtEndPr>
          <w:sdtContent>
            <w:p w:rsidR="00F61B60" w:rsidRDefault="00012136"/>
          </w:sdtContent>
        </w:sdt>
        <w:p w:rsidR="00F61B60" w:rsidRDefault="00012136"/>
      </w:sdtContent>
    </w:sdt>
    <w:p w:rsidR="00F61B60" w:rsidRDefault="00324FFB">
      <w:pPr>
        <w:pStyle w:val="TtulodeSeo"/>
      </w:pPr>
      <w:r>
        <w:t>Objetivos</w:t>
      </w:r>
    </w:p>
    <w:p w:rsidR="00F61B60" w:rsidRDefault="00F562A9">
      <w:r>
        <w:t>Estou em busca de uma oportunidade</w:t>
      </w:r>
    </w:p>
    <w:p w:rsidR="00F61B60" w:rsidRDefault="00324FFB">
      <w:pPr>
        <w:pStyle w:val="TtulodeSeo"/>
      </w:pPr>
      <w:r>
        <w:t>Educação</w:t>
      </w:r>
    </w:p>
    <w:p w:rsidR="00F61B60" w:rsidRPr="00683DB3" w:rsidRDefault="00683DB3">
      <w:pPr>
        <w:pStyle w:val="Subseo"/>
        <w:rPr>
          <w:sz w:val="32"/>
          <w:szCs w:val="32"/>
        </w:rPr>
      </w:pPr>
      <w:r>
        <w:rPr>
          <w:sz w:val="36"/>
          <w:szCs w:val="36"/>
        </w:rPr>
        <w:t>SENAC/TECNICO DE SEGURANÇA DO TRABALHO</w:t>
      </w:r>
    </w:p>
    <w:p w:rsidR="00F61B60" w:rsidRDefault="007A08EE">
      <w:pPr>
        <w:rPr>
          <w:rStyle w:val="nfaseIntensa"/>
        </w:rPr>
      </w:pPr>
      <w:r>
        <w:rPr>
          <w:b/>
          <w:bCs/>
          <w:i/>
          <w:iCs/>
          <w:color w:val="D1282E" w:themeColor="text2"/>
        </w:rPr>
        <w:t>C</w:t>
      </w:r>
      <w:r w:rsidR="00F562A9">
        <w:rPr>
          <w:b/>
          <w:bCs/>
          <w:i/>
          <w:iCs/>
          <w:color w:val="D1282E" w:themeColor="text2"/>
        </w:rPr>
        <w:t>ursando</w:t>
      </w:r>
      <w:r w:rsidR="00FA5766">
        <w:t xml:space="preserve"> </w:t>
      </w:r>
    </w:p>
    <w:sdt>
      <w:sdtPr>
        <w:id w:val="208384134"/>
        <w:placeholder>
          <w:docPart w:val="A485F1F5A458420FB53D6B9F47D760CC"/>
        </w:placeholder>
        <w:temporary/>
        <w:showingPlcHdr/>
        <w:text/>
      </w:sdtPr>
      <w:sdtEndPr/>
      <w:sdtContent>
        <w:p w:rsidR="00F61B60" w:rsidRDefault="00324FFB">
          <w:pPr>
            <w:pStyle w:val="PargrafodaLista"/>
            <w:numPr>
              <w:ilvl w:val="0"/>
              <w:numId w:val="4"/>
            </w:numPr>
            <w:ind w:hanging="288"/>
          </w:pPr>
          <w:r>
            <w:t>[Digite a lista de realizações]</w:t>
          </w:r>
        </w:p>
      </w:sdtContent>
    </w:sdt>
    <w:p w:rsidR="00F61B60" w:rsidRDefault="00324FFB">
      <w:pPr>
        <w:pStyle w:val="TtulodeSeo"/>
      </w:pPr>
      <w:r>
        <w:t>Experiência</w:t>
      </w:r>
    </w:p>
    <w:p w:rsidR="00F61B60" w:rsidRDefault="00F562A9">
      <w:pPr>
        <w:pStyle w:val="Subseo"/>
        <w:rPr>
          <w:vanish/>
          <w:specVanish/>
        </w:rPr>
      </w:pPr>
      <w:r>
        <w:t>DAN HEBERT SA</w:t>
      </w:r>
    </w:p>
    <w:p w:rsidR="00F61B60" w:rsidRDefault="00324FFB">
      <w:pPr>
        <w:pStyle w:val="SemEspaamento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</w:p>
    <w:p w:rsidR="00F61B60" w:rsidRDefault="00F562A9">
      <w:pPr>
        <w:rPr>
          <w:rStyle w:val="nfase"/>
        </w:rPr>
      </w:pPr>
      <w:r>
        <w:rPr>
          <w:rStyle w:val="nfaseIntensa"/>
        </w:rPr>
        <w:t>AUXILIAR DE ALMOXARIFE</w:t>
      </w:r>
      <w:r w:rsidR="00324FFB">
        <w:rPr>
          <w:rStyle w:val="nfaseIntensa"/>
        </w:rPr>
        <w:t xml:space="preserve"> </w:t>
      </w:r>
      <w:r>
        <w:rPr>
          <w:rStyle w:val="nfase"/>
        </w:rPr>
        <w:t>15/07/2009</w:t>
      </w:r>
      <w:r w:rsidR="00324FFB">
        <w:rPr>
          <w:rStyle w:val="nfase"/>
        </w:rPr>
        <w:t xml:space="preserve"> – </w:t>
      </w:r>
      <w:r>
        <w:rPr>
          <w:rStyle w:val="nfase"/>
        </w:rPr>
        <w:t>19/01/2010</w:t>
      </w:r>
    </w:p>
    <w:p w:rsidR="00F61B60" w:rsidRDefault="00F562A9">
      <w:r>
        <w:t>CONTROLAR ENTRADA E SAIDA DE MATERIAIS ARMAZENAMENTO</w:t>
      </w:r>
    </w:p>
    <w:p w:rsidR="002C4F27" w:rsidRDefault="002C4F27">
      <w:pPr>
        <w:rPr>
          <w:b/>
          <w:color w:val="808080" w:themeColor="background1" w:themeShade="80"/>
          <w:sz w:val="36"/>
          <w:szCs w:val="36"/>
        </w:rPr>
      </w:pPr>
      <w:r>
        <w:rPr>
          <w:b/>
          <w:color w:val="808080" w:themeColor="background1" w:themeShade="80"/>
          <w:sz w:val="36"/>
          <w:szCs w:val="36"/>
        </w:rPr>
        <w:t xml:space="preserve">Atento </w:t>
      </w:r>
    </w:p>
    <w:p w:rsidR="002C4F27" w:rsidRDefault="002C4F27">
      <w:pPr>
        <w:rPr>
          <w:b/>
          <w:color w:val="595959" w:themeColor="text1" w:themeTint="A6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Operador de </w:t>
      </w:r>
      <w:r w:rsidR="000832DE">
        <w:rPr>
          <w:b/>
          <w:color w:val="FF0000"/>
          <w:sz w:val="24"/>
          <w:szCs w:val="24"/>
        </w:rPr>
        <w:t>Suporte Técnico1</w:t>
      </w:r>
      <w:r>
        <w:rPr>
          <w:b/>
          <w:color w:val="000000" w:themeColor="text1"/>
          <w:sz w:val="24"/>
          <w:szCs w:val="24"/>
        </w:rPr>
        <w:t xml:space="preserve"> </w:t>
      </w:r>
      <w:r w:rsidR="007A08EE">
        <w:rPr>
          <w:b/>
          <w:color w:val="595959" w:themeColor="text1" w:themeTint="A6"/>
          <w:sz w:val="24"/>
          <w:szCs w:val="24"/>
        </w:rPr>
        <w:t>20/12/2011</w:t>
      </w:r>
      <w:r w:rsidR="007A08EE">
        <w:rPr>
          <w:b/>
          <w:color w:val="595959" w:themeColor="text1" w:themeTint="A6"/>
          <w:sz w:val="24"/>
          <w:szCs w:val="24"/>
        </w:rPr>
        <w:softHyphen/>
      </w:r>
      <w:r w:rsidR="007A08EE">
        <w:rPr>
          <w:b/>
          <w:color w:val="595959" w:themeColor="text1" w:themeTint="A6"/>
          <w:sz w:val="24"/>
          <w:szCs w:val="24"/>
        </w:rPr>
        <w:softHyphen/>
      </w:r>
      <w:r w:rsidR="007A08EE">
        <w:rPr>
          <w:b/>
          <w:color w:val="595959" w:themeColor="text1" w:themeTint="A6"/>
          <w:sz w:val="24"/>
          <w:szCs w:val="24"/>
        </w:rPr>
        <w:softHyphen/>
      </w:r>
      <w:proofErr w:type="gramStart"/>
      <w:r w:rsidR="007A08EE">
        <w:rPr>
          <w:b/>
          <w:color w:val="595959" w:themeColor="text1" w:themeTint="A6"/>
          <w:sz w:val="24"/>
          <w:szCs w:val="24"/>
        </w:rPr>
        <w:t xml:space="preserve">  </w:t>
      </w:r>
      <w:proofErr w:type="gramEnd"/>
      <w:r>
        <w:rPr>
          <w:b/>
          <w:color w:val="595959" w:themeColor="text1" w:themeTint="A6"/>
          <w:sz w:val="24"/>
          <w:szCs w:val="24"/>
        </w:rPr>
        <w:t>20/03/2012</w:t>
      </w:r>
    </w:p>
    <w:p w:rsidR="002C4F27" w:rsidRDefault="002C4F27">
      <w:pPr>
        <w:rPr>
          <w:b/>
          <w:color w:val="808080" w:themeColor="background1" w:themeShade="80"/>
          <w:sz w:val="28"/>
          <w:szCs w:val="28"/>
        </w:rPr>
      </w:pPr>
      <w:r>
        <w:rPr>
          <w:b/>
          <w:color w:val="808080" w:themeColor="background1" w:themeShade="80"/>
          <w:sz w:val="36"/>
          <w:szCs w:val="36"/>
        </w:rPr>
        <w:t>Red</w:t>
      </w:r>
      <w:r w:rsidR="004826B0">
        <w:rPr>
          <w:b/>
          <w:color w:val="808080" w:themeColor="background1" w:themeShade="80"/>
          <w:sz w:val="36"/>
          <w:szCs w:val="36"/>
        </w:rPr>
        <w:t>e</w:t>
      </w:r>
      <w:r>
        <w:rPr>
          <w:b/>
          <w:color w:val="808080" w:themeColor="background1" w:themeShade="80"/>
          <w:sz w:val="36"/>
          <w:szCs w:val="36"/>
        </w:rPr>
        <w:t xml:space="preserve"> Brasil </w:t>
      </w:r>
    </w:p>
    <w:p w:rsidR="002C4F27" w:rsidRPr="002C4F27" w:rsidRDefault="000832DE">
      <w:pPr>
        <w:rPr>
          <w:b/>
          <w:color w:val="A6A6A6" w:themeColor="background1" w:themeShade="A6"/>
          <w:sz w:val="24"/>
          <w:szCs w:val="24"/>
        </w:rPr>
      </w:pPr>
      <w:r>
        <w:rPr>
          <w:b/>
          <w:color w:val="FF0000"/>
          <w:sz w:val="24"/>
          <w:szCs w:val="24"/>
        </w:rPr>
        <w:t>Operador de Cobranças</w:t>
      </w:r>
      <w:r w:rsidR="002C4F27">
        <w:rPr>
          <w:b/>
          <w:color w:val="FF0000"/>
          <w:sz w:val="24"/>
          <w:szCs w:val="24"/>
        </w:rPr>
        <w:t xml:space="preserve"> </w:t>
      </w:r>
      <w:r w:rsidR="004826B0">
        <w:rPr>
          <w:b/>
          <w:color w:val="808080" w:themeColor="background1" w:themeShade="80"/>
          <w:sz w:val="24"/>
          <w:szCs w:val="24"/>
        </w:rPr>
        <w:t xml:space="preserve">12/02/2013 </w:t>
      </w:r>
      <w:r w:rsidR="002C4F27">
        <w:rPr>
          <w:b/>
          <w:color w:val="808080" w:themeColor="background1" w:themeShade="80"/>
          <w:sz w:val="24"/>
          <w:szCs w:val="24"/>
        </w:rPr>
        <w:t>12/03/2013</w:t>
      </w:r>
    </w:p>
    <w:p w:rsidR="00F61B60" w:rsidRDefault="00324FFB">
      <w:pPr>
        <w:pStyle w:val="TtulodeSeo"/>
      </w:pPr>
      <w:r>
        <w:t>Habilidades</w:t>
      </w:r>
    </w:p>
    <w:p w:rsidR="00F61B60" w:rsidRDefault="00F562A9">
      <w:pPr>
        <w:pStyle w:val="PargrafodaLista"/>
        <w:numPr>
          <w:ilvl w:val="0"/>
          <w:numId w:val="4"/>
        </w:numPr>
        <w:ind w:hanging="288"/>
      </w:pPr>
      <w:r>
        <w:t>TENHO HABILIDADES DE APRENDIZADO RAPIDO</w:t>
      </w:r>
    </w:p>
    <w:p w:rsidR="00F562A9" w:rsidRDefault="00F562A9">
      <w:pPr>
        <w:pStyle w:val="PargrafodaLista"/>
        <w:numPr>
          <w:ilvl w:val="0"/>
          <w:numId w:val="4"/>
        </w:numPr>
        <w:ind w:hanging="288"/>
      </w:pPr>
      <w:r>
        <w:t>ORGANIZADA</w:t>
      </w:r>
    </w:p>
    <w:p w:rsidR="00F562A9" w:rsidRDefault="00F562A9">
      <w:pPr>
        <w:pStyle w:val="PargrafodaLista"/>
        <w:numPr>
          <w:ilvl w:val="0"/>
          <w:numId w:val="4"/>
        </w:numPr>
        <w:ind w:hanging="288"/>
      </w:pPr>
      <w:r>
        <w:t>COMPROMETIMENTO</w:t>
      </w:r>
    </w:p>
    <w:p w:rsidR="00F562A9" w:rsidRDefault="00F562A9">
      <w:pPr>
        <w:pStyle w:val="PargrafodaLista"/>
        <w:numPr>
          <w:ilvl w:val="0"/>
          <w:numId w:val="4"/>
        </w:numPr>
        <w:ind w:hanging="288"/>
      </w:pPr>
      <w:r>
        <w:t>QUALIDADE DO TRABALHO</w:t>
      </w:r>
      <w:bookmarkStart w:id="0" w:name="_GoBack"/>
      <w:bookmarkEnd w:id="0"/>
    </w:p>
    <w:p w:rsidR="00F61B60" w:rsidRDefault="00F61B60">
      <w:pPr>
        <w:spacing w:line="276" w:lineRule="auto"/>
      </w:pPr>
    </w:p>
    <w:sectPr w:rsidR="00F61B60">
      <w:footerReference w:type="default" r:id="rId12"/>
      <w:headerReference w:type="first" r:id="rId13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136" w:rsidRDefault="00012136">
      <w:pPr>
        <w:spacing w:after="0" w:line="240" w:lineRule="auto"/>
      </w:pPr>
      <w:r>
        <w:separator/>
      </w:r>
    </w:p>
  </w:endnote>
  <w:endnote w:type="continuationSeparator" w:id="0">
    <w:p w:rsidR="00012136" w:rsidRDefault="0001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B60" w:rsidRDefault="00324FF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tâ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H5fgIAAP0EAAAOAAAAZHJzL2Uyb0RvYy54bWysVFGO0zAQ/UfiDpb/u2m6STeNmq5WTYuQ&#10;FlixcAA3dhILxza223RZcRmu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DZ1Ufl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tâ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HtewMe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tâ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HanAIAADMFAAAOAAAAZHJzL2Uyb0RvYy54bWysVNuO0zAQfUfiHyy/d3MhvSTadLXbpQhp&#10;gRULH+DGTmLhG7bbdEH8DL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pDpx2pwCAAAz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F61B60" w:rsidRDefault="00324FF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61B60" w:rsidRDefault="00324FFB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Digite o Nome Pessoal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+SCWbLwIAAFM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F61B60" w:rsidRDefault="00324FFB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Digite o Nome Pessoal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136" w:rsidRDefault="00012136">
      <w:pPr>
        <w:spacing w:after="0" w:line="240" w:lineRule="auto"/>
      </w:pPr>
      <w:r>
        <w:separator/>
      </w:r>
    </w:p>
  </w:footnote>
  <w:footnote w:type="continuationSeparator" w:id="0">
    <w:p w:rsidR="00012136" w:rsidRDefault="00012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B60" w:rsidRDefault="00324FF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tâ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BkP9FN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tâ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dvnQIAADMFAAAOAAAAZHJzL2Uyb0RvYy54bWysVNuO0zAQfUfiHyy/d3MhvSTadLXbpQhp&#10;gRULH+A6TmLh2MZ2my6In+FX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KSjF2+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tâ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KInQIAADMFAAAOAAAAZHJzL2Uyb0RvYy54bWysVF1uEzEQfkfiDpbf0/3ppsmuuqnahCCk&#10;AhWFAzi2d9fCaxvbyaZFXIar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B+N0oidAgAAMw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F61B60" w:rsidRDefault="00F61B6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2A9"/>
    <w:rsid w:val="00012136"/>
    <w:rsid w:val="000832DE"/>
    <w:rsid w:val="000F7118"/>
    <w:rsid w:val="002C4F27"/>
    <w:rsid w:val="00305922"/>
    <w:rsid w:val="00324FFB"/>
    <w:rsid w:val="004826B0"/>
    <w:rsid w:val="00610196"/>
    <w:rsid w:val="00630670"/>
    <w:rsid w:val="00683DB3"/>
    <w:rsid w:val="00767BFC"/>
    <w:rsid w:val="007A08EE"/>
    <w:rsid w:val="00F562A9"/>
    <w:rsid w:val="00F61B60"/>
    <w:rsid w:val="00FA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pPr>
      <w:spacing w:before="12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qFormat/>
    <w:rPr>
      <w:b w:val="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NomePessoal">
    <w:name w:val="Nome Pessoal"/>
    <w:basedOn w:val="Ttulo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pPr>
      <w:spacing w:before="12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qFormat/>
    <w:rPr>
      <w:b w:val="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NomePessoal">
    <w:name w:val="Nome Pessoal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ndro\AppData\Roaming\Microsoft\Modelos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4DB0F348BB4C569D9C6B504B7084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433E6F-2F27-4F1D-909F-B9600C6AC19E}"/>
      </w:docPartPr>
      <w:docPartBody>
        <w:p w:rsidR="0069392C" w:rsidRDefault="007F6100">
          <w:pPr>
            <w:pStyle w:val="EA4DB0F348BB4C569D9C6B504B70843A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BF31F1FEC91D4EE68A0B7E1B187C03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0BB8F9B-73DC-4F98-A03F-FD86F7E68256}"/>
      </w:docPartPr>
      <w:docPartBody>
        <w:p w:rsidR="0069392C" w:rsidRDefault="007F6100">
          <w:pPr>
            <w:pStyle w:val="BF31F1FEC91D4EE68A0B7E1B187C0348"/>
          </w:pPr>
          <w:r>
            <w:rPr>
              <w:rStyle w:val="TextodoEspaoReservado"/>
              <w:color w:val="000000"/>
            </w:rPr>
            <w:t>[Digite seu email]</w:t>
          </w:r>
        </w:p>
      </w:docPartBody>
    </w:docPart>
    <w:docPart>
      <w:docPartPr>
        <w:name w:val="CB1EC6A2B1E44C6AB8388D8F3AD7D3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72EC69-7DC5-43C3-BCB8-852957AD4650}"/>
      </w:docPartPr>
      <w:docPartBody>
        <w:p w:rsidR="0069392C" w:rsidRDefault="007F6100">
          <w:pPr>
            <w:pStyle w:val="CB1EC6A2B1E44C6AB8388D8F3AD7D36F"/>
          </w:pPr>
          <w:r>
            <w:rPr>
              <w:rStyle w:val="TextodoEspaoReservado"/>
              <w:color w:val="000000"/>
            </w:rPr>
            <w:t>[Digite seu endereço]</w:t>
          </w:r>
        </w:p>
      </w:docPartBody>
    </w:docPart>
    <w:docPart>
      <w:docPartPr>
        <w:name w:val="D08270021D3943559338AD05B023DF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A6AFA3-92F2-4183-B7D3-8A94CB65C982}"/>
      </w:docPartPr>
      <w:docPartBody>
        <w:p w:rsidR="0069392C" w:rsidRDefault="007F6100">
          <w:pPr>
            <w:pStyle w:val="D08270021D3943559338AD05B023DFA5"/>
          </w:pPr>
          <w:r>
            <w:rPr>
              <w:rStyle w:val="TextodoEspaoReservado"/>
              <w:color w:val="000000"/>
            </w:rPr>
            <w:t>[Digite seu telefone]</w:t>
          </w:r>
        </w:p>
      </w:docPartBody>
    </w:docPart>
    <w:docPart>
      <w:docPartPr>
        <w:name w:val="4BAEBC6ECEBA4E55B80C10FFF81769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318F54-C136-4C68-84A1-191C5F2CD629}"/>
      </w:docPartPr>
      <w:docPartBody>
        <w:p w:rsidR="0069392C" w:rsidRDefault="007F6100">
          <w:pPr>
            <w:pStyle w:val="4BAEBC6ECEBA4E55B80C10FFF8176910"/>
          </w:pPr>
          <w:r>
            <w:rPr>
              <w:rStyle w:val="TextodoEspaoReservado"/>
              <w:color w:val="000000"/>
            </w:rPr>
            <w:t>[Digite seu site]</w:t>
          </w:r>
        </w:p>
      </w:docPartBody>
    </w:docPart>
    <w:docPart>
      <w:docPartPr>
        <w:name w:val="A485F1F5A458420FB53D6B9F47D760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E4B86C-8CA3-46D7-B2AF-6633F6F5A714}"/>
      </w:docPartPr>
      <w:docPartBody>
        <w:p w:rsidR="0069392C" w:rsidRDefault="007F6100">
          <w:pPr>
            <w:pStyle w:val="A485F1F5A458420FB53D6B9F47D760CC"/>
          </w:pPr>
          <w:r>
            <w:t>[Digite a lista de realizações]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100"/>
    <w:rsid w:val="002404B6"/>
    <w:rsid w:val="00390247"/>
    <w:rsid w:val="00654B72"/>
    <w:rsid w:val="0069392C"/>
    <w:rsid w:val="007F6100"/>
    <w:rsid w:val="008D5189"/>
    <w:rsid w:val="009630AE"/>
    <w:rsid w:val="00F4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EA4DB0F348BB4C569D9C6B504B70843A">
    <w:name w:val="EA4DB0F348BB4C569D9C6B504B70843A"/>
  </w:style>
  <w:style w:type="paragraph" w:customStyle="1" w:styleId="1923ECD44B4D4578B9BE49FEBBE71564">
    <w:name w:val="1923ECD44B4D4578B9BE49FEBBE71564"/>
  </w:style>
  <w:style w:type="paragraph" w:customStyle="1" w:styleId="BF31F1FEC91D4EE68A0B7E1B187C0348">
    <w:name w:val="BF31F1FEC91D4EE68A0B7E1B187C0348"/>
  </w:style>
  <w:style w:type="paragraph" w:customStyle="1" w:styleId="CB1EC6A2B1E44C6AB8388D8F3AD7D36F">
    <w:name w:val="CB1EC6A2B1E44C6AB8388D8F3AD7D36F"/>
  </w:style>
  <w:style w:type="paragraph" w:customStyle="1" w:styleId="D08270021D3943559338AD05B023DFA5">
    <w:name w:val="D08270021D3943559338AD05B023DFA5"/>
  </w:style>
  <w:style w:type="paragraph" w:customStyle="1" w:styleId="4BAEBC6ECEBA4E55B80C10FFF8176910">
    <w:name w:val="4BAEBC6ECEBA4E55B80C10FFF8176910"/>
  </w:style>
  <w:style w:type="paragraph" w:customStyle="1" w:styleId="ED3A50E57E4B49259E53EA0E1F82BFEE">
    <w:name w:val="ED3A50E57E4B49259E53EA0E1F82BFEE"/>
  </w:style>
  <w:style w:type="paragraph" w:customStyle="1" w:styleId="19C237E66572473299CDAE08CBA9B50F">
    <w:name w:val="19C237E66572473299CDAE08CBA9B50F"/>
  </w:style>
  <w:style w:type="paragraph" w:customStyle="1" w:styleId="2589C45702EE41689F7757EF5A51B87A">
    <w:name w:val="2589C45702EE41689F7757EF5A51B87A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1F497D" w:themeColor="text2"/>
    </w:rPr>
  </w:style>
  <w:style w:type="paragraph" w:customStyle="1" w:styleId="29BBBB3995604D8EAC9D8A8DC0DBC7C1">
    <w:name w:val="29BBBB3995604D8EAC9D8A8DC0DBC7C1"/>
  </w:style>
  <w:style w:type="paragraph" w:customStyle="1" w:styleId="A485F1F5A458420FB53D6B9F47D760CC">
    <w:name w:val="A485F1F5A458420FB53D6B9F47D760CC"/>
  </w:style>
  <w:style w:type="paragraph" w:customStyle="1" w:styleId="5C970E9850424AECABE7D54E68BED2C7">
    <w:name w:val="5C970E9850424AECABE7D54E68BED2C7"/>
  </w:style>
  <w:style w:type="paragraph" w:customStyle="1" w:styleId="A33F0722147D4F08A950FB69F6E9C33A">
    <w:name w:val="A33F0722147D4F08A950FB69F6E9C33A"/>
  </w:style>
  <w:style w:type="paragraph" w:customStyle="1" w:styleId="1C01B0FA7E044531B3A124F576C3D419">
    <w:name w:val="1C01B0FA7E044531B3A124F576C3D419"/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8F01B53491A1477AA8ECFD1960FB1A6B">
    <w:name w:val="8F01B53491A1477AA8ECFD1960FB1A6B"/>
  </w:style>
  <w:style w:type="paragraph" w:customStyle="1" w:styleId="861469B8A3234139A420A60464CCA6DE">
    <w:name w:val="861469B8A3234139A420A60464CCA6DE"/>
  </w:style>
  <w:style w:type="paragraph" w:customStyle="1" w:styleId="9DED85173F21445299258F69B8F2E2D7">
    <w:name w:val="9DED85173F21445299258F69B8F2E2D7"/>
  </w:style>
  <w:style w:type="paragraph" w:customStyle="1" w:styleId="62E6AAF1F7EC412481A51371FDEBE472">
    <w:name w:val="62E6AAF1F7EC412481A51371FDEBE4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EA4DB0F348BB4C569D9C6B504B70843A">
    <w:name w:val="EA4DB0F348BB4C569D9C6B504B70843A"/>
  </w:style>
  <w:style w:type="paragraph" w:customStyle="1" w:styleId="1923ECD44B4D4578B9BE49FEBBE71564">
    <w:name w:val="1923ECD44B4D4578B9BE49FEBBE71564"/>
  </w:style>
  <w:style w:type="paragraph" w:customStyle="1" w:styleId="BF31F1FEC91D4EE68A0B7E1B187C0348">
    <w:name w:val="BF31F1FEC91D4EE68A0B7E1B187C0348"/>
  </w:style>
  <w:style w:type="paragraph" w:customStyle="1" w:styleId="CB1EC6A2B1E44C6AB8388D8F3AD7D36F">
    <w:name w:val="CB1EC6A2B1E44C6AB8388D8F3AD7D36F"/>
  </w:style>
  <w:style w:type="paragraph" w:customStyle="1" w:styleId="D08270021D3943559338AD05B023DFA5">
    <w:name w:val="D08270021D3943559338AD05B023DFA5"/>
  </w:style>
  <w:style w:type="paragraph" w:customStyle="1" w:styleId="4BAEBC6ECEBA4E55B80C10FFF8176910">
    <w:name w:val="4BAEBC6ECEBA4E55B80C10FFF8176910"/>
  </w:style>
  <w:style w:type="paragraph" w:customStyle="1" w:styleId="ED3A50E57E4B49259E53EA0E1F82BFEE">
    <w:name w:val="ED3A50E57E4B49259E53EA0E1F82BFEE"/>
  </w:style>
  <w:style w:type="paragraph" w:customStyle="1" w:styleId="19C237E66572473299CDAE08CBA9B50F">
    <w:name w:val="19C237E66572473299CDAE08CBA9B50F"/>
  </w:style>
  <w:style w:type="paragraph" w:customStyle="1" w:styleId="2589C45702EE41689F7757EF5A51B87A">
    <w:name w:val="2589C45702EE41689F7757EF5A51B87A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1F497D" w:themeColor="text2"/>
    </w:rPr>
  </w:style>
  <w:style w:type="paragraph" w:customStyle="1" w:styleId="29BBBB3995604D8EAC9D8A8DC0DBC7C1">
    <w:name w:val="29BBBB3995604D8EAC9D8A8DC0DBC7C1"/>
  </w:style>
  <w:style w:type="paragraph" w:customStyle="1" w:styleId="A485F1F5A458420FB53D6B9F47D760CC">
    <w:name w:val="A485F1F5A458420FB53D6B9F47D760CC"/>
  </w:style>
  <w:style w:type="paragraph" w:customStyle="1" w:styleId="5C970E9850424AECABE7D54E68BED2C7">
    <w:name w:val="5C970E9850424AECABE7D54E68BED2C7"/>
  </w:style>
  <w:style w:type="paragraph" w:customStyle="1" w:styleId="A33F0722147D4F08A950FB69F6E9C33A">
    <w:name w:val="A33F0722147D4F08A950FB69F6E9C33A"/>
  </w:style>
  <w:style w:type="paragraph" w:customStyle="1" w:styleId="1C01B0FA7E044531B3A124F576C3D419">
    <w:name w:val="1C01B0FA7E044531B3A124F576C3D419"/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8F01B53491A1477AA8ECFD1960FB1A6B">
    <w:name w:val="8F01B53491A1477AA8ECFD1960FB1A6B"/>
  </w:style>
  <w:style w:type="paragraph" w:customStyle="1" w:styleId="861469B8A3234139A420A60464CCA6DE">
    <w:name w:val="861469B8A3234139A420A60464CCA6DE"/>
  </w:style>
  <w:style w:type="paragraph" w:customStyle="1" w:styleId="9DED85173F21445299258F69B8F2E2D7">
    <w:name w:val="9DED85173F21445299258F69B8F2E2D7"/>
  </w:style>
  <w:style w:type="paragraph" w:customStyle="1" w:styleId="62E6AAF1F7EC412481A51371FDEBE472">
    <w:name w:val="62E6AAF1F7EC412481A51371FDEBE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Rua igrejinha 163sao Francisco/guaíba</CompanyAddress>
  <CompanyPhone>5198647866/30680014</CompanyPhone>
  <CompanyFax/>
  <CompanyEmail>Michele.saraiva.franca@gmail.com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07DC77-9FA9-4CCA-8ECF-4D1D998EB6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F2F4DCF5-A921-4157-ABC5-EBE61A409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Eliandro Silveira da Rosa</dc:creator>
  <cp:lastModifiedBy>Eliandro Silveira da Rosa</cp:lastModifiedBy>
  <cp:revision>2</cp:revision>
  <dcterms:created xsi:type="dcterms:W3CDTF">2014-04-02T23:28:00Z</dcterms:created>
  <dcterms:modified xsi:type="dcterms:W3CDTF">2014-04-02T23:28:00Z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