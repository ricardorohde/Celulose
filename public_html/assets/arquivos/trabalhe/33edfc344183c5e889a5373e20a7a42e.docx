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49E" w:rsidRPr="0084149E" w:rsidRDefault="006273A6" w:rsidP="0084149E">
      <w:pPr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28"/>
          <w:szCs w:val="28"/>
        </w:rPr>
        <w:t>Cleiton</w:t>
      </w:r>
      <w:proofErr w:type="spellEnd"/>
      <w:r>
        <w:rPr>
          <w:rFonts w:ascii="Arial" w:hAnsi="Arial" w:cs="Arial"/>
          <w:sz w:val="28"/>
          <w:szCs w:val="28"/>
        </w:rPr>
        <w:t xml:space="preserve"> Dos Santos</w:t>
      </w:r>
    </w:p>
    <w:p w:rsidR="006273A6" w:rsidRDefault="0084149E" w:rsidP="008414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Endereço: </w:t>
      </w:r>
      <w:r w:rsidR="00CB19EF">
        <w:rPr>
          <w:rFonts w:ascii="Arial" w:hAnsi="Arial" w:cs="Arial"/>
          <w:sz w:val="24"/>
          <w:szCs w:val="24"/>
        </w:rPr>
        <w:t xml:space="preserve">Rua João Walter </w:t>
      </w:r>
      <w:proofErr w:type="spellStart"/>
      <w:r w:rsidR="00CB19EF">
        <w:rPr>
          <w:rFonts w:ascii="Arial" w:hAnsi="Arial" w:cs="Arial"/>
          <w:sz w:val="24"/>
          <w:szCs w:val="24"/>
        </w:rPr>
        <w:t>Hoerller</w:t>
      </w:r>
      <w:proofErr w:type="spellEnd"/>
      <w:r w:rsidR="00CB19EF">
        <w:rPr>
          <w:rFonts w:ascii="Arial" w:hAnsi="Arial" w:cs="Arial"/>
          <w:sz w:val="24"/>
          <w:szCs w:val="24"/>
        </w:rPr>
        <w:t xml:space="preserve"> Nº 151 </w:t>
      </w:r>
    </w:p>
    <w:p w:rsidR="0084149E" w:rsidRDefault="006273A6" w:rsidP="00841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Bairro: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CB19EF">
        <w:rPr>
          <w:rFonts w:ascii="Arial" w:hAnsi="Arial" w:cs="Arial"/>
          <w:sz w:val="24"/>
          <w:szCs w:val="24"/>
        </w:rPr>
        <w:t xml:space="preserve"> </w:t>
      </w:r>
      <w:proofErr w:type="gramEnd"/>
      <w:r w:rsidR="00CB19EF">
        <w:rPr>
          <w:rFonts w:ascii="Arial" w:hAnsi="Arial" w:cs="Arial"/>
          <w:sz w:val="24"/>
          <w:szCs w:val="24"/>
        </w:rPr>
        <w:t>Centenário</w:t>
      </w:r>
      <w:r w:rsidR="0084149E">
        <w:rPr>
          <w:rFonts w:ascii="Arial" w:hAnsi="Arial" w:cs="Arial"/>
          <w:sz w:val="24"/>
          <w:szCs w:val="24"/>
        </w:rPr>
        <w:t xml:space="preserve">                                                      </w:t>
      </w:r>
    </w:p>
    <w:p w:rsidR="0084149E" w:rsidRDefault="0084149E" w:rsidP="008414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Cidade: Montenegro</w:t>
      </w:r>
    </w:p>
    <w:p w:rsidR="0084149E" w:rsidRDefault="006273A6" w:rsidP="008414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</w:t>
      </w:r>
      <w:r w:rsidR="00CB19EF">
        <w:rPr>
          <w:rFonts w:ascii="Arial" w:hAnsi="Arial" w:cs="Arial"/>
          <w:sz w:val="24"/>
          <w:szCs w:val="24"/>
        </w:rPr>
        <w:t xml:space="preserve"> 31/05/1980</w:t>
      </w:r>
      <w:r>
        <w:rPr>
          <w:rFonts w:ascii="Arial" w:hAnsi="Arial" w:cs="Arial"/>
          <w:sz w:val="24"/>
          <w:szCs w:val="24"/>
        </w:rPr>
        <w:t xml:space="preserve"> </w:t>
      </w:r>
    </w:p>
    <w:p w:rsidR="0084149E" w:rsidRDefault="006273A6" w:rsidP="008414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civil: </w:t>
      </w:r>
      <w:r w:rsidR="00CB19EF">
        <w:rPr>
          <w:rFonts w:ascii="Arial" w:hAnsi="Arial" w:cs="Arial"/>
          <w:sz w:val="24"/>
          <w:szCs w:val="24"/>
        </w:rPr>
        <w:t>Solteiro</w:t>
      </w:r>
    </w:p>
    <w:p w:rsidR="00727608" w:rsidRDefault="006273A6" w:rsidP="008414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Telefone: </w:t>
      </w:r>
      <w:r w:rsidR="00CB19EF">
        <w:rPr>
          <w:rFonts w:ascii="Arial" w:hAnsi="Arial" w:cs="Arial"/>
          <w:sz w:val="24"/>
          <w:szCs w:val="24"/>
        </w:rPr>
        <w:t>(51 ) 96179676 - 96179675</w:t>
      </w:r>
    </w:p>
    <w:p w:rsidR="00727608" w:rsidRDefault="00727608" w:rsidP="008414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6273A6">
        <w:rPr>
          <w:rFonts w:ascii="Arial" w:hAnsi="Arial" w:cs="Arial"/>
          <w:sz w:val="24"/>
          <w:szCs w:val="24"/>
        </w:rPr>
        <w:t xml:space="preserve">-mail: </w:t>
      </w:r>
      <w:r w:rsidR="00CB19EF">
        <w:rPr>
          <w:rFonts w:ascii="Arial" w:hAnsi="Arial" w:cs="Arial"/>
          <w:sz w:val="24"/>
          <w:szCs w:val="24"/>
        </w:rPr>
        <w:t>cleitonsantos151@gmail.com</w:t>
      </w:r>
    </w:p>
    <w:p w:rsidR="0084149E" w:rsidRDefault="0084149E" w:rsidP="0084149E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</w:p>
    <w:p w:rsidR="0084149E" w:rsidRDefault="0084149E" w:rsidP="00CE13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Escolaridade </w:t>
      </w:r>
    </w:p>
    <w:p w:rsidR="00CE139D" w:rsidRDefault="00CB19EF" w:rsidP="00CE13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Ensino Médio completo – Colégio Cientifico em  Montenegro </w:t>
      </w:r>
    </w:p>
    <w:p w:rsidR="00CE139D" w:rsidRDefault="00CE139D" w:rsidP="0084149E">
      <w:pPr>
        <w:jc w:val="both"/>
        <w:rPr>
          <w:rFonts w:ascii="Arial" w:hAnsi="Arial" w:cs="Arial"/>
          <w:sz w:val="24"/>
          <w:szCs w:val="24"/>
        </w:rPr>
      </w:pPr>
    </w:p>
    <w:p w:rsidR="00727608" w:rsidRDefault="00CE139D" w:rsidP="008414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4149E" w:rsidRDefault="0084149E" w:rsidP="00841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Cursos de Aperfeiçoamento</w:t>
      </w:r>
    </w:p>
    <w:p w:rsidR="00A362F2" w:rsidRDefault="00CB19EF" w:rsidP="008414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: Operação de Empilhadeira , </w:t>
      </w:r>
      <w:r w:rsidR="00A362F2">
        <w:rPr>
          <w:rFonts w:ascii="Arial" w:hAnsi="Arial" w:cs="Arial"/>
          <w:sz w:val="24"/>
          <w:szCs w:val="24"/>
        </w:rPr>
        <w:t>concluí</w:t>
      </w:r>
      <w:r>
        <w:rPr>
          <w:rFonts w:ascii="Arial" w:hAnsi="Arial" w:cs="Arial"/>
          <w:sz w:val="24"/>
          <w:szCs w:val="24"/>
        </w:rPr>
        <w:t xml:space="preserve"> no período de 04/12/00 até 12/12/00 . Na agência de treinamento </w:t>
      </w:r>
      <w:proofErr w:type="spellStart"/>
      <w:r>
        <w:rPr>
          <w:rFonts w:ascii="Arial" w:hAnsi="Arial" w:cs="Arial"/>
          <w:sz w:val="24"/>
          <w:szCs w:val="24"/>
        </w:rPr>
        <w:t>Senai</w:t>
      </w:r>
      <w:proofErr w:type="spellEnd"/>
      <w:r>
        <w:rPr>
          <w:rFonts w:ascii="Arial" w:hAnsi="Arial" w:cs="Arial"/>
          <w:sz w:val="24"/>
          <w:szCs w:val="24"/>
        </w:rPr>
        <w:t xml:space="preserve"> de Montenegro . </w:t>
      </w:r>
    </w:p>
    <w:p w:rsidR="00A362F2" w:rsidRDefault="00A362F2" w:rsidP="008414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: Operação de Caldeiras , conclui no período de 24/03/07 a 12/05/07</w:t>
      </w:r>
    </w:p>
    <w:p w:rsidR="00A362F2" w:rsidRDefault="00A362F2" w:rsidP="008414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Na Agência de treinamento </w:t>
      </w:r>
      <w:proofErr w:type="spellStart"/>
      <w:r>
        <w:rPr>
          <w:rFonts w:ascii="Arial" w:hAnsi="Arial" w:cs="Arial"/>
          <w:sz w:val="24"/>
          <w:szCs w:val="24"/>
        </w:rPr>
        <w:t>Diverstec</w:t>
      </w:r>
      <w:proofErr w:type="spellEnd"/>
      <w:r>
        <w:rPr>
          <w:rFonts w:ascii="Arial" w:hAnsi="Arial" w:cs="Arial"/>
          <w:sz w:val="24"/>
          <w:szCs w:val="24"/>
        </w:rPr>
        <w:t xml:space="preserve"> em Montenegro .e a reciclagem do curso de caldeira no período de 20/10/11 .</w:t>
      </w:r>
    </w:p>
    <w:p w:rsidR="008F3764" w:rsidRDefault="00A362F2" w:rsidP="008414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: Capa</w:t>
      </w:r>
      <w:r w:rsidR="008F3764">
        <w:rPr>
          <w:rFonts w:ascii="Arial" w:hAnsi="Arial" w:cs="Arial"/>
          <w:sz w:val="24"/>
          <w:szCs w:val="24"/>
        </w:rPr>
        <w:t xml:space="preserve">citação pessoal , conclui no período de 06/06/08 ate 04/07/08 com </w:t>
      </w:r>
    </w:p>
    <w:p w:rsidR="008F3764" w:rsidRDefault="008F3764" w:rsidP="008414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Suporte . </w:t>
      </w:r>
    </w:p>
    <w:p w:rsidR="008F3764" w:rsidRDefault="008F3764" w:rsidP="008F37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: Segurança no manuseio de produtos químicos e boas práticas em Higienização e limpeza , ministrado pele Com Tato no período de 29/09/08.</w:t>
      </w:r>
    </w:p>
    <w:p w:rsidR="008F3764" w:rsidRDefault="008F3764" w:rsidP="008F3764">
      <w:pPr>
        <w:jc w:val="both"/>
        <w:rPr>
          <w:rFonts w:ascii="Arial" w:hAnsi="Arial" w:cs="Arial"/>
          <w:sz w:val="24"/>
          <w:szCs w:val="24"/>
        </w:rPr>
      </w:pPr>
    </w:p>
    <w:p w:rsidR="008F3764" w:rsidRDefault="008F3764" w:rsidP="008F37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Ultima Experiência</w:t>
      </w:r>
    </w:p>
    <w:p w:rsidR="008F3764" w:rsidRDefault="008F3764" w:rsidP="008F376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Marsul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Proteinas</w:t>
      </w:r>
      <w:proofErr w:type="spellEnd"/>
      <w:r>
        <w:rPr>
          <w:rFonts w:ascii="Arial" w:hAnsi="Arial" w:cs="Arial"/>
          <w:sz w:val="24"/>
          <w:szCs w:val="24"/>
        </w:rPr>
        <w:t xml:space="preserve"> LTDA , Montenegro – 21/01/2002 Até 09/04/2013</w:t>
      </w:r>
    </w:p>
    <w:p w:rsidR="008F3764" w:rsidRDefault="00301E7F" w:rsidP="008F37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 : En</w:t>
      </w:r>
      <w:r w:rsidR="008F3764">
        <w:rPr>
          <w:rFonts w:ascii="Arial" w:hAnsi="Arial" w:cs="Arial"/>
          <w:sz w:val="24"/>
          <w:szCs w:val="24"/>
        </w:rPr>
        <w:t>carregado de Turno</w:t>
      </w:r>
    </w:p>
    <w:p w:rsidR="008F3764" w:rsidRDefault="008F3764" w:rsidP="008F376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Allplast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Industria</w:t>
      </w:r>
      <w:proofErr w:type="gramEnd"/>
      <w:r>
        <w:rPr>
          <w:rFonts w:ascii="Arial" w:hAnsi="Arial" w:cs="Arial"/>
          <w:sz w:val="24"/>
          <w:szCs w:val="24"/>
        </w:rPr>
        <w:t xml:space="preserve"> de Plástico LTDA , Montenegro – 12/05/2000 Até 07/04/2002</w:t>
      </w:r>
    </w:p>
    <w:p w:rsidR="008F3764" w:rsidRDefault="008F3764" w:rsidP="008F37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 : Operador de Maquinas .  </w:t>
      </w:r>
    </w:p>
    <w:p w:rsidR="008F3764" w:rsidRDefault="008F3764" w:rsidP="008F37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F3764" w:rsidRDefault="008F3764" w:rsidP="008F3764">
      <w:pPr>
        <w:jc w:val="center"/>
        <w:rPr>
          <w:rFonts w:ascii="Arial" w:hAnsi="Arial" w:cs="Arial"/>
          <w:sz w:val="24"/>
          <w:szCs w:val="24"/>
        </w:rPr>
      </w:pPr>
    </w:p>
    <w:p w:rsidR="008F3764" w:rsidRDefault="008F3764" w:rsidP="008F37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F3764" w:rsidRDefault="008F3764" w:rsidP="008F3764">
      <w:pPr>
        <w:jc w:val="center"/>
        <w:rPr>
          <w:rFonts w:ascii="Arial" w:hAnsi="Arial" w:cs="Arial"/>
          <w:sz w:val="24"/>
          <w:szCs w:val="24"/>
        </w:rPr>
      </w:pPr>
    </w:p>
    <w:p w:rsidR="00CB19EF" w:rsidRDefault="00CB19EF" w:rsidP="0084149E">
      <w:pPr>
        <w:jc w:val="both"/>
        <w:rPr>
          <w:rFonts w:ascii="Arial" w:hAnsi="Arial" w:cs="Arial"/>
          <w:sz w:val="24"/>
          <w:szCs w:val="24"/>
        </w:rPr>
      </w:pPr>
    </w:p>
    <w:p w:rsidR="00727608" w:rsidRDefault="00727608" w:rsidP="0084149E">
      <w:pPr>
        <w:jc w:val="both"/>
        <w:rPr>
          <w:rFonts w:ascii="Arial" w:hAnsi="Arial" w:cs="Arial"/>
          <w:sz w:val="24"/>
          <w:szCs w:val="24"/>
        </w:rPr>
      </w:pPr>
    </w:p>
    <w:p w:rsidR="0084149E" w:rsidRDefault="0084149E" w:rsidP="008F3764">
      <w:pPr>
        <w:rPr>
          <w:rFonts w:ascii="Arial" w:hAnsi="Arial" w:cs="Arial"/>
          <w:sz w:val="24"/>
          <w:szCs w:val="24"/>
        </w:rPr>
      </w:pPr>
    </w:p>
    <w:p w:rsidR="0084149E" w:rsidRPr="0084149E" w:rsidRDefault="0084149E" w:rsidP="0084149E">
      <w:pPr>
        <w:jc w:val="both"/>
        <w:rPr>
          <w:rFonts w:ascii="Arial" w:hAnsi="Arial" w:cs="Arial"/>
          <w:sz w:val="24"/>
          <w:szCs w:val="24"/>
        </w:rPr>
      </w:pPr>
    </w:p>
    <w:sectPr w:rsidR="0084149E" w:rsidRPr="0084149E" w:rsidSect="00C90E04">
      <w:pgSz w:w="11906" w:h="16838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6273A6"/>
    <w:rsid w:val="00065661"/>
    <w:rsid w:val="00301E7F"/>
    <w:rsid w:val="00402D04"/>
    <w:rsid w:val="00410555"/>
    <w:rsid w:val="004C7265"/>
    <w:rsid w:val="00571A75"/>
    <w:rsid w:val="005D0EC6"/>
    <w:rsid w:val="005D540B"/>
    <w:rsid w:val="006273A6"/>
    <w:rsid w:val="00660CE3"/>
    <w:rsid w:val="00727608"/>
    <w:rsid w:val="007779D0"/>
    <w:rsid w:val="007F2BF9"/>
    <w:rsid w:val="00834FF3"/>
    <w:rsid w:val="0084149E"/>
    <w:rsid w:val="008F3764"/>
    <w:rsid w:val="00901D1E"/>
    <w:rsid w:val="00983380"/>
    <w:rsid w:val="00A362F2"/>
    <w:rsid w:val="00C27872"/>
    <w:rsid w:val="00C90E04"/>
    <w:rsid w:val="00C912B7"/>
    <w:rsid w:val="00CB19EF"/>
    <w:rsid w:val="00CE139D"/>
    <w:rsid w:val="00D25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5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1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14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xemplo%20curiculo%20regian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6FF99-8D7D-474C-9D57-5B5A12DFB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exemplo curiculo regiane</Template>
  <TotalTime>36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Cleiton</dc:creator>
  <cp:lastModifiedBy>Cleiton</cp:lastModifiedBy>
  <cp:revision>4</cp:revision>
  <cp:lastPrinted>2013-10-30T19:47:00Z</cp:lastPrinted>
  <dcterms:created xsi:type="dcterms:W3CDTF">2014-02-24T21:46:00Z</dcterms:created>
  <dcterms:modified xsi:type="dcterms:W3CDTF">2014-03-10T10:54:00Z</dcterms:modified>
</cp:coreProperties>
</file>