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D4004E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Douglas Haubert</w:t>
      </w:r>
    </w:p>
    <w:p w:rsidR="001638B8" w:rsidRPr="005F2C99" w:rsidRDefault="001638B8" w:rsidP="001638B8">
      <w:pPr>
        <w:rPr>
          <w:rFonts w:ascii="Verdana" w:hAnsi="Verdana"/>
          <w:u w:val="single"/>
        </w:rPr>
      </w:pPr>
      <w:r w:rsidRPr="001638B8">
        <w:rPr>
          <w:rFonts w:ascii="Verdana" w:hAnsi="Verdana"/>
        </w:rPr>
        <w:t xml:space="preserve">Brasileiro, solteiro, </w:t>
      </w:r>
      <w:r w:rsidR="00E65DCB">
        <w:rPr>
          <w:rFonts w:ascii="Verdana" w:hAnsi="Verdana"/>
        </w:rPr>
        <w:t>30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FB1215">
        <w:rPr>
          <w:rFonts w:ascii="Verdana" w:hAnsi="Verdana"/>
        </w:rPr>
        <w:t>Rua Marques de Sapucai 100 Ap 1006</w:t>
      </w:r>
      <w:r>
        <w:rPr>
          <w:rFonts w:ascii="Verdana" w:hAnsi="Verdana"/>
        </w:rPr>
        <w:br/>
      </w:r>
      <w:r w:rsidR="00FB1215">
        <w:rPr>
          <w:rFonts w:ascii="Verdana" w:hAnsi="Verdana"/>
        </w:rPr>
        <w:t>Bairro Ideal – Novo Hamburgo – 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>Telefone</w:t>
      </w:r>
      <w:r w:rsidR="009E11B9">
        <w:rPr>
          <w:rFonts w:ascii="Verdana" w:hAnsi="Verdana"/>
        </w:rPr>
        <w:t>s</w:t>
      </w:r>
      <w:r w:rsidR="005B5FD3">
        <w:rPr>
          <w:rFonts w:ascii="Verdana" w:hAnsi="Verdana"/>
        </w:rPr>
        <w:t xml:space="preserve">: </w:t>
      </w:r>
      <w:r w:rsidR="00A2083A">
        <w:rPr>
          <w:rFonts w:ascii="Verdana" w:hAnsi="Verdana"/>
        </w:rPr>
        <w:t>(5</w:t>
      </w:r>
      <w:r w:rsidR="00FB1215">
        <w:rPr>
          <w:rFonts w:ascii="Verdana" w:hAnsi="Verdana"/>
        </w:rPr>
        <w:t>1</w:t>
      </w:r>
      <w:r w:rsidR="00A2083A">
        <w:rPr>
          <w:rFonts w:ascii="Verdana" w:hAnsi="Verdana"/>
        </w:rPr>
        <w:t xml:space="preserve">) </w:t>
      </w:r>
      <w:r w:rsidR="00FB1215">
        <w:rPr>
          <w:rFonts w:ascii="Verdana" w:hAnsi="Verdana"/>
        </w:rPr>
        <w:t>9806-1802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A2083A">
        <w:rPr>
          <w:rFonts w:ascii="Verdana" w:hAnsi="Verdana"/>
        </w:rPr>
        <w:t xml:space="preserve"> douglashaubert@yahoo</w:t>
      </w:r>
      <w:r w:rsidRPr="001638B8">
        <w:rPr>
          <w:rFonts w:ascii="Verdana" w:hAnsi="Verdana"/>
        </w:rPr>
        <w:t>.com</w:t>
      </w:r>
      <w:r w:rsidR="00FA3990"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  <w:r w:rsidR="009E11B9">
        <w:rPr>
          <w:rFonts w:ascii="Verdana" w:hAnsi="Verdana"/>
        </w:rPr>
        <w:t xml:space="preserve">               </w:t>
      </w:r>
      <w:r w:rsidR="00A2083A">
        <w:rPr>
          <w:rFonts w:ascii="Verdana" w:hAnsi="Verdana"/>
        </w:rPr>
        <w:t xml:space="preserve"> (54) 9935</w:t>
      </w:r>
      <w:r w:rsidR="00327ADC">
        <w:rPr>
          <w:rFonts w:ascii="Verdana" w:hAnsi="Verdana"/>
        </w:rPr>
        <w:t>-</w:t>
      </w:r>
      <w:r w:rsidR="00A2083A">
        <w:rPr>
          <w:rFonts w:ascii="Verdana" w:hAnsi="Verdana"/>
        </w:rPr>
        <w:t>6339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331DB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251655680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6C2DCA" w:rsidP="00FA3990">
      <w:pPr>
        <w:rPr>
          <w:rFonts w:ascii="Verdana" w:hAnsi="Verdana"/>
        </w:rPr>
      </w:pPr>
      <w:r>
        <w:rPr>
          <w:rFonts w:ascii="Verdana" w:hAnsi="Verdana"/>
        </w:rPr>
        <w:t>Departamento Industrial, Supervisão, Coordenação, Planejamento</w:t>
      </w:r>
      <w:r w:rsidR="00FB1215">
        <w:rPr>
          <w:rFonts w:ascii="Verdana" w:hAnsi="Verdana"/>
        </w:rPr>
        <w:t>, Gerenciamento, Engenharia Mecânica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331DB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670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6C2DC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Graduação em Engenharia Mecânica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UPF-Universidade d</w:t>
      </w:r>
      <w:r w:rsidR="00B63D68">
        <w:rPr>
          <w:rFonts w:ascii="Verdana" w:hAnsi="Verdana"/>
        </w:rPr>
        <w:t>e Passo Fundo;</w:t>
      </w:r>
    </w:p>
    <w:p w:rsidR="00C64BB9" w:rsidRPr="001638B8" w:rsidRDefault="00C64BB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MBA em Gestão Empresarial.  FGV-Fundação Getúlio Vargas, andamento, conclusão prevista dezembro 2015;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Default="00331DB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3F16" w:rsidRPr="00B33F16" w:rsidRDefault="00B33F16" w:rsidP="00B33F1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Abril/2013</w:t>
      </w:r>
      <w:r w:rsidR="00614875">
        <w:rPr>
          <w:rFonts w:ascii="Verdana" w:hAnsi="Verdana"/>
          <w:b/>
        </w:rPr>
        <w:t>-Julho/2014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SH Estruturas Metálicas</w:t>
      </w:r>
      <w:r w:rsidR="00FB1215">
        <w:rPr>
          <w:rFonts w:ascii="Verdana" w:hAnsi="Verdana"/>
          <w:b/>
        </w:rPr>
        <w:t xml:space="preserve"> – Novo Hamburgo/RS</w:t>
      </w:r>
    </w:p>
    <w:p w:rsidR="00B33F16" w:rsidRPr="00C64BB9" w:rsidRDefault="00233549" w:rsidP="00B33F16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64BB9">
        <w:rPr>
          <w:rFonts w:ascii="Verdana" w:hAnsi="Verdana"/>
        </w:rPr>
        <w:t>Cargo: Coordenador Industrial</w:t>
      </w:r>
    </w:p>
    <w:p w:rsidR="00B63D68" w:rsidRDefault="00233549" w:rsidP="00FB121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FB1215">
        <w:rPr>
          <w:rFonts w:ascii="Verdana" w:hAnsi="Verdana"/>
        </w:rPr>
        <w:t xml:space="preserve">Principais atividades: coordenação/supervisão na indústria, atuação em gargalos, </w:t>
      </w:r>
      <w:r w:rsidR="00FB1215">
        <w:rPr>
          <w:rFonts w:ascii="Verdana" w:hAnsi="Verdana"/>
        </w:rPr>
        <w:t xml:space="preserve">desenvolvimento de mão de obra local e contratação de mão de obra qualificada, </w:t>
      </w:r>
      <w:r w:rsidRPr="00FB1215">
        <w:rPr>
          <w:rFonts w:ascii="Verdana" w:hAnsi="Verdana"/>
        </w:rPr>
        <w:t xml:space="preserve">planejamento e alinhamento das metas, desenvolvimento de dispositivos, layout industrial, desenvolvimento de equipamentos junto a fornecedores visando a ampliação da indústria, </w:t>
      </w:r>
      <w:r w:rsidR="00FB1215">
        <w:rPr>
          <w:rFonts w:ascii="Verdana" w:hAnsi="Verdana"/>
        </w:rPr>
        <w:t xml:space="preserve">gestão de indicadores gerenciais, </w:t>
      </w:r>
      <w:r w:rsidRPr="00FB1215">
        <w:rPr>
          <w:rFonts w:ascii="Verdana" w:hAnsi="Verdana"/>
        </w:rPr>
        <w:t>re</w:t>
      </w:r>
      <w:r w:rsidR="00FB1215" w:rsidRPr="00FB1215">
        <w:rPr>
          <w:rFonts w:ascii="Verdana" w:hAnsi="Verdana"/>
        </w:rPr>
        <w:t>portando-se ao sócio-diretor da empresa.</w:t>
      </w:r>
    </w:p>
    <w:p w:rsidR="00B63D68" w:rsidRPr="002039BD" w:rsidRDefault="00B63D68" w:rsidP="00B30D63">
      <w:pPr>
        <w:pStyle w:val="Seo"/>
        <w:rPr>
          <w:rFonts w:ascii="Verdana" w:hAnsi="Verdana"/>
        </w:rPr>
      </w:pPr>
    </w:p>
    <w:p w:rsidR="00B63D68" w:rsidRPr="00B63D68" w:rsidRDefault="00E4448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2010-</w:t>
      </w:r>
      <w:r w:rsidR="00B63D68">
        <w:rPr>
          <w:rFonts w:ascii="Verdana" w:hAnsi="Verdana"/>
          <w:b/>
        </w:rPr>
        <w:t>Março/</w:t>
      </w:r>
      <w:r>
        <w:rPr>
          <w:rFonts w:ascii="Verdana" w:hAnsi="Verdana"/>
          <w:b/>
        </w:rPr>
        <w:t>2013</w:t>
      </w:r>
      <w:r w:rsidR="005657D9" w:rsidRPr="005657D9">
        <w:rPr>
          <w:rFonts w:ascii="Verdana" w:hAnsi="Verdana"/>
          <w:b/>
        </w:rPr>
        <w:t xml:space="preserve"> – </w:t>
      </w:r>
      <w:r w:rsidR="00FB1215">
        <w:rPr>
          <w:rFonts w:ascii="Verdana" w:hAnsi="Verdana"/>
          <w:b/>
        </w:rPr>
        <w:t>Metasa S/A Indústria Metalúrgica – Marau/RS</w:t>
      </w:r>
    </w:p>
    <w:p w:rsidR="00557B3A" w:rsidRDefault="006C2DCA" w:rsidP="00B63D6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Analista de Terceirização Industrial</w:t>
      </w:r>
      <w:r w:rsidR="005657D9">
        <w:rPr>
          <w:rFonts w:ascii="Verdana" w:hAnsi="Verdana"/>
        </w:rPr>
        <w:t xml:space="preserve">. </w:t>
      </w:r>
    </w:p>
    <w:p w:rsidR="00B30D63" w:rsidRDefault="00E44489" w:rsidP="00FB121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5657D9">
        <w:rPr>
          <w:rFonts w:ascii="Verdana" w:hAnsi="Verdana"/>
        </w:rPr>
        <w:t xml:space="preserve"> </w:t>
      </w:r>
      <w:r w:rsidR="006C2DCA">
        <w:rPr>
          <w:rFonts w:ascii="Verdana" w:hAnsi="Verdana"/>
        </w:rPr>
        <w:t>gerenciamento</w:t>
      </w:r>
      <w:r w:rsidR="007661A8">
        <w:rPr>
          <w:rFonts w:ascii="Verdana" w:hAnsi="Verdana"/>
        </w:rPr>
        <w:t>/gestão</w:t>
      </w:r>
      <w:r w:rsidR="006C2DCA">
        <w:rPr>
          <w:rFonts w:ascii="Verdana" w:hAnsi="Verdana"/>
        </w:rPr>
        <w:t xml:space="preserve"> de contratos junto a fornecedores /pre</w:t>
      </w:r>
      <w:r w:rsidR="00557B3A">
        <w:rPr>
          <w:rFonts w:ascii="Verdana" w:hAnsi="Verdana"/>
        </w:rPr>
        <w:t>stadores de serviços industriais</w:t>
      </w:r>
      <w:r w:rsidR="006C2DCA">
        <w:rPr>
          <w:rFonts w:ascii="Verdana" w:hAnsi="Verdana"/>
        </w:rPr>
        <w:t>,</w:t>
      </w:r>
      <w:r>
        <w:rPr>
          <w:rFonts w:ascii="Verdana" w:hAnsi="Verdana"/>
        </w:rPr>
        <w:t xml:space="preserve"> qualificação de fornecedores, </w:t>
      </w:r>
      <w:r w:rsidR="006C2DCA">
        <w:rPr>
          <w:rFonts w:ascii="Verdana" w:hAnsi="Verdana"/>
        </w:rPr>
        <w:t xml:space="preserve"> planejamento, comercial</w:t>
      </w:r>
      <w:r w:rsidR="005657D9">
        <w:rPr>
          <w:rFonts w:ascii="Verdana" w:hAnsi="Verdana"/>
        </w:rPr>
        <w:t xml:space="preserve">, </w:t>
      </w:r>
      <w:r w:rsidR="006C2DCA">
        <w:rPr>
          <w:rFonts w:ascii="Verdana" w:hAnsi="Verdana"/>
        </w:rPr>
        <w:t>monitoramento e acompanhamento</w:t>
      </w:r>
      <w:r w:rsidR="00BE630E">
        <w:rPr>
          <w:rFonts w:ascii="Verdana" w:hAnsi="Verdana"/>
        </w:rPr>
        <w:t xml:space="preserve"> de produção</w:t>
      </w:r>
      <w:r w:rsidR="006C2DCA">
        <w:rPr>
          <w:rFonts w:ascii="Verdana" w:hAnsi="Verdana"/>
        </w:rPr>
        <w:t>,</w:t>
      </w:r>
      <w:r w:rsidR="00A2083A">
        <w:rPr>
          <w:rFonts w:ascii="Verdana" w:hAnsi="Verdana"/>
        </w:rPr>
        <w:t xml:space="preserve"> responder por prazos, </w:t>
      </w:r>
      <w:r w:rsidR="007661A8">
        <w:rPr>
          <w:rFonts w:ascii="Verdana" w:hAnsi="Verdana"/>
        </w:rPr>
        <w:t xml:space="preserve"> qualidade</w:t>
      </w:r>
      <w:r w:rsidR="00A2083A">
        <w:rPr>
          <w:rFonts w:ascii="Verdana" w:hAnsi="Verdana"/>
        </w:rPr>
        <w:t xml:space="preserve">. </w:t>
      </w:r>
      <w:r w:rsidR="005657D9">
        <w:rPr>
          <w:rFonts w:ascii="Verdana" w:hAnsi="Verdana"/>
        </w:rPr>
        <w:br/>
      </w:r>
    </w:p>
    <w:p w:rsidR="00557B3A" w:rsidRDefault="006C2DCA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57B3A">
        <w:rPr>
          <w:rFonts w:ascii="Verdana" w:hAnsi="Verdana"/>
          <w:b/>
        </w:rPr>
        <w:t>2007-2010</w:t>
      </w:r>
      <w:r w:rsidR="005657D9" w:rsidRPr="00557B3A">
        <w:rPr>
          <w:rFonts w:ascii="Verdana" w:hAnsi="Verdana"/>
          <w:b/>
        </w:rPr>
        <w:t xml:space="preserve"> –</w:t>
      </w:r>
      <w:r w:rsidRPr="00557B3A">
        <w:rPr>
          <w:rFonts w:ascii="Verdana" w:hAnsi="Verdana"/>
          <w:b/>
        </w:rPr>
        <w:t xml:space="preserve"> Metasa S/A Indústria Metalúrgica</w:t>
      </w:r>
      <w:r w:rsidR="00FB1215">
        <w:rPr>
          <w:rFonts w:ascii="Verdana" w:hAnsi="Verdana"/>
          <w:b/>
        </w:rPr>
        <w:t xml:space="preserve"> – Marau/RS</w:t>
      </w:r>
      <w:r w:rsidRPr="00557B3A">
        <w:rPr>
          <w:rFonts w:ascii="Verdana" w:hAnsi="Verdana"/>
        </w:rPr>
        <w:br/>
        <w:t>Cargo: Analista de Planejamento</w:t>
      </w:r>
    </w:p>
    <w:p w:rsidR="005657D9" w:rsidRDefault="005657D9" w:rsidP="00FB121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557B3A">
        <w:rPr>
          <w:rFonts w:ascii="Verdana" w:hAnsi="Verdana"/>
        </w:rPr>
        <w:t>Principais ativid</w:t>
      </w:r>
      <w:r w:rsidR="006C2DCA" w:rsidRPr="00557B3A">
        <w:rPr>
          <w:rFonts w:ascii="Verdana" w:hAnsi="Verdana"/>
        </w:rPr>
        <w:t>ades: planejamento e controle de produção</w:t>
      </w:r>
      <w:r w:rsidRPr="00557B3A">
        <w:rPr>
          <w:rFonts w:ascii="Verdana" w:hAnsi="Verdana"/>
        </w:rPr>
        <w:t xml:space="preserve">, </w:t>
      </w:r>
      <w:r w:rsidR="00557B3A" w:rsidRPr="00557B3A">
        <w:rPr>
          <w:rFonts w:ascii="Verdana" w:hAnsi="Verdana"/>
        </w:rPr>
        <w:t>interface entre cliente</w:t>
      </w:r>
      <w:r w:rsidR="00E44489">
        <w:rPr>
          <w:rFonts w:ascii="Verdana" w:hAnsi="Verdana"/>
        </w:rPr>
        <w:t>/departamento de contratos</w:t>
      </w:r>
      <w:r w:rsidR="00557B3A" w:rsidRPr="00557B3A">
        <w:rPr>
          <w:rFonts w:ascii="Verdana" w:hAnsi="Verdana"/>
        </w:rPr>
        <w:t>, indústria, áreas de apoio, a</w:t>
      </w:r>
      <w:r w:rsidR="00E44489">
        <w:rPr>
          <w:rFonts w:ascii="Verdana" w:hAnsi="Verdana"/>
        </w:rPr>
        <w:t xml:space="preserve">nálise crítica de projeto em conjunto com </w:t>
      </w:r>
      <w:r w:rsidR="00557B3A" w:rsidRPr="00557B3A">
        <w:rPr>
          <w:rFonts w:ascii="Verdana" w:hAnsi="Verdana"/>
        </w:rPr>
        <w:t xml:space="preserve"> engenharia</w:t>
      </w:r>
      <w:r w:rsidR="00E44489">
        <w:rPr>
          <w:rFonts w:ascii="Verdana" w:hAnsi="Verdana"/>
        </w:rPr>
        <w:t>, participação na concepção dos projetos/obras junto a cliente visando a otimização do mesmo tanto visando cliente como a empresa, tendo em vista otimização de prazos, processos, custos, produtividade.</w:t>
      </w:r>
    </w:p>
    <w:p w:rsidR="00A2083A" w:rsidRPr="00557B3A" w:rsidRDefault="00A208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57B3A" w:rsidRDefault="00557B3A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2006</w:t>
      </w:r>
      <w:r w:rsidR="005657D9">
        <w:rPr>
          <w:rFonts w:ascii="Verdana" w:hAnsi="Verdana"/>
          <w:b/>
        </w:rPr>
        <w:t>-</w:t>
      </w:r>
      <w:r w:rsidR="005657D9" w:rsidRPr="005657D9">
        <w:rPr>
          <w:rFonts w:ascii="Verdana" w:hAnsi="Verdana"/>
          <w:b/>
        </w:rPr>
        <w:t>200</w:t>
      </w:r>
      <w:r>
        <w:rPr>
          <w:rFonts w:ascii="Verdana" w:hAnsi="Verdana"/>
          <w:b/>
        </w:rPr>
        <w:t>7</w:t>
      </w:r>
      <w:r w:rsidR="005657D9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="005657D9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Metasa S/A Indústria Metalúrgica</w:t>
      </w:r>
      <w:r w:rsidR="00FB1215">
        <w:rPr>
          <w:rFonts w:ascii="Verdana" w:hAnsi="Verdana"/>
          <w:b/>
        </w:rPr>
        <w:t xml:space="preserve"> – Marau/RS</w:t>
      </w:r>
      <w:r>
        <w:rPr>
          <w:rFonts w:ascii="Verdana" w:hAnsi="Verdana"/>
        </w:rPr>
        <w:br/>
        <w:t>Cargo: Técnico de processos.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suporte a indústria, modificações de layout industrial, desenvolvimento de novos equipamentos/dispositivos, melhorias de processos.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57B3A" w:rsidRDefault="00557B3A" w:rsidP="00557B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2005-200</w:t>
      </w:r>
      <w:r w:rsidR="00807C8A">
        <w:rPr>
          <w:rFonts w:ascii="Verdana" w:hAnsi="Verdana"/>
          <w:b/>
        </w:rPr>
        <w:t>6</w:t>
      </w:r>
      <w:r>
        <w:rPr>
          <w:rFonts w:ascii="Verdana" w:hAnsi="Verdana"/>
        </w:rPr>
        <w:t xml:space="preserve"> – </w:t>
      </w:r>
      <w:r>
        <w:rPr>
          <w:rFonts w:ascii="Verdana" w:hAnsi="Verdana"/>
          <w:b/>
        </w:rPr>
        <w:t>Metasa S/A Indústria Metalúrgica</w:t>
      </w:r>
      <w:r w:rsidR="00FB1215">
        <w:rPr>
          <w:rFonts w:ascii="Verdana" w:hAnsi="Verdana"/>
          <w:b/>
        </w:rPr>
        <w:t xml:space="preserve"> -  Marau/RS</w:t>
      </w:r>
      <w:r>
        <w:rPr>
          <w:rFonts w:ascii="Verdana" w:hAnsi="Verdana"/>
        </w:rPr>
        <w:br/>
        <w:t>Cargo: Auxiliar de Materiais.</w:t>
      </w:r>
    </w:p>
    <w:p w:rsidR="00557B3A" w:rsidRPr="00557B3A" w:rsidRDefault="00557B3A" w:rsidP="00FB121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Principais atividades: recebimento de matéria prima (acondicionamento, qualidade,conferência física) lançamentos fiscais, alimentação e baixas de estoque, responder pela acuracidade de estoque, auxílio em inventário.</w:t>
      </w:r>
      <w:r w:rsidRPr="00557B3A">
        <w:rPr>
          <w:rFonts w:ascii="Verdana" w:hAnsi="Verdana"/>
        </w:rPr>
        <w:t xml:space="preserve"> 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57B3A" w:rsidRDefault="00BE630E" w:rsidP="00557B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1997</w:t>
      </w:r>
      <w:r w:rsidR="00557B3A">
        <w:rPr>
          <w:rFonts w:ascii="Verdana" w:hAnsi="Verdana"/>
          <w:b/>
        </w:rPr>
        <w:t>-200</w:t>
      </w:r>
      <w:r>
        <w:rPr>
          <w:rFonts w:ascii="Verdana" w:hAnsi="Verdana"/>
          <w:b/>
        </w:rPr>
        <w:t>4</w:t>
      </w:r>
      <w:r w:rsidR="00557B3A">
        <w:rPr>
          <w:rFonts w:ascii="Verdana" w:hAnsi="Verdana"/>
        </w:rPr>
        <w:t xml:space="preserve"> – </w:t>
      </w:r>
      <w:r w:rsidR="00557B3A">
        <w:rPr>
          <w:rFonts w:ascii="Verdana" w:hAnsi="Verdana"/>
          <w:b/>
        </w:rPr>
        <w:t>Rodoviária Carazinhense Ltda.</w:t>
      </w:r>
      <w:r w:rsidR="00FB1215">
        <w:rPr>
          <w:rFonts w:ascii="Verdana" w:hAnsi="Verdana"/>
          <w:b/>
        </w:rPr>
        <w:t xml:space="preserve"> – Carazinho/RS</w:t>
      </w:r>
      <w:r w:rsidR="00557B3A">
        <w:rPr>
          <w:rFonts w:ascii="Verdana" w:hAnsi="Verdana"/>
        </w:rPr>
        <w:br/>
        <w:t>Cargo: Emissor de Passagens.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atendimento ao público, informações, vendas de passagens rodoviárias e despacho/recebimento de encomendas.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331DB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8752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2D2B41" w:rsidRDefault="002D2B4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 atuação em indústria de estruturas metálicas, processos de fabricação, análise crítica de projeto, concepção, adap</w:t>
      </w:r>
      <w:r w:rsidR="0075107A">
        <w:rPr>
          <w:rFonts w:ascii="Verdana" w:hAnsi="Verdana"/>
        </w:rPr>
        <w:t xml:space="preserve">tação e melhorias para posterior detalhamento </w:t>
      </w:r>
      <w:r w:rsidR="00E44489">
        <w:rPr>
          <w:rFonts w:ascii="Verdana" w:hAnsi="Verdana"/>
        </w:rPr>
        <w:t>do projeto e envio a fabricação.</w:t>
      </w:r>
    </w:p>
    <w:p w:rsidR="00E44489" w:rsidRDefault="00E4448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Participação em diversos projetos do segmento de estruturas metálicas, cita-se clien</w:t>
      </w:r>
      <w:r w:rsidR="004D42CE">
        <w:rPr>
          <w:rFonts w:ascii="Verdana" w:hAnsi="Verdana"/>
        </w:rPr>
        <w:t>tes como Vale, Petrobrás, dentre</w:t>
      </w:r>
      <w:r>
        <w:rPr>
          <w:rFonts w:ascii="Verdana" w:hAnsi="Verdana"/>
        </w:rPr>
        <w:t xml:space="preserve"> outros do segmento de mineração, offshore, edifícios de processos, in</w:t>
      </w:r>
      <w:r w:rsidR="00F71448">
        <w:rPr>
          <w:rFonts w:ascii="Verdana" w:hAnsi="Verdana"/>
        </w:rPr>
        <w:t>f</w:t>
      </w:r>
      <w:r>
        <w:rPr>
          <w:rFonts w:ascii="Verdana" w:hAnsi="Verdana"/>
        </w:rPr>
        <w:t>raestrutura.</w:t>
      </w:r>
    </w:p>
    <w:p w:rsidR="00B30D63" w:rsidRDefault="00A2083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Cursos de liderança, motivação, gestão de equipe.</w:t>
      </w:r>
    </w:p>
    <w:p w:rsidR="00327ADC" w:rsidRDefault="00327AD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foco no cliente, atendimento, resultado.</w:t>
      </w:r>
    </w:p>
    <w:p w:rsidR="00327ADC" w:rsidRDefault="00327AD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 (Pacotte Office, Auto Cad).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331DBC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59776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P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</w:t>
      </w:r>
      <w:r w:rsidR="00327ADC">
        <w:rPr>
          <w:rFonts w:ascii="Verdana" w:hAnsi="Verdana"/>
        </w:rPr>
        <w:t>para mudança de cidade.</w:t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D52" w:rsidRDefault="00F07D52">
      <w:r>
        <w:separator/>
      </w:r>
    </w:p>
  </w:endnote>
  <w:endnote w:type="continuationSeparator" w:id="1">
    <w:p w:rsidR="00F07D52" w:rsidRDefault="00F07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331DBC" w:rsidP="009967CD">
    <w:pPr>
      <w:pStyle w:val="Rodap"/>
      <w:jc w:val="right"/>
    </w:pPr>
    <w:fldSimple w:instr=" PAGE ">
      <w:r w:rsidR="00E65DCB">
        <w:rPr>
          <w:noProof/>
        </w:rPr>
        <w:t>2</w:t>
      </w:r>
    </w:fldSimple>
    <w:r w:rsidR="00163F2A">
      <w:t xml:space="preserve"> </w:t>
    </w:r>
    <w:r w:rsidRPr="00331DBC">
      <w:rPr>
        <w:lang w:val="en-US"/>
      </w:rPr>
    </w:r>
    <w:r w:rsidRPr="00331DBC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D52" w:rsidRDefault="00F07D52">
      <w:r>
        <w:separator/>
      </w:r>
    </w:p>
  </w:footnote>
  <w:footnote w:type="continuationSeparator" w:id="1">
    <w:p w:rsidR="00F07D52" w:rsidRDefault="00F07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331DBC" w:rsidP="009967CD">
    <w:pPr>
      <w:pStyle w:val="Cabealho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30B69"/>
    <w:rsid w:val="00066570"/>
    <w:rsid w:val="00142340"/>
    <w:rsid w:val="001638B8"/>
    <w:rsid w:val="00163F2A"/>
    <w:rsid w:val="002039BD"/>
    <w:rsid w:val="0022761C"/>
    <w:rsid w:val="00233549"/>
    <w:rsid w:val="0023367F"/>
    <w:rsid w:val="002C7B9B"/>
    <w:rsid w:val="002D2B41"/>
    <w:rsid w:val="00327ADC"/>
    <w:rsid w:val="00331DBC"/>
    <w:rsid w:val="00377E21"/>
    <w:rsid w:val="00402AB2"/>
    <w:rsid w:val="00426C8A"/>
    <w:rsid w:val="004D42CE"/>
    <w:rsid w:val="00502743"/>
    <w:rsid w:val="005426FD"/>
    <w:rsid w:val="00557B3A"/>
    <w:rsid w:val="005657D9"/>
    <w:rsid w:val="005B5FD3"/>
    <w:rsid w:val="005E6BFC"/>
    <w:rsid w:val="005F2C99"/>
    <w:rsid w:val="00614875"/>
    <w:rsid w:val="0069568D"/>
    <w:rsid w:val="006C2DCA"/>
    <w:rsid w:val="00741D6E"/>
    <w:rsid w:val="0075107A"/>
    <w:rsid w:val="007661A8"/>
    <w:rsid w:val="007665CE"/>
    <w:rsid w:val="007C05C7"/>
    <w:rsid w:val="00807C8A"/>
    <w:rsid w:val="009967CD"/>
    <w:rsid w:val="009C3B99"/>
    <w:rsid w:val="009E11B9"/>
    <w:rsid w:val="009E3841"/>
    <w:rsid w:val="009E5F8E"/>
    <w:rsid w:val="00A17348"/>
    <w:rsid w:val="00A2083A"/>
    <w:rsid w:val="00A25CF8"/>
    <w:rsid w:val="00A72BA6"/>
    <w:rsid w:val="00A85E4F"/>
    <w:rsid w:val="00B30D63"/>
    <w:rsid w:val="00B33F16"/>
    <w:rsid w:val="00B501EE"/>
    <w:rsid w:val="00B63D68"/>
    <w:rsid w:val="00BE630E"/>
    <w:rsid w:val="00C41259"/>
    <w:rsid w:val="00C64BB9"/>
    <w:rsid w:val="00CC21DB"/>
    <w:rsid w:val="00D4004E"/>
    <w:rsid w:val="00D7743F"/>
    <w:rsid w:val="00E05F99"/>
    <w:rsid w:val="00E44489"/>
    <w:rsid w:val="00E65DCB"/>
    <w:rsid w:val="00F02B8E"/>
    <w:rsid w:val="00F07D52"/>
    <w:rsid w:val="00F26226"/>
    <w:rsid w:val="00F71448"/>
    <w:rsid w:val="00F75200"/>
    <w:rsid w:val="00F86764"/>
    <w:rsid w:val="00FA3990"/>
    <w:rsid w:val="00FB121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6" type="connector" idref="#_x0000_s1184"/>
        <o:r id="V:Rule7" type="connector" idref="#_x0000_s1189"/>
        <o:r id="V:Rule8" type="connector" idref="#_x0000_s1188"/>
        <o:r id="V:Rule9" type="connector" idref="#_x0000_s1190"/>
        <o:r id="V:Rule10" type="connector" idref="#_x0000_s119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2</Pages>
  <Words>517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Douglas</cp:lastModifiedBy>
  <cp:revision>3</cp:revision>
  <cp:lastPrinted>2012-06-27T02:07:00Z</cp:lastPrinted>
  <dcterms:created xsi:type="dcterms:W3CDTF">2014-07-25T15:24:00Z</dcterms:created>
  <dcterms:modified xsi:type="dcterms:W3CDTF">2014-07-28T16:22:00Z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