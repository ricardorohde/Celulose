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DE6" w:rsidRDefault="004E0DE6" w:rsidP="00064B29">
      <w:pPr>
        <w:jc w:val="center"/>
        <w:rPr>
          <w:rFonts w:ascii="Times New Roman" w:hAnsi="Times New Roman"/>
          <w:b/>
          <w:sz w:val="32"/>
          <w:szCs w:val="32"/>
        </w:rPr>
      </w:pPr>
      <w:r w:rsidRPr="00EF718A">
        <w:rPr>
          <w:rFonts w:ascii="Times New Roman" w:hAnsi="Times New Roman"/>
          <w:b/>
          <w:sz w:val="32"/>
          <w:szCs w:val="32"/>
        </w:rPr>
        <w:t>Rafael Brum Lunches</w:t>
      </w:r>
    </w:p>
    <w:p w:rsidR="004E0DE6" w:rsidRPr="00FF0050" w:rsidRDefault="004E0DE6" w:rsidP="00064B2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26</w:t>
      </w:r>
      <w:r w:rsidRPr="00FF0050">
        <w:rPr>
          <w:rFonts w:ascii="Times New Roman" w:hAnsi="Times New Roman"/>
        </w:rPr>
        <w:t xml:space="preserve"> anos</w:t>
      </w:r>
      <w:r>
        <w:rPr>
          <w:rFonts w:ascii="Times New Roman" w:hAnsi="Times New Roman"/>
        </w:rPr>
        <w:t xml:space="preserve"> Casado</w:t>
      </w:r>
      <w:bookmarkStart w:id="0" w:name="_GoBack"/>
      <w:bookmarkEnd w:id="0"/>
    </w:p>
    <w:p w:rsidR="004E0DE6" w:rsidRDefault="004E0DE6" w:rsidP="00053E4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Rua: Nereu Ramos 15 – Getúlio Vargas</w:t>
      </w:r>
    </w:p>
    <w:p w:rsidR="004E0DE6" w:rsidRDefault="004E0DE6" w:rsidP="00053E4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Sapucaia do Sul/RS – CEP 93210-000</w:t>
      </w:r>
    </w:p>
    <w:p w:rsidR="004E0DE6" w:rsidRDefault="004E0DE6" w:rsidP="00053E4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Cel: 93402634</w:t>
      </w:r>
    </w:p>
    <w:p w:rsidR="004E0DE6" w:rsidRDefault="004E0DE6" w:rsidP="00EF718A">
      <w:pPr>
        <w:jc w:val="center"/>
        <w:rPr>
          <w:rFonts w:ascii="Times New Roman" w:hAnsi="Times New Roman"/>
        </w:rPr>
      </w:pPr>
      <w:hyperlink r:id="rId5" w:history="1">
        <w:r>
          <w:rPr>
            <w:rStyle w:val="Hyperlink"/>
            <w:rFonts w:ascii="Times New Roman" w:hAnsi="Times New Roman"/>
          </w:rPr>
          <w:t>Rafaellu</w:t>
        </w:r>
        <w:r w:rsidRPr="00804BA2">
          <w:rPr>
            <w:rStyle w:val="Hyperlink"/>
            <w:rFonts w:ascii="Times New Roman" w:hAnsi="Times New Roman"/>
          </w:rPr>
          <w:t>nches@hotmail.com</w:t>
        </w:r>
      </w:hyperlink>
    </w:p>
    <w:p w:rsidR="004E0DE6" w:rsidRDefault="004E0DE6" w:rsidP="007563F2">
      <w:pPr>
        <w:rPr>
          <w:rFonts w:ascii="Times New Roman" w:hAnsi="Times New Roman"/>
          <w:b/>
          <w:sz w:val="24"/>
          <w:szCs w:val="24"/>
          <w:u w:val="single"/>
        </w:rPr>
      </w:pPr>
      <w:r w:rsidRPr="00EF718A">
        <w:rPr>
          <w:rFonts w:ascii="Times New Roman" w:hAnsi="Times New Roman"/>
          <w:b/>
          <w:sz w:val="24"/>
          <w:szCs w:val="24"/>
          <w:u w:val="single"/>
        </w:rPr>
        <w:t>Perfil Profissional</w:t>
      </w:r>
    </w:p>
    <w:p w:rsidR="004E0DE6" w:rsidRPr="007563F2" w:rsidRDefault="004E0DE6" w:rsidP="007563F2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 w:rsidRPr="007563F2">
        <w:rPr>
          <w:rFonts w:ascii="Times New Roman" w:hAnsi="Times New Roman"/>
        </w:rPr>
        <w:t>Sólidos conhecimentos em usinagem, leitura e interpretação de desenhos, estampos de corte assim como projetos de dispositivos.</w:t>
      </w:r>
    </w:p>
    <w:p w:rsidR="004E0DE6" w:rsidRPr="001F2BCB" w:rsidRDefault="004E0DE6" w:rsidP="007563F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F2BCB">
        <w:rPr>
          <w:rFonts w:ascii="Times New Roman" w:hAnsi="Times New Roman"/>
        </w:rPr>
        <w:t>Domínio em solidworks</w:t>
      </w:r>
      <w:r>
        <w:rPr>
          <w:rFonts w:ascii="Times New Roman" w:hAnsi="Times New Roman"/>
        </w:rPr>
        <w:t xml:space="preserve">, Autocad, </w:t>
      </w:r>
      <w:r w:rsidRPr="007563F2">
        <w:rPr>
          <w:rFonts w:ascii="Times New Roman" w:hAnsi="Times New Roman"/>
        </w:rPr>
        <w:t>ProEngineer</w:t>
      </w:r>
      <w:r w:rsidRPr="001F2BCB">
        <w:rPr>
          <w:rFonts w:ascii="Times New Roman" w:hAnsi="Times New Roman"/>
        </w:rPr>
        <w:t>e CAM.</w:t>
      </w:r>
    </w:p>
    <w:p w:rsidR="004E0DE6" w:rsidRPr="00EF718A" w:rsidRDefault="004E0DE6" w:rsidP="00B0717B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 w:rsidRPr="001F2BCB">
        <w:rPr>
          <w:rFonts w:ascii="Times New Roman" w:hAnsi="Times New Roman"/>
        </w:rPr>
        <w:t>Dinamismo, criatividade, espírito empreendedor e capacidade para enfrentar desafios</w:t>
      </w:r>
      <w:r>
        <w:rPr>
          <w:rFonts w:ascii="Times New Roman" w:hAnsi="Times New Roman"/>
          <w:sz w:val="24"/>
          <w:szCs w:val="24"/>
        </w:rPr>
        <w:t>.</w:t>
      </w:r>
    </w:p>
    <w:p w:rsidR="004E0DE6" w:rsidRPr="00332CC0" w:rsidRDefault="004E0DE6" w:rsidP="00332CC0">
      <w:pPr>
        <w:pStyle w:val="ListParagraph"/>
        <w:ind w:left="0"/>
        <w:rPr>
          <w:rFonts w:ascii="Times New Roman" w:hAnsi="Times New Roman"/>
          <w:b/>
          <w:sz w:val="24"/>
          <w:szCs w:val="24"/>
          <w:u w:val="single"/>
        </w:rPr>
      </w:pPr>
      <w:r w:rsidRPr="00332CC0">
        <w:rPr>
          <w:rFonts w:ascii="Times New Roman" w:hAnsi="Times New Roman"/>
          <w:b/>
          <w:sz w:val="24"/>
          <w:szCs w:val="24"/>
          <w:u w:val="single"/>
        </w:rPr>
        <w:t xml:space="preserve">Formação </w:t>
      </w:r>
    </w:p>
    <w:p w:rsidR="004E0DE6" w:rsidRDefault="004E0DE6" w:rsidP="003E221C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32CC0">
        <w:rPr>
          <w:rFonts w:ascii="Times New Roman" w:hAnsi="Times New Roman"/>
        </w:rPr>
        <w:t xml:space="preserve">Ensino médio completo – </w:t>
      </w:r>
      <w:r>
        <w:rPr>
          <w:rFonts w:ascii="Times New Roman" w:hAnsi="Times New Roman"/>
        </w:rPr>
        <w:t>C</w:t>
      </w:r>
      <w:r w:rsidRPr="00332CC0">
        <w:rPr>
          <w:rFonts w:ascii="Times New Roman" w:hAnsi="Times New Roman"/>
        </w:rPr>
        <w:t>oncluído 2005</w:t>
      </w:r>
    </w:p>
    <w:p w:rsidR="004E0DE6" w:rsidRPr="003E221C" w:rsidRDefault="004E0DE6" w:rsidP="003E221C">
      <w:pPr>
        <w:pStyle w:val="ListParagraph"/>
        <w:rPr>
          <w:rFonts w:ascii="Times New Roman" w:hAnsi="Times New Roman"/>
        </w:rPr>
      </w:pPr>
      <w:r w:rsidRPr="003E221C">
        <w:rPr>
          <w:rFonts w:ascii="Times New Roman" w:hAnsi="Times New Roman"/>
        </w:rPr>
        <w:t>Escola Estadual Rodrigues Alves</w:t>
      </w:r>
    </w:p>
    <w:p w:rsidR="004E0DE6" w:rsidRDefault="004E0DE6" w:rsidP="00B0717B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Engenharia Mecânica – cursando 3° Semestre </w:t>
      </w:r>
    </w:p>
    <w:p w:rsidR="004E0DE6" w:rsidRPr="007563F2" w:rsidRDefault="004E0DE6" w:rsidP="007563F2">
      <w:pPr>
        <w:pStyle w:val="ListParagraph"/>
        <w:rPr>
          <w:rFonts w:ascii="Times New Roman" w:hAnsi="Times New Roman"/>
        </w:rPr>
      </w:pPr>
      <w:r w:rsidRPr="00B0717B">
        <w:rPr>
          <w:rFonts w:ascii="Times New Roman" w:hAnsi="Times New Roman"/>
          <w:color w:val="222222"/>
          <w:lang w:val="pt-PT"/>
        </w:rPr>
        <w:t>Pontifícia Universidade Católica do Rio Grande do Sul – PUCRS</w:t>
      </w:r>
    </w:p>
    <w:p w:rsidR="004E0DE6" w:rsidRPr="007563F2" w:rsidRDefault="004E0DE6" w:rsidP="007563F2">
      <w:pPr>
        <w:spacing w:after="0" w:line="240" w:lineRule="auto"/>
        <w:outlineLvl w:val="3"/>
        <w:rPr>
          <w:rFonts w:ascii="Times New Roman" w:hAnsi="Times New Roman"/>
          <w:b/>
          <w:color w:val="222222"/>
          <w:sz w:val="24"/>
          <w:szCs w:val="24"/>
          <w:u w:val="single"/>
          <w:lang w:val="pt-PT"/>
        </w:rPr>
      </w:pPr>
      <w:r w:rsidRPr="00ED6479">
        <w:rPr>
          <w:rFonts w:ascii="Times New Roman" w:hAnsi="Times New Roman"/>
          <w:b/>
          <w:color w:val="222222"/>
          <w:sz w:val="24"/>
          <w:szCs w:val="24"/>
          <w:u w:val="single"/>
          <w:lang w:val="pt-PT"/>
        </w:rPr>
        <w:t>Cursos de aperfeiçomento</w:t>
      </w:r>
    </w:p>
    <w:p w:rsidR="004E0DE6" w:rsidRDefault="004E0DE6" w:rsidP="00ED6479">
      <w:pPr>
        <w:pStyle w:val="ListParagraph"/>
        <w:numPr>
          <w:ilvl w:val="0"/>
          <w:numId w:val="2"/>
        </w:numPr>
        <w:rPr>
          <w:rFonts w:ascii="Times New Roman" w:hAnsi="Times New Roman"/>
          <w:lang w:val="pt-PT"/>
        </w:rPr>
      </w:pPr>
      <w:r>
        <w:rPr>
          <w:rFonts w:ascii="Times New Roman" w:hAnsi="Times New Roman"/>
          <w:lang w:val="pt-PT"/>
        </w:rPr>
        <w:t>Técnico Mecânico industrial– Concluido 2011</w:t>
      </w:r>
    </w:p>
    <w:p w:rsidR="004E0DE6" w:rsidRDefault="004E0DE6" w:rsidP="00ED6479">
      <w:pPr>
        <w:pStyle w:val="ListParagraph"/>
        <w:rPr>
          <w:rFonts w:ascii="Times New Roman" w:hAnsi="Times New Roman"/>
          <w:lang w:val="pt-PT"/>
        </w:rPr>
      </w:pPr>
      <w:r>
        <w:rPr>
          <w:rFonts w:ascii="Times New Roman" w:hAnsi="Times New Roman"/>
          <w:lang w:val="pt-PT"/>
        </w:rPr>
        <w:t>Ney Damasceno Ferreira – SENAI</w:t>
      </w:r>
    </w:p>
    <w:p w:rsidR="004E0DE6" w:rsidRDefault="004E0DE6" w:rsidP="00517EE9">
      <w:pPr>
        <w:pStyle w:val="ListParagraph"/>
        <w:numPr>
          <w:ilvl w:val="0"/>
          <w:numId w:val="2"/>
        </w:numPr>
        <w:rPr>
          <w:rFonts w:ascii="Times New Roman" w:hAnsi="Times New Roman"/>
          <w:lang w:val="pt-PT"/>
        </w:rPr>
      </w:pPr>
      <w:r>
        <w:rPr>
          <w:rFonts w:ascii="Times New Roman" w:hAnsi="Times New Roman"/>
          <w:lang w:val="pt-PT"/>
        </w:rPr>
        <w:t>Ferramentaria e Matrizaria – Concluido 2013</w:t>
      </w:r>
    </w:p>
    <w:p w:rsidR="004E0DE6" w:rsidRDefault="004E0DE6" w:rsidP="00517EE9">
      <w:pPr>
        <w:pStyle w:val="ListParagraph"/>
        <w:rPr>
          <w:rFonts w:ascii="Times New Roman" w:hAnsi="Times New Roman"/>
          <w:lang w:val="pt-PT"/>
        </w:rPr>
      </w:pPr>
      <w:r>
        <w:rPr>
          <w:rFonts w:ascii="Times New Roman" w:hAnsi="Times New Roman"/>
          <w:lang w:val="pt-PT"/>
        </w:rPr>
        <w:t>Lindolfo Collor – SENAI</w:t>
      </w:r>
    </w:p>
    <w:p w:rsidR="004E0DE6" w:rsidRDefault="004E0DE6" w:rsidP="00517EE9">
      <w:pPr>
        <w:pStyle w:val="ListParagraph"/>
        <w:numPr>
          <w:ilvl w:val="0"/>
          <w:numId w:val="2"/>
        </w:numPr>
        <w:rPr>
          <w:rFonts w:ascii="Times New Roman" w:hAnsi="Times New Roman"/>
          <w:lang w:val="pt-PT"/>
        </w:rPr>
      </w:pPr>
      <w:r>
        <w:rPr>
          <w:rFonts w:ascii="Times New Roman" w:hAnsi="Times New Roman"/>
          <w:lang w:val="pt-PT"/>
        </w:rPr>
        <w:t>Mecânica automotiva basico – concluido 2012</w:t>
      </w:r>
    </w:p>
    <w:p w:rsidR="004E0DE6" w:rsidRPr="00ED6479" w:rsidRDefault="004E0DE6" w:rsidP="00332CC0">
      <w:pPr>
        <w:rPr>
          <w:rFonts w:ascii="Times New Roman" w:hAnsi="Times New Roman"/>
          <w:sz w:val="24"/>
          <w:szCs w:val="24"/>
        </w:rPr>
      </w:pPr>
      <w:r w:rsidRPr="00ED6479">
        <w:rPr>
          <w:rFonts w:ascii="Times New Roman" w:hAnsi="Times New Roman"/>
          <w:b/>
          <w:sz w:val="24"/>
          <w:szCs w:val="24"/>
          <w:u w:val="single"/>
        </w:rPr>
        <w:t>Experiência Profissionais</w:t>
      </w:r>
    </w:p>
    <w:p w:rsidR="004E0DE6" w:rsidRPr="007563F2" w:rsidRDefault="004E0DE6" w:rsidP="00836513">
      <w:pPr>
        <w:pStyle w:val="ListParagraph"/>
        <w:ind w:left="0"/>
        <w:rPr>
          <w:rFonts w:ascii="Times New Roman" w:hAnsi="Times New Roman"/>
        </w:rPr>
      </w:pPr>
    </w:p>
    <w:p w:rsidR="004E0DE6" w:rsidRPr="00D33290" w:rsidRDefault="004E0DE6" w:rsidP="00D33290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D33290">
        <w:rPr>
          <w:rFonts w:ascii="Times New Roman" w:hAnsi="Times New Roman"/>
        </w:rPr>
        <w:t>Mundial S/A</w:t>
      </w:r>
    </w:p>
    <w:p w:rsidR="004E0DE6" w:rsidRPr="00B0717B" w:rsidRDefault="004E0DE6" w:rsidP="00B0717B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Período: 23/08/2006 a 02/05/2012</w:t>
      </w:r>
    </w:p>
    <w:p w:rsidR="004E0DE6" w:rsidRDefault="004E0DE6" w:rsidP="00B0717B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Técnico Mecânico ( ferramentaria )</w:t>
      </w:r>
    </w:p>
    <w:p w:rsidR="004E0DE6" w:rsidRDefault="004E0DE6" w:rsidP="00270BF6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Função: Usinagem convencional (Torno, Fresa,Retifica, Furadeira, Mandrilha e Serviços de bancada)</w:t>
      </w:r>
    </w:p>
    <w:p w:rsidR="004E0DE6" w:rsidRPr="00D33290" w:rsidRDefault="004E0DE6" w:rsidP="00D33290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D33290">
        <w:rPr>
          <w:rFonts w:ascii="Times New Roman" w:hAnsi="Times New Roman"/>
        </w:rPr>
        <w:t>L.M. Montesul</w:t>
      </w:r>
    </w:p>
    <w:p w:rsidR="004E0DE6" w:rsidRDefault="004E0DE6" w:rsidP="009A0DAD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Período: 28/05/2012 a 15/12/2012</w:t>
      </w:r>
    </w:p>
    <w:p w:rsidR="004E0DE6" w:rsidRDefault="004E0DE6" w:rsidP="009A0DAD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Técnico Mecânico</w:t>
      </w:r>
    </w:p>
    <w:p w:rsidR="004E0DE6" w:rsidRDefault="004E0DE6" w:rsidP="00270BF6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Função: Manutenção Mecânica. </w:t>
      </w:r>
    </w:p>
    <w:p w:rsidR="004E0DE6" w:rsidRDefault="004E0DE6" w:rsidP="007563F2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Ambev </w:t>
      </w:r>
    </w:p>
    <w:p w:rsidR="004E0DE6" w:rsidRDefault="004E0DE6" w:rsidP="007563F2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Período: 09/01/2013 a 09/12/2013</w:t>
      </w:r>
    </w:p>
    <w:p w:rsidR="004E0DE6" w:rsidRDefault="004E0DE6" w:rsidP="007563F2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Técnico Mecânico</w:t>
      </w:r>
    </w:p>
    <w:p w:rsidR="004E0DE6" w:rsidRDefault="004E0DE6" w:rsidP="007563F2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Função: Manutenção Mecânica corretiva e preventiva.</w:t>
      </w:r>
    </w:p>
    <w:p w:rsidR="004E0DE6" w:rsidRDefault="004E0DE6" w:rsidP="00270BF6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Masisa</w:t>
      </w:r>
    </w:p>
    <w:p w:rsidR="004E0DE6" w:rsidRDefault="004E0DE6" w:rsidP="00270BF6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Período: 09/12/2013 a Atual</w:t>
      </w:r>
    </w:p>
    <w:p w:rsidR="004E0DE6" w:rsidRDefault="004E0DE6" w:rsidP="00270BF6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Técnico Mecânico manutenção</w:t>
      </w:r>
    </w:p>
    <w:p w:rsidR="004E0DE6" w:rsidRDefault="004E0DE6" w:rsidP="00270BF6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Função: Manutenção Mecânica corretiva e preventiva.</w:t>
      </w:r>
    </w:p>
    <w:p w:rsidR="004E0DE6" w:rsidRPr="007563F2" w:rsidRDefault="004E0DE6" w:rsidP="00270BF6">
      <w:pPr>
        <w:pStyle w:val="ListParagraph"/>
        <w:ind w:left="360"/>
        <w:rPr>
          <w:rFonts w:ascii="Times New Roman" w:hAnsi="Times New Roman"/>
        </w:rPr>
      </w:pPr>
    </w:p>
    <w:sectPr w:rsidR="004E0DE6" w:rsidRPr="007563F2" w:rsidSect="00114AEA">
      <w:pgSz w:w="11906" w:h="16838"/>
      <w:pgMar w:top="709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2pt;height:12pt;visibility:visible" o:bullet="t">
        <v:imagedata r:id="rId1" o:title=""/>
      </v:shape>
    </w:pict>
  </w:numPicBullet>
  <w:abstractNum w:abstractNumId="0">
    <w:nsid w:val="0CD504D4"/>
    <w:multiLevelType w:val="hybridMultilevel"/>
    <w:tmpl w:val="1CAC701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A81264"/>
    <w:multiLevelType w:val="multilevel"/>
    <w:tmpl w:val="96142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71464D03"/>
    <w:multiLevelType w:val="hybridMultilevel"/>
    <w:tmpl w:val="2018C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718A"/>
    <w:rsid w:val="0001425F"/>
    <w:rsid w:val="00053E49"/>
    <w:rsid w:val="00064B29"/>
    <w:rsid w:val="000E4CAB"/>
    <w:rsid w:val="00114AEA"/>
    <w:rsid w:val="001F2BCB"/>
    <w:rsid w:val="00270BF6"/>
    <w:rsid w:val="00316A29"/>
    <w:rsid w:val="00325D99"/>
    <w:rsid w:val="00332CC0"/>
    <w:rsid w:val="003E221C"/>
    <w:rsid w:val="00421E83"/>
    <w:rsid w:val="00454628"/>
    <w:rsid w:val="004E0DE6"/>
    <w:rsid w:val="00517EE9"/>
    <w:rsid w:val="005204EA"/>
    <w:rsid w:val="005A44D6"/>
    <w:rsid w:val="005F3BFE"/>
    <w:rsid w:val="006D1537"/>
    <w:rsid w:val="00716BBA"/>
    <w:rsid w:val="007563F2"/>
    <w:rsid w:val="00804BA2"/>
    <w:rsid w:val="00836513"/>
    <w:rsid w:val="008956E6"/>
    <w:rsid w:val="008B2CA5"/>
    <w:rsid w:val="00952C90"/>
    <w:rsid w:val="009A0DAD"/>
    <w:rsid w:val="009D7273"/>
    <w:rsid w:val="00A626EC"/>
    <w:rsid w:val="00A81DDA"/>
    <w:rsid w:val="00B0717B"/>
    <w:rsid w:val="00B37368"/>
    <w:rsid w:val="00BB10C2"/>
    <w:rsid w:val="00C40B77"/>
    <w:rsid w:val="00CC7478"/>
    <w:rsid w:val="00D2581E"/>
    <w:rsid w:val="00D33290"/>
    <w:rsid w:val="00EA4F64"/>
    <w:rsid w:val="00ED6479"/>
    <w:rsid w:val="00EE7A2F"/>
    <w:rsid w:val="00EF718A"/>
    <w:rsid w:val="00FF0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81E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F718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EF718A"/>
    <w:pPr>
      <w:ind w:left="720"/>
      <w:contextualSpacing/>
    </w:pPr>
  </w:style>
  <w:style w:type="character" w:styleId="Emphasis">
    <w:name w:val="Emphasis"/>
    <w:basedOn w:val="DefaultParagraphFont"/>
    <w:uiPriority w:val="99"/>
    <w:qFormat/>
    <w:rsid w:val="007563F2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94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940646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94064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4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94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94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94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fael.lunches@hot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1</Pages>
  <Words>218</Words>
  <Characters>1183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Rafael B. Lunches</cp:lastModifiedBy>
  <cp:revision>5</cp:revision>
  <dcterms:created xsi:type="dcterms:W3CDTF">2013-09-02T20:42:00Z</dcterms:created>
  <dcterms:modified xsi:type="dcterms:W3CDTF">2014-09-30T12:05:00Z</dcterms:modified>
</cp:coreProperties>
</file>