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683" w:rsidRPr="006F571E" w:rsidRDefault="002B6A03" w:rsidP="002B6A03">
      <w:pPr>
        <w:pStyle w:val="Ttulo1"/>
        <w:rPr>
          <w:i/>
          <w:sz w:val="32"/>
          <w:szCs w:val="32"/>
          <w:lang w:val="pt-BR"/>
        </w:rPr>
      </w:pPr>
      <w:r w:rsidRPr="006F571E">
        <w:rPr>
          <w:i/>
          <w:sz w:val="32"/>
          <w:szCs w:val="32"/>
          <w:lang w:val="pt-BR"/>
        </w:rPr>
        <w:t xml:space="preserve">                                     </w:t>
      </w:r>
      <w:r w:rsidR="00EA30D4" w:rsidRPr="006F571E">
        <w:rPr>
          <w:i/>
          <w:sz w:val="32"/>
          <w:szCs w:val="32"/>
          <w:lang w:val="pt-BR"/>
        </w:rPr>
        <w:t>Jaino Matias de Oliveira Jr</w:t>
      </w:r>
      <w:r w:rsidR="00EA30D4" w:rsidRPr="006F571E">
        <w:rPr>
          <w:i/>
          <w:noProof/>
          <w:sz w:val="32"/>
          <w:szCs w:val="32"/>
          <w:lang w:val="pt-BR"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39190" cy="1499870"/>
            <wp:effectExtent l="19050" t="0" r="3810" b="0"/>
            <wp:wrapSquare wrapText="bothSides"/>
            <wp:docPr id="2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0D4" w:rsidRPr="006F571E">
        <w:rPr>
          <w:i/>
          <w:sz w:val="32"/>
          <w:szCs w:val="32"/>
          <w:lang w:val="pt-BR"/>
        </w:rPr>
        <w:t xml:space="preserve"> </w:t>
      </w:r>
    </w:p>
    <w:p w:rsidR="00267471" w:rsidRPr="006F571E" w:rsidRDefault="00267471" w:rsidP="00267471">
      <w:pPr>
        <w:rPr>
          <w:sz w:val="32"/>
          <w:szCs w:val="32"/>
          <w:lang w:val="pt-BR"/>
        </w:rPr>
      </w:pPr>
    </w:p>
    <w:p w:rsidR="00267471" w:rsidRPr="00267471" w:rsidRDefault="00267471" w:rsidP="00267471">
      <w:pPr>
        <w:rPr>
          <w:lang w:val="pt-BR"/>
        </w:rPr>
      </w:pPr>
    </w:p>
    <w:tbl>
      <w:tblPr>
        <w:tblW w:w="8847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69"/>
        <w:gridCol w:w="6578"/>
      </w:tblGrid>
      <w:tr w:rsidR="00A80683" w:rsidRPr="006F571E" w:rsidTr="00FF530F">
        <w:trPr>
          <w:trHeight w:val="140"/>
        </w:trPr>
        <w:tc>
          <w:tcPr>
            <w:tcW w:w="2269" w:type="dxa"/>
            <w:shd w:val="clear" w:color="auto" w:fill="auto"/>
          </w:tcPr>
          <w:p w:rsidR="00A80683" w:rsidRPr="002B6A03" w:rsidRDefault="00A80683" w:rsidP="002B6A03">
            <w:pPr>
              <w:pStyle w:val="Ttulodaseo"/>
            </w:pPr>
            <w:r w:rsidRPr="002B6A03">
              <w:t>Objetivo</w:t>
            </w:r>
            <w:r w:rsidR="00AE631C" w:rsidRPr="002B6A03">
              <w:t>:</w:t>
            </w:r>
            <w:r w:rsidR="007F1908" w:rsidRPr="002B6A03">
              <w:t xml:space="preserve"> </w:t>
            </w:r>
            <w:r w:rsidR="00F013FE" w:rsidRPr="002B6A03">
              <w:t xml:space="preserve"> </w:t>
            </w:r>
          </w:p>
        </w:tc>
        <w:tc>
          <w:tcPr>
            <w:tcW w:w="6578" w:type="dxa"/>
            <w:shd w:val="clear" w:color="auto" w:fill="auto"/>
          </w:tcPr>
          <w:p w:rsidR="00A80683" w:rsidRPr="00276E60" w:rsidRDefault="00276E60" w:rsidP="002B6A03">
            <w:pPr>
              <w:pStyle w:val="Realizaes"/>
              <w:numPr>
                <w:ilvl w:val="0"/>
                <w:numId w:val="0"/>
              </w:numPr>
              <w:spacing w:before="360"/>
              <w:rPr>
                <w:rFonts w:cs="Arial"/>
                <w:i/>
                <w:sz w:val="24"/>
                <w:szCs w:val="24"/>
                <w:lang w:val="pt-BR"/>
              </w:rPr>
            </w:pPr>
            <w:r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 xml:space="preserve"> </w:t>
            </w:r>
            <w:r w:rsidR="00267471">
              <w:rPr>
                <w:rFonts w:cs="Arial"/>
                <w:b/>
                <w:i/>
                <w:sz w:val="24"/>
                <w:szCs w:val="24"/>
                <w:lang w:val="pt-BR"/>
              </w:rPr>
              <w:t xml:space="preserve"> </w:t>
            </w:r>
            <w:r w:rsidR="00A50F68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>Atuar como</w:t>
            </w:r>
            <w:r w:rsidR="00DD5096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 xml:space="preserve"> T</w:t>
            </w:r>
            <w:r w:rsidR="00A50F68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>écnic</w:t>
            </w:r>
            <w:r w:rsidR="00815B32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>o</w:t>
            </w:r>
            <w:r w:rsidR="00234B57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 xml:space="preserve"> </w:t>
            </w:r>
            <w:r w:rsidR="00FF530F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>de</w:t>
            </w:r>
            <w:r w:rsidR="00234B57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 xml:space="preserve"> Segurança do </w:t>
            </w:r>
            <w:r w:rsidR="00FF530F" w:rsidRPr="00276E60">
              <w:rPr>
                <w:rFonts w:cs="Arial"/>
                <w:b/>
                <w:i/>
                <w:sz w:val="24"/>
                <w:szCs w:val="24"/>
                <w:lang w:val="pt-BR"/>
              </w:rPr>
              <w:t>Trabalho.</w:t>
            </w:r>
          </w:p>
        </w:tc>
      </w:tr>
      <w:tr w:rsidR="00A80683" w:rsidRPr="006F571E" w:rsidTr="00FF530F">
        <w:trPr>
          <w:trHeight w:val="140"/>
        </w:trPr>
        <w:tc>
          <w:tcPr>
            <w:tcW w:w="2269" w:type="dxa"/>
            <w:shd w:val="clear" w:color="auto" w:fill="auto"/>
          </w:tcPr>
          <w:p w:rsidR="00A80683" w:rsidRPr="002B6A03" w:rsidRDefault="00A80683" w:rsidP="002B6A03">
            <w:pPr>
              <w:pStyle w:val="Ttulodaseo"/>
            </w:pPr>
            <w:proofErr w:type="spellStart"/>
            <w:r w:rsidRPr="002B6A03">
              <w:t>Formação</w:t>
            </w:r>
            <w:proofErr w:type="spellEnd"/>
            <w:r w:rsidR="00F013FE" w:rsidRPr="002B6A03">
              <w:t>:</w:t>
            </w:r>
          </w:p>
        </w:tc>
        <w:tc>
          <w:tcPr>
            <w:tcW w:w="6578" w:type="dxa"/>
            <w:shd w:val="clear" w:color="auto" w:fill="auto"/>
          </w:tcPr>
          <w:p w:rsidR="00391808" w:rsidRPr="00BB6179" w:rsidRDefault="00391808" w:rsidP="002B6A03">
            <w:pPr>
              <w:pStyle w:val="Ttulo1"/>
              <w:jc w:val="both"/>
              <w:rPr>
                <w:i/>
                <w:lang w:val="pt-BR"/>
              </w:rPr>
            </w:pPr>
          </w:p>
          <w:p w:rsidR="007402F6" w:rsidRPr="002B6A03" w:rsidRDefault="0068654E" w:rsidP="002B6A0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</w:t>
            </w:r>
            <w:r w:rsidR="00276E60" w:rsidRPr="002B6A03">
              <w:rPr>
                <w:rFonts w:cs="Arial"/>
                <w:i/>
                <w:lang w:val="pt-BR"/>
              </w:rPr>
              <w:t xml:space="preserve">  </w:t>
            </w:r>
            <w:r w:rsidR="00391808" w:rsidRPr="002B6A03">
              <w:rPr>
                <w:rFonts w:cs="Arial"/>
                <w:i/>
                <w:lang w:val="pt-BR"/>
              </w:rPr>
              <w:t>Escola de Educação SEG (Sistema de Ensino Galileu</w:t>
            </w:r>
            <w:r w:rsidR="00B44F30" w:rsidRPr="002B6A03">
              <w:rPr>
                <w:rFonts w:cs="Arial"/>
                <w:i/>
                <w:lang w:val="pt-BR"/>
              </w:rPr>
              <w:t>)</w:t>
            </w:r>
            <w:r w:rsidR="007402F6" w:rsidRPr="002B6A03">
              <w:rPr>
                <w:rFonts w:cs="Arial"/>
                <w:i/>
                <w:lang w:val="pt-BR"/>
              </w:rPr>
              <w:t xml:space="preserve"> </w:t>
            </w:r>
          </w:p>
          <w:p w:rsidR="00756F04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  <w:rPr>
                <w:rFonts w:cs="Arial"/>
                <w:i/>
                <w:sz w:val="28"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</w:t>
            </w:r>
            <w:r w:rsidR="0068654E" w:rsidRPr="002B6A03">
              <w:rPr>
                <w:rFonts w:cs="Arial"/>
                <w:i/>
                <w:lang w:val="pt-BR"/>
              </w:rPr>
              <w:t xml:space="preserve"> </w:t>
            </w:r>
            <w:r w:rsidR="00756F04" w:rsidRPr="002B6A03">
              <w:rPr>
                <w:rFonts w:cs="Arial"/>
                <w:i/>
                <w:lang w:val="pt-BR"/>
              </w:rPr>
              <w:t>Registro: 0014711/RS</w:t>
            </w:r>
            <w:r w:rsidR="00AD0A3D" w:rsidRPr="002B6A03">
              <w:rPr>
                <w:rFonts w:cs="Arial"/>
                <w:i/>
                <w:lang w:val="pt-BR"/>
              </w:rPr>
              <w:t>.</w:t>
            </w:r>
          </w:p>
          <w:p w:rsidR="0068654E" w:rsidRPr="002B6A03" w:rsidRDefault="0068654E" w:rsidP="002B6A0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</w:t>
            </w:r>
            <w:r w:rsidR="00276E60" w:rsidRPr="002B6A03">
              <w:rPr>
                <w:rFonts w:cs="Arial"/>
                <w:i/>
                <w:lang w:val="pt-BR"/>
              </w:rPr>
              <w:t xml:space="preserve">  </w:t>
            </w:r>
            <w:r w:rsidR="00716530" w:rsidRPr="002B6A03">
              <w:rPr>
                <w:rFonts w:cs="Arial"/>
                <w:i/>
                <w:lang w:val="pt-BR"/>
              </w:rPr>
              <w:t>Estágio: Empresa Brasileira de Correios e Tel</w:t>
            </w:r>
            <w:r w:rsidR="00AD0A3D" w:rsidRPr="002B6A03">
              <w:rPr>
                <w:rFonts w:cs="Arial"/>
                <w:i/>
                <w:lang w:val="pt-BR"/>
              </w:rPr>
              <w:t>égraf</w:t>
            </w:r>
            <w:r w:rsidRPr="002B6A03">
              <w:rPr>
                <w:rFonts w:cs="Arial"/>
                <w:i/>
                <w:lang w:val="pt-BR"/>
              </w:rPr>
              <w:t>os</w:t>
            </w:r>
          </w:p>
          <w:p w:rsidR="00815B32" w:rsidRPr="002B6A03" w:rsidRDefault="00563920" w:rsidP="002B6A0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</w:t>
            </w:r>
            <w:r w:rsidR="00276E60" w:rsidRPr="002B6A03">
              <w:rPr>
                <w:rFonts w:cs="Arial"/>
                <w:i/>
                <w:lang w:val="pt-BR"/>
              </w:rPr>
              <w:t xml:space="preserve">  </w:t>
            </w:r>
            <w:r w:rsidRPr="002B6A03">
              <w:rPr>
                <w:rFonts w:cs="Arial"/>
                <w:i/>
                <w:lang w:val="pt-BR"/>
              </w:rPr>
              <w:t>2</w:t>
            </w:r>
            <w:r w:rsidR="007952A0" w:rsidRPr="002B6A03">
              <w:rPr>
                <w:rFonts w:cs="Arial"/>
                <w:i/>
                <w:lang w:val="pt-BR"/>
              </w:rPr>
              <w:t>0 horas semanais, no período de</w:t>
            </w:r>
            <w:r w:rsidR="0068654E" w:rsidRPr="002B6A03">
              <w:rPr>
                <w:rFonts w:cs="Arial"/>
                <w:i/>
                <w:lang w:val="pt-BR"/>
              </w:rPr>
              <w:t xml:space="preserve"> 13/05/13 a 12/11/13. </w:t>
            </w:r>
          </w:p>
        </w:tc>
      </w:tr>
      <w:tr w:rsidR="00A80683" w:rsidRPr="007F1908" w:rsidTr="00FF530F">
        <w:trPr>
          <w:trHeight w:val="140"/>
        </w:trPr>
        <w:tc>
          <w:tcPr>
            <w:tcW w:w="2269" w:type="dxa"/>
            <w:shd w:val="clear" w:color="auto" w:fill="auto"/>
          </w:tcPr>
          <w:p w:rsidR="00A80683" w:rsidRPr="002B6A03" w:rsidRDefault="00D10AF7" w:rsidP="002B6A03">
            <w:pPr>
              <w:pStyle w:val="Ttulodaseo"/>
            </w:pPr>
            <w:proofErr w:type="spellStart"/>
            <w:r w:rsidRPr="002B6A03">
              <w:t>Cursos</w:t>
            </w:r>
            <w:proofErr w:type="spellEnd"/>
            <w:r w:rsidRPr="002B6A03">
              <w:t>:</w:t>
            </w:r>
          </w:p>
        </w:tc>
        <w:tc>
          <w:tcPr>
            <w:tcW w:w="6578" w:type="dxa"/>
            <w:shd w:val="clear" w:color="auto" w:fill="auto"/>
          </w:tcPr>
          <w:p w:rsidR="00716530" w:rsidRPr="002B6A03" w:rsidRDefault="0071653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</w:p>
          <w:p w:rsidR="00820B1F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</w:t>
            </w:r>
            <w:r w:rsidR="00B44F30" w:rsidRPr="002B6A03">
              <w:rPr>
                <w:rFonts w:cs="Arial"/>
                <w:i/>
                <w:lang w:val="pt-BR"/>
              </w:rPr>
              <w:t xml:space="preserve">Curso de Cipa </w:t>
            </w:r>
            <w:r w:rsidR="00820B1F" w:rsidRPr="002B6A03">
              <w:rPr>
                <w:rFonts w:cs="Arial"/>
                <w:i/>
                <w:lang w:val="pt-BR"/>
              </w:rPr>
              <w:t>(SESI)</w:t>
            </w:r>
            <w:r w:rsidR="00B44F30" w:rsidRPr="002B6A03">
              <w:rPr>
                <w:rFonts w:cs="Arial"/>
                <w:i/>
                <w:lang w:val="pt-BR"/>
              </w:rPr>
              <w:t xml:space="preserve"> 20 horas</w:t>
            </w:r>
            <w:r w:rsidR="00115697" w:rsidRPr="002B6A03">
              <w:rPr>
                <w:rFonts w:cs="Arial"/>
                <w:i/>
                <w:lang w:val="pt-BR"/>
              </w:rPr>
              <w:t>.</w:t>
            </w:r>
          </w:p>
          <w:p w:rsidR="00820B1F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</w:t>
            </w:r>
            <w:r w:rsidR="00820B1F" w:rsidRPr="002B6A03">
              <w:rPr>
                <w:rFonts w:cs="Arial"/>
                <w:i/>
                <w:lang w:val="pt-BR"/>
              </w:rPr>
              <w:t>Treinamento de Prevenção de Combate a Incêndio (ppci)</w:t>
            </w:r>
            <w:r w:rsidR="00115697" w:rsidRPr="002B6A03">
              <w:rPr>
                <w:rFonts w:cs="Arial"/>
                <w:i/>
                <w:lang w:val="pt-BR"/>
              </w:rPr>
              <w:t>.</w:t>
            </w:r>
          </w:p>
          <w:p w:rsidR="00BA0615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</w:t>
            </w:r>
            <w:r w:rsidR="00820B1F" w:rsidRPr="002B6A03">
              <w:rPr>
                <w:rFonts w:cs="Arial"/>
                <w:i/>
                <w:lang w:val="pt-BR"/>
              </w:rPr>
              <w:t xml:space="preserve">Palestra de </w:t>
            </w:r>
            <w:r w:rsidR="00115697" w:rsidRPr="002B6A03">
              <w:rPr>
                <w:rFonts w:cs="Arial"/>
                <w:i/>
                <w:lang w:val="pt-BR"/>
              </w:rPr>
              <w:t>Seg.</w:t>
            </w:r>
            <w:r w:rsidR="00820B1F" w:rsidRPr="002B6A03">
              <w:rPr>
                <w:rFonts w:cs="Arial"/>
                <w:i/>
                <w:lang w:val="pt-BR"/>
              </w:rPr>
              <w:t xml:space="preserve"> e Saúde no Trabalho (Fiergs)</w:t>
            </w:r>
            <w:r w:rsidR="00115697" w:rsidRPr="002B6A03">
              <w:rPr>
                <w:rFonts w:cs="Arial"/>
                <w:i/>
                <w:lang w:val="pt-BR"/>
              </w:rPr>
              <w:t>.</w:t>
            </w:r>
          </w:p>
          <w:p w:rsidR="00820B1F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</w:rPr>
            </w:pPr>
            <w:r w:rsidRPr="002B6A03">
              <w:rPr>
                <w:rFonts w:cs="Arial"/>
                <w:i/>
                <w:lang w:val="pt-BR"/>
              </w:rPr>
              <w:t xml:space="preserve">    </w:t>
            </w:r>
            <w:proofErr w:type="spellStart"/>
            <w:r w:rsidR="00115697" w:rsidRPr="006F571E">
              <w:rPr>
                <w:rFonts w:cs="Arial"/>
                <w:i/>
              </w:rPr>
              <w:t>Técnicas</w:t>
            </w:r>
            <w:proofErr w:type="spellEnd"/>
            <w:r w:rsidR="00115697" w:rsidRPr="002B6A03">
              <w:rPr>
                <w:rFonts w:cs="Arial"/>
                <w:i/>
              </w:rPr>
              <w:t xml:space="preserve"> de Merchandising.</w:t>
            </w:r>
          </w:p>
          <w:p w:rsidR="00B44F30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</w:rPr>
            </w:pPr>
            <w:r w:rsidRPr="002B6A03">
              <w:rPr>
                <w:rFonts w:cs="Arial"/>
                <w:i/>
              </w:rPr>
              <w:t xml:space="preserve">    </w:t>
            </w:r>
            <w:r w:rsidR="00D10AF7" w:rsidRPr="002B6A03">
              <w:rPr>
                <w:rFonts w:cs="Arial"/>
                <w:i/>
              </w:rPr>
              <w:t>Informática (Windows,Word,Power Point )</w:t>
            </w:r>
          </w:p>
        </w:tc>
      </w:tr>
      <w:tr w:rsidR="00A80683" w:rsidRPr="00BB6179" w:rsidTr="00FF530F">
        <w:trPr>
          <w:trHeight w:val="140"/>
        </w:trPr>
        <w:tc>
          <w:tcPr>
            <w:tcW w:w="2269" w:type="dxa"/>
            <w:shd w:val="clear" w:color="auto" w:fill="auto"/>
          </w:tcPr>
          <w:p w:rsidR="00A80683" w:rsidRPr="002B6A03" w:rsidRDefault="00A80683" w:rsidP="002B6A03">
            <w:pPr>
              <w:pStyle w:val="Ttulodaseo"/>
            </w:pPr>
            <w:r w:rsidRPr="002B6A03">
              <w:t>Dados Pessoais</w:t>
            </w:r>
            <w:r w:rsidR="00F013FE" w:rsidRPr="002B6A03">
              <w:t>:</w:t>
            </w:r>
          </w:p>
        </w:tc>
        <w:tc>
          <w:tcPr>
            <w:tcW w:w="6578" w:type="dxa"/>
            <w:shd w:val="clear" w:color="auto" w:fill="auto"/>
          </w:tcPr>
          <w:p w:rsidR="00A80683" w:rsidRPr="002B6A03" w:rsidRDefault="00A80683" w:rsidP="002B6A03">
            <w:pPr>
              <w:pStyle w:val="Cargo"/>
              <w:spacing w:before="360"/>
              <w:jc w:val="both"/>
              <w:rPr>
                <w:rFonts w:ascii="Arial" w:hAnsi="Arial" w:cs="Arial"/>
                <w:i/>
                <w:spacing w:val="-5"/>
              </w:rPr>
            </w:pPr>
          </w:p>
          <w:p w:rsidR="00A80683" w:rsidRPr="006F571E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6F571E">
              <w:rPr>
                <w:rFonts w:cs="Arial"/>
                <w:i/>
                <w:lang w:val="pt-BR"/>
              </w:rPr>
              <w:t xml:space="preserve">      </w:t>
            </w:r>
            <w:r w:rsidR="00115697" w:rsidRPr="006F571E">
              <w:rPr>
                <w:rFonts w:cs="Arial"/>
                <w:i/>
                <w:lang w:val="pt-BR"/>
              </w:rPr>
              <w:t>End.</w:t>
            </w:r>
            <w:r w:rsidR="00177DE4" w:rsidRPr="006F571E">
              <w:rPr>
                <w:rFonts w:cs="Arial"/>
                <w:i/>
                <w:lang w:val="pt-BR"/>
              </w:rPr>
              <w:t xml:space="preserve">: </w:t>
            </w:r>
            <w:r w:rsidR="00D10AF7" w:rsidRPr="006F571E">
              <w:rPr>
                <w:rFonts w:cs="Arial"/>
                <w:i/>
                <w:lang w:val="pt-BR"/>
              </w:rPr>
              <w:t>Av.</w:t>
            </w:r>
            <w:r w:rsidR="007E0280" w:rsidRPr="006F571E">
              <w:rPr>
                <w:rFonts w:cs="Arial"/>
                <w:i/>
                <w:lang w:val="pt-BR"/>
              </w:rPr>
              <w:t xml:space="preserve"> </w:t>
            </w:r>
            <w:r w:rsidR="00D10AF7" w:rsidRPr="006F571E">
              <w:rPr>
                <w:rFonts w:cs="Arial"/>
                <w:i/>
                <w:lang w:val="pt-BR"/>
              </w:rPr>
              <w:t>Capivari</w:t>
            </w:r>
            <w:r w:rsidR="007E0280" w:rsidRPr="006F571E">
              <w:rPr>
                <w:rFonts w:cs="Arial"/>
                <w:i/>
                <w:lang w:val="pt-BR"/>
              </w:rPr>
              <w:t xml:space="preserve"> 626 </w:t>
            </w:r>
            <w:r w:rsidR="00D10AF7" w:rsidRPr="006F571E">
              <w:rPr>
                <w:rFonts w:cs="Arial"/>
                <w:i/>
                <w:lang w:val="pt-BR"/>
              </w:rPr>
              <w:t>AP</w:t>
            </w:r>
            <w:r w:rsidR="007E0280" w:rsidRPr="006F571E">
              <w:rPr>
                <w:rFonts w:cs="Arial"/>
                <w:i/>
                <w:lang w:val="pt-BR"/>
              </w:rPr>
              <w:t xml:space="preserve"> 304 </w:t>
            </w:r>
            <w:r w:rsidR="007402F6" w:rsidRPr="006F571E">
              <w:rPr>
                <w:rFonts w:cs="Arial"/>
                <w:i/>
                <w:lang w:val="pt-BR"/>
              </w:rPr>
              <w:t>Cristal</w:t>
            </w:r>
          </w:p>
          <w:p w:rsidR="00A15798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  </w:t>
            </w:r>
            <w:r w:rsidR="00A15798" w:rsidRPr="002B6A03">
              <w:rPr>
                <w:rFonts w:cs="Arial"/>
                <w:i/>
                <w:lang w:val="pt-BR"/>
              </w:rPr>
              <w:t>CEP</w:t>
            </w:r>
            <w:r w:rsidR="006B3232" w:rsidRPr="002B6A03">
              <w:rPr>
                <w:rFonts w:cs="Arial"/>
                <w:i/>
                <w:lang w:val="pt-BR"/>
              </w:rPr>
              <w:t>:</w:t>
            </w:r>
            <w:r w:rsidR="00A15798" w:rsidRPr="002B6A03">
              <w:rPr>
                <w:rFonts w:cs="Arial"/>
                <w:i/>
                <w:lang w:val="pt-BR"/>
              </w:rPr>
              <w:t xml:space="preserve"> </w:t>
            </w:r>
            <w:r w:rsidR="007E0280" w:rsidRPr="002B6A03">
              <w:rPr>
                <w:rFonts w:cs="Arial"/>
                <w:i/>
                <w:lang w:val="pt-BR"/>
              </w:rPr>
              <w:t>90810-070</w:t>
            </w:r>
            <w:r w:rsidR="00D10AF7" w:rsidRPr="002B6A03">
              <w:rPr>
                <w:rFonts w:cs="Arial"/>
                <w:i/>
                <w:lang w:val="pt-BR"/>
              </w:rPr>
              <w:t xml:space="preserve"> </w:t>
            </w:r>
            <w:r w:rsidR="00A15798" w:rsidRPr="002B6A03">
              <w:rPr>
                <w:rFonts w:cs="Arial"/>
                <w:i/>
                <w:lang w:val="pt-BR"/>
              </w:rPr>
              <w:t>Porto Alegre.</w:t>
            </w:r>
          </w:p>
          <w:p w:rsidR="00A80683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  <w:bCs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  </w:t>
            </w:r>
            <w:r w:rsidR="00A80683" w:rsidRPr="002B6A03">
              <w:rPr>
                <w:rFonts w:cs="Arial"/>
                <w:i/>
                <w:lang w:val="pt-BR"/>
              </w:rPr>
              <w:t xml:space="preserve">Telefone: </w:t>
            </w:r>
            <w:r w:rsidR="009055AB" w:rsidRPr="002B6A03">
              <w:rPr>
                <w:rFonts w:cs="Arial"/>
                <w:i/>
                <w:lang w:val="pt-BR"/>
              </w:rPr>
              <w:t xml:space="preserve">(051) </w:t>
            </w:r>
            <w:r w:rsidR="007E0280" w:rsidRPr="002B6A03">
              <w:rPr>
                <w:rFonts w:cs="Arial"/>
                <w:i/>
                <w:lang w:val="pt-BR"/>
              </w:rPr>
              <w:t>33073528</w:t>
            </w:r>
            <w:r w:rsidR="00A80683" w:rsidRPr="002B6A03">
              <w:rPr>
                <w:rFonts w:cs="Arial"/>
                <w:i/>
                <w:lang w:val="pt-BR"/>
              </w:rPr>
              <w:t xml:space="preserve"> </w:t>
            </w:r>
            <w:r w:rsidR="00D10AF7" w:rsidRPr="002B6A03">
              <w:rPr>
                <w:rFonts w:cs="Arial"/>
                <w:i/>
                <w:lang w:val="pt-BR"/>
              </w:rPr>
              <w:t>cel.</w:t>
            </w:r>
            <w:r w:rsidR="00AF43E4" w:rsidRPr="002B6A03">
              <w:rPr>
                <w:rFonts w:cs="Arial"/>
                <w:i/>
                <w:lang w:val="pt-BR"/>
              </w:rPr>
              <w:t xml:space="preserve"> </w:t>
            </w:r>
            <w:r w:rsidR="007E0280" w:rsidRPr="002B6A03">
              <w:rPr>
                <w:rFonts w:cs="Arial"/>
                <w:i/>
                <w:lang w:val="pt-BR"/>
              </w:rPr>
              <w:t>94309190</w:t>
            </w:r>
          </w:p>
          <w:p w:rsidR="00AB3203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bCs/>
                <w:i/>
                <w:lang w:val="pt-BR"/>
              </w:rPr>
            </w:pPr>
            <w:r w:rsidRPr="002B6A03">
              <w:rPr>
                <w:rFonts w:cs="Arial"/>
                <w:bCs/>
                <w:i/>
                <w:lang w:val="pt-BR"/>
              </w:rPr>
              <w:t xml:space="preserve">      </w:t>
            </w:r>
            <w:r w:rsidR="003E006E" w:rsidRPr="002B6A03">
              <w:rPr>
                <w:rFonts w:cs="Arial"/>
                <w:bCs/>
                <w:i/>
                <w:lang w:val="pt-BR"/>
              </w:rPr>
              <w:t xml:space="preserve">Carteira de </w:t>
            </w:r>
            <w:r w:rsidR="00D10AF7" w:rsidRPr="002B6A03">
              <w:rPr>
                <w:rFonts w:cs="Arial"/>
                <w:bCs/>
                <w:i/>
                <w:lang w:val="pt-BR"/>
              </w:rPr>
              <w:t xml:space="preserve">Habilitação: </w:t>
            </w:r>
            <w:r w:rsidR="002703BC" w:rsidRPr="002B6A03">
              <w:rPr>
                <w:rFonts w:cs="Arial"/>
                <w:bCs/>
                <w:i/>
                <w:lang w:val="pt-BR"/>
              </w:rPr>
              <w:t xml:space="preserve">Categoria </w:t>
            </w:r>
            <w:r w:rsidR="00F013FE" w:rsidRPr="002B6A03">
              <w:rPr>
                <w:rFonts w:cs="Arial"/>
                <w:bCs/>
                <w:i/>
                <w:lang w:val="pt-BR"/>
              </w:rPr>
              <w:t>B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  </w:t>
            </w:r>
            <w:r w:rsidR="00AF43E4" w:rsidRPr="002B6A03">
              <w:rPr>
                <w:rFonts w:cs="Arial"/>
                <w:i/>
                <w:lang w:val="pt-BR"/>
              </w:rPr>
              <w:t xml:space="preserve">Email: </w:t>
            </w:r>
            <w:r w:rsidR="007E0280" w:rsidRPr="002B6A03">
              <w:rPr>
                <w:rFonts w:cs="Arial"/>
                <w:i/>
                <w:lang w:val="pt-BR"/>
              </w:rPr>
              <w:t xml:space="preserve">jainooloiveira@hotmail.com    </w:t>
            </w:r>
          </w:p>
          <w:p w:rsidR="007E0280" w:rsidRPr="002B6A03" w:rsidRDefault="007E0280" w:rsidP="002B6A03">
            <w:pPr>
              <w:pStyle w:val="Realizaes"/>
              <w:numPr>
                <w:ilvl w:val="0"/>
                <w:numId w:val="0"/>
              </w:numPr>
              <w:rPr>
                <w:rFonts w:cs="Arial"/>
                <w:i/>
                <w:lang w:val="pt-BR"/>
              </w:rPr>
            </w:pPr>
            <w:r w:rsidRPr="002B6A03">
              <w:rPr>
                <w:rFonts w:cs="Arial"/>
                <w:i/>
                <w:lang w:val="pt-BR"/>
              </w:rPr>
              <w:t xml:space="preserve">      </w:t>
            </w:r>
          </w:p>
        </w:tc>
      </w:tr>
      <w:tr w:rsidR="00A80683" w:rsidRPr="007F1908" w:rsidTr="00FF530F">
        <w:trPr>
          <w:trHeight w:val="140"/>
        </w:trPr>
        <w:tc>
          <w:tcPr>
            <w:tcW w:w="2269" w:type="dxa"/>
            <w:shd w:val="clear" w:color="auto" w:fill="auto"/>
          </w:tcPr>
          <w:p w:rsidR="00A80683" w:rsidRPr="002B6A03" w:rsidRDefault="00115697" w:rsidP="002B6A03">
            <w:pPr>
              <w:pStyle w:val="Ttulodaseo"/>
            </w:pPr>
            <w:r w:rsidRPr="002B6A03">
              <w:rPr>
                <w:lang w:val="pt-BR"/>
              </w:rPr>
              <w:t>Experiênc</w:t>
            </w:r>
            <w:r w:rsidR="007F1908" w:rsidRPr="002B6A03">
              <w:rPr>
                <w:lang w:val="pt-BR"/>
              </w:rPr>
              <w:t>ia</w:t>
            </w:r>
            <w:r w:rsidR="007F1908" w:rsidRPr="002B6A03">
              <w:t xml:space="preserve"> </w:t>
            </w:r>
            <w:r w:rsidR="00A80683" w:rsidRPr="002B6A03">
              <w:t>Profissional</w:t>
            </w:r>
            <w:r w:rsidR="001C0EB2" w:rsidRPr="002B6A03">
              <w:t>:</w:t>
            </w:r>
          </w:p>
          <w:p w:rsidR="00276E60" w:rsidRPr="002B6A03" w:rsidRDefault="00276E60" w:rsidP="00276E60">
            <w:pPr>
              <w:rPr>
                <w:i/>
              </w:rPr>
            </w:pPr>
          </w:p>
        </w:tc>
        <w:tc>
          <w:tcPr>
            <w:tcW w:w="6578" w:type="dxa"/>
            <w:shd w:val="clear" w:color="auto" w:fill="auto"/>
          </w:tcPr>
          <w:p w:rsidR="000A2887" w:rsidRPr="002B6A03" w:rsidRDefault="000A2887" w:rsidP="002B6A03">
            <w:pPr>
              <w:pStyle w:val="Corpodetexto"/>
              <w:spacing w:after="0"/>
              <w:rPr>
                <w:rFonts w:cs="Arial"/>
                <w:i/>
                <w:sz w:val="24"/>
                <w:szCs w:val="24"/>
                <w:lang w:val="pt-BR"/>
              </w:rPr>
            </w:pP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 xml:space="preserve">Prevenção  e controle  de perdas </w:t>
            </w:r>
            <w:r w:rsidR="002B6A03">
              <w:rPr>
                <w:rFonts w:cs="Arial"/>
                <w:i/>
                <w:spacing w:val="0"/>
                <w:lang w:val="fr-FR"/>
              </w:rPr>
              <w:t>.</w:t>
            </w:r>
            <w:r w:rsidRPr="002B6A03">
              <w:rPr>
                <w:rFonts w:cs="Arial"/>
                <w:i/>
                <w:spacing w:val="0"/>
                <w:lang w:val="fr-FR"/>
              </w:rPr>
              <w:t xml:space="preserve">  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 xml:space="preserve">Educação Ambiental. 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Legislação Aplicada 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Psicologia e Sociologia do Trabalho.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 xml:space="preserve">Princípios de Tecnologia Industrial. 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Higiêne  e Medicina do Trabalho 1.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Segurança do Trabalho 2.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Tecnologia e Prevenção no Combate a Sinistros.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Higiêne e Medicina do Trabalho 2.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Primeiros Socorros.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  <w:r w:rsidRPr="002B6A03">
              <w:rPr>
                <w:rFonts w:cs="Arial"/>
                <w:i/>
                <w:spacing w:val="0"/>
                <w:lang w:val="fr-FR"/>
              </w:rPr>
              <w:t>Ergonomia.</w:t>
            </w:r>
          </w:p>
          <w:p w:rsidR="00276E60" w:rsidRPr="002B6A03" w:rsidRDefault="00276E60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rFonts w:cs="Arial"/>
                <w:i/>
                <w:spacing w:val="0"/>
                <w:lang w:val="fr-FR"/>
              </w:rPr>
            </w:pPr>
          </w:p>
          <w:p w:rsidR="0051745F" w:rsidRPr="002B6A03" w:rsidRDefault="0051745F" w:rsidP="002B6A03">
            <w:pPr>
              <w:tabs>
                <w:tab w:val="left" w:pos="1980"/>
              </w:tabs>
              <w:jc w:val="both"/>
              <w:rPr>
                <w:i/>
                <w:lang w:val="pt-BR"/>
              </w:rPr>
            </w:pPr>
          </w:p>
          <w:p w:rsidR="00276E60" w:rsidRPr="002B6A03" w:rsidRDefault="00276E60" w:rsidP="002B6A03">
            <w:pPr>
              <w:tabs>
                <w:tab w:val="left" w:pos="1980"/>
              </w:tabs>
              <w:jc w:val="both"/>
              <w:rPr>
                <w:i/>
                <w:lang w:val="pt-BR"/>
              </w:rPr>
            </w:pPr>
          </w:p>
          <w:p w:rsidR="0068654E" w:rsidRPr="002B6A03" w:rsidRDefault="0068654E" w:rsidP="002B6A03">
            <w:pPr>
              <w:pStyle w:val="Realizaes"/>
              <w:numPr>
                <w:ilvl w:val="0"/>
                <w:numId w:val="0"/>
              </w:numPr>
              <w:spacing w:before="160"/>
              <w:ind w:left="360" w:right="244"/>
              <w:rPr>
                <w:i/>
                <w:lang w:val="pt-BR"/>
              </w:rPr>
            </w:pPr>
          </w:p>
        </w:tc>
      </w:tr>
      <w:tr w:rsidR="00A80683" w:rsidRPr="007F1908" w:rsidTr="00FF530F">
        <w:trPr>
          <w:trHeight w:val="1514"/>
        </w:trPr>
        <w:tc>
          <w:tcPr>
            <w:tcW w:w="2269" w:type="dxa"/>
            <w:shd w:val="clear" w:color="auto" w:fill="auto"/>
          </w:tcPr>
          <w:p w:rsidR="00A80683" w:rsidRPr="007F1908" w:rsidRDefault="00A80683" w:rsidP="002B6A03">
            <w:pPr>
              <w:pStyle w:val="Ttulodaseo"/>
              <w:rPr>
                <w:lang w:val="pt-BR"/>
              </w:rPr>
            </w:pPr>
          </w:p>
        </w:tc>
        <w:tc>
          <w:tcPr>
            <w:tcW w:w="6578" w:type="dxa"/>
            <w:shd w:val="clear" w:color="auto" w:fill="auto"/>
          </w:tcPr>
          <w:p w:rsidR="00D11630" w:rsidRPr="007F1908" w:rsidRDefault="00D11630" w:rsidP="00D11630">
            <w:pPr>
              <w:pStyle w:val="Realizaes"/>
              <w:numPr>
                <w:ilvl w:val="0"/>
                <w:numId w:val="0"/>
              </w:numPr>
              <w:spacing w:before="160"/>
              <w:ind w:right="244"/>
              <w:rPr>
                <w:rFonts w:cs="Arial"/>
                <w:i/>
                <w:spacing w:val="0"/>
                <w:lang w:val="fr-FR"/>
              </w:rPr>
            </w:pPr>
          </w:p>
        </w:tc>
      </w:tr>
    </w:tbl>
    <w:p w:rsidR="001C7B2E" w:rsidRPr="004A5518" w:rsidRDefault="001C7B2E" w:rsidP="00D45846">
      <w:pPr>
        <w:rPr>
          <w:rFonts w:cs="Arial"/>
          <w:i/>
          <w:lang w:val="fr-FR"/>
        </w:rPr>
      </w:pPr>
    </w:p>
    <w:sectPr w:rsidR="001C7B2E" w:rsidRPr="004A5518" w:rsidSect="007402F6">
      <w:pgSz w:w="11907" w:h="16839"/>
      <w:pgMar w:top="284" w:right="1406" w:bottom="426" w:left="1797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075" w:rsidRDefault="005F6075" w:rsidP="0068654E">
      <w:pPr>
        <w:spacing w:after="0" w:line="240" w:lineRule="auto"/>
      </w:pPr>
      <w:r>
        <w:separator/>
      </w:r>
    </w:p>
  </w:endnote>
  <w:endnote w:type="continuationSeparator" w:id="0">
    <w:p w:rsidR="005F6075" w:rsidRDefault="005F6075" w:rsidP="0068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075" w:rsidRDefault="005F6075" w:rsidP="0068654E">
      <w:pPr>
        <w:spacing w:after="0" w:line="240" w:lineRule="auto"/>
      </w:pPr>
      <w:r>
        <w:separator/>
      </w:r>
    </w:p>
  </w:footnote>
  <w:footnote w:type="continuationSeparator" w:id="0">
    <w:p w:rsidR="005F6075" w:rsidRDefault="005F6075" w:rsidP="0068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3939"/>
    <w:multiLevelType w:val="hybridMultilevel"/>
    <w:tmpl w:val="FD425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6E"/>
    <w:multiLevelType w:val="hybridMultilevel"/>
    <w:tmpl w:val="427E5AD8"/>
    <w:lvl w:ilvl="0" w:tplc="04160001">
      <w:start w:val="1"/>
      <w:numFmt w:val="bullet"/>
      <w:pStyle w:val="Nomedaempres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A85A29"/>
    <w:multiLevelType w:val="hybridMultilevel"/>
    <w:tmpl w:val="55E6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13E3C"/>
    <w:multiLevelType w:val="hybridMultilevel"/>
    <w:tmpl w:val="96500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5398"/>
    <w:multiLevelType w:val="hybridMultilevel"/>
    <w:tmpl w:val="5DEE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0659A"/>
    <w:multiLevelType w:val="hybridMultilevel"/>
    <w:tmpl w:val="40C05F4A"/>
    <w:lvl w:ilvl="0" w:tplc="17DA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45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6A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C9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85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0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81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88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EA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4B3EA1"/>
    <w:multiLevelType w:val="hybridMultilevel"/>
    <w:tmpl w:val="DD28F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08F5"/>
    <w:multiLevelType w:val="hybridMultilevel"/>
    <w:tmpl w:val="4A18F3BE"/>
    <w:lvl w:ilvl="0" w:tplc="5B6A85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Batang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9A5566"/>
    <w:multiLevelType w:val="hybridMultilevel"/>
    <w:tmpl w:val="BECE91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A736BD"/>
    <w:multiLevelType w:val="hybridMultilevel"/>
    <w:tmpl w:val="E848B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>
    <w:nsid w:val="67A168B4"/>
    <w:multiLevelType w:val="hybridMultilevel"/>
    <w:tmpl w:val="725E2384"/>
    <w:lvl w:ilvl="0" w:tplc="84E85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B686E"/>
    <w:multiLevelType w:val="hybridMultilevel"/>
    <w:tmpl w:val="3A2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34B57"/>
    <w:rsid w:val="000176F7"/>
    <w:rsid w:val="000A2887"/>
    <w:rsid w:val="000B667E"/>
    <w:rsid w:val="000C191B"/>
    <w:rsid w:val="000C36BA"/>
    <w:rsid w:val="000E1C03"/>
    <w:rsid w:val="000F3F53"/>
    <w:rsid w:val="00115697"/>
    <w:rsid w:val="00173D70"/>
    <w:rsid w:val="00177DE4"/>
    <w:rsid w:val="001C0EB2"/>
    <w:rsid w:val="001C4785"/>
    <w:rsid w:val="001C4D50"/>
    <w:rsid w:val="001C7B2E"/>
    <w:rsid w:val="001D723D"/>
    <w:rsid w:val="0021299D"/>
    <w:rsid w:val="00234B57"/>
    <w:rsid w:val="00267471"/>
    <w:rsid w:val="002703BC"/>
    <w:rsid w:val="00272A2C"/>
    <w:rsid w:val="00276E60"/>
    <w:rsid w:val="002A6581"/>
    <w:rsid w:val="002B6A03"/>
    <w:rsid w:val="002E7861"/>
    <w:rsid w:val="00310B66"/>
    <w:rsid w:val="003348BD"/>
    <w:rsid w:val="00346869"/>
    <w:rsid w:val="00354287"/>
    <w:rsid w:val="00391808"/>
    <w:rsid w:val="00395D32"/>
    <w:rsid w:val="003A6521"/>
    <w:rsid w:val="003E006E"/>
    <w:rsid w:val="003F7BE8"/>
    <w:rsid w:val="00403254"/>
    <w:rsid w:val="0040769D"/>
    <w:rsid w:val="00412483"/>
    <w:rsid w:val="0043474B"/>
    <w:rsid w:val="00481F8B"/>
    <w:rsid w:val="004A5518"/>
    <w:rsid w:val="004A584C"/>
    <w:rsid w:val="004F06A3"/>
    <w:rsid w:val="00501F60"/>
    <w:rsid w:val="00510CF3"/>
    <w:rsid w:val="0051591A"/>
    <w:rsid w:val="00516F3E"/>
    <w:rsid w:val="0051745F"/>
    <w:rsid w:val="00521386"/>
    <w:rsid w:val="0052736F"/>
    <w:rsid w:val="00561A59"/>
    <w:rsid w:val="00563920"/>
    <w:rsid w:val="0056629D"/>
    <w:rsid w:val="005675E8"/>
    <w:rsid w:val="00572CAB"/>
    <w:rsid w:val="005B0879"/>
    <w:rsid w:val="005F6075"/>
    <w:rsid w:val="005F65FA"/>
    <w:rsid w:val="00664750"/>
    <w:rsid w:val="0068654E"/>
    <w:rsid w:val="006B3232"/>
    <w:rsid w:val="006E42F9"/>
    <w:rsid w:val="006F571E"/>
    <w:rsid w:val="00716530"/>
    <w:rsid w:val="00734334"/>
    <w:rsid w:val="007402F6"/>
    <w:rsid w:val="007412BC"/>
    <w:rsid w:val="007457A7"/>
    <w:rsid w:val="00756F04"/>
    <w:rsid w:val="00774850"/>
    <w:rsid w:val="00776D28"/>
    <w:rsid w:val="00792FF7"/>
    <w:rsid w:val="007952A0"/>
    <w:rsid w:val="007D0758"/>
    <w:rsid w:val="007E0280"/>
    <w:rsid w:val="007F1908"/>
    <w:rsid w:val="00815B32"/>
    <w:rsid w:val="00816C42"/>
    <w:rsid w:val="00817B14"/>
    <w:rsid w:val="00820B1F"/>
    <w:rsid w:val="00844373"/>
    <w:rsid w:val="008553F7"/>
    <w:rsid w:val="00871C14"/>
    <w:rsid w:val="0087204F"/>
    <w:rsid w:val="008A0750"/>
    <w:rsid w:val="008B65C4"/>
    <w:rsid w:val="00901D60"/>
    <w:rsid w:val="009055AB"/>
    <w:rsid w:val="00944CCA"/>
    <w:rsid w:val="0096790A"/>
    <w:rsid w:val="009903A5"/>
    <w:rsid w:val="009A3BAB"/>
    <w:rsid w:val="009B5B98"/>
    <w:rsid w:val="009B65CD"/>
    <w:rsid w:val="009D6456"/>
    <w:rsid w:val="009F19C6"/>
    <w:rsid w:val="00A15798"/>
    <w:rsid w:val="00A453B3"/>
    <w:rsid w:val="00A50F68"/>
    <w:rsid w:val="00A575EB"/>
    <w:rsid w:val="00A7051B"/>
    <w:rsid w:val="00A80683"/>
    <w:rsid w:val="00A81061"/>
    <w:rsid w:val="00A94E2A"/>
    <w:rsid w:val="00A96015"/>
    <w:rsid w:val="00AB3203"/>
    <w:rsid w:val="00AC4D34"/>
    <w:rsid w:val="00AD0A3D"/>
    <w:rsid w:val="00AE631C"/>
    <w:rsid w:val="00AF43E4"/>
    <w:rsid w:val="00B446EA"/>
    <w:rsid w:val="00B44F30"/>
    <w:rsid w:val="00B6547F"/>
    <w:rsid w:val="00B75EC5"/>
    <w:rsid w:val="00BA0615"/>
    <w:rsid w:val="00BA517E"/>
    <w:rsid w:val="00BB6179"/>
    <w:rsid w:val="00BC5E94"/>
    <w:rsid w:val="00BF04B3"/>
    <w:rsid w:val="00C04D4F"/>
    <w:rsid w:val="00C252EC"/>
    <w:rsid w:val="00C27439"/>
    <w:rsid w:val="00C50BA1"/>
    <w:rsid w:val="00C715E3"/>
    <w:rsid w:val="00C74096"/>
    <w:rsid w:val="00C74179"/>
    <w:rsid w:val="00CD4156"/>
    <w:rsid w:val="00CF730D"/>
    <w:rsid w:val="00D00E56"/>
    <w:rsid w:val="00D10AF7"/>
    <w:rsid w:val="00D11630"/>
    <w:rsid w:val="00D1309B"/>
    <w:rsid w:val="00D36E6A"/>
    <w:rsid w:val="00D44DDD"/>
    <w:rsid w:val="00D45846"/>
    <w:rsid w:val="00D652AB"/>
    <w:rsid w:val="00D764C3"/>
    <w:rsid w:val="00D938B9"/>
    <w:rsid w:val="00DA722F"/>
    <w:rsid w:val="00DD5096"/>
    <w:rsid w:val="00E358CE"/>
    <w:rsid w:val="00EA30D4"/>
    <w:rsid w:val="00EA30F0"/>
    <w:rsid w:val="00EE09F6"/>
    <w:rsid w:val="00EF37A4"/>
    <w:rsid w:val="00EF405A"/>
    <w:rsid w:val="00F013FE"/>
    <w:rsid w:val="00F13FD4"/>
    <w:rsid w:val="00F217B7"/>
    <w:rsid w:val="00F33C05"/>
    <w:rsid w:val="00F6014F"/>
    <w:rsid w:val="00F62111"/>
    <w:rsid w:val="00F87964"/>
    <w:rsid w:val="00F94A35"/>
    <w:rsid w:val="00FA0D1F"/>
    <w:rsid w:val="00FA3893"/>
    <w:rsid w:val="00FA3DDD"/>
    <w:rsid w:val="00FB752B"/>
    <w:rsid w:val="00FE12FF"/>
    <w:rsid w:val="00FF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70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73D7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D70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3D7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3D7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D7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D7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D70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D70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D70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80683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A80683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A80683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A80683"/>
    <w:pPr>
      <w:spacing w:line="160" w:lineRule="atLeast"/>
      <w:jc w:val="both"/>
    </w:pPr>
    <w:rPr>
      <w:sz w:val="14"/>
    </w:rPr>
  </w:style>
  <w:style w:type="paragraph" w:customStyle="1" w:styleId="Nomedaempresa">
    <w:name w:val="Nome da empresa"/>
    <w:basedOn w:val="Normal"/>
    <w:next w:val="Normal"/>
    <w:autoRedefine/>
    <w:rsid w:val="000B667E"/>
    <w:pPr>
      <w:numPr>
        <w:numId w:val="3"/>
      </w:numPr>
      <w:tabs>
        <w:tab w:val="left" w:pos="2160"/>
        <w:tab w:val="right" w:pos="6480"/>
      </w:tabs>
      <w:spacing w:before="360" w:after="40" w:line="220" w:lineRule="atLeast"/>
    </w:pPr>
  </w:style>
  <w:style w:type="paragraph" w:customStyle="1" w:styleId="Cargo">
    <w:name w:val="Cargo"/>
    <w:next w:val="Realizaes"/>
    <w:rsid w:val="00A80683"/>
    <w:pPr>
      <w:spacing w:after="60" w:line="220" w:lineRule="atLeast"/>
    </w:pPr>
    <w:rPr>
      <w:rFonts w:ascii="Arial Black" w:eastAsia="Batang" w:hAnsi="Arial Black"/>
      <w:spacing w:val="-10"/>
      <w:sz w:val="22"/>
      <w:szCs w:val="22"/>
      <w:lang w:eastAsia="en-US"/>
    </w:rPr>
  </w:style>
  <w:style w:type="paragraph" w:customStyle="1" w:styleId="Nome">
    <w:name w:val="Nome"/>
    <w:basedOn w:val="Normal"/>
    <w:next w:val="Normal"/>
    <w:rsid w:val="00A8068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2B6A03"/>
    <w:pPr>
      <w:spacing w:before="360" w:line="220" w:lineRule="atLeast"/>
    </w:pPr>
    <w:rPr>
      <w:rFonts w:cs="Arial"/>
      <w:i/>
      <w:spacing w:val="-10"/>
      <w:sz w:val="24"/>
      <w:szCs w:val="24"/>
    </w:rPr>
  </w:style>
  <w:style w:type="paragraph" w:customStyle="1" w:styleId="Objetivo">
    <w:name w:val="Objetivo"/>
    <w:basedOn w:val="Normal"/>
    <w:next w:val="Corpodetexto"/>
    <w:rsid w:val="00A80683"/>
    <w:pPr>
      <w:spacing w:before="240" w:after="220" w:line="220" w:lineRule="atLeast"/>
    </w:pPr>
  </w:style>
  <w:style w:type="character" w:styleId="Hyperlink">
    <w:name w:val="Hyperlink"/>
    <w:uiPriority w:val="99"/>
    <w:unhideWhenUsed/>
    <w:rsid w:val="007457A7"/>
    <w:rPr>
      <w:color w:val="0000FF"/>
      <w:u w:val="single"/>
    </w:rPr>
  </w:style>
  <w:style w:type="paragraph" w:styleId="SemEspaamento">
    <w:name w:val="No Spacing"/>
    <w:basedOn w:val="Normal"/>
    <w:link w:val="SemEspaamentoChar"/>
    <w:uiPriority w:val="1"/>
    <w:qFormat/>
    <w:rsid w:val="00173D7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73D7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3D7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3D70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3D70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3D70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D70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D70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D70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D70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173D70"/>
    <w:rPr>
      <w:b/>
      <w:bCs/>
      <w:smallCaps/>
      <w:color w:val="1F497D"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73D70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3D70"/>
    <w:rPr>
      <w:rFonts w:ascii="Cambria" w:eastAsia="Times New Roman" w:hAnsi="Cambria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D7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3D70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173D70"/>
    <w:rPr>
      <w:b/>
      <w:bCs/>
    </w:rPr>
  </w:style>
  <w:style w:type="character" w:styleId="nfase">
    <w:name w:val="Emphasis"/>
    <w:uiPriority w:val="20"/>
    <w:qFormat/>
    <w:rsid w:val="00173D70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3D70"/>
  </w:style>
  <w:style w:type="paragraph" w:styleId="PargrafodaLista">
    <w:name w:val="List Paragraph"/>
    <w:basedOn w:val="Normal"/>
    <w:uiPriority w:val="34"/>
    <w:qFormat/>
    <w:rsid w:val="00173D7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3D7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73D7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3D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3D70"/>
    <w:rPr>
      <w:b/>
      <w:bCs/>
      <w:i/>
      <w:iCs/>
    </w:rPr>
  </w:style>
  <w:style w:type="character" w:styleId="nfaseSutil">
    <w:name w:val="Subtle Emphasis"/>
    <w:uiPriority w:val="19"/>
    <w:qFormat/>
    <w:rsid w:val="00173D70"/>
    <w:rPr>
      <w:i/>
      <w:iCs/>
    </w:rPr>
  </w:style>
  <w:style w:type="character" w:styleId="nfaseIntensa">
    <w:name w:val="Intense Emphasis"/>
    <w:uiPriority w:val="21"/>
    <w:qFormat/>
    <w:rsid w:val="00173D70"/>
    <w:rPr>
      <w:b/>
      <w:bCs/>
    </w:rPr>
  </w:style>
  <w:style w:type="character" w:styleId="RefernciaSutil">
    <w:name w:val="Subtle Reference"/>
    <w:uiPriority w:val="31"/>
    <w:qFormat/>
    <w:rsid w:val="00173D70"/>
    <w:rPr>
      <w:smallCaps/>
    </w:rPr>
  </w:style>
  <w:style w:type="character" w:styleId="RefernciaIntensa">
    <w:name w:val="Intense Reference"/>
    <w:uiPriority w:val="32"/>
    <w:qFormat/>
    <w:rsid w:val="00173D70"/>
    <w:rPr>
      <w:smallCaps/>
      <w:spacing w:val="5"/>
      <w:u w:val="single"/>
    </w:rPr>
  </w:style>
  <w:style w:type="character" w:styleId="TtulodoLivro">
    <w:name w:val="Book Title"/>
    <w:uiPriority w:val="33"/>
    <w:qFormat/>
    <w:rsid w:val="00173D7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3D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6865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654E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semiHidden/>
    <w:unhideWhenUsed/>
    <w:rsid w:val="006865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8654E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54E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638">
          <w:marLeft w:val="547"/>
          <w:marRight w:val="0"/>
          <w:marTop w:val="4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058">
          <w:marLeft w:val="547"/>
          <w:marRight w:val="0"/>
          <w:marTop w:val="4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493">
          <w:marLeft w:val="547"/>
          <w:marRight w:val="0"/>
          <w:marTop w:val="4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user\Desktop\Aline%20-%20curr&#237;culo%20novembroo%202012.do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Aline - currículo novembroo 2012.doc.dotx</Template>
  <TotalTime>3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Maio / 2007</vt:lpstr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Maio / 2007</dc:title>
  <dc:creator>Aline Cardoso Pereira</dc:creator>
  <cp:lastModifiedBy>Usuário</cp:lastModifiedBy>
  <cp:revision>2</cp:revision>
  <cp:lastPrinted>2013-02-20T17:32:00Z</cp:lastPrinted>
  <dcterms:created xsi:type="dcterms:W3CDTF">2014-04-22T16:44:00Z</dcterms:created>
  <dcterms:modified xsi:type="dcterms:W3CDTF">2014-04-22T16:44:00Z</dcterms:modified>
</cp:coreProperties>
</file>