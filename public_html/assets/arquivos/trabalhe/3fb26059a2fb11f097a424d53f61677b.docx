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40" w:rsidRDefault="006843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i1025" type="#_x0000_t75" alt="Mírlan 006.jpg" style="width:84pt;height:112.5pt;visibility:visible">
            <v:imagedata r:id="rId5" o:title="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                         </w:t>
      </w:r>
      <w:r>
        <w:rPr>
          <w:sz w:val="40"/>
          <w:szCs w:val="40"/>
        </w:rPr>
        <w:t>CURRÍCULO</w:t>
      </w:r>
    </w:p>
    <w:p w:rsidR="00684340" w:rsidRDefault="00684340">
      <w:pPr>
        <w:ind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Mirlan dos Santos Pinheiro</w:t>
      </w:r>
    </w:p>
    <w:p w:rsidR="00684340" w:rsidRDefault="00684340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Dados pessoais: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 nascimento</w:t>
      </w:r>
      <w:r>
        <w:rPr>
          <w:rFonts w:ascii="Times New Roman" w:hAnsi="Times New Roman" w:cs="Times New Roman"/>
          <w:sz w:val="24"/>
          <w:szCs w:val="24"/>
        </w:rPr>
        <w:t xml:space="preserve">: 09/12/1993 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Sexo</w:t>
      </w:r>
      <w:r>
        <w:rPr>
          <w:rFonts w:ascii="Times New Roman" w:hAnsi="Times New Roman" w:cs="Times New Roman"/>
          <w:sz w:val="24"/>
          <w:szCs w:val="24"/>
        </w:rPr>
        <w:t xml:space="preserve">: Feminino 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Solteira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Endereço</w:t>
      </w:r>
      <w:r>
        <w:rPr>
          <w:rFonts w:ascii="Times New Roman" w:hAnsi="Times New Roman" w:cs="Times New Roman"/>
          <w:sz w:val="24"/>
          <w:szCs w:val="24"/>
        </w:rPr>
        <w:t>: Rua dos Cravos N°24 – Loteamento do Gomes, Charqueadas-rs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CEP: </w:t>
      </w:r>
      <w:r>
        <w:rPr>
          <w:rFonts w:ascii="Times New Roman" w:hAnsi="Times New Roman" w:cs="Times New Roman"/>
          <w:sz w:val="24"/>
          <w:szCs w:val="24"/>
        </w:rPr>
        <w:t>96745-000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Telefone:</w:t>
      </w:r>
      <w:r>
        <w:rPr>
          <w:rFonts w:ascii="Times New Roman" w:hAnsi="Times New Roman" w:cs="Times New Roman"/>
          <w:sz w:val="24"/>
          <w:szCs w:val="24"/>
        </w:rPr>
        <w:t xml:space="preserve"> (51)97860571  /   (51)36583174 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  <w:color w:val="auto"/>
            <w:sz w:val="24"/>
            <w:szCs w:val="24"/>
            <w:u w:val="none"/>
          </w:rPr>
          <w:t>mir-lan@hotmail.com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340" w:rsidRDefault="006843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Formação completa: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em química-I. E.E Assis chateaubriand –Turma de 2012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– I.E. E Assis chateaubriand – Turma de 2010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fundamental – E.M.E. F PIO XII - Turma de 2007</w:t>
      </w:r>
    </w:p>
    <w:p w:rsidR="00684340" w:rsidRDefault="0068434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Cursos: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Fotografia- SENAC 24 horas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inglês – CNA 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básica e avançada - Sindicato dos Municipários</w:t>
      </w:r>
    </w:p>
    <w:p w:rsidR="00684340" w:rsidRDefault="006843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marketing em vendas – Site</w:t>
      </w:r>
    </w:p>
    <w:p w:rsidR="00684340" w:rsidRDefault="00684340">
      <w:pPr>
        <w:pStyle w:val="ListParagraph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84340" w:rsidRDefault="00684340">
      <w:pPr>
        <w:pStyle w:val="ListParagraph"/>
        <w:numPr>
          <w:ilvl w:val="0"/>
          <w:numId w:val="9"/>
        </w:numPr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Experiências Profissionais:</w:t>
      </w:r>
    </w:p>
    <w:p w:rsidR="00684340" w:rsidRDefault="00684340">
      <w:pPr>
        <w:pStyle w:val="ListParagraph"/>
        <w:numPr>
          <w:ilvl w:val="0"/>
          <w:numId w:val="10"/>
        </w:numPr>
        <w:spacing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Eletrobrás CGTEE- 2012/2013-Estágio no Laboratório Químico</w:t>
      </w:r>
    </w:p>
    <w:p w:rsidR="00684340" w:rsidRDefault="00684340">
      <w:pPr>
        <w:pStyle w:val="ListParagraph"/>
        <w:spacing w:line="240" w:lineRule="auto"/>
        <w:ind w:left="426" w:hanging="1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Análises no ciclo térmico das águas de caldeira para o processo industrial e preparar amostra de cinza pesada para análises.</w:t>
      </w:r>
    </w:p>
    <w:p w:rsidR="00684340" w:rsidRDefault="00684340">
      <w:pPr>
        <w:pStyle w:val="ListParagraph"/>
        <w:numPr>
          <w:ilvl w:val="0"/>
          <w:numId w:val="9"/>
        </w:numPr>
        <w:spacing w:line="24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COI- Centro Odontológico Integrado-2011/2012</w:t>
      </w:r>
    </w:p>
    <w:p w:rsidR="00684340" w:rsidRDefault="00684340">
      <w:pPr>
        <w:pStyle w:val="ListParagraph"/>
        <w:spacing w:line="240" w:lineRule="auto"/>
        <w:ind w:left="426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Função: Auxiliar de Saúde Bucal (ASB) </w:t>
      </w:r>
    </w:p>
    <w:sectPr w:rsidR="00684340" w:rsidSect="00684340">
      <w:pgSz w:w="11906" w:h="16838"/>
      <w:pgMar w:top="539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D47"/>
    <w:multiLevelType w:val="hybridMultilevel"/>
    <w:tmpl w:val="52E47C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4D64D1"/>
    <w:multiLevelType w:val="hybridMultilevel"/>
    <w:tmpl w:val="29561F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5DE213A"/>
    <w:multiLevelType w:val="hybridMultilevel"/>
    <w:tmpl w:val="12D835A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3D453B09"/>
    <w:multiLevelType w:val="hybridMultilevel"/>
    <w:tmpl w:val="2C08AFB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43FB2D73"/>
    <w:multiLevelType w:val="hybridMultilevel"/>
    <w:tmpl w:val="8E223A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4E3B032E"/>
    <w:multiLevelType w:val="hybridMultilevel"/>
    <w:tmpl w:val="11F8A8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763018"/>
    <w:multiLevelType w:val="hybridMultilevel"/>
    <w:tmpl w:val="B0EE1E4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62B2048F"/>
    <w:multiLevelType w:val="hybridMultilevel"/>
    <w:tmpl w:val="69F424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DFA5AF3"/>
    <w:multiLevelType w:val="hybridMultilevel"/>
    <w:tmpl w:val="8070A5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74787DDE"/>
    <w:multiLevelType w:val="hybridMultilevel"/>
    <w:tmpl w:val="5B6A536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4340"/>
    <w:rsid w:val="0068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-la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146</Words>
  <Characters>833</Characters>
  <Application>Microsoft Office Outlook</Application>
  <DocSecurity>0</DocSecurity>
  <Lines>0</Lines>
  <Paragraphs>0</Paragraphs>
  <ScaleCrop>false</ScaleCrop>
  <Company>HM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Home</dc:creator>
  <cp:keywords/>
  <dc:description/>
  <cp:lastModifiedBy>vivianet</cp:lastModifiedBy>
  <cp:revision>2</cp:revision>
  <cp:lastPrinted>2013-10-06T22:24:00Z</cp:lastPrinted>
  <dcterms:created xsi:type="dcterms:W3CDTF">2014-01-14T12:34:00Z</dcterms:created>
  <dcterms:modified xsi:type="dcterms:W3CDTF">2014-01-14T12:35:00Z</dcterms:modified>
</cp:coreProperties>
</file>