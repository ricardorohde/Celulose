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CB" w:rsidRDefault="00A663CB"/>
    <w:sdt>
      <w:sdtPr>
        <w:alias w:val="Nome do Currículo"/>
        <w:tag w:val="Nome do Currículo"/>
        <w:id w:val="-1667471191"/>
        <w:placeholder>
          <w:docPart w:val="84453E8814F94C479B7B21B192B7C3EF"/>
        </w:placeholder>
        <w:docPartList>
          <w:docPartGallery w:val="Quick Parts"/>
          <w:docPartCategory w:val=" Nome do Currículo"/>
        </w:docPartList>
      </w:sdtPr>
      <w:sdtContent>
        <w:p w:rsidR="00A663CB" w:rsidRDefault="00A663CB" w:rsidP="00B01283">
          <w:pPr>
            <w:jc w:val="both"/>
          </w:pPr>
        </w:p>
        <w:tbl>
          <w:tblPr>
            <w:tblW w:w="5000" w:type="pct"/>
            <w:tblCellMar>
              <w:left w:w="0" w:type="dxa"/>
              <w:right w:w="0" w:type="dxa"/>
            </w:tblCellMar>
            <w:tblLook w:val="04A0"/>
          </w:tblPr>
          <w:tblGrid>
            <w:gridCol w:w="5530"/>
            <w:gridCol w:w="3541"/>
          </w:tblGrid>
          <w:tr w:rsidR="00A663CB" w:rsidTr="00F77449">
            <w:trPr>
              <w:trHeight w:val="1808"/>
            </w:trPr>
            <w:tc>
              <w:tcPr>
                <w:tcW w:w="3048" w:type="pct"/>
              </w:tcPr>
              <w:sdt>
                <w:sdtPr>
                  <w:rPr>
                    <w:sz w:val="44"/>
                    <w:szCs w:val="44"/>
                  </w:rPr>
                  <w:id w:val="26081749"/>
                  <w:placeholder>
                    <w:docPart w:val="F0F8EA7990974926A13A49F80D6DEA8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663CB" w:rsidRPr="00B01283" w:rsidRDefault="00941EB3" w:rsidP="00B01283">
                    <w:pPr>
                      <w:pStyle w:val="NomePessoal"/>
                      <w:spacing w:line="240" w:lineRule="auto"/>
                      <w:jc w:val="both"/>
                      <w:rPr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sz w:val="44"/>
                        <w:szCs w:val="44"/>
                      </w:rPr>
                      <w:t>Riele</w:t>
                    </w:r>
                    <w:proofErr w:type="spellEnd"/>
                    <w:r>
                      <w:rPr>
                        <w:sz w:val="44"/>
                        <w:szCs w:val="44"/>
                      </w:rPr>
                      <w:t xml:space="preserve"> Ferreira De Oliveira</w:t>
                    </w:r>
                  </w:p>
                </w:sdtContent>
              </w:sdt>
              <w:p w:rsidR="00A663CB" w:rsidRPr="00B01F38" w:rsidRDefault="00941EB3" w:rsidP="00B01283">
                <w:pPr>
                  <w:pStyle w:val="SemEspaamento"/>
                  <w:jc w:val="both"/>
                  <w:rPr>
                    <w:sz w:val="28"/>
                    <w:szCs w:val="28"/>
                  </w:rPr>
                </w:pPr>
                <w:r w:rsidRPr="00B01F38">
                  <w:rPr>
                    <w:sz w:val="28"/>
                    <w:szCs w:val="28"/>
                  </w:rPr>
                  <w:t xml:space="preserve">51-91482342 </w:t>
                </w:r>
              </w:p>
              <w:p w:rsidR="00A663CB" w:rsidRPr="00B01F38" w:rsidRDefault="00A663CB" w:rsidP="00B01283">
                <w:pPr>
                  <w:pStyle w:val="SemEspaamento"/>
                  <w:jc w:val="both"/>
                  <w:rPr>
                    <w:b/>
                    <w:bCs/>
                    <w:sz w:val="28"/>
                    <w:szCs w:val="28"/>
                  </w:rPr>
                </w:pPr>
              </w:p>
              <w:p w:rsidR="00A663CB" w:rsidRPr="00B01F38" w:rsidRDefault="00941EB3" w:rsidP="00B01283">
                <w:pPr>
                  <w:pStyle w:val="SemEspaamento"/>
                  <w:jc w:val="both"/>
                  <w:rPr>
                    <w:sz w:val="28"/>
                    <w:szCs w:val="28"/>
                  </w:rPr>
                </w:pPr>
                <w:r w:rsidRPr="00B01F38">
                  <w:rPr>
                    <w:sz w:val="28"/>
                    <w:szCs w:val="28"/>
                  </w:rPr>
                  <w:t xml:space="preserve">R: Irene Santos </w:t>
                </w:r>
                <w:proofErr w:type="spellStart"/>
                <w:proofErr w:type="gramStart"/>
                <w:r w:rsidRPr="00B01F38">
                  <w:rPr>
                    <w:sz w:val="28"/>
                    <w:szCs w:val="28"/>
                  </w:rPr>
                  <w:t>Totta</w:t>
                </w:r>
                <w:proofErr w:type="spellEnd"/>
                <w:r w:rsidRPr="00B01F38">
                  <w:rPr>
                    <w:sz w:val="28"/>
                    <w:szCs w:val="28"/>
                  </w:rPr>
                  <w:t xml:space="preserve"> ,</w:t>
                </w:r>
                <w:proofErr w:type="gramEnd"/>
                <w:r w:rsidRPr="00B01F38">
                  <w:rPr>
                    <w:sz w:val="28"/>
                    <w:szCs w:val="28"/>
                  </w:rPr>
                  <w:t xml:space="preserve"> n° 457, </w:t>
                </w:r>
                <w:proofErr w:type="spellStart"/>
                <w:r w:rsidR="00F8780E" w:rsidRPr="00B01F38">
                  <w:rPr>
                    <w:sz w:val="28"/>
                    <w:szCs w:val="28"/>
                  </w:rPr>
                  <w:t>Sans</w:t>
                </w:r>
                <w:proofErr w:type="spellEnd"/>
                <w:r w:rsidRPr="00B01F38">
                  <w:rPr>
                    <w:sz w:val="28"/>
                    <w:szCs w:val="28"/>
                  </w:rPr>
                  <w:t xml:space="preserve"> </w:t>
                </w:r>
                <w:proofErr w:type="spellStart"/>
                <w:r w:rsidR="00F8780E" w:rsidRPr="00B01F38">
                  <w:rPr>
                    <w:sz w:val="28"/>
                    <w:szCs w:val="28"/>
                  </w:rPr>
                  <w:t>Souci</w:t>
                </w:r>
                <w:proofErr w:type="spellEnd"/>
                <w:r w:rsidR="00F8780E" w:rsidRPr="00B01F38">
                  <w:rPr>
                    <w:sz w:val="28"/>
                    <w:szCs w:val="28"/>
                  </w:rPr>
                  <w:t>, Eldorado do Sul.</w:t>
                </w:r>
              </w:p>
              <w:p w:rsidR="00A663CB" w:rsidRPr="00B01F38" w:rsidRDefault="00941EB3" w:rsidP="00B01283">
                <w:pPr>
                  <w:pStyle w:val="SemEspaamento"/>
                  <w:jc w:val="both"/>
                  <w:rPr>
                    <w:sz w:val="28"/>
                    <w:szCs w:val="28"/>
                  </w:rPr>
                </w:pPr>
                <w:r w:rsidRPr="00B01F38">
                  <w:rPr>
                    <w:sz w:val="28"/>
                    <w:szCs w:val="28"/>
                  </w:rPr>
                  <w:t>rieleferreira</w:t>
                </w:r>
                <w:r w:rsidR="00D101F1" w:rsidRPr="00B01F38">
                  <w:rPr>
                    <w:sz w:val="28"/>
                    <w:szCs w:val="28"/>
                  </w:rPr>
                  <w:t>@gmail.com</w:t>
                </w:r>
              </w:p>
              <w:p w:rsidR="00A663CB" w:rsidRDefault="00A663CB" w:rsidP="00B01283">
                <w:pPr>
                  <w:pStyle w:val="SemEspaamento"/>
                  <w:jc w:val="both"/>
                </w:pPr>
              </w:p>
            </w:tc>
            <w:tc>
              <w:tcPr>
                <w:tcW w:w="1952" w:type="pct"/>
              </w:tcPr>
              <w:p w:rsidR="00A663CB" w:rsidRDefault="00A663CB" w:rsidP="00B01283">
                <w:pPr>
                  <w:pStyle w:val="SemEspaamento"/>
                  <w:jc w:val="both"/>
                </w:pPr>
              </w:p>
            </w:tc>
          </w:tr>
        </w:tbl>
        <w:p w:rsidR="00F77449" w:rsidRDefault="000970AF" w:rsidP="00B01283">
          <w:pPr>
            <w:jc w:val="both"/>
          </w:pPr>
        </w:p>
      </w:sdtContent>
    </w:sdt>
    <w:p w:rsidR="00A663CB" w:rsidRDefault="000970AF" w:rsidP="00B01283">
      <w:pPr>
        <w:jc w:val="both"/>
      </w:pPr>
      <w:r w:rsidRPr="000970AF">
        <w:rPr>
          <w:noProof/>
          <w:color w:val="000000"/>
        </w:rPr>
        <w:pict>
          <v:rect id="Retângulo 3" o:spid="_x0000_s1026" style="position:absolute;left:0;text-align:left;margin-left:0;margin-top:0;width:560pt;height:19.05pt;z-index:251658240;visibility:visible;mso-width-percent:915;mso-position-horizontal:center;mso-position-horizontal-relative:margin;mso-position-vertical:top;mso-position-vertical-relative:margin;mso-width-percent: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" o:allowincell="f" filled="f" stroked="f">
            <v:textbox style="mso-fit-shape-to-text:t" inset="0,0,0,0">
              <w:txbxContent>
                <w:tbl>
                  <w:tblPr>
                    <w:tblW w:w="28800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A663C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A663CB" w:rsidRDefault="00A663CB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A663C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A663CB" w:rsidRDefault="00A663CB">
                        <w:pPr>
                          <w:pStyle w:val="SemEspaamento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A663CB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A663CB" w:rsidRDefault="00A663CB">
                        <w:pPr>
                          <w:pStyle w:val="SemEspaamento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A663CB" w:rsidRDefault="00A663CB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A663CB" w:rsidRDefault="00233452" w:rsidP="000146B7">
      <w:pPr>
        <w:pStyle w:val="Seo"/>
      </w:pPr>
      <w:r>
        <w:t>Objetivos</w:t>
      </w:r>
    </w:p>
    <w:p w:rsidR="00A663CB" w:rsidRPr="00B01F38" w:rsidRDefault="00B01283" w:rsidP="000146B7">
      <w:pPr>
        <w:pStyle w:val="TextodaSubseo"/>
        <w:rPr>
          <w:sz w:val="28"/>
          <w:szCs w:val="28"/>
        </w:rPr>
      </w:pPr>
      <w:r w:rsidRPr="00B01F38">
        <w:rPr>
          <w:sz w:val="28"/>
          <w:szCs w:val="28"/>
        </w:rPr>
        <w:t xml:space="preserve">Crescer dentro dos padrões da </w:t>
      </w:r>
      <w:proofErr w:type="gramStart"/>
      <w:r w:rsidRPr="00B01F38">
        <w:rPr>
          <w:sz w:val="28"/>
          <w:szCs w:val="28"/>
        </w:rPr>
        <w:t>empresa ,</w:t>
      </w:r>
      <w:proofErr w:type="gramEnd"/>
      <w:r w:rsidR="00365D56" w:rsidRPr="00B01F38">
        <w:rPr>
          <w:sz w:val="28"/>
          <w:szCs w:val="28"/>
        </w:rPr>
        <w:t xml:space="preserve"> sempre buscando agreg</w:t>
      </w:r>
      <w:r w:rsidRPr="00B01F38">
        <w:rPr>
          <w:sz w:val="28"/>
          <w:szCs w:val="28"/>
        </w:rPr>
        <w:t>ar melhores condições no ambiente de trabalho.</w:t>
      </w:r>
    </w:p>
    <w:p w:rsidR="00A663CB" w:rsidRDefault="00233452" w:rsidP="000146B7">
      <w:pPr>
        <w:pStyle w:val="Seo"/>
      </w:pPr>
      <w:r>
        <w:t>Formaçã</w:t>
      </w:r>
      <w:r w:rsidR="000146B7">
        <w:t>o</w:t>
      </w:r>
    </w:p>
    <w:p w:rsidR="00B01F38" w:rsidRPr="00B01F38" w:rsidRDefault="00B01F38" w:rsidP="00B01F38">
      <w:pPr>
        <w:rPr>
          <w:sz w:val="28"/>
          <w:szCs w:val="28"/>
        </w:rPr>
      </w:pPr>
    </w:p>
    <w:p w:rsidR="00941EB3" w:rsidRPr="00B01F38" w:rsidRDefault="00941EB3" w:rsidP="000146B7">
      <w:pPr>
        <w:pStyle w:val="Commarcadores"/>
        <w:numPr>
          <w:ilvl w:val="0"/>
          <w:numId w:val="27"/>
        </w:numPr>
        <w:rPr>
          <w:sz w:val="28"/>
          <w:szCs w:val="28"/>
        </w:rPr>
      </w:pPr>
      <w:r w:rsidRPr="00B01F38">
        <w:rPr>
          <w:sz w:val="28"/>
          <w:szCs w:val="28"/>
        </w:rPr>
        <w:t>Escola Estadual de Ensino Médio Professor Américo Braga.</w:t>
      </w:r>
    </w:p>
    <w:p w:rsidR="00B01283" w:rsidRPr="00B01F38" w:rsidRDefault="000146B7" w:rsidP="000146B7">
      <w:pPr>
        <w:pStyle w:val="Commarcadores"/>
        <w:numPr>
          <w:ilvl w:val="0"/>
          <w:numId w:val="0"/>
        </w:numPr>
        <w:ind w:left="360"/>
        <w:rPr>
          <w:sz w:val="28"/>
          <w:szCs w:val="28"/>
        </w:rPr>
      </w:pPr>
      <w:r w:rsidRPr="00B01F38">
        <w:rPr>
          <w:sz w:val="28"/>
          <w:szCs w:val="28"/>
        </w:rPr>
        <w:t>Ensino médio concluído em 2013.</w:t>
      </w:r>
    </w:p>
    <w:p w:rsidR="00B01F38" w:rsidRPr="00B01F38" w:rsidRDefault="00B01F38" w:rsidP="00B01F38">
      <w:pPr>
        <w:pStyle w:val="Commarcadores"/>
        <w:numPr>
          <w:ilvl w:val="0"/>
          <w:numId w:val="27"/>
        </w:numPr>
        <w:rPr>
          <w:sz w:val="28"/>
          <w:szCs w:val="28"/>
        </w:rPr>
      </w:pPr>
      <w:r w:rsidRPr="00B01F38">
        <w:rPr>
          <w:sz w:val="28"/>
          <w:szCs w:val="28"/>
        </w:rPr>
        <w:t xml:space="preserve">Universidade Paulista- </w:t>
      </w:r>
      <w:proofErr w:type="spellStart"/>
      <w:r w:rsidRPr="00B01F38">
        <w:rPr>
          <w:sz w:val="28"/>
          <w:szCs w:val="28"/>
        </w:rPr>
        <w:t>Unip</w:t>
      </w:r>
      <w:proofErr w:type="spellEnd"/>
      <w:proofErr w:type="gramStart"/>
      <w:r w:rsidRPr="00B01F38">
        <w:rPr>
          <w:sz w:val="28"/>
          <w:szCs w:val="28"/>
        </w:rPr>
        <w:t xml:space="preserve">  </w:t>
      </w:r>
      <w:proofErr w:type="gramEnd"/>
      <w:r w:rsidRPr="00B01F38">
        <w:rPr>
          <w:sz w:val="28"/>
          <w:szCs w:val="28"/>
        </w:rPr>
        <w:t>cursando 2015/1</w:t>
      </w:r>
      <w:r w:rsidR="006254D3">
        <w:rPr>
          <w:sz w:val="28"/>
          <w:szCs w:val="28"/>
        </w:rPr>
        <w:t xml:space="preserve"> curso Gestão de Recursos Humanos.</w:t>
      </w:r>
    </w:p>
    <w:p w:rsidR="00B01F38" w:rsidRPr="00941EB3" w:rsidRDefault="00B01F38" w:rsidP="000146B7">
      <w:pPr>
        <w:pStyle w:val="Commarcadores"/>
        <w:numPr>
          <w:ilvl w:val="0"/>
          <w:numId w:val="0"/>
        </w:numPr>
        <w:ind w:left="360"/>
        <w:rPr>
          <w:sz w:val="26"/>
          <w:szCs w:val="26"/>
        </w:rPr>
      </w:pPr>
    </w:p>
    <w:p w:rsidR="00A663CB" w:rsidRDefault="00941EB3" w:rsidP="000146B7">
      <w:pPr>
        <w:pStyle w:val="Seo"/>
      </w:pPr>
      <w:r>
        <w:t xml:space="preserve">Sem </w:t>
      </w:r>
      <w:r w:rsidR="00233452">
        <w:t>Experiência</w:t>
      </w:r>
      <w:r>
        <w:t>s.</w:t>
      </w:r>
    </w:p>
    <w:p w:rsidR="000146B7" w:rsidRPr="000146B7" w:rsidRDefault="000146B7" w:rsidP="000146B7"/>
    <w:p w:rsidR="000146B7" w:rsidRPr="000146B7" w:rsidRDefault="00233452" w:rsidP="000146B7">
      <w:pPr>
        <w:pStyle w:val="Seo"/>
      </w:pPr>
      <w:r>
        <w:t>Qualificações</w:t>
      </w:r>
    </w:p>
    <w:p w:rsidR="00A663CB" w:rsidRPr="00B01F38" w:rsidRDefault="00F8780E" w:rsidP="000146B7">
      <w:pPr>
        <w:pStyle w:val="Commarcadores"/>
        <w:rPr>
          <w:sz w:val="28"/>
          <w:szCs w:val="28"/>
        </w:rPr>
      </w:pPr>
      <w:r w:rsidRPr="00B01F38">
        <w:rPr>
          <w:sz w:val="28"/>
          <w:szCs w:val="28"/>
        </w:rPr>
        <w:t>Curso</w:t>
      </w:r>
      <w:r w:rsidR="00212507" w:rsidRPr="00B01F38">
        <w:rPr>
          <w:sz w:val="28"/>
          <w:szCs w:val="28"/>
        </w:rPr>
        <w:t xml:space="preserve"> Auxiliar Administrativo: Noções de apoio administrativo, correspondência empresarial, área de pessoal, anexos, área comercial e área financeira.</w:t>
      </w:r>
    </w:p>
    <w:p w:rsidR="002B3D06" w:rsidRPr="00B01F38" w:rsidRDefault="00212507" w:rsidP="000146B7">
      <w:pPr>
        <w:pStyle w:val="Commarcadores"/>
        <w:numPr>
          <w:ilvl w:val="0"/>
          <w:numId w:val="0"/>
        </w:numPr>
        <w:ind w:left="360"/>
        <w:rPr>
          <w:sz w:val="28"/>
          <w:szCs w:val="28"/>
        </w:rPr>
      </w:pPr>
      <w:r w:rsidRPr="00B01F38">
        <w:rPr>
          <w:sz w:val="28"/>
          <w:szCs w:val="28"/>
        </w:rPr>
        <w:t>SISTEMA FECOMERCIO-RS SENAC, no período de outubro à Dezembro de 2012</w:t>
      </w:r>
      <w:r w:rsidR="00C8614D" w:rsidRPr="00B01F38">
        <w:rPr>
          <w:sz w:val="28"/>
          <w:szCs w:val="28"/>
        </w:rPr>
        <w:t>.</w:t>
      </w:r>
    </w:p>
    <w:p w:rsidR="00F822DE" w:rsidRPr="00B01F38" w:rsidRDefault="00212507" w:rsidP="000146B7">
      <w:pPr>
        <w:pStyle w:val="Commarcadores"/>
        <w:numPr>
          <w:ilvl w:val="0"/>
          <w:numId w:val="0"/>
        </w:numPr>
        <w:ind w:left="360"/>
        <w:rPr>
          <w:sz w:val="28"/>
          <w:szCs w:val="28"/>
        </w:rPr>
      </w:pPr>
      <w:r w:rsidRPr="00B01F38">
        <w:rPr>
          <w:sz w:val="28"/>
          <w:szCs w:val="28"/>
        </w:rPr>
        <w:t>Carga horária de 160</w:t>
      </w:r>
      <w:proofErr w:type="gramStart"/>
      <w:r w:rsidRPr="00B01F38">
        <w:rPr>
          <w:sz w:val="28"/>
          <w:szCs w:val="28"/>
        </w:rPr>
        <w:t xml:space="preserve">  </w:t>
      </w:r>
      <w:proofErr w:type="gramEnd"/>
      <w:r w:rsidRPr="00B01F38">
        <w:rPr>
          <w:sz w:val="28"/>
          <w:szCs w:val="28"/>
        </w:rPr>
        <w:t>Turno: Noite</w:t>
      </w:r>
    </w:p>
    <w:sectPr w:rsidR="00F822DE" w:rsidRPr="00B01F38" w:rsidSect="00204361">
      <w:headerReference w:type="first" r:id="rId10"/>
      <w:footerReference w:type="first" r:id="rId11"/>
      <w:pgSz w:w="11907" w:h="16839" w:code="1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759" w:rsidRDefault="00644759">
      <w:pPr>
        <w:spacing w:after="0" w:line="240" w:lineRule="auto"/>
      </w:pPr>
      <w:r>
        <w:separator/>
      </w:r>
    </w:p>
  </w:endnote>
  <w:endnote w:type="continuationSeparator" w:id="0">
    <w:p w:rsidR="00644759" w:rsidRDefault="0064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altName w:val="Courier New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CB" w:rsidRDefault="000970AF">
    <w:pPr>
      <w:pStyle w:val="Rodap"/>
    </w:pPr>
    <w:r>
      <w:rPr>
        <w:noProof/>
      </w:rPr>
      <w:pict>
        <v:roundrect id="AutoForma 24" o:spid="_x0000_s4098" style="position:absolute;margin-left:0;margin-top:0;width:561.15pt;height:742.85pt;z-index:251662336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WDuwIAALw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IwgWD&#10;uwIAALw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  <w:r>
      <w:rPr>
        <w:noProof/>
      </w:rPr>
      <w:pict>
        <v:oval id="Oval 21" o:spid="_x0000_s4097" style="position:absolute;margin-left:0;margin-top:0;width:41pt;height:41pt;z-index:251661312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<v:textbox inset="0,0,0,0">
            <w:txbxContent>
              <w:p w:rsidR="00A663CB" w:rsidRDefault="00A663CB">
                <w:pPr>
                  <w:pStyle w:val="SemEspaament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</w:p>
            </w:txbxContent>
          </v:textbox>
          <w10:wrap anchorx="margin" anchory="margin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759" w:rsidRDefault="00644759">
      <w:pPr>
        <w:spacing w:after="0" w:line="240" w:lineRule="auto"/>
      </w:pPr>
      <w:r>
        <w:separator/>
      </w:r>
    </w:p>
  </w:footnote>
  <w:footnote w:type="continuationSeparator" w:id="0">
    <w:p w:rsidR="00644759" w:rsidRDefault="0064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3CB" w:rsidRDefault="000970AF">
    <w:pPr>
      <w:pStyle w:val="Cabealho"/>
    </w:pPr>
    <w:r w:rsidRPr="000970AF">
      <w:rPr>
        <w:noProof/>
        <w:szCs w:val="18"/>
      </w:rPr>
      <w:pict>
        <v:roundrect id="AutoForma 10" o:spid="_x0000_s4099" style="position:absolute;margin-left:0;margin-top:0;width:561.15pt;height:742.85pt;z-index:25165926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oC3yh&#10;uwIAALw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Commarcadore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Commarcadore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Commarcadore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Commarcadore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26BD5901"/>
    <w:multiLevelType w:val="hybridMultilevel"/>
    <w:tmpl w:val="F0E65FB8"/>
    <w:lvl w:ilvl="0" w:tplc="A524C4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34817" w:themeColor="accent1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53EC2"/>
    <w:multiLevelType w:val="hybridMultilevel"/>
    <w:tmpl w:val="E786A46C"/>
    <w:lvl w:ilvl="0" w:tplc="6F8E16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D34817" w:themeColor="accen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AE4510"/>
    <w:multiLevelType w:val="hybridMultilevel"/>
    <w:tmpl w:val="4DA65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6"/>
  </w:num>
  <w:num w:numId="27">
    <w:abstractNumId w:val="5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GrammaticalErrors/>
  <w:proofState w:spelling="clean" w:grammar="clean"/>
  <w:attachedTemplate r:id="rId1"/>
  <w:styleLockQFSet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101F1"/>
    <w:rsid w:val="000146B7"/>
    <w:rsid w:val="000970AF"/>
    <w:rsid w:val="00204361"/>
    <w:rsid w:val="00212507"/>
    <w:rsid w:val="00233452"/>
    <w:rsid w:val="002B08A4"/>
    <w:rsid w:val="002B3D06"/>
    <w:rsid w:val="002E5161"/>
    <w:rsid w:val="00365D56"/>
    <w:rsid w:val="00365FBE"/>
    <w:rsid w:val="003A030D"/>
    <w:rsid w:val="004029CA"/>
    <w:rsid w:val="0047367B"/>
    <w:rsid w:val="005D3F94"/>
    <w:rsid w:val="006254D3"/>
    <w:rsid w:val="00644759"/>
    <w:rsid w:val="006730A9"/>
    <w:rsid w:val="00761F6B"/>
    <w:rsid w:val="007F3E37"/>
    <w:rsid w:val="00884990"/>
    <w:rsid w:val="00941EB3"/>
    <w:rsid w:val="009566C7"/>
    <w:rsid w:val="00A353AF"/>
    <w:rsid w:val="00A663CB"/>
    <w:rsid w:val="00B01283"/>
    <w:rsid w:val="00B01F38"/>
    <w:rsid w:val="00C8614D"/>
    <w:rsid w:val="00D101F1"/>
    <w:rsid w:val="00D87CF8"/>
    <w:rsid w:val="00F77449"/>
    <w:rsid w:val="00F822DE"/>
    <w:rsid w:val="00F87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361"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har"/>
    <w:uiPriority w:val="9"/>
    <w:rsid w:val="00204361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204361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204361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204361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204361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4361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4361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4361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4361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4361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204361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204361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4361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4361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4361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4361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4361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4361"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har"/>
    <w:uiPriority w:val="10"/>
    <w:rsid w:val="00204361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204361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rsid w:val="0020436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4361"/>
    <w:rPr>
      <w:rFonts w:asciiTheme="majorHAnsi" w:hAnsiTheme="majorHAnsi"/>
      <w:sz w:val="28"/>
      <w:szCs w:val="28"/>
    </w:rPr>
  </w:style>
  <w:style w:type="character" w:styleId="Forte">
    <w:name w:val="Strong"/>
    <w:uiPriority w:val="1"/>
    <w:qFormat/>
    <w:rsid w:val="00204361"/>
    <w:rPr>
      <w:rFonts w:asciiTheme="minorHAnsi" w:hAnsiTheme="minorHAnsi"/>
      <w:b/>
      <w:color w:val="9B2D1F" w:themeColor="accent2"/>
    </w:rPr>
  </w:style>
  <w:style w:type="character" w:styleId="nfase">
    <w:name w:val="Emphasis"/>
    <w:uiPriority w:val="20"/>
    <w:qFormat/>
    <w:rsid w:val="00204361"/>
    <w:rPr>
      <w:b/>
      <w:i/>
      <w:color w:val="404040" w:themeColor="text1" w:themeTint="BF"/>
      <w:spacing w:val="2"/>
      <w:w w:val="100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sid w:val="00204361"/>
    <w:rPr>
      <w:b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sid w:val="00204361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sid w:val="00204361"/>
    <w:rPr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sid w:val="00204361"/>
    <w:rPr>
      <w:rFonts w:cs="Times New Roman"/>
      <w:color w:val="737373" w:themeColor="text1" w:themeTint="8C"/>
      <w:szCs w:val="20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sid w:val="00204361"/>
    <w:rPr>
      <w:rFonts w:asciiTheme="majorHAnsi" w:hAnsiTheme="majorHAnsi"/>
      <w:b/>
      <w:i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sid w:val="00204361"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eIntensa1">
    <w:name w:val="Ênfase Intensa1"/>
    <w:basedOn w:val="Normal"/>
    <w:link w:val="CaracteredenfaseIntensa"/>
    <w:uiPriority w:val="21"/>
    <w:qFormat/>
    <w:rsid w:val="00204361"/>
    <w:rPr>
      <w:b/>
      <w:i/>
      <w:color w:val="7B6A4D" w:themeColor="accent3" w:themeShade="BF"/>
    </w:rPr>
  </w:style>
  <w:style w:type="character" w:customStyle="1" w:styleId="CaracteredenfaseIntensa">
    <w:name w:val="Caractere de Ênfase Intensa"/>
    <w:basedOn w:val="Fontepargpadro"/>
    <w:link w:val="nfaseIntensa1"/>
    <w:uiPriority w:val="21"/>
    <w:rsid w:val="00204361"/>
    <w:rPr>
      <w:rFonts w:cs="Times New Roman"/>
      <w:b/>
      <w:i/>
      <w:color w:val="7B6A4D" w:themeColor="accent3" w:themeShade="BF"/>
      <w:szCs w:val="20"/>
    </w:rPr>
  </w:style>
  <w:style w:type="paragraph" w:customStyle="1" w:styleId="nfaseSutil1">
    <w:name w:val="Ênfase Sutil1"/>
    <w:basedOn w:val="Normal"/>
    <w:link w:val="CardenfaseSutil"/>
    <w:uiPriority w:val="19"/>
    <w:qFormat/>
    <w:rsid w:val="00204361"/>
    <w:rPr>
      <w:i/>
    </w:rPr>
  </w:style>
  <w:style w:type="character" w:customStyle="1" w:styleId="CardenfaseSutil">
    <w:name w:val="Car de Ênfase Sutil"/>
    <w:basedOn w:val="Fontepargpadro"/>
    <w:link w:val="nfaseSutil1"/>
    <w:uiPriority w:val="19"/>
    <w:rsid w:val="00204361"/>
    <w:rPr>
      <w:rFonts w:cs="Times New Roman"/>
      <w:i/>
      <w:color w:val="737373" w:themeColor="text1" w:themeTint="8C"/>
      <w:szCs w:val="20"/>
    </w:rPr>
  </w:style>
  <w:style w:type="paragraph" w:styleId="Citao">
    <w:name w:val="Quote"/>
    <w:basedOn w:val="Normal"/>
    <w:link w:val="CitaoChar"/>
    <w:uiPriority w:val="29"/>
    <w:qFormat/>
    <w:rsid w:val="00204361"/>
    <w:rPr>
      <w:i/>
      <w:color w:val="808080" w:themeColor="background1" w:themeShade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204361"/>
    <w:rPr>
      <w:rFonts w:cs="Times New Roman"/>
      <w:i/>
      <w:color w:val="808080" w:themeColor="background1" w:themeShade="80"/>
      <w:sz w:val="24"/>
      <w:szCs w:val="24"/>
    </w:rPr>
  </w:style>
  <w:style w:type="paragraph" w:styleId="CitaoIntensa">
    <w:name w:val="Intense Quote"/>
    <w:basedOn w:val="Normal"/>
    <w:uiPriority w:val="30"/>
    <w:qFormat/>
    <w:rsid w:val="00204361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elacomgrade">
    <w:name w:val="Table Grid"/>
    <w:basedOn w:val="Tabelanormal"/>
    <w:uiPriority w:val="1"/>
    <w:qFormat/>
    <w:rsid w:val="002043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0436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04361"/>
    <w:rPr>
      <w:rFonts w:cs="Times New Roman"/>
      <w:color w:val="000000" w:themeColor="text1"/>
      <w:szCs w:val="20"/>
    </w:rPr>
  </w:style>
  <w:style w:type="paragraph" w:styleId="Rodap">
    <w:name w:val="footer"/>
    <w:basedOn w:val="Normal"/>
    <w:link w:val="RodapChar"/>
    <w:uiPriority w:val="99"/>
    <w:unhideWhenUsed/>
    <w:rsid w:val="0020436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04361"/>
    <w:rPr>
      <w:rFonts w:cs="Times New Roman"/>
      <w:color w:val="000000" w:themeColor="text1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43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361"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rsid w:val="00204361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rsid w:val="00204361"/>
    <w:pPr>
      <w:spacing w:after="0" w:line="240" w:lineRule="auto"/>
    </w:pPr>
  </w:style>
  <w:style w:type="paragraph" w:styleId="Textoembloco">
    <w:name w:val="Block Text"/>
    <w:aliases w:val="Citação em Bloco"/>
    <w:uiPriority w:val="40"/>
    <w:rsid w:val="00204361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Commarcadores">
    <w:name w:val="List Bullet"/>
    <w:basedOn w:val="Normal"/>
    <w:uiPriority w:val="36"/>
    <w:unhideWhenUsed/>
    <w:qFormat/>
    <w:rsid w:val="00204361"/>
    <w:pPr>
      <w:numPr>
        <w:numId w:val="21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rsid w:val="00204361"/>
    <w:pPr>
      <w:numPr>
        <w:numId w:val="22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rsid w:val="00204361"/>
    <w:pPr>
      <w:numPr>
        <w:numId w:val="23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rsid w:val="00204361"/>
    <w:pPr>
      <w:numPr>
        <w:numId w:val="24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rsid w:val="00204361"/>
    <w:pPr>
      <w:numPr>
        <w:numId w:val="25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204361"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uiPriority w:val="99"/>
    <w:semiHidden/>
    <w:unhideWhenUsed/>
    <w:rsid w:val="00204361"/>
    <w:rPr>
      <w:color w:val="CC9900" w:themeColor="hyperlink"/>
      <w:u w:val="single"/>
    </w:rPr>
  </w:style>
  <w:style w:type="paragraph" w:customStyle="1" w:styleId="NomePessoal">
    <w:name w:val="Nome Pessoal"/>
    <w:basedOn w:val="Normal"/>
    <w:qFormat/>
    <w:rsid w:val="00204361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oLivro">
    <w:name w:val="Book Title"/>
    <w:basedOn w:val="Fontepargpadro"/>
    <w:uiPriority w:val="33"/>
    <w:qFormat/>
    <w:rsid w:val="00204361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Intensa">
    <w:name w:val="Intense Emphasis"/>
    <w:basedOn w:val="Fontepargpadro"/>
    <w:uiPriority w:val="21"/>
    <w:qFormat/>
    <w:rsid w:val="00204361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sid w:val="00204361"/>
    <w:rPr>
      <w:rFonts w:cs="Times New Roman"/>
      <w:b/>
      <w:color w:val="D34817" w:themeColor="accent1"/>
      <w:sz w:val="22"/>
      <w:szCs w:val="22"/>
      <w:u w:val="single"/>
    </w:rPr>
  </w:style>
  <w:style w:type="character" w:styleId="nfaseSutil">
    <w:name w:val="Subtle Emphasis"/>
    <w:basedOn w:val="Fontepargpadro"/>
    <w:uiPriority w:val="19"/>
    <w:qFormat/>
    <w:rsid w:val="00204361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Sutil">
    <w:name w:val="Subtle Reference"/>
    <w:basedOn w:val="Fontepargpadro"/>
    <w:uiPriority w:val="31"/>
    <w:qFormat/>
    <w:rsid w:val="00204361"/>
    <w:rPr>
      <w:rFonts w:cs="Times New Roman"/>
      <w:color w:val="737373" w:themeColor="text1" w:themeTint="8C"/>
      <w:sz w:val="22"/>
      <w:szCs w:val="22"/>
      <w:u w:val="single"/>
    </w:rPr>
  </w:style>
  <w:style w:type="character" w:styleId="TextodoEspaoReservado">
    <w:name w:val="Placeholder Text"/>
    <w:basedOn w:val="Fontepargpadro"/>
    <w:uiPriority w:val="99"/>
    <w:rsid w:val="00204361"/>
    <w:rPr>
      <w:color w:val="808080"/>
    </w:rPr>
  </w:style>
  <w:style w:type="paragraph" w:customStyle="1" w:styleId="Subseo">
    <w:name w:val="Subseção"/>
    <w:basedOn w:val="Normal"/>
    <w:next w:val="Normal"/>
    <w:qFormat/>
    <w:rsid w:val="00204361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rsid w:val="00204361"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qFormat/>
    <w:rsid w:val="00204361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rsid w:val="00204361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Cinza">
    <w:name w:val="Texto Cinza"/>
    <w:basedOn w:val="SemEspaamento"/>
    <w:unhideWhenUsed/>
    <w:qFormat/>
    <w:rsid w:val="00204361"/>
    <w:rPr>
      <w:rFonts w:asciiTheme="majorHAnsi" w:hAnsiTheme="majorHAnsi"/>
      <w:sz w:val="20"/>
    </w:rPr>
  </w:style>
  <w:style w:type="character" w:customStyle="1" w:styleId="subsectiondatechar">
    <w:name w:val="subsectiondatechar"/>
    <w:basedOn w:val="Fontepargpadro"/>
    <w:uiPriority w:val="99"/>
    <w:unhideWhenUsed/>
    <w:rsid w:val="00204361"/>
  </w:style>
  <w:style w:type="paragraph" w:styleId="NormalWeb">
    <w:name w:val="Normal (Web)"/>
    <w:basedOn w:val="Normal"/>
    <w:uiPriority w:val="99"/>
    <w:semiHidden/>
    <w:unhideWhenUsed/>
    <w:rsid w:val="00F822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har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paragraph" w:styleId="Ttulo">
    <w:name w:val="Title"/>
    <w:basedOn w:val="Normal"/>
    <w:link w:val="TtuloCh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h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hAnsiTheme="majorHAnsi"/>
      <w:sz w:val="28"/>
      <w:szCs w:val="28"/>
    </w:rPr>
  </w:style>
  <w:style w:type="character" w:styleId="Forte">
    <w:name w:val="Strong"/>
    <w:uiPriority w:val="1"/>
    <w:qFormat/>
    <w:rPr>
      <w:rFonts w:asciiTheme="minorHAnsi" w:hAnsiTheme="minorHAnsi"/>
      <w:b/>
      <w:color w:val="9B2D1F" w:themeColor="accent2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RefernciaIntensa1">
    <w:name w:val="Referência Intensa1"/>
    <w:basedOn w:val="Normal"/>
    <w:link w:val="CardeRefernciaIntensa"/>
    <w:uiPriority w:val="32"/>
    <w:qFormat/>
    <w:rPr>
      <w:b/>
      <w:color w:val="9D3511" w:themeColor="accent1" w:themeShade="BF"/>
      <w:u w:val="single"/>
    </w:rPr>
  </w:style>
  <w:style w:type="character" w:customStyle="1" w:styleId="CardeRefernciaIntensa">
    <w:name w:val="Car de Referência Intensa"/>
    <w:basedOn w:val="Fontepargpadro"/>
    <w:link w:val="RefernciaIntensa1"/>
    <w:uiPriority w:val="32"/>
    <w:rPr>
      <w:rFonts w:cs="Times New Roman"/>
      <w:b/>
      <w:color w:val="9D3511" w:themeColor="accent1" w:themeShade="BF"/>
      <w:szCs w:val="20"/>
      <w:u w:val="single"/>
    </w:rPr>
  </w:style>
  <w:style w:type="paragraph" w:customStyle="1" w:styleId="RefernciaSutil1">
    <w:name w:val="Referência Sutil1"/>
    <w:basedOn w:val="Normal"/>
    <w:link w:val="CardeRefernciaSutil"/>
    <w:uiPriority w:val="31"/>
    <w:qFormat/>
    <w:rPr>
      <w:u w:val="single"/>
    </w:rPr>
  </w:style>
  <w:style w:type="character" w:customStyle="1" w:styleId="CardeRefernciaSutil">
    <w:name w:val="Car de Referência Sutil"/>
    <w:basedOn w:val="Fontepargpadro"/>
    <w:link w:val="RefernciaSutil1"/>
    <w:uiPriority w:val="31"/>
    <w:rPr>
      <w:rFonts w:cs="Times New Roman"/>
      <w:color w:val="737373" w:themeColor="text1" w:themeTint="8C"/>
      <w:szCs w:val="20"/>
      <w:u w:val="single"/>
    </w:rPr>
  </w:style>
  <w:style w:type="paragraph" w:customStyle="1" w:styleId="TtulodeLivro1">
    <w:name w:val="Título de Livro1"/>
    <w:basedOn w:val="Normal"/>
    <w:link w:val="CardeTtulodeLivro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CardeTtulodeLivro">
    <w:name w:val="Car de Título de Livro"/>
    <w:basedOn w:val="Fontepargpadro"/>
    <w:link w:val="TtulodeLivro1"/>
    <w:uiPriority w:val="33"/>
    <w:semiHidden/>
    <w:rPr>
      <w:rFonts w:asciiTheme="majorHAnsi" w:hAnsiTheme="majorHAnsi" w:cs="Times New Roman"/>
      <w:b/>
      <w:i/>
      <w:color w:val="855D5D" w:themeColor="accent6"/>
      <w:szCs w:val="20"/>
    </w:rPr>
  </w:style>
  <w:style w:type="paragraph" w:customStyle="1" w:styleId="nfaseIntensa1">
    <w:name w:val="Ênfase Intensa1"/>
    <w:basedOn w:val="Normal"/>
    <w:link w:val="CaracteredenfaseIntensa"/>
    <w:uiPriority w:val="21"/>
    <w:qFormat/>
    <w:rPr>
      <w:b/>
      <w:i/>
      <w:color w:val="7B6A4D" w:themeColor="accent3" w:themeShade="BF"/>
    </w:rPr>
  </w:style>
  <w:style w:type="character" w:customStyle="1" w:styleId="CaracteredenfaseIntensa">
    <w:name w:val="Caractere de Ênfase Intensa"/>
    <w:basedOn w:val="Fontepargpadro"/>
    <w:link w:val="nfaseIntensa1"/>
    <w:uiPriority w:val="21"/>
    <w:rPr>
      <w:rFonts w:cs="Times New Roman"/>
      <w:b/>
      <w:i/>
      <w:color w:val="7B6A4D" w:themeColor="accent3" w:themeShade="BF"/>
      <w:szCs w:val="20"/>
    </w:rPr>
  </w:style>
  <w:style w:type="paragraph" w:customStyle="1" w:styleId="nfaseSutil1">
    <w:name w:val="Ênfase Sutil1"/>
    <w:basedOn w:val="Normal"/>
    <w:link w:val="CardenfaseSutil"/>
    <w:uiPriority w:val="19"/>
    <w:qFormat/>
    <w:rPr>
      <w:i/>
    </w:rPr>
  </w:style>
  <w:style w:type="character" w:customStyle="1" w:styleId="CardenfaseSutil">
    <w:name w:val="Car de Ênfase Sutil"/>
    <w:basedOn w:val="Fontepargpadro"/>
    <w:link w:val="nfaseSutil1"/>
    <w:uiPriority w:val="19"/>
    <w:rPr>
      <w:rFonts w:cs="Times New Roman"/>
      <w:i/>
      <w:color w:val="737373" w:themeColor="text1" w:themeTint="8C"/>
      <w:szCs w:val="20"/>
    </w:rPr>
  </w:style>
  <w:style w:type="paragraph" w:styleId="Citao">
    <w:name w:val="Quote"/>
    <w:basedOn w:val="Normal"/>
    <w:link w:val="CitaoChar"/>
    <w:uiPriority w:val="29"/>
    <w:qFormat/>
    <w:rPr>
      <w:i/>
      <w:color w:val="808080" w:themeColor="background1" w:themeShade="8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paragraph" w:styleId="CitaoIntensa">
    <w:name w:val="Intense Quote"/>
    <w:basedOn w:val="Normal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elacomgrade">
    <w:name w:val="Table Grid"/>
    <w:basedOn w:val="Tabelanormal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rFonts w:cs="Times New Roman"/>
      <w:color w:val="000000" w:themeColor="text1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color w:val="000000" w:themeColor="text1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Textoembloco">
    <w:name w:val="Block Text"/>
    <w:aliases w:val="Citaçã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paragraph" w:styleId="Commarcadores">
    <w:name w:val="List Bullet"/>
    <w:basedOn w:val="Normal"/>
    <w:uiPriority w:val="36"/>
    <w:unhideWhenUsed/>
    <w:qFormat/>
    <w:pPr>
      <w:numPr>
        <w:numId w:val="21"/>
      </w:numPr>
      <w:spacing w:after="0"/>
      <w:contextualSpacing/>
    </w:pPr>
  </w:style>
  <w:style w:type="paragraph" w:styleId="Commarcadores2">
    <w:name w:val="List Bullet 2"/>
    <w:basedOn w:val="Normal"/>
    <w:uiPriority w:val="36"/>
    <w:unhideWhenUsed/>
    <w:qFormat/>
    <w:pPr>
      <w:numPr>
        <w:numId w:val="22"/>
      </w:numPr>
      <w:spacing w:after="0"/>
    </w:pPr>
  </w:style>
  <w:style w:type="paragraph" w:styleId="Commarcadores3">
    <w:name w:val="List Bullet 3"/>
    <w:basedOn w:val="Normal"/>
    <w:uiPriority w:val="36"/>
    <w:unhideWhenUsed/>
    <w:qFormat/>
    <w:pPr>
      <w:numPr>
        <w:numId w:val="23"/>
      </w:numPr>
      <w:spacing w:after="0"/>
    </w:pPr>
  </w:style>
  <w:style w:type="paragraph" w:styleId="Commarcadores4">
    <w:name w:val="List Bullet 4"/>
    <w:basedOn w:val="Normal"/>
    <w:uiPriority w:val="36"/>
    <w:unhideWhenUsed/>
    <w:qFormat/>
    <w:pPr>
      <w:numPr>
        <w:numId w:val="24"/>
      </w:numPr>
      <w:spacing w:after="0"/>
    </w:pPr>
  </w:style>
  <w:style w:type="paragraph" w:styleId="Commarcadores5">
    <w:name w:val="List Bullet 5"/>
    <w:basedOn w:val="Normal"/>
    <w:uiPriority w:val="36"/>
    <w:unhideWhenUsed/>
    <w:qFormat/>
    <w:pPr>
      <w:numPr>
        <w:numId w:val="25"/>
      </w:numPr>
      <w:spacing w:after="0"/>
    </w:pPr>
  </w:style>
  <w:style w:type="paragraph" w:styleId="Sumrio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">
    <w:name w:val="Hyperlink"/>
    <w:basedOn w:val="Fontepargpadro"/>
    <w:uiPriority w:val="99"/>
    <w:semiHidden/>
    <w:unhideWhenUsed/>
    <w:rPr>
      <w:color w:val="CC9900" w:themeColor="hyperlink"/>
      <w:u w:val="single"/>
    </w:rPr>
  </w:style>
  <w:style w:type="paragraph" w:customStyle="1" w:styleId="NomePessoal">
    <w:name w:val="Nome Pessoal"/>
    <w:basedOn w:val="Normal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TtulodoLivro">
    <w:name w:val="Book Title"/>
    <w:basedOn w:val="Fontepargpadro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RefernciaIntensa">
    <w:name w:val="Intense Reference"/>
    <w:basedOn w:val="Fontepargpadro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Sutil">
    <w:name w:val="Subtle Reference"/>
    <w:basedOn w:val="Fontepargpadr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Subseo">
    <w:name w:val="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customStyle="1" w:styleId="TextodaSubseo">
    <w:name w:val="Texto da Subseção"/>
    <w:basedOn w:val="Normal"/>
    <w:qFormat/>
    <w:pPr>
      <w:spacing w:before="120"/>
      <w:contextualSpacing/>
    </w:pPr>
  </w:style>
  <w:style w:type="paragraph" w:customStyle="1" w:styleId="DatadaSubseo">
    <w:name w:val="Data da Subseção"/>
    <w:basedOn w:val="Normal"/>
    <w:next w:val="Normal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24"/>
    </w:rPr>
  </w:style>
  <w:style w:type="paragraph" w:customStyle="1" w:styleId="Seo">
    <w:name w:val="Seção"/>
    <w:basedOn w:val="Normal"/>
    <w:next w:val="Normal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TextoCinza">
    <w:name w:val="Texto Cinza"/>
    <w:basedOn w:val="SemEspaamento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Fontepargpadro"/>
    <w:uiPriority w:val="99"/>
    <w:unhideWhenUsed/>
  </w:style>
  <w:style w:type="paragraph" w:styleId="NormalWeb">
    <w:name w:val="Normal (Web)"/>
    <w:basedOn w:val="Normal"/>
    <w:uiPriority w:val="99"/>
    <w:semiHidden/>
    <w:unhideWhenUsed/>
    <w:rsid w:val="00F822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0783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494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ELE%20OLIVERA\Downloads\TS10177306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453E8814F94C479B7B21B192B7C3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7D869-AA73-4AAB-BA71-7187051404C0}"/>
      </w:docPartPr>
      <w:docPartBody>
        <w:p w:rsidR="00C76780" w:rsidRDefault="00F207F2">
          <w:pPr>
            <w:pStyle w:val="84453E8814F94C479B7B21B192B7C3EF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F0F8EA7990974926A13A49F80D6DE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5B13FE-4B3B-4F3D-BEE7-58E618E34E6B}"/>
      </w:docPartPr>
      <w:docPartBody>
        <w:p w:rsidR="00C76780" w:rsidRDefault="00F207F2">
          <w:pPr>
            <w:pStyle w:val="F0F8EA7990974926A13A49F80D6DEA87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Monotype Corsiva">
    <w:altName w:val="Courier New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D6C8F"/>
    <w:rsid w:val="001B3853"/>
    <w:rsid w:val="00204E4A"/>
    <w:rsid w:val="002A2AEB"/>
    <w:rsid w:val="003C1629"/>
    <w:rsid w:val="00865571"/>
    <w:rsid w:val="00940ED0"/>
    <w:rsid w:val="009D6C8F"/>
    <w:rsid w:val="009E5BDD"/>
    <w:rsid w:val="00A4672B"/>
    <w:rsid w:val="00BB198E"/>
    <w:rsid w:val="00C76780"/>
    <w:rsid w:val="00E56E64"/>
    <w:rsid w:val="00F20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B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9E5BDD"/>
    <w:rPr>
      <w:color w:val="808080"/>
    </w:rPr>
  </w:style>
  <w:style w:type="paragraph" w:customStyle="1" w:styleId="84453E8814F94C479B7B21B192B7C3EF">
    <w:name w:val="84453E8814F94C479B7B21B192B7C3EF"/>
    <w:rsid w:val="009E5BDD"/>
  </w:style>
  <w:style w:type="paragraph" w:customStyle="1" w:styleId="F0F8EA7990974926A13A49F80D6DEA87">
    <w:name w:val="F0F8EA7990974926A13A49F80D6DEA87"/>
    <w:rsid w:val="009E5BDD"/>
  </w:style>
  <w:style w:type="paragraph" w:customStyle="1" w:styleId="7FD86E6805AD414991582E3D7B3F3FC6">
    <w:name w:val="7FD86E6805AD414991582E3D7B3F3FC6"/>
    <w:rsid w:val="009E5BDD"/>
  </w:style>
  <w:style w:type="paragraph" w:customStyle="1" w:styleId="922DABC207474B06AC09CAA7E11E86D4">
    <w:name w:val="922DABC207474B06AC09CAA7E11E86D4"/>
    <w:rsid w:val="009E5BDD"/>
  </w:style>
  <w:style w:type="paragraph" w:customStyle="1" w:styleId="D90BFE8D3F8344DD8211F4CC83B55BC0">
    <w:name w:val="D90BFE8D3F8344DD8211F4CC83B55BC0"/>
    <w:rsid w:val="009E5BDD"/>
  </w:style>
  <w:style w:type="paragraph" w:customStyle="1" w:styleId="6281C736A0204ABB856E6D4309454FEE">
    <w:name w:val="6281C736A0204ABB856E6D4309454FEE"/>
    <w:rsid w:val="009E5BDD"/>
  </w:style>
  <w:style w:type="paragraph" w:customStyle="1" w:styleId="E1DBEC2990374528B7956B64D15320AE">
    <w:name w:val="E1DBEC2990374528B7956B64D15320AE"/>
    <w:rsid w:val="009E5BDD"/>
  </w:style>
  <w:style w:type="paragraph" w:customStyle="1" w:styleId="FCB28F58758C410BA8B9AF302D73A15A">
    <w:name w:val="FCB28F58758C410BA8B9AF302D73A15A"/>
    <w:rsid w:val="009E5BDD"/>
  </w:style>
  <w:style w:type="paragraph" w:customStyle="1" w:styleId="B3A97483BFB84D5EA1BF871CBF11862E">
    <w:name w:val="B3A97483BFB84D5EA1BF871CBF11862E"/>
    <w:rsid w:val="009E5BDD"/>
  </w:style>
  <w:style w:type="paragraph" w:customStyle="1" w:styleId="7EF22E9E441D47CA992FFA8677E78EED">
    <w:name w:val="7EF22E9E441D47CA992FFA8677E78EED"/>
    <w:rsid w:val="009E5BDD"/>
  </w:style>
  <w:style w:type="paragraph" w:customStyle="1" w:styleId="8A74274892DD41E7844B403539EF6136">
    <w:name w:val="8A74274892DD41E7844B403539EF6136"/>
    <w:rsid w:val="009E5BDD"/>
  </w:style>
  <w:style w:type="paragraph" w:customStyle="1" w:styleId="6F956AAF4E2A4940834054AE7D41B5E9">
    <w:name w:val="6F956AAF4E2A4940834054AE7D41B5E9"/>
    <w:rsid w:val="009E5BDD"/>
  </w:style>
  <w:style w:type="paragraph" w:customStyle="1" w:styleId="EA978D9AE1C04D9CB5695128E867F07C">
    <w:name w:val="EA978D9AE1C04D9CB5695128E867F07C"/>
    <w:rsid w:val="009E5BDD"/>
  </w:style>
  <w:style w:type="paragraph" w:customStyle="1" w:styleId="041399D8AD0047A68C53F25901D28F14">
    <w:name w:val="041399D8AD0047A68C53F25901D28F14"/>
    <w:rsid w:val="009E5BDD"/>
  </w:style>
  <w:style w:type="paragraph" w:customStyle="1" w:styleId="24ABB46D5CDB4D7A89704238ED9F54DB">
    <w:name w:val="24ABB46D5CDB4D7A89704238ED9F54DB"/>
    <w:rsid w:val="009E5BDD"/>
  </w:style>
  <w:style w:type="paragraph" w:customStyle="1" w:styleId="FFEE3CD8CFB044DBA7AA9F28BF2A23B3">
    <w:name w:val="FFEE3CD8CFB044DBA7AA9F28BF2A23B3"/>
    <w:rsid w:val="009E5BDD"/>
  </w:style>
  <w:style w:type="paragraph" w:customStyle="1" w:styleId="DCC432D0D482425FB4A3C2E3BAD40C19">
    <w:name w:val="DCC432D0D482425FB4A3C2E3BAD40C19"/>
    <w:rsid w:val="009E5BDD"/>
  </w:style>
  <w:style w:type="character" w:customStyle="1" w:styleId="Textodoespaoreservado0">
    <w:name w:val="Texto do espaço reservado"/>
    <w:basedOn w:val="Fontepargpadro"/>
    <w:uiPriority w:val="99"/>
    <w:semiHidden/>
    <w:rsid w:val="009D6C8F"/>
    <w:rPr>
      <w:color w:val="808080"/>
    </w:rPr>
  </w:style>
  <w:style w:type="paragraph" w:customStyle="1" w:styleId="86DC7D8672DC4F2791C5E928EE56A992">
    <w:name w:val="86DC7D8672DC4F2791C5E928EE56A992"/>
    <w:rsid w:val="009D6C8F"/>
  </w:style>
  <w:style w:type="paragraph" w:customStyle="1" w:styleId="655ACD68E7D04C909A91E582B9CF36DA">
    <w:name w:val="655ACD68E7D04C909A91E582B9CF36DA"/>
    <w:rsid w:val="009D6C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7C1E9-59B6-4ADF-BF0C-09E4B8561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9028E-21BF-41D7-9728-53D1C2A0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TS101773065</Template>
  <TotalTime>0</TotalTime>
  <Pages>1</Pages>
  <Words>113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Riele Ferreira De Oliveira</dc:creator>
  <cp:lastModifiedBy>RIELE</cp:lastModifiedBy>
  <cp:revision>3</cp:revision>
  <dcterms:created xsi:type="dcterms:W3CDTF">2015-05-13T00:51:00Z</dcterms:created>
  <dcterms:modified xsi:type="dcterms:W3CDTF">2015-05-13T00:55:00Z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