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10" w:type="dxa"/>
        <w:tblLook w:val="0000"/>
      </w:tblPr>
      <w:tblGrid>
        <w:gridCol w:w="9110"/>
      </w:tblGrid>
      <w:tr w:rsidR="00FD310B" w:rsidRPr="00CC2384">
        <w:tc>
          <w:tcPr>
            <w:tcW w:w="9110" w:type="dxa"/>
          </w:tcPr>
          <w:tbl>
            <w:tblPr>
              <w:tblW w:w="5763" w:type="dxa"/>
              <w:tblInd w:w="3129" w:type="dxa"/>
              <w:tblLook w:val="0000"/>
            </w:tblPr>
            <w:tblGrid>
              <w:gridCol w:w="2635"/>
              <w:gridCol w:w="3128"/>
            </w:tblGrid>
            <w:tr w:rsidR="00FD310B" w:rsidRPr="00CC2384" w:rsidTr="006449EF">
              <w:trPr>
                <w:trHeight w:val="681"/>
              </w:trPr>
              <w:tc>
                <w:tcPr>
                  <w:tcW w:w="2635" w:type="dxa"/>
                </w:tcPr>
                <w:p w:rsidR="00FD310B" w:rsidRPr="00FD310B" w:rsidRDefault="00FD310B">
                  <w:pPr>
                    <w:pStyle w:val="Address2"/>
                    <w:rPr>
                      <w:lang w:val="pt-BR"/>
                    </w:rPr>
                  </w:pPr>
                  <w:r w:rsidRPr="00FD310B">
                    <w:rPr>
                      <w:lang w:val="pt-BR"/>
                    </w:rPr>
                    <w:t>Rua</w:t>
                  </w:r>
                  <w:r w:rsidR="00746878">
                    <w:rPr>
                      <w:lang w:val="pt-BR"/>
                    </w:rPr>
                    <w:t xml:space="preserve"> travessa Atenas</w:t>
                  </w:r>
                  <w:r w:rsidRPr="00FD310B">
                    <w:rPr>
                      <w:lang w:val="pt-BR"/>
                    </w:rPr>
                    <w:t>,</w:t>
                  </w:r>
                  <w:r w:rsidR="009A0BCB">
                    <w:rPr>
                      <w:lang w:val="pt-BR"/>
                    </w:rPr>
                    <w:t xml:space="preserve"> </w:t>
                  </w:r>
                  <w:r w:rsidR="00746878">
                    <w:rPr>
                      <w:lang w:val="pt-BR"/>
                    </w:rPr>
                    <w:t>71</w:t>
                  </w:r>
                </w:p>
                <w:p w:rsidR="00FD310B" w:rsidRDefault="00FD310B">
                  <w:pPr>
                    <w:pStyle w:val="Address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Jardim </w:t>
                  </w:r>
                  <w:r w:rsidR="00746878">
                    <w:rPr>
                      <w:lang w:val="pt-BR"/>
                    </w:rPr>
                    <w:t>Europa</w:t>
                  </w:r>
                </w:p>
                <w:p w:rsidR="00746878" w:rsidRDefault="00746878">
                  <w:pPr>
                    <w:pStyle w:val="Address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CEP -85935-000</w:t>
                  </w:r>
                </w:p>
                <w:p w:rsidR="00FD310B" w:rsidRPr="00FD310B" w:rsidRDefault="00746878" w:rsidP="00746878">
                  <w:pPr>
                    <w:pStyle w:val="Address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Assis Chateaubriand</w:t>
                  </w:r>
                  <w:r w:rsidR="00FD310B">
                    <w:rPr>
                      <w:lang w:val="pt-BR"/>
                    </w:rPr>
                    <w:t>- PR</w:t>
                  </w:r>
                </w:p>
              </w:tc>
              <w:tc>
                <w:tcPr>
                  <w:tcW w:w="3128" w:type="dxa"/>
                </w:tcPr>
                <w:p w:rsidR="00FD310B" w:rsidRPr="006449EF" w:rsidRDefault="005A5282">
                  <w:pPr>
                    <w:pStyle w:val="Address1"/>
                    <w:rPr>
                      <w:lang w:val="pt-BR"/>
                    </w:rPr>
                  </w:pPr>
                  <w:r w:rsidRPr="006449EF">
                    <w:rPr>
                      <w:lang w:val="pt-BR"/>
                    </w:rPr>
                    <w:t>Fone: 4</w:t>
                  </w:r>
                  <w:r w:rsidR="00542CA6" w:rsidRPr="006449EF">
                    <w:rPr>
                      <w:lang w:val="pt-BR"/>
                    </w:rPr>
                    <w:t>4</w:t>
                  </w:r>
                  <w:r w:rsidR="00FD310B" w:rsidRPr="006449EF">
                    <w:rPr>
                      <w:lang w:val="pt-BR"/>
                    </w:rPr>
                    <w:t xml:space="preserve">  </w:t>
                  </w:r>
                  <w:r w:rsidR="00746878">
                    <w:rPr>
                      <w:lang w:val="pt-BR"/>
                    </w:rPr>
                    <w:t>3528-1251</w:t>
                  </w:r>
                </w:p>
                <w:p w:rsidR="00FD310B" w:rsidRPr="006449EF" w:rsidRDefault="00FD310B">
                  <w:pPr>
                    <w:pStyle w:val="Address1"/>
                    <w:rPr>
                      <w:lang w:val="pt-BR"/>
                    </w:rPr>
                  </w:pPr>
                  <w:r w:rsidRPr="006449EF">
                    <w:rPr>
                      <w:lang w:val="pt-BR"/>
                    </w:rPr>
                    <w:t>Ce</w:t>
                  </w:r>
                  <w:r w:rsidR="00746878">
                    <w:rPr>
                      <w:lang w:val="pt-BR"/>
                    </w:rPr>
                    <w:t>lular: 44-9926-4425</w:t>
                  </w:r>
                </w:p>
                <w:p w:rsidR="00542CA6" w:rsidRPr="006449EF" w:rsidRDefault="00CC2384">
                  <w:pPr>
                    <w:pStyle w:val="Address1"/>
                    <w:rPr>
                      <w:lang w:val="pt-BR"/>
                    </w:rPr>
                  </w:pPr>
                  <w:r w:rsidRPr="006449EF">
                    <w:rPr>
                      <w:lang w:val="pt-BR"/>
                    </w:rPr>
                    <w:t xml:space="preserve">Email: </w:t>
                  </w:r>
                  <w:r w:rsidR="00746878">
                    <w:rPr>
                      <w:lang w:val="pt-BR"/>
                    </w:rPr>
                    <w:t>cantarellil@bol.com.br</w:t>
                  </w:r>
                </w:p>
              </w:tc>
            </w:tr>
          </w:tbl>
          <w:p w:rsidR="00FD310B" w:rsidRPr="006449EF" w:rsidRDefault="00FD310B">
            <w:pPr>
              <w:pStyle w:val="Subttulodaseo"/>
            </w:pPr>
          </w:p>
        </w:tc>
      </w:tr>
    </w:tbl>
    <w:p w:rsidR="00237C89" w:rsidRDefault="006449EF">
      <w:pPr>
        <w:pStyle w:val="Nome"/>
      </w:pPr>
      <w:r>
        <w:t>Leandro Damero Cantarelli</w:t>
      </w:r>
    </w:p>
    <w:tbl>
      <w:tblPr>
        <w:tblW w:w="8733" w:type="dxa"/>
        <w:tblLook w:val="0000"/>
      </w:tblPr>
      <w:tblGrid>
        <w:gridCol w:w="2109"/>
        <w:gridCol w:w="6624"/>
      </w:tblGrid>
      <w:tr w:rsidR="00237C89">
        <w:tc>
          <w:tcPr>
            <w:tcW w:w="2109" w:type="dxa"/>
          </w:tcPr>
          <w:p w:rsidR="00237C89" w:rsidRDefault="00237C89">
            <w:pPr>
              <w:pStyle w:val="Ttulodaseo"/>
            </w:pPr>
            <w:r>
              <w:t>Experiência</w:t>
            </w:r>
          </w:p>
        </w:tc>
        <w:tc>
          <w:tcPr>
            <w:tcW w:w="6624" w:type="dxa"/>
          </w:tcPr>
          <w:p w:rsidR="00237C89" w:rsidRDefault="006421E0" w:rsidP="006421E0">
            <w:pPr>
              <w:pStyle w:val="Nomedaempresaum"/>
            </w:pPr>
            <w:r>
              <w:t>2004 - Atual</w:t>
            </w:r>
            <w:r w:rsidR="00237C89">
              <w:tab/>
            </w:r>
            <w:r>
              <w:t>C.Vale Cooperativa Agroindustrial – Palotina/PR</w:t>
            </w:r>
          </w:p>
          <w:p w:rsidR="00237C89" w:rsidRDefault="00EB5D7C" w:rsidP="006421E0">
            <w:pPr>
              <w:pStyle w:val="Cargo"/>
            </w:pPr>
            <w:r>
              <w:t>Eng. Agrônomo</w:t>
            </w:r>
          </w:p>
          <w:p w:rsidR="00816E7A" w:rsidRPr="00816E7A" w:rsidRDefault="00816E7A" w:rsidP="00816E7A">
            <w:pPr>
              <w:pStyle w:val="Realizaes"/>
            </w:pPr>
            <w:r>
              <w:t>Eng. Agrônomo Gerente de unidade (2013 – atual)</w:t>
            </w:r>
          </w:p>
          <w:p w:rsidR="00237C89" w:rsidRDefault="00F833F8">
            <w:pPr>
              <w:pStyle w:val="Realizaes"/>
            </w:pPr>
            <w:r>
              <w:t>Eng. Agrônomo de campo, assistência e vendas a produtores</w:t>
            </w:r>
            <w:r w:rsidR="006421E0">
              <w:t>;</w:t>
            </w:r>
          </w:p>
          <w:p w:rsidR="00237C89" w:rsidRDefault="00F833F8" w:rsidP="00746878">
            <w:pPr>
              <w:pStyle w:val="Realizaes"/>
            </w:pPr>
            <w:r>
              <w:t>Respo</w:t>
            </w:r>
            <w:r w:rsidR="00542CA6">
              <w:t>n</w:t>
            </w:r>
            <w:r>
              <w:t xml:space="preserve">sável </w:t>
            </w:r>
            <w:r w:rsidR="006449EF">
              <w:t>técnico  (</w:t>
            </w:r>
            <w:r>
              <w:t>2006</w:t>
            </w:r>
            <w:r w:rsidR="006449EF">
              <w:t>-201</w:t>
            </w:r>
            <w:r w:rsidR="00294CAF">
              <w:t>3</w:t>
            </w:r>
            <w:r>
              <w:t>)</w:t>
            </w:r>
            <w:r w:rsidR="006421E0">
              <w:t>.</w:t>
            </w:r>
          </w:p>
          <w:p w:rsidR="005B4971" w:rsidRDefault="005B4971" w:rsidP="00746878">
            <w:pPr>
              <w:pStyle w:val="Realizaes"/>
            </w:pPr>
            <w:r>
              <w:t xml:space="preserve">Responsável técnico pela produção de sementes de trigo </w:t>
            </w:r>
          </w:p>
        </w:tc>
      </w:tr>
      <w:tr w:rsidR="00237C89">
        <w:tc>
          <w:tcPr>
            <w:tcW w:w="2109" w:type="dxa"/>
          </w:tcPr>
          <w:p w:rsidR="00237C89" w:rsidRPr="006421E0" w:rsidRDefault="006421E0" w:rsidP="006421E0">
            <w:pPr>
              <w:pStyle w:val="Ttulodaseo"/>
            </w:pPr>
            <w:r w:rsidRPr="006421E0">
              <w:t>Formação</w:t>
            </w:r>
          </w:p>
        </w:tc>
        <w:tc>
          <w:tcPr>
            <w:tcW w:w="6624" w:type="dxa"/>
          </w:tcPr>
          <w:p w:rsidR="00237C89" w:rsidRDefault="006421E0" w:rsidP="006421E0">
            <w:pPr>
              <w:pStyle w:val="Nomedaempresa"/>
            </w:pPr>
            <w:r>
              <w:t>2003-200</w:t>
            </w:r>
            <w:r w:rsidR="006449EF">
              <w:t>5</w:t>
            </w:r>
            <w:r w:rsidR="00237C89">
              <w:tab/>
            </w:r>
            <w:r w:rsidR="0023131E">
              <w:t>Universidade Federal de Pelotas – P</w:t>
            </w:r>
            <w:r>
              <w:t>elotas/RS</w:t>
            </w:r>
          </w:p>
          <w:p w:rsidR="00237C89" w:rsidRDefault="0023131E">
            <w:pPr>
              <w:pStyle w:val="Cargo"/>
            </w:pPr>
            <w:r>
              <w:t xml:space="preserve">Mestrado em </w:t>
            </w:r>
            <w:r w:rsidR="006449EF">
              <w:t>Ciência e Tecnologia de Sementes</w:t>
            </w:r>
          </w:p>
          <w:p w:rsidR="006421E0" w:rsidRDefault="006421E0">
            <w:pPr>
              <w:pStyle w:val="Realizaes"/>
            </w:pPr>
            <w:r>
              <w:t>Trabalho de dissertação</w:t>
            </w:r>
            <w:r w:rsidR="006449EF">
              <w:t>:</w:t>
            </w:r>
            <w:r>
              <w:t xml:space="preserve"> </w:t>
            </w:r>
            <w:r w:rsidR="006449EF">
              <w:t>Distribuição espacial de plantas de soja em função do uso de lotes de sementes com diferentes níveis de vigor.</w:t>
            </w:r>
          </w:p>
          <w:p w:rsidR="00237C89" w:rsidRDefault="00B02EA1" w:rsidP="00B02EA1">
            <w:pPr>
              <w:pStyle w:val="Realizaes"/>
            </w:pPr>
            <w:r>
              <w:t xml:space="preserve">Trabalhos de pesquisa realizados durante o curso de graduação e mestrado no laboratório e a campo visando </w:t>
            </w:r>
            <w:r w:rsidR="00827E21">
              <w:t>à</w:t>
            </w:r>
            <w:r>
              <w:t xml:space="preserve"> avaliação da qualidade fisiológica de sementes</w:t>
            </w:r>
            <w:r w:rsidR="006421E0">
              <w:t>;</w:t>
            </w:r>
          </w:p>
          <w:p w:rsidR="00237C89" w:rsidRDefault="00542CA6" w:rsidP="00827E21">
            <w:pPr>
              <w:pStyle w:val="Realizaes"/>
            </w:pPr>
            <w:r>
              <w:t>Experiência com montagem e avaliação de experimentos;</w:t>
            </w:r>
          </w:p>
        </w:tc>
      </w:tr>
      <w:tr w:rsidR="00237C89">
        <w:tc>
          <w:tcPr>
            <w:tcW w:w="2109" w:type="dxa"/>
          </w:tcPr>
          <w:p w:rsidR="00237C89" w:rsidRDefault="00237C89"/>
        </w:tc>
        <w:tc>
          <w:tcPr>
            <w:tcW w:w="6624" w:type="dxa"/>
          </w:tcPr>
          <w:p w:rsidR="00237C89" w:rsidRDefault="00237C89" w:rsidP="006421E0">
            <w:pPr>
              <w:pStyle w:val="Nomedaempresa"/>
            </w:pPr>
            <w:r>
              <w:t>19</w:t>
            </w:r>
            <w:r w:rsidR="006421E0">
              <w:t>9</w:t>
            </w:r>
            <w:r w:rsidR="00B02EA1">
              <w:t>8</w:t>
            </w:r>
            <w:r>
              <w:t>–</w:t>
            </w:r>
            <w:r w:rsidR="006421E0">
              <w:t>200</w:t>
            </w:r>
            <w:r w:rsidR="0067777D">
              <w:t>3</w:t>
            </w:r>
            <w:r>
              <w:tab/>
            </w:r>
            <w:r w:rsidR="0023131E">
              <w:t>Universidade Federal de Pelotas – Pelotas/RS</w:t>
            </w:r>
          </w:p>
          <w:p w:rsidR="00237C89" w:rsidRDefault="0023131E">
            <w:pPr>
              <w:pStyle w:val="Cargo"/>
            </w:pPr>
            <w:r>
              <w:t>Engenh</w:t>
            </w:r>
            <w:r w:rsidR="001E09E2">
              <w:t>a</w:t>
            </w:r>
            <w:r>
              <w:t>ria Agronômica</w:t>
            </w:r>
          </w:p>
          <w:p w:rsidR="00237C89" w:rsidRDefault="0023131E">
            <w:pPr>
              <w:pStyle w:val="Realizaes"/>
            </w:pPr>
            <w:r>
              <w:t>Bolsista de</w:t>
            </w:r>
            <w:r w:rsidR="00B02EA1">
              <w:t xml:space="preserve"> iniciação científica (2000</w:t>
            </w:r>
            <w:r w:rsidR="0067777D">
              <w:t>-2003</w:t>
            </w:r>
            <w:r>
              <w:t xml:space="preserve">) </w:t>
            </w:r>
            <w:r w:rsidR="002A00ED">
              <w:t>qualidade fisiológica de sementes</w:t>
            </w:r>
            <w:r>
              <w:t>;</w:t>
            </w:r>
          </w:p>
          <w:p w:rsidR="00237C89" w:rsidRDefault="0023131E" w:rsidP="002A00ED">
            <w:pPr>
              <w:pStyle w:val="Realizaes"/>
            </w:pPr>
            <w:r>
              <w:t xml:space="preserve">Trabalho de conclusão de curso em </w:t>
            </w:r>
            <w:r w:rsidR="002A00ED">
              <w:t>produção e pesquisa de soja no MT</w:t>
            </w:r>
            <w:r>
              <w:t xml:space="preserve"> (</w:t>
            </w:r>
            <w:r w:rsidR="002A00ED">
              <w:t>Fundação de Apoio a Pesquisa Agropecuária do MT- Fundação MT</w:t>
            </w:r>
            <w:r>
              <w:t>/</w:t>
            </w:r>
            <w:r w:rsidR="002A00ED">
              <w:t>MT</w:t>
            </w:r>
            <w:r>
              <w:t>).</w:t>
            </w:r>
          </w:p>
        </w:tc>
      </w:tr>
      <w:tr w:rsidR="00237C89">
        <w:tc>
          <w:tcPr>
            <w:tcW w:w="2109" w:type="dxa"/>
          </w:tcPr>
          <w:p w:rsidR="00237C89" w:rsidRDefault="00237C89"/>
        </w:tc>
        <w:tc>
          <w:tcPr>
            <w:tcW w:w="6624" w:type="dxa"/>
          </w:tcPr>
          <w:p w:rsidR="00237C89" w:rsidRDefault="00237C89" w:rsidP="006421E0">
            <w:pPr>
              <w:pStyle w:val="Nomedaempresa"/>
            </w:pPr>
            <w:r>
              <w:t>19</w:t>
            </w:r>
            <w:r w:rsidR="0023131E">
              <w:t>9</w:t>
            </w:r>
            <w:r>
              <w:t>5–19</w:t>
            </w:r>
            <w:r w:rsidR="0023131E">
              <w:t>97</w:t>
            </w:r>
            <w:r>
              <w:tab/>
            </w:r>
            <w:r w:rsidR="0023131E">
              <w:t xml:space="preserve">Colégio Agrícola </w:t>
            </w:r>
            <w:r w:rsidR="002A00ED">
              <w:t>Estadual de Canguçu/Canguçu</w:t>
            </w:r>
            <w:r w:rsidR="0023131E">
              <w:t>/RS</w:t>
            </w:r>
          </w:p>
          <w:p w:rsidR="00237C89" w:rsidRDefault="0023131E" w:rsidP="001E09E2">
            <w:pPr>
              <w:pStyle w:val="Cargo"/>
            </w:pPr>
            <w:r>
              <w:t>Técnico em Agr</w:t>
            </w:r>
            <w:r w:rsidR="002A00ED">
              <w:t>icultura</w:t>
            </w:r>
          </w:p>
        </w:tc>
      </w:tr>
      <w:tr w:rsidR="00237C89">
        <w:tc>
          <w:tcPr>
            <w:tcW w:w="2109" w:type="dxa"/>
          </w:tcPr>
          <w:p w:rsidR="00237C89" w:rsidRDefault="00237C89">
            <w:pPr>
              <w:pStyle w:val="Ttulodaseo"/>
            </w:pPr>
            <w:r>
              <w:t>Interesses</w:t>
            </w:r>
          </w:p>
        </w:tc>
        <w:tc>
          <w:tcPr>
            <w:tcW w:w="6624" w:type="dxa"/>
          </w:tcPr>
          <w:p w:rsidR="00523686" w:rsidRPr="00523686" w:rsidRDefault="002A00ED" w:rsidP="00523686">
            <w:pPr>
              <w:pStyle w:val="Instituio"/>
            </w:pPr>
            <w:r>
              <w:t xml:space="preserve">Área de produção de </w:t>
            </w:r>
            <w:r w:rsidR="00855EB4">
              <w:t>sementes;</w:t>
            </w:r>
            <w:r w:rsidR="00542CA6">
              <w:t xml:space="preserve"> </w:t>
            </w:r>
            <w:r w:rsidR="009A0BCB">
              <w:t>Pesquisa e desenvolvimento de produtos</w:t>
            </w:r>
            <w:r w:rsidR="00827E21">
              <w:t xml:space="preserve">; </w:t>
            </w:r>
            <w:r w:rsidR="001E09E2">
              <w:t>Avaliações de campo.</w:t>
            </w:r>
          </w:p>
        </w:tc>
      </w:tr>
      <w:tr w:rsidR="001A424B">
        <w:tc>
          <w:tcPr>
            <w:tcW w:w="2109" w:type="dxa"/>
          </w:tcPr>
          <w:p w:rsidR="001A424B" w:rsidRDefault="001A424B">
            <w:pPr>
              <w:pStyle w:val="Ttulodaseo"/>
            </w:pPr>
            <w:r>
              <w:t>Idiomas</w:t>
            </w:r>
          </w:p>
        </w:tc>
        <w:tc>
          <w:tcPr>
            <w:tcW w:w="6624" w:type="dxa"/>
          </w:tcPr>
          <w:p w:rsidR="001A424B" w:rsidRDefault="001A424B" w:rsidP="00E61198">
            <w:pPr>
              <w:pStyle w:val="Cargo"/>
            </w:pPr>
            <w:r>
              <w:t>Inglês:</w:t>
            </w:r>
          </w:p>
          <w:p w:rsidR="001A424B" w:rsidRDefault="001A424B" w:rsidP="001A424B">
            <w:pPr>
              <w:pStyle w:val="Realizaes"/>
            </w:pPr>
            <w:r>
              <w:t xml:space="preserve">Inglês em nível </w:t>
            </w:r>
            <w:r w:rsidR="00827E21">
              <w:t>básico</w:t>
            </w:r>
            <w:r>
              <w:t>.</w:t>
            </w:r>
          </w:p>
          <w:p w:rsidR="001A424B" w:rsidRDefault="001A424B" w:rsidP="001A424B">
            <w:pPr>
              <w:pStyle w:val="Cargo"/>
            </w:pPr>
            <w:r>
              <w:t>Espanhol:</w:t>
            </w:r>
          </w:p>
          <w:p w:rsidR="001A424B" w:rsidRPr="001A424B" w:rsidRDefault="001A424B" w:rsidP="001A424B">
            <w:pPr>
              <w:pStyle w:val="Realizaes"/>
            </w:pPr>
            <w:r>
              <w:t xml:space="preserve">Espanhol em nível básico. </w:t>
            </w:r>
          </w:p>
        </w:tc>
      </w:tr>
      <w:tr w:rsidR="001A424B">
        <w:tc>
          <w:tcPr>
            <w:tcW w:w="2109" w:type="dxa"/>
          </w:tcPr>
          <w:p w:rsidR="001A424B" w:rsidRDefault="001A424B">
            <w:pPr>
              <w:pStyle w:val="Ttulodaseo"/>
            </w:pPr>
            <w:r>
              <w:t>Informática</w:t>
            </w:r>
          </w:p>
        </w:tc>
        <w:tc>
          <w:tcPr>
            <w:tcW w:w="6624" w:type="dxa"/>
          </w:tcPr>
          <w:p w:rsidR="001A424B" w:rsidRDefault="001A424B" w:rsidP="001A424B">
            <w:pPr>
              <w:pStyle w:val="Cargo"/>
            </w:pPr>
            <w:r>
              <w:t>Informática:</w:t>
            </w:r>
          </w:p>
          <w:p w:rsidR="001A424B" w:rsidRDefault="001A424B" w:rsidP="001A424B">
            <w:pPr>
              <w:pStyle w:val="Realizaes"/>
            </w:pPr>
            <w:r>
              <w:t>Nível</w:t>
            </w:r>
            <w:r w:rsidR="003967D8">
              <w:t xml:space="preserve"> avançado em Office e Internet E</w:t>
            </w:r>
            <w:r>
              <w:t>xplorer;</w:t>
            </w:r>
          </w:p>
          <w:p w:rsidR="001A424B" w:rsidRPr="001A424B" w:rsidRDefault="001A424B" w:rsidP="00827E21">
            <w:pPr>
              <w:pStyle w:val="Realizaes"/>
              <w:numPr>
                <w:ilvl w:val="0"/>
                <w:numId w:val="0"/>
              </w:numPr>
            </w:pPr>
          </w:p>
        </w:tc>
      </w:tr>
      <w:tr w:rsidR="0067777D">
        <w:tc>
          <w:tcPr>
            <w:tcW w:w="2109" w:type="dxa"/>
          </w:tcPr>
          <w:p w:rsidR="0067777D" w:rsidRDefault="0067777D">
            <w:pPr>
              <w:pStyle w:val="Ttulodaseo"/>
            </w:pPr>
            <w:r>
              <w:t>Descrição pessoal</w:t>
            </w:r>
          </w:p>
        </w:tc>
        <w:tc>
          <w:tcPr>
            <w:tcW w:w="6624" w:type="dxa"/>
          </w:tcPr>
          <w:p w:rsidR="0067777D" w:rsidRDefault="00BD5102" w:rsidP="00BD5102">
            <w:pPr>
              <w:pStyle w:val="Cargo"/>
            </w:pPr>
            <w:r>
              <w:t>Características:</w:t>
            </w:r>
          </w:p>
          <w:p w:rsidR="00334871" w:rsidRDefault="00BD5102" w:rsidP="00746878">
            <w:pPr>
              <w:pStyle w:val="Realizaes"/>
            </w:pPr>
            <w:r>
              <w:t xml:space="preserve">Pessoa de boa índole, fácil relacionamento, comunicativo, de rápida aprendizagem, espontâneo, </w:t>
            </w:r>
            <w:r w:rsidR="00827E21">
              <w:t>buscando o cre</w:t>
            </w:r>
            <w:r w:rsidR="00746878">
              <w:t>s</w:t>
            </w:r>
            <w:r w:rsidR="00827E21">
              <w:t>cimento profissional</w:t>
            </w:r>
            <w:r>
              <w:t xml:space="preserve">, </w:t>
            </w:r>
            <w:r w:rsidR="00827E21">
              <w:t xml:space="preserve">facilidade </w:t>
            </w:r>
            <w:r w:rsidR="00746878">
              <w:t>de trabalho em equipe</w:t>
            </w:r>
            <w:r>
              <w:t>.</w:t>
            </w:r>
          </w:p>
          <w:p w:rsidR="00523686" w:rsidRDefault="00523686" w:rsidP="000C0383">
            <w:pPr>
              <w:pStyle w:val="Realizaes"/>
              <w:numPr>
                <w:ilvl w:val="0"/>
                <w:numId w:val="0"/>
              </w:numPr>
              <w:ind w:left="245"/>
            </w:pPr>
          </w:p>
        </w:tc>
      </w:tr>
    </w:tbl>
    <w:p w:rsidR="00237C89" w:rsidRDefault="00237C89" w:rsidP="00334871"/>
    <w:sectPr w:rsidR="00237C89" w:rsidSect="00237C89">
      <w:headerReference w:type="first" r:id="rId7"/>
      <w:pgSz w:w="11907" w:h="16839"/>
      <w:pgMar w:top="1440" w:right="1627" w:bottom="1440" w:left="1642" w:header="965" w:footer="965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FC2" w:rsidRDefault="00D76FC2">
      <w:r>
        <w:separator/>
      </w:r>
    </w:p>
  </w:endnote>
  <w:endnote w:type="continuationSeparator" w:id="1">
    <w:p w:rsidR="00D76FC2" w:rsidRDefault="00D76F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FC2" w:rsidRDefault="00D76FC2">
      <w:r>
        <w:separator/>
      </w:r>
    </w:p>
  </w:footnote>
  <w:footnote w:type="continuationSeparator" w:id="1">
    <w:p w:rsidR="00D76FC2" w:rsidRDefault="00D76F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C85" w:rsidRDefault="00542C85">
    <w:pPr>
      <w:pStyle w:val="Cabealho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E4F9E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D6E978A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8EED6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74EF48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8E6359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F0C7C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D2C24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4E471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12F2D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6C8F0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2613C"/>
    <w:rsid w:val="000059C3"/>
    <w:rsid w:val="000601AD"/>
    <w:rsid w:val="00086571"/>
    <w:rsid w:val="000C0383"/>
    <w:rsid w:val="0012004D"/>
    <w:rsid w:val="00132B8A"/>
    <w:rsid w:val="00144ABD"/>
    <w:rsid w:val="001A424B"/>
    <w:rsid w:val="001E09E2"/>
    <w:rsid w:val="0022613C"/>
    <w:rsid w:val="0023131E"/>
    <w:rsid w:val="00237C89"/>
    <w:rsid w:val="002515F2"/>
    <w:rsid w:val="00294CAF"/>
    <w:rsid w:val="002A00ED"/>
    <w:rsid w:val="00334871"/>
    <w:rsid w:val="003967D8"/>
    <w:rsid w:val="003C3665"/>
    <w:rsid w:val="004371DD"/>
    <w:rsid w:val="0046584F"/>
    <w:rsid w:val="004D12A8"/>
    <w:rsid w:val="00503F31"/>
    <w:rsid w:val="00523686"/>
    <w:rsid w:val="00542C85"/>
    <w:rsid w:val="00542CA6"/>
    <w:rsid w:val="00543BD7"/>
    <w:rsid w:val="005854D3"/>
    <w:rsid w:val="005A5282"/>
    <w:rsid w:val="005B4971"/>
    <w:rsid w:val="006421E0"/>
    <w:rsid w:val="006449EF"/>
    <w:rsid w:val="0067777D"/>
    <w:rsid w:val="00694CAE"/>
    <w:rsid w:val="00743FCA"/>
    <w:rsid w:val="00746878"/>
    <w:rsid w:val="007B3323"/>
    <w:rsid w:val="007F1A73"/>
    <w:rsid w:val="00816E7A"/>
    <w:rsid w:val="00827E21"/>
    <w:rsid w:val="008456B0"/>
    <w:rsid w:val="00855EB4"/>
    <w:rsid w:val="008B16D9"/>
    <w:rsid w:val="00997CA1"/>
    <w:rsid w:val="009A0BCB"/>
    <w:rsid w:val="009E41F5"/>
    <w:rsid w:val="00A254D5"/>
    <w:rsid w:val="00A8122B"/>
    <w:rsid w:val="00AD7514"/>
    <w:rsid w:val="00B02EA1"/>
    <w:rsid w:val="00BB015A"/>
    <w:rsid w:val="00BD5102"/>
    <w:rsid w:val="00BD7D02"/>
    <w:rsid w:val="00BE3FC7"/>
    <w:rsid w:val="00C05663"/>
    <w:rsid w:val="00C20D88"/>
    <w:rsid w:val="00C71F8F"/>
    <w:rsid w:val="00CC2384"/>
    <w:rsid w:val="00D76FC2"/>
    <w:rsid w:val="00E61198"/>
    <w:rsid w:val="00EB5D7C"/>
    <w:rsid w:val="00EC081C"/>
    <w:rsid w:val="00F833F8"/>
    <w:rsid w:val="00FA1745"/>
    <w:rsid w:val="00FD310B"/>
    <w:rsid w:val="00FD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3FC7"/>
    <w:rPr>
      <w:rFonts w:ascii="Arial" w:eastAsia="Batang" w:hAnsi="Arial"/>
      <w:lang w:eastAsia="en-US"/>
    </w:rPr>
  </w:style>
  <w:style w:type="paragraph" w:styleId="Ttulo1">
    <w:name w:val="heading 1"/>
    <w:basedOn w:val="Basedottulo"/>
    <w:next w:val="Corpodetexto"/>
    <w:qFormat/>
    <w:rsid w:val="00BE3FC7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rsid w:val="00BE3FC7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qFormat/>
    <w:rsid w:val="00BE3FC7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rsid w:val="00BE3FC7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rsid w:val="00BE3FC7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BE3FC7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E3FC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BE3FC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BE3FC7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BE3FC7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Corpodetexto"/>
    <w:rsid w:val="00BE3FC7"/>
    <w:pPr>
      <w:numPr>
        <w:numId w:val="1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BE3FC7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BE3FC7"/>
    <w:pPr>
      <w:spacing w:line="160" w:lineRule="atLeast"/>
      <w:jc w:val="both"/>
    </w:pPr>
    <w:rPr>
      <w:sz w:val="14"/>
    </w:rPr>
  </w:style>
  <w:style w:type="paragraph" w:styleId="Recuodecorpodetexto">
    <w:name w:val="Body Text Indent"/>
    <w:basedOn w:val="Corpodetexto"/>
    <w:rsid w:val="00BE3FC7"/>
    <w:pPr>
      <w:ind w:left="720"/>
    </w:pPr>
  </w:style>
  <w:style w:type="paragraph" w:customStyle="1" w:styleId="Cidadeestado">
    <w:name w:val="Cidade/estado"/>
    <w:basedOn w:val="Corpodetexto"/>
    <w:next w:val="Corpodetexto"/>
    <w:rsid w:val="00BE3FC7"/>
    <w:pPr>
      <w:keepNext/>
    </w:pPr>
  </w:style>
  <w:style w:type="paragraph" w:customStyle="1" w:styleId="Nomedaempresa">
    <w:name w:val="Nome da empresa"/>
    <w:basedOn w:val="Normal"/>
    <w:next w:val="Normal"/>
    <w:autoRedefine/>
    <w:rsid w:val="006421E0"/>
    <w:pPr>
      <w:tabs>
        <w:tab w:val="left" w:pos="1691"/>
        <w:tab w:val="right" w:pos="6480"/>
      </w:tabs>
      <w:spacing w:before="240" w:after="40" w:line="220" w:lineRule="atLeast"/>
    </w:pPr>
  </w:style>
  <w:style w:type="paragraph" w:customStyle="1" w:styleId="Nomedaempresaum">
    <w:name w:val="Nome da empresa um"/>
    <w:basedOn w:val="Nomedaempresa"/>
    <w:next w:val="Normal"/>
    <w:autoRedefine/>
    <w:rsid w:val="006421E0"/>
  </w:style>
  <w:style w:type="paragraph" w:styleId="Data">
    <w:name w:val="Date"/>
    <w:basedOn w:val="Corpodetexto"/>
    <w:rsid w:val="00BE3FC7"/>
    <w:pPr>
      <w:keepNext/>
    </w:pPr>
  </w:style>
  <w:style w:type="paragraph" w:customStyle="1" w:styleId="Ttulododocumento">
    <w:name w:val="Título do documento"/>
    <w:basedOn w:val="Normal"/>
    <w:next w:val="Normal"/>
    <w:rsid w:val="00BE3FC7"/>
    <w:pPr>
      <w:spacing w:after="220"/>
      <w:jc w:val="both"/>
    </w:pPr>
    <w:rPr>
      <w:spacing w:val="-20"/>
      <w:sz w:val="48"/>
    </w:rPr>
  </w:style>
  <w:style w:type="character" w:styleId="nfase">
    <w:name w:val="Emphasis"/>
    <w:qFormat/>
    <w:rsid w:val="00BE3FC7"/>
    <w:rPr>
      <w:rFonts w:ascii="Arial Black" w:hAnsi="Arial Black"/>
      <w:spacing w:val="-8"/>
      <w:sz w:val="18"/>
    </w:rPr>
  </w:style>
  <w:style w:type="paragraph" w:customStyle="1" w:styleId="Basedocabealho">
    <w:name w:val="Base do cabeçalho"/>
    <w:basedOn w:val="Normal"/>
    <w:rsid w:val="00BE3FC7"/>
    <w:pPr>
      <w:jc w:val="both"/>
    </w:pPr>
  </w:style>
  <w:style w:type="paragraph" w:styleId="Rodap">
    <w:name w:val="footer"/>
    <w:basedOn w:val="Basedocabealho"/>
    <w:rsid w:val="00BE3FC7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ocabealho"/>
    <w:rsid w:val="00BE3FC7"/>
    <w:pPr>
      <w:spacing w:line="220" w:lineRule="atLeast"/>
      <w:ind w:left="-2160"/>
    </w:pPr>
  </w:style>
  <w:style w:type="paragraph" w:customStyle="1" w:styleId="Basedottulo">
    <w:name w:val="Base do título"/>
    <w:basedOn w:val="Corpodetexto"/>
    <w:next w:val="Corpodetexto"/>
    <w:rsid w:val="00BE3FC7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BE3FC7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  <w:rsid w:val="00BE3FC7"/>
  </w:style>
  <w:style w:type="paragraph" w:customStyle="1" w:styleId="Cargo">
    <w:name w:val="Cargo"/>
    <w:next w:val="Realizaes"/>
    <w:rsid w:val="00BE3FC7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character" w:customStyle="1" w:styleId="nfaseinicial">
    <w:name w:val="Ênfase inicial"/>
    <w:rsid w:val="00BE3FC7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rsid w:val="00BE3FC7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BE3FC7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BE3FC7"/>
  </w:style>
  <w:style w:type="paragraph" w:customStyle="1" w:styleId="Objetivo">
    <w:name w:val="Objetivo"/>
    <w:basedOn w:val="Normal"/>
    <w:next w:val="Corpodetexto"/>
    <w:rsid w:val="00BE3FC7"/>
    <w:pPr>
      <w:spacing w:before="240" w:after="220" w:line="220" w:lineRule="atLeast"/>
    </w:pPr>
  </w:style>
  <w:style w:type="character" w:styleId="Nmerodepgina">
    <w:name w:val="page number"/>
    <w:rsid w:val="00BE3FC7"/>
    <w:rPr>
      <w:rFonts w:ascii="Arial" w:hAnsi="Arial"/>
      <w:sz w:val="18"/>
    </w:rPr>
  </w:style>
  <w:style w:type="paragraph" w:customStyle="1" w:styleId="PersonalData">
    <w:name w:val="Personal Data"/>
    <w:basedOn w:val="Corpodetexto"/>
    <w:rsid w:val="00BE3FC7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BE3FC7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BE3FC7"/>
    <w:rPr>
      <w:b/>
      <w:spacing w:val="0"/>
    </w:rPr>
  </w:style>
  <w:style w:type="character" w:styleId="AcrnimoHTML">
    <w:name w:val="HTML Acronym"/>
    <w:basedOn w:val="Fontepargpadro"/>
    <w:rsid w:val="00BE3FC7"/>
  </w:style>
  <w:style w:type="paragraph" w:styleId="Sumrio1">
    <w:name w:val="toc 1"/>
    <w:basedOn w:val="Normal"/>
    <w:next w:val="Normal"/>
    <w:autoRedefine/>
    <w:semiHidden/>
    <w:rsid w:val="00BE3FC7"/>
  </w:style>
  <w:style w:type="paragraph" w:styleId="Sumrio2">
    <w:name w:val="toc 2"/>
    <w:basedOn w:val="Normal"/>
    <w:next w:val="Normal"/>
    <w:autoRedefine/>
    <w:semiHidden/>
    <w:rsid w:val="00BE3FC7"/>
    <w:pPr>
      <w:ind w:left="200"/>
    </w:pPr>
  </w:style>
  <w:style w:type="paragraph" w:styleId="Sumrio3">
    <w:name w:val="toc 3"/>
    <w:basedOn w:val="Normal"/>
    <w:next w:val="Normal"/>
    <w:autoRedefine/>
    <w:semiHidden/>
    <w:rsid w:val="00BE3FC7"/>
    <w:pPr>
      <w:ind w:left="400"/>
    </w:pPr>
  </w:style>
  <w:style w:type="paragraph" w:styleId="Sumrio4">
    <w:name w:val="toc 4"/>
    <w:basedOn w:val="Normal"/>
    <w:next w:val="Normal"/>
    <w:autoRedefine/>
    <w:semiHidden/>
    <w:rsid w:val="00BE3FC7"/>
    <w:pPr>
      <w:ind w:left="600"/>
    </w:pPr>
  </w:style>
  <w:style w:type="paragraph" w:styleId="Sumrio5">
    <w:name w:val="toc 5"/>
    <w:basedOn w:val="Normal"/>
    <w:next w:val="Normal"/>
    <w:autoRedefine/>
    <w:semiHidden/>
    <w:rsid w:val="00BE3FC7"/>
    <w:pPr>
      <w:ind w:left="800"/>
    </w:pPr>
  </w:style>
  <w:style w:type="paragraph" w:styleId="Sumrio6">
    <w:name w:val="toc 6"/>
    <w:basedOn w:val="Normal"/>
    <w:next w:val="Normal"/>
    <w:autoRedefine/>
    <w:semiHidden/>
    <w:rsid w:val="00BE3FC7"/>
    <w:pPr>
      <w:ind w:left="1000"/>
    </w:pPr>
  </w:style>
  <w:style w:type="paragraph" w:styleId="Sumrio7">
    <w:name w:val="toc 7"/>
    <w:basedOn w:val="Normal"/>
    <w:next w:val="Normal"/>
    <w:autoRedefine/>
    <w:semiHidden/>
    <w:rsid w:val="00BE3FC7"/>
    <w:pPr>
      <w:ind w:left="1200"/>
    </w:pPr>
  </w:style>
  <w:style w:type="paragraph" w:styleId="Sumrio8">
    <w:name w:val="toc 8"/>
    <w:basedOn w:val="Normal"/>
    <w:next w:val="Normal"/>
    <w:autoRedefine/>
    <w:semiHidden/>
    <w:rsid w:val="00BE3FC7"/>
    <w:pPr>
      <w:ind w:left="1400"/>
    </w:pPr>
  </w:style>
  <w:style w:type="paragraph" w:styleId="Sumrio9">
    <w:name w:val="toc 9"/>
    <w:basedOn w:val="Normal"/>
    <w:next w:val="Normal"/>
    <w:autoRedefine/>
    <w:semiHidden/>
    <w:rsid w:val="00BE3FC7"/>
    <w:pPr>
      <w:ind w:left="1600"/>
    </w:pPr>
  </w:style>
  <w:style w:type="paragraph" w:styleId="Assinatura">
    <w:name w:val="Signature"/>
    <w:basedOn w:val="Normal"/>
    <w:rsid w:val="00BE3FC7"/>
    <w:pPr>
      <w:ind w:left="4252"/>
    </w:pPr>
  </w:style>
  <w:style w:type="paragraph" w:styleId="AssinaturadeEmail">
    <w:name w:val="E-mail Signature"/>
    <w:basedOn w:val="Normal"/>
    <w:rsid w:val="00BE3FC7"/>
  </w:style>
  <w:style w:type="paragraph" w:styleId="Cabealhodamensagem">
    <w:name w:val="Message Header"/>
    <w:basedOn w:val="Normal"/>
    <w:rsid w:val="00BE3F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basedOn w:val="Fontepargpadro"/>
    <w:rsid w:val="00BE3FC7"/>
    <w:rPr>
      <w:i/>
      <w:iCs/>
    </w:rPr>
  </w:style>
  <w:style w:type="character" w:styleId="CdigoHTML">
    <w:name w:val="HTML Code"/>
    <w:basedOn w:val="Fontepargpadro"/>
    <w:rsid w:val="00BE3FC7"/>
    <w:rPr>
      <w:rFonts w:ascii="Courier New" w:hAnsi="Courier New"/>
      <w:sz w:val="20"/>
      <w:szCs w:val="20"/>
    </w:rPr>
  </w:style>
  <w:style w:type="paragraph" w:styleId="Commarcadores">
    <w:name w:val="List Bullet"/>
    <w:basedOn w:val="Normal"/>
    <w:autoRedefine/>
    <w:rsid w:val="00BE3FC7"/>
    <w:pPr>
      <w:numPr>
        <w:numId w:val="2"/>
      </w:numPr>
    </w:pPr>
  </w:style>
  <w:style w:type="paragraph" w:styleId="Commarcadores2">
    <w:name w:val="List Bullet 2"/>
    <w:basedOn w:val="Normal"/>
    <w:autoRedefine/>
    <w:rsid w:val="00BE3FC7"/>
    <w:pPr>
      <w:numPr>
        <w:numId w:val="3"/>
      </w:numPr>
    </w:pPr>
  </w:style>
  <w:style w:type="paragraph" w:styleId="Commarcadores3">
    <w:name w:val="List Bullet 3"/>
    <w:basedOn w:val="Normal"/>
    <w:autoRedefine/>
    <w:rsid w:val="00BE3FC7"/>
    <w:pPr>
      <w:numPr>
        <w:numId w:val="4"/>
      </w:numPr>
    </w:pPr>
  </w:style>
  <w:style w:type="paragraph" w:styleId="Commarcadores4">
    <w:name w:val="List Bullet 4"/>
    <w:basedOn w:val="Normal"/>
    <w:autoRedefine/>
    <w:rsid w:val="00BE3FC7"/>
    <w:pPr>
      <w:numPr>
        <w:numId w:val="5"/>
      </w:numPr>
    </w:pPr>
  </w:style>
  <w:style w:type="paragraph" w:styleId="Commarcadores5">
    <w:name w:val="List Bullet 5"/>
    <w:basedOn w:val="Normal"/>
    <w:autoRedefine/>
    <w:rsid w:val="00BE3FC7"/>
    <w:pPr>
      <w:numPr>
        <w:numId w:val="6"/>
      </w:numPr>
    </w:pPr>
  </w:style>
  <w:style w:type="paragraph" w:styleId="Corpodetexto2">
    <w:name w:val="Body Text 2"/>
    <w:basedOn w:val="Normal"/>
    <w:rsid w:val="00BE3FC7"/>
    <w:pPr>
      <w:spacing w:after="120" w:line="480" w:lineRule="auto"/>
    </w:pPr>
  </w:style>
  <w:style w:type="paragraph" w:styleId="Corpodetexto3">
    <w:name w:val="Body Text 3"/>
    <w:basedOn w:val="Normal"/>
    <w:rsid w:val="00BE3FC7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sid w:val="00BE3FC7"/>
    <w:rPr>
      <w:i/>
      <w:iCs/>
    </w:rPr>
  </w:style>
  <w:style w:type="paragraph" w:styleId="Destinatrio">
    <w:name w:val="envelope address"/>
    <w:basedOn w:val="Normal"/>
    <w:rsid w:val="00BE3FC7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rsid w:val="00BE3FC7"/>
    <w:pPr>
      <w:ind w:left="4252"/>
    </w:pPr>
  </w:style>
  <w:style w:type="paragraph" w:styleId="EndereoHTML">
    <w:name w:val="HTML Address"/>
    <w:basedOn w:val="Normal"/>
    <w:rsid w:val="00BE3FC7"/>
    <w:rPr>
      <w:i/>
      <w:iCs/>
    </w:rPr>
  </w:style>
  <w:style w:type="paragraph" w:styleId="MapadoDocumento">
    <w:name w:val="Document Map"/>
    <w:basedOn w:val="Normal"/>
    <w:semiHidden/>
    <w:rsid w:val="00BE3FC7"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sid w:val="00BE3FC7"/>
    <w:rPr>
      <w:rFonts w:ascii="Courier New" w:hAnsi="Courier New"/>
    </w:rPr>
  </w:style>
  <w:style w:type="character" w:styleId="Forte">
    <w:name w:val="Strong"/>
    <w:basedOn w:val="Fontepargpadro"/>
    <w:qFormat/>
    <w:rsid w:val="00BE3FC7"/>
    <w:rPr>
      <w:b/>
      <w:bCs/>
    </w:rPr>
  </w:style>
  <w:style w:type="character" w:styleId="Hyperlink">
    <w:name w:val="Hyperlink"/>
    <w:basedOn w:val="Fontepargpadro"/>
    <w:rsid w:val="00BE3FC7"/>
    <w:rPr>
      <w:color w:val="0000FF"/>
      <w:u w:val="single"/>
    </w:rPr>
  </w:style>
  <w:style w:type="character" w:styleId="HiperlinkVisitado">
    <w:name w:val="FollowedHyperlink"/>
    <w:basedOn w:val="Fontepargpadro"/>
    <w:rsid w:val="00BE3FC7"/>
    <w:rPr>
      <w:color w:val="800080"/>
      <w:u w:val="single"/>
    </w:rPr>
  </w:style>
  <w:style w:type="paragraph" w:styleId="ndicedeautoridades">
    <w:name w:val="table of authorities"/>
    <w:basedOn w:val="Normal"/>
    <w:next w:val="Normal"/>
    <w:semiHidden/>
    <w:rsid w:val="00BE3FC7"/>
    <w:pPr>
      <w:ind w:left="200" w:hanging="200"/>
    </w:pPr>
  </w:style>
  <w:style w:type="paragraph" w:styleId="ndicedeilustraes">
    <w:name w:val="table of figures"/>
    <w:basedOn w:val="Normal"/>
    <w:next w:val="Normal"/>
    <w:semiHidden/>
    <w:rsid w:val="00BE3FC7"/>
    <w:pPr>
      <w:ind w:left="400" w:hanging="400"/>
    </w:pPr>
  </w:style>
  <w:style w:type="paragraph" w:styleId="Legenda">
    <w:name w:val="caption"/>
    <w:basedOn w:val="Normal"/>
    <w:next w:val="Normal"/>
    <w:qFormat/>
    <w:rsid w:val="00BE3FC7"/>
    <w:pPr>
      <w:spacing w:before="120" w:after="120"/>
    </w:pPr>
    <w:rPr>
      <w:b/>
      <w:bCs/>
    </w:rPr>
  </w:style>
  <w:style w:type="paragraph" w:styleId="Lista">
    <w:name w:val="List"/>
    <w:basedOn w:val="Normal"/>
    <w:rsid w:val="00BE3FC7"/>
    <w:pPr>
      <w:ind w:left="283" w:hanging="283"/>
    </w:pPr>
  </w:style>
  <w:style w:type="paragraph" w:styleId="Lista2">
    <w:name w:val="List 2"/>
    <w:basedOn w:val="Normal"/>
    <w:rsid w:val="00BE3FC7"/>
    <w:pPr>
      <w:ind w:left="566" w:hanging="283"/>
    </w:pPr>
  </w:style>
  <w:style w:type="paragraph" w:styleId="Lista3">
    <w:name w:val="List 3"/>
    <w:basedOn w:val="Normal"/>
    <w:rsid w:val="00BE3FC7"/>
    <w:pPr>
      <w:ind w:left="849" w:hanging="283"/>
    </w:pPr>
  </w:style>
  <w:style w:type="paragraph" w:styleId="Lista4">
    <w:name w:val="List 4"/>
    <w:basedOn w:val="Normal"/>
    <w:rsid w:val="00BE3FC7"/>
    <w:pPr>
      <w:ind w:left="1132" w:hanging="283"/>
    </w:pPr>
  </w:style>
  <w:style w:type="paragraph" w:styleId="Lista5">
    <w:name w:val="List 5"/>
    <w:basedOn w:val="Normal"/>
    <w:rsid w:val="00BE3FC7"/>
    <w:pPr>
      <w:ind w:left="1415" w:hanging="283"/>
    </w:pPr>
  </w:style>
  <w:style w:type="paragraph" w:styleId="Listadecontinuao">
    <w:name w:val="List Continue"/>
    <w:basedOn w:val="Normal"/>
    <w:rsid w:val="00BE3FC7"/>
    <w:pPr>
      <w:spacing w:after="120"/>
      <w:ind w:left="283"/>
    </w:pPr>
  </w:style>
  <w:style w:type="paragraph" w:styleId="Listadecontinuao2">
    <w:name w:val="List Continue 2"/>
    <w:basedOn w:val="Normal"/>
    <w:rsid w:val="00BE3FC7"/>
    <w:pPr>
      <w:spacing w:after="120"/>
      <w:ind w:left="566"/>
    </w:pPr>
  </w:style>
  <w:style w:type="paragraph" w:styleId="Listadecontinuao3">
    <w:name w:val="List Continue 3"/>
    <w:basedOn w:val="Normal"/>
    <w:rsid w:val="00BE3FC7"/>
    <w:pPr>
      <w:spacing w:after="120"/>
      <w:ind w:left="849"/>
    </w:pPr>
  </w:style>
  <w:style w:type="paragraph" w:styleId="Listadecontinuao4">
    <w:name w:val="List Continue 4"/>
    <w:basedOn w:val="Normal"/>
    <w:rsid w:val="00BE3FC7"/>
    <w:pPr>
      <w:spacing w:after="120"/>
      <w:ind w:left="1132"/>
    </w:pPr>
  </w:style>
  <w:style w:type="paragraph" w:styleId="Listadecontinuao5">
    <w:name w:val="List Continue 5"/>
    <w:basedOn w:val="Normal"/>
    <w:rsid w:val="00BE3FC7"/>
    <w:pPr>
      <w:spacing w:after="120"/>
      <w:ind w:left="1415"/>
    </w:pPr>
  </w:style>
  <w:style w:type="character" w:styleId="MquinadeescreverHTML">
    <w:name w:val="HTML Typewriter"/>
    <w:basedOn w:val="Fontepargpadro"/>
    <w:rsid w:val="00BE3FC7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BE3FC7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rsid w:val="00BE3FC7"/>
    <w:pPr>
      <w:numPr>
        <w:numId w:val="7"/>
      </w:numPr>
    </w:pPr>
  </w:style>
  <w:style w:type="paragraph" w:styleId="Numerada2">
    <w:name w:val="List Number 2"/>
    <w:basedOn w:val="Normal"/>
    <w:rsid w:val="00BE3FC7"/>
    <w:pPr>
      <w:numPr>
        <w:numId w:val="8"/>
      </w:numPr>
    </w:pPr>
  </w:style>
  <w:style w:type="paragraph" w:styleId="Numerada3">
    <w:name w:val="List Number 3"/>
    <w:basedOn w:val="Normal"/>
    <w:rsid w:val="00BE3FC7"/>
    <w:pPr>
      <w:numPr>
        <w:numId w:val="9"/>
      </w:numPr>
    </w:pPr>
  </w:style>
  <w:style w:type="paragraph" w:styleId="Numerada4">
    <w:name w:val="List Number 4"/>
    <w:basedOn w:val="Normal"/>
    <w:rsid w:val="00BE3FC7"/>
    <w:pPr>
      <w:numPr>
        <w:numId w:val="10"/>
      </w:numPr>
    </w:pPr>
  </w:style>
  <w:style w:type="paragraph" w:styleId="Numerada5">
    <w:name w:val="List Number 5"/>
    <w:basedOn w:val="Normal"/>
    <w:rsid w:val="00BE3FC7"/>
    <w:pPr>
      <w:numPr>
        <w:numId w:val="11"/>
      </w:numPr>
    </w:pPr>
  </w:style>
  <w:style w:type="character" w:styleId="Nmerodelinha">
    <w:name w:val="line number"/>
    <w:basedOn w:val="Fontepargpadro"/>
    <w:rsid w:val="00BE3FC7"/>
  </w:style>
  <w:style w:type="paragraph" w:styleId="Pr-formataoHTML">
    <w:name w:val="HTML Preformatted"/>
    <w:basedOn w:val="Normal"/>
    <w:rsid w:val="00BE3FC7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rsid w:val="00BE3FC7"/>
    <w:pPr>
      <w:spacing w:after="120" w:line="240" w:lineRule="auto"/>
      <w:ind w:firstLine="210"/>
      <w:jc w:val="left"/>
    </w:pPr>
    <w:rPr>
      <w:spacing w:val="0"/>
    </w:rPr>
  </w:style>
  <w:style w:type="paragraph" w:styleId="Primeirorecuodecorpodetexto2">
    <w:name w:val="Body Text First Indent 2"/>
    <w:basedOn w:val="Recuodecorpodetexto"/>
    <w:rsid w:val="00BE3FC7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rsid w:val="00BE3FC7"/>
    <w:pPr>
      <w:spacing w:after="120" w:line="480" w:lineRule="auto"/>
      <w:ind w:left="283"/>
    </w:pPr>
  </w:style>
  <w:style w:type="paragraph" w:styleId="Recuodecorpodetexto3">
    <w:name w:val="Body Text Indent 3"/>
    <w:basedOn w:val="Normal"/>
    <w:rsid w:val="00BE3FC7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rsid w:val="00BE3FC7"/>
    <w:pPr>
      <w:ind w:left="720"/>
    </w:pPr>
  </w:style>
  <w:style w:type="character" w:styleId="Refdecomentrio">
    <w:name w:val="annotation reference"/>
    <w:basedOn w:val="Fontepargpadro"/>
    <w:semiHidden/>
    <w:rsid w:val="00BE3FC7"/>
    <w:rPr>
      <w:sz w:val="16"/>
      <w:szCs w:val="16"/>
    </w:rPr>
  </w:style>
  <w:style w:type="character" w:styleId="Refdenotadefim">
    <w:name w:val="endnote reference"/>
    <w:basedOn w:val="Fontepargpadro"/>
    <w:semiHidden/>
    <w:rsid w:val="00BE3FC7"/>
    <w:rPr>
      <w:vertAlign w:val="superscript"/>
    </w:rPr>
  </w:style>
  <w:style w:type="character" w:styleId="Refdenotaderodap">
    <w:name w:val="footnote reference"/>
    <w:basedOn w:val="Fontepargpadro"/>
    <w:semiHidden/>
    <w:rsid w:val="00BE3FC7"/>
    <w:rPr>
      <w:vertAlign w:val="superscript"/>
    </w:rPr>
  </w:style>
  <w:style w:type="paragraph" w:styleId="Remetente">
    <w:name w:val="envelope return"/>
    <w:basedOn w:val="Normal"/>
    <w:rsid w:val="00BE3FC7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BE3FC7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BE3FC7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BE3FC7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BE3FC7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BE3FC7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BE3FC7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BE3FC7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BE3FC7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BE3FC7"/>
    <w:pPr>
      <w:ind w:left="1800" w:hanging="200"/>
    </w:pPr>
  </w:style>
  <w:style w:type="paragraph" w:styleId="Saudao">
    <w:name w:val="Salutation"/>
    <w:basedOn w:val="Normal"/>
    <w:next w:val="Normal"/>
    <w:rsid w:val="00BE3FC7"/>
  </w:style>
  <w:style w:type="paragraph" w:styleId="Subttulo">
    <w:name w:val="Subtitle"/>
    <w:basedOn w:val="Normal"/>
    <w:qFormat/>
    <w:rsid w:val="00BE3FC7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basedOn w:val="Fontepargpadro"/>
    <w:rsid w:val="00BE3FC7"/>
    <w:rPr>
      <w:rFonts w:ascii="Courier New" w:hAnsi="Courier New"/>
      <w:sz w:val="20"/>
      <w:szCs w:val="20"/>
    </w:rPr>
  </w:style>
  <w:style w:type="paragraph" w:styleId="Textodecomentrio">
    <w:name w:val="annotation text"/>
    <w:basedOn w:val="Normal"/>
    <w:semiHidden/>
    <w:rsid w:val="00BE3FC7"/>
  </w:style>
  <w:style w:type="paragraph" w:styleId="Textodemacro">
    <w:name w:val="macro"/>
    <w:semiHidden/>
    <w:rsid w:val="00BE3F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eastAsia="en-US"/>
    </w:rPr>
  </w:style>
  <w:style w:type="paragraph" w:styleId="Textodenotadefim">
    <w:name w:val="endnote text"/>
    <w:basedOn w:val="Normal"/>
    <w:semiHidden/>
    <w:rsid w:val="00BE3FC7"/>
  </w:style>
  <w:style w:type="paragraph" w:styleId="Textodenotaderodap">
    <w:name w:val="footnote text"/>
    <w:basedOn w:val="Normal"/>
    <w:semiHidden/>
    <w:rsid w:val="00BE3FC7"/>
  </w:style>
  <w:style w:type="paragraph" w:styleId="Textoembloco">
    <w:name w:val="Block Text"/>
    <w:basedOn w:val="Normal"/>
    <w:rsid w:val="00BE3FC7"/>
    <w:pPr>
      <w:spacing w:after="120"/>
      <w:ind w:left="1440" w:right="1440"/>
    </w:pPr>
  </w:style>
  <w:style w:type="paragraph" w:styleId="TextosemFormatao">
    <w:name w:val="Plain Text"/>
    <w:basedOn w:val="Normal"/>
    <w:rsid w:val="00BE3FC7"/>
    <w:rPr>
      <w:rFonts w:ascii="Courier New" w:hAnsi="Courier New" w:cs="Courier New"/>
    </w:rPr>
  </w:style>
  <w:style w:type="paragraph" w:styleId="Ttulo">
    <w:name w:val="Title"/>
    <w:basedOn w:val="Normal"/>
    <w:qFormat/>
    <w:rsid w:val="00BE3FC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rsid w:val="00BE3FC7"/>
  </w:style>
  <w:style w:type="paragraph" w:styleId="Ttulodendicedeautoridades">
    <w:name w:val="toa heading"/>
    <w:basedOn w:val="Normal"/>
    <w:next w:val="Normal"/>
    <w:semiHidden/>
    <w:rsid w:val="00BE3FC7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sid w:val="00BE3FC7"/>
    <w:rPr>
      <w:rFonts w:cs="Arial"/>
      <w:b/>
      <w:bCs/>
    </w:rPr>
  </w:style>
  <w:style w:type="character" w:styleId="VarivelHTML">
    <w:name w:val="HTML Variable"/>
    <w:basedOn w:val="Fontepargpadro"/>
    <w:rsid w:val="00BE3FC7"/>
    <w:rPr>
      <w:i/>
      <w:iCs/>
    </w:rPr>
  </w:style>
  <w:style w:type="paragraph" w:customStyle="1" w:styleId="Address1">
    <w:name w:val="Address 1"/>
    <w:basedOn w:val="Normal"/>
    <w:rsid w:val="00BE3FC7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Address2">
    <w:name w:val="Address 2"/>
    <w:basedOn w:val="Normal"/>
    <w:rsid w:val="00BE3FC7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SectionSubtitle">
    <w:name w:val="Section Subtitle"/>
    <w:basedOn w:val="Normal"/>
    <w:next w:val="Normal"/>
    <w:rsid w:val="00BE3FC7"/>
    <w:pPr>
      <w:spacing w:before="220" w:line="220" w:lineRule="atLeast"/>
    </w:pPr>
    <w:rPr>
      <w:rFonts w:ascii="Arial Black" w:eastAsia="Times New Roman" w:hAnsi="Arial Black"/>
      <w:b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Cliente\CONFIG~1\Temp\TCD1A.tmp\Curr&#237;&#173;culo%20-%20profissiona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Currí­culo - profissional</Template>
  <TotalTime>85</TotalTime>
  <Pages>1</Pages>
  <Words>273</Words>
  <Characters>1480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Rua Uruguai, 300</vt:lpstr>
    </vt:vector>
  </TitlesOfParts>
  <Manager/>
  <Company>Microsoft Corporation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Rua Uruguai, 300</dc:title>
  <dc:subject/>
  <dc:creator>Cliente</dc:creator>
  <cp:keywords/>
  <dc:description/>
  <cp:lastModifiedBy>Usuario</cp:lastModifiedBy>
  <cp:revision>11</cp:revision>
  <cp:lastPrinted>2009-05-14T17:28:00Z</cp:lastPrinted>
  <dcterms:created xsi:type="dcterms:W3CDTF">2011-04-01T21:58:00Z</dcterms:created>
  <dcterms:modified xsi:type="dcterms:W3CDTF">2014-02-16T19:41:00Z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TC010469081046</vt:lpwstr>
  </property>
</Properties>
</file>