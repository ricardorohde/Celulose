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9BD" w:rsidRPr="00CB24D8" w:rsidRDefault="00E84E49" w:rsidP="00920C44">
      <w:pPr>
        <w:jc w:val="center"/>
        <w:rPr>
          <w:rFonts w:ascii="Verdana" w:hAnsi="Verdana"/>
          <w:b/>
          <w:color w:val="000000" w:themeColor="text1"/>
          <w:sz w:val="40"/>
          <w:szCs w:val="40"/>
        </w:rPr>
      </w:pPr>
      <w:r w:rsidRPr="00CB24D8">
        <w:rPr>
          <w:rFonts w:ascii="Verdana" w:hAnsi="Verdana"/>
          <w:b/>
          <w:color w:val="000000" w:themeColor="text1"/>
          <w:sz w:val="40"/>
          <w:szCs w:val="40"/>
        </w:rPr>
        <w:t xml:space="preserve">Fernanda </w:t>
      </w:r>
      <w:proofErr w:type="spellStart"/>
      <w:r w:rsidR="004F0F2F" w:rsidRPr="00CB24D8">
        <w:rPr>
          <w:rFonts w:ascii="Verdana" w:hAnsi="Verdana"/>
          <w:b/>
          <w:color w:val="000000" w:themeColor="text1"/>
          <w:sz w:val="40"/>
          <w:szCs w:val="40"/>
        </w:rPr>
        <w:t>Gurniak</w:t>
      </w:r>
      <w:proofErr w:type="spellEnd"/>
      <w:r w:rsidR="002E33DB" w:rsidRPr="00CB24D8">
        <w:rPr>
          <w:rFonts w:ascii="Verdana" w:hAnsi="Verdana"/>
          <w:b/>
          <w:color w:val="000000" w:themeColor="text1"/>
          <w:sz w:val="40"/>
          <w:szCs w:val="40"/>
        </w:rPr>
        <w:t xml:space="preserve"> Weber</w:t>
      </w:r>
      <w:r w:rsidR="004F0F2F" w:rsidRPr="00CB24D8">
        <w:rPr>
          <w:rFonts w:ascii="Verdana" w:hAnsi="Verdana"/>
          <w:b/>
          <w:color w:val="000000" w:themeColor="text1"/>
          <w:sz w:val="40"/>
          <w:szCs w:val="40"/>
        </w:rPr>
        <w:t xml:space="preserve"> da Silva</w:t>
      </w:r>
    </w:p>
    <w:p w:rsidR="0049177A" w:rsidRPr="00F55499" w:rsidRDefault="00EB59A1" w:rsidP="0003409D">
      <w:pPr>
        <w:spacing w:after="0"/>
        <w:rPr>
          <w:color w:val="auto"/>
        </w:rPr>
      </w:pPr>
      <w:r w:rsidRPr="00F55499">
        <w:rPr>
          <w:rFonts w:ascii="Verdana" w:hAnsi="Verdana"/>
          <w:color w:val="auto"/>
        </w:rPr>
        <w:t xml:space="preserve">Endereço: </w:t>
      </w:r>
      <w:r w:rsidR="004F0F2F" w:rsidRPr="00F55499">
        <w:rPr>
          <w:rFonts w:ascii="Verdana" w:hAnsi="Verdana"/>
          <w:color w:val="auto"/>
        </w:rPr>
        <w:t>Av. Dr. Ney Brito</w:t>
      </w:r>
      <w:r w:rsidR="00E84E49" w:rsidRPr="00F55499">
        <w:rPr>
          <w:rFonts w:ascii="Verdana" w:hAnsi="Verdana"/>
          <w:color w:val="auto"/>
        </w:rPr>
        <w:t>, n</w:t>
      </w:r>
      <w:r w:rsidRPr="00F55499">
        <w:rPr>
          <w:rFonts w:ascii="Verdana" w:hAnsi="Verdana"/>
          <w:color w:val="auto"/>
        </w:rPr>
        <w:t>º:</w:t>
      </w:r>
      <w:r w:rsidR="00E84E49" w:rsidRPr="00F55499">
        <w:rPr>
          <w:rFonts w:ascii="Verdana" w:hAnsi="Verdana"/>
          <w:color w:val="auto"/>
        </w:rPr>
        <w:t xml:space="preserve"> </w:t>
      </w:r>
      <w:r w:rsidR="004F0F2F" w:rsidRPr="00F55499">
        <w:rPr>
          <w:rFonts w:ascii="Verdana" w:hAnsi="Verdana"/>
          <w:color w:val="auto"/>
        </w:rPr>
        <w:t>1551</w:t>
      </w:r>
      <w:r w:rsidRPr="00F55499">
        <w:rPr>
          <w:rFonts w:ascii="Verdana" w:hAnsi="Verdana"/>
          <w:color w:val="auto"/>
        </w:rPr>
        <w:t xml:space="preserve">- </w:t>
      </w:r>
      <w:r w:rsidR="004F0F2F" w:rsidRPr="00F55499">
        <w:rPr>
          <w:rFonts w:ascii="Verdana" w:hAnsi="Verdana"/>
          <w:color w:val="auto"/>
        </w:rPr>
        <w:t>Santa Rita</w:t>
      </w:r>
      <w:r w:rsidR="001638B8" w:rsidRPr="00F55499">
        <w:rPr>
          <w:rFonts w:ascii="Verdana" w:hAnsi="Verdana"/>
          <w:color w:val="auto"/>
        </w:rPr>
        <w:t xml:space="preserve"> – </w:t>
      </w:r>
      <w:r w:rsidR="004F0F2F" w:rsidRPr="00F55499">
        <w:rPr>
          <w:rFonts w:ascii="Verdana" w:hAnsi="Verdana"/>
          <w:color w:val="auto"/>
        </w:rPr>
        <w:t>Guaíba</w:t>
      </w:r>
      <w:r w:rsidR="001638B8" w:rsidRPr="00F55499">
        <w:rPr>
          <w:rFonts w:ascii="Verdana" w:hAnsi="Verdana"/>
          <w:color w:val="auto"/>
        </w:rPr>
        <w:t xml:space="preserve"> – </w:t>
      </w:r>
      <w:r w:rsidR="00E84E49" w:rsidRPr="00F55499">
        <w:rPr>
          <w:rFonts w:ascii="Verdana" w:hAnsi="Verdana"/>
          <w:color w:val="auto"/>
        </w:rPr>
        <w:t>RS</w:t>
      </w:r>
      <w:r w:rsidR="001638B8" w:rsidRPr="00F55499">
        <w:rPr>
          <w:rFonts w:ascii="Verdana" w:hAnsi="Verdana"/>
          <w:color w:val="auto"/>
        </w:rPr>
        <w:br/>
      </w:r>
      <w:r w:rsidR="005B5FD3" w:rsidRPr="00F55499">
        <w:rPr>
          <w:rFonts w:ascii="Verdana" w:hAnsi="Verdana"/>
          <w:color w:val="auto"/>
        </w:rPr>
        <w:t xml:space="preserve">Telefone: </w:t>
      </w:r>
      <w:r w:rsidR="001638B8" w:rsidRPr="00F55499">
        <w:rPr>
          <w:rFonts w:ascii="Verdana" w:hAnsi="Verdana"/>
          <w:color w:val="auto"/>
        </w:rPr>
        <w:t>(</w:t>
      </w:r>
      <w:r w:rsidR="00E84E49" w:rsidRPr="00F55499">
        <w:rPr>
          <w:rFonts w:ascii="Verdana" w:hAnsi="Verdana"/>
          <w:color w:val="auto"/>
        </w:rPr>
        <w:t>5</w:t>
      </w:r>
      <w:r w:rsidR="001638B8" w:rsidRPr="00F55499">
        <w:rPr>
          <w:rFonts w:ascii="Verdana" w:hAnsi="Verdana"/>
          <w:color w:val="auto"/>
        </w:rPr>
        <w:t xml:space="preserve">1) </w:t>
      </w:r>
      <w:r w:rsidR="004F0F2F" w:rsidRPr="00F55499">
        <w:rPr>
          <w:rFonts w:ascii="Verdana" w:hAnsi="Verdana"/>
          <w:color w:val="auto"/>
        </w:rPr>
        <w:t>9692.5980</w:t>
      </w:r>
      <w:r w:rsidR="00E84E49" w:rsidRPr="00F55499">
        <w:rPr>
          <w:rFonts w:ascii="Verdana" w:hAnsi="Verdana"/>
          <w:color w:val="auto"/>
        </w:rPr>
        <w:t xml:space="preserve">, (51) </w:t>
      </w:r>
      <w:r w:rsidR="00C211CF" w:rsidRPr="00F55499">
        <w:rPr>
          <w:rFonts w:ascii="Verdana" w:hAnsi="Verdana"/>
          <w:color w:val="auto"/>
        </w:rPr>
        <w:t>3055.5789</w:t>
      </w:r>
      <w:r w:rsidR="005B5FD3" w:rsidRPr="00F55499">
        <w:rPr>
          <w:rFonts w:ascii="Verdana" w:hAnsi="Verdana"/>
          <w:color w:val="auto"/>
        </w:rPr>
        <w:t xml:space="preserve">/ </w:t>
      </w:r>
      <w:proofErr w:type="gramStart"/>
      <w:r w:rsidR="005B5FD3" w:rsidRPr="00F55499">
        <w:rPr>
          <w:rFonts w:ascii="Verdana" w:hAnsi="Verdana"/>
          <w:color w:val="auto"/>
        </w:rPr>
        <w:t>E-mail:</w:t>
      </w:r>
      <w:proofErr w:type="gramEnd"/>
      <w:r w:rsidR="0053721F" w:rsidRPr="00F55499">
        <w:fldChar w:fldCharType="begin"/>
      </w:r>
      <w:r w:rsidR="0053721F" w:rsidRPr="00F55499">
        <w:rPr>
          <w:color w:val="auto"/>
        </w:rPr>
        <w:instrText xml:space="preserve"> HYPERLINK "mailto:fgurniak_csj@hotmail.com" </w:instrText>
      </w:r>
      <w:r w:rsidR="0053721F" w:rsidRPr="00F55499">
        <w:fldChar w:fldCharType="separate"/>
      </w:r>
      <w:r w:rsidR="004F0F2F" w:rsidRPr="00F55499">
        <w:rPr>
          <w:rStyle w:val="Hyperlink"/>
          <w:rFonts w:ascii="Verdana" w:hAnsi="Verdana"/>
          <w:color w:val="auto"/>
        </w:rPr>
        <w:t>fgurniak_csj@hotmail.com</w:t>
      </w:r>
      <w:r w:rsidR="0053721F" w:rsidRPr="00F55499">
        <w:rPr>
          <w:rStyle w:val="Hyperlink"/>
          <w:rFonts w:ascii="Verdana" w:hAnsi="Verdana"/>
          <w:color w:val="auto"/>
        </w:rPr>
        <w:fldChar w:fldCharType="end"/>
      </w:r>
    </w:p>
    <w:p w:rsidR="0003409D" w:rsidRPr="00F55499" w:rsidRDefault="0003409D" w:rsidP="0003409D">
      <w:pPr>
        <w:spacing w:after="0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Recados: (51) 9519.8251 (Ana Paula)</w:t>
      </w:r>
    </w:p>
    <w:p w:rsidR="00EB59A1" w:rsidRPr="00F55499" w:rsidRDefault="00EB59A1" w:rsidP="0003409D">
      <w:pPr>
        <w:spacing w:after="0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Data de nascimento: 24/09/1989</w:t>
      </w:r>
    </w:p>
    <w:p w:rsidR="0049177A" w:rsidRPr="00F55499" w:rsidRDefault="0049177A" w:rsidP="00057928">
      <w:pPr>
        <w:pStyle w:val="Seo"/>
        <w:spacing w:before="0"/>
        <w:rPr>
          <w:rFonts w:ascii="Verdana" w:hAnsi="Verdana"/>
          <w:color w:val="auto"/>
        </w:rPr>
      </w:pPr>
    </w:p>
    <w:p w:rsidR="001638B8" w:rsidRPr="00F55499" w:rsidRDefault="001638B8" w:rsidP="00057928">
      <w:pPr>
        <w:pStyle w:val="Seo"/>
        <w:spacing w:before="0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objetivo</w:t>
      </w:r>
    </w:p>
    <w:p w:rsidR="00F55499" w:rsidRPr="00F55499" w:rsidRDefault="00A953A7" w:rsidP="006661EE">
      <w:pPr>
        <w:pStyle w:val="Ttulo3"/>
        <w:jc w:val="both"/>
        <w:rPr>
          <w:rFonts w:ascii="Verdana" w:hAnsi="Verdana"/>
          <w:color w:val="auto"/>
          <w:sz w:val="20"/>
          <w:szCs w:val="20"/>
        </w:rPr>
      </w:pPr>
      <w:r>
        <w:rPr>
          <w:rFonts w:ascii="Verdana" w:hAnsi="Verdana"/>
          <w:noProof/>
          <w:color w:val="auto"/>
          <w:sz w:val="20"/>
          <w:szCs w:val="20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.3pt;margin-top:8.15pt;width:478.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adj="-2573,-1,-2573" strokecolor="#b9bec7" strokeweight="1pt">
            <w10:wrap anchorx="margin"/>
          </v:shape>
        </w:pict>
      </w:r>
    </w:p>
    <w:p w:rsidR="006661EE" w:rsidRPr="00F55499" w:rsidRDefault="006661EE" w:rsidP="006661EE">
      <w:pPr>
        <w:pStyle w:val="Ttulo3"/>
        <w:jc w:val="both"/>
        <w:rPr>
          <w:rFonts w:ascii="Verdana" w:hAnsi="Verdana"/>
          <w:color w:val="auto"/>
          <w:sz w:val="20"/>
          <w:szCs w:val="20"/>
        </w:rPr>
      </w:pPr>
      <w:r w:rsidRPr="00F55499">
        <w:rPr>
          <w:rFonts w:ascii="Verdana" w:hAnsi="Verdana"/>
          <w:color w:val="auto"/>
          <w:sz w:val="20"/>
          <w:szCs w:val="20"/>
        </w:rPr>
        <w:t>Gostaria de atuar na área de Jornalismo. Tenho interesse em traba</w:t>
      </w:r>
      <w:r w:rsidR="00962987" w:rsidRPr="00F55499">
        <w:rPr>
          <w:rFonts w:ascii="Verdana" w:hAnsi="Verdana"/>
          <w:color w:val="auto"/>
          <w:sz w:val="20"/>
          <w:szCs w:val="20"/>
        </w:rPr>
        <w:t>l</w:t>
      </w:r>
      <w:r w:rsidRPr="00F55499">
        <w:rPr>
          <w:rFonts w:ascii="Verdana" w:hAnsi="Verdana"/>
          <w:color w:val="auto"/>
          <w:sz w:val="20"/>
          <w:szCs w:val="20"/>
        </w:rPr>
        <w:t>har nesta empresa, visto que exerci atividades semelhantes com o cargo de Jornalista nas últimas empresas que laborei. Procuro ser uma profissional com capacidade de pesquisa e, principalmente, com dedicação para estudar e oferecer soluções.</w:t>
      </w:r>
    </w:p>
    <w:p w:rsidR="001638B8" w:rsidRPr="00F55499" w:rsidRDefault="001638B8" w:rsidP="001638B8">
      <w:pPr>
        <w:pStyle w:val="Seo"/>
        <w:rPr>
          <w:rFonts w:ascii="Verdana" w:hAnsi="Verdana"/>
          <w:color w:val="auto"/>
        </w:rPr>
      </w:pPr>
    </w:p>
    <w:p w:rsidR="00B30D63" w:rsidRPr="00F55499" w:rsidRDefault="001638B8" w:rsidP="00630C27">
      <w:pPr>
        <w:pStyle w:val="Seo"/>
        <w:spacing w:before="0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FORMAÇÃO</w:t>
      </w:r>
    </w:p>
    <w:p w:rsidR="001638B8" w:rsidRPr="00F55499" w:rsidRDefault="00A953A7" w:rsidP="00630C27">
      <w:pPr>
        <w:pStyle w:val="Seo"/>
        <w:spacing w:before="0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4" o:spid="_x0000_s1034" type="#_x0000_t32" style="position:absolute;margin-left:.3pt;margin-top:10.7pt;width:478.5pt;height:0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f0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lvo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sVKf0JQIAAD4EAAAOAAAAAAAAAAAAAAAAAC4CAABkcnMvZTJvRG9jLnht&#10;bFBLAQItABQABgAIAAAAIQCzSzRH2wAAAAYBAAAPAAAAAAAAAAAAAAAAAH8EAABkcnMvZG93bnJl&#10;di54bWxQSwUGAAAAAAQABADzAAAAhwUAAAAA&#10;" adj="-2573,-1,-2573" strokecolor="#b9bec7" strokeweight="1pt">
            <w10:wrap anchorx="margin"/>
          </v:shape>
        </w:pict>
      </w:r>
      <w:r w:rsidR="00B30D63" w:rsidRPr="00F55499">
        <w:rPr>
          <w:rFonts w:ascii="Verdana" w:hAnsi="Verdana"/>
          <w:color w:val="auto"/>
        </w:rPr>
        <w:br/>
      </w:r>
    </w:p>
    <w:p w:rsidR="001638B8" w:rsidRPr="00F55499" w:rsidRDefault="004F0F2F" w:rsidP="00A66E88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Técnico em Edificações. Centro Tecnológico Parobé</w:t>
      </w:r>
      <w:r w:rsidR="00A66E88" w:rsidRPr="00F55499">
        <w:rPr>
          <w:rFonts w:ascii="Verdana" w:hAnsi="Verdana"/>
          <w:color w:val="auto"/>
        </w:rPr>
        <w:t>.</w:t>
      </w:r>
      <w:r w:rsidRPr="00F55499">
        <w:rPr>
          <w:rFonts w:ascii="Verdana" w:hAnsi="Verdana"/>
          <w:color w:val="auto"/>
        </w:rPr>
        <w:t xml:space="preserve"> Porto Alegre/RS.</w:t>
      </w:r>
    </w:p>
    <w:p w:rsidR="004F0F2F" w:rsidRPr="00F55499" w:rsidRDefault="00D34C3C" w:rsidP="00A66E88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Cursando 7</w:t>
      </w:r>
      <w:r w:rsidR="006F32F3" w:rsidRPr="00F55499">
        <w:rPr>
          <w:rFonts w:ascii="Verdana" w:hAnsi="Verdana"/>
          <w:color w:val="auto"/>
        </w:rPr>
        <w:t>º</w:t>
      </w:r>
      <w:r w:rsidR="004F0F2F" w:rsidRPr="00F55499">
        <w:rPr>
          <w:rFonts w:ascii="Verdana" w:hAnsi="Verdana"/>
          <w:color w:val="auto"/>
        </w:rPr>
        <w:t xml:space="preserve"> Semestre Comunicação Social – Jornalismo – Universidade Luterana do Brasil</w:t>
      </w:r>
      <w:r w:rsidR="00A66E88" w:rsidRPr="00F55499">
        <w:rPr>
          <w:rFonts w:ascii="Verdana" w:hAnsi="Verdana"/>
          <w:color w:val="auto"/>
        </w:rPr>
        <w:t>.</w:t>
      </w:r>
      <w:r w:rsidR="004F0F2F" w:rsidRPr="00F55499">
        <w:rPr>
          <w:rFonts w:ascii="Verdana" w:hAnsi="Verdana"/>
          <w:color w:val="auto"/>
        </w:rPr>
        <w:t xml:space="preserve"> ULBRA</w:t>
      </w:r>
      <w:r w:rsidR="00012C77" w:rsidRPr="00F55499">
        <w:rPr>
          <w:rFonts w:ascii="Verdana" w:hAnsi="Verdana"/>
          <w:color w:val="auto"/>
        </w:rPr>
        <w:t xml:space="preserve"> Canoas</w:t>
      </w:r>
      <w:r w:rsidR="000A77AC">
        <w:rPr>
          <w:rFonts w:ascii="Verdana" w:hAnsi="Verdana"/>
          <w:color w:val="auto"/>
        </w:rPr>
        <w:t>- Noite</w:t>
      </w:r>
      <w:r>
        <w:rPr>
          <w:rFonts w:ascii="Verdana" w:hAnsi="Verdana"/>
          <w:color w:val="auto"/>
        </w:rPr>
        <w:t xml:space="preserve"> </w:t>
      </w:r>
      <w:proofErr w:type="gramStart"/>
      <w:r>
        <w:rPr>
          <w:rFonts w:ascii="Verdana" w:hAnsi="Verdana"/>
          <w:color w:val="auto"/>
        </w:rPr>
        <w:t>(</w:t>
      </w:r>
      <w:r w:rsidR="00482D27">
        <w:rPr>
          <w:rFonts w:ascii="Verdana" w:hAnsi="Verdana"/>
          <w:color w:val="auto"/>
        </w:rPr>
        <w:t xml:space="preserve"> </w:t>
      </w:r>
      <w:proofErr w:type="gramEnd"/>
      <w:r w:rsidR="00482D27">
        <w:rPr>
          <w:rFonts w:ascii="Verdana" w:hAnsi="Verdana"/>
          <w:color w:val="auto"/>
        </w:rPr>
        <w:t>previsão de f</w:t>
      </w:r>
      <w:r>
        <w:rPr>
          <w:rFonts w:ascii="Verdana" w:hAnsi="Verdana"/>
          <w:color w:val="auto"/>
        </w:rPr>
        <w:t>ormatura- 2017</w:t>
      </w:r>
      <w:r w:rsidR="00322F7A">
        <w:rPr>
          <w:rFonts w:ascii="Verdana" w:hAnsi="Verdana"/>
          <w:color w:val="auto"/>
        </w:rPr>
        <w:t>/1</w:t>
      </w:r>
      <w:bookmarkStart w:id="0" w:name="_GoBack"/>
      <w:bookmarkEnd w:id="0"/>
      <w:r>
        <w:rPr>
          <w:rFonts w:ascii="Verdana" w:hAnsi="Verdana"/>
          <w:color w:val="auto"/>
        </w:rPr>
        <w:t>)</w:t>
      </w:r>
    </w:p>
    <w:p w:rsidR="0057382F" w:rsidRPr="00F55499" w:rsidRDefault="0057382F" w:rsidP="00630C27">
      <w:pPr>
        <w:pStyle w:val="Seo"/>
        <w:spacing w:before="0"/>
        <w:rPr>
          <w:rFonts w:ascii="Verdana" w:hAnsi="Verdana"/>
          <w:color w:val="auto"/>
        </w:rPr>
      </w:pPr>
    </w:p>
    <w:p w:rsidR="00B30D63" w:rsidRPr="00F55499" w:rsidRDefault="00B30D63" w:rsidP="00B30D63">
      <w:pPr>
        <w:pStyle w:val="Seo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EXPERIÊNCIA</w:t>
      </w:r>
      <w:r w:rsidR="0002401A" w:rsidRPr="00F55499">
        <w:rPr>
          <w:rFonts w:ascii="Verdana" w:hAnsi="Verdana"/>
          <w:color w:val="auto"/>
        </w:rPr>
        <w:t xml:space="preserve"> PROFISSIONAL</w:t>
      </w:r>
    </w:p>
    <w:p w:rsidR="00B30D63" w:rsidRPr="00F55499" w:rsidRDefault="00A953A7" w:rsidP="00B30D63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5" o:spid="_x0000_s1033" type="#_x0000_t32" style="position:absolute;margin-left:.3pt;margin-top:10.7pt;width:478.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Rrj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LaRGuMkAgAAPgQAAA4AAAAAAAAAAAAAAAAALgIAAGRycy9lMm9Eb2MueG1s&#10;UEsBAi0AFAAGAAgAAAAhALNLNEfbAAAABgEAAA8AAAAAAAAAAAAAAAAAfgQAAGRycy9kb3ducmV2&#10;LnhtbFBLBQYAAAAABAAEAPMAAACGBQAAAAA=&#10;" adj="-2573,-1,-2573" strokecolor="#b9bec7" strokeweight="1pt">
            <w10:wrap anchorx="margin"/>
          </v:shape>
        </w:pict>
      </w:r>
      <w:r w:rsidR="00B30D63" w:rsidRPr="00F55499">
        <w:rPr>
          <w:rFonts w:ascii="Verdana" w:hAnsi="Verdana"/>
          <w:color w:val="auto"/>
        </w:rPr>
        <w:br/>
      </w:r>
    </w:p>
    <w:p w:rsidR="00582C82" w:rsidRPr="00F55499" w:rsidRDefault="00DD73F1" w:rsidP="00582C8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bCs/>
          <w:color w:val="auto"/>
        </w:rPr>
      </w:pPr>
      <w:r w:rsidRPr="00F55499">
        <w:rPr>
          <w:rFonts w:ascii="Verdana" w:hAnsi="Verdana"/>
          <w:b/>
          <w:color w:val="auto"/>
        </w:rPr>
        <w:t>Abril</w:t>
      </w:r>
      <w:r w:rsidR="00582C82" w:rsidRPr="00F55499">
        <w:rPr>
          <w:rFonts w:ascii="Verdana" w:hAnsi="Verdana"/>
          <w:b/>
          <w:color w:val="auto"/>
        </w:rPr>
        <w:t xml:space="preserve"> 2013 –</w:t>
      </w:r>
      <w:r w:rsidRPr="00F55499">
        <w:rPr>
          <w:rFonts w:ascii="Verdana" w:hAnsi="Verdana"/>
          <w:b/>
          <w:color w:val="auto"/>
        </w:rPr>
        <w:t xml:space="preserve"> Setembro 2013</w:t>
      </w:r>
      <w:r w:rsidR="00582C82" w:rsidRPr="00F55499">
        <w:rPr>
          <w:rFonts w:ascii="Verdana" w:hAnsi="Verdana"/>
          <w:b/>
          <w:color w:val="auto"/>
        </w:rPr>
        <w:t xml:space="preserve">.  Instituto Nacional do Seguro Social (INSS) 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 xml:space="preserve">Cargo: Estagiária do Setor Assessoria de Comunicação Social do INSS – 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Principais atividades: Monitoria de notícias através do site da Previdência Social. Acompanhamento e cobertura de eventos internos e externos. Elaboração de matérias, realização de entrevistas junto aos órgãos responsáveis.</w:t>
      </w:r>
    </w:p>
    <w:p w:rsidR="00582C82" w:rsidRPr="00F55499" w:rsidRDefault="00582C82" w:rsidP="00582C8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bCs/>
          <w:color w:val="auto"/>
        </w:rPr>
      </w:pPr>
      <w:r w:rsidRPr="00F55499">
        <w:rPr>
          <w:rFonts w:ascii="Verdana" w:hAnsi="Verdana"/>
          <w:b/>
          <w:color w:val="auto"/>
        </w:rPr>
        <w:t>Dezembro 2011 – Abril 2013.</w:t>
      </w:r>
      <w:r w:rsidR="00DD73F1" w:rsidRPr="00F55499">
        <w:rPr>
          <w:rFonts w:ascii="Verdana" w:hAnsi="Verdana"/>
          <w:b/>
          <w:color w:val="auto"/>
        </w:rPr>
        <w:t xml:space="preserve"> </w:t>
      </w:r>
      <w:r w:rsidRPr="00F55499">
        <w:rPr>
          <w:rFonts w:ascii="Verdana" w:hAnsi="Verdana"/>
          <w:b/>
          <w:color w:val="auto"/>
        </w:rPr>
        <w:t>Prefeitura Municipal de Porto Alegre</w:t>
      </w:r>
    </w:p>
    <w:p w:rsidR="00582C82" w:rsidRPr="00F55499" w:rsidRDefault="00582C82" w:rsidP="00582C82">
      <w:pPr>
        <w:pStyle w:val="PargrafodaLista"/>
        <w:spacing w:after="120"/>
        <w:ind w:left="284"/>
        <w:jc w:val="both"/>
        <w:rPr>
          <w:rFonts w:ascii="Times New Roman" w:hAnsi="Times New Roman"/>
          <w:bCs/>
          <w:color w:val="auto"/>
        </w:rPr>
      </w:pPr>
      <w:r w:rsidRPr="00F55499">
        <w:rPr>
          <w:rFonts w:ascii="Verdana" w:hAnsi="Verdana"/>
          <w:color w:val="auto"/>
        </w:rPr>
        <w:t>Cargo: Estagiária do Setor da Rádio Escuta e Rádio Web, assessoria ao Chefe de Comunicação da Secretaria Municipal da Gestão.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 xml:space="preserve">Principais atividades: Monitoria das rádios e </w:t>
      </w:r>
      <w:proofErr w:type="spellStart"/>
      <w:r w:rsidRPr="00F55499">
        <w:rPr>
          <w:rFonts w:ascii="Verdana" w:hAnsi="Verdana"/>
          <w:color w:val="auto"/>
        </w:rPr>
        <w:t>clipagem</w:t>
      </w:r>
      <w:proofErr w:type="spellEnd"/>
      <w:r w:rsidRPr="00F55499">
        <w:rPr>
          <w:rFonts w:ascii="Verdana" w:hAnsi="Verdana"/>
          <w:color w:val="auto"/>
        </w:rPr>
        <w:t xml:space="preserve"> de notícias através do site CWA. Acompanhamento em apresentações junto ao Secretário da pasta, diligências junto ao Gabinete de Comunicação Social, elaboração de newsletter, controle de agenda e</w:t>
      </w:r>
      <w:r w:rsidR="00530091" w:rsidRPr="00F55499">
        <w:rPr>
          <w:rFonts w:ascii="Verdana" w:hAnsi="Verdana"/>
          <w:color w:val="auto"/>
        </w:rPr>
        <w:t xml:space="preserve"> </w:t>
      </w:r>
      <w:r w:rsidRPr="00F55499">
        <w:rPr>
          <w:rFonts w:ascii="Verdana" w:hAnsi="Verdana"/>
          <w:color w:val="auto"/>
        </w:rPr>
        <w:t>realização de entrevistas junto aos órgãos da Prefeitura de Porto Alegre.</w:t>
      </w:r>
    </w:p>
    <w:p w:rsidR="00582C82" w:rsidRPr="00F55499" w:rsidRDefault="00582C82" w:rsidP="00582C8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Times New Roman" w:hAnsi="Times New Roman"/>
          <w:bCs/>
          <w:color w:val="auto"/>
        </w:rPr>
      </w:pPr>
      <w:r w:rsidRPr="00F55499">
        <w:rPr>
          <w:rFonts w:ascii="Verdana" w:hAnsi="Verdana"/>
          <w:b/>
          <w:color w:val="auto"/>
        </w:rPr>
        <w:t xml:space="preserve">Outubro 2010 </w:t>
      </w:r>
      <w:proofErr w:type="gramStart"/>
      <w:r w:rsidRPr="00F55499">
        <w:rPr>
          <w:rFonts w:ascii="Verdana" w:hAnsi="Verdana"/>
          <w:b/>
          <w:color w:val="auto"/>
        </w:rPr>
        <w:t>–Julho</w:t>
      </w:r>
      <w:proofErr w:type="gramEnd"/>
      <w:r w:rsidR="00DD73F1" w:rsidRPr="00F55499">
        <w:rPr>
          <w:rFonts w:ascii="Verdana" w:hAnsi="Verdana"/>
          <w:b/>
          <w:color w:val="auto"/>
        </w:rPr>
        <w:t xml:space="preserve"> </w:t>
      </w:r>
      <w:r w:rsidRPr="00F55499">
        <w:rPr>
          <w:rFonts w:ascii="Verdana" w:hAnsi="Verdana"/>
          <w:b/>
          <w:color w:val="auto"/>
        </w:rPr>
        <w:t>2011.</w:t>
      </w:r>
      <w:r w:rsidR="00DD73F1" w:rsidRPr="00F55499">
        <w:rPr>
          <w:rFonts w:ascii="Verdana" w:hAnsi="Verdana"/>
          <w:b/>
          <w:color w:val="auto"/>
        </w:rPr>
        <w:t xml:space="preserve"> </w:t>
      </w:r>
      <w:r w:rsidRPr="00F55499">
        <w:rPr>
          <w:rFonts w:ascii="Verdana" w:hAnsi="Verdana"/>
          <w:b/>
          <w:color w:val="auto"/>
        </w:rPr>
        <w:t xml:space="preserve">Ulbra TV – </w:t>
      </w:r>
      <w:r w:rsidR="004B48C5" w:rsidRPr="00F55499">
        <w:rPr>
          <w:rFonts w:ascii="Verdana" w:hAnsi="Verdana"/>
          <w:b/>
          <w:color w:val="auto"/>
        </w:rPr>
        <w:t>Ulbra Notícias</w:t>
      </w:r>
      <w:r w:rsidRPr="00F55499">
        <w:rPr>
          <w:rFonts w:ascii="Verdana" w:hAnsi="Verdana"/>
          <w:b/>
          <w:color w:val="auto"/>
        </w:rPr>
        <w:t>– Setor de Redação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Times New Roman" w:hAnsi="Times New Roman"/>
          <w:bCs/>
          <w:color w:val="auto"/>
        </w:rPr>
      </w:pPr>
      <w:r w:rsidRPr="00F55499">
        <w:rPr>
          <w:rFonts w:ascii="Verdana" w:hAnsi="Verdana"/>
          <w:color w:val="auto"/>
        </w:rPr>
        <w:t>Cargo: Estagiária</w:t>
      </w:r>
      <w:r w:rsidR="004B48C5" w:rsidRPr="00F55499">
        <w:rPr>
          <w:rFonts w:ascii="Verdana" w:hAnsi="Verdana"/>
          <w:color w:val="auto"/>
        </w:rPr>
        <w:t xml:space="preserve"> do telejornalismo</w:t>
      </w:r>
      <w:r w:rsidRPr="00F55499">
        <w:rPr>
          <w:rFonts w:ascii="Verdana" w:hAnsi="Verdana"/>
          <w:color w:val="auto"/>
        </w:rPr>
        <w:t xml:space="preserve"> </w:t>
      </w:r>
    </w:p>
    <w:p w:rsidR="00582C82" w:rsidRPr="00F55499" w:rsidRDefault="00582C82" w:rsidP="00582C82">
      <w:pPr>
        <w:pStyle w:val="PargrafodaLista"/>
        <w:spacing w:after="120"/>
        <w:ind w:left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 xml:space="preserve">Principais atividades: Produção de textos e edição de imagens pelo Final </w:t>
      </w:r>
      <w:proofErr w:type="spellStart"/>
      <w:proofErr w:type="gramStart"/>
      <w:r w:rsidRPr="00F55499">
        <w:rPr>
          <w:rFonts w:ascii="Verdana" w:hAnsi="Verdana"/>
          <w:color w:val="auto"/>
        </w:rPr>
        <w:t>Cut</w:t>
      </w:r>
      <w:proofErr w:type="spellEnd"/>
      <w:proofErr w:type="gramEnd"/>
      <w:r w:rsidRPr="00F55499">
        <w:rPr>
          <w:rFonts w:ascii="Verdana" w:hAnsi="Verdana"/>
          <w:color w:val="auto"/>
        </w:rPr>
        <w:t xml:space="preserve"> e edição de áudio pelo </w:t>
      </w:r>
      <w:proofErr w:type="spellStart"/>
      <w:r w:rsidRPr="00F55499">
        <w:rPr>
          <w:rFonts w:ascii="Verdana" w:hAnsi="Verdana"/>
          <w:color w:val="auto"/>
        </w:rPr>
        <w:t>Audacity</w:t>
      </w:r>
      <w:proofErr w:type="spellEnd"/>
      <w:r w:rsidRPr="00F55499">
        <w:rPr>
          <w:rFonts w:ascii="Verdana" w:hAnsi="Verdana"/>
          <w:color w:val="auto"/>
        </w:rPr>
        <w:t xml:space="preserve">. </w:t>
      </w:r>
      <w:r w:rsidR="00A8237C" w:rsidRPr="00F55499">
        <w:rPr>
          <w:rFonts w:ascii="Verdana" w:hAnsi="Verdana"/>
          <w:color w:val="auto"/>
        </w:rPr>
        <w:t>Realizei a produção da agenda cultural, e pelo Sistema Ronda. Criação e diagramação de newsletter interna.</w:t>
      </w:r>
    </w:p>
    <w:p w:rsidR="00582C82" w:rsidRPr="00F55499" w:rsidRDefault="00582C82" w:rsidP="00582C8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b/>
          <w:color w:val="auto"/>
        </w:rPr>
        <w:t>Dezembro 2009 – Junho2010</w:t>
      </w:r>
      <w:r w:rsidR="004B48C5" w:rsidRPr="00F55499">
        <w:rPr>
          <w:rFonts w:ascii="Verdana" w:hAnsi="Verdana"/>
          <w:b/>
          <w:color w:val="auto"/>
        </w:rPr>
        <w:t xml:space="preserve">- </w:t>
      </w:r>
      <w:r w:rsidRPr="00F55499">
        <w:rPr>
          <w:rFonts w:ascii="Verdana" w:hAnsi="Verdana"/>
          <w:b/>
          <w:color w:val="auto"/>
        </w:rPr>
        <w:t xml:space="preserve">Centro de Produção </w:t>
      </w:r>
      <w:proofErr w:type="spellStart"/>
      <w:r w:rsidRPr="00F55499">
        <w:rPr>
          <w:rFonts w:ascii="Verdana" w:hAnsi="Verdana"/>
          <w:b/>
          <w:color w:val="auto"/>
        </w:rPr>
        <w:t>Audivisual</w:t>
      </w:r>
      <w:proofErr w:type="spellEnd"/>
      <w:r w:rsidRPr="00F55499">
        <w:rPr>
          <w:rFonts w:ascii="Verdana" w:hAnsi="Verdana"/>
          <w:b/>
          <w:color w:val="auto"/>
        </w:rPr>
        <w:t xml:space="preserve"> (CPA)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Cargo: Estagiária e Produtora.</w:t>
      </w:r>
    </w:p>
    <w:p w:rsidR="00582C82" w:rsidRPr="00F55499" w:rsidRDefault="00582C82" w:rsidP="00582C82">
      <w:pPr>
        <w:pStyle w:val="Realizaes"/>
        <w:numPr>
          <w:ilvl w:val="0"/>
          <w:numId w:val="0"/>
        </w:numPr>
        <w:spacing w:line="276" w:lineRule="auto"/>
        <w:ind w:left="284"/>
        <w:rPr>
          <w:rFonts w:ascii="Verdana" w:hAnsi="Verdana"/>
        </w:rPr>
      </w:pPr>
      <w:r w:rsidRPr="00F55499">
        <w:rPr>
          <w:rFonts w:ascii="Verdana" w:hAnsi="Verdana"/>
        </w:rPr>
        <w:t xml:space="preserve">Principais atividades: Elaborar planilhas, digitar textos e trabalhos, pesquisar na internet. Realização de cópias de fitas cassete, mini </w:t>
      </w:r>
      <w:proofErr w:type="spellStart"/>
      <w:r w:rsidRPr="00F55499">
        <w:rPr>
          <w:rFonts w:ascii="Verdana" w:hAnsi="Verdana"/>
        </w:rPr>
        <w:t>dvs</w:t>
      </w:r>
      <w:proofErr w:type="spellEnd"/>
      <w:r w:rsidRPr="00F55499">
        <w:rPr>
          <w:rFonts w:ascii="Verdana" w:hAnsi="Verdana"/>
        </w:rPr>
        <w:t xml:space="preserve">, DVDs, elaboração de planilhas de </w:t>
      </w:r>
      <w:proofErr w:type="spellStart"/>
      <w:r w:rsidRPr="00F55499">
        <w:rPr>
          <w:rFonts w:ascii="Verdana" w:hAnsi="Verdana"/>
        </w:rPr>
        <w:t>Checklist</w:t>
      </w:r>
      <w:proofErr w:type="spellEnd"/>
      <w:r w:rsidRPr="00F55499">
        <w:rPr>
          <w:rFonts w:ascii="Verdana" w:hAnsi="Verdana"/>
        </w:rPr>
        <w:t xml:space="preserve">, </w:t>
      </w:r>
      <w:proofErr w:type="spellStart"/>
      <w:r w:rsidRPr="00F55499">
        <w:rPr>
          <w:rFonts w:ascii="Verdana" w:hAnsi="Verdana"/>
        </w:rPr>
        <w:t>Hotlist</w:t>
      </w:r>
      <w:proofErr w:type="spellEnd"/>
      <w:r w:rsidRPr="00F55499">
        <w:rPr>
          <w:rFonts w:ascii="Verdana" w:hAnsi="Verdana"/>
        </w:rPr>
        <w:t xml:space="preserve">, atualização de mídias sociais, </w:t>
      </w:r>
      <w:proofErr w:type="spellStart"/>
      <w:r w:rsidRPr="00F55499">
        <w:rPr>
          <w:rFonts w:ascii="Verdana" w:hAnsi="Verdana"/>
        </w:rPr>
        <w:t>decupagem</w:t>
      </w:r>
      <w:proofErr w:type="spellEnd"/>
      <w:r w:rsidRPr="00F55499">
        <w:rPr>
          <w:rFonts w:ascii="Verdana" w:hAnsi="Verdana"/>
        </w:rPr>
        <w:t xml:space="preserve">. Auxiliar na produção de textos e edição de imagens pelo Final </w:t>
      </w:r>
      <w:proofErr w:type="gramStart"/>
      <w:r w:rsidRPr="00F55499">
        <w:rPr>
          <w:rFonts w:ascii="Verdana" w:hAnsi="Verdana"/>
        </w:rPr>
        <w:t>Cut</w:t>
      </w:r>
      <w:proofErr w:type="gramEnd"/>
      <w:r w:rsidRPr="00F55499">
        <w:rPr>
          <w:rFonts w:ascii="Verdana" w:hAnsi="Verdana"/>
        </w:rPr>
        <w:t>. Realizei a agenda</w:t>
      </w:r>
      <w:r w:rsidR="005609D4" w:rsidRPr="00F55499">
        <w:rPr>
          <w:rFonts w:ascii="Verdana" w:hAnsi="Verdana"/>
        </w:rPr>
        <w:t xml:space="preserve"> cultural, produção </w:t>
      </w:r>
      <w:r w:rsidR="000A56B6">
        <w:rPr>
          <w:rFonts w:ascii="Verdana" w:hAnsi="Verdana"/>
        </w:rPr>
        <w:t>d</w:t>
      </w:r>
      <w:r w:rsidR="005609D4" w:rsidRPr="00F55499">
        <w:rPr>
          <w:rFonts w:ascii="Verdana" w:hAnsi="Verdana"/>
        </w:rPr>
        <w:t>e matérias</w:t>
      </w:r>
      <w:r w:rsidR="000A56B6">
        <w:rPr>
          <w:rFonts w:ascii="Verdana" w:hAnsi="Verdana"/>
        </w:rPr>
        <w:t xml:space="preserve"> e reportagens</w:t>
      </w:r>
      <w:r w:rsidR="005609D4" w:rsidRPr="00F55499">
        <w:rPr>
          <w:rFonts w:ascii="Verdana" w:hAnsi="Verdana"/>
        </w:rPr>
        <w:t xml:space="preserve"> para o programa feito por universitários da Ulbra </w:t>
      </w:r>
      <w:r w:rsidR="00227355" w:rsidRPr="00F55499">
        <w:rPr>
          <w:rFonts w:ascii="Verdana" w:hAnsi="Verdana"/>
        </w:rPr>
        <w:t>TV</w:t>
      </w:r>
      <w:r w:rsidR="005609D4" w:rsidRPr="00F55499">
        <w:rPr>
          <w:rFonts w:ascii="Verdana" w:hAnsi="Verdana"/>
        </w:rPr>
        <w:t xml:space="preserve">- Programa Prédio 11. </w:t>
      </w:r>
      <w:r w:rsidRPr="00F55499">
        <w:rPr>
          <w:rFonts w:ascii="Verdana" w:hAnsi="Verdana"/>
        </w:rPr>
        <w:t xml:space="preserve"> </w:t>
      </w:r>
    </w:p>
    <w:p w:rsidR="00582C82" w:rsidRPr="00F55499" w:rsidRDefault="00582C82" w:rsidP="00582C82">
      <w:pPr>
        <w:pStyle w:val="PargrafodaLista"/>
        <w:spacing w:after="120" w:line="240" w:lineRule="auto"/>
        <w:ind w:left="284"/>
        <w:jc w:val="both"/>
        <w:rPr>
          <w:rFonts w:ascii="Verdana" w:hAnsi="Verdana"/>
          <w:color w:val="auto"/>
        </w:rPr>
      </w:pPr>
    </w:p>
    <w:p w:rsidR="0057382F" w:rsidRPr="00F55499" w:rsidRDefault="0057382F" w:rsidP="008441F4">
      <w:pPr>
        <w:pStyle w:val="Seo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qUALIFICAÇÕES E ATIVIDADES COMPLEMENTARES</w:t>
      </w:r>
    </w:p>
    <w:p w:rsidR="008441F4" w:rsidRPr="00F55499" w:rsidRDefault="00A953A7" w:rsidP="008441F4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6" o:spid="_x0000_s1032" type="#_x0000_t32" style="position:absolute;margin-left:.3pt;margin-top:10.7pt;width:487.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y09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1Ly09JQIAAD4EAAAOAAAAAAAAAAAAAAAAAC4CAABkcnMvZTJvRG9jLnht&#10;bFBLAQItABQABgAIAAAAIQCzSzRH2wAAAAYBAAAPAAAAAAAAAAAAAAAAAH8EAABkcnMvZG93bnJl&#10;di54bWxQSwUGAAAAAAQABADzAAAAhwUAAAAA&#10;" adj="-2526,-1,-2526" strokecolor="#b9bec7" strokeweight="1pt">
            <w10:wrap anchorx="margin"/>
          </v:shape>
        </w:pict>
      </w:r>
      <w:r w:rsidR="00B30D63" w:rsidRPr="00F55499">
        <w:rPr>
          <w:rFonts w:ascii="Verdana" w:hAnsi="Verdana"/>
          <w:color w:val="auto"/>
        </w:rPr>
        <w:br/>
      </w:r>
    </w:p>
    <w:p w:rsidR="00CD7241" w:rsidRPr="00F55499" w:rsidRDefault="00CD7241" w:rsidP="007642E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Curso</w:t>
      </w:r>
      <w:r w:rsidR="00C6371B" w:rsidRPr="00F55499">
        <w:rPr>
          <w:rFonts w:ascii="Verdana" w:hAnsi="Verdana"/>
          <w:color w:val="auto"/>
        </w:rPr>
        <w:t xml:space="preserve"> </w:t>
      </w:r>
      <w:r w:rsidRPr="00F55499">
        <w:rPr>
          <w:rFonts w:ascii="Verdana" w:hAnsi="Verdana"/>
          <w:color w:val="auto"/>
        </w:rPr>
        <w:t>de</w:t>
      </w:r>
      <w:r w:rsidR="00C6371B" w:rsidRPr="00F55499">
        <w:rPr>
          <w:rFonts w:ascii="Verdana" w:hAnsi="Verdana"/>
          <w:color w:val="auto"/>
        </w:rPr>
        <w:t xml:space="preserve"> </w:t>
      </w:r>
      <w:proofErr w:type="spellStart"/>
      <w:proofErr w:type="gramStart"/>
      <w:r w:rsidRPr="00F55499">
        <w:rPr>
          <w:rFonts w:ascii="Verdana" w:hAnsi="Verdana"/>
          <w:color w:val="auto"/>
        </w:rPr>
        <w:t>AutoCad</w:t>
      </w:r>
      <w:proofErr w:type="spellEnd"/>
      <w:proofErr w:type="gramEnd"/>
      <w:r w:rsidRPr="00F55499">
        <w:rPr>
          <w:rFonts w:ascii="Verdana" w:hAnsi="Verdana"/>
          <w:color w:val="auto"/>
        </w:rPr>
        <w:t xml:space="preserve"> 2d e 3d - Data Lógica Informática (1</w:t>
      </w:r>
      <w:r w:rsidR="009F7178" w:rsidRPr="00F55499">
        <w:rPr>
          <w:rFonts w:ascii="Verdana" w:hAnsi="Verdana"/>
          <w:color w:val="auto"/>
        </w:rPr>
        <w:t>8</w:t>
      </w:r>
      <w:r w:rsidRPr="00F55499">
        <w:rPr>
          <w:rFonts w:ascii="Verdana" w:hAnsi="Verdana"/>
          <w:color w:val="auto"/>
        </w:rPr>
        <w:t>0h)</w:t>
      </w:r>
      <w:r w:rsidR="00A66E88" w:rsidRPr="00F55499">
        <w:rPr>
          <w:rFonts w:ascii="Verdana" w:hAnsi="Verdana"/>
          <w:color w:val="auto"/>
        </w:rPr>
        <w:t>.</w:t>
      </w:r>
      <w:r w:rsidR="00344F96">
        <w:rPr>
          <w:rFonts w:ascii="Verdana" w:hAnsi="Verdana"/>
          <w:color w:val="auto"/>
        </w:rPr>
        <w:t>2013</w:t>
      </w:r>
    </w:p>
    <w:p w:rsidR="008675C8" w:rsidRPr="00F55499" w:rsidRDefault="00CD7241" w:rsidP="007642E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  <w:lang w:val="en-US"/>
        </w:rPr>
      </w:pPr>
      <w:proofErr w:type="spellStart"/>
      <w:r w:rsidRPr="00F55499">
        <w:rPr>
          <w:rFonts w:ascii="Verdana" w:hAnsi="Verdana"/>
          <w:color w:val="auto"/>
          <w:lang w:val="en-US"/>
        </w:rPr>
        <w:t>Cursos</w:t>
      </w:r>
      <w:proofErr w:type="spellEnd"/>
      <w:r w:rsidRPr="00F55499">
        <w:rPr>
          <w:rFonts w:ascii="Verdana" w:hAnsi="Verdana"/>
          <w:color w:val="auto"/>
          <w:lang w:val="en-US"/>
        </w:rPr>
        <w:t xml:space="preserve"> de </w:t>
      </w:r>
      <w:proofErr w:type="spellStart"/>
      <w:r w:rsidRPr="00F55499">
        <w:rPr>
          <w:rFonts w:ascii="Verdana" w:hAnsi="Verdana"/>
          <w:color w:val="auto"/>
          <w:lang w:val="en-US"/>
        </w:rPr>
        <w:t>informática</w:t>
      </w:r>
      <w:proofErr w:type="spellEnd"/>
      <w:r w:rsidRPr="00F55499">
        <w:rPr>
          <w:rFonts w:ascii="Verdana" w:hAnsi="Verdana"/>
          <w:color w:val="auto"/>
          <w:lang w:val="en-US"/>
        </w:rPr>
        <w:t>: Windows, Word, Excel, Internet, Power Point – SENAC/RS</w:t>
      </w:r>
      <w:r w:rsidR="00A66E88" w:rsidRPr="00F55499">
        <w:rPr>
          <w:rFonts w:ascii="Verdana" w:hAnsi="Verdana"/>
          <w:color w:val="auto"/>
          <w:lang w:val="en-US"/>
        </w:rPr>
        <w:t>.</w:t>
      </w:r>
      <w:r w:rsidR="00344F96">
        <w:rPr>
          <w:rFonts w:ascii="Verdana" w:hAnsi="Verdana"/>
          <w:color w:val="auto"/>
          <w:lang w:val="en-US"/>
        </w:rPr>
        <w:t>2013</w:t>
      </w:r>
    </w:p>
    <w:p w:rsidR="00CD7241" w:rsidRPr="00F55499" w:rsidRDefault="00CD7241" w:rsidP="007642E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Cursando Inglês – Instituto People Idiomas – Prime Four</w:t>
      </w:r>
      <w:r w:rsidR="005F2D01">
        <w:rPr>
          <w:rFonts w:ascii="Verdana" w:hAnsi="Verdana"/>
          <w:color w:val="auto"/>
        </w:rPr>
        <w:t>-2014</w:t>
      </w:r>
    </w:p>
    <w:p w:rsidR="00816169" w:rsidRPr="00F55499" w:rsidRDefault="00816169" w:rsidP="007642E0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  <w:color w:val="auto"/>
        </w:rPr>
      </w:pPr>
      <w:r w:rsidRPr="00F55499">
        <w:rPr>
          <w:rFonts w:ascii="Verdana" w:hAnsi="Verdana"/>
          <w:color w:val="auto"/>
        </w:rPr>
        <w:t>Curso de Dicção e Oratória</w:t>
      </w:r>
      <w:r w:rsidR="00C1593A" w:rsidRPr="00F55499">
        <w:rPr>
          <w:rFonts w:ascii="Verdana" w:hAnsi="Verdana"/>
          <w:color w:val="auto"/>
        </w:rPr>
        <w:t>:</w:t>
      </w:r>
      <w:r w:rsidRPr="00F55499">
        <w:rPr>
          <w:rFonts w:ascii="Verdana" w:hAnsi="Verdana"/>
          <w:color w:val="auto"/>
        </w:rPr>
        <w:t xml:space="preserve"> “A Arte de Falar Bem”- Ulbra Canoas- (8horas)</w:t>
      </w:r>
      <w:r w:rsidR="004D22EF">
        <w:rPr>
          <w:rFonts w:ascii="Verdana" w:hAnsi="Verdana"/>
          <w:color w:val="auto"/>
        </w:rPr>
        <w:t>-2015</w:t>
      </w:r>
    </w:p>
    <w:p w:rsidR="00FA3990" w:rsidRPr="00F55499" w:rsidRDefault="00FA3990" w:rsidP="00FA3990">
      <w:pPr>
        <w:pStyle w:val="Seo"/>
        <w:rPr>
          <w:rFonts w:ascii="Verdana" w:hAnsi="Verdana"/>
          <w:color w:val="auto"/>
        </w:rPr>
      </w:pPr>
    </w:p>
    <w:p w:rsidR="00FA3990" w:rsidRPr="00F55499" w:rsidRDefault="00344F96" w:rsidP="00FA399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IDIOMAS</w:t>
      </w:r>
    </w:p>
    <w:p w:rsidR="00FA3990" w:rsidRPr="00F55499" w:rsidRDefault="00A953A7" w:rsidP="00FA3990">
      <w:pPr>
        <w:pStyle w:val="Seo"/>
        <w:rPr>
          <w:rFonts w:ascii="Verdana" w:hAnsi="Verdana"/>
          <w:color w:val="auto"/>
        </w:rPr>
      </w:pPr>
      <w:r>
        <w:rPr>
          <w:rFonts w:ascii="Verdana" w:hAnsi="Verdana"/>
          <w:color w:val="auto"/>
          <w:lang w:eastAsia="pt-BR"/>
        </w:rPr>
        <w:pict>
          <v:shape id="AutoShape 167" o:spid="_x0000_s1030" type="#_x0000_t32" style="position:absolute;margin-left:.3pt;margin-top:10.7pt;width:487.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GD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NkmAYMkAgAAPgQAAA4AAAAAAAAAAAAAAAAALgIAAGRycy9lMm9Eb2MueG1s&#10;UEsBAi0AFAAGAAgAAAAhALNLNEfbAAAABgEAAA8AAAAAAAAAAAAAAAAAfgQAAGRycy9kb3ducmV2&#10;LnhtbFBLBQYAAAAABAAEAPMAAACGBQAAAAA=&#10;" adj="-2526,-1,-2526" strokecolor="#b9bec7" strokeweight="1pt">
            <w10:wrap anchorx="margin"/>
          </v:shape>
        </w:pict>
      </w:r>
      <w:r w:rsidR="00FA3990" w:rsidRPr="00F55499">
        <w:rPr>
          <w:rFonts w:ascii="Verdana" w:hAnsi="Verdana"/>
          <w:color w:val="auto"/>
        </w:rPr>
        <w:br/>
      </w:r>
    </w:p>
    <w:p w:rsidR="006D4DEB" w:rsidRPr="00F55499" w:rsidRDefault="00344F96" w:rsidP="00344F9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Inglês: Intermediário (Fala: Intermediário- Escrita: Intermediário- Leitura: Intermediário)</w:t>
      </w:r>
      <w:r w:rsidRPr="00F55499">
        <w:rPr>
          <w:rFonts w:ascii="Verdana" w:hAnsi="Verdana"/>
          <w:color w:val="auto"/>
        </w:rPr>
        <w:t xml:space="preserve"> </w:t>
      </w:r>
    </w:p>
    <w:p w:rsidR="00541860" w:rsidRPr="00F55499" w:rsidRDefault="00541860" w:rsidP="00541860">
      <w:pPr>
        <w:pStyle w:val="PargrafodaLista"/>
        <w:spacing w:after="120" w:line="240" w:lineRule="auto"/>
        <w:ind w:left="284"/>
        <w:rPr>
          <w:rFonts w:ascii="Verdana" w:hAnsi="Verdana"/>
          <w:color w:val="auto"/>
        </w:rPr>
      </w:pPr>
    </w:p>
    <w:p w:rsidR="008675C8" w:rsidRPr="00F55499" w:rsidRDefault="008675C8" w:rsidP="00541860">
      <w:pPr>
        <w:pStyle w:val="PargrafodaLista"/>
        <w:spacing w:after="120" w:line="240" w:lineRule="auto"/>
        <w:ind w:left="0"/>
        <w:rPr>
          <w:rFonts w:ascii="Verdana" w:hAnsi="Verdana"/>
          <w:color w:val="auto"/>
        </w:rPr>
      </w:pPr>
    </w:p>
    <w:sectPr w:rsidR="008675C8" w:rsidRPr="00F55499" w:rsidSect="009C3B99"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3A7" w:rsidRDefault="00A953A7">
      <w:r>
        <w:separator/>
      </w:r>
    </w:p>
  </w:endnote>
  <w:endnote w:type="continuationSeparator" w:id="0">
    <w:p w:rsidR="00A953A7" w:rsidRDefault="00A95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9C3B99" w:rsidP="009967C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3A7" w:rsidRDefault="00A953A7">
      <w:r>
        <w:separator/>
      </w:r>
    </w:p>
  </w:footnote>
  <w:footnote w:type="continuationSeparator" w:id="0">
    <w:p w:rsidR="00A953A7" w:rsidRDefault="00A95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047AD"/>
    <w:rsid w:val="00012C77"/>
    <w:rsid w:val="0002401A"/>
    <w:rsid w:val="0003409D"/>
    <w:rsid w:val="00050DA1"/>
    <w:rsid w:val="00057928"/>
    <w:rsid w:val="000A56B6"/>
    <w:rsid w:val="000A5B96"/>
    <w:rsid w:val="000A77AC"/>
    <w:rsid w:val="000D5D4B"/>
    <w:rsid w:val="00137E38"/>
    <w:rsid w:val="001638B8"/>
    <w:rsid w:val="00163F2A"/>
    <w:rsid w:val="001C51BA"/>
    <w:rsid w:val="001C78E2"/>
    <w:rsid w:val="002039BD"/>
    <w:rsid w:val="00214893"/>
    <w:rsid w:val="00223CC1"/>
    <w:rsid w:val="00227355"/>
    <w:rsid w:val="00250666"/>
    <w:rsid w:val="0027616D"/>
    <w:rsid w:val="002A0B6B"/>
    <w:rsid w:val="002B21C9"/>
    <w:rsid w:val="002E0DA5"/>
    <w:rsid w:val="002E33DB"/>
    <w:rsid w:val="002F493A"/>
    <w:rsid w:val="0032076F"/>
    <w:rsid w:val="00322F7A"/>
    <w:rsid w:val="00324181"/>
    <w:rsid w:val="003278A0"/>
    <w:rsid w:val="00344F96"/>
    <w:rsid w:val="003920BF"/>
    <w:rsid w:val="003A18C6"/>
    <w:rsid w:val="003E36AD"/>
    <w:rsid w:val="003F1A1F"/>
    <w:rsid w:val="00430E10"/>
    <w:rsid w:val="00455313"/>
    <w:rsid w:val="004571C1"/>
    <w:rsid w:val="00473F75"/>
    <w:rsid w:val="00482D27"/>
    <w:rsid w:val="0048506A"/>
    <w:rsid w:val="0049177A"/>
    <w:rsid w:val="004B48C5"/>
    <w:rsid w:val="004D22EF"/>
    <w:rsid w:val="004F0F2F"/>
    <w:rsid w:val="004F73F4"/>
    <w:rsid w:val="005058BD"/>
    <w:rsid w:val="00530091"/>
    <w:rsid w:val="005322F2"/>
    <w:rsid w:val="0053721F"/>
    <w:rsid w:val="00541860"/>
    <w:rsid w:val="00542031"/>
    <w:rsid w:val="00543066"/>
    <w:rsid w:val="005609D4"/>
    <w:rsid w:val="005657D9"/>
    <w:rsid w:val="0057382F"/>
    <w:rsid w:val="00582C82"/>
    <w:rsid w:val="0058395B"/>
    <w:rsid w:val="005970ED"/>
    <w:rsid w:val="005B277E"/>
    <w:rsid w:val="005B5FD3"/>
    <w:rsid w:val="005E6BFC"/>
    <w:rsid w:val="005E7599"/>
    <w:rsid w:val="005F2D01"/>
    <w:rsid w:val="0062030C"/>
    <w:rsid w:val="00621A91"/>
    <w:rsid w:val="00630C27"/>
    <w:rsid w:val="00632772"/>
    <w:rsid w:val="00640464"/>
    <w:rsid w:val="00642FAB"/>
    <w:rsid w:val="006454AE"/>
    <w:rsid w:val="0064668B"/>
    <w:rsid w:val="006644E0"/>
    <w:rsid w:val="006661EE"/>
    <w:rsid w:val="0068447A"/>
    <w:rsid w:val="006D31C8"/>
    <w:rsid w:val="006D4DEB"/>
    <w:rsid w:val="006F1F24"/>
    <w:rsid w:val="006F32F3"/>
    <w:rsid w:val="00741D6E"/>
    <w:rsid w:val="0076305F"/>
    <w:rsid w:val="007642E0"/>
    <w:rsid w:val="007B4752"/>
    <w:rsid w:val="007B6EAE"/>
    <w:rsid w:val="007D5D6E"/>
    <w:rsid w:val="007E0BC4"/>
    <w:rsid w:val="007F3501"/>
    <w:rsid w:val="00816169"/>
    <w:rsid w:val="00826D07"/>
    <w:rsid w:val="00842885"/>
    <w:rsid w:val="008441F4"/>
    <w:rsid w:val="008675C8"/>
    <w:rsid w:val="00880651"/>
    <w:rsid w:val="008D5CB8"/>
    <w:rsid w:val="00920C44"/>
    <w:rsid w:val="009249B3"/>
    <w:rsid w:val="0093345E"/>
    <w:rsid w:val="00962987"/>
    <w:rsid w:val="00981B77"/>
    <w:rsid w:val="00984E80"/>
    <w:rsid w:val="00995ADF"/>
    <w:rsid w:val="009967CD"/>
    <w:rsid w:val="009A5725"/>
    <w:rsid w:val="009A6B8B"/>
    <w:rsid w:val="009C3B99"/>
    <w:rsid w:val="009D006D"/>
    <w:rsid w:val="009E6FEE"/>
    <w:rsid w:val="009F7178"/>
    <w:rsid w:val="00A17348"/>
    <w:rsid w:val="00A25CF8"/>
    <w:rsid w:val="00A66E88"/>
    <w:rsid w:val="00A73A41"/>
    <w:rsid w:val="00A8237C"/>
    <w:rsid w:val="00A87B6E"/>
    <w:rsid w:val="00A953A7"/>
    <w:rsid w:val="00AA58E3"/>
    <w:rsid w:val="00AE79A8"/>
    <w:rsid w:val="00B30D63"/>
    <w:rsid w:val="00B40CDC"/>
    <w:rsid w:val="00B501EE"/>
    <w:rsid w:val="00B54942"/>
    <w:rsid w:val="00B818D8"/>
    <w:rsid w:val="00BB0E11"/>
    <w:rsid w:val="00BB41B4"/>
    <w:rsid w:val="00BE524C"/>
    <w:rsid w:val="00C1593A"/>
    <w:rsid w:val="00C202F0"/>
    <w:rsid w:val="00C211CF"/>
    <w:rsid w:val="00C4149D"/>
    <w:rsid w:val="00C42BA0"/>
    <w:rsid w:val="00C6371B"/>
    <w:rsid w:val="00C741CA"/>
    <w:rsid w:val="00C93BFE"/>
    <w:rsid w:val="00CB24D8"/>
    <w:rsid w:val="00CC21DB"/>
    <w:rsid w:val="00CD7241"/>
    <w:rsid w:val="00CE44B4"/>
    <w:rsid w:val="00CF01CB"/>
    <w:rsid w:val="00CF2C6D"/>
    <w:rsid w:val="00D007A5"/>
    <w:rsid w:val="00D21458"/>
    <w:rsid w:val="00D26E97"/>
    <w:rsid w:val="00D34C3C"/>
    <w:rsid w:val="00D47E23"/>
    <w:rsid w:val="00D5637E"/>
    <w:rsid w:val="00D95D01"/>
    <w:rsid w:val="00DB40BD"/>
    <w:rsid w:val="00DC2414"/>
    <w:rsid w:val="00DC6A31"/>
    <w:rsid w:val="00DD73F1"/>
    <w:rsid w:val="00DD74DF"/>
    <w:rsid w:val="00E6326E"/>
    <w:rsid w:val="00E84E49"/>
    <w:rsid w:val="00E96847"/>
    <w:rsid w:val="00EA2C5D"/>
    <w:rsid w:val="00EA77C2"/>
    <w:rsid w:val="00EB59A1"/>
    <w:rsid w:val="00ED32C9"/>
    <w:rsid w:val="00EE4A39"/>
    <w:rsid w:val="00F24FFF"/>
    <w:rsid w:val="00F26226"/>
    <w:rsid w:val="00F5471C"/>
    <w:rsid w:val="00F55499"/>
    <w:rsid w:val="00F617DD"/>
    <w:rsid w:val="00F75CAB"/>
    <w:rsid w:val="00F95A3A"/>
    <w:rsid w:val="00FA3990"/>
    <w:rsid w:val="00FF19E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AutoShape 165"/>
        <o:r id="V:Rule2" type="connector" idref="#AutoShape 166"/>
        <o:r id="V:Rule3" type="connector" idref="#AutoShape 167"/>
        <o:r id="V:Rule4" type="connector" idref="#AutoShape 164"/>
        <o:r id="V:Rule5" type="connector" idref="#_x0000_s1037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E84E49"/>
    <w:rPr>
      <w:color w:val="0000FF"/>
      <w:u w:val="single"/>
    </w:rPr>
  </w:style>
  <w:style w:type="paragraph" w:customStyle="1" w:styleId="Realizaes">
    <w:name w:val="Realizações"/>
    <w:basedOn w:val="Corpodetexto"/>
    <w:rsid w:val="00995ADF"/>
    <w:pPr>
      <w:numPr>
        <w:numId w:val="28"/>
      </w:numPr>
      <w:tabs>
        <w:tab w:val="clear" w:pos="360"/>
        <w:tab w:val="num" w:pos="1440"/>
      </w:tabs>
      <w:spacing w:after="60" w:line="220" w:lineRule="atLeast"/>
      <w:ind w:left="1440" w:hanging="360"/>
      <w:jc w:val="both"/>
    </w:pPr>
    <w:rPr>
      <w:rFonts w:ascii="Arial" w:hAnsi="Arial"/>
      <w:color w:val="auto"/>
      <w:spacing w:val="-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5ADF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995ADF"/>
    <w:rPr>
      <w:rFonts w:eastAsia="Times New Roman" w:cs="Times New Roman"/>
      <w:color w:val="41475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E84E49"/>
    <w:rPr>
      <w:color w:val="0000FF"/>
      <w:u w:val="single"/>
    </w:rPr>
  </w:style>
  <w:style w:type="paragraph" w:customStyle="1" w:styleId="Realizaes">
    <w:name w:val="Realizações"/>
    <w:basedOn w:val="Corpodetexto"/>
    <w:rsid w:val="00995ADF"/>
    <w:pPr>
      <w:numPr>
        <w:numId w:val="28"/>
      </w:numPr>
      <w:tabs>
        <w:tab w:val="clear" w:pos="360"/>
        <w:tab w:val="num" w:pos="1440"/>
      </w:tabs>
      <w:spacing w:after="60" w:line="220" w:lineRule="atLeast"/>
      <w:ind w:left="1440" w:hanging="360"/>
      <w:jc w:val="both"/>
    </w:pPr>
    <w:rPr>
      <w:rFonts w:ascii="Arial" w:hAnsi="Arial"/>
      <w:color w:val="auto"/>
      <w:spacing w:val="-5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995ADF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995ADF"/>
    <w:rPr>
      <w:rFonts w:eastAsia="Times New Roman" w:cs="Times New Roman"/>
      <w:color w:val="41475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1C7FB690-39DD-4BA8-AFBD-80C69F79D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233</TotalTime>
  <Pages>2</Pages>
  <Words>475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3034</CharactersWithSpaces>
  <SharedDoc>false</SharedDoc>
  <HLinks>
    <vt:vector size="6" baseType="variant">
      <vt:variant>
        <vt:i4>3670054</vt:i4>
      </vt:variant>
      <vt:variant>
        <vt:i4>0</vt:i4>
      </vt:variant>
      <vt:variant>
        <vt:i4>0</vt:i4>
      </vt:variant>
      <vt:variant>
        <vt:i4>5</vt:i4>
      </vt:variant>
      <vt:variant>
        <vt:lpwstr>mailto:fgurniak_csj@hotmail.com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Fernanda Gurniak</cp:lastModifiedBy>
  <cp:revision>60</cp:revision>
  <cp:lastPrinted>2015-09-13T19:15:00Z</cp:lastPrinted>
  <dcterms:created xsi:type="dcterms:W3CDTF">2013-08-26T00:36:00Z</dcterms:created>
  <dcterms:modified xsi:type="dcterms:W3CDTF">2016-04-13T22:05:00Z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