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2EBC" w:rsidRDefault="0007142F">
      <w:pPr>
        <w:rPr>
          <w:rFonts w:cs="Calibri"/>
          <w:sz w:val="24"/>
        </w:rPr>
      </w:pPr>
      <w:r>
        <w:rPr>
          <w:rFonts w:cs="Calibri"/>
          <w:noProof/>
          <w:sz w:val="24"/>
        </w:rPr>
        <w:drawing>
          <wp:inline distT="0" distB="0" distL="0" distR="0">
            <wp:extent cx="1425778" cy="153889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778" cy="153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BC" w:rsidRDefault="00075700">
      <w:pPr>
        <w:jc w:val="center"/>
        <w:rPr>
          <w:rFonts w:cs="Calibri"/>
          <w:sz w:val="24"/>
        </w:rPr>
      </w:pPr>
      <w:r>
        <w:pict>
          <v:rect id="c7f29439-7494-4875-a893-78878af952f4" o:spid="_x0000_s1026" style="position:absolute;left:0;text-align:left;margin-left:-501.5pt;margin-top:74.65pt;width:5in;height:588.75pt;z-index:251657728;mso-position-horizontal-relative:margin;mso-position-vertical-relative:margin" stroked="f">
            <v:stroke opacity="65535f"/>
            <v:imagedata r:id="rId7"/>
            <v:path gradientshapeok="f" o:connecttype="segments"/>
            <w10:wrap type="square" anchorx="margin" anchory="margin"/>
          </v:rect>
        </w:pict>
      </w:r>
      <w:r w:rsidR="0007142F">
        <w:rPr>
          <w:rFonts w:cs="Calibri"/>
          <w:sz w:val="24"/>
        </w:rPr>
        <w:t xml:space="preserve">CURRICULO </w:t>
      </w:r>
    </w:p>
    <w:p w:rsidR="00502EBC" w:rsidRDefault="0007142F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>Nome Completo: Ane Raquel Trindade Cardozo.</w:t>
      </w:r>
    </w:p>
    <w:p w:rsidR="00502EBC" w:rsidRDefault="0007142F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>Data de nascimento: 09.02.1976.</w:t>
      </w:r>
    </w:p>
    <w:p w:rsidR="00502EBC" w:rsidRDefault="0007142F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>Endereço: Rua Prof. Francisco de Paula Alves da Fonseca, nº 134. Bairro Fragata.</w:t>
      </w:r>
    </w:p>
    <w:p w:rsidR="00502EBC" w:rsidRDefault="0007142F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>Telefone de Contato: (53)84326034 ou (53)32246141</w:t>
      </w:r>
    </w:p>
    <w:p w:rsidR="00502EBC" w:rsidRDefault="0007142F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>E</w:t>
      </w:r>
      <w:r w:rsidR="00AB6186"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mail: cardozo.aneraquel@gmail.com</w:t>
      </w:r>
      <w:bookmarkStart w:id="0" w:name="_GoBack"/>
      <w:bookmarkEnd w:id="0"/>
    </w:p>
    <w:p w:rsidR="00502EBC" w:rsidRDefault="0007142F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>Cargo Pretendido: Disponível a combinar.</w:t>
      </w:r>
    </w:p>
    <w:p w:rsidR="00502EBC" w:rsidRDefault="0007142F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>Escolaridade: Ensino médio completo.</w:t>
      </w:r>
    </w:p>
    <w:p w:rsidR="00502EBC" w:rsidRDefault="0007142F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>Formação:  Técnico Contabilidade Escola Silvia Mello.</w:t>
      </w:r>
    </w:p>
    <w:p w:rsidR="00502EBC" w:rsidRDefault="0007142F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Curso: Informática Básica  </w:t>
      </w:r>
    </w:p>
    <w:p w:rsidR="00502EBC" w:rsidRDefault="0007142F">
      <w:pPr>
        <w:jc w:val="both"/>
        <w:rPr>
          <w:rFonts w:cs="Calibri"/>
          <w:sz w:val="24"/>
          <w:lang w:val="pt-PT"/>
        </w:rPr>
      </w:pPr>
      <w:r>
        <w:rPr>
          <w:rFonts w:cs="Calibri"/>
          <w:sz w:val="24"/>
          <w:lang w:val="pt-PT"/>
        </w:rPr>
        <w:t xml:space="preserve">Cursando o </w:t>
      </w:r>
      <w:r>
        <w:rPr>
          <w:rFonts w:cs="Calibri"/>
          <w:sz w:val="24"/>
        </w:rPr>
        <w:t xml:space="preserve">terceiro </w:t>
      </w:r>
      <w:r>
        <w:rPr>
          <w:rFonts w:cs="Calibri"/>
          <w:sz w:val="24"/>
          <w:lang w:val="pt-PT"/>
        </w:rPr>
        <w:t>semestre:Tecnologo em Gestão  Finaceira</w:t>
      </w:r>
    </w:p>
    <w:p w:rsidR="00502EBC" w:rsidRDefault="0007142F">
      <w:pPr>
        <w:jc w:val="both"/>
        <w:rPr>
          <w:rFonts w:cs="Calibri"/>
          <w:sz w:val="24"/>
          <w:lang w:val="pt-PT"/>
        </w:rPr>
      </w:pPr>
      <w:r>
        <w:rPr>
          <w:rFonts w:cs="Calibri"/>
          <w:sz w:val="24"/>
          <w:lang w:val="pt-PT"/>
        </w:rPr>
        <w:t xml:space="preserve">Universidade Catolica   </w:t>
      </w:r>
    </w:p>
    <w:p w:rsidR="00502EBC" w:rsidRDefault="0007142F">
      <w:pPr>
        <w:jc w:val="both"/>
        <w:rPr>
          <w:rFonts w:cs="Calibri"/>
          <w:sz w:val="24"/>
          <w:lang w:val="pt-PT"/>
        </w:rPr>
      </w:pPr>
      <w:r>
        <w:rPr>
          <w:rFonts w:cs="Calibri"/>
          <w:sz w:val="24"/>
          <w:lang w:val="pt-PT"/>
        </w:rPr>
        <w:t>Disponibilidade para estagio.</w:t>
      </w:r>
    </w:p>
    <w:p w:rsidR="00502EBC" w:rsidRDefault="0007142F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Experiência profissional: </w:t>
      </w:r>
    </w:p>
    <w:p w:rsidR="00502EBC" w:rsidRDefault="0007142F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>Empresa Márcia Aquino, 02.05.2011 a 09.12.2011; e 18.12.2013 a 02.09.2014</w:t>
      </w:r>
    </w:p>
    <w:p w:rsidR="00502EBC" w:rsidRDefault="0007142F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>Empresa Carlos Alberto de Deus e Cia (Feira da Fruta), 03.01.2012 a 30.08.2012.</w:t>
      </w:r>
    </w:p>
    <w:p w:rsidR="00502EBC" w:rsidRDefault="0007142F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>Atividades exercidas: preparo de lanches e refeições diversas. Controle de estoque de mercadorias realização de pedidos de mercadoria</w:t>
      </w:r>
    </w:p>
    <w:p w:rsidR="00502EBC" w:rsidRDefault="0007142F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>Empresa padaria Princesa Izabel, 01.09.2012 a 01.01.2013.</w:t>
      </w:r>
    </w:p>
    <w:p w:rsidR="00502EBC" w:rsidRDefault="0007142F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t>Atividades exercidas Atendimento.</w:t>
      </w:r>
    </w:p>
    <w:p w:rsidR="00502EBC" w:rsidRDefault="0007142F">
      <w:pPr>
        <w:jc w:val="both"/>
        <w:rPr>
          <w:rFonts w:cs="Calibri"/>
          <w:sz w:val="24"/>
        </w:rPr>
      </w:pPr>
      <w:r>
        <w:rPr>
          <w:rFonts w:cs="Calibri"/>
          <w:sz w:val="24"/>
        </w:rPr>
        <w:lastRenderedPageBreak/>
        <w:t>Pretensão salarial: A combinar.</w:t>
      </w:r>
    </w:p>
    <w:sectPr w:rsidR="00502EBC">
      <w:footerReference w:type="default" r:id="rId8"/>
      <w:pgSz w:w="12240" w:h="15840"/>
      <w:pgMar w:top="851" w:right="1080" w:bottom="709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700" w:rsidRDefault="00075700">
      <w:pPr>
        <w:spacing w:after="0" w:line="240" w:lineRule="auto"/>
      </w:pPr>
      <w:r>
        <w:separator/>
      </w:r>
    </w:p>
  </w:endnote>
  <w:endnote w:type="continuationSeparator" w:id="0">
    <w:p w:rsidR="00075700" w:rsidRDefault="0007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EBC" w:rsidRDefault="00502EBC">
    <w:pPr>
      <w:pStyle w:val="Rodap"/>
      <w:tabs>
        <w:tab w:val="clear" w:pos="4252"/>
        <w:tab w:val="clear" w:pos="8504"/>
        <w:tab w:val="left" w:pos="4921"/>
      </w:tabs>
    </w:pPr>
  </w:p>
  <w:p w:rsidR="00502EBC" w:rsidRDefault="00502EB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700" w:rsidRDefault="00075700">
      <w:pPr>
        <w:spacing w:after="0" w:line="240" w:lineRule="auto"/>
      </w:pPr>
      <w:r>
        <w:separator/>
      </w:r>
    </w:p>
  </w:footnote>
  <w:footnote w:type="continuationSeparator" w:id="0">
    <w:p w:rsidR="00075700" w:rsidRDefault="00075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60"/>
    <w:rsid w:val="0007142F"/>
    <w:rsid w:val="00075700"/>
    <w:rsid w:val="00502EBC"/>
    <w:rsid w:val="00954360"/>
    <w:rsid w:val="00AB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CAD33B1-64C3-4015-A40C-E03B00AD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Pr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Pr>
      <w:sz w:val="22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Forte">
    <w:name w:val="Strong"/>
    <w:basedOn w:val="Fontepargpadro"/>
    <w:uiPriority w:val="22"/>
    <w:qFormat/>
    <w:rPr>
      <w:b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nfase">
    <w:name w:val="Emphasis"/>
    <w:basedOn w:val="Fontepargpadro"/>
    <w:uiPriority w:val="20"/>
    <w:qFormat/>
    <w:rPr>
      <w:i/>
    </w:rPr>
  </w:style>
  <w:style w:type="character" w:styleId="TtulodoLivro">
    <w:name w:val="Book Title"/>
    <w:basedOn w:val="Fontepargpadro"/>
    <w:uiPriority w:val="33"/>
    <w:qFormat/>
    <w:rPr>
      <w:b/>
      <w:smallCaps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color w:val="000000"/>
    </w:rPr>
  </w:style>
  <w:style w:type="character" w:styleId="RefernciaSutil">
    <w:name w:val="Subtle Reference"/>
    <w:basedOn w:val="Fontepargpadro"/>
    <w:uiPriority w:val="31"/>
    <w:qFormat/>
    <w:rPr>
      <w:smallCaps/>
      <w:color w:val="C0504D"/>
      <w:u w:val="single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i/>
      <w:color w:val="4F81BD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/>
    </w:rPr>
  </w:style>
  <w:style w:type="paragraph" w:styleId="Remetent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Pr>
      <w:rFonts w:ascii="Courier New" w:hAnsi="Courier New" w:cs="Courier New"/>
      <w:sz w:val="21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nfaseSutil">
    <w:name w:val="Subtle Emphasis"/>
    <w:basedOn w:val="Fontepargpadro"/>
    <w:uiPriority w:val="19"/>
    <w:qFormat/>
    <w:rPr>
      <w:i/>
      <w:color w:val="808080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</w:rPr>
  </w:style>
  <w:style w:type="paragraph" w:styleId="Destinatrio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RefernciaIntensa">
    <w:name w:val="Intense Reference"/>
    <w:basedOn w:val="Fontepargpadro"/>
    <w:uiPriority w:val="32"/>
    <w:qFormat/>
    <w:rPr>
      <w:b/>
      <w:smallCaps/>
      <w:color w:val="C0504D"/>
      <w:spacing w:val="5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nfaseIntensa">
    <w:name w:val="Intense Emphasis"/>
    <w:basedOn w:val="Fontepargpadro"/>
    <w:uiPriority w:val="21"/>
    <w:qFormat/>
    <w:rPr>
      <w:b/>
      <w:i/>
      <w:color w:val="4F81BD"/>
    </w:rPr>
  </w:style>
  <w:style w:type="paragraph" w:styleId="SemEspaamento">
    <w:name w:val="No Spacing"/>
    <w:uiPriority w:val="1"/>
    <w:qFormat/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CitaoChar">
    <w:name w:val="Citação Char"/>
    <w:basedOn w:val="Fontepargpadro"/>
    <w:link w:val="Citao"/>
    <w:uiPriority w:val="29"/>
    <w:rPr>
      <w:i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ooxWord://word/media/image2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curriculo2%20(1.dotx" TargetMode="Externa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curriculo2 (1</Template>
  <TotalTime>1</TotalTime>
  <Pages>1</Pages>
  <Words>151</Words>
  <Characters>820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lastModifiedBy>user</cp:lastModifiedBy>
  <cp:revision>3</cp:revision>
  <dcterms:created xsi:type="dcterms:W3CDTF">2016-04-28T16:43:00Z</dcterms:created>
  <dcterms:modified xsi:type="dcterms:W3CDTF">2016-04-28T16:46:00Z</dcterms:modified>
</cp:coreProperties>
</file>