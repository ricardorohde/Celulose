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46" w:rsidRPr="00F3045C" w:rsidRDefault="00887B46" w:rsidP="00F3045C">
      <w:pPr>
        <w:jc w:val="right"/>
        <w:rPr>
          <w:rFonts w:ascii="Baskerville Old Face" w:hAnsi="Baskerville Old Face" w:cs="Baskerville Old Face"/>
          <w:b/>
          <w:bCs/>
          <w:sz w:val="28"/>
          <w:szCs w:val="28"/>
        </w:rPr>
      </w:pPr>
      <w:r w:rsidRPr="00BA6D59">
        <w:rPr>
          <w:rFonts w:ascii="Baskerville Old Face" w:hAnsi="Baskerville Old Face" w:cs="Baskerville Old Face"/>
          <w:b/>
          <w:bCs/>
          <w:sz w:val="28"/>
          <w:szCs w:val="28"/>
        </w:rPr>
        <w:t>Curriculum Vitae</w:t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>
        <w:rPr>
          <w:rFonts w:ascii="Baskerville Old Face" w:hAnsi="Baskerville Old Face" w:cs="Baskerville Old Face"/>
          <w:b/>
          <w:bCs/>
          <w:sz w:val="28"/>
          <w:szCs w:val="28"/>
        </w:rPr>
        <w:tab/>
      </w:r>
      <w:r w:rsidRPr="00F3045C">
        <w:rPr>
          <w:rFonts w:ascii="Baskerville Old Face" w:hAnsi="Baskerville Old Face" w:cs="Baskerville Old Face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139.5pt">
            <v:imagedata r:id="rId4" o:title="" cropbottom="7739f" cropleft="6400f" cropright="8072f"/>
          </v:shape>
        </w:pict>
      </w:r>
    </w:p>
    <w:p w:rsidR="00887B46" w:rsidRPr="00BA2213" w:rsidRDefault="00887B46">
      <w:pPr>
        <w:rPr>
          <w:rFonts w:ascii="Baskerville Old Face" w:hAnsi="Baskerville Old Face" w:cs="Baskerville Old Face"/>
          <w:b/>
          <w:bCs/>
        </w:rPr>
      </w:pPr>
      <w:r w:rsidRPr="00BA2213">
        <w:rPr>
          <w:rFonts w:ascii="Baskerville Old Face" w:hAnsi="Baskerville Old Face" w:cs="Baskerville Old Face"/>
          <w:b/>
          <w:bCs/>
        </w:rPr>
        <w:t>Identificação / Dados pessoais: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Nome: </w:t>
      </w:r>
      <w:r w:rsidRPr="00BA2213">
        <w:rPr>
          <w:rFonts w:ascii="Baskerville Old Face" w:hAnsi="Baskerville Old Face" w:cs="Baskerville Old Face"/>
        </w:rPr>
        <w:t>Cayrê da Rosa Gindri</w:t>
      </w:r>
      <w:r w:rsidRPr="00BA2213">
        <w:rPr>
          <w:rFonts w:ascii="Baskerville Old Face" w:hAnsi="Baskerville Old Face" w:cs="Baskerville Old Face"/>
        </w:rPr>
        <w:tab/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Data de nascimento: </w:t>
      </w:r>
      <w:r w:rsidRPr="00BA2213">
        <w:rPr>
          <w:rFonts w:ascii="Baskerville Old Face" w:hAnsi="Baskerville Old Face" w:cs="Baskerville Old Face"/>
        </w:rPr>
        <w:t>10/03/1993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>RG:</w:t>
      </w:r>
      <w:r w:rsidRPr="00BA2213">
        <w:rPr>
          <w:rFonts w:ascii="Baskerville Old Face" w:hAnsi="Baskerville Old Face" w:cs="Baskerville Old Face"/>
        </w:rPr>
        <w:t xml:space="preserve">2099312544          </w:t>
      </w:r>
      <w:r w:rsidRPr="00BA2213">
        <w:rPr>
          <w:rFonts w:ascii="Baskerville Old Face" w:hAnsi="Baskerville Old Face" w:cs="Baskerville Old Face"/>
          <w:b/>
          <w:bCs/>
        </w:rPr>
        <w:t>CPF:</w:t>
      </w:r>
      <w:r w:rsidRPr="00BA2213">
        <w:rPr>
          <w:rFonts w:ascii="Baskerville Old Face" w:hAnsi="Baskerville Old Face" w:cs="Baskerville Old Face"/>
        </w:rPr>
        <w:t>021026370-93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Endereço: </w:t>
      </w:r>
      <w:r w:rsidRPr="00BA2213">
        <w:rPr>
          <w:rFonts w:ascii="Baskerville Old Face" w:hAnsi="Baskerville Old Face" w:cs="Baskerville Old Face"/>
        </w:rPr>
        <w:t>Rua Germano Hoffmaister 95 – Nossa Senhora das Dores – Santa Maria RS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Telefone: </w:t>
      </w:r>
      <w:r w:rsidRPr="00BA2213">
        <w:rPr>
          <w:rFonts w:ascii="Baskerville Old Face" w:hAnsi="Baskerville Old Face" w:cs="Baskerville Old Face"/>
        </w:rPr>
        <w:t>(55)91146965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Email: </w:t>
      </w:r>
      <w:hyperlink r:id="rId5" w:history="1">
        <w:r w:rsidRPr="004C68DE">
          <w:rPr>
            <w:rStyle w:val="Hyperlink"/>
            <w:rFonts w:ascii="Baskerville Old Face" w:hAnsi="Baskerville Old Face" w:cs="Baskerville Old Face"/>
          </w:rPr>
          <w:t>cayrergindri@hotmail.com</w:t>
        </w:r>
      </w:hyperlink>
      <w:r w:rsidRPr="00BA2213">
        <w:rPr>
          <w:rFonts w:ascii="Baskerville Old Face" w:hAnsi="Baskerville Old Face" w:cs="Baskerville Old Face"/>
        </w:rPr>
        <w:tab/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</w:rPr>
        <w:t>Ensino Médio Completo - 2010</w:t>
      </w:r>
    </w:p>
    <w:p w:rsidR="00887B46" w:rsidRPr="00BA2213" w:rsidRDefault="00887B46" w:rsidP="003B7145">
      <w:pPr>
        <w:ind w:firstLine="567"/>
        <w:rPr>
          <w:rFonts w:ascii="Baskerville Old Face" w:hAnsi="Baskerville Old Face" w:cs="Baskerville Old Face"/>
          <w:b/>
          <w:bCs/>
        </w:rPr>
      </w:pPr>
      <w:r w:rsidRPr="00BA2213">
        <w:rPr>
          <w:rFonts w:ascii="Baskerville Old Face" w:hAnsi="Baskerville Old Face" w:cs="Baskerville Old Face"/>
          <w:b/>
          <w:bCs/>
        </w:rPr>
        <w:t>Cursos e Aperfeiçoamentos:</w:t>
      </w:r>
    </w:p>
    <w:p w:rsidR="00887B46" w:rsidRDefault="00887B46">
      <w:pPr>
        <w:rPr>
          <w:rFonts w:ascii="Baskerville Old Face" w:hAnsi="Baskerville Old Face" w:cs="Baskerville Old Face"/>
        </w:rPr>
      </w:pPr>
      <w:r>
        <w:rPr>
          <w:rFonts w:ascii="Baskerville Old Face" w:hAnsi="Baskerville Old Face" w:cs="Baskerville Old Face"/>
        </w:rPr>
        <w:t>Tec em Quimica</w:t>
      </w:r>
    </w:p>
    <w:p w:rsidR="00887B46" w:rsidRPr="00BA2213" w:rsidRDefault="00887B46">
      <w:pPr>
        <w:rPr>
          <w:rFonts w:ascii="Baskerville Old Face" w:hAnsi="Baskerville Old Face" w:cs="Baskerville Old Face"/>
        </w:rPr>
      </w:pPr>
      <w:r>
        <w:rPr>
          <w:rFonts w:ascii="Baskerville Old Face" w:hAnsi="Baskerville Old Face" w:cs="Baskerville Old Face"/>
          <w:b/>
          <w:bCs/>
        </w:rPr>
        <w:t xml:space="preserve">CNH: </w:t>
      </w:r>
      <w:r>
        <w:rPr>
          <w:rFonts w:ascii="Baskerville Old Face" w:hAnsi="Baskerville Old Face" w:cs="Baskerville Old Face"/>
        </w:rPr>
        <w:t>AB</w:t>
      </w:r>
    </w:p>
    <w:p w:rsidR="00887B46" w:rsidRPr="00BA2213" w:rsidRDefault="00887B46" w:rsidP="003B7145">
      <w:pPr>
        <w:ind w:firstLine="567"/>
        <w:rPr>
          <w:rFonts w:ascii="Baskerville Old Face" w:hAnsi="Baskerville Old Face" w:cs="Baskerville Old Face"/>
          <w:b/>
          <w:bCs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Experiência Profissional 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>Empresa:</w:t>
      </w:r>
      <w:r w:rsidRPr="00BA2213">
        <w:rPr>
          <w:rFonts w:ascii="Baskerville Old Face" w:hAnsi="Baskerville Old Face" w:cs="Baskerville Old Face"/>
        </w:rPr>
        <w:t xml:space="preserve"> </w:t>
      </w:r>
      <w:r>
        <w:rPr>
          <w:rFonts w:ascii="Baskerville Old Face" w:hAnsi="Baskerville Old Face" w:cs="Baskerville Old Face"/>
        </w:rPr>
        <w:t>clinica veterinária cães e gatos</w:t>
      </w:r>
    </w:p>
    <w:p w:rsidR="00887B46" w:rsidRPr="00BA2213" w:rsidRDefault="00887B46" w:rsidP="003B7145">
      <w:pPr>
        <w:rPr>
          <w:rFonts w:ascii="Baskerville Old Face" w:hAnsi="Baskerville Old Face" w:cs="Baskerville Old Face"/>
          <w:b/>
          <w:bCs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Cidade: </w:t>
      </w:r>
      <w:r w:rsidRPr="00BA2213">
        <w:rPr>
          <w:rFonts w:ascii="Baskerville Old Face" w:hAnsi="Baskerville Old Face" w:cs="Baskerville Old Face"/>
        </w:rPr>
        <w:t>Santa Maria</w:t>
      </w:r>
      <w:r w:rsidRPr="00BA2213">
        <w:rPr>
          <w:rFonts w:ascii="Baskerville Old Face" w:hAnsi="Baskerville Old Face" w:cs="Baskerville Old Face"/>
          <w:b/>
          <w:bCs/>
        </w:rPr>
        <w:tab/>
      </w:r>
      <w:r w:rsidRPr="00BA2213">
        <w:rPr>
          <w:rFonts w:ascii="Baskerville Old Face" w:hAnsi="Baskerville Old Face" w:cs="Baskerville Old Face"/>
          <w:b/>
          <w:bCs/>
        </w:rPr>
        <w:tab/>
      </w:r>
      <w:r w:rsidRPr="00BA2213">
        <w:rPr>
          <w:rFonts w:ascii="Baskerville Old Face" w:hAnsi="Baskerville Old Face" w:cs="Baskerville Old Face"/>
          <w:b/>
          <w:bCs/>
        </w:rPr>
        <w:tab/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Periodo: </w:t>
      </w:r>
      <w:r>
        <w:rPr>
          <w:rFonts w:ascii="Baskerville Old Face" w:hAnsi="Baskerville Old Face" w:cs="Baskerville Old Face"/>
        </w:rPr>
        <w:t>1 ano</w:t>
      </w:r>
      <w:r w:rsidRPr="00BA2213">
        <w:rPr>
          <w:rFonts w:ascii="Baskerville Old Face" w:hAnsi="Baskerville Old Face" w:cs="Baskerville Old Face"/>
        </w:rPr>
        <w:t>( ainda empregado)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Função Desempenhada: </w:t>
      </w:r>
      <w:r>
        <w:rPr>
          <w:rFonts w:ascii="Baskerville Old Face" w:hAnsi="Baskerville Old Face" w:cs="Baskerville Old Face"/>
        </w:rPr>
        <w:t>serviços gerais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Empresa: </w:t>
      </w:r>
      <w:r w:rsidRPr="00BA2213">
        <w:rPr>
          <w:rFonts w:ascii="Baskerville Old Face" w:hAnsi="Baskerville Old Face" w:cs="Baskerville Old Face"/>
        </w:rPr>
        <w:t>Arcos Dourados Com. Alim. LTDA ( Mc Donald’s )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>Cidade:</w:t>
      </w:r>
      <w:r w:rsidRPr="00BA2213">
        <w:rPr>
          <w:rFonts w:ascii="Baskerville Old Face" w:hAnsi="Baskerville Old Face" w:cs="Baskerville Old Face"/>
        </w:rPr>
        <w:t>Santa Maria - RS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>Período:</w:t>
      </w:r>
      <w:r w:rsidRPr="00BA2213">
        <w:rPr>
          <w:rFonts w:ascii="Baskerville Old Face" w:hAnsi="Baskerville Old Face" w:cs="Baskerville Old Face"/>
        </w:rPr>
        <w:t>11 meses</w:t>
      </w:r>
    </w:p>
    <w:p w:rsidR="00887B46" w:rsidRPr="00BA2213" w:rsidRDefault="00887B46" w:rsidP="003B7145">
      <w:pPr>
        <w:rPr>
          <w:rFonts w:ascii="Baskerville Old Face" w:hAnsi="Baskerville Old Face" w:cs="Baskerville Old Face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Função Desempenhada: </w:t>
      </w:r>
      <w:r w:rsidRPr="00BA2213">
        <w:rPr>
          <w:rFonts w:ascii="Baskerville Old Face" w:hAnsi="Baskerville Old Face" w:cs="Baskerville Old Face"/>
        </w:rPr>
        <w:t xml:space="preserve">Atendente de Restaurante              </w:t>
      </w:r>
      <w:r w:rsidRPr="00BA2213">
        <w:rPr>
          <w:rFonts w:ascii="Baskerville Old Face" w:hAnsi="Baskerville Old Face" w:cs="Baskerville Old Face"/>
          <w:b/>
          <w:bCs/>
        </w:rPr>
        <w:t xml:space="preserve">fone: </w:t>
      </w:r>
      <w:r w:rsidRPr="00BA2213">
        <w:rPr>
          <w:rFonts w:ascii="Baskerville Old Face" w:hAnsi="Baskerville Old Face" w:cs="Baskerville Old Face"/>
        </w:rPr>
        <w:t>55 32222259</w:t>
      </w:r>
    </w:p>
    <w:p w:rsidR="00887B46" w:rsidRDefault="00887B46">
      <w:pPr>
        <w:rPr>
          <w:rStyle w:val="Emphasis"/>
          <w:rFonts w:ascii="Baskerville Old Face" w:hAnsi="Baskerville Old Face" w:cs="Baskerville Old Face"/>
          <w:color w:val="333333"/>
        </w:rPr>
      </w:pPr>
      <w:r w:rsidRPr="00BA2213">
        <w:rPr>
          <w:rFonts w:ascii="Baskerville Old Face" w:hAnsi="Baskerville Old Face" w:cs="Baskerville Old Face"/>
          <w:b/>
          <w:bCs/>
        </w:rPr>
        <w:t xml:space="preserve">OBS: </w:t>
      </w:r>
      <w:r w:rsidRPr="00BA2213">
        <w:rPr>
          <w:rStyle w:val="Emphasis"/>
          <w:rFonts w:ascii="Baskerville Old Face" w:hAnsi="Baskerville Old Face" w:cs="Baskerville Old Face"/>
          <w:color w:val="333333"/>
        </w:rPr>
        <w:t>Em Busca de uma oportunidade para desenvolver e melhorar meus conhecimentos, e também algo que possa me instruir de forma crescente e contínua, visando sempre o crescimento entre eu e a empresa</w:t>
      </w:r>
      <w:r>
        <w:rPr>
          <w:rStyle w:val="Emphasis"/>
          <w:rFonts w:ascii="Baskerville Old Face" w:hAnsi="Baskerville Old Face" w:cs="Baskerville Old Face"/>
          <w:color w:val="333333"/>
        </w:rPr>
        <w:t>.</w:t>
      </w:r>
    </w:p>
    <w:p w:rsidR="00887B46" w:rsidRPr="00F3045C" w:rsidRDefault="00887B46" w:rsidP="00F3045C">
      <w:pPr>
        <w:jc w:val="right"/>
        <w:rPr>
          <w:rFonts w:ascii="Baskerville Old Face" w:hAnsi="Baskerville Old Face" w:cs="Baskerville Old Face"/>
          <w:b/>
          <w:bCs/>
        </w:rPr>
      </w:pPr>
      <w:r>
        <w:rPr>
          <w:rFonts w:ascii="Baskerville Old Face" w:hAnsi="Baskerville Old Face" w:cs="Baskerville Old Face"/>
        </w:rPr>
        <w:t xml:space="preserve"> Atenciosamente: Cayrê da Rosa Gindri</w:t>
      </w:r>
    </w:p>
    <w:sectPr w:rsidR="00887B46" w:rsidRPr="00F3045C" w:rsidSect="00627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567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6D59"/>
    <w:rsid w:val="00016EA9"/>
    <w:rsid w:val="00070B33"/>
    <w:rsid w:val="000B3D29"/>
    <w:rsid w:val="00246FFC"/>
    <w:rsid w:val="0029298E"/>
    <w:rsid w:val="003B7145"/>
    <w:rsid w:val="004C68DE"/>
    <w:rsid w:val="005C75D5"/>
    <w:rsid w:val="00627DC4"/>
    <w:rsid w:val="00887B46"/>
    <w:rsid w:val="009327DE"/>
    <w:rsid w:val="009B7DD3"/>
    <w:rsid w:val="009E1A10"/>
    <w:rsid w:val="00A64D17"/>
    <w:rsid w:val="00A73426"/>
    <w:rsid w:val="00A9142C"/>
    <w:rsid w:val="00BA2213"/>
    <w:rsid w:val="00BA6D59"/>
    <w:rsid w:val="00BB05EC"/>
    <w:rsid w:val="00BC22E7"/>
    <w:rsid w:val="00C964C4"/>
    <w:rsid w:val="00DC4AEF"/>
    <w:rsid w:val="00DE4FEF"/>
    <w:rsid w:val="00EA169B"/>
    <w:rsid w:val="00EE14DB"/>
    <w:rsid w:val="00F3045C"/>
    <w:rsid w:val="00FC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C4"/>
    <w:pPr>
      <w:spacing w:after="200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A6D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14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14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0B3D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yrergindri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155</Words>
  <Characters>840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caynã</dc:creator>
  <cp:keywords/>
  <dc:description/>
  <cp:lastModifiedBy>Cayna</cp:lastModifiedBy>
  <cp:revision>4</cp:revision>
  <cp:lastPrinted>2013-06-11T18:35:00Z</cp:lastPrinted>
  <dcterms:created xsi:type="dcterms:W3CDTF">2013-09-28T14:36:00Z</dcterms:created>
  <dcterms:modified xsi:type="dcterms:W3CDTF">2015-10-16T22:05:00Z</dcterms:modified>
</cp:coreProperties>
</file>