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F22" w:rsidRPr="006C5BC8" w:rsidRDefault="00454F22" w:rsidP="009C5EFE">
      <w:p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Graziela Jardim Machado</w:t>
      </w:r>
    </w:p>
    <w:p w:rsidR="00454F22" w:rsidRDefault="00454F22" w:rsidP="009C5EFE">
      <w:pPr>
        <w:outlineLvl w:val="0"/>
      </w:pPr>
      <w:r>
        <w:t>Brasileira,casada, 32 anos</w:t>
      </w:r>
    </w:p>
    <w:p w:rsidR="00454F22" w:rsidRDefault="00454F22">
      <w:r>
        <w:t>Rua do Cemitério, número 26</w:t>
      </w:r>
    </w:p>
    <w:p w:rsidR="00454F22" w:rsidRDefault="00454F22">
      <w:r>
        <w:t>Bairro Vila Nova, Guaíba, RS</w:t>
      </w:r>
    </w:p>
    <w:p w:rsidR="00454F22" w:rsidRDefault="00454F22" w:rsidP="00190D6C">
      <w:r>
        <w:t xml:space="preserve">Telefone: (51)97467097  </w:t>
      </w:r>
    </w:p>
    <w:p w:rsidR="00454F22" w:rsidRDefault="00454F22" w:rsidP="009C5EFE">
      <w:pPr>
        <w:outlineLvl w:val="0"/>
      </w:pPr>
      <w:r>
        <w:t xml:space="preserve"> E-mail: </w:t>
      </w:r>
      <w:hyperlink r:id="rId5" w:history="1">
        <w:r w:rsidRPr="003E71DB">
          <w:rPr>
            <w:rStyle w:val="Hyperlink"/>
            <w:rFonts w:cs="Calibri"/>
          </w:rPr>
          <w:t>graziela.jardimmachado@gmail.com</w:t>
        </w:r>
      </w:hyperlink>
    </w:p>
    <w:p w:rsidR="00454F22" w:rsidRPr="00297F1B" w:rsidRDefault="00454F22" w:rsidP="00190D6C">
      <w:r>
        <w:t>_____________________________________________________________________________</w:t>
      </w:r>
    </w:p>
    <w:p w:rsidR="00454F22" w:rsidRPr="00DB4F47" w:rsidRDefault="00454F22" w:rsidP="009C5EFE">
      <w:pPr>
        <w:outlineLvl w:val="0"/>
        <w:rPr>
          <w:b/>
          <w:bCs/>
          <w:sz w:val="24"/>
          <w:szCs w:val="24"/>
        </w:rPr>
      </w:pPr>
      <w:r w:rsidRPr="006C5BC8">
        <w:rPr>
          <w:b/>
          <w:bCs/>
          <w:sz w:val="24"/>
          <w:szCs w:val="24"/>
        </w:rPr>
        <w:t>FORMAÇÃO</w:t>
      </w:r>
    </w:p>
    <w:p w:rsidR="00454F22" w:rsidRDefault="00454F22">
      <w:r>
        <w:t>Superior em Processos Gerências (1° semestre)</w:t>
      </w:r>
    </w:p>
    <w:p w:rsidR="00454F22" w:rsidRPr="006C5BC8" w:rsidRDefault="00454F22" w:rsidP="009C5EFE">
      <w:pPr>
        <w:outlineLvl w:val="0"/>
        <w:rPr>
          <w:b/>
          <w:bCs/>
          <w:sz w:val="24"/>
          <w:szCs w:val="24"/>
        </w:rPr>
      </w:pPr>
      <w:r w:rsidRPr="006C5BC8">
        <w:rPr>
          <w:b/>
          <w:bCs/>
          <w:sz w:val="24"/>
          <w:szCs w:val="24"/>
        </w:rPr>
        <w:t>CURSOS</w:t>
      </w:r>
    </w:p>
    <w:p w:rsidR="00454F22" w:rsidRPr="006C5BC8" w:rsidRDefault="00454F22" w:rsidP="009C5EFE">
      <w:pPr>
        <w:outlineLvl w:val="0"/>
      </w:pPr>
      <w:r>
        <w:t>Informática</w:t>
      </w:r>
    </w:p>
    <w:p w:rsidR="00454F22" w:rsidRPr="00297F1B" w:rsidRDefault="00454F22" w:rsidP="009C5EFE">
      <w:pPr>
        <w:outlineLvl w:val="0"/>
        <w:rPr>
          <w:b/>
          <w:bCs/>
          <w:sz w:val="24"/>
          <w:szCs w:val="24"/>
        </w:rPr>
      </w:pPr>
      <w:r w:rsidRPr="006C5BC8">
        <w:rPr>
          <w:b/>
          <w:bCs/>
          <w:sz w:val="24"/>
          <w:szCs w:val="24"/>
        </w:rPr>
        <w:t>EXPERIÊNCIAS PROFISSIONAIS</w:t>
      </w:r>
    </w:p>
    <w:p w:rsidR="00454F22" w:rsidRDefault="00454F22" w:rsidP="00297F1B">
      <w:pPr>
        <w:pStyle w:val="ListParagraph"/>
      </w:pPr>
    </w:p>
    <w:p w:rsidR="00454F22" w:rsidRDefault="00454F22" w:rsidP="005323A8">
      <w:pPr>
        <w:pStyle w:val="ListParagraph"/>
        <w:numPr>
          <w:ilvl w:val="0"/>
          <w:numId w:val="2"/>
        </w:numPr>
        <w:spacing w:before="240"/>
        <w:jc w:val="both"/>
      </w:pPr>
      <w:r>
        <w:t>Expresso Frederes S/A</w:t>
      </w:r>
    </w:p>
    <w:p w:rsidR="00454F22" w:rsidRDefault="00454F22" w:rsidP="005323A8">
      <w:pPr>
        <w:pStyle w:val="ListParagraph"/>
        <w:spacing w:before="240"/>
        <w:jc w:val="both"/>
      </w:pPr>
      <w:r>
        <w:t>Auxiliar administrativo</w:t>
      </w:r>
    </w:p>
    <w:p w:rsidR="00454F22" w:rsidRDefault="00454F22" w:rsidP="00297F1B">
      <w:pPr>
        <w:pStyle w:val="ListParagraph"/>
        <w:spacing w:before="240"/>
        <w:jc w:val="both"/>
      </w:pPr>
      <w:r>
        <w:t>02/12/2012 á 2016</w:t>
      </w:r>
    </w:p>
    <w:p w:rsidR="00454F22" w:rsidRDefault="00454F22" w:rsidP="00297F1B">
      <w:pPr>
        <w:pStyle w:val="ListParagraph"/>
        <w:spacing w:before="240"/>
        <w:jc w:val="both"/>
      </w:pPr>
    </w:p>
    <w:p w:rsidR="00454F22" w:rsidRDefault="00454F22" w:rsidP="00297F1B">
      <w:pPr>
        <w:pStyle w:val="ListParagraph"/>
        <w:numPr>
          <w:ilvl w:val="0"/>
          <w:numId w:val="2"/>
        </w:numPr>
        <w:spacing w:before="240"/>
        <w:jc w:val="both"/>
      </w:pPr>
      <w:r>
        <w:t>Expresso Frederes S/A</w:t>
      </w:r>
    </w:p>
    <w:p w:rsidR="00454F22" w:rsidRDefault="00454F22" w:rsidP="00297F1B">
      <w:pPr>
        <w:pStyle w:val="ListParagraph"/>
        <w:spacing w:before="240"/>
        <w:jc w:val="both"/>
      </w:pPr>
      <w:r>
        <w:t>Serviços gerais</w:t>
      </w:r>
    </w:p>
    <w:p w:rsidR="00454F22" w:rsidRDefault="00454F22" w:rsidP="00297F1B">
      <w:pPr>
        <w:pStyle w:val="ListParagraph"/>
        <w:spacing w:before="240"/>
        <w:jc w:val="both"/>
      </w:pPr>
      <w:r>
        <w:t>01/01/2012 á 01/12/2012</w:t>
      </w:r>
    </w:p>
    <w:p w:rsidR="00454F22" w:rsidRDefault="00454F22" w:rsidP="00297F1B">
      <w:pPr>
        <w:pStyle w:val="ListParagraph"/>
        <w:spacing w:before="240"/>
        <w:jc w:val="both"/>
      </w:pPr>
    </w:p>
    <w:p w:rsidR="00454F22" w:rsidRDefault="00454F22" w:rsidP="00297F1B">
      <w:pPr>
        <w:pStyle w:val="ListParagraph"/>
        <w:numPr>
          <w:ilvl w:val="0"/>
          <w:numId w:val="2"/>
        </w:numPr>
        <w:spacing w:before="240"/>
        <w:jc w:val="both"/>
      </w:pPr>
      <w:r>
        <w:t>Prefeitura Municipal de Mariana Pimentel</w:t>
      </w:r>
    </w:p>
    <w:p w:rsidR="00454F22" w:rsidRDefault="00454F22" w:rsidP="00297F1B">
      <w:pPr>
        <w:pStyle w:val="ListParagraph"/>
        <w:spacing w:before="240"/>
        <w:jc w:val="both"/>
      </w:pPr>
      <w:r>
        <w:t>Professora</w:t>
      </w:r>
    </w:p>
    <w:p w:rsidR="00454F22" w:rsidRDefault="00454F22" w:rsidP="00DB4F47">
      <w:pPr>
        <w:pStyle w:val="ListParagraph"/>
        <w:spacing w:before="240"/>
        <w:jc w:val="both"/>
      </w:pPr>
      <w:r>
        <w:t>01/03/2001 á 31/12/2005</w:t>
      </w:r>
    </w:p>
    <w:p w:rsidR="00454F22" w:rsidRDefault="00454F22" w:rsidP="00DB4F47">
      <w:pPr>
        <w:pStyle w:val="ListParagraph"/>
        <w:spacing w:before="240"/>
        <w:ind w:hanging="720"/>
        <w:rPr>
          <w:b/>
          <w:sz w:val="24"/>
          <w:szCs w:val="24"/>
        </w:rPr>
      </w:pPr>
      <w:r w:rsidRPr="00DB4F47">
        <w:rPr>
          <w:b/>
        </w:rPr>
        <w:t>*</w:t>
      </w:r>
      <w:r w:rsidRPr="00DB4F47">
        <w:rPr>
          <w:b/>
          <w:sz w:val="24"/>
          <w:szCs w:val="24"/>
        </w:rPr>
        <w:t>Portadora de deficiência</w:t>
      </w:r>
    </w:p>
    <w:p w:rsidR="00454F22" w:rsidRPr="00DB4F47" w:rsidRDefault="00454F22" w:rsidP="00DB4F47">
      <w:pPr>
        <w:pStyle w:val="ListParagraph"/>
        <w:spacing w:before="240"/>
        <w:ind w:hanging="720"/>
      </w:pPr>
      <w:r>
        <w:t>Descrição da deficiência: Auditiva Moderada</w:t>
      </w:r>
    </w:p>
    <w:sectPr w:rsidR="00454F22" w:rsidRPr="00DB4F47" w:rsidSect="00A77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E0CDF"/>
    <w:multiLevelType w:val="hybridMultilevel"/>
    <w:tmpl w:val="0540CC40"/>
    <w:lvl w:ilvl="0" w:tplc="05F6FFD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172C9"/>
    <w:multiLevelType w:val="hybridMultilevel"/>
    <w:tmpl w:val="0CF0B900"/>
    <w:lvl w:ilvl="0" w:tplc="1E04D89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0D6C"/>
    <w:rsid w:val="00107FD5"/>
    <w:rsid w:val="00190D6C"/>
    <w:rsid w:val="001937A4"/>
    <w:rsid w:val="00297F1B"/>
    <w:rsid w:val="003E71DB"/>
    <w:rsid w:val="00440B8E"/>
    <w:rsid w:val="00454F22"/>
    <w:rsid w:val="004C7EDD"/>
    <w:rsid w:val="005323A8"/>
    <w:rsid w:val="0056310F"/>
    <w:rsid w:val="006C5BC8"/>
    <w:rsid w:val="008B4AA8"/>
    <w:rsid w:val="009C5EFE"/>
    <w:rsid w:val="00A775F5"/>
    <w:rsid w:val="00AF657D"/>
    <w:rsid w:val="00B516FF"/>
    <w:rsid w:val="00D926DE"/>
    <w:rsid w:val="00DB4F47"/>
    <w:rsid w:val="00EC7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F5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90D6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5323A8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rsid w:val="009C5EF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4AA8"/>
    <w:rPr>
      <w:rFonts w:ascii="Times New Roman" w:hAnsi="Times New Roman" w:cs="Times New Roman"/>
      <w:sz w:val="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aziela.jardimmacha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106</Words>
  <Characters>578</Characters>
  <Application>Microsoft Office Outlook</Application>
  <DocSecurity>0</DocSecurity>
  <Lines>0</Lines>
  <Paragraphs>0</Paragraphs>
  <ScaleCrop>false</ScaleCrop>
  <Company>Servtech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Graziela Jardim Machado</dc:title>
  <dc:subject/>
  <dc:creator>lebes</dc:creator>
  <cp:keywords/>
  <dc:description/>
  <cp:lastModifiedBy>Frederes</cp:lastModifiedBy>
  <cp:revision>2</cp:revision>
  <dcterms:created xsi:type="dcterms:W3CDTF">2016-04-11T16:33:00Z</dcterms:created>
  <dcterms:modified xsi:type="dcterms:W3CDTF">2016-04-11T16:33:00Z</dcterms:modified>
</cp:coreProperties>
</file>