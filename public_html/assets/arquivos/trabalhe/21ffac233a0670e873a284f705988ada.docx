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F1" w:rsidRDefault="00804468" w:rsidP="00CA3CD0">
      <w:pPr>
        <w:pStyle w:val="Ttulo4"/>
        <w:jc w:val="center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-260985</wp:posOffset>
            </wp:positionV>
            <wp:extent cx="1009650" cy="1362075"/>
            <wp:effectExtent l="19050" t="0" r="0" b="0"/>
            <wp:wrapNone/>
            <wp:docPr id="15" name="Imagem 15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5F1" w:rsidRPr="00CA3CD0">
        <w:rPr>
          <w:rFonts w:ascii="Times New Roman" w:hAnsi="Times New Roman"/>
        </w:rPr>
        <w:t>Currículum Vitae</w:t>
      </w:r>
    </w:p>
    <w:p w:rsidR="005A4CF1" w:rsidRPr="005A4CF1" w:rsidRDefault="005A4CF1" w:rsidP="005A4CF1">
      <w:pPr>
        <w:tabs>
          <w:tab w:val="center" w:pos="4819"/>
          <w:tab w:val="left" w:pos="7905"/>
        </w:tabs>
        <w:ind w:right="49"/>
        <w:jc w:val="center"/>
        <w:rPr>
          <w:b/>
          <w:caps/>
          <w:sz w:val="28"/>
        </w:rPr>
      </w:pPr>
      <w:r w:rsidRPr="005A4CF1">
        <w:rPr>
          <w:b/>
          <w:caps/>
          <w:sz w:val="28"/>
        </w:rPr>
        <w:t>Miguel Ângelo de Souza Marques</w:t>
      </w:r>
    </w:p>
    <w:p w:rsidR="00B30E73" w:rsidRPr="00736E5A" w:rsidRDefault="00B30E73" w:rsidP="00736E5A">
      <w:pPr>
        <w:ind w:right="49"/>
        <w:jc w:val="center"/>
        <w:rPr>
          <w:b/>
          <w:sz w:val="28"/>
        </w:rPr>
      </w:pPr>
    </w:p>
    <w:p w:rsidR="00CA3CD0" w:rsidRDefault="00CA3CD0" w:rsidP="00C81235">
      <w:pPr>
        <w:jc w:val="both"/>
        <w:rPr>
          <w:color w:val="0D0D0D"/>
        </w:rPr>
      </w:pPr>
    </w:p>
    <w:p w:rsidR="004165F1" w:rsidRPr="00AA6C2F" w:rsidRDefault="00CA3CD0" w:rsidP="00394F24">
      <w:pPr>
        <w:tabs>
          <w:tab w:val="left" w:pos="567"/>
        </w:tabs>
        <w:spacing w:before="100" w:beforeAutospacing="1"/>
        <w:ind w:right="332"/>
        <w:jc w:val="both"/>
        <w:rPr>
          <w:sz w:val="22"/>
          <w:szCs w:val="22"/>
        </w:rPr>
      </w:pPr>
      <w:r>
        <w:rPr>
          <w:color w:val="0D0D0D"/>
        </w:rPr>
        <w:tab/>
      </w:r>
    </w:p>
    <w:p w:rsidR="004165F1" w:rsidRDefault="004165F1" w:rsidP="00713910">
      <w:pPr>
        <w:pStyle w:val="Ttulo5"/>
        <w:ind w:right="757"/>
        <w:jc w:val="both"/>
      </w:pPr>
      <w:r>
        <w:t>INFORMAÇÕES PESSOAIS</w:t>
      </w:r>
    </w:p>
    <w:p w:rsidR="004165F1" w:rsidRDefault="00D14AC0" w:rsidP="00885CA4">
      <w:pPr>
        <w:ind w:right="757"/>
        <w:jc w:val="both"/>
        <w:rPr>
          <w:sz w:val="22"/>
        </w:rPr>
      </w:pPr>
      <w:r w:rsidRPr="00D14AC0">
        <w:rPr>
          <w:b/>
          <w:noProof/>
          <w:sz w:val="20"/>
        </w:rPr>
        <w:pict>
          <v:line id="_x0000_s1032" style="position:absolute;left:0;text-align:left;z-index:251656192" from="0,2.8pt" to="467.7pt,2.8pt" o:allowincell="f" strokeweight="1pt"/>
        </w:pict>
      </w:r>
    </w:p>
    <w:p w:rsidR="002062C5" w:rsidRPr="001909DE" w:rsidRDefault="002062C5" w:rsidP="00212DC4">
      <w:pPr>
        <w:ind w:left="491" w:right="757"/>
        <w:rPr>
          <w:sz w:val="22"/>
        </w:rPr>
      </w:pPr>
      <w:r w:rsidRPr="001909DE">
        <w:rPr>
          <w:sz w:val="22"/>
        </w:rPr>
        <w:t xml:space="preserve">Estado civil: </w:t>
      </w:r>
      <w:r w:rsidR="005A4CF1">
        <w:rPr>
          <w:sz w:val="22"/>
        </w:rPr>
        <w:t>Casado</w:t>
      </w:r>
    </w:p>
    <w:p w:rsidR="004165F1" w:rsidRPr="001909DE" w:rsidRDefault="004165F1" w:rsidP="00212DC4">
      <w:pPr>
        <w:ind w:left="491" w:right="757"/>
        <w:rPr>
          <w:sz w:val="22"/>
        </w:rPr>
      </w:pPr>
      <w:r w:rsidRPr="001909DE">
        <w:rPr>
          <w:sz w:val="22"/>
        </w:rPr>
        <w:t xml:space="preserve">Endereço: </w:t>
      </w:r>
      <w:r w:rsidR="00D86DA7">
        <w:rPr>
          <w:sz w:val="22"/>
        </w:rPr>
        <w:t>Av. B7</w:t>
      </w:r>
      <w:r w:rsidR="005A4CF1" w:rsidRPr="005A4CF1">
        <w:rPr>
          <w:sz w:val="22"/>
        </w:rPr>
        <w:t>,</w:t>
      </w:r>
      <w:r w:rsidR="00D86DA7">
        <w:rPr>
          <w:sz w:val="22"/>
        </w:rPr>
        <w:t xml:space="preserve">  nº 391</w:t>
      </w:r>
      <w:r w:rsidR="005A4CF1" w:rsidRPr="005A4CF1">
        <w:rPr>
          <w:sz w:val="22"/>
        </w:rPr>
        <w:t xml:space="preserve"> Moradas da Colina </w:t>
      </w:r>
    </w:p>
    <w:p w:rsidR="004165F1" w:rsidRPr="001909DE" w:rsidRDefault="00500F79" w:rsidP="00212DC4">
      <w:pPr>
        <w:ind w:left="491" w:right="757"/>
        <w:rPr>
          <w:sz w:val="22"/>
        </w:rPr>
      </w:pPr>
      <w:r w:rsidRPr="001909DE">
        <w:rPr>
          <w:sz w:val="22"/>
        </w:rPr>
        <w:t xml:space="preserve">                  </w:t>
      </w:r>
      <w:r w:rsidR="00B30E73">
        <w:rPr>
          <w:sz w:val="22"/>
        </w:rPr>
        <w:t>Guaíba</w:t>
      </w:r>
      <w:r w:rsidR="00C81235">
        <w:rPr>
          <w:sz w:val="22"/>
        </w:rPr>
        <w:t>/</w:t>
      </w:r>
      <w:r w:rsidR="004165F1" w:rsidRPr="001909DE">
        <w:rPr>
          <w:sz w:val="22"/>
        </w:rPr>
        <w:t>RS</w:t>
      </w:r>
      <w:r w:rsidR="00C81235">
        <w:rPr>
          <w:sz w:val="22"/>
        </w:rPr>
        <w:t xml:space="preserve"> </w:t>
      </w:r>
      <w:r w:rsidR="00B30E73">
        <w:rPr>
          <w:sz w:val="22"/>
        </w:rPr>
        <w:t>–</w:t>
      </w:r>
      <w:r w:rsidR="00C81235">
        <w:rPr>
          <w:sz w:val="22"/>
        </w:rPr>
        <w:t xml:space="preserve"> </w:t>
      </w:r>
      <w:r w:rsidR="00B30E73">
        <w:rPr>
          <w:sz w:val="22"/>
        </w:rPr>
        <w:t>92500-000</w:t>
      </w:r>
    </w:p>
    <w:p w:rsidR="002062C5" w:rsidRDefault="005A4CF1" w:rsidP="00212DC4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     </w:t>
      </w:r>
      <w:r w:rsidR="004165F1" w:rsidRPr="001909DE">
        <w:rPr>
          <w:sz w:val="22"/>
        </w:rPr>
        <w:t>Telefone</w:t>
      </w:r>
      <w:r w:rsidR="002062C5" w:rsidRPr="001909DE">
        <w:rPr>
          <w:sz w:val="22"/>
        </w:rPr>
        <w:t>s</w:t>
      </w:r>
      <w:r w:rsidR="004165F1" w:rsidRPr="001909DE">
        <w:rPr>
          <w:sz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(051) 9959.2255 ou (51) </w:t>
      </w:r>
      <w:r w:rsidR="00D86DA7">
        <w:rPr>
          <w:rFonts w:ascii="Arial" w:hAnsi="Arial" w:cs="Arial"/>
          <w:sz w:val="22"/>
          <w:szCs w:val="22"/>
        </w:rPr>
        <w:t xml:space="preserve">9872.7081 </w:t>
      </w:r>
    </w:p>
    <w:p w:rsidR="00634684" w:rsidRDefault="00634684" w:rsidP="002062C5">
      <w:pPr>
        <w:ind w:left="491" w:right="757"/>
        <w:jc w:val="both"/>
        <w:rPr>
          <w:sz w:val="22"/>
        </w:rPr>
      </w:pPr>
    </w:p>
    <w:p w:rsidR="00634684" w:rsidRPr="002062C5" w:rsidRDefault="00634684" w:rsidP="002062C5">
      <w:pPr>
        <w:ind w:left="491" w:right="757"/>
        <w:jc w:val="both"/>
        <w:rPr>
          <w:sz w:val="22"/>
        </w:rPr>
      </w:pPr>
    </w:p>
    <w:p w:rsidR="004165F1" w:rsidRDefault="004165F1" w:rsidP="00713910">
      <w:pPr>
        <w:ind w:right="757"/>
        <w:jc w:val="both"/>
        <w:rPr>
          <w:sz w:val="16"/>
        </w:rPr>
      </w:pPr>
    </w:p>
    <w:p w:rsidR="004165F1" w:rsidRDefault="004165F1" w:rsidP="00713910">
      <w:pPr>
        <w:pStyle w:val="Ttulo5"/>
        <w:ind w:right="757"/>
        <w:jc w:val="both"/>
      </w:pPr>
      <w:r>
        <w:t>FORMAÇÃO</w:t>
      </w:r>
    </w:p>
    <w:p w:rsidR="004165F1" w:rsidRDefault="00D14AC0" w:rsidP="00713910">
      <w:pPr>
        <w:ind w:right="757"/>
        <w:jc w:val="both"/>
        <w:rPr>
          <w:b/>
          <w:sz w:val="16"/>
        </w:rPr>
      </w:pPr>
      <w:r w:rsidRPr="00D14AC0">
        <w:rPr>
          <w:b/>
          <w:noProof/>
          <w:sz w:val="20"/>
        </w:rPr>
        <w:pict>
          <v:line id="_x0000_s1033" style="position:absolute;left:0;text-align:left;z-index:251657216" from="0,.95pt" to="467.7pt,.95pt" o:allowincell="f" strokeweight="1pt"/>
        </w:pict>
      </w:r>
    </w:p>
    <w:p w:rsidR="00DF56CB" w:rsidRDefault="005A4CF1" w:rsidP="00A075E7">
      <w:pPr>
        <w:widowControl w:val="0"/>
        <w:autoSpaceDE w:val="0"/>
        <w:autoSpaceDN w:val="0"/>
        <w:adjustRightInd w:val="0"/>
      </w:pPr>
      <w:r w:rsidRPr="005A4CF1">
        <w:rPr>
          <w:sz w:val="22"/>
        </w:rPr>
        <w:t xml:space="preserve">Técnologo em Logistíca – UNIASSELVI </w:t>
      </w:r>
      <w:r w:rsidR="00D86DA7">
        <w:rPr>
          <w:sz w:val="22"/>
        </w:rPr>
        <w:t xml:space="preserve"> </w:t>
      </w:r>
    </w:p>
    <w:p w:rsidR="00634684" w:rsidRDefault="00634684" w:rsidP="00B30E73"/>
    <w:p w:rsidR="004165F1" w:rsidRDefault="004165F1" w:rsidP="00713910">
      <w:pPr>
        <w:ind w:right="757"/>
        <w:jc w:val="both"/>
        <w:rPr>
          <w:sz w:val="16"/>
        </w:rPr>
      </w:pPr>
    </w:p>
    <w:p w:rsidR="004165F1" w:rsidRDefault="004165F1" w:rsidP="00713910">
      <w:pPr>
        <w:pStyle w:val="Ttulo5"/>
        <w:ind w:right="757"/>
        <w:jc w:val="both"/>
      </w:pPr>
      <w:r>
        <w:t>EXPERIÊNCIAS PROFISSIONAIS</w:t>
      </w:r>
    </w:p>
    <w:p w:rsidR="004165F1" w:rsidRPr="005A4CF1" w:rsidRDefault="00D14AC0" w:rsidP="00713910">
      <w:pPr>
        <w:ind w:right="757"/>
        <w:jc w:val="both"/>
        <w:rPr>
          <w:sz w:val="22"/>
        </w:rPr>
      </w:pPr>
      <w:r>
        <w:rPr>
          <w:sz w:val="22"/>
        </w:rPr>
        <w:pict>
          <v:line id="_x0000_s1035" style="position:absolute;left:0;text-align:left;z-index:251658240" from="0,.9pt" to="467.7pt,.9pt" o:allowincell="f" strokeweight="1pt"/>
        </w:pict>
      </w:r>
    </w:p>
    <w:p w:rsidR="00A075E7" w:rsidRPr="005A4CF1" w:rsidRDefault="00D14AC0" w:rsidP="00A075E7">
      <w:pPr>
        <w:ind w:right="757"/>
        <w:jc w:val="both"/>
        <w:rPr>
          <w:sz w:val="22"/>
        </w:rPr>
      </w:pPr>
      <w:r>
        <w:rPr>
          <w:sz w:val="22"/>
        </w:rPr>
        <w:pict>
          <v:line id="_x0000_s1036" style="position:absolute;left:0;text-align:left;z-index:251661312" from="0,.9pt" to="467.7pt,.9pt" o:allowincell="f" strokeweight="1pt"/>
        </w:pict>
      </w:r>
    </w:p>
    <w:p w:rsidR="00FD5284" w:rsidRDefault="00FD5284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Fusopar Parafusos LTDA</w:t>
      </w:r>
    </w:p>
    <w:p w:rsidR="00FD5284" w:rsidRDefault="00FD5284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Função: Auxiliar de Expedição</w:t>
      </w:r>
    </w:p>
    <w:p w:rsidR="00FD5284" w:rsidRDefault="00FD5284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Ano: 10/06/2013 – 10/09/2013</w:t>
      </w:r>
    </w:p>
    <w:p w:rsidR="00FD5284" w:rsidRDefault="00E441DF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Rua: Dona Teodora, 1371 – Porto Alegre</w:t>
      </w:r>
    </w:p>
    <w:p w:rsidR="00E441DF" w:rsidRDefault="00E441DF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Atividades: Separação de materiais para os pedidos, organização de materiais nas prateleiras, limpeza do ambiente de trabalho, fracionamento dos materiais para os pedidos.</w:t>
      </w:r>
    </w:p>
    <w:p w:rsidR="00FD5284" w:rsidRDefault="00FD5284" w:rsidP="00A075E7">
      <w:pPr>
        <w:widowControl w:val="0"/>
        <w:autoSpaceDE w:val="0"/>
        <w:autoSpaceDN w:val="0"/>
        <w:adjustRightInd w:val="0"/>
        <w:rPr>
          <w:sz w:val="22"/>
        </w:rPr>
      </w:pPr>
    </w:p>
    <w:p w:rsidR="00FD5284" w:rsidRDefault="00FD5284" w:rsidP="00A075E7">
      <w:pPr>
        <w:widowControl w:val="0"/>
        <w:autoSpaceDE w:val="0"/>
        <w:autoSpaceDN w:val="0"/>
        <w:adjustRightInd w:val="0"/>
        <w:rPr>
          <w:sz w:val="22"/>
        </w:rPr>
      </w:pPr>
    </w:p>
    <w:p w:rsidR="00A075E7" w:rsidRPr="005A4CF1" w:rsidRDefault="00A075E7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Teracom Telematica LTDA</w:t>
      </w:r>
    </w:p>
    <w:p w:rsidR="00A075E7" w:rsidRPr="005A4CF1" w:rsidRDefault="00A075E7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Função: Auxiliar de Materiais</w:t>
      </w:r>
      <w:r w:rsidRPr="005A4CF1">
        <w:rPr>
          <w:sz w:val="22"/>
        </w:rPr>
        <w:t xml:space="preserve"> </w:t>
      </w:r>
    </w:p>
    <w:p w:rsidR="00A075E7" w:rsidRPr="005A4CF1" w:rsidRDefault="00A075E7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Ano: 01/08/2012</w:t>
      </w:r>
      <w:r w:rsidRPr="005A4CF1">
        <w:rPr>
          <w:sz w:val="22"/>
        </w:rPr>
        <w:t xml:space="preserve"> </w:t>
      </w:r>
      <w:r>
        <w:rPr>
          <w:sz w:val="22"/>
        </w:rPr>
        <w:t>–</w:t>
      </w:r>
      <w:r w:rsidRPr="005A4CF1">
        <w:rPr>
          <w:sz w:val="22"/>
        </w:rPr>
        <w:t xml:space="preserve"> </w:t>
      </w:r>
      <w:r>
        <w:rPr>
          <w:sz w:val="22"/>
        </w:rPr>
        <w:t>04/02/2013</w:t>
      </w:r>
    </w:p>
    <w:p w:rsidR="00A075E7" w:rsidRPr="005A4CF1" w:rsidRDefault="00A075E7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Av. França, 735</w:t>
      </w:r>
      <w:r w:rsidRPr="005A4CF1">
        <w:rPr>
          <w:sz w:val="22"/>
        </w:rPr>
        <w:t xml:space="preserve"> – Porto Alegre.</w:t>
      </w:r>
    </w:p>
    <w:p w:rsidR="00A075E7" w:rsidRPr="005A4CF1" w:rsidRDefault="00A075E7" w:rsidP="00A075E7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Atividades: </w:t>
      </w:r>
      <w:r w:rsidRPr="005A4CF1">
        <w:rPr>
          <w:sz w:val="22"/>
        </w:rPr>
        <w:t>recepção/despacho e conferência de mercadorias, confecção de Notas Fiscais, organização do almoxarifado, baixas no sistema, seleção do pedido envio para o cliente.</w:t>
      </w:r>
    </w:p>
    <w:p w:rsidR="00A075E7" w:rsidRDefault="00A075E7" w:rsidP="005A4CF1">
      <w:pPr>
        <w:widowControl w:val="0"/>
        <w:autoSpaceDE w:val="0"/>
        <w:autoSpaceDN w:val="0"/>
        <w:adjustRightInd w:val="0"/>
        <w:rPr>
          <w:sz w:val="22"/>
        </w:rPr>
      </w:pPr>
    </w:p>
    <w:p w:rsidR="00A075E7" w:rsidRDefault="00A075E7" w:rsidP="005A4CF1">
      <w:pPr>
        <w:widowControl w:val="0"/>
        <w:autoSpaceDE w:val="0"/>
        <w:autoSpaceDN w:val="0"/>
        <w:adjustRightInd w:val="0"/>
        <w:rPr>
          <w:sz w:val="22"/>
        </w:rPr>
      </w:pPr>
    </w:p>
    <w:p w:rsidR="005A4CF1" w:rsidRPr="005A4CF1" w:rsidRDefault="005A4CF1" w:rsidP="005A4CF1">
      <w:pPr>
        <w:widowControl w:val="0"/>
        <w:autoSpaceDE w:val="0"/>
        <w:autoSpaceDN w:val="0"/>
        <w:adjustRightInd w:val="0"/>
        <w:rPr>
          <w:sz w:val="22"/>
        </w:rPr>
      </w:pPr>
      <w:r w:rsidRPr="005A4CF1">
        <w:rPr>
          <w:sz w:val="22"/>
        </w:rPr>
        <w:t>Cia de Seguros Previdência do Sul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rPr>
          <w:sz w:val="22"/>
        </w:rPr>
      </w:pPr>
      <w:r w:rsidRPr="005A4CF1">
        <w:rPr>
          <w:sz w:val="22"/>
        </w:rPr>
        <w:t xml:space="preserve">Função: Auxiliar administrativo 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rPr>
          <w:sz w:val="22"/>
        </w:rPr>
      </w:pPr>
      <w:r w:rsidRPr="005A4CF1">
        <w:rPr>
          <w:sz w:val="22"/>
        </w:rPr>
        <w:t xml:space="preserve">Ano: 01/05/2008 </w:t>
      </w:r>
      <w:r w:rsidR="00212DC4">
        <w:rPr>
          <w:sz w:val="22"/>
        </w:rPr>
        <w:t>–</w:t>
      </w:r>
      <w:r w:rsidRPr="005A4CF1">
        <w:rPr>
          <w:sz w:val="22"/>
        </w:rPr>
        <w:t xml:space="preserve"> </w:t>
      </w:r>
      <w:r w:rsidR="00212DC4">
        <w:rPr>
          <w:sz w:val="22"/>
        </w:rPr>
        <w:t>26/01/2012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rPr>
          <w:sz w:val="22"/>
        </w:rPr>
      </w:pPr>
      <w:r w:rsidRPr="005A4CF1">
        <w:rPr>
          <w:sz w:val="22"/>
        </w:rPr>
        <w:t>Av. Júlio de Castilhos nº 44 – Porto Alegre.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rPr>
          <w:sz w:val="22"/>
        </w:rPr>
      </w:pPr>
      <w:r w:rsidRPr="005A4CF1">
        <w:rPr>
          <w:sz w:val="22"/>
        </w:rPr>
        <w:t>Atividades: Controle de correspondências (envio e recepção), controle de combust</w:t>
      </w:r>
      <w:r>
        <w:rPr>
          <w:sz w:val="22"/>
        </w:rPr>
        <w:t>íveis dos veículos da empresa, Termos de C</w:t>
      </w:r>
      <w:r w:rsidRPr="005A4CF1">
        <w:rPr>
          <w:sz w:val="22"/>
        </w:rPr>
        <w:t xml:space="preserve">ompromisso e acompanhamento durante estada do veículo com terceiros, controle dos bens da empresa e administração do arquivo. 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rPr>
          <w:sz w:val="22"/>
        </w:rPr>
      </w:pPr>
    </w:p>
    <w:p w:rsidR="005A4CF1" w:rsidRPr="005A4CF1" w:rsidRDefault="005A4CF1" w:rsidP="005A4CF1">
      <w:pPr>
        <w:widowControl w:val="0"/>
        <w:autoSpaceDE w:val="0"/>
        <w:autoSpaceDN w:val="0"/>
        <w:adjustRightInd w:val="0"/>
        <w:jc w:val="both"/>
        <w:rPr>
          <w:sz w:val="22"/>
        </w:rPr>
      </w:pPr>
      <w:r w:rsidRPr="005A4CF1">
        <w:rPr>
          <w:sz w:val="22"/>
        </w:rPr>
        <w:t>Gigabyte Informática Ltda.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jc w:val="both"/>
        <w:rPr>
          <w:sz w:val="22"/>
        </w:rPr>
      </w:pPr>
      <w:r w:rsidRPr="005A4CF1">
        <w:rPr>
          <w:sz w:val="22"/>
        </w:rPr>
        <w:t xml:space="preserve">Função: </w:t>
      </w:r>
      <w:r w:rsidR="00212DC4">
        <w:rPr>
          <w:sz w:val="22"/>
        </w:rPr>
        <w:t>Almoxarifado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jc w:val="both"/>
        <w:rPr>
          <w:sz w:val="22"/>
        </w:rPr>
      </w:pPr>
      <w:r w:rsidRPr="005A4CF1">
        <w:rPr>
          <w:sz w:val="22"/>
        </w:rPr>
        <w:t>Ano: 01/08/2007 à 18/04/2008.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jc w:val="both"/>
        <w:rPr>
          <w:sz w:val="22"/>
        </w:rPr>
      </w:pPr>
      <w:r w:rsidRPr="005A4CF1">
        <w:rPr>
          <w:sz w:val="22"/>
        </w:rPr>
        <w:t>Av. Pernambuco nº 2500, Bairro São Geraldo - Porto Alegre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jc w:val="both"/>
        <w:rPr>
          <w:sz w:val="22"/>
        </w:rPr>
      </w:pPr>
      <w:r w:rsidRPr="005A4CF1">
        <w:rPr>
          <w:sz w:val="22"/>
        </w:rPr>
        <w:t xml:space="preserve">Atividades: recepção/despacho e conferência de mercadorias, confecção de Notas Fiscais, organização do almoxarifado, baixas no sistema, seleção do pedido envio para o cliente. </w:t>
      </w:r>
    </w:p>
    <w:p w:rsidR="005A4CF1" w:rsidRPr="005A4CF1" w:rsidRDefault="005A4CF1" w:rsidP="005A4CF1">
      <w:pPr>
        <w:widowControl w:val="0"/>
        <w:autoSpaceDE w:val="0"/>
        <w:autoSpaceDN w:val="0"/>
        <w:adjustRightInd w:val="0"/>
        <w:jc w:val="both"/>
        <w:rPr>
          <w:sz w:val="22"/>
        </w:rPr>
      </w:pPr>
    </w:p>
    <w:sectPr w:rsidR="005A4CF1" w:rsidRPr="005A4CF1" w:rsidSect="00C81235">
      <w:headerReference w:type="default" r:id="rId9"/>
      <w:pgSz w:w="12240" w:h="15840"/>
      <w:pgMar w:top="0" w:right="851" w:bottom="284" w:left="1701" w:header="567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8FD" w:rsidRDefault="00B178FD" w:rsidP="00194C5A">
      <w:r>
        <w:separator/>
      </w:r>
    </w:p>
  </w:endnote>
  <w:endnote w:type="continuationSeparator" w:id="1">
    <w:p w:rsidR="00B178FD" w:rsidRDefault="00B178FD" w:rsidP="00194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8FD" w:rsidRDefault="00B178FD" w:rsidP="00194C5A">
      <w:r>
        <w:separator/>
      </w:r>
    </w:p>
  </w:footnote>
  <w:footnote w:type="continuationSeparator" w:id="1">
    <w:p w:rsidR="00B178FD" w:rsidRDefault="00B178FD" w:rsidP="00194C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CF1" w:rsidRDefault="007655C7" w:rsidP="005A4CF1">
    <w:pPr>
      <w:pStyle w:val="Cabealho"/>
      <w:tabs>
        <w:tab w:val="clear" w:pos="8504"/>
        <w:tab w:val="right" w:pos="9356"/>
      </w:tabs>
    </w:pPr>
    <w:r>
      <w:tab/>
    </w:r>
    <w:r>
      <w:tab/>
    </w:r>
    <w:r w:rsidR="005A4CF1" w:rsidRPr="005A4CF1">
      <w:t>Miguel Ângelo de Souza Marques</w:t>
    </w:r>
  </w:p>
  <w:p w:rsidR="005A4CF1" w:rsidRPr="005A4CF1" w:rsidRDefault="005A4CF1" w:rsidP="005A4CF1">
    <w:pPr>
      <w:widowControl w:val="0"/>
      <w:autoSpaceDE w:val="0"/>
      <w:autoSpaceDN w:val="0"/>
      <w:adjustRightInd w:val="0"/>
      <w:jc w:val="right"/>
    </w:pPr>
    <w:r w:rsidRPr="005A4CF1">
      <w:t>E-mail: miguelmarques51@ibest.com.br</w:t>
    </w:r>
  </w:p>
  <w:p w:rsidR="005A4CF1" w:rsidRPr="005A4CF1" w:rsidRDefault="005A4CF1" w:rsidP="005A4CF1">
    <w:pPr>
      <w:widowControl w:val="0"/>
      <w:autoSpaceDE w:val="0"/>
      <w:autoSpaceDN w:val="0"/>
      <w:adjustRightInd w:val="0"/>
      <w:jc w:val="right"/>
    </w:pPr>
  </w:p>
  <w:p w:rsidR="007655C7" w:rsidRDefault="007655C7" w:rsidP="00B30E73">
    <w:pPr>
      <w:pStyle w:val="Cabealho"/>
      <w:tabs>
        <w:tab w:val="clear" w:pos="8504"/>
        <w:tab w:val="right" w:pos="935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F3A20B6"/>
    <w:lvl w:ilvl="0">
      <w:numFmt w:val="bullet"/>
      <w:lvlText w:val="*"/>
      <w:lvlJc w:val="left"/>
    </w:lvl>
  </w:abstractNum>
  <w:abstractNum w:abstractNumId="1">
    <w:nsid w:val="22F42BE0"/>
    <w:multiLevelType w:val="hybridMultilevel"/>
    <w:tmpl w:val="A3C2B5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45F7D79"/>
    <w:multiLevelType w:val="hybridMultilevel"/>
    <w:tmpl w:val="EF02D5C6"/>
    <w:lvl w:ilvl="0" w:tplc="04160005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86C602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B9B25E5E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C220EE82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A0820FC0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7BEA2566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7EE889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6F5EF2BA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5E08B3D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>
    <w:nsid w:val="3DBE6125"/>
    <w:multiLevelType w:val="hybridMultilevel"/>
    <w:tmpl w:val="29586C66"/>
    <w:lvl w:ilvl="0" w:tplc="23BC48CA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B9766536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50D4678C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BE507990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AC28BE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7A21E9C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CA442244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E38AAE66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EC24CC9C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3DD724A0"/>
    <w:multiLevelType w:val="hybridMultilevel"/>
    <w:tmpl w:val="7AA8F9C2"/>
    <w:lvl w:ilvl="0" w:tplc="1172B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A48D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BA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2C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729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3C0F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AE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982A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42D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604DB5"/>
    <w:multiLevelType w:val="hybridMultilevel"/>
    <w:tmpl w:val="B67C4D0C"/>
    <w:lvl w:ilvl="0" w:tplc="A886C1A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9E2426A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3F52B4FC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98B4DC8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74A8B22C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CF48B14E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856AA7C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9DF2F520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93CA3F7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49E9350E"/>
    <w:multiLevelType w:val="hybridMultilevel"/>
    <w:tmpl w:val="2B445060"/>
    <w:lvl w:ilvl="0" w:tplc="B95811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CC19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7AA234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4E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307B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440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0A2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5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98B4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B123A7"/>
    <w:multiLevelType w:val="hybridMultilevel"/>
    <w:tmpl w:val="E208C79E"/>
    <w:lvl w:ilvl="0" w:tplc="46D4ACA0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FF2CE7B6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CB181266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300493CC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68227094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55BA472C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AF0E3F3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3544E720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55CAC0C6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8">
    <w:nsid w:val="61F418BD"/>
    <w:multiLevelType w:val="hybridMultilevel"/>
    <w:tmpl w:val="8FA64982"/>
    <w:lvl w:ilvl="0" w:tplc="6D1660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CEB1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A60D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C43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80A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323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C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A8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B29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8540B7"/>
    <w:multiLevelType w:val="hybridMultilevel"/>
    <w:tmpl w:val="F53EE29A"/>
    <w:lvl w:ilvl="0" w:tplc="79181CF6">
      <w:start w:val="1"/>
      <w:numFmt w:val="bullet"/>
      <w:lvlText w:val="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16"/>
      </w:rPr>
    </w:lvl>
    <w:lvl w:ilvl="1" w:tplc="80CEDADC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AFE209A6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83A26F50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C2361258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4152360A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7F869F8E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86D419CC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10C74A6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0">
    <w:nsid w:val="72EB73DF"/>
    <w:multiLevelType w:val="hybridMultilevel"/>
    <w:tmpl w:val="1842E6F4"/>
    <w:lvl w:ilvl="0" w:tplc="53C411F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AF4A1500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F1447D8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4CB6752A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2EB68498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40AC543A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9CC6C858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6AA6C49A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F6CC9E5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1D2B"/>
    <w:rsid w:val="00005729"/>
    <w:rsid w:val="00071B59"/>
    <w:rsid w:val="000A3273"/>
    <w:rsid w:val="00157031"/>
    <w:rsid w:val="001740BE"/>
    <w:rsid w:val="001909DE"/>
    <w:rsid w:val="00194C5A"/>
    <w:rsid w:val="002062C5"/>
    <w:rsid w:val="00212DC4"/>
    <w:rsid w:val="002A2E68"/>
    <w:rsid w:val="002B254E"/>
    <w:rsid w:val="002E1BAC"/>
    <w:rsid w:val="002F2969"/>
    <w:rsid w:val="00316A8A"/>
    <w:rsid w:val="00322273"/>
    <w:rsid w:val="00344862"/>
    <w:rsid w:val="0036043F"/>
    <w:rsid w:val="003718E9"/>
    <w:rsid w:val="00394F24"/>
    <w:rsid w:val="003A2148"/>
    <w:rsid w:val="003D03A4"/>
    <w:rsid w:val="003D5824"/>
    <w:rsid w:val="004165F1"/>
    <w:rsid w:val="00497E38"/>
    <w:rsid w:val="004A2E2D"/>
    <w:rsid w:val="004B6C3E"/>
    <w:rsid w:val="00500F79"/>
    <w:rsid w:val="005A4CF1"/>
    <w:rsid w:val="00634684"/>
    <w:rsid w:val="006C02EE"/>
    <w:rsid w:val="006E6013"/>
    <w:rsid w:val="0070758F"/>
    <w:rsid w:val="00713910"/>
    <w:rsid w:val="00736E5A"/>
    <w:rsid w:val="007655C7"/>
    <w:rsid w:val="007970A1"/>
    <w:rsid w:val="007B0550"/>
    <w:rsid w:val="00804468"/>
    <w:rsid w:val="00885CA4"/>
    <w:rsid w:val="008C7853"/>
    <w:rsid w:val="009A0B33"/>
    <w:rsid w:val="009D7B01"/>
    <w:rsid w:val="00A075E7"/>
    <w:rsid w:val="00A469FD"/>
    <w:rsid w:val="00A47E5E"/>
    <w:rsid w:val="00AA6C2F"/>
    <w:rsid w:val="00B165A9"/>
    <w:rsid w:val="00B178FD"/>
    <w:rsid w:val="00B30E73"/>
    <w:rsid w:val="00B52914"/>
    <w:rsid w:val="00C81235"/>
    <w:rsid w:val="00CA3CD0"/>
    <w:rsid w:val="00CC1D2B"/>
    <w:rsid w:val="00D14AC0"/>
    <w:rsid w:val="00D82528"/>
    <w:rsid w:val="00D86DA7"/>
    <w:rsid w:val="00DB2B66"/>
    <w:rsid w:val="00DF56CB"/>
    <w:rsid w:val="00E441DF"/>
    <w:rsid w:val="00E50B6E"/>
    <w:rsid w:val="00E542D9"/>
    <w:rsid w:val="00EA3B90"/>
    <w:rsid w:val="00ED460F"/>
    <w:rsid w:val="00F0432D"/>
    <w:rsid w:val="00F276FE"/>
    <w:rsid w:val="00F7594E"/>
    <w:rsid w:val="00F92495"/>
    <w:rsid w:val="00FC2963"/>
    <w:rsid w:val="00FD5284"/>
    <w:rsid w:val="00FE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F7"/>
    <w:rPr>
      <w:sz w:val="24"/>
      <w:szCs w:val="24"/>
    </w:rPr>
  </w:style>
  <w:style w:type="paragraph" w:styleId="Ttulo1">
    <w:name w:val="heading 1"/>
    <w:basedOn w:val="Normal"/>
    <w:next w:val="Normal"/>
    <w:qFormat/>
    <w:rsid w:val="00FE7BF7"/>
    <w:pPr>
      <w:keepNext/>
      <w:ind w:left="851"/>
      <w:outlineLvl w:val="0"/>
    </w:pPr>
    <w:rPr>
      <w:rFonts w:ascii="Arial" w:hAnsi="Arial" w:cs="Arial"/>
      <w:b/>
      <w:sz w:val="18"/>
      <w:szCs w:val="20"/>
    </w:rPr>
  </w:style>
  <w:style w:type="paragraph" w:styleId="Ttulo2">
    <w:name w:val="heading 2"/>
    <w:basedOn w:val="Normal"/>
    <w:next w:val="Normal"/>
    <w:qFormat/>
    <w:rsid w:val="00FE7BF7"/>
    <w:pPr>
      <w:keepNext/>
      <w:outlineLvl w:val="1"/>
    </w:pPr>
    <w:rPr>
      <w:rFonts w:ascii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qFormat/>
    <w:rsid w:val="00FE7BF7"/>
    <w:pPr>
      <w:keepNext/>
      <w:ind w:left="851"/>
      <w:outlineLvl w:val="2"/>
    </w:pPr>
    <w:rPr>
      <w:rFonts w:ascii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qFormat/>
    <w:rsid w:val="00FE7BF7"/>
    <w:pPr>
      <w:keepNext/>
      <w:outlineLvl w:val="3"/>
    </w:pPr>
    <w:rPr>
      <w:rFonts w:ascii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qFormat/>
    <w:rsid w:val="00FE7BF7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E7BF7"/>
    <w:pPr>
      <w:keepNext/>
      <w:ind w:left="851" w:hanging="851"/>
      <w:outlineLvl w:val="5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FE7BF7"/>
    <w:rPr>
      <w:color w:val="0000FF"/>
      <w:u w:val="single"/>
    </w:rPr>
  </w:style>
  <w:style w:type="paragraph" w:styleId="Corpodetexto">
    <w:name w:val="Body Text"/>
    <w:basedOn w:val="Normal"/>
    <w:semiHidden/>
    <w:rsid w:val="00FE7BF7"/>
    <w:rPr>
      <w:rFonts w:ascii="Arial" w:hAnsi="Arial" w:cs="Arial"/>
      <w:b/>
      <w:sz w:val="6"/>
      <w:szCs w:val="20"/>
    </w:rPr>
  </w:style>
  <w:style w:type="character" w:styleId="HiperlinkVisitado">
    <w:name w:val="FollowedHyperlink"/>
    <w:basedOn w:val="Fontepargpadro"/>
    <w:semiHidden/>
    <w:rsid w:val="00FE7BF7"/>
    <w:rPr>
      <w:color w:val="800080"/>
      <w:u w:val="single"/>
    </w:rPr>
  </w:style>
  <w:style w:type="paragraph" w:styleId="Pr-formataoHTML">
    <w:name w:val="HTML Preformatted"/>
    <w:basedOn w:val="Normal"/>
    <w:rsid w:val="00FE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94C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94C5A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194C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94C5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4C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\Desktop\CurrMigue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EF884-5679-4B95-805C-055D7AA8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CurrMiguel</Template>
  <TotalTime>64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WIN9X ULTRA EDITION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Emmi &amp; Mig</dc:creator>
  <cp:lastModifiedBy>Emmi &amp; Mig</cp:lastModifiedBy>
  <cp:revision>8</cp:revision>
  <cp:lastPrinted>2013-09-17T16:24:00Z</cp:lastPrinted>
  <dcterms:created xsi:type="dcterms:W3CDTF">2012-07-05T21:31:00Z</dcterms:created>
  <dcterms:modified xsi:type="dcterms:W3CDTF">2014-01-13T01:28:00Z</dcterms:modified>
</cp:coreProperties>
</file>