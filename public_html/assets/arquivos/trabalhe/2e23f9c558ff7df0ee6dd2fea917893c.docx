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09" w:rsidRPr="006B1D3B" w:rsidRDefault="00D47309" w:rsidP="001004A9">
      <w:pPr>
        <w:pStyle w:val="Standard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bookmarkStart w:id="0" w:name="_GoBack"/>
      <w:bookmarkEnd w:id="0"/>
      <w:r w:rsidRPr="006B1D3B">
        <w:rPr>
          <w:rFonts w:ascii="Arial" w:hAnsi="Arial" w:cs="Arial"/>
          <w:b/>
          <w:bCs/>
          <w:sz w:val="40"/>
          <w:szCs w:val="40"/>
          <w:u w:val="single"/>
        </w:rPr>
        <w:t>Curriculum Vitae</w:t>
      </w:r>
    </w:p>
    <w:p w:rsidR="00D47309" w:rsidRPr="00C43A4D" w:rsidRDefault="00D47309" w:rsidP="001004A9">
      <w:pPr>
        <w:pStyle w:val="Standard"/>
        <w:rPr>
          <w:rFonts w:ascii="Arial" w:hAnsi="Arial" w:cs="Arial"/>
          <w:u w:val="single"/>
        </w:rPr>
      </w:pPr>
    </w:p>
    <w:p w:rsidR="00D47309" w:rsidRPr="006B1D3B" w:rsidRDefault="00D47309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6B1D3B">
        <w:rPr>
          <w:rFonts w:ascii="Arial" w:hAnsi="Arial" w:cs="Arial"/>
          <w:b/>
          <w:bCs/>
          <w:sz w:val="28"/>
          <w:szCs w:val="28"/>
        </w:rPr>
        <w:t>Leonardo Tuchtenhengen Rodrigues</w:t>
      </w:r>
    </w:p>
    <w:p w:rsidR="00D47309" w:rsidRPr="0023786F" w:rsidRDefault="00D47309" w:rsidP="001004A9">
      <w:pPr>
        <w:pStyle w:val="Standard"/>
        <w:rPr>
          <w:rFonts w:ascii="Arial" w:hAnsi="Arial" w:cs="Arial"/>
          <w:sz w:val="20"/>
          <w:szCs w:val="20"/>
        </w:rPr>
      </w:pPr>
      <w:r w:rsidRPr="006B1D3B">
        <w:rPr>
          <w:rFonts w:ascii="Arial" w:hAnsi="Arial" w:cs="Arial"/>
          <w:sz w:val="22"/>
          <w:szCs w:val="22"/>
        </w:rPr>
        <w:t>Rua: Travessa Pará nº 112</w:t>
      </w:r>
    </w:p>
    <w:p w:rsidR="00D47309" w:rsidRPr="006B1D3B" w:rsidRDefault="00D47309" w:rsidP="001004A9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Bairro: Vila Nova</w:t>
      </w:r>
    </w:p>
    <w:p w:rsidR="00D47309" w:rsidRPr="006B1D3B" w:rsidRDefault="00D47309" w:rsidP="001004A9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Cidade: Guaíba</w:t>
      </w:r>
    </w:p>
    <w:p w:rsidR="00D47309" w:rsidRDefault="00D47309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Fone: (51) 9913-5535</w:t>
      </w:r>
      <w:r>
        <w:rPr>
          <w:rFonts w:ascii="Arial" w:hAnsi="Arial" w:cs="Arial"/>
          <w:sz w:val="22"/>
          <w:szCs w:val="22"/>
        </w:rPr>
        <w:t xml:space="preserve"> e (51) 3480-0475</w:t>
      </w:r>
    </w:p>
    <w:p w:rsidR="00D47309" w:rsidRPr="00EA1397" w:rsidRDefault="00D47309" w:rsidP="00C43A4D">
      <w:pPr>
        <w:pStyle w:val="Standard"/>
        <w:pBdr>
          <w:bottom w:val="single" w:sz="12" w:space="0" w:color="000000"/>
        </w:pBdr>
        <w:tabs>
          <w:tab w:val="right" w:pos="9638"/>
        </w:tabs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 xml:space="preserve">E-mail: </w:t>
      </w:r>
      <w:r w:rsidRPr="00AF1A0F">
        <w:rPr>
          <w:rFonts w:ascii="Arial" w:hAnsi="Arial" w:cs="Arial"/>
          <w:sz w:val="22"/>
          <w:szCs w:val="22"/>
        </w:rPr>
        <w:t>Leo_rs_tuc@hotmail.com</w:t>
      </w:r>
    </w:p>
    <w:p w:rsidR="00D47309" w:rsidRPr="006B1D3B" w:rsidRDefault="00D47309" w:rsidP="00EA1397">
      <w:pPr>
        <w:pStyle w:val="Standard"/>
        <w:rPr>
          <w:rFonts w:ascii="Arial" w:hAnsi="Arial" w:cs="Arial"/>
          <w:b/>
          <w:bCs/>
          <w:sz w:val="28"/>
          <w:szCs w:val="28"/>
        </w:rPr>
      </w:pPr>
      <w:bookmarkStart w:id="1" w:name="BM_"/>
      <w:bookmarkEnd w:id="1"/>
      <w:r w:rsidRPr="006B1D3B">
        <w:rPr>
          <w:rFonts w:ascii="Arial" w:hAnsi="Arial" w:cs="Arial"/>
          <w:b/>
          <w:bCs/>
          <w:sz w:val="28"/>
          <w:szCs w:val="28"/>
        </w:rPr>
        <w:t>Dados Pessoais:</w:t>
      </w:r>
    </w:p>
    <w:p w:rsidR="00D47309" w:rsidRPr="006B1D3B" w:rsidRDefault="00D47309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Data de nascimento: 12/04/1997</w:t>
      </w:r>
    </w:p>
    <w:p w:rsidR="00D47309" w:rsidRDefault="00D47309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Estado civil: Solteiro</w:t>
      </w:r>
    </w:p>
    <w:p w:rsidR="00D47309" w:rsidRPr="00460EC9" w:rsidRDefault="00D47309" w:rsidP="001004A9">
      <w:pPr>
        <w:pStyle w:val="Standard"/>
        <w:rPr>
          <w:rFonts w:ascii="Arial" w:hAnsi="Arial" w:cs="Arial"/>
          <w:b/>
          <w:bCs/>
        </w:rPr>
      </w:pPr>
      <w:r w:rsidRPr="00C43A4D">
        <w:rPr>
          <w:rFonts w:ascii="Arial" w:hAnsi="Arial" w:cs="Arial"/>
          <w:b/>
          <w:bCs/>
        </w:rPr>
        <w:t>________________________________________________________________________</w:t>
      </w:r>
    </w:p>
    <w:p w:rsidR="00D47309" w:rsidRDefault="00D47309" w:rsidP="00EA1397">
      <w:pPr>
        <w:pStyle w:val="Standard"/>
        <w:rPr>
          <w:rFonts w:ascii="Arial" w:hAnsi="Arial" w:cs="Arial"/>
          <w:b/>
          <w:bCs/>
        </w:rPr>
      </w:pPr>
      <w:r w:rsidRPr="006B1D3B">
        <w:rPr>
          <w:rFonts w:ascii="Arial" w:hAnsi="Arial" w:cs="Arial"/>
          <w:b/>
          <w:bCs/>
          <w:sz w:val="28"/>
          <w:szCs w:val="28"/>
        </w:rPr>
        <w:t>Objetivos:</w:t>
      </w:r>
      <w:r>
        <w:rPr>
          <w:rFonts w:ascii="Arial" w:hAnsi="Arial" w:cs="Arial"/>
          <w:b/>
          <w:bCs/>
        </w:rPr>
        <w:t xml:space="preserve"> </w:t>
      </w:r>
    </w:p>
    <w:p w:rsidR="00D47309" w:rsidRDefault="00D47309" w:rsidP="001004A9">
      <w:pPr>
        <w:pStyle w:val="Standard"/>
        <w:rPr>
          <w:rFonts w:cs="Times New Roman"/>
          <w:sz w:val="22"/>
          <w:szCs w:val="22"/>
        </w:rPr>
      </w:pPr>
      <w:r w:rsidRPr="006B1D3B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Participar de um trabalho de equipe em uma empresa que apóia o desenvolvimento pessoal e profissional, com o uso do conhecimento adquirido durante a minha experiência profissional, bem como durante meus estudos acadêmicos em busca de uma oportunidade.</w:t>
      </w:r>
    </w:p>
    <w:p w:rsidR="00D47309" w:rsidRPr="00EA1397" w:rsidRDefault="00D47309" w:rsidP="001004A9">
      <w:pPr>
        <w:pStyle w:val="Standard"/>
        <w:rPr>
          <w:rFonts w:cs="Times New Roman"/>
          <w:sz w:val="22"/>
          <w:szCs w:val="22"/>
        </w:rPr>
      </w:pPr>
      <w:r>
        <w:rPr>
          <w:rFonts w:ascii="Arial" w:hAnsi="Arial" w:cs="Arial"/>
          <w:b/>
          <w:bCs/>
        </w:rPr>
        <w:t>_________________</w:t>
      </w:r>
      <w:r w:rsidRPr="00C43A4D">
        <w:rPr>
          <w:rFonts w:ascii="Arial" w:hAnsi="Arial" w:cs="Arial"/>
          <w:b/>
          <w:bCs/>
        </w:rPr>
        <w:t>_______________________________________________________</w:t>
      </w:r>
    </w:p>
    <w:p w:rsidR="00D47309" w:rsidRPr="006B1D3B" w:rsidRDefault="00D47309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6B1D3B">
        <w:rPr>
          <w:rFonts w:ascii="Arial" w:hAnsi="Arial" w:cs="Arial"/>
          <w:b/>
          <w:bCs/>
          <w:sz w:val="28"/>
          <w:szCs w:val="28"/>
        </w:rPr>
        <w:t>Cursos Extracurriculares:</w:t>
      </w:r>
    </w:p>
    <w:p w:rsidR="00D47309" w:rsidRDefault="00D47309" w:rsidP="001004A9">
      <w:pPr>
        <w:pStyle w:val="Standard"/>
        <w:rPr>
          <w:rFonts w:ascii="Arial" w:hAnsi="Arial" w:cs="Arial"/>
          <w:b/>
          <w:bCs/>
        </w:rPr>
      </w:pPr>
    </w:p>
    <w:p w:rsidR="00D47309" w:rsidRPr="006B1D3B" w:rsidRDefault="00D47309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 xml:space="preserve">● </w:t>
      </w:r>
      <w:r>
        <w:rPr>
          <w:rFonts w:ascii="Arial" w:hAnsi="Arial" w:cs="Arial"/>
          <w:sz w:val="22"/>
          <w:szCs w:val="22"/>
        </w:rPr>
        <w:t>Completo</w:t>
      </w:r>
      <w:r w:rsidRPr="006B1D3B">
        <w:rPr>
          <w:rFonts w:ascii="Arial" w:hAnsi="Arial" w:cs="Arial"/>
          <w:sz w:val="22"/>
          <w:szCs w:val="22"/>
        </w:rPr>
        <w:t xml:space="preserve">: Ensino Médio Politécnico – I.E.E Gomes Jardim – </w:t>
      </w:r>
      <w:r>
        <w:rPr>
          <w:rFonts w:ascii="Arial" w:hAnsi="Arial" w:cs="Arial"/>
          <w:sz w:val="22"/>
          <w:szCs w:val="22"/>
        </w:rPr>
        <w:t>Guaíba.</w:t>
      </w:r>
    </w:p>
    <w:p w:rsidR="00D47309" w:rsidRPr="006B1D3B" w:rsidRDefault="00D47309" w:rsidP="001004A9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D47309" w:rsidRDefault="00D47309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Completo: Aprendizagem Comercial e Serviços de Vendas – Senac – Guaíba.</w:t>
      </w:r>
    </w:p>
    <w:p w:rsidR="00D47309" w:rsidRDefault="00D47309" w:rsidP="001004A9">
      <w:pPr>
        <w:pStyle w:val="Standard"/>
        <w:rPr>
          <w:rFonts w:ascii="Arial" w:hAnsi="Arial" w:cs="Arial"/>
          <w:sz w:val="22"/>
          <w:szCs w:val="22"/>
        </w:rPr>
      </w:pPr>
    </w:p>
    <w:p w:rsidR="00D47309" w:rsidRDefault="00D47309" w:rsidP="003D333B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Cursando: Técnico em Administração – I.E.E Gomes Jardim – Guaíba (2º Semestre).</w:t>
      </w:r>
    </w:p>
    <w:p w:rsidR="00D47309" w:rsidRDefault="00D47309" w:rsidP="003D333B">
      <w:pPr>
        <w:pStyle w:val="Standard"/>
        <w:rPr>
          <w:rFonts w:ascii="Arial" w:hAnsi="Arial" w:cs="Arial"/>
          <w:sz w:val="22"/>
          <w:szCs w:val="22"/>
        </w:rPr>
      </w:pPr>
    </w:p>
    <w:p w:rsidR="00D47309" w:rsidRPr="00402A2C" w:rsidRDefault="00D47309" w:rsidP="003D333B">
      <w:pPr>
        <w:pStyle w:val="Standard"/>
        <w:rPr>
          <w:rFonts w:ascii="Arial" w:hAnsi="Arial" w:cs="Arial"/>
          <w:lang w:val="en-US"/>
        </w:rPr>
      </w:pPr>
      <w:r w:rsidRPr="00402A2C">
        <w:rPr>
          <w:rFonts w:ascii="Arial" w:hAnsi="Arial" w:cs="Arial"/>
          <w:b/>
          <w:bCs/>
          <w:lang w:val="en-US"/>
        </w:rPr>
        <w:t xml:space="preserve">Conhecimentos: </w:t>
      </w:r>
      <w:r w:rsidRPr="00402A2C">
        <w:rPr>
          <w:rFonts w:ascii="Arial" w:hAnsi="Arial" w:cs="Arial"/>
          <w:lang w:val="en-US"/>
        </w:rPr>
        <w:t>Windows, Word, Power Point, Excel e Internet.</w:t>
      </w:r>
    </w:p>
    <w:p w:rsidR="00D47309" w:rsidRPr="00EA1397" w:rsidRDefault="00D47309" w:rsidP="003D333B">
      <w:pPr>
        <w:pStyle w:val="Standard"/>
        <w:rPr>
          <w:rFonts w:ascii="Arial" w:hAnsi="Arial" w:cs="Arial"/>
          <w:sz w:val="22"/>
          <w:szCs w:val="22"/>
          <w:lang w:val="en-US"/>
        </w:rPr>
      </w:pPr>
    </w:p>
    <w:p w:rsidR="00D47309" w:rsidRPr="00C43A4D" w:rsidRDefault="00D47309" w:rsidP="001004A9">
      <w:pPr>
        <w:pStyle w:val="Standard"/>
        <w:rPr>
          <w:rFonts w:ascii="Arial" w:hAnsi="Arial" w:cs="Arial"/>
          <w:b/>
          <w:bCs/>
        </w:rPr>
      </w:pPr>
      <w:r w:rsidRPr="00C43A4D">
        <w:rPr>
          <w:rFonts w:ascii="Arial" w:hAnsi="Arial" w:cs="Arial"/>
          <w:b/>
          <w:bCs/>
        </w:rPr>
        <w:t>________________________________________________________________________</w:t>
      </w:r>
    </w:p>
    <w:p w:rsidR="00D47309" w:rsidRPr="006B1D3B" w:rsidRDefault="00D47309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6B1D3B">
        <w:rPr>
          <w:rFonts w:ascii="Arial" w:hAnsi="Arial" w:cs="Arial"/>
          <w:b/>
          <w:bCs/>
          <w:sz w:val="28"/>
          <w:szCs w:val="28"/>
        </w:rPr>
        <w:t>Experiência Profissional:</w:t>
      </w:r>
    </w:p>
    <w:p w:rsidR="00D47309" w:rsidRDefault="00D47309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:rsidR="00D47309" w:rsidRPr="00EA1397" w:rsidRDefault="00D47309" w:rsidP="00EA1397">
      <w:pPr>
        <w:pStyle w:val="Standard"/>
        <w:spacing w:line="360" w:lineRule="auto"/>
        <w:rPr>
          <w:rFonts w:ascii="Arial" w:hAnsi="Arial" w:cs="Arial"/>
          <w:b/>
          <w:bCs/>
        </w:rPr>
      </w:pPr>
      <w:r w:rsidRPr="00EA1397">
        <w:rPr>
          <w:rFonts w:ascii="Arial" w:hAnsi="Arial" w:cs="Arial"/>
          <w:b/>
          <w:bCs/>
        </w:rPr>
        <w:t>Pioneira Saneamento e Limp. Urbana LTDA</w:t>
      </w:r>
    </w:p>
    <w:p w:rsidR="00D47309" w:rsidRDefault="00D47309" w:rsidP="00EA1397">
      <w:pPr>
        <w:pStyle w:val="Standard"/>
        <w:spacing w:line="360" w:lineRule="auto"/>
        <w:rPr>
          <w:rFonts w:ascii="Arial" w:hAnsi="Arial" w:cs="Arial"/>
        </w:rPr>
      </w:pPr>
      <w:r w:rsidRPr="00EA1397">
        <w:rPr>
          <w:rFonts w:ascii="Arial" w:hAnsi="Arial" w:cs="Arial"/>
          <w:b/>
          <w:bCs/>
        </w:rPr>
        <w:t>Cargo:</w:t>
      </w:r>
      <w:r w:rsidRPr="00587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Aprendiz - Auxiliar de Escritório.</w:t>
      </w:r>
    </w:p>
    <w:p w:rsidR="00D47309" w:rsidRDefault="00D47309" w:rsidP="00EA1397">
      <w:pPr>
        <w:pStyle w:val="Standard"/>
        <w:spacing w:line="360" w:lineRule="auto"/>
        <w:rPr>
          <w:rFonts w:ascii="Arial" w:hAnsi="Arial" w:cs="Arial"/>
        </w:rPr>
      </w:pPr>
      <w:r w:rsidRPr="00EA1397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</w:rPr>
        <w:t xml:space="preserve"> 10/2014 á 12/2015.</w:t>
      </w:r>
    </w:p>
    <w:p w:rsidR="00D47309" w:rsidRPr="00AF1A0F" w:rsidRDefault="00D47309" w:rsidP="00EA1397">
      <w:pPr>
        <w:pStyle w:val="Standard"/>
        <w:spacing w:line="360" w:lineRule="auto"/>
        <w:rPr>
          <w:rFonts w:ascii="Arial" w:hAnsi="Arial" w:cs="Arial"/>
          <w:b/>
          <w:bCs/>
        </w:rPr>
      </w:pPr>
      <w:r w:rsidRPr="00EA1397">
        <w:rPr>
          <w:rFonts w:ascii="Arial" w:hAnsi="Arial" w:cs="Arial"/>
          <w:b/>
          <w:bCs/>
        </w:rPr>
        <w:t>Atividades:</w:t>
      </w:r>
      <w:r>
        <w:rPr>
          <w:rFonts w:ascii="Arial" w:hAnsi="Arial" w:cs="Arial"/>
          <w:b/>
          <w:bCs/>
        </w:rPr>
        <w:t xml:space="preserve"> </w:t>
      </w:r>
      <w:r w:rsidRPr="00EA1397">
        <w:rPr>
          <w:rFonts w:ascii="Arial" w:hAnsi="Arial" w:cs="Arial"/>
        </w:rPr>
        <w:t>Auxiliar de Escritório</w:t>
      </w:r>
      <w:r>
        <w:rPr>
          <w:rFonts w:ascii="Arial" w:hAnsi="Arial" w:cs="Arial"/>
        </w:rPr>
        <w:t xml:space="preserve"> e </w:t>
      </w:r>
      <w:r w:rsidRPr="00EA1397">
        <w:rPr>
          <w:rFonts w:ascii="Arial" w:hAnsi="Arial" w:cs="Arial"/>
        </w:rPr>
        <w:t>Auxiliar de Almoxarifado</w:t>
      </w:r>
      <w:r>
        <w:rPr>
          <w:rFonts w:ascii="Arial" w:hAnsi="Arial" w:cs="Arial"/>
        </w:rPr>
        <w:t>.</w:t>
      </w:r>
    </w:p>
    <w:p w:rsidR="00D47309" w:rsidRPr="006B1D3B" w:rsidRDefault="00D47309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:rsidR="00D47309" w:rsidRPr="006B1D3B" w:rsidRDefault="00D47309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sectPr w:rsidR="00D47309" w:rsidRPr="006B1D3B" w:rsidSect="004D42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309" w:rsidRDefault="00D47309" w:rsidP="004D42D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47309" w:rsidRDefault="00D47309" w:rsidP="004D42D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309" w:rsidRDefault="00D47309" w:rsidP="004D42D4">
      <w:pPr>
        <w:rPr>
          <w:rFonts w:cs="Times New Roman"/>
        </w:rPr>
      </w:pPr>
      <w:r w:rsidRPr="004D42D4">
        <w:rPr>
          <w:rFonts w:cs="Times New Roman"/>
          <w:color w:val="000000"/>
        </w:rPr>
        <w:separator/>
      </w:r>
    </w:p>
  </w:footnote>
  <w:footnote w:type="continuationSeparator" w:id="1">
    <w:p w:rsidR="00D47309" w:rsidRDefault="00D47309" w:rsidP="004D42D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2166D"/>
    <w:multiLevelType w:val="hybridMultilevel"/>
    <w:tmpl w:val="EB56F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99B0A68"/>
    <w:multiLevelType w:val="hybridMultilevel"/>
    <w:tmpl w:val="AED47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autoHyphenation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42D4"/>
    <w:rsid w:val="00037D8C"/>
    <w:rsid w:val="00042234"/>
    <w:rsid w:val="00084BBF"/>
    <w:rsid w:val="000B242C"/>
    <w:rsid w:val="001004A9"/>
    <w:rsid w:val="00144FA6"/>
    <w:rsid w:val="001D1081"/>
    <w:rsid w:val="001D71C9"/>
    <w:rsid w:val="0023023E"/>
    <w:rsid w:val="0023786F"/>
    <w:rsid w:val="00252433"/>
    <w:rsid w:val="002F121E"/>
    <w:rsid w:val="002F3DED"/>
    <w:rsid w:val="003315BD"/>
    <w:rsid w:val="00356753"/>
    <w:rsid w:val="003D333B"/>
    <w:rsid w:val="00402A2C"/>
    <w:rsid w:val="00432DDB"/>
    <w:rsid w:val="00460EC9"/>
    <w:rsid w:val="004B7D82"/>
    <w:rsid w:val="004C3C25"/>
    <w:rsid w:val="004D42D4"/>
    <w:rsid w:val="00566DF6"/>
    <w:rsid w:val="00571C1E"/>
    <w:rsid w:val="00587B47"/>
    <w:rsid w:val="0063107B"/>
    <w:rsid w:val="00631B85"/>
    <w:rsid w:val="00635798"/>
    <w:rsid w:val="00692EFC"/>
    <w:rsid w:val="006B1D3B"/>
    <w:rsid w:val="006F5ED1"/>
    <w:rsid w:val="00712124"/>
    <w:rsid w:val="007364CE"/>
    <w:rsid w:val="007443DC"/>
    <w:rsid w:val="00760F15"/>
    <w:rsid w:val="007F00FB"/>
    <w:rsid w:val="00837151"/>
    <w:rsid w:val="00891899"/>
    <w:rsid w:val="008B153E"/>
    <w:rsid w:val="00907886"/>
    <w:rsid w:val="00975FCC"/>
    <w:rsid w:val="00A12A4B"/>
    <w:rsid w:val="00A710B1"/>
    <w:rsid w:val="00A75566"/>
    <w:rsid w:val="00AA172A"/>
    <w:rsid w:val="00AF1A0F"/>
    <w:rsid w:val="00B5579D"/>
    <w:rsid w:val="00B750FD"/>
    <w:rsid w:val="00B77681"/>
    <w:rsid w:val="00B957E0"/>
    <w:rsid w:val="00C3000D"/>
    <w:rsid w:val="00C43A4D"/>
    <w:rsid w:val="00C963C5"/>
    <w:rsid w:val="00D46356"/>
    <w:rsid w:val="00D47309"/>
    <w:rsid w:val="00E045A6"/>
    <w:rsid w:val="00E22A57"/>
    <w:rsid w:val="00EA1397"/>
    <w:rsid w:val="00EA4490"/>
    <w:rsid w:val="00EA5D9D"/>
    <w:rsid w:val="00EC2F66"/>
    <w:rsid w:val="00F35362"/>
    <w:rsid w:val="00F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D4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4D42D4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paragraph" w:styleId="Title">
    <w:name w:val="Title"/>
    <w:basedOn w:val="Standard"/>
    <w:next w:val="Textbody"/>
    <w:link w:val="TitleChar"/>
    <w:uiPriority w:val="99"/>
    <w:qFormat/>
    <w:rsid w:val="004D42D4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EC2F66"/>
    <w:rPr>
      <w:rFonts w:ascii="Cambria" w:hAnsi="Cambria" w:cs="Cambria"/>
      <w:b/>
      <w:bCs/>
      <w:kern w:val="28"/>
      <w:sz w:val="32"/>
      <w:szCs w:val="32"/>
      <w:lang w:eastAsia="zh-CN"/>
    </w:rPr>
  </w:style>
  <w:style w:type="paragraph" w:customStyle="1" w:styleId="Textbody">
    <w:name w:val="Text body"/>
    <w:basedOn w:val="Standard"/>
    <w:uiPriority w:val="99"/>
    <w:rsid w:val="004D42D4"/>
    <w:pPr>
      <w:spacing w:after="120"/>
    </w:pPr>
    <w:rPr>
      <w:rFonts w:cs="Times New Roman"/>
    </w:rPr>
  </w:style>
  <w:style w:type="paragraph" w:styleId="Subtitle">
    <w:name w:val="Subtitle"/>
    <w:basedOn w:val="Title"/>
    <w:next w:val="Textbody"/>
    <w:link w:val="SubtitleChar"/>
    <w:uiPriority w:val="99"/>
    <w:qFormat/>
    <w:rsid w:val="004D42D4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C2F66"/>
    <w:rPr>
      <w:rFonts w:ascii="Cambria" w:hAnsi="Cambria" w:cs="Cambria"/>
      <w:kern w:val="3"/>
      <w:sz w:val="24"/>
      <w:szCs w:val="24"/>
      <w:lang w:eastAsia="zh-CN"/>
    </w:rPr>
  </w:style>
  <w:style w:type="paragraph" w:styleId="List">
    <w:name w:val="List"/>
    <w:basedOn w:val="Textbody"/>
    <w:uiPriority w:val="99"/>
    <w:rsid w:val="004D42D4"/>
  </w:style>
  <w:style w:type="paragraph" w:styleId="Caption">
    <w:name w:val="caption"/>
    <w:basedOn w:val="Standard"/>
    <w:uiPriority w:val="99"/>
    <w:qFormat/>
    <w:rsid w:val="004D42D4"/>
    <w:pPr>
      <w:suppressLineNumbers/>
      <w:spacing w:before="120" w:after="120"/>
    </w:pPr>
    <w:rPr>
      <w:rFonts w:cs="Times New Roman"/>
      <w:i/>
      <w:iCs/>
    </w:rPr>
  </w:style>
  <w:style w:type="paragraph" w:customStyle="1" w:styleId="Index">
    <w:name w:val="Index"/>
    <w:basedOn w:val="Standard"/>
    <w:uiPriority w:val="99"/>
    <w:rsid w:val="004D42D4"/>
    <w:pPr>
      <w:suppressLineNumbers/>
    </w:pPr>
    <w:rPr>
      <w:rFonts w:cs="Times New Roman"/>
    </w:rPr>
  </w:style>
  <w:style w:type="paragraph" w:customStyle="1" w:styleId="HorizontalLine">
    <w:name w:val="Horizontal Line"/>
    <w:basedOn w:val="Standard"/>
    <w:next w:val="Textbody"/>
    <w:uiPriority w:val="99"/>
    <w:rsid w:val="004D42D4"/>
    <w:pPr>
      <w:suppressLineNumbers/>
      <w:spacing w:after="283"/>
    </w:pPr>
    <w:rPr>
      <w:rFonts w:cs="Times New Roman"/>
      <w:sz w:val="12"/>
      <w:szCs w:val="12"/>
    </w:rPr>
  </w:style>
  <w:style w:type="character" w:customStyle="1" w:styleId="Internetlink">
    <w:name w:val="Internet link"/>
    <w:uiPriority w:val="99"/>
    <w:rsid w:val="004D42D4"/>
    <w:rPr>
      <w:color w:val="000080"/>
      <w:u w:val="single"/>
    </w:rPr>
  </w:style>
  <w:style w:type="character" w:customStyle="1" w:styleId="NumberingSymbols">
    <w:name w:val="Numbering Symbols"/>
    <w:uiPriority w:val="99"/>
    <w:rsid w:val="004D42D4"/>
  </w:style>
  <w:style w:type="character" w:styleId="Hyperlink">
    <w:name w:val="Hyperlink"/>
    <w:basedOn w:val="DefaultParagraphFont"/>
    <w:uiPriority w:val="99"/>
    <w:rsid w:val="004D42D4"/>
    <w:rPr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4D42D4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4D42D4"/>
  </w:style>
  <w:style w:type="paragraph" w:styleId="Header">
    <w:name w:val="header"/>
    <w:basedOn w:val="Normal"/>
    <w:link w:val="HeaderChar"/>
    <w:uiPriority w:val="99"/>
    <w:semiHidden/>
    <w:rsid w:val="0023786F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786F"/>
    <w:rPr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rsid w:val="0023786F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786F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23786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786F"/>
    <w:rPr>
      <w:rFonts w:ascii="Tahoma" w:hAnsi="Tahoma" w:cs="Tahom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</TotalTime>
  <Pages>1</Pages>
  <Words>195</Words>
  <Characters>1056</Characters>
  <Application>Microsoft Office Outlook</Application>
  <DocSecurity>0</DocSecurity>
  <Lines>0</Lines>
  <Paragraphs>0</Paragraphs>
  <ScaleCrop>false</ScaleCrop>
  <Company>LI tecnologia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GISA</dc:creator>
  <cp:keywords/>
  <dc:description/>
  <cp:lastModifiedBy>xxx</cp:lastModifiedBy>
  <cp:revision>11</cp:revision>
  <cp:lastPrinted>2011-05-13T15:59:00Z</cp:lastPrinted>
  <dcterms:created xsi:type="dcterms:W3CDTF">2014-05-22T01:24:00Z</dcterms:created>
  <dcterms:modified xsi:type="dcterms:W3CDTF">2015-10-28T17:20:00Z</dcterms:modified>
</cp:coreProperties>
</file>