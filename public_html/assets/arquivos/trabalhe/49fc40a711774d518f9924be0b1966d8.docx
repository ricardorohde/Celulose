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D7" w:rsidRDefault="005564C9" w:rsidP="001638B8">
      <w:pPr>
        <w:rPr>
          <w:rFonts w:ascii="Verdana" w:hAnsi="Verdana"/>
          <w:sz w:val="36"/>
          <w:szCs w:val="36"/>
        </w:rPr>
      </w:pPr>
      <w:r>
        <w:rPr>
          <w:noProof/>
          <w:sz w:val="36"/>
          <w:szCs w:val="36"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d8d8d8 [2732]" stroked="f" strokecolor="#bfb675">
              <v:fill color2="fill darken(118)" rotate="t" angle="-90" focusposition="1" focussize="" method="linear sigma" focus="100%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filled="t" fillcolor="#d8d8d8" strokecolor="#b9bec7" strokeweight="1pt">
              <v:fill color2="fill darken(118)" angle="-90" method="linear sigma" focus="100%" type="gradient"/>
            </v:shape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filled="t" fillcolor="#d8d8d8" strokecolor="#bfbfbf [2412]" strokeweight="2.25pt">
              <v:fill color2="fill darken(118)" angle="-90" method="linear sigma" focus="100%" type="gradient"/>
            </v:shape>
            <v:shape id="_x0000_s1174" type="#_x0000_t32" style="position:absolute;left:9768;top:45;width:0;height:16114;mso-position-horizontal-relative:margin;mso-position-vertical-relative:page;mso-width-relative:right-margin-area" o:connectortype="straight" filled="t" fillcolor="#d8d8d8" strokecolor="#c8cace" strokeweight="4.5pt">
              <v:fill color2="fill darken(118)" angle="-90" method="linear sigma" focus="100%" type="gradient"/>
            </v:shape>
            <w10:wrap type="square" anchorx="page" anchory="page"/>
          </v:group>
        </w:pict>
      </w:r>
      <w:r w:rsidR="00BA60DC">
        <w:rPr>
          <w:rFonts w:ascii="Verdana" w:hAnsi="Verdana"/>
          <w:sz w:val="36"/>
          <w:szCs w:val="36"/>
        </w:rPr>
        <w:t>André Didio</w:t>
      </w:r>
    </w:p>
    <w:p w:rsidR="00A513C4" w:rsidRPr="00544B5C" w:rsidRDefault="00A513C4" w:rsidP="001638B8">
      <w:pPr>
        <w:rPr>
          <w:rFonts w:ascii="Verdana" w:hAnsi="Verdana"/>
          <w:sz w:val="36"/>
          <w:szCs w:val="36"/>
        </w:rPr>
      </w:pPr>
    </w:p>
    <w:p w:rsidR="00706DFC" w:rsidRDefault="0029759F" w:rsidP="001638B8">
      <w:pPr>
        <w:rPr>
          <w:rFonts w:ascii="Verdana" w:hAnsi="Verdana"/>
        </w:rPr>
      </w:pPr>
      <w:r>
        <w:rPr>
          <w:rFonts w:ascii="Verdana" w:hAnsi="Verdana"/>
        </w:rPr>
        <w:t>Brasileir</w:t>
      </w:r>
      <w:r w:rsidR="00BA60DC">
        <w:rPr>
          <w:rFonts w:ascii="Verdana" w:hAnsi="Verdana"/>
        </w:rPr>
        <w:t>o</w:t>
      </w:r>
      <w:r w:rsidR="00BA0320">
        <w:rPr>
          <w:rFonts w:ascii="Verdana" w:hAnsi="Verdana"/>
        </w:rPr>
        <w:t>,</w:t>
      </w:r>
      <w:r w:rsidR="00730937">
        <w:rPr>
          <w:rFonts w:ascii="Verdana" w:hAnsi="Verdana"/>
        </w:rPr>
        <w:t xml:space="preserve"> </w:t>
      </w:r>
      <w:r w:rsidR="00BA0320">
        <w:rPr>
          <w:rFonts w:ascii="Verdana" w:hAnsi="Verdana"/>
        </w:rPr>
        <w:t>Solteiro</w:t>
      </w:r>
      <w:r w:rsidR="00BA60DC">
        <w:rPr>
          <w:rFonts w:ascii="Verdana" w:hAnsi="Verdana"/>
        </w:rPr>
        <w:t>,</w:t>
      </w:r>
      <w:r w:rsidR="00730937">
        <w:rPr>
          <w:rFonts w:ascii="Verdana" w:hAnsi="Verdana"/>
        </w:rPr>
        <w:t xml:space="preserve"> </w:t>
      </w:r>
      <w:r w:rsidR="00BA60DC">
        <w:rPr>
          <w:rFonts w:ascii="Verdana" w:hAnsi="Verdana"/>
        </w:rPr>
        <w:t>46</w:t>
      </w:r>
      <w:r w:rsidR="00730937">
        <w:rPr>
          <w:rFonts w:ascii="Verdana" w:hAnsi="Verdana"/>
        </w:rPr>
        <w:t xml:space="preserve"> </w:t>
      </w:r>
      <w:r w:rsidR="00BA60DC">
        <w:rPr>
          <w:rFonts w:ascii="Verdana" w:hAnsi="Verdana"/>
        </w:rPr>
        <w:t xml:space="preserve">anos </w:t>
      </w:r>
      <w:r>
        <w:rPr>
          <w:rFonts w:ascii="Verdana" w:hAnsi="Verdana"/>
        </w:rPr>
        <w:t>(</w:t>
      </w:r>
      <w:r w:rsidR="00BA60DC">
        <w:rPr>
          <w:rFonts w:ascii="Verdana" w:hAnsi="Verdana"/>
        </w:rPr>
        <w:t>06.10.1967</w:t>
      </w:r>
      <w:proofErr w:type="gramStart"/>
      <w:r>
        <w:rPr>
          <w:rFonts w:ascii="Verdana" w:hAnsi="Verdana"/>
        </w:rPr>
        <w:t>)</w:t>
      </w:r>
      <w:proofErr w:type="gramEnd"/>
      <w:r w:rsidR="001638B8">
        <w:rPr>
          <w:rFonts w:ascii="Verdana" w:hAnsi="Verdana"/>
        </w:rPr>
        <w:br/>
      </w:r>
      <w:r w:rsidR="00BA60DC">
        <w:rPr>
          <w:rFonts w:ascii="Verdana" w:hAnsi="Verdana"/>
        </w:rPr>
        <w:t>Ruy Barbosa, 1330, Florida</w:t>
      </w:r>
      <w:r w:rsidR="00706DFC">
        <w:rPr>
          <w:rFonts w:ascii="Verdana" w:hAnsi="Verdana"/>
        </w:rPr>
        <w:t xml:space="preserve"> - Guaíba - 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1638B8" w:rsidRPr="001638B8">
        <w:rPr>
          <w:rFonts w:ascii="Verdana" w:hAnsi="Verdana"/>
        </w:rPr>
        <w:t>(</w:t>
      </w:r>
      <w:r w:rsidR="00706DFC">
        <w:rPr>
          <w:rFonts w:ascii="Verdana" w:hAnsi="Verdana"/>
        </w:rPr>
        <w:t>5</w:t>
      </w:r>
      <w:r w:rsidR="001638B8" w:rsidRPr="001638B8">
        <w:rPr>
          <w:rFonts w:ascii="Verdana" w:hAnsi="Verdana"/>
        </w:rPr>
        <w:t xml:space="preserve">1) </w:t>
      </w:r>
      <w:r w:rsidR="0027284B">
        <w:rPr>
          <w:rFonts w:ascii="Verdana" w:hAnsi="Verdana"/>
        </w:rPr>
        <w:t>98775390</w:t>
      </w:r>
      <w:r w:rsidR="00656EB3">
        <w:rPr>
          <w:rFonts w:ascii="Verdana" w:hAnsi="Verdana"/>
        </w:rPr>
        <w:t xml:space="preserve">                                                                                      </w:t>
      </w:r>
      <w:proofErr w:type="spellStart"/>
      <w:r w:rsidR="00656EB3">
        <w:rPr>
          <w:rFonts w:ascii="Verdana" w:hAnsi="Verdana"/>
        </w:rPr>
        <w:t>Email</w:t>
      </w:r>
      <w:proofErr w:type="spellEnd"/>
      <w:r w:rsidR="00656EB3">
        <w:rPr>
          <w:rFonts w:ascii="Verdana" w:hAnsi="Verdana"/>
        </w:rPr>
        <w:t xml:space="preserve">: andredidio@hotmail.com </w:t>
      </w:r>
      <w:r w:rsidR="00E53617">
        <w:rPr>
          <w:rFonts w:ascii="Verdana" w:hAnsi="Verdana"/>
        </w:rPr>
        <w:t>– andredidiotst@gmail.com</w:t>
      </w:r>
      <w:r w:rsidR="00656EB3">
        <w:rPr>
          <w:rFonts w:ascii="Verdana" w:hAnsi="Verdana"/>
        </w:rPr>
        <w:t xml:space="preserve">                  </w:t>
      </w:r>
    </w:p>
    <w:p w:rsidR="00656EB3" w:rsidRDefault="00656EB3" w:rsidP="001638B8">
      <w:pPr>
        <w:rPr>
          <w:rFonts w:ascii="Verdana" w:hAnsi="Verdana"/>
        </w:rPr>
      </w:pPr>
    </w:p>
    <w:p w:rsidR="00BA60DC" w:rsidRPr="00A513C4" w:rsidRDefault="00706DFC" w:rsidP="00706DFC">
      <w:pPr>
        <w:rPr>
          <w:rFonts w:ascii="Verdana" w:hAnsi="Verdana"/>
        </w:rPr>
      </w:pPr>
      <w:r w:rsidRPr="00A513C4">
        <w:rPr>
          <w:rFonts w:ascii="Verdana" w:hAnsi="Verdana"/>
        </w:rPr>
        <w:t>CPF</w:t>
      </w:r>
      <w:r w:rsidR="00F66208" w:rsidRPr="00A513C4">
        <w:rPr>
          <w:rFonts w:ascii="Verdana" w:hAnsi="Verdana"/>
        </w:rPr>
        <w:t>:</w:t>
      </w:r>
      <w:r w:rsidRPr="00A513C4">
        <w:rPr>
          <w:rFonts w:ascii="Verdana" w:hAnsi="Verdana"/>
        </w:rPr>
        <w:t xml:space="preserve"> </w:t>
      </w:r>
      <w:r w:rsidR="00BA60DC" w:rsidRPr="00A513C4">
        <w:rPr>
          <w:rFonts w:ascii="Verdana" w:hAnsi="Verdana"/>
        </w:rPr>
        <w:t>512.174.810-87</w:t>
      </w:r>
    </w:p>
    <w:p w:rsidR="00706DFC" w:rsidRPr="00A513C4" w:rsidRDefault="00F66208" w:rsidP="001638B8">
      <w:pPr>
        <w:rPr>
          <w:rFonts w:ascii="Verdana" w:hAnsi="Verdana"/>
        </w:rPr>
      </w:pPr>
      <w:r w:rsidRPr="00A513C4">
        <w:rPr>
          <w:rFonts w:ascii="Verdana" w:hAnsi="Verdana"/>
        </w:rPr>
        <w:t xml:space="preserve">RG: </w:t>
      </w:r>
      <w:r w:rsidR="00BA60DC" w:rsidRPr="00A513C4">
        <w:rPr>
          <w:rFonts w:ascii="Verdana" w:hAnsi="Verdana"/>
        </w:rPr>
        <w:t>3043674963</w:t>
      </w:r>
    </w:p>
    <w:p w:rsidR="00BA60DC" w:rsidRPr="00A513C4" w:rsidRDefault="00A513C4" w:rsidP="001638B8">
      <w:pPr>
        <w:rPr>
          <w:rFonts w:ascii="Verdana" w:hAnsi="Verdana"/>
        </w:rPr>
      </w:pPr>
      <w:proofErr w:type="gramStart"/>
      <w:r>
        <w:rPr>
          <w:rFonts w:ascii="Verdana" w:hAnsi="Verdana"/>
        </w:rPr>
        <w:t>CT:</w:t>
      </w:r>
      <w:proofErr w:type="gramEnd"/>
      <w:r>
        <w:rPr>
          <w:rFonts w:ascii="Verdana" w:hAnsi="Verdana"/>
        </w:rPr>
        <w:t>66850 Série:</w:t>
      </w:r>
      <w:r w:rsidR="00BA60DC" w:rsidRPr="00A513C4">
        <w:rPr>
          <w:rFonts w:ascii="Verdana" w:hAnsi="Verdana"/>
        </w:rPr>
        <w:t>00026-RS</w:t>
      </w:r>
    </w:p>
    <w:p w:rsidR="00BA60DC" w:rsidRPr="00BA60DC" w:rsidRDefault="00A513C4" w:rsidP="001638B8">
      <w:pPr>
        <w:rPr>
          <w:rFonts w:ascii="Verdana" w:hAnsi="Verdana"/>
        </w:rPr>
      </w:pPr>
      <w:r>
        <w:rPr>
          <w:rFonts w:ascii="Verdana" w:hAnsi="Verdana"/>
        </w:rPr>
        <w:t>Reg.</w:t>
      </w:r>
      <w:r w:rsidR="00BA60DC" w:rsidRPr="00A513C4">
        <w:rPr>
          <w:rFonts w:ascii="Verdana" w:hAnsi="Verdana"/>
        </w:rPr>
        <w:t xml:space="preserve"> Técn</w:t>
      </w:r>
      <w:r>
        <w:rPr>
          <w:rFonts w:ascii="Verdana" w:hAnsi="Verdana"/>
        </w:rPr>
        <w:t>ico de</w:t>
      </w:r>
      <w:r w:rsidR="00BA60DC" w:rsidRPr="00A513C4">
        <w:rPr>
          <w:rFonts w:ascii="Verdana" w:hAnsi="Verdana"/>
        </w:rPr>
        <w:t xml:space="preserve"> Seg</w:t>
      </w:r>
      <w:r>
        <w:rPr>
          <w:rFonts w:ascii="Verdana" w:hAnsi="Verdana"/>
        </w:rPr>
        <w:t xml:space="preserve">urança do </w:t>
      </w:r>
      <w:r w:rsidR="00BA60DC">
        <w:rPr>
          <w:rFonts w:ascii="Verdana" w:hAnsi="Verdana"/>
        </w:rPr>
        <w:t>Trabalho</w:t>
      </w:r>
      <w:r>
        <w:rPr>
          <w:rFonts w:ascii="Verdana" w:hAnsi="Verdana"/>
        </w:rPr>
        <w:t>: RS/</w:t>
      </w:r>
      <w:proofErr w:type="gramStart"/>
      <w:r>
        <w:rPr>
          <w:rFonts w:ascii="Verdana" w:hAnsi="Verdana"/>
        </w:rPr>
        <w:t>003961.6</w:t>
      </w:r>
      <w:proofErr w:type="gramEnd"/>
    </w:p>
    <w:p w:rsidR="00F66208" w:rsidRPr="00BA60DC" w:rsidRDefault="00F66208" w:rsidP="001638B8">
      <w:pPr>
        <w:rPr>
          <w:rFonts w:ascii="Verdana" w:hAnsi="Verdana"/>
          <w:u w:val="single"/>
        </w:rPr>
      </w:pPr>
      <w:r w:rsidRPr="00BA60DC">
        <w:rPr>
          <w:rFonts w:ascii="Verdana" w:hAnsi="Verdana"/>
        </w:rPr>
        <w:t xml:space="preserve">            </w:t>
      </w:r>
    </w:p>
    <w:p w:rsidR="001638B8" w:rsidRPr="00BA60DC" w:rsidRDefault="001638B8" w:rsidP="001638B8">
      <w:pPr>
        <w:pStyle w:val="Seo"/>
        <w:rPr>
          <w:rFonts w:ascii="Verdana" w:hAnsi="Verdana"/>
        </w:rPr>
      </w:pPr>
    </w:p>
    <w:p w:rsidR="00B30D63" w:rsidRDefault="00544B5C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ESCOLARIDADE</w:t>
      </w:r>
    </w:p>
    <w:p w:rsidR="001638B8" w:rsidRPr="002039BD" w:rsidRDefault="005564C9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88544A" w:rsidRDefault="00544B5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completo.</w:t>
      </w:r>
    </w:p>
    <w:p w:rsidR="00F161B8" w:rsidRDefault="00F161B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Superior Incompleto</w:t>
      </w:r>
      <w:r w:rsidR="005507F5">
        <w:rPr>
          <w:rFonts w:ascii="Verdana" w:hAnsi="Verdana"/>
        </w:rPr>
        <w:t xml:space="preserve"> (Cursando)</w:t>
      </w:r>
    </w:p>
    <w:p w:rsidR="0088544A" w:rsidRDefault="0088544A" w:rsidP="005657D9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B30D63" w:rsidRDefault="00544B5C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B30D63" w:rsidRDefault="005564C9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ED779F" w:rsidRDefault="00BA60DC" w:rsidP="00544B5C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Caixa Econômica Estadual - 28/09/1988 a 28/09/1990 - </w:t>
      </w:r>
    </w:p>
    <w:p w:rsidR="00544B5C" w:rsidRDefault="00ED779F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r w:rsidR="00BA60DC">
        <w:rPr>
          <w:rFonts w:ascii="Verdana" w:hAnsi="Verdana"/>
        </w:rPr>
        <w:t>Serviços Bancários;</w:t>
      </w:r>
    </w:p>
    <w:p w:rsidR="00ED779F" w:rsidRDefault="00ED779F" w:rsidP="00544B5C">
      <w:pPr>
        <w:pStyle w:val="PargrafodaLista"/>
        <w:numPr>
          <w:ilvl w:val="0"/>
          <w:numId w:val="2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Flexiplast</w:t>
      </w:r>
      <w:proofErr w:type="spellEnd"/>
      <w:r>
        <w:rPr>
          <w:rFonts w:ascii="Verdana" w:hAnsi="Verdana"/>
        </w:rPr>
        <w:t xml:space="preserve"> Embalagens Flexíveis LTDA - 01/10/1990 a 02/12/1996 </w:t>
      </w:r>
    </w:p>
    <w:p w:rsidR="00BA60DC" w:rsidRDefault="00ED779F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Cargo: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Auxiliar de escritório</w:t>
      </w:r>
    </w:p>
    <w:p w:rsidR="00ED779F" w:rsidRDefault="00ED779F" w:rsidP="00ED779F">
      <w:pPr>
        <w:pStyle w:val="PargrafodaLista"/>
        <w:numPr>
          <w:ilvl w:val="0"/>
          <w:numId w:val="2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Processus</w:t>
      </w:r>
      <w:proofErr w:type="spellEnd"/>
      <w:r>
        <w:rPr>
          <w:rFonts w:ascii="Verdana" w:hAnsi="Verdana"/>
        </w:rPr>
        <w:t xml:space="preserve"> Comércio e Investimentos Florestais LTDA - 02/06/1997 a 30/03/2006</w:t>
      </w:r>
    </w:p>
    <w:p w:rsidR="00ED779F" w:rsidRDefault="00ED779F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Cargo: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Auxiliar de escritório</w:t>
      </w:r>
    </w:p>
    <w:p w:rsidR="00ED779F" w:rsidRDefault="00ED779F" w:rsidP="00ED779F">
      <w:pPr>
        <w:pStyle w:val="PargrafodaLista"/>
        <w:numPr>
          <w:ilvl w:val="0"/>
          <w:numId w:val="2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Processus</w:t>
      </w:r>
      <w:proofErr w:type="spellEnd"/>
      <w:r>
        <w:rPr>
          <w:rFonts w:ascii="Verdana" w:hAnsi="Verdana"/>
        </w:rPr>
        <w:t xml:space="preserve"> Comércio e Investimentos Florestais LTDA - 01/04/2006 a 31/12/2007</w:t>
      </w:r>
    </w:p>
    <w:p w:rsidR="00ED779F" w:rsidRDefault="00ED779F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Cargo: Encarregado de campo</w:t>
      </w:r>
    </w:p>
    <w:p w:rsidR="00ED779F" w:rsidRDefault="00ED779F" w:rsidP="00ED779F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Prestadora de Serviços Gaúcha LTDA - 01/01/2008 a 30/06/2008</w:t>
      </w:r>
    </w:p>
    <w:p w:rsidR="00ED779F" w:rsidRDefault="00ED779F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Cargo: Encarregado de campo</w:t>
      </w:r>
    </w:p>
    <w:p w:rsidR="00ED779F" w:rsidRDefault="00ED779F" w:rsidP="00ED779F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Prestadora de Serviços Gaúcha LTDA - 01/07/2008</w:t>
      </w:r>
      <w:proofErr w:type="gramStart"/>
      <w:r>
        <w:rPr>
          <w:rFonts w:ascii="Verdana" w:hAnsi="Verdana"/>
        </w:rPr>
        <w:t xml:space="preserve"> </w:t>
      </w:r>
      <w:r w:rsidR="005507F5">
        <w:rPr>
          <w:rFonts w:ascii="Verdana" w:hAnsi="Verdana"/>
        </w:rPr>
        <w:t xml:space="preserve"> </w:t>
      </w:r>
      <w:proofErr w:type="gramEnd"/>
      <w:r>
        <w:rPr>
          <w:rFonts w:ascii="Verdana" w:hAnsi="Verdana"/>
        </w:rPr>
        <w:t>a</w:t>
      </w:r>
      <w:r w:rsidR="005507F5">
        <w:rPr>
          <w:rFonts w:ascii="Verdana" w:hAnsi="Verdana"/>
        </w:rPr>
        <w:t xml:space="preserve">  </w:t>
      </w:r>
      <w:r w:rsidR="00D06161">
        <w:rPr>
          <w:rFonts w:ascii="Verdana" w:hAnsi="Verdana"/>
        </w:rPr>
        <w:t>06</w:t>
      </w:r>
      <w:r w:rsidR="00407024">
        <w:rPr>
          <w:rFonts w:ascii="Verdana" w:hAnsi="Verdana"/>
        </w:rPr>
        <w:t>/2014</w:t>
      </w:r>
    </w:p>
    <w:p w:rsidR="00ED779F" w:rsidRDefault="00ED779F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Cargo: Técnico de Segurança do Trabalho</w:t>
      </w:r>
      <w:bookmarkStart w:id="0" w:name="_GoBack"/>
      <w:bookmarkEnd w:id="0"/>
    </w:p>
    <w:p w:rsidR="00ED779F" w:rsidRDefault="00ED779F" w:rsidP="00ED779F">
      <w:pPr>
        <w:pStyle w:val="PargrafodaLista"/>
        <w:rPr>
          <w:rFonts w:ascii="Verdana" w:hAnsi="Verdana"/>
        </w:rPr>
      </w:pPr>
    </w:p>
    <w:p w:rsidR="00ED779F" w:rsidRPr="00544B5C" w:rsidRDefault="005564C9" w:rsidP="00ED779F">
      <w:pPr>
        <w:pStyle w:val="PargrafodaLista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pict>
          <v:group id="_x0000_s1193" style="position:absolute;left:0;text-align:left;margin-left:528.25pt;margin-top:51.95pt;width:58.8pt;height:737.25pt;z-index:251663360;mso-wrap-distance-left:17.85pt;mso-position-horizontal-relative:page;mso-position-vertical-relative:page" coordorigin="9540,45" coordsize="1996,16133">
            <v:rect id="_x0000_s1194" style="position:absolute;left:9857;top:45;width:1512;height:16114;mso-wrap-distance-left:17.85pt;mso-position-horizontal-relative:margin;mso-position-vertical-relative:top-margin-area" fillcolor="#d8d8d8 [2732]" stroked="f" strokecolor="#bfb675">
              <v:fill color2="fill darken(118)" rotate="t" angle="-90" focusposition="1" focussize="" method="linear sigma" focus="100%" type="gradient"/>
            </v:rect>
            <v:shape id="_x0000_s1195" type="#_x0000_t32" style="position:absolute;left:9540;top:45;width:0;height:16114;mso-position-horizontal-relative:margin;mso-position-vertical-relative:page;mso-width-relative:right-margin-area" o:connectortype="straight" filled="t" fillcolor="#d8d8d8" strokecolor="#b9bec7" strokeweight="1pt">
              <v:fill color2="fill darken(118)" angle="-90" method="linear sigma" focus="100%" type="gradient"/>
            </v:shape>
            <v:shape id="_x0000_s1196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filled="t" fillcolor="#d8d8d8" strokecolor="#bfbfbf [2412]" strokeweight="2.25pt">
              <v:fill color2="fill darken(118)" angle="-90" method="linear sigma" focus="100%" type="gradient"/>
            </v:shape>
            <v:shape id="_x0000_s1197" type="#_x0000_t32" style="position:absolute;left:9768;top:45;width:0;height:16114;mso-position-horizontal-relative:margin;mso-position-vertical-relative:page;mso-width-relative:right-margin-area" o:connectortype="straight" filled="t" fillcolor="#d8d8d8" strokecolor="#c8cace" strokeweight="4.5pt">
              <v:fill color2="fill darken(118)" angle="-90" method="linear sigma" focus="100%" type="gradient"/>
            </v:shape>
            <w10:wrap type="square" anchorx="page" anchory="page"/>
          </v:group>
        </w:pict>
      </w:r>
    </w:p>
    <w:p w:rsidR="0088544A" w:rsidRDefault="0088544A" w:rsidP="00B30D63">
      <w:pPr>
        <w:pStyle w:val="Seo"/>
        <w:rPr>
          <w:rFonts w:ascii="Verdana" w:hAnsi="Verdana"/>
        </w:rPr>
      </w:pPr>
    </w:p>
    <w:p w:rsidR="00544B5C" w:rsidRDefault="00544B5C" w:rsidP="00544B5C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544B5C" w:rsidRDefault="005564C9" w:rsidP="00544B5C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2" type="#_x0000_t32" style="position:absolute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  <w:r w:rsidR="00544B5C">
        <w:rPr>
          <w:rFonts w:ascii="Verdana" w:hAnsi="Verdana"/>
        </w:rPr>
        <w:br/>
      </w:r>
    </w:p>
    <w:p w:rsidR="00ED779F" w:rsidRDefault="00ED779F" w:rsidP="00544B5C">
      <w:pPr>
        <w:rPr>
          <w:rFonts w:ascii="Verdana" w:hAnsi="Verdana"/>
        </w:rPr>
      </w:pPr>
    </w:p>
    <w:p w:rsidR="00ED779F" w:rsidRDefault="00861386" w:rsidP="00861386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Curso de Treinamento de Lideres PSG - 14/10/2011 </w:t>
      </w:r>
    </w:p>
    <w:p w:rsidR="00861386" w:rsidRDefault="00861386" w:rsidP="00861386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Carga horária: 8h</w:t>
      </w:r>
    </w:p>
    <w:p w:rsidR="00861386" w:rsidRDefault="00861386" w:rsidP="00861386">
      <w:pPr>
        <w:pStyle w:val="PargrafodaLista"/>
        <w:rPr>
          <w:rFonts w:ascii="Verdana" w:hAnsi="Verdana"/>
        </w:rPr>
      </w:pPr>
    </w:p>
    <w:p w:rsidR="00F161B8" w:rsidRPr="00861386" w:rsidRDefault="00861386" w:rsidP="00F161B8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 xml:space="preserve">Curso de Introdução à Gestão para Qualidade Total </w:t>
      </w:r>
      <w:r w:rsidR="00F161B8">
        <w:rPr>
          <w:rFonts w:ascii="Verdana" w:hAnsi="Verdana"/>
        </w:rPr>
        <w:t>- 28/10/2011, 04,09 e 16/11/2011.</w:t>
      </w:r>
    </w:p>
    <w:p w:rsidR="00861386" w:rsidRDefault="00F161B8" w:rsidP="00F161B8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Carga horária 8h</w:t>
      </w:r>
    </w:p>
    <w:p w:rsidR="00F161B8" w:rsidRDefault="00F161B8" w:rsidP="00F161B8">
      <w:pPr>
        <w:pStyle w:val="PargrafodaLista"/>
        <w:rPr>
          <w:rFonts w:ascii="Verdana" w:hAnsi="Verdana"/>
        </w:rPr>
      </w:pPr>
    </w:p>
    <w:p w:rsidR="00861386" w:rsidRDefault="00861386" w:rsidP="00861386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Curso de Gestão por Indicadores e</w:t>
      </w:r>
      <w:r w:rsidR="00F161B8">
        <w:rPr>
          <w:rFonts w:ascii="Verdana" w:hAnsi="Verdana"/>
        </w:rPr>
        <w:t xml:space="preserve"> metas - 28/10/2011, 04,09 e 16/11/2011.</w:t>
      </w:r>
    </w:p>
    <w:p w:rsidR="00F161B8" w:rsidRDefault="00F161B8" w:rsidP="00F161B8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Carga horária 8h</w:t>
      </w:r>
    </w:p>
    <w:p w:rsidR="00F161B8" w:rsidRDefault="00F161B8" w:rsidP="00F161B8">
      <w:pPr>
        <w:pStyle w:val="PargrafodaLista"/>
        <w:rPr>
          <w:rFonts w:ascii="Verdana" w:hAnsi="Verdana"/>
        </w:rPr>
      </w:pPr>
    </w:p>
    <w:p w:rsidR="00F161B8" w:rsidRDefault="00F161B8" w:rsidP="00F161B8">
      <w:pPr>
        <w:pStyle w:val="PargrafodaLista"/>
        <w:numPr>
          <w:ilvl w:val="0"/>
          <w:numId w:val="28"/>
        </w:numPr>
        <w:rPr>
          <w:rFonts w:ascii="Verdana" w:hAnsi="Verdana"/>
        </w:rPr>
      </w:pPr>
      <w:r>
        <w:rPr>
          <w:rFonts w:ascii="Verdana" w:hAnsi="Verdana"/>
        </w:rPr>
        <w:t>Curso de Graduação em CST Gestão Ambiental - Centro Universitário Internacional UNINTER - Registro Acadêmico 2013018965</w:t>
      </w:r>
    </w:p>
    <w:p w:rsidR="00F161B8" w:rsidRDefault="00F161B8" w:rsidP="00F161B8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Situação: Cursando</w:t>
      </w:r>
      <w:r w:rsidR="00672B6B">
        <w:rPr>
          <w:rFonts w:ascii="Verdana" w:hAnsi="Verdana"/>
        </w:rPr>
        <w:tab/>
      </w:r>
    </w:p>
    <w:p w:rsidR="00827C6D" w:rsidRPr="00861386" w:rsidRDefault="00827C6D" w:rsidP="00F161B8">
      <w:pPr>
        <w:pStyle w:val="PargrafodaLista"/>
        <w:rPr>
          <w:rFonts w:ascii="Verdana" w:hAnsi="Verdana"/>
        </w:rPr>
      </w:pPr>
    </w:p>
    <w:p w:rsidR="00ED779F" w:rsidRDefault="00ED779F" w:rsidP="00544B5C">
      <w:pPr>
        <w:rPr>
          <w:rFonts w:ascii="Verdana" w:hAnsi="Verdana"/>
        </w:rPr>
      </w:pPr>
    </w:p>
    <w:p w:rsidR="00ED779F" w:rsidRDefault="00827C6D" w:rsidP="00544B5C">
      <w:pPr>
        <w:rPr>
          <w:rFonts w:ascii="Verdana" w:hAnsi="Verdana"/>
        </w:rPr>
      </w:pPr>
      <w:r>
        <w:rPr>
          <w:rFonts w:ascii="Verdana" w:hAnsi="Verdana"/>
        </w:rPr>
        <w:t>CONHECIMENTOS EM INFORMATICA:</w:t>
      </w:r>
    </w:p>
    <w:p w:rsidR="00827C6D" w:rsidRDefault="00827C6D" w:rsidP="00544B5C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Windows,</w:t>
      </w:r>
      <w:proofErr w:type="gramEnd"/>
      <w:r>
        <w:rPr>
          <w:rFonts w:ascii="Verdana" w:hAnsi="Verdana"/>
        </w:rPr>
        <w:t>Word,Excell</w:t>
      </w:r>
      <w:proofErr w:type="spellEnd"/>
      <w:r>
        <w:rPr>
          <w:rFonts w:ascii="Verdana" w:hAnsi="Verdana"/>
        </w:rPr>
        <w:t xml:space="preserve"> e Internet</w:t>
      </w:r>
    </w:p>
    <w:p w:rsidR="00ED779F" w:rsidRDefault="00ED779F" w:rsidP="00544B5C">
      <w:pPr>
        <w:rPr>
          <w:rFonts w:ascii="Verdana" w:hAnsi="Verdana"/>
        </w:rPr>
      </w:pPr>
    </w:p>
    <w:p w:rsidR="00ED779F" w:rsidRDefault="00ED779F" w:rsidP="00544B5C">
      <w:pPr>
        <w:rPr>
          <w:rFonts w:ascii="Verdana" w:hAnsi="Verdana"/>
        </w:rPr>
      </w:pPr>
    </w:p>
    <w:p w:rsidR="00ED779F" w:rsidRDefault="00ED779F" w:rsidP="00544B5C">
      <w:pPr>
        <w:rPr>
          <w:rFonts w:ascii="Verdana" w:hAnsi="Verdana"/>
        </w:rPr>
      </w:pPr>
    </w:p>
    <w:p w:rsidR="00544B5C" w:rsidRPr="0088544A" w:rsidRDefault="000C64BC" w:rsidP="000C64BC">
      <w:pPr>
        <w:jc w:val="both"/>
        <w:rPr>
          <w:rFonts w:ascii="Verdana" w:hAnsi="Verdana"/>
        </w:rPr>
      </w:pPr>
      <w:r>
        <w:rPr>
          <w:rFonts w:ascii="Verdana" w:hAnsi="Verdana"/>
        </w:rPr>
        <w:t>Sou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dinâmico e  comunicativo</w:t>
      </w:r>
      <w:r w:rsidR="004F6856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4F6856">
        <w:rPr>
          <w:rFonts w:ascii="Verdana" w:hAnsi="Verdana"/>
        </w:rPr>
        <w:t>desejo  me  manter  profissionalmente ativo</w:t>
      </w:r>
      <w:r w:rsidR="00D72743">
        <w:rPr>
          <w:rFonts w:ascii="Verdana" w:hAnsi="Verdana"/>
        </w:rPr>
        <w:t>,</w:t>
      </w:r>
      <w:r w:rsidR="004F6856">
        <w:rPr>
          <w:rFonts w:ascii="Verdana" w:hAnsi="Verdana"/>
        </w:rPr>
        <w:t xml:space="preserve"> aplicando conhecimentos e experiências adquiridas</w:t>
      </w:r>
      <w:r w:rsidR="00D72743">
        <w:rPr>
          <w:rFonts w:ascii="Verdana" w:hAnsi="Verdana"/>
        </w:rPr>
        <w:t xml:space="preserve">, </w:t>
      </w:r>
      <w:r w:rsidR="004F6856">
        <w:rPr>
          <w:rFonts w:ascii="Verdana" w:hAnsi="Verdana"/>
        </w:rPr>
        <w:t>e principalmente propiciar condições para meu crescimento profissional</w:t>
      </w:r>
      <w:r w:rsidR="00D72743">
        <w:rPr>
          <w:rFonts w:ascii="Verdana" w:hAnsi="Verdana"/>
        </w:rPr>
        <w:t>,</w:t>
      </w:r>
      <w:r w:rsidR="004F6856">
        <w:rPr>
          <w:rFonts w:ascii="Verdana" w:hAnsi="Verdana"/>
        </w:rPr>
        <w:t xml:space="preserve"> com investimento em formação especializada.</w:t>
      </w:r>
      <w:r w:rsidR="00544B5C">
        <w:rPr>
          <w:rFonts w:ascii="Verdana" w:hAnsi="Verdana"/>
        </w:rPr>
        <w:t xml:space="preserve"> </w:t>
      </w:r>
    </w:p>
    <w:p w:rsidR="0088544A" w:rsidRDefault="0088544A" w:rsidP="00B30D63">
      <w:pPr>
        <w:pStyle w:val="Seo"/>
        <w:rPr>
          <w:rFonts w:ascii="Verdana" w:hAnsi="Verdana"/>
        </w:rPr>
      </w:pPr>
    </w:p>
    <w:sectPr w:rsidR="0088544A" w:rsidSect="009C3B99"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4C9" w:rsidRDefault="005564C9">
      <w:r>
        <w:separator/>
      </w:r>
    </w:p>
  </w:endnote>
  <w:endnote w:type="continuationSeparator" w:id="0">
    <w:p w:rsidR="005564C9" w:rsidRDefault="00556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5507F5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D06161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5564C9">
      <w:rPr>
        <w:lang w:val="en-US"/>
      </w:rPr>
    </w:r>
    <w:r w:rsidR="005564C9">
      <w:rPr>
        <w:lang w:val="en-US"/>
      </w:rPr>
      <w:pict>
        <v:oval id="_x0000_s2049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4C9" w:rsidRDefault="005564C9">
      <w:r>
        <w:separator/>
      </w:r>
    </w:p>
  </w:footnote>
  <w:footnote w:type="continuationSeparator" w:id="0">
    <w:p w:rsidR="005564C9" w:rsidRDefault="00556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5C805FBC"/>
    <w:multiLevelType w:val="hybridMultilevel"/>
    <w:tmpl w:val="368C1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0" style="mso-position-horizontal-relative:margin">
      <o:colormru v:ext="edit" colors="#40a6be,#b4dce6,#98cfdc,#ff7d26,#ff9d5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2401A"/>
    <w:rsid w:val="0006032B"/>
    <w:rsid w:val="000C64BC"/>
    <w:rsid w:val="00146B8F"/>
    <w:rsid w:val="001638B8"/>
    <w:rsid w:val="00163F2A"/>
    <w:rsid w:val="002039BD"/>
    <w:rsid w:val="0027284B"/>
    <w:rsid w:val="0029759F"/>
    <w:rsid w:val="002D0AA0"/>
    <w:rsid w:val="002D5572"/>
    <w:rsid w:val="002F1043"/>
    <w:rsid w:val="003250AD"/>
    <w:rsid w:val="00385C44"/>
    <w:rsid w:val="0039379F"/>
    <w:rsid w:val="003A5B9D"/>
    <w:rsid w:val="00407024"/>
    <w:rsid w:val="00422CD0"/>
    <w:rsid w:val="00482ACA"/>
    <w:rsid w:val="004F6856"/>
    <w:rsid w:val="00544B5C"/>
    <w:rsid w:val="005507F5"/>
    <w:rsid w:val="00555674"/>
    <w:rsid w:val="005564C9"/>
    <w:rsid w:val="005657D9"/>
    <w:rsid w:val="005B5FD3"/>
    <w:rsid w:val="005E6BFC"/>
    <w:rsid w:val="00656EB3"/>
    <w:rsid w:val="00672B6B"/>
    <w:rsid w:val="006B092B"/>
    <w:rsid w:val="00706DFC"/>
    <w:rsid w:val="00730937"/>
    <w:rsid w:val="00741D6E"/>
    <w:rsid w:val="00827C6D"/>
    <w:rsid w:val="00831779"/>
    <w:rsid w:val="00861386"/>
    <w:rsid w:val="0088070A"/>
    <w:rsid w:val="0088544A"/>
    <w:rsid w:val="00885C09"/>
    <w:rsid w:val="008C5FEA"/>
    <w:rsid w:val="009967CD"/>
    <w:rsid w:val="009B1ABC"/>
    <w:rsid w:val="009C3B99"/>
    <w:rsid w:val="00A17348"/>
    <w:rsid w:val="00A25CF8"/>
    <w:rsid w:val="00A513C4"/>
    <w:rsid w:val="00B30D63"/>
    <w:rsid w:val="00B501EE"/>
    <w:rsid w:val="00B535D7"/>
    <w:rsid w:val="00B9594B"/>
    <w:rsid w:val="00BA0320"/>
    <w:rsid w:val="00BA60DC"/>
    <w:rsid w:val="00BF458A"/>
    <w:rsid w:val="00C0512D"/>
    <w:rsid w:val="00C70302"/>
    <w:rsid w:val="00CC21DB"/>
    <w:rsid w:val="00CF6B28"/>
    <w:rsid w:val="00D06161"/>
    <w:rsid w:val="00D16A3A"/>
    <w:rsid w:val="00D72743"/>
    <w:rsid w:val="00DB55B0"/>
    <w:rsid w:val="00DE78D9"/>
    <w:rsid w:val="00E53617"/>
    <w:rsid w:val="00EA706E"/>
    <w:rsid w:val="00ED779F"/>
    <w:rsid w:val="00F161B8"/>
    <w:rsid w:val="00F26226"/>
    <w:rsid w:val="00F66208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97"/>
        <o:r id="V:Rule2" type="connector" idref="#_x0000_s1172"/>
        <o:r id="V:Rule3" type="connector" idref="#_x0000_s1174"/>
        <o:r id="V:Rule4" type="connector" idref="#_x0000_s1195"/>
        <o:r id="V:Rule5" type="connector" idref="#_x0000_s1190"/>
        <o:r id="V:Rule6" type="connector" idref="#_x0000_s1196"/>
        <o:r id="V:Rule7" type="connector" idref="#_x0000_s1188"/>
        <o:r id="V:Rule8" type="connector" idref="#_x0000_s1192"/>
        <o:r id="V:Rule9" type="connector" idref="#_x0000_s1173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abelacomgrade">
    <w:name w:val="ListacomMarcadores"/>
    <w:pPr>
      <w:numPr>
        <w:numId w:val="2"/>
      </w:numPr>
    </w:pPr>
  </w:style>
  <w:style w:type="numbering" w:customStyle="1" w:styleId="Recuonormal">
    <w:name w:val="ListaNumerad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ED420B9-224C-4E49-A3B3-45FE4200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44</TotalTime>
  <Pages>2</Pages>
  <Words>289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AndreDidio</cp:lastModifiedBy>
  <cp:revision>16</cp:revision>
  <cp:lastPrinted>2013-11-14T14:36:00Z</cp:lastPrinted>
  <dcterms:created xsi:type="dcterms:W3CDTF">2013-11-12T13:15:00Z</dcterms:created>
  <dcterms:modified xsi:type="dcterms:W3CDTF">2014-08-14T17:14:00Z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