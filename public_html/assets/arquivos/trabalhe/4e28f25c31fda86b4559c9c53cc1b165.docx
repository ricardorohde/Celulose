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EC" w:rsidRPr="00653B65" w:rsidRDefault="00C76DEC" w:rsidP="00653B6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653B65">
        <w:rPr>
          <w:rFonts w:ascii="Arial" w:hAnsi="Arial" w:cs="Arial"/>
          <w:b/>
          <w:sz w:val="28"/>
          <w:szCs w:val="28"/>
        </w:rPr>
        <w:t>JAINY DA SILVA MARTINS</w:t>
      </w:r>
    </w:p>
    <w:p w:rsidR="00C76DEC" w:rsidRPr="00D24FC9" w:rsidRDefault="00C76DEC" w:rsidP="00653B65">
      <w:pPr>
        <w:rPr>
          <w:rFonts w:ascii="Arial" w:hAnsi="Arial" w:cs="Arial"/>
        </w:rPr>
      </w:pPr>
    </w:p>
    <w:p w:rsidR="00C76DEC" w:rsidRPr="00D24FC9" w:rsidRDefault="00C76DEC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Brasileira,</w:t>
      </w:r>
      <w:r>
        <w:rPr>
          <w:rFonts w:ascii="Arial" w:hAnsi="Arial" w:cs="Arial"/>
        </w:rPr>
        <w:t xml:space="preserve"> solteira, 21</w:t>
      </w:r>
      <w:r w:rsidRPr="00D24F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anos.</w:t>
      </w:r>
    </w:p>
    <w:p w:rsidR="00C76DEC" w:rsidRPr="00D24FC9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Endereço: Rua</w:t>
      </w:r>
      <w:r w:rsidRPr="00D24FC9">
        <w:rPr>
          <w:rFonts w:ascii="Arial" w:hAnsi="Arial" w:cs="Arial"/>
        </w:rPr>
        <w:t xml:space="preserve"> Butiá</w:t>
      </w:r>
      <w:r>
        <w:rPr>
          <w:rFonts w:ascii="Arial" w:hAnsi="Arial" w:cs="Arial"/>
        </w:rPr>
        <w:t xml:space="preserve">, 291, Columbia </w:t>
      </w:r>
      <w:r w:rsidRPr="00D24FC9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– </w:t>
      </w:r>
      <w:r w:rsidRPr="00D24FC9">
        <w:rPr>
          <w:rFonts w:ascii="Arial" w:hAnsi="Arial" w:cs="Arial"/>
        </w:rPr>
        <w:t>Guaíba/</w:t>
      </w:r>
      <w:r>
        <w:rPr>
          <w:rFonts w:ascii="Arial" w:hAnsi="Arial" w:cs="Arial"/>
        </w:rPr>
        <w:t>RS, CEP 92500-000.</w:t>
      </w:r>
    </w:p>
    <w:p w:rsidR="00C76DEC" w:rsidRPr="00D24FC9" w:rsidRDefault="00C76DEC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Telefone</w:t>
      </w:r>
      <w:r>
        <w:rPr>
          <w:rFonts w:ascii="Arial" w:hAnsi="Arial" w:cs="Arial"/>
        </w:rPr>
        <w:t>:</w:t>
      </w:r>
      <w:r w:rsidRPr="00D24FC9">
        <w:rPr>
          <w:rFonts w:ascii="Arial" w:hAnsi="Arial" w:cs="Arial"/>
        </w:rPr>
        <w:t xml:space="preserve"> (51)</w:t>
      </w:r>
      <w:r>
        <w:rPr>
          <w:rFonts w:ascii="Arial" w:hAnsi="Arial" w:cs="Arial"/>
        </w:rPr>
        <w:t xml:space="preserve"> 3403.1028 – (51) </w:t>
      </w:r>
      <w:r w:rsidRPr="00D24FC9">
        <w:rPr>
          <w:rFonts w:ascii="Arial" w:hAnsi="Arial" w:cs="Arial"/>
        </w:rPr>
        <w:t>9524</w:t>
      </w:r>
      <w:r>
        <w:rPr>
          <w:rFonts w:ascii="Arial" w:hAnsi="Arial" w:cs="Arial"/>
        </w:rPr>
        <w:t>.</w:t>
      </w:r>
      <w:r w:rsidRPr="00D24FC9">
        <w:rPr>
          <w:rFonts w:ascii="Arial" w:hAnsi="Arial" w:cs="Arial"/>
        </w:rPr>
        <w:t>8236</w:t>
      </w:r>
      <w:r>
        <w:rPr>
          <w:rFonts w:ascii="Arial" w:hAnsi="Arial" w:cs="Arial"/>
        </w:rPr>
        <w:t>.</w:t>
      </w:r>
    </w:p>
    <w:p w:rsidR="00C76DEC" w:rsidRPr="00D24FC9" w:rsidRDefault="00C76DEC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E-mail: jainy_martins@hotmail.com</w:t>
      </w:r>
      <w:r>
        <w:rPr>
          <w:rFonts w:ascii="Arial" w:hAnsi="Arial" w:cs="Arial"/>
        </w:rPr>
        <w:t>.</w:t>
      </w:r>
    </w:p>
    <w:p w:rsidR="00C76DEC" w:rsidRPr="00D24FC9" w:rsidRDefault="00C76DEC" w:rsidP="00653B65">
      <w:pPr>
        <w:rPr>
          <w:rFonts w:ascii="Arial" w:hAnsi="Arial" w:cs="Arial"/>
        </w:rPr>
      </w:pPr>
    </w:p>
    <w:p w:rsidR="00C76DEC" w:rsidRDefault="00C76DEC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OBJETIVO PROFISSIONAL</w:t>
      </w:r>
    </w:p>
    <w:p w:rsidR="00C76DEC" w:rsidRPr="00D24FC9" w:rsidRDefault="00C76DEC" w:rsidP="00653B65">
      <w:pPr>
        <w:rPr>
          <w:rFonts w:ascii="Arial" w:hAnsi="Arial" w:cs="Arial"/>
          <w:b/>
        </w:rPr>
      </w:pP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Área administrativa.</w:t>
      </w:r>
    </w:p>
    <w:p w:rsidR="00C76DEC" w:rsidRDefault="00C76DEC" w:rsidP="00653B65">
      <w:pPr>
        <w:rPr>
          <w:rFonts w:ascii="Arial" w:hAnsi="Arial" w:cs="Arial"/>
        </w:rPr>
      </w:pPr>
    </w:p>
    <w:p w:rsidR="00C76DEC" w:rsidRDefault="00C76DEC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ESCOLARIDADE</w:t>
      </w:r>
    </w:p>
    <w:p w:rsidR="00C76DEC" w:rsidRPr="00D24FC9" w:rsidRDefault="00C76DEC" w:rsidP="00653B65">
      <w:pPr>
        <w:rPr>
          <w:rFonts w:ascii="Arial" w:hAnsi="Arial" w:cs="Arial"/>
          <w:b/>
        </w:rPr>
      </w:pP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Ensino médio – Colégio Estadual Cônego Scherer – Concluído (2010);</w:t>
      </w: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Curso básico de informática – Projari – Concluído (2007);</w:t>
      </w: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Técnico em administração – Instituto Estadual de Educação Gomes Jardim – Concluído (2013);</w:t>
      </w:r>
    </w:p>
    <w:p w:rsidR="00C76DEC" w:rsidRPr="00D24FC9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Curso superior tecnólogo em Marketing EAD – Cursando 2º semestre (Conclusão em 2016).</w:t>
      </w:r>
    </w:p>
    <w:p w:rsidR="00C76DEC" w:rsidRDefault="00C76DEC" w:rsidP="00653B65">
      <w:pPr>
        <w:rPr>
          <w:rFonts w:ascii="Arial" w:hAnsi="Arial" w:cs="Arial"/>
        </w:rPr>
      </w:pPr>
    </w:p>
    <w:p w:rsidR="00C76DEC" w:rsidRDefault="00C76DEC" w:rsidP="00653B65">
      <w:pPr>
        <w:rPr>
          <w:rFonts w:ascii="Arial" w:hAnsi="Arial" w:cs="Arial"/>
          <w:b/>
        </w:rPr>
      </w:pPr>
      <w:r w:rsidRPr="006D19CF">
        <w:rPr>
          <w:rFonts w:ascii="Arial" w:hAnsi="Arial" w:cs="Arial"/>
          <w:b/>
        </w:rPr>
        <w:t>PERFIL PROFISSIONAL</w:t>
      </w:r>
    </w:p>
    <w:p w:rsidR="00C76DEC" w:rsidRPr="006D19CF" w:rsidRDefault="00C76DEC" w:rsidP="00653B65">
      <w:pPr>
        <w:rPr>
          <w:rFonts w:ascii="Arial" w:hAnsi="Arial" w:cs="Arial"/>
          <w:b/>
        </w:rPr>
      </w:pP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Trajetória profissional desenvolvida em atuação no mercado de trabalho, sólida capacidade para atuação na área administrativa.</w:t>
      </w:r>
    </w:p>
    <w:p w:rsidR="00C76DEC" w:rsidRPr="00D24FC9" w:rsidRDefault="00C76DEC" w:rsidP="00653B65">
      <w:pPr>
        <w:rPr>
          <w:rFonts w:ascii="Arial" w:hAnsi="Arial" w:cs="Arial"/>
        </w:rPr>
      </w:pPr>
    </w:p>
    <w:p w:rsidR="00C76DEC" w:rsidRDefault="00C76DEC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EXPERIÊNCIA PROFISSIONAL</w:t>
      </w:r>
    </w:p>
    <w:p w:rsidR="00C76DEC" w:rsidRPr="006D19CF" w:rsidRDefault="00C76DEC" w:rsidP="00653B65">
      <w:pPr>
        <w:rPr>
          <w:rFonts w:ascii="Arial" w:hAnsi="Arial" w:cs="Arial"/>
          <w:b/>
        </w:rPr>
      </w:pP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Empresa: Datateck Indústria e Comércio Ltda.</w:t>
      </w: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Cargo: Auxiliar Administrativa.</w:t>
      </w:r>
    </w:p>
    <w:p w:rsidR="00C76DEC" w:rsidRDefault="00C76DEC" w:rsidP="00653B65">
      <w:pPr>
        <w:rPr>
          <w:rFonts w:ascii="Arial" w:hAnsi="Arial" w:cs="Arial"/>
        </w:rPr>
      </w:pP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>Feedline Informática</w:t>
      </w:r>
      <w:r>
        <w:rPr>
          <w:rFonts w:ascii="Arial" w:hAnsi="Arial" w:cs="Arial"/>
        </w:rPr>
        <w:t xml:space="preserve"> (Infocerta).</w:t>
      </w:r>
    </w:p>
    <w:p w:rsidR="00C76DEC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>Cargo: Auxiliar administrativa.</w:t>
      </w:r>
      <w:bookmarkStart w:id="0" w:name="_GoBack"/>
      <w:bookmarkEnd w:id="0"/>
    </w:p>
    <w:p w:rsidR="00C76DEC" w:rsidRDefault="00C76DEC" w:rsidP="00653B65">
      <w:pPr>
        <w:rPr>
          <w:rFonts w:ascii="Arial" w:hAnsi="Arial" w:cs="Arial"/>
        </w:rPr>
      </w:pPr>
    </w:p>
    <w:p w:rsidR="00C76DEC" w:rsidRPr="00D24FC9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>Instituição Legião da Boa Vontade (LBV)</w:t>
      </w:r>
      <w:r>
        <w:rPr>
          <w:rFonts w:ascii="Arial" w:hAnsi="Arial" w:cs="Arial"/>
        </w:rPr>
        <w:t>.</w:t>
      </w:r>
    </w:p>
    <w:p w:rsidR="00C76DEC" w:rsidRDefault="00C76DEC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Operadora de telemarketing.</w:t>
      </w:r>
    </w:p>
    <w:p w:rsidR="00C76DEC" w:rsidRPr="00D24FC9" w:rsidRDefault="00C76DEC" w:rsidP="00653B65">
      <w:pPr>
        <w:rPr>
          <w:rFonts w:ascii="Arial" w:hAnsi="Arial" w:cs="Arial"/>
        </w:rPr>
      </w:pPr>
    </w:p>
    <w:p w:rsidR="00C76DEC" w:rsidRPr="00D24FC9" w:rsidRDefault="00C76DEC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 xml:space="preserve">WMS </w:t>
      </w:r>
      <w:r>
        <w:rPr>
          <w:rFonts w:ascii="Arial" w:hAnsi="Arial" w:cs="Arial"/>
        </w:rPr>
        <w:t>Supermercados do Brasil LTDA.</w:t>
      </w:r>
    </w:p>
    <w:p w:rsidR="00C76DEC" w:rsidRPr="00653B65" w:rsidRDefault="00C76DEC">
      <w:pPr>
        <w:rPr>
          <w:rFonts w:ascii="Arial" w:hAnsi="Arial" w:cs="Arial"/>
        </w:rPr>
      </w:pPr>
      <w:r w:rsidRPr="00D24FC9">
        <w:rPr>
          <w:rFonts w:ascii="Arial" w:hAnsi="Arial" w:cs="Arial"/>
        </w:rPr>
        <w:t xml:space="preserve">Cargo: Caixa </w:t>
      </w:r>
      <w:r>
        <w:rPr>
          <w:rFonts w:ascii="Arial" w:hAnsi="Arial" w:cs="Arial"/>
        </w:rPr>
        <w:t>operadora.</w:t>
      </w:r>
    </w:p>
    <w:sectPr w:rsidR="00C76DEC" w:rsidRPr="00653B65" w:rsidSect="00D2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B65"/>
    <w:rsid w:val="0007706D"/>
    <w:rsid w:val="001F49C9"/>
    <w:rsid w:val="003B68C9"/>
    <w:rsid w:val="004549A1"/>
    <w:rsid w:val="005A1D42"/>
    <w:rsid w:val="006416DB"/>
    <w:rsid w:val="00653B65"/>
    <w:rsid w:val="006D19CF"/>
    <w:rsid w:val="007A3DF7"/>
    <w:rsid w:val="008252B3"/>
    <w:rsid w:val="00882ED1"/>
    <w:rsid w:val="00940C6B"/>
    <w:rsid w:val="0096313A"/>
    <w:rsid w:val="009E7225"/>
    <w:rsid w:val="00C3691F"/>
    <w:rsid w:val="00C76DEC"/>
    <w:rsid w:val="00CE5E7C"/>
    <w:rsid w:val="00D24FC9"/>
    <w:rsid w:val="00F4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163</Words>
  <Characters>883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Jainy</cp:lastModifiedBy>
  <cp:revision>7</cp:revision>
  <dcterms:created xsi:type="dcterms:W3CDTF">2013-02-26T17:00:00Z</dcterms:created>
  <dcterms:modified xsi:type="dcterms:W3CDTF">2014-08-11T20:43:00Z</dcterms:modified>
</cp:coreProperties>
</file>