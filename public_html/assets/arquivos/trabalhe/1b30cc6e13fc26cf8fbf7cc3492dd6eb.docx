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0E" w:rsidRPr="00E47CCF" w:rsidRDefault="006E0823" w:rsidP="00E47CCF">
      <w:pPr>
        <w:rPr>
          <w:rFonts w:ascii="Verdana" w:hAnsi="Verdana"/>
          <w:sz w:val="40"/>
          <w:szCs w:val="40"/>
        </w:rPr>
      </w:pPr>
      <w:r w:rsidRPr="006E0823"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-9.45pt;margin-top:31.05pt;width:452.25pt;height:0;z-index:251656192;mso-position-horizontal-relative:margin" o:connectortype="straight" strokecolor="#b9bec7" strokeweight="1pt">
            <w10:wrap anchorx="margin"/>
          </v:shape>
        </w:pict>
      </w:r>
      <w:r w:rsidRPr="006E0823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C22548">
        <w:rPr>
          <w:rFonts w:ascii="Verdana" w:hAnsi="Verdana"/>
          <w:sz w:val="40"/>
          <w:szCs w:val="40"/>
        </w:rPr>
        <w:t xml:space="preserve">Danielle Bueno </w:t>
      </w:r>
      <w:proofErr w:type="spellStart"/>
      <w:r w:rsidR="00C22548">
        <w:rPr>
          <w:rFonts w:ascii="Verdana" w:hAnsi="Verdana"/>
          <w:sz w:val="40"/>
          <w:szCs w:val="40"/>
        </w:rPr>
        <w:t>Bortoluzzi</w:t>
      </w:r>
      <w:proofErr w:type="spellEnd"/>
    </w:p>
    <w:p w:rsidR="00BB13B9" w:rsidRDefault="009B4BFB" w:rsidP="00BC5B0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Carteira Nacional de H</w:t>
      </w:r>
      <w:r w:rsidR="00BC5B0E">
        <w:rPr>
          <w:rFonts w:ascii="Verdana" w:hAnsi="Verdana"/>
        </w:rPr>
        <w:t>abilitação: B</w:t>
      </w:r>
      <w:r w:rsidR="001638B8">
        <w:rPr>
          <w:rFonts w:ascii="Verdana" w:hAnsi="Verdana"/>
        </w:rPr>
        <w:br/>
      </w:r>
      <w:proofErr w:type="spellStart"/>
      <w:r w:rsidR="0011212E">
        <w:rPr>
          <w:rFonts w:ascii="Verdana" w:hAnsi="Verdana"/>
        </w:rPr>
        <w:t>Guaiba</w:t>
      </w:r>
      <w:proofErr w:type="spellEnd"/>
      <w:r w:rsidR="0011212E">
        <w:rPr>
          <w:rFonts w:ascii="Verdana" w:hAnsi="Verdana"/>
        </w:rPr>
        <w:t xml:space="preserve"> </w:t>
      </w:r>
      <w:r w:rsidR="00B24AF5">
        <w:rPr>
          <w:rFonts w:ascii="Verdana" w:hAnsi="Verdana"/>
        </w:rPr>
        <w:t>– Rio Grande do Sul –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5A07A4">
        <w:rPr>
          <w:rFonts w:ascii="Verdana" w:hAnsi="Verdana"/>
        </w:rPr>
        <w:t>(54)81476500</w:t>
      </w:r>
      <w:r w:rsidR="00E47CCF">
        <w:rPr>
          <w:rFonts w:ascii="Verdana" w:hAnsi="Verdana"/>
        </w:rPr>
        <w:t xml:space="preserve"> ou (55)99676882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B24AF5">
        <w:rPr>
          <w:rFonts w:ascii="Verdana" w:hAnsi="Verdana"/>
        </w:rPr>
        <w:t xml:space="preserve"> </w:t>
      </w:r>
      <w:hyperlink r:id="rId8" w:history="1">
        <w:r w:rsidR="00B24AF5" w:rsidRPr="00D53A29">
          <w:rPr>
            <w:rStyle w:val="Hyperlink"/>
            <w:rFonts w:ascii="Verdana" w:hAnsi="Verdana"/>
          </w:rPr>
          <w:t>danielle.bortoluzzi@gmail.com</w:t>
        </w:r>
      </w:hyperlink>
    </w:p>
    <w:p w:rsidR="00BC5B0E" w:rsidRDefault="00BC5B0E" w:rsidP="00B763E4">
      <w:pPr>
        <w:rPr>
          <w:rFonts w:ascii="Verdana" w:hAnsi="Verdana"/>
        </w:rPr>
      </w:pPr>
    </w:p>
    <w:p w:rsidR="00B763E4" w:rsidRDefault="001638B8" w:rsidP="00B763E4">
      <w:pPr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B763E4" w:rsidRDefault="006E0823" w:rsidP="00B763E4">
      <w:pPr>
        <w:rPr>
          <w:rFonts w:ascii="Verdana" w:hAnsi="Verdana"/>
          <w:sz w:val="40"/>
          <w:szCs w:val="40"/>
        </w:rPr>
      </w:pPr>
      <w:r w:rsidRPr="006E0823"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</w:p>
    <w:p w:rsidR="00E47CCF" w:rsidRPr="00E47CCF" w:rsidRDefault="00B24AF5" w:rsidP="00E47CC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Administração de Empresas.</w:t>
      </w:r>
      <w:r w:rsidR="0050505B">
        <w:rPr>
          <w:rFonts w:ascii="Verdana" w:hAnsi="Verdana"/>
        </w:rPr>
        <w:t xml:space="preserve"> </w:t>
      </w:r>
      <w:r w:rsidR="00F559B0">
        <w:rPr>
          <w:rFonts w:ascii="Verdana" w:hAnsi="Verdana"/>
        </w:rPr>
        <w:t>IDEAU</w:t>
      </w:r>
      <w:r w:rsidR="0050505B">
        <w:rPr>
          <w:rFonts w:ascii="Verdana" w:hAnsi="Verdana"/>
        </w:rPr>
        <w:t xml:space="preserve"> </w:t>
      </w:r>
      <w:r w:rsidR="00DA23EA">
        <w:rPr>
          <w:rFonts w:ascii="Verdana" w:hAnsi="Verdana"/>
        </w:rPr>
        <w:t>-</w:t>
      </w:r>
      <w:r w:rsidR="0050505B">
        <w:rPr>
          <w:rFonts w:ascii="Verdana" w:hAnsi="Verdana"/>
        </w:rPr>
        <w:t xml:space="preserve"> </w:t>
      </w:r>
      <w:r w:rsidRPr="00DA23EA">
        <w:rPr>
          <w:rFonts w:ascii="Verdana" w:hAnsi="Verdana"/>
        </w:rPr>
        <w:t>Caxias do Sul-RS</w:t>
      </w:r>
      <w:r w:rsidR="00E47CCF">
        <w:rPr>
          <w:rFonts w:ascii="Verdana" w:hAnsi="Verdana"/>
        </w:rPr>
        <w:t xml:space="preserve"> - </w:t>
      </w:r>
      <w:proofErr w:type="spellStart"/>
      <w:r w:rsidR="00E47CCF" w:rsidRPr="00E47CCF">
        <w:rPr>
          <w:rFonts w:ascii="Verdana" w:hAnsi="Verdana"/>
        </w:rPr>
        <w:t>Concluido</w:t>
      </w:r>
      <w:proofErr w:type="spellEnd"/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6E082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  <w:r w:rsidRPr="005304D0">
        <w:rPr>
          <w:rFonts w:ascii="Verdana" w:hAnsi="Verdana"/>
          <w:b/>
          <w:color w:val="auto"/>
        </w:rPr>
        <w:t xml:space="preserve">● </w:t>
      </w:r>
      <w:proofErr w:type="spellStart"/>
      <w:r w:rsidRPr="005304D0">
        <w:rPr>
          <w:rFonts w:ascii="Verdana" w:hAnsi="Verdana"/>
          <w:b/>
          <w:color w:val="auto"/>
        </w:rPr>
        <w:t>Randon</w:t>
      </w:r>
      <w:proofErr w:type="spellEnd"/>
      <w:r w:rsidRPr="005304D0">
        <w:rPr>
          <w:rFonts w:ascii="Verdana" w:hAnsi="Verdana"/>
          <w:b/>
          <w:color w:val="auto"/>
        </w:rPr>
        <w:t xml:space="preserve"> S/A Implementos e Participações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proofErr w:type="gramStart"/>
      <w:r w:rsidRPr="005304D0">
        <w:rPr>
          <w:rFonts w:ascii="Verdana" w:hAnsi="Verdana"/>
          <w:color w:val="auto"/>
        </w:rPr>
        <w:t>Cidade:</w:t>
      </w:r>
      <w:proofErr w:type="gramEnd"/>
      <w:r w:rsidRPr="005304D0">
        <w:rPr>
          <w:rFonts w:ascii="Verdana" w:hAnsi="Verdana"/>
          <w:color w:val="auto"/>
        </w:rPr>
        <w:t>Caxias do Sul-RS</w:t>
      </w:r>
    </w:p>
    <w:p w:rsid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Data de Admissão </w:t>
      </w:r>
      <w:r w:rsidR="00A3601E">
        <w:rPr>
          <w:rFonts w:ascii="Verdana" w:hAnsi="Verdana"/>
          <w:color w:val="auto"/>
        </w:rPr>
        <w:t>01 de janeiro de 2013</w:t>
      </w:r>
    </w:p>
    <w:p w:rsidR="00A3601E" w:rsidRPr="00A3601E" w:rsidRDefault="00A3601E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Data</w:t>
      </w:r>
      <w:r w:rsidR="00E47CCF">
        <w:rPr>
          <w:rFonts w:ascii="Verdana" w:hAnsi="Verdana"/>
          <w:color w:val="auto"/>
        </w:rPr>
        <w:t xml:space="preserve"> de Demissão 18 de março de 2015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  <w:r w:rsidRPr="005304D0">
        <w:rPr>
          <w:rFonts w:ascii="Verdana" w:hAnsi="Verdana"/>
          <w:color w:val="auto"/>
        </w:rPr>
        <w:t>Cargo:</w:t>
      </w:r>
      <w:r w:rsidRPr="005304D0">
        <w:rPr>
          <w:rFonts w:ascii="Verdana" w:hAnsi="Verdana"/>
          <w:b/>
          <w:color w:val="auto"/>
        </w:rPr>
        <w:t xml:space="preserve"> Analista da Qualidade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>Atividades desempenhadas: Atividades de inspeção de produtos</w:t>
      </w:r>
      <w:r w:rsidR="00DF1C56">
        <w:rPr>
          <w:rFonts w:ascii="Verdana" w:hAnsi="Verdana"/>
          <w:color w:val="auto"/>
        </w:rPr>
        <w:t xml:space="preserve"> desenvolvidos na </w:t>
      </w:r>
      <w:proofErr w:type="gramStart"/>
      <w:r w:rsidR="00DF1C56">
        <w:rPr>
          <w:rFonts w:ascii="Verdana" w:hAnsi="Verdana"/>
          <w:color w:val="auto"/>
        </w:rPr>
        <w:t>empresa,</w:t>
      </w:r>
      <w:proofErr w:type="gramEnd"/>
      <w:r w:rsidRPr="005304D0">
        <w:rPr>
          <w:rFonts w:ascii="Verdana" w:hAnsi="Verdana"/>
          <w:color w:val="auto"/>
        </w:rPr>
        <w:t>peç</w:t>
      </w:r>
      <w:r w:rsidR="002D40CF">
        <w:rPr>
          <w:rFonts w:ascii="Verdana" w:hAnsi="Verdana"/>
          <w:color w:val="auto"/>
        </w:rPr>
        <w:t>as,</w:t>
      </w:r>
      <w:r w:rsidR="00C21A56">
        <w:rPr>
          <w:rFonts w:ascii="Verdana" w:hAnsi="Verdana"/>
          <w:color w:val="auto"/>
        </w:rPr>
        <w:t>pintura,</w:t>
      </w:r>
      <w:r w:rsidR="002D40CF">
        <w:rPr>
          <w:rFonts w:ascii="Verdana" w:hAnsi="Verdana"/>
          <w:color w:val="auto"/>
        </w:rPr>
        <w:t>sol</w:t>
      </w:r>
      <w:r w:rsidR="00813FAC">
        <w:rPr>
          <w:rFonts w:ascii="Verdana" w:hAnsi="Verdana"/>
          <w:color w:val="auto"/>
        </w:rPr>
        <w:t xml:space="preserve">da seguindo </w:t>
      </w:r>
      <w:r w:rsidR="00A3601E">
        <w:rPr>
          <w:rFonts w:ascii="Verdana" w:hAnsi="Verdana"/>
          <w:color w:val="auto"/>
        </w:rPr>
        <w:t>projetos.V</w:t>
      </w:r>
      <w:r w:rsidRPr="005304D0">
        <w:rPr>
          <w:rFonts w:ascii="Verdana" w:hAnsi="Verdana"/>
          <w:color w:val="auto"/>
        </w:rPr>
        <w:t>erificação das não conformidades</w:t>
      </w:r>
      <w:r w:rsidR="00A3601E">
        <w:rPr>
          <w:rFonts w:ascii="Verdana" w:hAnsi="Verdana"/>
          <w:color w:val="auto"/>
        </w:rPr>
        <w:t>(</w:t>
      </w:r>
      <w:proofErr w:type="spellStart"/>
      <w:r w:rsidR="00A3601E">
        <w:rPr>
          <w:rFonts w:ascii="Verdana" w:hAnsi="Verdana"/>
          <w:color w:val="auto"/>
        </w:rPr>
        <w:t>RNC`</w:t>
      </w:r>
      <w:proofErr w:type="spellEnd"/>
      <w:r w:rsidR="00A3601E">
        <w:rPr>
          <w:rFonts w:ascii="Verdana" w:hAnsi="Verdana"/>
          <w:color w:val="auto"/>
        </w:rPr>
        <w:t>s)</w:t>
      </w:r>
      <w:r w:rsidR="00DF1C56">
        <w:rPr>
          <w:rFonts w:ascii="Verdana" w:hAnsi="Verdana"/>
          <w:color w:val="auto"/>
        </w:rPr>
        <w:t xml:space="preserve">, </w:t>
      </w:r>
      <w:r w:rsidR="00830025">
        <w:rPr>
          <w:rFonts w:ascii="Verdana" w:hAnsi="Verdana"/>
          <w:color w:val="auto"/>
        </w:rPr>
        <w:t>passando treinam</w:t>
      </w:r>
      <w:r w:rsidR="00812AC5">
        <w:rPr>
          <w:rFonts w:ascii="Verdana" w:hAnsi="Verdana"/>
          <w:color w:val="auto"/>
        </w:rPr>
        <w:t>ento aos setores produtivos</w:t>
      </w:r>
      <w:r w:rsidR="00DF1C56">
        <w:rPr>
          <w:rFonts w:ascii="Verdana" w:hAnsi="Verdana"/>
          <w:color w:val="auto"/>
        </w:rPr>
        <w:t xml:space="preserve"> referentes aos alertas de qualidade</w:t>
      </w:r>
      <w:r w:rsidR="00830025">
        <w:rPr>
          <w:rFonts w:ascii="Verdana" w:hAnsi="Verdana"/>
          <w:color w:val="auto"/>
        </w:rPr>
        <w:t>,</w:t>
      </w:r>
      <w:r w:rsidRPr="005304D0">
        <w:rPr>
          <w:rFonts w:ascii="Verdana" w:hAnsi="Verdana"/>
          <w:color w:val="auto"/>
        </w:rPr>
        <w:t>fazendo a inspeção do pro</w:t>
      </w:r>
      <w:r w:rsidR="005F1F16">
        <w:rPr>
          <w:rFonts w:ascii="Verdana" w:hAnsi="Verdana"/>
          <w:color w:val="auto"/>
        </w:rPr>
        <w:t>duto de acordo com descritivo e desenho,</w:t>
      </w:r>
      <w:r w:rsidRPr="005304D0">
        <w:rPr>
          <w:rFonts w:ascii="Verdana" w:hAnsi="Verdana"/>
          <w:color w:val="auto"/>
        </w:rPr>
        <w:t xml:space="preserve"> seguindo as ordens de produção,responsável pelas atividades ligadas a qualidade do produto desde o</w:t>
      </w:r>
      <w:r w:rsidR="00DF1C56">
        <w:rPr>
          <w:rFonts w:ascii="Verdana" w:hAnsi="Verdana"/>
          <w:color w:val="auto"/>
        </w:rPr>
        <w:t>s</w:t>
      </w:r>
      <w:r w:rsidR="00C073D6">
        <w:rPr>
          <w:rFonts w:ascii="Verdana" w:hAnsi="Verdana"/>
          <w:color w:val="auto"/>
        </w:rPr>
        <w:t xml:space="preserve"> processo</w:t>
      </w:r>
      <w:r w:rsidR="00DF1C56">
        <w:rPr>
          <w:rFonts w:ascii="Verdana" w:hAnsi="Verdana"/>
          <w:color w:val="auto"/>
        </w:rPr>
        <w:t>s</w:t>
      </w:r>
      <w:r w:rsidR="00C073D6">
        <w:rPr>
          <w:rFonts w:ascii="Verdana" w:hAnsi="Verdana"/>
          <w:color w:val="auto"/>
        </w:rPr>
        <w:t xml:space="preserve"> de produção </w:t>
      </w:r>
      <w:r w:rsidRPr="005304D0">
        <w:rPr>
          <w:rFonts w:ascii="Verdana" w:hAnsi="Verdana"/>
          <w:color w:val="auto"/>
        </w:rPr>
        <w:t>na estamparia</w:t>
      </w:r>
      <w:r w:rsidR="00813FAC">
        <w:rPr>
          <w:rFonts w:ascii="Verdana" w:hAnsi="Verdana"/>
          <w:color w:val="auto"/>
        </w:rPr>
        <w:t>(prensa,dobra,corte)</w:t>
      </w:r>
      <w:r w:rsidRPr="005304D0">
        <w:rPr>
          <w:rFonts w:ascii="Verdana" w:hAnsi="Verdana"/>
          <w:color w:val="auto"/>
        </w:rPr>
        <w:t xml:space="preserve"> á montagem do chassi e a montagem</w:t>
      </w:r>
      <w:r w:rsidR="00DF1C56">
        <w:rPr>
          <w:rFonts w:ascii="Verdana" w:hAnsi="Verdana"/>
          <w:color w:val="auto"/>
        </w:rPr>
        <w:t xml:space="preserve"> do produto na montagem final.A</w:t>
      </w:r>
      <w:r w:rsidR="00FF219D">
        <w:rPr>
          <w:rFonts w:ascii="Verdana" w:hAnsi="Verdana"/>
          <w:color w:val="auto"/>
        </w:rPr>
        <w:t>companhando testes de ABS e pressão</w:t>
      </w:r>
      <w:r w:rsidR="00974C27">
        <w:rPr>
          <w:rFonts w:ascii="Verdana" w:hAnsi="Verdana"/>
          <w:color w:val="auto"/>
        </w:rPr>
        <w:t xml:space="preserve"> e </w:t>
      </w:r>
      <w:r w:rsidRPr="005304D0">
        <w:rPr>
          <w:rFonts w:ascii="Verdana" w:hAnsi="Verdana"/>
          <w:color w:val="auto"/>
        </w:rPr>
        <w:t>demais atividades referentes a área de qualid</w:t>
      </w:r>
      <w:r w:rsidR="00812AC5">
        <w:rPr>
          <w:rFonts w:ascii="Verdana" w:hAnsi="Verdana"/>
          <w:color w:val="auto"/>
        </w:rPr>
        <w:t xml:space="preserve">ade como normas ISO, </w:t>
      </w:r>
      <w:r w:rsidR="00F82852">
        <w:rPr>
          <w:rFonts w:ascii="Verdana" w:hAnsi="Verdana"/>
          <w:color w:val="auto"/>
        </w:rPr>
        <w:t>INMETRO,</w:t>
      </w:r>
      <w:r w:rsidR="00812AC5">
        <w:rPr>
          <w:rFonts w:ascii="Verdana" w:hAnsi="Verdana"/>
          <w:color w:val="auto"/>
        </w:rPr>
        <w:t>auditorias,</w:t>
      </w:r>
      <w:r w:rsidRPr="005304D0">
        <w:rPr>
          <w:rFonts w:ascii="Verdana" w:hAnsi="Verdana"/>
          <w:color w:val="auto"/>
        </w:rPr>
        <w:t>5S,</w:t>
      </w:r>
      <w:r w:rsidR="002D0CB8">
        <w:rPr>
          <w:rFonts w:ascii="Verdana" w:hAnsi="Verdana"/>
          <w:color w:val="auto"/>
        </w:rPr>
        <w:t>FMEA,</w:t>
      </w:r>
      <w:r w:rsidR="001A0756">
        <w:rPr>
          <w:rFonts w:ascii="Verdana" w:hAnsi="Verdana"/>
          <w:color w:val="auto"/>
        </w:rPr>
        <w:t xml:space="preserve"> 8D,</w:t>
      </w:r>
      <w:r w:rsidR="0076551A">
        <w:rPr>
          <w:rFonts w:ascii="Verdana" w:hAnsi="Verdana"/>
          <w:color w:val="auto"/>
        </w:rPr>
        <w:t>e demais ferramentas da qualidade,</w:t>
      </w:r>
      <w:r w:rsidRPr="005304D0">
        <w:rPr>
          <w:rFonts w:ascii="Verdana" w:hAnsi="Verdana"/>
          <w:color w:val="auto"/>
        </w:rPr>
        <w:t>r</w:t>
      </w:r>
      <w:r w:rsidR="007A66FB">
        <w:rPr>
          <w:rFonts w:ascii="Verdana" w:hAnsi="Verdana"/>
          <w:color w:val="auto"/>
        </w:rPr>
        <w:t>ev</w:t>
      </w:r>
      <w:r w:rsidR="00EC42F6">
        <w:rPr>
          <w:rFonts w:ascii="Verdana" w:hAnsi="Verdana"/>
          <w:color w:val="auto"/>
        </w:rPr>
        <w:t>isando instruções de trabalho</w:t>
      </w:r>
      <w:r w:rsidR="000812F5">
        <w:rPr>
          <w:rFonts w:ascii="Verdana" w:hAnsi="Verdana"/>
          <w:color w:val="auto"/>
        </w:rPr>
        <w:t>,acompanhando fluxo e as melhorias para alterações a serem feitas no processo produtivo</w:t>
      </w:r>
      <w:r w:rsidR="00EC42F6">
        <w:rPr>
          <w:rFonts w:ascii="Verdana" w:hAnsi="Verdana"/>
          <w:color w:val="auto"/>
        </w:rPr>
        <w:t>.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  <w:r w:rsidRPr="005304D0">
        <w:rPr>
          <w:rFonts w:ascii="Verdana" w:hAnsi="Verdana"/>
          <w:b/>
          <w:color w:val="auto"/>
        </w:rPr>
        <w:t xml:space="preserve">● </w:t>
      </w:r>
      <w:proofErr w:type="spellStart"/>
      <w:r w:rsidRPr="005304D0">
        <w:rPr>
          <w:rFonts w:ascii="Verdana" w:hAnsi="Verdana"/>
          <w:b/>
          <w:color w:val="auto"/>
        </w:rPr>
        <w:t>Randon</w:t>
      </w:r>
      <w:proofErr w:type="spellEnd"/>
      <w:r w:rsidRPr="005304D0">
        <w:rPr>
          <w:rFonts w:ascii="Verdana" w:hAnsi="Verdana"/>
          <w:b/>
          <w:color w:val="auto"/>
        </w:rPr>
        <w:t xml:space="preserve"> </w:t>
      </w:r>
      <w:proofErr w:type="spellStart"/>
      <w:r w:rsidRPr="005304D0">
        <w:rPr>
          <w:rFonts w:ascii="Verdana" w:hAnsi="Verdana"/>
          <w:b/>
          <w:color w:val="auto"/>
        </w:rPr>
        <w:t>Veiculos</w:t>
      </w:r>
      <w:proofErr w:type="spellEnd"/>
      <w:r w:rsidRPr="005304D0">
        <w:rPr>
          <w:rFonts w:ascii="Verdana" w:hAnsi="Verdana"/>
          <w:b/>
          <w:color w:val="auto"/>
        </w:rPr>
        <w:t xml:space="preserve"> (</w:t>
      </w:r>
      <w:proofErr w:type="spellStart"/>
      <w:r w:rsidRPr="005304D0">
        <w:rPr>
          <w:rFonts w:ascii="Verdana" w:hAnsi="Verdana"/>
          <w:b/>
          <w:color w:val="auto"/>
        </w:rPr>
        <w:t>Randon</w:t>
      </w:r>
      <w:proofErr w:type="spellEnd"/>
      <w:r w:rsidRPr="005304D0">
        <w:rPr>
          <w:rFonts w:ascii="Verdana" w:hAnsi="Verdana"/>
          <w:b/>
          <w:color w:val="auto"/>
        </w:rPr>
        <w:t xml:space="preserve"> S/A Implementos e Participações)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proofErr w:type="gramStart"/>
      <w:r w:rsidRPr="005304D0">
        <w:rPr>
          <w:rFonts w:ascii="Verdana" w:hAnsi="Verdana"/>
          <w:color w:val="auto"/>
        </w:rPr>
        <w:t>Cidade:</w:t>
      </w:r>
      <w:proofErr w:type="gramEnd"/>
      <w:r w:rsidRPr="005304D0">
        <w:rPr>
          <w:rFonts w:ascii="Verdana" w:hAnsi="Verdana"/>
          <w:color w:val="auto"/>
        </w:rPr>
        <w:t>Caxias do Sul-RS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>Data de Admissão 05 de setembro de 2011</w:t>
      </w:r>
    </w:p>
    <w:p w:rsidR="005304D0" w:rsidRPr="0050505B" w:rsidRDefault="005304D0" w:rsidP="005304D0">
      <w:pPr>
        <w:pStyle w:val="PargrafodaLista"/>
        <w:spacing w:after="120" w:line="240" w:lineRule="auto"/>
        <w:ind w:left="0"/>
      </w:pPr>
      <w:r w:rsidRPr="005304D0">
        <w:rPr>
          <w:rFonts w:ascii="Verdana" w:hAnsi="Verdana"/>
          <w:color w:val="auto"/>
        </w:rPr>
        <w:t>Data</w:t>
      </w:r>
      <w:r w:rsidR="00B36849">
        <w:rPr>
          <w:rFonts w:ascii="Verdana" w:hAnsi="Verdana"/>
          <w:color w:val="auto"/>
        </w:rPr>
        <w:t xml:space="preserve"> de </w:t>
      </w:r>
      <w:proofErr w:type="spellStart"/>
      <w:r w:rsidR="00B36849">
        <w:rPr>
          <w:rFonts w:ascii="Verdana" w:hAnsi="Verdana"/>
          <w:color w:val="auto"/>
        </w:rPr>
        <w:t>Saida</w:t>
      </w:r>
      <w:proofErr w:type="spellEnd"/>
      <w:r w:rsidR="00B36849">
        <w:rPr>
          <w:rFonts w:ascii="Verdana" w:hAnsi="Verdana"/>
          <w:color w:val="auto"/>
        </w:rPr>
        <w:t xml:space="preserve"> 31 de dezembro de 2012</w:t>
      </w:r>
      <w:r w:rsidR="002553D0" w:rsidRPr="002553D0">
        <w:t xml:space="preserve"> 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  <w:r w:rsidRPr="005304D0">
        <w:rPr>
          <w:rFonts w:ascii="Verdana" w:hAnsi="Verdana"/>
          <w:color w:val="auto"/>
        </w:rPr>
        <w:t>Cargo:</w:t>
      </w:r>
      <w:r w:rsidRPr="005304D0">
        <w:rPr>
          <w:rFonts w:ascii="Verdana" w:hAnsi="Verdana"/>
          <w:b/>
          <w:color w:val="auto"/>
        </w:rPr>
        <w:t xml:space="preserve"> Almoxarife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 xml:space="preserve">Atividades desempenhadas: Atividades de </w:t>
      </w:r>
      <w:proofErr w:type="gramStart"/>
      <w:r w:rsidR="00BC60D2">
        <w:rPr>
          <w:rFonts w:ascii="Verdana" w:hAnsi="Verdana"/>
          <w:color w:val="auto"/>
        </w:rPr>
        <w:t>recebimento,</w:t>
      </w:r>
      <w:proofErr w:type="gramEnd"/>
      <w:r w:rsidR="00BC60D2">
        <w:rPr>
          <w:rFonts w:ascii="Verdana" w:hAnsi="Verdana"/>
          <w:color w:val="auto"/>
        </w:rPr>
        <w:t xml:space="preserve">manuseio,estocagem,separação e armazenagem </w:t>
      </w:r>
      <w:r w:rsidR="00495AE0">
        <w:rPr>
          <w:rFonts w:ascii="Verdana" w:hAnsi="Verdana"/>
          <w:color w:val="auto"/>
        </w:rPr>
        <w:t xml:space="preserve">de materiais com coletor para a linha de produção </w:t>
      </w:r>
      <w:r w:rsidR="00BC60D2">
        <w:rPr>
          <w:rFonts w:ascii="Verdana" w:hAnsi="Verdana"/>
          <w:color w:val="auto"/>
        </w:rPr>
        <w:t>e almoxarifado</w:t>
      </w:r>
      <w:r w:rsidRPr="005304D0">
        <w:rPr>
          <w:rFonts w:ascii="Verdana" w:hAnsi="Verdana"/>
          <w:color w:val="auto"/>
        </w:rPr>
        <w:t>,</w:t>
      </w:r>
      <w:r w:rsidR="00BC60D2">
        <w:rPr>
          <w:rFonts w:ascii="Verdana" w:hAnsi="Verdana"/>
          <w:color w:val="auto"/>
        </w:rPr>
        <w:t xml:space="preserve"> </w:t>
      </w:r>
      <w:r w:rsidRPr="005304D0">
        <w:rPr>
          <w:rFonts w:ascii="Verdana" w:hAnsi="Verdana"/>
          <w:color w:val="auto"/>
        </w:rPr>
        <w:t>conforme orientações  e procedimentos def</w:t>
      </w:r>
      <w:r w:rsidR="002553D0">
        <w:rPr>
          <w:rFonts w:ascii="Verdana" w:hAnsi="Verdana"/>
          <w:color w:val="auto"/>
        </w:rPr>
        <w:t xml:space="preserve">inidos, trabalhando com sistema </w:t>
      </w:r>
      <w:r w:rsidR="00D32C42">
        <w:rPr>
          <w:rFonts w:ascii="Verdana" w:hAnsi="Verdana"/>
          <w:color w:val="auto"/>
        </w:rPr>
        <w:t xml:space="preserve"> BAA</w:t>
      </w:r>
      <w:r w:rsidR="00BC60D2">
        <w:rPr>
          <w:rFonts w:ascii="Verdana" w:hAnsi="Verdana"/>
          <w:color w:val="auto"/>
        </w:rPr>
        <w:t>N e SAP</w:t>
      </w:r>
      <w:r w:rsidR="0076551A">
        <w:rPr>
          <w:rFonts w:ascii="Verdana" w:hAnsi="Verdana"/>
          <w:color w:val="auto"/>
        </w:rPr>
        <w:t>(MRP/ERP/WMS)</w:t>
      </w:r>
      <w:r w:rsidR="002553D0">
        <w:rPr>
          <w:rFonts w:ascii="Verdana" w:hAnsi="Verdana"/>
          <w:color w:val="auto"/>
        </w:rPr>
        <w:t xml:space="preserve"> </w:t>
      </w:r>
      <w:r w:rsidRPr="005304D0">
        <w:rPr>
          <w:rFonts w:ascii="Verdana" w:hAnsi="Verdana"/>
          <w:color w:val="auto"/>
        </w:rPr>
        <w:t>organização,</w:t>
      </w:r>
      <w:r w:rsidR="002553D0">
        <w:rPr>
          <w:rFonts w:ascii="Verdana" w:hAnsi="Verdana"/>
          <w:color w:val="auto"/>
        </w:rPr>
        <w:t xml:space="preserve"> </w:t>
      </w:r>
      <w:r w:rsidR="00BC60D2">
        <w:rPr>
          <w:rFonts w:ascii="Verdana" w:hAnsi="Verdana"/>
          <w:color w:val="auto"/>
        </w:rPr>
        <w:t>contagem cícl</w:t>
      </w:r>
      <w:r w:rsidR="00E47CCF">
        <w:rPr>
          <w:rFonts w:ascii="Verdana" w:hAnsi="Verdana"/>
          <w:color w:val="auto"/>
        </w:rPr>
        <w:t>ica,inventário</w:t>
      </w:r>
      <w:r w:rsidR="006401D6">
        <w:rPr>
          <w:rFonts w:ascii="Verdana" w:hAnsi="Verdana"/>
          <w:color w:val="auto"/>
        </w:rPr>
        <w:t xml:space="preserve"> e</w:t>
      </w:r>
      <w:r w:rsidR="00E47CCF">
        <w:rPr>
          <w:rFonts w:ascii="Verdana" w:hAnsi="Verdana"/>
          <w:color w:val="auto"/>
        </w:rPr>
        <w:t xml:space="preserve"> designando tarefas aos demais funcionários do setor</w:t>
      </w:r>
      <w:r w:rsidRPr="005304D0">
        <w:rPr>
          <w:rFonts w:ascii="Verdana" w:hAnsi="Verdana"/>
          <w:color w:val="auto"/>
        </w:rPr>
        <w:t>.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>●</w:t>
      </w:r>
      <w:r>
        <w:rPr>
          <w:rFonts w:ascii="Verdana" w:hAnsi="Verdana"/>
          <w:color w:val="auto"/>
        </w:rPr>
        <w:t xml:space="preserve"> </w:t>
      </w:r>
      <w:proofErr w:type="spellStart"/>
      <w:r w:rsidRPr="005304D0">
        <w:rPr>
          <w:rFonts w:ascii="Verdana" w:hAnsi="Verdana"/>
          <w:b/>
          <w:color w:val="auto"/>
        </w:rPr>
        <w:t>Penasul</w:t>
      </w:r>
      <w:proofErr w:type="spellEnd"/>
      <w:r w:rsidRPr="005304D0">
        <w:rPr>
          <w:rFonts w:ascii="Verdana" w:hAnsi="Verdana"/>
          <w:b/>
          <w:color w:val="auto"/>
        </w:rPr>
        <w:t xml:space="preserve"> Alimentos </w:t>
      </w:r>
      <w:proofErr w:type="spellStart"/>
      <w:r w:rsidRPr="005304D0">
        <w:rPr>
          <w:rFonts w:ascii="Verdana" w:hAnsi="Verdana"/>
          <w:b/>
          <w:color w:val="auto"/>
        </w:rPr>
        <w:t>Ltda</w:t>
      </w:r>
      <w:proofErr w:type="spellEnd"/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>Cidade: Caxias do Sul-RS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>Data de Admissão 02 de março de 2009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 xml:space="preserve">Data de </w:t>
      </w:r>
      <w:proofErr w:type="spellStart"/>
      <w:r w:rsidRPr="005304D0">
        <w:rPr>
          <w:rFonts w:ascii="Verdana" w:hAnsi="Verdana"/>
          <w:color w:val="auto"/>
        </w:rPr>
        <w:t>Saida</w:t>
      </w:r>
      <w:proofErr w:type="spellEnd"/>
      <w:r w:rsidRPr="005304D0">
        <w:rPr>
          <w:rFonts w:ascii="Verdana" w:hAnsi="Verdana"/>
          <w:color w:val="auto"/>
        </w:rPr>
        <w:t xml:space="preserve"> 03 de novembro de 2009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t xml:space="preserve">Cargo: </w:t>
      </w:r>
      <w:r w:rsidRPr="005304D0">
        <w:rPr>
          <w:rFonts w:ascii="Verdana" w:hAnsi="Verdana"/>
          <w:b/>
          <w:color w:val="auto"/>
        </w:rPr>
        <w:t>Auxiliar de Expedição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5304D0">
        <w:rPr>
          <w:rFonts w:ascii="Verdana" w:hAnsi="Verdana"/>
          <w:color w:val="auto"/>
        </w:rPr>
        <w:lastRenderedPageBreak/>
        <w:t>Atividad</w:t>
      </w:r>
      <w:r w:rsidR="00507D9E">
        <w:rPr>
          <w:rFonts w:ascii="Verdana" w:hAnsi="Verdana"/>
          <w:color w:val="auto"/>
        </w:rPr>
        <w:t xml:space="preserve">es Desempenhadas: Conferente </w:t>
      </w:r>
      <w:r w:rsidR="002F413A">
        <w:rPr>
          <w:rFonts w:ascii="Verdana" w:hAnsi="Verdana"/>
          <w:color w:val="auto"/>
        </w:rPr>
        <w:t xml:space="preserve">de carregamento exportação e </w:t>
      </w:r>
      <w:r w:rsidRPr="005304D0">
        <w:rPr>
          <w:rFonts w:ascii="Verdana" w:hAnsi="Verdana"/>
          <w:color w:val="auto"/>
        </w:rPr>
        <w:t>mercado interno</w:t>
      </w:r>
      <w:r w:rsidR="00507D9E">
        <w:rPr>
          <w:rFonts w:ascii="Verdana" w:hAnsi="Verdana"/>
          <w:color w:val="auto"/>
        </w:rPr>
        <w:t xml:space="preserve"> </w:t>
      </w:r>
      <w:r w:rsidRPr="005304D0">
        <w:rPr>
          <w:rFonts w:ascii="Verdana" w:hAnsi="Verdana"/>
          <w:color w:val="auto"/>
        </w:rPr>
        <w:t>e demais atividades de expedição.</w:t>
      </w:r>
    </w:p>
    <w:p w:rsidR="00B24AF5" w:rsidRPr="00361F76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  <w:r w:rsidRPr="00361F76">
        <w:rPr>
          <w:rFonts w:ascii="Verdana" w:hAnsi="Verdana"/>
          <w:b/>
          <w:color w:val="auto"/>
        </w:rPr>
        <w:t xml:space="preserve">● </w:t>
      </w:r>
      <w:proofErr w:type="gramStart"/>
      <w:r w:rsidRPr="00361F76">
        <w:rPr>
          <w:rFonts w:ascii="Verdana" w:hAnsi="Verdana"/>
          <w:b/>
          <w:color w:val="auto"/>
        </w:rPr>
        <w:t>Coop.</w:t>
      </w:r>
      <w:proofErr w:type="gramEnd"/>
      <w:r w:rsidRPr="00361F76">
        <w:rPr>
          <w:rFonts w:ascii="Verdana" w:hAnsi="Verdana"/>
          <w:b/>
          <w:color w:val="auto"/>
        </w:rPr>
        <w:t xml:space="preserve">Regional </w:t>
      </w:r>
      <w:proofErr w:type="spellStart"/>
      <w:r w:rsidRPr="00361F76">
        <w:rPr>
          <w:rFonts w:ascii="Verdana" w:hAnsi="Verdana"/>
          <w:b/>
          <w:color w:val="auto"/>
        </w:rPr>
        <w:t>Triticola</w:t>
      </w:r>
      <w:proofErr w:type="spellEnd"/>
      <w:r w:rsidRPr="00361F76">
        <w:rPr>
          <w:rFonts w:ascii="Verdana" w:hAnsi="Verdana"/>
          <w:b/>
          <w:color w:val="auto"/>
        </w:rPr>
        <w:t xml:space="preserve"> Serrana Ltda.</w:t>
      </w:r>
    </w:p>
    <w:p w:rsidR="00B24AF5" w:rsidRPr="00460E5C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460E5C">
        <w:rPr>
          <w:rFonts w:ascii="Verdana" w:hAnsi="Verdana"/>
          <w:color w:val="auto"/>
        </w:rPr>
        <w:t>Cidade: São Luiz Gonzaga-RS</w:t>
      </w:r>
    </w:p>
    <w:p w:rsidR="00B24AF5" w:rsidRPr="00460E5C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460E5C">
        <w:rPr>
          <w:rFonts w:ascii="Verdana" w:hAnsi="Verdana"/>
          <w:color w:val="auto"/>
        </w:rPr>
        <w:t>Data de Admissão 17 de julho de 2006</w:t>
      </w:r>
    </w:p>
    <w:p w:rsidR="00B24AF5" w:rsidRPr="00460E5C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460E5C">
        <w:rPr>
          <w:rFonts w:ascii="Verdana" w:hAnsi="Verdana"/>
          <w:color w:val="auto"/>
        </w:rPr>
        <w:t xml:space="preserve">Data de </w:t>
      </w:r>
      <w:proofErr w:type="spellStart"/>
      <w:r w:rsidRPr="00460E5C">
        <w:rPr>
          <w:rFonts w:ascii="Verdana" w:hAnsi="Verdana"/>
          <w:color w:val="auto"/>
        </w:rPr>
        <w:t>Saida</w:t>
      </w:r>
      <w:proofErr w:type="spellEnd"/>
      <w:r w:rsidRPr="00460E5C">
        <w:rPr>
          <w:rFonts w:ascii="Verdana" w:hAnsi="Verdana"/>
          <w:color w:val="auto"/>
        </w:rPr>
        <w:t xml:space="preserve"> 06 de outubro de 2008</w:t>
      </w:r>
    </w:p>
    <w:p w:rsidR="00B24AF5" w:rsidRPr="00460E5C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proofErr w:type="gramStart"/>
      <w:r w:rsidRPr="00460E5C">
        <w:rPr>
          <w:rFonts w:ascii="Verdana" w:hAnsi="Verdana"/>
          <w:color w:val="auto"/>
        </w:rPr>
        <w:t>Cargo:</w:t>
      </w:r>
      <w:proofErr w:type="gramEnd"/>
      <w:r w:rsidRPr="00567B6B">
        <w:rPr>
          <w:rFonts w:ascii="Verdana" w:hAnsi="Verdana"/>
          <w:b/>
          <w:color w:val="auto"/>
        </w:rPr>
        <w:t>Auxiliar de Produção</w:t>
      </w:r>
    </w:p>
    <w:p w:rsidR="005657D9" w:rsidRPr="00460E5C" w:rsidRDefault="00B24AF5" w:rsidP="00B24AF5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460E5C">
        <w:rPr>
          <w:rFonts w:ascii="Verdana" w:hAnsi="Verdana"/>
          <w:color w:val="auto"/>
        </w:rPr>
        <w:t>Atividades desempenh</w:t>
      </w:r>
      <w:r w:rsidR="00682713">
        <w:rPr>
          <w:rFonts w:ascii="Verdana" w:hAnsi="Verdana"/>
          <w:color w:val="auto"/>
        </w:rPr>
        <w:t xml:space="preserve">adas: </w:t>
      </w:r>
      <w:r w:rsidR="004E5C95">
        <w:rPr>
          <w:rFonts w:ascii="Verdana" w:hAnsi="Verdana"/>
          <w:color w:val="auto"/>
        </w:rPr>
        <w:t xml:space="preserve">auxiliar de produção </w:t>
      </w:r>
      <w:r w:rsidRPr="00460E5C">
        <w:rPr>
          <w:rFonts w:ascii="Verdana" w:hAnsi="Verdana"/>
          <w:color w:val="auto"/>
        </w:rPr>
        <w:t xml:space="preserve">no setor </w:t>
      </w:r>
      <w:r w:rsidR="00E27986">
        <w:rPr>
          <w:rFonts w:ascii="Verdana" w:hAnsi="Verdana"/>
          <w:color w:val="auto"/>
        </w:rPr>
        <w:t xml:space="preserve">de </w:t>
      </w:r>
      <w:proofErr w:type="gramStart"/>
      <w:r w:rsidR="00E27986">
        <w:rPr>
          <w:rFonts w:ascii="Verdana" w:hAnsi="Verdana"/>
          <w:color w:val="auto"/>
        </w:rPr>
        <w:t>d</w:t>
      </w:r>
      <w:r w:rsidR="00BC77AE">
        <w:rPr>
          <w:rFonts w:ascii="Verdana" w:hAnsi="Verdana"/>
          <w:color w:val="auto"/>
        </w:rPr>
        <w:t>es</w:t>
      </w:r>
      <w:r w:rsidR="002F413A">
        <w:rPr>
          <w:rFonts w:ascii="Verdana" w:hAnsi="Verdana"/>
          <w:color w:val="auto"/>
        </w:rPr>
        <w:t>o</w:t>
      </w:r>
      <w:r w:rsidR="00BC77AE">
        <w:rPr>
          <w:rFonts w:ascii="Verdana" w:hAnsi="Verdana"/>
          <w:color w:val="auto"/>
        </w:rPr>
        <w:t>s</w:t>
      </w:r>
      <w:r w:rsidR="002F413A">
        <w:rPr>
          <w:rFonts w:ascii="Verdana" w:hAnsi="Verdana"/>
          <w:color w:val="auto"/>
        </w:rPr>
        <w:t>sa</w:t>
      </w:r>
      <w:r w:rsidR="004E5C95">
        <w:rPr>
          <w:rFonts w:ascii="Verdana" w:hAnsi="Verdana"/>
          <w:color w:val="auto"/>
        </w:rPr>
        <w:t>,</w:t>
      </w:r>
      <w:proofErr w:type="gramEnd"/>
      <w:r w:rsidR="00507D9E">
        <w:rPr>
          <w:rFonts w:ascii="Verdana" w:hAnsi="Verdana"/>
          <w:color w:val="auto"/>
        </w:rPr>
        <w:t>auxiliava</w:t>
      </w:r>
      <w:r w:rsidR="008D209B">
        <w:rPr>
          <w:rFonts w:ascii="Verdana" w:hAnsi="Verdana"/>
          <w:color w:val="auto"/>
        </w:rPr>
        <w:t xml:space="preserve"> o coordenador</w:t>
      </w:r>
      <w:r w:rsidR="00507D9E">
        <w:rPr>
          <w:rFonts w:ascii="Verdana" w:hAnsi="Verdana"/>
          <w:color w:val="auto"/>
        </w:rPr>
        <w:t xml:space="preserve"> de produção</w:t>
      </w:r>
      <w:r w:rsidR="008D209B">
        <w:rPr>
          <w:rFonts w:ascii="Verdana" w:hAnsi="Verdana"/>
          <w:color w:val="auto"/>
        </w:rPr>
        <w:t xml:space="preserve"> nas atividades de organização do setor e treinamento de novos funcionários no desempenho das funções,</w:t>
      </w:r>
      <w:r w:rsidR="00682713">
        <w:rPr>
          <w:rFonts w:ascii="Verdana" w:hAnsi="Verdana"/>
          <w:color w:val="auto"/>
        </w:rPr>
        <w:t xml:space="preserve">exercendo atividade de monitor, </w:t>
      </w:r>
      <w:r w:rsidR="008D209B">
        <w:rPr>
          <w:rFonts w:ascii="Verdana" w:hAnsi="Verdana"/>
          <w:color w:val="auto"/>
        </w:rPr>
        <w:t>e</w:t>
      </w:r>
      <w:r w:rsidR="004E5C95">
        <w:rPr>
          <w:rFonts w:ascii="Verdana" w:hAnsi="Verdana"/>
          <w:color w:val="auto"/>
        </w:rPr>
        <w:t xml:space="preserve"> realizando todas as atividades de corte do setor </w:t>
      </w:r>
      <w:r w:rsidR="002F413A">
        <w:rPr>
          <w:rFonts w:ascii="Verdana" w:hAnsi="Verdana"/>
          <w:color w:val="auto"/>
        </w:rPr>
        <w:t>e</w:t>
      </w:r>
      <w:r w:rsidR="00507D9E">
        <w:rPr>
          <w:rFonts w:ascii="Verdana" w:hAnsi="Verdana"/>
          <w:color w:val="auto"/>
        </w:rPr>
        <w:t xml:space="preserve"> quando necessário desempenhava atividades no setor de</w:t>
      </w:r>
      <w:r w:rsidR="002F413A">
        <w:rPr>
          <w:rFonts w:ascii="Verdana" w:hAnsi="Verdana"/>
          <w:color w:val="auto"/>
        </w:rPr>
        <w:t xml:space="preserve"> abate</w:t>
      </w:r>
      <w:r w:rsidR="004E5C95">
        <w:rPr>
          <w:rFonts w:ascii="Verdana" w:hAnsi="Verdana"/>
          <w:color w:val="auto"/>
        </w:rPr>
        <w:t xml:space="preserve"> de </w:t>
      </w:r>
      <w:r w:rsidR="00507D9E">
        <w:rPr>
          <w:rFonts w:ascii="Verdana" w:hAnsi="Verdana"/>
          <w:color w:val="auto"/>
        </w:rPr>
        <w:t>suínos</w:t>
      </w:r>
      <w:r w:rsidR="005304D0">
        <w:rPr>
          <w:rFonts w:ascii="Verdana" w:hAnsi="Verdana"/>
          <w:color w:val="auto"/>
        </w:rPr>
        <w:t>.</w:t>
      </w:r>
    </w:p>
    <w:p w:rsidR="00B30D63" w:rsidRPr="00460E5C" w:rsidRDefault="00B30D63" w:rsidP="00460E5C">
      <w:pPr>
        <w:pStyle w:val="PargrafodaLista"/>
        <w:spacing w:line="168" w:lineRule="auto"/>
        <w:ind w:left="284"/>
        <w:jc w:val="center"/>
        <w:rPr>
          <w:rFonts w:ascii="Verdana" w:hAnsi="Verdana"/>
          <w:b/>
        </w:rPr>
      </w:pPr>
    </w:p>
    <w:p w:rsidR="00B30D63" w:rsidRPr="00317EC8" w:rsidRDefault="00B30D63" w:rsidP="005304D0">
      <w:pPr>
        <w:pStyle w:val="Seo"/>
        <w:jc w:val="center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qualificações e atividades complementares</w:t>
      </w:r>
    </w:p>
    <w:p w:rsidR="00B30D63" w:rsidRPr="00317EC8" w:rsidRDefault="006E0823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 w:rsidRPr="00317EC8">
        <w:rPr>
          <w:rFonts w:ascii="Verdana" w:hAnsi="Verdana"/>
          <w:color w:val="auto"/>
        </w:rPr>
        <w:br/>
      </w:r>
    </w:p>
    <w:p w:rsidR="00B30D63" w:rsidRPr="00317EC8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LID e Metrologia</w:t>
      </w:r>
      <w:r w:rsidR="00B30D63" w:rsidRPr="00317EC8">
        <w:rPr>
          <w:rFonts w:ascii="Verdana" w:hAnsi="Verdana"/>
          <w:color w:val="auto"/>
        </w:rPr>
        <w:t xml:space="preserve"> –</w:t>
      </w:r>
      <w:r w:rsidR="00361F76">
        <w:rPr>
          <w:rFonts w:ascii="Verdana" w:hAnsi="Verdana"/>
          <w:color w:val="auto"/>
        </w:rPr>
        <w:t xml:space="preserve"> </w:t>
      </w:r>
      <w:r w:rsidRPr="00317EC8">
        <w:rPr>
          <w:rFonts w:ascii="Verdana" w:hAnsi="Verdana"/>
          <w:color w:val="auto"/>
        </w:rPr>
        <w:t>julho de 2010 num total de 80 horas/aula</w:t>
      </w:r>
      <w:r w:rsidR="00FA3990" w:rsidRPr="00317EC8">
        <w:rPr>
          <w:rFonts w:ascii="Verdana" w:hAnsi="Verdana"/>
          <w:color w:val="auto"/>
        </w:rPr>
        <w:t>.</w:t>
      </w:r>
    </w:p>
    <w:p w:rsidR="00B30D63" w:rsidRPr="00317EC8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In</w:t>
      </w:r>
      <w:r w:rsidR="00361F76">
        <w:rPr>
          <w:rFonts w:ascii="Verdana" w:hAnsi="Verdana"/>
          <w:color w:val="auto"/>
        </w:rPr>
        <w:t>formática –</w:t>
      </w:r>
      <w:r w:rsidRPr="00317EC8">
        <w:rPr>
          <w:rFonts w:ascii="Verdana" w:hAnsi="Verdana"/>
          <w:color w:val="auto"/>
        </w:rPr>
        <w:t xml:space="preserve"> setembro de 2000 num total de 50 horas/aula e 25 de setembro a 07 de dezembro 2006 num total de 120 horas/aula</w:t>
      </w:r>
      <w:r w:rsidR="00FA3990" w:rsidRPr="00317EC8">
        <w:rPr>
          <w:rFonts w:ascii="Verdana" w:hAnsi="Verdana"/>
          <w:color w:val="auto"/>
        </w:rPr>
        <w:t>.</w:t>
      </w:r>
    </w:p>
    <w:p w:rsidR="00B30D63" w:rsidRPr="00317EC8" w:rsidRDefault="00361F7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Liderança -</w:t>
      </w:r>
      <w:r w:rsidR="00FE48A7" w:rsidRPr="00317EC8">
        <w:rPr>
          <w:rFonts w:ascii="Verdana" w:hAnsi="Verdana"/>
          <w:color w:val="auto"/>
        </w:rPr>
        <w:t xml:space="preserve"> março de 2010 num total de 12 horas/aula</w:t>
      </w:r>
      <w:r w:rsidR="00FA3990" w:rsidRPr="00317EC8">
        <w:rPr>
          <w:rFonts w:ascii="Verdana" w:hAnsi="Verdana"/>
          <w:color w:val="auto"/>
        </w:rPr>
        <w:t>.</w:t>
      </w:r>
    </w:p>
    <w:p w:rsidR="00FE48A7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Relações Interpe</w:t>
      </w:r>
      <w:r w:rsidR="00361F76">
        <w:rPr>
          <w:rFonts w:ascii="Verdana" w:hAnsi="Verdana"/>
          <w:color w:val="auto"/>
        </w:rPr>
        <w:t xml:space="preserve">ssoais – </w:t>
      </w:r>
      <w:r w:rsidRPr="00317EC8">
        <w:rPr>
          <w:rFonts w:ascii="Verdana" w:hAnsi="Verdana"/>
          <w:color w:val="auto"/>
        </w:rPr>
        <w:t>setembro de 2010 num total de 15 horas/aula.</w:t>
      </w:r>
    </w:p>
    <w:p w:rsidR="003D25F8" w:rsidRPr="00317EC8" w:rsidRDefault="003D25F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Almoxarifado – novembro de 2013 num total de 50 horas/aula</w:t>
      </w:r>
    </w:p>
    <w:p w:rsidR="00FE48A7" w:rsidRPr="00317EC8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Auxiliar Admin</w:t>
      </w:r>
      <w:r w:rsidR="00361F76">
        <w:rPr>
          <w:rFonts w:ascii="Verdana" w:hAnsi="Verdana"/>
          <w:color w:val="auto"/>
        </w:rPr>
        <w:t xml:space="preserve">istrativo – </w:t>
      </w:r>
      <w:r w:rsidRPr="00317EC8">
        <w:rPr>
          <w:rFonts w:ascii="Verdana" w:hAnsi="Verdana"/>
          <w:color w:val="auto"/>
        </w:rPr>
        <w:t>março de 2010 num total de 10 horas/aula</w:t>
      </w:r>
    </w:p>
    <w:p w:rsidR="00FE48A7" w:rsidRPr="00317EC8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Curso Básico de Formação de Vigilantes -16 de outubro de 2008 a 07 de novembro de 2008 num total de 160 horas/aula.</w:t>
      </w:r>
    </w:p>
    <w:p w:rsidR="00FE48A7" w:rsidRPr="00317EC8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Curso de Auto Defesa Des</w:t>
      </w:r>
      <w:r w:rsidR="00361F76">
        <w:rPr>
          <w:rFonts w:ascii="Verdana" w:hAnsi="Verdana"/>
          <w:color w:val="auto"/>
        </w:rPr>
        <w:t xml:space="preserve">armada – </w:t>
      </w:r>
      <w:r w:rsidRPr="00317EC8">
        <w:rPr>
          <w:rFonts w:ascii="Verdana" w:hAnsi="Verdana"/>
          <w:color w:val="auto"/>
        </w:rPr>
        <w:t>novembro de 2008 num total de 15 horas/aula.</w:t>
      </w:r>
    </w:p>
    <w:p w:rsidR="00B30D63" w:rsidRDefault="00FE4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17EC8">
        <w:rPr>
          <w:rFonts w:ascii="Verdana" w:hAnsi="Verdana"/>
          <w:color w:val="auto"/>
        </w:rPr>
        <w:t>Cur</w:t>
      </w:r>
      <w:r w:rsidR="00BC77AE">
        <w:rPr>
          <w:rFonts w:ascii="Verdana" w:hAnsi="Verdana"/>
          <w:color w:val="auto"/>
        </w:rPr>
        <w:t>so de Especialização em Seguran</w:t>
      </w:r>
      <w:r w:rsidRPr="00317EC8">
        <w:rPr>
          <w:rFonts w:ascii="Verdana" w:hAnsi="Verdana"/>
          <w:color w:val="auto"/>
        </w:rPr>
        <w:t>ça Bancária – 08 de novembro de 2008 num total de 10 horas/aula.</w:t>
      </w:r>
    </w:p>
    <w:p w:rsidR="00361F76" w:rsidRDefault="00361F7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Gestão da Qualidade – outubro de 2013 num total de 80 horas/aula</w:t>
      </w:r>
      <w:r w:rsidR="00C31801">
        <w:rPr>
          <w:rFonts w:ascii="Verdana" w:hAnsi="Verdana"/>
          <w:color w:val="auto"/>
        </w:rPr>
        <w:t>.</w:t>
      </w:r>
    </w:p>
    <w:p w:rsidR="00361F76" w:rsidRDefault="00C3180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</w:t>
      </w:r>
      <w:proofErr w:type="gramStart"/>
      <w:r>
        <w:rPr>
          <w:rFonts w:ascii="Verdana" w:hAnsi="Verdana"/>
          <w:color w:val="auto"/>
        </w:rPr>
        <w:t>Departamento Pessoal</w:t>
      </w:r>
      <w:proofErr w:type="gramEnd"/>
      <w:r>
        <w:rPr>
          <w:rFonts w:ascii="Verdana" w:hAnsi="Verdana"/>
          <w:color w:val="auto"/>
        </w:rPr>
        <w:t xml:space="preserve"> – outubro de 2013 num total de 40 horas/aula.</w:t>
      </w:r>
    </w:p>
    <w:p w:rsidR="00C31801" w:rsidRDefault="00C3180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</w:t>
      </w:r>
      <w:proofErr w:type="spellStart"/>
      <w:r>
        <w:rPr>
          <w:rFonts w:ascii="Verdana" w:hAnsi="Verdana"/>
          <w:color w:val="auto"/>
        </w:rPr>
        <w:t>Logistica</w:t>
      </w:r>
      <w:proofErr w:type="spellEnd"/>
      <w:r>
        <w:rPr>
          <w:rFonts w:ascii="Verdana" w:hAnsi="Verdana"/>
          <w:color w:val="auto"/>
        </w:rPr>
        <w:t xml:space="preserve"> – setembro de 2013 num total de 70 horas/aula.</w:t>
      </w:r>
    </w:p>
    <w:p w:rsidR="00C31801" w:rsidRDefault="00C3180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Chefia e Liderança – setembro de 2013 num total de 45 horas/aula.</w:t>
      </w:r>
    </w:p>
    <w:p w:rsidR="00C31801" w:rsidRDefault="00C3180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Qualidade de Vida no Trabalho – outubro de 2013 num total de 50 horas/aula.</w:t>
      </w:r>
    </w:p>
    <w:p w:rsidR="005304D0" w:rsidRDefault="00C31801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Recrutamento e Seleção – outubro de 2013 num total de 40 horas/aula.</w:t>
      </w:r>
    </w:p>
    <w:p w:rsidR="00A10650" w:rsidRDefault="00A10650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</w:t>
      </w:r>
      <w:proofErr w:type="spellStart"/>
      <w:r>
        <w:rPr>
          <w:rFonts w:ascii="Verdana" w:hAnsi="Verdana"/>
          <w:color w:val="auto"/>
        </w:rPr>
        <w:t>Corel</w:t>
      </w:r>
      <w:proofErr w:type="spellEnd"/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color w:val="auto"/>
        </w:rPr>
        <w:t>Draw</w:t>
      </w:r>
      <w:proofErr w:type="spellEnd"/>
      <w:r>
        <w:rPr>
          <w:rFonts w:ascii="Verdana" w:hAnsi="Verdana"/>
          <w:color w:val="auto"/>
        </w:rPr>
        <w:t xml:space="preserve"> – dezembro de 2013 num total de 30 horas/aula.</w:t>
      </w:r>
    </w:p>
    <w:p w:rsidR="00A10650" w:rsidRDefault="00A74D77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AutoCAD </w:t>
      </w:r>
      <w:proofErr w:type="gramStart"/>
      <w:r>
        <w:rPr>
          <w:rFonts w:ascii="Verdana" w:hAnsi="Verdana"/>
          <w:color w:val="auto"/>
        </w:rPr>
        <w:t>2D</w:t>
      </w:r>
      <w:proofErr w:type="gramEnd"/>
      <w:r>
        <w:rPr>
          <w:rFonts w:ascii="Verdana" w:hAnsi="Verdana"/>
          <w:color w:val="auto"/>
        </w:rPr>
        <w:t xml:space="preserve"> – janeiro de 2014</w:t>
      </w:r>
      <w:r w:rsidR="00A10650">
        <w:rPr>
          <w:rFonts w:ascii="Verdana" w:hAnsi="Verdana"/>
          <w:color w:val="auto"/>
        </w:rPr>
        <w:t xml:space="preserve"> num t</w:t>
      </w:r>
      <w:r>
        <w:rPr>
          <w:rFonts w:ascii="Verdana" w:hAnsi="Verdana"/>
          <w:color w:val="auto"/>
        </w:rPr>
        <w:t>otal de 60 horas/aula.</w:t>
      </w:r>
    </w:p>
    <w:p w:rsidR="00A74D77" w:rsidRDefault="00A74D77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Gestão de Projetos- janeiro de 2014 num total de 50 horas/aula</w:t>
      </w:r>
    </w:p>
    <w:p w:rsidR="00BB256D" w:rsidRDefault="00BB256D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AutoCAD 3D – janeiro de 2014 num total </w:t>
      </w:r>
      <w:proofErr w:type="gramStart"/>
      <w:r>
        <w:rPr>
          <w:rFonts w:ascii="Verdana" w:hAnsi="Verdana"/>
          <w:color w:val="auto"/>
        </w:rPr>
        <w:t xml:space="preserve">de </w:t>
      </w:r>
      <w:proofErr w:type="spellStart"/>
      <w:r>
        <w:rPr>
          <w:rFonts w:ascii="Verdana" w:hAnsi="Verdana"/>
          <w:color w:val="auto"/>
        </w:rPr>
        <w:t>de</w:t>
      </w:r>
      <w:proofErr w:type="spellEnd"/>
      <w:proofErr w:type="gramEnd"/>
      <w:r>
        <w:rPr>
          <w:rFonts w:ascii="Verdana" w:hAnsi="Verdana"/>
          <w:color w:val="auto"/>
        </w:rPr>
        <w:t xml:space="preserve"> 60 horas/aula</w:t>
      </w:r>
    </w:p>
    <w:p w:rsidR="00BB256D" w:rsidRDefault="00BB256D" w:rsidP="005304D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Excel 2007 – janeiro de 2014 num total de 60 horas/aula</w:t>
      </w:r>
    </w:p>
    <w:p w:rsidR="005304D0" w:rsidRDefault="00226047" w:rsidP="0022604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●</w:t>
      </w:r>
      <w:proofErr w:type="gramStart"/>
      <w:r>
        <w:rPr>
          <w:rFonts w:ascii="Verdana" w:hAnsi="Verdana"/>
          <w:color w:val="auto"/>
        </w:rPr>
        <w:t xml:space="preserve">  </w:t>
      </w:r>
      <w:proofErr w:type="gramEnd"/>
      <w:r w:rsidRPr="00226047">
        <w:rPr>
          <w:rFonts w:ascii="Verdana" w:hAnsi="Verdana"/>
          <w:color w:val="auto"/>
        </w:rPr>
        <w:t>Curso de Segurança do Trabalho</w:t>
      </w:r>
      <w:r>
        <w:rPr>
          <w:rFonts w:ascii="Verdana" w:hAnsi="Verdana"/>
          <w:color w:val="auto"/>
        </w:rPr>
        <w:t xml:space="preserve"> –janeiro de 2014 num total de 60 horas/aula</w:t>
      </w:r>
    </w:p>
    <w:p w:rsidR="00AF1DD2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                                     </w:t>
      </w:r>
    </w:p>
    <w:p w:rsidR="00BC5B0E" w:rsidRDefault="00BC5B0E" w:rsidP="00AF1DD2">
      <w:pPr>
        <w:pStyle w:val="PargrafodaLista"/>
        <w:spacing w:after="120" w:line="240" w:lineRule="auto"/>
        <w:ind w:left="0"/>
        <w:jc w:val="center"/>
        <w:rPr>
          <w:rFonts w:ascii="Verdana" w:hAnsi="Verdana"/>
          <w:color w:val="auto"/>
          <w:u w:val="single"/>
        </w:rPr>
      </w:pPr>
    </w:p>
    <w:p w:rsidR="00BC5B0E" w:rsidRDefault="00BC5B0E" w:rsidP="00AF1DD2">
      <w:pPr>
        <w:pStyle w:val="PargrafodaLista"/>
        <w:spacing w:after="120" w:line="240" w:lineRule="auto"/>
        <w:ind w:left="0"/>
        <w:jc w:val="center"/>
        <w:rPr>
          <w:rFonts w:ascii="Verdana" w:hAnsi="Verdana"/>
          <w:color w:val="auto"/>
          <w:u w:val="single"/>
        </w:rPr>
      </w:pPr>
    </w:p>
    <w:p w:rsidR="008F3BED" w:rsidRDefault="008F3BED" w:rsidP="00AF1DD2">
      <w:pPr>
        <w:pStyle w:val="PargrafodaLista"/>
        <w:spacing w:after="120" w:line="240" w:lineRule="auto"/>
        <w:ind w:left="0"/>
        <w:jc w:val="center"/>
        <w:rPr>
          <w:rFonts w:ascii="Verdana" w:hAnsi="Verdana"/>
          <w:color w:val="auto"/>
          <w:u w:val="single"/>
        </w:rPr>
      </w:pPr>
      <w:r w:rsidRPr="005304D0">
        <w:rPr>
          <w:rFonts w:ascii="Verdana" w:hAnsi="Verdana"/>
          <w:color w:val="auto"/>
          <w:u w:val="single"/>
        </w:rPr>
        <w:lastRenderedPageBreak/>
        <w:t>CURSOS REALIZADOS DENTRO DA EMPRESA</w:t>
      </w:r>
    </w:p>
    <w:p w:rsidR="005304D0" w:rsidRPr="005304D0" w:rsidRDefault="005304D0" w:rsidP="005304D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p w:rsidR="008F3BED" w:rsidRPr="00317EC8" w:rsidRDefault="008F3BED" w:rsidP="008F3BED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23"/>
          <w:szCs w:val="23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13/09/2011 – Curso 5s - </w:t>
      </w:r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Salas de Treinamento </w:t>
      </w:r>
      <w:proofErr w:type="spellStart"/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>Randon</w:t>
      </w:r>
      <w:proofErr w:type="spellEnd"/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 </w:t>
      </w: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Veículos</w:t>
      </w:r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 num total de 1h/aula</w:t>
      </w:r>
    </w:p>
    <w:p w:rsidR="008F3BED" w:rsidRPr="00317EC8" w:rsidRDefault="008F3BED" w:rsidP="008F3BED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23"/>
          <w:szCs w:val="23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13/09/2011 – Curso da ISO 9001 - </w:t>
      </w:r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Salas de Treinamento </w:t>
      </w:r>
      <w:proofErr w:type="spellStart"/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>Randon</w:t>
      </w:r>
      <w:proofErr w:type="spellEnd"/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 </w:t>
      </w: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Veículos</w:t>
      </w:r>
      <w:r w:rsidRPr="00317EC8">
        <w:rPr>
          <w:rFonts w:ascii="Arial" w:eastAsia="Century Schoolbook" w:hAnsi="Arial" w:cs="Arial"/>
          <w:color w:val="auto"/>
          <w:sz w:val="23"/>
          <w:szCs w:val="23"/>
          <w:lang w:eastAsia="pt-BR"/>
        </w:rPr>
        <w:t xml:space="preserve"> num total de 1h/aula</w:t>
      </w:r>
    </w:p>
    <w:p w:rsidR="008F3BED" w:rsidRPr="00317EC8" w:rsidRDefault="008F3BED" w:rsidP="008F3BED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10/10/2011 – Curso de Estrutura Organizacional</w:t>
      </w:r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Logística - </w:t>
      </w:r>
      <w:r w:rsidR="00D30172"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Centro de Treinamentos SIER - </w:t>
      </w: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2h/aula</w:t>
      </w:r>
    </w:p>
    <w:p w:rsidR="008F3BED" w:rsidRPr="00317EC8" w:rsidRDefault="008F3BED" w:rsidP="008F3BED">
      <w:pPr>
        <w:pStyle w:val="PargrafodaLista"/>
        <w:numPr>
          <w:ilvl w:val="0"/>
          <w:numId w:val="28"/>
        </w:numPr>
        <w:spacing w:after="120" w:line="360" w:lineRule="auto"/>
        <w:rPr>
          <w:rFonts w:ascii="Verdana" w:hAnsi="Verdana"/>
          <w:color w:val="auto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13/10/2011 – Curso de Expedição </w:t>
      </w:r>
      <w:proofErr w:type="spell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P.A.</w:t>
      </w:r>
      <w:proofErr w:type="spell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, Peças e Remessas - Centro de Treinamentos SIER</w:t>
      </w:r>
      <w:proofErr w:type="gramStart"/>
      <w:r w:rsidR="00D30172"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="00D30172"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- </w:t>
      </w: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4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25/10/2011 - Curso de</w:t>
      </w:r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Planejamento de Transporte - Centro de Treinamentos SIER - 4h/aula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03/11/2011 – Curso de Saída e Movimentação de </w:t>
      </w:r>
      <w:proofErr w:type="spell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Materais</w:t>
      </w:r>
      <w:proofErr w:type="spellEnd"/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em Estoque - Centro de Treinamentos SIER- 8h/aula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14/11/2011 Curso de Controle de Embalagens (Terceiros) - Centro de Treinamentos SIER – 4h/aula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18/11/2011 Curso de Gestão do Depósito - Centro de Treinamentos SIER - 4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23/11/2011 </w:t>
      </w:r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Operacionalização -JIT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,</w:t>
      </w:r>
      <w:proofErr w:type="spell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Kanban</w:t>
      </w:r>
      <w:proofErr w:type="spell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,</w:t>
      </w:r>
      <w:proofErr w:type="spell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Ressuprimento</w:t>
      </w:r>
      <w:proofErr w:type="spell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e Demanda - Centro de Treinamentos SIER - 4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24/11/2011 Identificação no Recebimento e Armazenamento - Centro de Treinamentos SIER -</w:t>
      </w:r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8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28/11/2011 Controle de Embalagens (Empresas </w:t>
      </w:r>
      <w:proofErr w:type="spell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Randon</w:t>
      </w:r>
      <w:proofErr w:type="spell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) - Centro de Treinamentos SIER</w:t>
      </w:r>
      <w:proofErr w:type="gramStart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 xml:space="preserve">  </w:t>
      </w:r>
      <w:proofErr w:type="gramEnd"/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- 4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29/11/2011 Utilização de WMS - Centro de Treinamentos SIER - 12 h/aula</w:t>
      </w:r>
    </w:p>
    <w:p w:rsidR="00D30172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06/12/2011 Retorno de Remessas em Geral - Centro de Treinamentos SIER - 4 h/aula</w:t>
      </w:r>
    </w:p>
    <w:p w:rsidR="008F3BED" w:rsidRPr="00317EC8" w:rsidRDefault="00D30172" w:rsidP="00D30172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entury Schoolbook" w:hAnsi="Arial" w:cs="Arial"/>
          <w:color w:val="auto"/>
          <w:sz w:val="19"/>
          <w:szCs w:val="19"/>
          <w:lang w:eastAsia="pt-BR"/>
        </w:rPr>
      </w:pPr>
      <w:r w:rsidRPr="00317EC8">
        <w:rPr>
          <w:rFonts w:ascii="Arial" w:eastAsia="Century Schoolbook" w:hAnsi="Arial" w:cs="Arial"/>
          <w:color w:val="auto"/>
          <w:sz w:val="19"/>
          <w:szCs w:val="19"/>
          <w:lang w:eastAsia="pt-BR"/>
        </w:rPr>
        <w:t>15/12/2011 Processos de Separação - Centro de Treinamentos SIER - 8 h/aula</w:t>
      </w:r>
    </w:p>
    <w:p w:rsidR="007966FF" w:rsidRDefault="006E0823" w:rsidP="00A4482A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</w:p>
    <w:p w:rsidR="007966FF" w:rsidRPr="007966FF" w:rsidRDefault="007966FF" w:rsidP="00790A7D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sectPr w:rsidR="007966FF" w:rsidRPr="007966FF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41C" w:rsidRDefault="00AE741C">
      <w:r>
        <w:separator/>
      </w:r>
    </w:p>
  </w:endnote>
  <w:endnote w:type="continuationSeparator" w:id="0">
    <w:p w:rsidR="00AE741C" w:rsidRDefault="00AE7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5C" w:rsidRDefault="006E0823" w:rsidP="009967CD">
    <w:pPr>
      <w:pStyle w:val="Rodap"/>
      <w:jc w:val="right"/>
    </w:pPr>
    <w:fldSimple w:instr=" PAGE ">
      <w:r w:rsidR="0011212E">
        <w:rPr>
          <w:noProof/>
        </w:rPr>
        <w:t>3</w:t>
      </w:r>
    </w:fldSimple>
    <w:r w:rsidR="00460E5C">
      <w:t xml:space="preserve"> </w:t>
    </w:r>
    <w:r w:rsidRPr="006E0823">
      <w:rPr>
        <w:lang w:val="en-US"/>
      </w:rPr>
    </w:r>
    <w:r w:rsidRPr="006E0823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41C" w:rsidRDefault="00AE741C">
      <w:r>
        <w:separator/>
      </w:r>
    </w:p>
  </w:footnote>
  <w:footnote w:type="continuationSeparator" w:id="0">
    <w:p w:rsidR="00AE741C" w:rsidRDefault="00AE74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5C" w:rsidRDefault="00460E5C" w:rsidP="009967CD">
    <w:pPr>
      <w:pStyle w:val="Cabealho"/>
      <w:jc w:val="right"/>
    </w:pPr>
    <w:r>
      <w:rPr>
        <w:sz w:val="16"/>
        <w:szCs w:val="16"/>
      </w:rPr>
      <w:t>[Escolha a data]</w:t>
    </w:r>
    <w:r w:rsidR="006E082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D037DE"/>
    <w:multiLevelType w:val="hybridMultilevel"/>
    <w:tmpl w:val="E06A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1CC5710C"/>
    <w:multiLevelType w:val="hybridMultilevel"/>
    <w:tmpl w:val="38E291F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4D362D0"/>
    <w:multiLevelType w:val="hybridMultilevel"/>
    <w:tmpl w:val="0A2C9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2BF1441"/>
    <w:multiLevelType w:val="hybridMultilevel"/>
    <w:tmpl w:val="63B8E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62D30227"/>
    <w:multiLevelType w:val="hybridMultilevel"/>
    <w:tmpl w:val="BDBE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B0E1E"/>
    <w:multiLevelType w:val="hybridMultilevel"/>
    <w:tmpl w:val="18F0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6"/>
  </w:num>
  <w:num w:numId="25">
    <w:abstractNumId w:val="10"/>
  </w:num>
  <w:num w:numId="26">
    <w:abstractNumId w:val="18"/>
  </w:num>
  <w:num w:numId="27">
    <w:abstractNumId w:val="20"/>
  </w:num>
  <w:num w:numId="28">
    <w:abstractNumId w:val="21"/>
  </w:num>
  <w:num w:numId="29">
    <w:abstractNumId w:val="14"/>
  </w:num>
  <w:num w:numId="30">
    <w:abstractNumId w:val="15"/>
  </w:num>
  <w:num w:numId="31">
    <w:abstractNumId w:val="12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147E2"/>
    <w:rsid w:val="0002401A"/>
    <w:rsid w:val="000363A5"/>
    <w:rsid w:val="00042BC6"/>
    <w:rsid w:val="00052BE6"/>
    <w:rsid w:val="00052C14"/>
    <w:rsid w:val="000812F5"/>
    <w:rsid w:val="00090E1A"/>
    <w:rsid w:val="00091F32"/>
    <w:rsid w:val="000A4146"/>
    <w:rsid w:val="000C79B0"/>
    <w:rsid w:val="000F2794"/>
    <w:rsid w:val="000F640C"/>
    <w:rsid w:val="001071A6"/>
    <w:rsid w:val="0011212E"/>
    <w:rsid w:val="00113056"/>
    <w:rsid w:val="00113F67"/>
    <w:rsid w:val="00120367"/>
    <w:rsid w:val="00124E92"/>
    <w:rsid w:val="00147AE5"/>
    <w:rsid w:val="00157657"/>
    <w:rsid w:val="001638B8"/>
    <w:rsid w:val="00163F2A"/>
    <w:rsid w:val="00165FA6"/>
    <w:rsid w:val="00187930"/>
    <w:rsid w:val="0019735D"/>
    <w:rsid w:val="001A0756"/>
    <w:rsid w:val="001A601A"/>
    <w:rsid w:val="001A63C4"/>
    <w:rsid w:val="001B63E0"/>
    <w:rsid w:val="001D647D"/>
    <w:rsid w:val="002010C2"/>
    <w:rsid w:val="002039BD"/>
    <w:rsid w:val="00211F72"/>
    <w:rsid w:val="00226047"/>
    <w:rsid w:val="002553D0"/>
    <w:rsid w:val="00290AB7"/>
    <w:rsid w:val="00291BDE"/>
    <w:rsid w:val="002B47F2"/>
    <w:rsid w:val="002C20BE"/>
    <w:rsid w:val="002D0CB8"/>
    <w:rsid w:val="002D3B6B"/>
    <w:rsid w:val="002D40CF"/>
    <w:rsid w:val="002F12B3"/>
    <w:rsid w:val="002F413A"/>
    <w:rsid w:val="00311CB8"/>
    <w:rsid w:val="00317EC8"/>
    <w:rsid w:val="0032016B"/>
    <w:rsid w:val="003223AD"/>
    <w:rsid w:val="00347BEA"/>
    <w:rsid w:val="00354F24"/>
    <w:rsid w:val="00357139"/>
    <w:rsid w:val="00361F76"/>
    <w:rsid w:val="003632E4"/>
    <w:rsid w:val="00364CC1"/>
    <w:rsid w:val="003A75CE"/>
    <w:rsid w:val="003D25F8"/>
    <w:rsid w:val="00411072"/>
    <w:rsid w:val="00460E5C"/>
    <w:rsid w:val="00470B90"/>
    <w:rsid w:val="00492511"/>
    <w:rsid w:val="00495AE0"/>
    <w:rsid w:val="004978F4"/>
    <w:rsid w:val="004A1E1E"/>
    <w:rsid w:val="004C7CB8"/>
    <w:rsid w:val="004E3D0C"/>
    <w:rsid w:val="004E5C95"/>
    <w:rsid w:val="00501D43"/>
    <w:rsid w:val="0050505B"/>
    <w:rsid w:val="00507D9E"/>
    <w:rsid w:val="005304D0"/>
    <w:rsid w:val="00541D63"/>
    <w:rsid w:val="005515A3"/>
    <w:rsid w:val="005657D9"/>
    <w:rsid w:val="00567B6B"/>
    <w:rsid w:val="005905E8"/>
    <w:rsid w:val="005A07A4"/>
    <w:rsid w:val="005B5FD3"/>
    <w:rsid w:val="005B737B"/>
    <w:rsid w:val="005C520C"/>
    <w:rsid w:val="005E1C40"/>
    <w:rsid w:val="005E6BFC"/>
    <w:rsid w:val="005F1F16"/>
    <w:rsid w:val="0060139C"/>
    <w:rsid w:val="006161AD"/>
    <w:rsid w:val="006212AD"/>
    <w:rsid w:val="00625335"/>
    <w:rsid w:val="006401D6"/>
    <w:rsid w:val="006520C4"/>
    <w:rsid w:val="00664E03"/>
    <w:rsid w:val="00682713"/>
    <w:rsid w:val="006938BD"/>
    <w:rsid w:val="006B5BBF"/>
    <w:rsid w:val="006E0823"/>
    <w:rsid w:val="00707F87"/>
    <w:rsid w:val="00712395"/>
    <w:rsid w:val="00741D6E"/>
    <w:rsid w:val="00761213"/>
    <w:rsid w:val="00762ABD"/>
    <w:rsid w:val="0076551A"/>
    <w:rsid w:val="00786B04"/>
    <w:rsid w:val="00790A7D"/>
    <w:rsid w:val="007951A4"/>
    <w:rsid w:val="007966FF"/>
    <w:rsid w:val="007973F7"/>
    <w:rsid w:val="007A66FB"/>
    <w:rsid w:val="0080503F"/>
    <w:rsid w:val="00812AC5"/>
    <w:rsid w:val="00813FAC"/>
    <w:rsid w:val="00830025"/>
    <w:rsid w:val="00837CBE"/>
    <w:rsid w:val="00856835"/>
    <w:rsid w:val="0089551E"/>
    <w:rsid w:val="008973CB"/>
    <w:rsid w:val="008B2F27"/>
    <w:rsid w:val="008D209B"/>
    <w:rsid w:val="008D6C0F"/>
    <w:rsid w:val="008F3BED"/>
    <w:rsid w:val="00920759"/>
    <w:rsid w:val="00935D7C"/>
    <w:rsid w:val="00967686"/>
    <w:rsid w:val="00974C27"/>
    <w:rsid w:val="009967CD"/>
    <w:rsid w:val="009B4BFB"/>
    <w:rsid w:val="009C121A"/>
    <w:rsid w:val="009C3B99"/>
    <w:rsid w:val="00A10650"/>
    <w:rsid w:val="00A17348"/>
    <w:rsid w:val="00A25CF8"/>
    <w:rsid w:val="00A271C8"/>
    <w:rsid w:val="00A3601E"/>
    <w:rsid w:val="00A4482A"/>
    <w:rsid w:val="00A45D01"/>
    <w:rsid w:val="00A5665B"/>
    <w:rsid w:val="00A707DC"/>
    <w:rsid w:val="00A73CC1"/>
    <w:rsid w:val="00A74D77"/>
    <w:rsid w:val="00A812B5"/>
    <w:rsid w:val="00A97867"/>
    <w:rsid w:val="00AA0AE7"/>
    <w:rsid w:val="00AD6D19"/>
    <w:rsid w:val="00AE31A6"/>
    <w:rsid w:val="00AE741C"/>
    <w:rsid w:val="00AF1DD2"/>
    <w:rsid w:val="00B019E1"/>
    <w:rsid w:val="00B14F0F"/>
    <w:rsid w:val="00B24AF5"/>
    <w:rsid w:val="00B30D63"/>
    <w:rsid w:val="00B36849"/>
    <w:rsid w:val="00B501EE"/>
    <w:rsid w:val="00B5365F"/>
    <w:rsid w:val="00B763E4"/>
    <w:rsid w:val="00BA4A12"/>
    <w:rsid w:val="00BB13B9"/>
    <w:rsid w:val="00BB256D"/>
    <w:rsid w:val="00BC5B0E"/>
    <w:rsid w:val="00BC60D2"/>
    <w:rsid w:val="00BC77AE"/>
    <w:rsid w:val="00BE049F"/>
    <w:rsid w:val="00BE581F"/>
    <w:rsid w:val="00C073D6"/>
    <w:rsid w:val="00C218A4"/>
    <w:rsid w:val="00C21A56"/>
    <w:rsid w:val="00C22548"/>
    <w:rsid w:val="00C257E3"/>
    <w:rsid w:val="00C31801"/>
    <w:rsid w:val="00C325B7"/>
    <w:rsid w:val="00C53523"/>
    <w:rsid w:val="00C57871"/>
    <w:rsid w:val="00CA1008"/>
    <w:rsid w:val="00CC21DB"/>
    <w:rsid w:val="00CF4578"/>
    <w:rsid w:val="00CF4717"/>
    <w:rsid w:val="00D010DC"/>
    <w:rsid w:val="00D0374D"/>
    <w:rsid w:val="00D05F7C"/>
    <w:rsid w:val="00D20841"/>
    <w:rsid w:val="00D30172"/>
    <w:rsid w:val="00D32C42"/>
    <w:rsid w:val="00D33313"/>
    <w:rsid w:val="00D51B07"/>
    <w:rsid w:val="00D97188"/>
    <w:rsid w:val="00DA23EA"/>
    <w:rsid w:val="00DF1C56"/>
    <w:rsid w:val="00E061C9"/>
    <w:rsid w:val="00E13305"/>
    <w:rsid w:val="00E27986"/>
    <w:rsid w:val="00E47CCF"/>
    <w:rsid w:val="00EB039A"/>
    <w:rsid w:val="00EC42F6"/>
    <w:rsid w:val="00F12624"/>
    <w:rsid w:val="00F26226"/>
    <w:rsid w:val="00F45BC0"/>
    <w:rsid w:val="00F539F1"/>
    <w:rsid w:val="00F559B0"/>
    <w:rsid w:val="00F82852"/>
    <w:rsid w:val="00F97819"/>
    <w:rsid w:val="00FA21BA"/>
    <w:rsid w:val="00FA3990"/>
    <w:rsid w:val="00FA5069"/>
    <w:rsid w:val="00FC34AE"/>
    <w:rsid w:val="00FE48A7"/>
    <w:rsid w:val="00FF219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9" type="connector" idref="#_x0000_s1189"/>
        <o:r id="V:Rule10" type="connector" idref="#_x0000_s1191"/>
        <o:r id="V:Rule11" type="connector" idref="#_x0000_s1188"/>
        <o:r id="V:Rule12" type="connector" idref="#_x0000_s1190"/>
        <o:r id="V:Rule13" type="connector" idref="#_x0000_s1184"/>
        <o:r id="V:Rule14" type="connector" idref="#_x0000_s1172"/>
        <o:r id="V:Rule15" type="connector" idref="#_x0000_s1174"/>
        <o:r id="V:Rule16" type="connector" idref="#_x0000_s117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B24A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e.bortoluzz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75</TotalTime>
  <Pages>1</Pages>
  <Words>883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Links>
    <vt:vector size="6" baseType="variant">
      <vt:variant>
        <vt:i4>5177406</vt:i4>
      </vt:variant>
      <vt:variant>
        <vt:i4>0</vt:i4>
      </vt:variant>
      <vt:variant>
        <vt:i4>0</vt:i4>
      </vt:variant>
      <vt:variant>
        <vt:i4>5</vt:i4>
      </vt:variant>
      <vt:variant>
        <vt:lpwstr>mailto:danielle.bortoluzzi@gmail.com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 do Windows</cp:lastModifiedBy>
  <cp:revision>132</cp:revision>
  <cp:lastPrinted>2014-03-20T03:37:00Z</cp:lastPrinted>
  <dcterms:created xsi:type="dcterms:W3CDTF">2014-09-29T05:32:00Z</dcterms:created>
  <dcterms:modified xsi:type="dcterms:W3CDTF">2015-08-24T23:50:00Z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