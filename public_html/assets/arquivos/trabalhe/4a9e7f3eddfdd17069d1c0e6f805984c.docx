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A9" w:rsidRDefault="008E7BA9" w:rsidP="008E7BA9">
      <w:pPr>
        <w:rPr>
          <w:rFonts w:ascii="Arial" w:hAnsi="Arial" w:cs="Arial"/>
          <w:b/>
          <w:color w:val="000000"/>
          <w:sz w:val="32"/>
          <w:szCs w:val="32"/>
        </w:rPr>
      </w:pPr>
    </w:p>
    <w:p w:rsidR="008E7BA9" w:rsidRDefault="008E7BA9" w:rsidP="008E7BA9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</w:t>
      </w:r>
      <w:bookmarkStart w:id="0" w:name="_GoBack"/>
      <w:bookmarkEnd w:id="0"/>
      <w:r w:rsidR="00620EBD">
        <w:rPr>
          <w:rFonts w:ascii="Arial" w:hAnsi="Arial" w:cs="Arial"/>
          <w:b/>
          <w:color w:val="000000"/>
          <w:sz w:val="32"/>
          <w:szCs w:val="32"/>
        </w:rPr>
        <w:t>Mariana Marcant Ferreira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                       </w:t>
      </w:r>
      <w:r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809625" cy="866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55924_654497297940529_98295985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A9" w:rsidRDefault="008E7BA9" w:rsidP="00090B42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           </w:t>
      </w:r>
    </w:p>
    <w:p w:rsidR="00086E66" w:rsidRDefault="003D794B" w:rsidP="00086E66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3" o:spid="_x0000_s1026" type="#_x0000_t202" style="position:absolute;left:0;text-align:left;margin-left:5pt;margin-top:4.85pt;width:480pt;height:79.7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" strokeweight="1.25pt">
            <v:textbox>
              <w:txbxContent>
                <w:p w:rsidR="00086E66" w:rsidRDefault="00882600" w:rsidP="00086E66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Brasileira, 2</w:t>
                  </w:r>
                  <w:r w:rsidR="0010736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anos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Rua </w:t>
                  </w:r>
                  <w:r w:rsidR="00620EB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Passeio João XXI</w:t>
                  </w:r>
                  <w:r w:rsidR="00FF569E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I</w:t>
                  </w:r>
                  <w:r w:rsidR="00620EB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I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, </w:t>
                  </w:r>
                  <w:r w:rsidR="00620EB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70 – Cohab Tablada</w:t>
                  </w:r>
                  <w:r w:rsidR="00620EBD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  <w:t xml:space="preserve">Pelotas </w:t>
                  </w:r>
                  <w:r w:rsidR="00086E66" w:rsidRPr="00221646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–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RS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</w:r>
                  <w:r w:rsidR="00086E66" w:rsidRPr="00221646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Telefone: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(53) </w:t>
                  </w:r>
                  <w:r w:rsidR="00620EB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91145686</w:t>
                  </w:r>
                  <w:r w:rsidR="00510888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10736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086E66" w:rsidRPr="00221646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E-mail:</w:t>
                  </w:r>
                  <w:r w:rsidR="00086E66" w:rsidRPr="002216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620EB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maryana_mf2@hotmail.com</w:t>
                  </w:r>
                </w:p>
                <w:p w:rsidR="00086E66" w:rsidRDefault="00086E66" w:rsidP="00086E66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086E66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Estado Civil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: Solteira</w:t>
                  </w:r>
                  <w:r w:rsidR="00A675E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              </w:t>
                  </w:r>
                  <w:r w:rsidR="00A675E4" w:rsidRPr="00A675E4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CPF:</w:t>
                  </w:r>
                  <w:r w:rsidR="00A675E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025.675.810-73</w:t>
                  </w:r>
                </w:p>
                <w:p w:rsidR="00086E66" w:rsidRDefault="00086E66"/>
              </w:txbxContent>
            </v:textbox>
            <w10:wrap anchorx="margin"/>
          </v:shape>
        </w:pict>
      </w:r>
    </w:p>
    <w:p w:rsidR="00086E66" w:rsidRDefault="00086E66" w:rsidP="00086E66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086E66" w:rsidRDefault="00086E66" w:rsidP="00086E66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1638B8" w:rsidRDefault="001638B8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</w:p>
    <w:p w:rsidR="00086E66" w:rsidRPr="00221646" w:rsidRDefault="00086E66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</w:p>
    <w:p w:rsidR="00756035" w:rsidRPr="00221646" w:rsidRDefault="00756035" w:rsidP="00756035">
      <w:pPr>
        <w:pStyle w:val="Seo"/>
        <w:pBdr>
          <w:bottom w:val="single" w:sz="12" w:space="1" w:color="auto"/>
        </w:pBdr>
        <w:rPr>
          <w:rFonts w:ascii="Arial" w:hAnsi="Arial" w:cs="Arial"/>
          <w:b/>
          <w:color w:val="000000"/>
          <w:sz w:val="24"/>
          <w:szCs w:val="24"/>
        </w:rPr>
      </w:pPr>
      <w:r w:rsidRPr="00221646">
        <w:rPr>
          <w:rFonts w:ascii="Arial" w:hAnsi="Arial" w:cs="Arial"/>
          <w:b/>
          <w:color w:val="000000"/>
          <w:sz w:val="24"/>
          <w:szCs w:val="24"/>
        </w:rPr>
        <w:t>FORMAÇÃO</w:t>
      </w:r>
    </w:p>
    <w:p w:rsidR="001638B8" w:rsidRPr="0034564C" w:rsidRDefault="001638B8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C25144" w:rsidRDefault="00086E66" w:rsidP="0034564C">
      <w:pPr>
        <w:numPr>
          <w:ilvl w:val="0"/>
          <w:numId w:val="30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Ensino Médio</w:t>
      </w:r>
      <w:r w:rsidR="00510888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20EBD" w:rsidRDefault="00620EBD" w:rsidP="00620EBD">
      <w:pPr>
        <w:spacing w:after="0" w:line="240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:rsidR="00086E66" w:rsidRPr="005E7847" w:rsidRDefault="00086E66" w:rsidP="005E7847">
      <w:pPr>
        <w:numPr>
          <w:ilvl w:val="0"/>
          <w:numId w:val="30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25144">
        <w:rPr>
          <w:rFonts w:ascii="Arial" w:hAnsi="Arial" w:cs="Arial"/>
          <w:color w:val="auto"/>
          <w:sz w:val="24"/>
          <w:szCs w:val="24"/>
        </w:rPr>
        <w:t>Técnico em</w:t>
      </w:r>
      <w:r w:rsidR="0034564C" w:rsidRPr="00C25144">
        <w:rPr>
          <w:rFonts w:ascii="Arial" w:hAnsi="Arial" w:cs="Arial"/>
          <w:color w:val="auto"/>
          <w:sz w:val="24"/>
          <w:szCs w:val="24"/>
        </w:rPr>
        <w:t xml:space="preserve"> Química </w:t>
      </w:r>
    </w:p>
    <w:p w:rsidR="00086E66" w:rsidRDefault="00086E66" w:rsidP="00756035">
      <w:pPr>
        <w:pStyle w:val="Seo"/>
        <w:pBdr>
          <w:bottom w:val="single" w:sz="12" w:space="1" w:color="auto"/>
        </w:pBdr>
        <w:rPr>
          <w:rFonts w:ascii="Arial" w:hAnsi="Arial" w:cs="Arial"/>
          <w:b/>
          <w:color w:val="auto"/>
          <w:sz w:val="24"/>
          <w:szCs w:val="24"/>
        </w:rPr>
      </w:pPr>
    </w:p>
    <w:p w:rsidR="00777216" w:rsidRPr="00777216" w:rsidRDefault="00756035" w:rsidP="00777216">
      <w:pPr>
        <w:pStyle w:val="Seo"/>
        <w:pBdr>
          <w:bottom w:val="single" w:sz="12" w:space="1" w:color="auto"/>
        </w:pBdr>
        <w:rPr>
          <w:rFonts w:ascii="Arial" w:hAnsi="Arial" w:cs="Arial"/>
          <w:b/>
          <w:color w:val="auto"/>
          <w:sz w:val="24"/>
          <w:szCs w:val="24"/>
        </w:rPr>
      </w:pPr>
      <w:r w:rsidRPr="0034564C">
        <w:rPr>
          <w:rFonts w:ascii="Arial" w:hAnsi="Arial" w:cs="Arial"/>
          <w:b/>
          <w:color w:val="auto"/>
          <w:sz w:val="24"/>
          <w:szCs w:val="24"/>
        </w:rPr>
        <w:t>EXPERI</w:t>
      </w:r>
      <w:r w:rsidR="00441FC5">
        <w:rPr>
          <w:rFonts w:ascii="Arial" w:hAnsi="Arial" w:cs="Arial"/>
          <w:b/>
          <w:color w:val="auto"/>
          <w:sz w:val="24"/>
          <w:szCs w:val="24"/>
        </w:rPr>
        <w:t>ê</w:t>
      </w:r>
      <w:r w:rsidRPr="0034564C">
        <w:rPr>
          <w:rFonts w:ascii="Arial" w:hAnsi="Arial" w:cs="Arial"/>
          <w:b/>
          <w:color w:val="auto"/>
          <w:sz w:val="24"/>
          <w:szCs w:val="24"/>
        </w:rPr>
        <w:t>NCIA PROFISSIONAL</w:t>
      </w:r>
    </w:p>
    <w:p w:rsidR="00107363" w:rsidRPr="00CC2DFA" w:rsidRDefault="00107363" w:rsidP="00CC2DFA">
      <w:pPr>
        <w:pStyle w:val="PargrafodaLista"/>
        <w:numPr>
          <w:ilvl w:val="0"/>
          <w:numId w:val="31"/>
        </w:numPr>
        <w:jc w:val="both"/>
        <w:rPr>
          <w:rFonts w:cs="Arial"/>
          <w:b/>
          <w:color w:val="auto"/>
          <w:sz w:val="28"/>
          <w:szCs w:val="28"/>
          <w:lang w:eastAsia="pt-BR"/>
        </w:rPr>
      </w:pPr>
      <w:r w:rsidRPr="00107363">
        <w:rPr>
          <w:rFonts w:ascii="Arial" w:hAnsi="Arial" w:cs="Arial"/>
          <w:color w:val="auto"/>
          <w:sz w:val="24"/>
          <w:szCs w:val="24"/>
          <w:lang w:eastAsia="pt-BR"/>
        </w:rPr>
        <w:t>3 Rs Indústria e Comércio de Plásticos Ltda</w:t>
      </w:r>
      <w:r w:rsidRPr="00CC2DFA">
        <w:rPr>
          <w:rFonts w:cs="Arial"/>
          <w:color w:val="auto"/>
          <w:sz w:val="28"/>
          <w:szCs w:val="28"/>
          <w:lang w:eastAsia="pt-BR"/>
        </w:rPr>
        <w:t xml:space="preserve"> </w:t>
      </w:r>
    </w:p>
    <w:p w:rsidR="00CC2DFA" w:rsidRDefault="00CC2DFA" w:rsidP="00CC2DFA">
      <w:pPr>
        <w:pStyle w:val="PargrafodaLista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t>Periodo: Atualmente</w:t>
      </w:r>
    </w:p>
    <w:p w:rsidR="00CC2DFA" w:rsidRPr="00CC2DFA" w:rsidRDefault="00CC2DFA" w:rsidP="00CC2DFA">
      <w:pPr>
        <w:pStyle w:val="PargrafodaLista"/>
        <w:jc w:val="both"/>
        <w:rPr>
          <w:rFonts w:cs="Arial"/>
          <w:b/>
          <w:color w:val="auto"/>
          <w:sz w:val="28"/>
          <w:szCs w:val="28"/>
          <w:lang w:eastAsia="pt-BR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t>Função: Auxiliar Laboratorista</w:t>
      </w:r>
    </w:p>
    <w:p w:rsidR="00CC2DFA" w:rsidRDefault="00007891" w:rsidP="00CC2DF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 w:rsidRPr="00CC2DFA">
        <w:rPr>
          <w:rFonts w:ascii="Arial" w:hAnsi="Arial" w:cs="Arial"/>
          <w:color w:val="auto"/>
          <w:sz w:val="24"/>
          <w:szCs w:val="24"/>
          <w:lang w:eastAsia="pt-BR"/>
        </w:rPr>
        <w:t xml:space="preserve">Uso Indicado Farmácia de Manipulação </w:t>
      </w:r>
    </w:p>
    <w:p w:rsidR="00CC2DFA" w:rsidRPr="00CC2DFA" w:rsidRDefault="00CC2DFA" w:rsidP="00CC2DFA">
      <w:pPr>
        <w:pStyle w:val="PargrafodaLista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 w:rsidRPr="00CC2DFA">
        <w:rPr>
          <w:rFonts w:ascii="Arial" w:hAnsi="Arial" w:cs="Arial"/>
          <w:color w:val="auto"/>
          <w:sz w:val="24"/>
          <w:szCs w:val="24"/>
          <w:lang w:eastAsia="pt-BR"/>
        </w:rPr>
        <w:t xml:space="preserve">Periodo: 04/2014 a 05/2014 </w:t>
      </w:r>
    </w:p>
    <w:p w:rsidR="00CC2DFA" w:rsidRPr="00CC2DFA" w:rsidRDefault="00CC2DFA" w:rsidP="00CC2DFA">
      <w:pPr>
        <w:pStyle w:val="PargrafodaLista"/>
        <w:jc w:val="both"/>
        <w:rPr>
          <w:rFonts w:cs="Arial"/>
          <w:b/>
          <w:color w:val="auto"/>
          <w:sz w:val="28"/>
          <w:szCs w:val="28"/>
          <w:lang w:eastAsia="pt-BR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t>Função: Estágiaria em Manipulaçao de medicamentos</w:t>
      </w:r>
    </w:p>
    <w:p w:rsidR="00620EBD" w:rsidRPr="00CC2DFA" w:rsidRDefault="0034564C" w:rsidP="00777216">
      <w:pPr>
        <w:pStyle w:val="PargrafodaLista"/>
        <w:numPr>
          <w:ilvl w:val="0"/>
          <w:numId w:val="31"/>
        </w:numPr>
        <w:jc w:val="both"/>
        <w:rPr>
          <w:rFonts w:cs="Arial"/>
          <w:b/>
          <w:color w:val="auto"/>
          <w:sz w:val="28"/>
          <w:szCs w:val="28"/>
          <w:lang w:eastAsia="pt-BR"/>
        </w:rPr>
      </w:pPr>
      <w:r w:rsidRPr="00777216">
        <w:rPr>
          <w:rFonts w:ascii="Arial" w:hAnsi="Arial" w:cs="Arial"/>
          <w:color w:val="auto"/>
          <w:sz w:val="24"/>
          <w:szCs w:val="24"/>
        </w:rPr>
        <w:t>Bolsista estagi</w:t>
      </w:r>
      <w:r w:rsidR="00086E66" w:rsidRPr="00777216">
        <w:rPr>
          <w:rFonts w:ascii="Arial" w:hAnsi="Arial" w:cs="Arial"/>
          <w:color w:val="auto"/>
          <w:sz w:val="24"/>
          <w:szCs w:val="24"/>
        </w:rPr>
        <w:t>á</w:t>
      </w:r>
      <w:r w:rsidRPr="00777216">
        <w:rPr>
          <w:rFonts w:ascii="Arial" w:hAnsi="Arial" w:cs="Arial"/>
          <w:color w:val="auto"/>
          <w:sz w:val="24"/>
          <w:szCs w:val="24"/>
        </w:rPr>
        <w:t>ria do Curso de Química</w:t>
      </w:r>
      <w:r w:rsidR="00777216" w:rsidRPr="00777216">
        <w:rPr>
          <w:rFonts w:ascii="Arial" w:hAnsi="Arial" w:cs="Arial"/>
          <w:color w:val="auto"/>
          <w:sz w:val="24"/>
          <w:szCs w:val="24"/>
        </w:rPr>
        <w:t xml:space="preserve"> - </w:t>
      </w:r>
      <w:r w:rsidR="00777216" w:rsidRPr="00777216">
        <w:rPr>
          <w:rFonts w:ascii="Arial" w:hAnsi="Arial" w:cs="Arial"/>
          <w:b/>
          <w:color w:val="2A2A2A"/>
        </w:rPr>
        <w:t>ESTUDO DE ESPÉCIES NATIVAS-</w:t>
      </w:r>
      <w:r w:rsidR="00777216" w:rsidRPr="00777216">
        <w:rPr>
          <w:rFonts w:ascii="Arial" w:hAnsi="Arial" w:cs="Arial"/>
          <w:b/>
          <w:i/>
          <w:iCs/>
        </w:rPr>
        <w:t xml:space="preserve"> Pomácea canaliculata </w:t>
      </w:r>
      <w:r w:rsidR="00777216" w:rsidRPr="00777216">
        <w:rPr>
          <w:rFonts w:ascii="Arial" w:hAnsi="Arial" w:cs="Arial"/>
          <w:b/>
        </w:rPr>
        <w:t xml:space="preserve">(Caramujo Grande) </w:t>
      </w:r>
      <w:r w:rsidR="00777216" w:rsidRPr="00777216">
        <w:rPr>
          <w:rFonts w:ascii="Arial" w:hAnsi="Arial" w:cs="Arial"/>
          <w:b/>
          <w:color w:val="2A2A2A"/>
        </w:rPr>
        <w:t>PARA BIOINDICAÇÂO DE METAIS TÒXICOS NOS SISTEMAS HÍDRICOS DO MUNICÍPIO DE PELOTAS</w:t>
      </w:r>
      <w:r w:rsidRPr="00777216">
        <w:rPr>
          <w:rFonts w:ascii="Arial" w:hAnsi="Arial" w:cs="Arial"/>
          <w:b/>
          <w:color w:val="auto"/>
        </w:rPr>
        <w:t xml:space="preserve"> </w:t>
      </w:r>
      <w:r w:rsidRPr="00777216">
        <w:rPr>
          <w:rFonts w:ascii="Arial" w:hAnsi="Arial" w:cs="Arial"/>
          <w:color w:val="auto"/>
          <w:sz w:val="24"/>
          <w:szCs w:val="24"/>
        </w:rPr>
        <w:t xml:space="preserve">– IF-Sul </w:t>
      </w:r>
    </w:p>
    <w:p w:rsidR="00CC2DFA" w:rsidRDefault="00CC2DFA" w:rsidP="00CC2DFA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Periodo: 06/2013 a 07/2014</w:t>
      </w:r>
    </w:p>
    <w:p w:rsidR="00CC2DFA" w:rsidRPr="00777216" w:rsidRDefault="00CC2DFA" w:rsidP="00CC2DFA">
      <w:pPr>
        <w:pStyle w:val="PargrafodaLista"/>
        <w:jc w:val="both"/>
        <w:rPr>
          <w:rFonts w:cs="Arial"/>
          <w:b/>
          <w:color w:val="auto"/>
          <w:sz w:val="28"/>
          <w:szCs w:val="28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>Função: Bolsista de Iniciação Cientifica</w:t>
      </w:r>
    </w:p>
    <w:p w:rsidR="0034564C" w:rsidRPr="00CC2DFA" w:rsidRDefault="00620EBD" w:rsidP="0034564C">
      <w:pPr>
        <w:numPr>
          <w:ilvl w:val="0"/>
          <w:numId w:val="27"/>
        </w:num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3B6D98">
        <w:rPr>
          <w:rFonts w:ascii="Arial" w:hAnsi="Arial" w:cs="Arial"/>
          <w:color w:val="auto"/>
          <w:sz w:val="24"/>
          <w:szCs w:val="24"/>
        </w:rPr>
        <w:t xml:space="preserve">oluntária </w:t>
      </w:r>
      <w:r w:rsidR="00086E66">
        <w:rPr>
          <w:rFonts w:ascii="Arial" w:hAnsi="Arial" w:cs="Arial"/>
          <w:color w:val="auto"/>
          <w:sz w:val="24"/>
          <w:szCs w:val="24"/>
        </w:rPr>
        <w:t>de Iniciação Científica</w:t>
      </w:r>
      <w:r w:rsidR="0034564C">
        <w:rPr>
          <w:rFonts w:ascii="Arial" w:hAnsi="Arial" w:cs="Arial"/>
          <w:color w:val="auto"/>
          <w:sz w:val="24"/>
          <w:szCs w:val="24"/>
        </w:rPr>
        <w:t xml:space="preserve"> </w:t>
      </w:r>
      <w:r w:rsidR="0034564C" w:rsidRPr="0034564C">
        <w:rPr>
          <w:rFonts w:ascii="Arial" w:hAnsi="Arial" w:cs="Arial"/>
          <w:color w:val="auto"/>
          <w:sz w:val="24"/>
          <w:szCs w:val="24"/>
        </w:rPr>
        <w:t>-</w:t>
      </w:r>
      <w:r w:rsidR="0034564C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34564C" w:rsidRPr="0034564C">
        <w:rPr>
          <w:rFonts w:ascii="Arial" w:hAnsi="Arial" w:cs="Arial"/>
          <w:color w:val="auto"/>
          <w:sz w:val="24"/>
          <w:szCs w:val="24"/>
        </w:rPr>
        <w:t>IF-Sul – março de 20</w:t>
      </w:r>
      <w:r>
        <w:rPr>
          <w:rFonts w:ascii="Arial" w:hAnsi="Arial" w:cs="Arial"/>
          <w:color w:val="auto"/>
          <w:sz w:val="24"/>
          <w:szCs w:val="24"/>
        </w:rPr>
        <w:t>13</w:t>
      </w:r>
      <w:r w:rsidR="0034564C" w:rsidRPr="0034564C">
        <w:rPr>
          <w:rFonts w:ascii="Arial" w:hAnsi="Arial" w:cs="Arial"/>
          <w:color w:val="auto"/>
          <w:sz w:val="24"/>
          <w:szCs w:val="24"/>
        </w:rPr>
        <w:t xml:space="preserve"> a </w:t>
      </w:r>
      <w:r>
        <w:rPr>
          <w:rFonts w:ascii="Arial" w:hAnsi="Arial" w:cs="Arial"/>
          <w:color w:val="auto"/>
          <w:sz w:val="24"/>
          <w:szCs w:val="24"/>
        </w:rPr>
        <w:t>maio de 2013</w:t>
      </w:r>
    </w:p>
    <w:p w:rsidR="00CC2DFA" w:rsidRDefault="00CC2DFA" w:rsidP="00CC2DFA">
      <w:pPr>
        <w:spacing w:after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</w:p>
    <w:p w:rsidR="00CC2DFA" w:rsidRDefault="00CC2DFA" w:rsidP="00CC2DFA">
      <w:pPr>
        <w:spacing w:after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Periodo: 03/2013 a 05/2013</w:t>
      </w:r>
    </w:p>
    <w:p w:rsidR="00CC2DFA" w:rsidRDefault="00CC2DFA" w:rsidP="00CC2DFA">
      <w:pPr>
        <w:spacing w:after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</w:p>
    <w:p w:rsidR="00AE47CE" w:rsidRPr="00AE47CE" w:rsidRDefault="00CC2DFA" w:rsidP="00CC2DFA">
      <w:pPr>
        <w:spacing w:after="0" w:line="240" w:lineRule="auto"/>
        <w:ind w:left="72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Função:  Estágiaria Voluntaria de Laboratorio</w:t>
      </w:r>
    </w:p>
    <w:p w:rsidR="00086E66" w:rsidRPr="0034564C" w:rsidRDefault="00086E66" w:rsidP="00086E66">
      <w:p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34564C" w:rsidRPr="0034564C" w:rsidRDefault="00756035" w:rsidP="00B30D63">
      <w:pPr>
        <w:pStyle w:val="Seo"/>
        <w:pBdr>
          <w:bottom w:val="single" w:sz="12" w:space="1" w:color="auto"/>
        </w:pBdr>
        <w:rPr>
          <w:rFonts w:ascii="Arial" w:hAnsi="Arial" w:cs="Arial"/>
          <w:b/>
          <w:color w:val="auto"/>
          <w:sz w:val="24"/>
          <w:szCs w:val="24"/>
        </w:rPr>
      </w:pPr>
      <w:r w:rsidRPr="0034564C">
        <w:rPr>
          <w:rFonts w:ascii="Arial" w:hAnsi="Arial" w:cs="Arial"/>
          <w:b/>
          <w:color w:val="auto"/>
          <w:sz w:val="24"/>
          <w:szCs w:val="24"/>
        </w:rPr>
        <w:t xml:space="preserve">QUALIFICAÇÕES </w:t>
      </w:r>
    </w:p>
    <w:p w:rsidR="00086E66" w:rsidRDefault="00086E66" w:rsidP="00086E66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</w:p>
    <w:p w:rsidR="00743B8A" w:rsidRPr="00743B8A" w:rsidRDefault="00743B8A" w:rsidP="00743B8A">
      <w:pPr>
        <w:pStyle w:val="PargrafodaLista"/>
        <w:numPr>
          <w:ilvl w:val="0"/>
          <w:numId w:val="35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Coloco-me a disposição de qualquer informação adicional.</w:t>
      </w:r>
    </w:p>
    <w:p w:rsidR="00882600" w:rsidRDefault="00882600" w:rsidP="00430E24">
      <w:pPr>
        <w:pStyle w:val="PargrafodaLista"/>
        <w:numPr>
          <w:ilvl w:val="0"/>
          <w:numId w:val="35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430E24">
        <w:rPr>
          <w:rFonts w:ascii="Arial" w:hAnsi="Arial" w:cs="Arial"/>
          <w:color w:val="auto"/>
          <w:sz w:val="24"/>
          <w:szCs w:val="24"/>
        </w:rPr>
        <w:t>Disponibilidade de viagens e mudança para outra cidade.</w:t>
      </w:r>
    </w:p>
    <w:p w:rsidR="00743B8A" w:rsidRDefault="00743B8A" w:rsidP="00430E24">
      <w:pPr>
        <w:pStyle w:val="PargrafodaLista"/>
        <w:numPr>
          <w:ilvl w:val="0"/>
          <w:numId w:val="35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Cnh A</w:t>
      </w:r>
    </w:p>
    <w:p w:rsidR="00126E4D" w:rsidRDefault="00126E4D">
      <w:pPr>
        <w:rPr>
          <w:color w:val="auto"/>
        </w:rPr>
      </w:pPr>
    </w:p>
    <w:p w:rsidR="00441FC5" w:rsidRPr="0034564C" w:rsidRDefault="00441FC5">
      <w:pPr>
        <w:rPr>
          <w:color w:val="auto"/>
        </w:rPr>
      </w:pPr>
    </w:p>
    <w:sectPr w:rsidR="00441FC5" w:rsidRPr="0034564C" w:rsidSect="00367710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pgBorders w:offsetFrom="page">
        <w:top w:val="single" w:sz="6" w:space="31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F56" w:rsidRDefault="00BC5F56">
      <w:r>
        <w:separator/>
      </w:r>
    </w:p>
  </w:endnote>
  <w:endnote w:type="continuationSeparator" w:id="1">
    <w:p w:rsidR="00BC5F56" w:rsidRDefault="00BC5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D794B" w:rsidP="009967CD">
    <w:pPr>
      <w:pStyle w:val="Rodap"/>
      <w:jc w:val="right"/>
    </w:pPr>
    <w:r>
      <w:fldChar w:fldCharType="begin"/>
    </w:r>
    <w:r w:rsidR="008E7BA9">
      <w:instrText xml:space="preserve"> PAGE </w:instrText>
    </w:r>
    <w:r>
      <w:fldChar w:fldCharType="separate"/>
    </w:r>
    <w:r w:rsidR="00CC2DFA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37891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F56" w:rsidRDefault="00BC5F56">
      <w:r>
        <w:separator/>
      </w:r>
    </w:p>
  </w:footnote>
  <w:footnote w:type="continuationSeparator" w:id="1">
    <w:p w:rsidR="00BC5F56" w:rsidRDefault="00BC5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D794B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37890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CD73BB6"/>
    <w:multiLevelType w:val="hybridMultilevel"/>
    <w:tmpl w:val="BE8A6D6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1DF564FF"/>
    <w:multiLevelType w:val="hybridMultilevel"/>
    <w:tmpl w:val="8DD6C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7461F"/>
    <w:multiLevelType w:val="hybridMultilevel"/>
    <w:tmpl w:val="CDC0F658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7921A1A"/>
    <w:multiLevelType w:val="hybridMultilevel"/>
    <w:tmpl w:val="8DFA15A4"/>
    <w:lvl w:ilvl="0" w:tplc="74D6D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B650D6"/>
    <w:multiLevelType w:val="hybridMultilevel"/>
    <w:tmpl w:val="BD2CB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5A84492"/>
    <w:multiLevelType w:val="hybridMultilevel"/>
    <w:tmpl w:val="A99A2C40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C669F"/>
    <w:multiLevelType w:val="hybridMultilevel"/>
    <w:tmpl w:val="D902D140"/>
    <w:lvl w:ilvl="0" w:tplc="08F2A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37F7D"/>
    <w:multiLevelType w:val="hybridMultilevel"/>
    <w:tmpl w:val="4EF809FC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  <w:num w:numId="28">
    <w:abstractNumId w:val="18"/>
  </w:num>
  <w:num w:numId="29">
    <w:abstractNumId w:val="12"/>
  </w:num>
  <w:num w:numId="30">
    <w:abstractNumId w:val="17"/>
  </w:num>
  <w:num w:numId="31">
    <w:abstractNumId w:val="23"/>
  </w:num>
  <w:num w:numId="32">
    <w:abstractNumId w:val="24"/>
  </w:num>
  <w:num w:numId="33">
    <w:abstractNumId w:val="21"/>
  </w:num>
  <w:num w:numId="34">
    <w:abstractNumId w:val="15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7"/>
      <o:rules v:ext="edit">
        <o:r id="V:Rule2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1DC6"/>
    <w:rsid w:val="00007891"/>
    <w:rsid w:val="0002401A"/>
    <w:rsid w:val="00086E66"/>
    <w:rsid w:val="00090B42"/>
    <w:rsid w:val="000A7F83"/>
    <w:rsid w:val="000D01F2"/>
    <w:rsid w:val="00107363"/>
    <w:rsid w:val="00126E4D"/>
    <w:rsid w:val="00136210"/>
    <w:rsid w:val="001638B8"/>
    <w:rsid w:val="00163F2A"/>
    <w:rsid w:val="002039BD"/>
    <w:rsid w:val="00221646"/>
    <w:rsid w:val="00231CE1"/>
    <w:rsid w:val="00296481"/>
    <w:rsid w:val="0034564C"/>
    <w:rsid w:val="00356A2F"/>
    <w:rsid w:val="00367710"/>
    <w:rsid w:val="00373C52"/>
    <w:rsid w:val="003B6D98"/>
    <w:rsid w:val="003D794B"/>
    <w:rsid w:val="00430E24"/>
    <w:rsid w:val="00441FC5"/>
    <w:rsid w:val="004614C1"/>
    <w:rsid w:val="00487A7F"/>
    <w:rsid w:val="004C4B26"/>
    <w:rsid w:val="004D5DDC"/>
    <w:rsid w:val="00510888"/>
    <w:rsid w:val="00514365"/>
    <w:rsid w:val="00534B7C"/>
    <w:rsid w:val="005657D9"/>
    <w:rsid w:val="005B5FD3"/>
    <w:rsid w:val="005E6BFC"/>
    <w:rsid w:val="005E7847"/>
    <w:rsid w:val="0061608B"/>
    <w:rsid w:val="00620EBD"/>
    <w:rsid w:val="00635875"/>
    <w:rsid w:val="006D14E8"/>
    <w:rsid w:val="006E66C5"/>
    <w:rsid w:val="00741D6E"/>
    <w:rsid w:val="00743B8A"/>
    <w:rsid w:val="00756035"/>
    <w:rsid w:val="00770A24"/>
    <w:rsid w:val="00777216"/>
    <w:rsid w:val="007A22EB"/>
    <w:rsid w:val="008027A4"/>
    <w:rsid w:val="00882600"/>
    <w:rsid w:val="008A7E0A"/>
    <w:rsid w:val="008D2A4A"/>
    <w:rsid w:val="008E7BA9"/>
    <w:rsid w:val="00942436"/>
    <w:rsid w:val="0098375E"/>
    <w:rsid w:val="00983D01"/>
    <w:rsid w:val="009967CD"/>
    <w:rsid w:val="009A269A"/>
    <w:rsid w:val="009C3B99"/>
    <w:rsid w:val="00A17348"/>
    <w:rsid w:val="00A25CF8"/>
    <w:rsid w:val="00A41519"/>
    <w:rsid w:val="00A636A5"/>
    <w:rsid w:val="00A675E4"/>
    <w:rsid w:val="00AA260D"/>
    <w:rsid w:val="00AB3F6D"/>
    <w:rsid w:val="00AC5CB6"/>
    <w:rsid w:val="00AC7D32"/>
    <w:rsid w:val="00AE47CE"/>
    <w:rsid w:val="00AE571A"/>
    <w:rsid w:val="00B30D63"/>
    <w:rsid w:val="00B3751A"/>
    <w:rsid w:val="00B501EE"/>
    <w:rsid w:val="00BA37DF"/>
    <w:rsid w:val="00BC5F56"/>
    <w:rsid w:val="00C25144"/>
    <w:rsid w:val="00C26575"/>
    <w:rsid w:val="00CA50FA"/>
    <w:rsid w:val="00CB5B8E"/>
    <w:rsid w:val="00CC21DB"/>
    <w:rsid w:val="00CC2DFA"/>
    <w:rsid w:val="00DC2E8B"/>
    <w:rsid w:val="00E35258"/>
    <w:rsid w:val="00E47C84"/>
    <w:rsid w:val="00EA6813"/>
    <w:rsid w:val="00EB4AAC"/>
    <w:rsid w:val="00EC4053"/>
    <w:rsid w:val="00ED0472"/>
    <w:rsid w:val="00F26226"/>
    <w:rsid w:val="00F64909"/>
    <w:rsid w:val="00F9554E"/>
    <w:rsid w:val="00FA3990"/>
    <w:rsid w:val="00FC1F23"/>
    <w:rsid w:val="00FE7E18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caption" w:semiHidden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rsid w:val="00086E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6E6C-53C0-4EF6-A48B-6A4D493E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IFSUL Campus Pelotas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2</cp:revision>
  <cp:lastPrinted>2011-04-05T01:44:00Z</cp:lastPrinted>
  <dcterms:created xsi:type="dcterms:W3CDTF">2015-09-25T12:41:00Z</dcterms:created>
  <dcterms:modified xsi:type="dcterms:W3CDTF">2015-09-25T12:41:00Z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