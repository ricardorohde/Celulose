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41" w:rsidRPr="00F06E11" w:rsidRDefault="00921041">
      <w:pPr>
        <w:pStyle w:val="SemEspaamento"/>
        <w:rPr>
          <w:rFonts w:ascii="Arial" w:hAnsi="Arial" w:cs="Arial"/>
          <w:sz w:val="8"/>
        </w:rPr>
      </w:pPr>
    </w:p>
    <w:sdt>
      <w:sdtPr>
        <w:rPr>
          <w:rFonts w:ascii="Arial" w:eastAsiaTheme="minorEastAsia" w:hAnsi="Arial" w:cs="Arial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e do Currículo"/>
        <w:tag w:val="Nome do Currículo"/>
        <w:id w:val="1257551780"/>
        <w:placeholder>
          <w:docPart w:val="8318A36032C645AC9035F665EB49DA6A"/>
        </w:placeholder>
        <w:docPartList>
          <w:docPartGallery w:val="Quick Parts"/>
          <w:docPartCategory w:val=" Nome do Currículo"/>
        </w:docPartList>
      </w:sdtPr>
      <w:sdtEndPr/>
      <w:sdtContent>
        <w:p w:rsidR="00921041" w:rsidRPr="00881E48" w:rsidRDefault="009B144F">
          <w:pPr>
            <w:pStyle w:val="Ttulo"/>
            <w:rPr>
              <w:rFonts w:ascii="Arial" w:hAnsi="Arial" w:cs="Arial"/>
              <w:color w:val="000000" w:themeColor="text1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ascii="Arial" w:hAnsi="Arial" w:cs="Arial"/>
                <w:color w:val="000000" w:themeColor="text1"/>
                <w:sz w:val="40"/>
                <w:szCs w:val="40"/>
              </w:rPr>
              <w:alias w:val="Autor"/>
              <w:tag w:val=""/>
              <w:id w:val="-1792899604"/>
              <w:placeholder>
                <w:docPart w:val="ABE878F8A3B14DF790522CC687AAFAA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9648F" w:rsidRPr="00881E48">
                <w:rPr>
                  <w:rFonts w:ascii="Arial" w:hAnsi="Arial" w:cs="Arial"/>
                  <w:color w:val="000000" w:themeColor="text1"/>
                  <w:sz w:val="40"/>
                  <w:szCs w:val="40"/>
                </w:rPr>
                <w:t xml:space="preserve">Thales Von </w:t>
              </w:r>
              <w:proofErr w:type="spellStart"/>
              <w:r w:rsidR="0029648F" w:rsidRPr="00881E48">
                <w:rPr>
                  <w:rFonts w:ascii="Arial" w:hAnsi="Arial" w:cs="Arial"/>
                  <w:color w:val="000000" w:themeColor="text1"/>
                  <w:sz w:val="40"/>
                  <w:szCs w:val="40"/>
                </w:rPr>
                <w:t>Arnt</w:t>
              </w:r>
              <w:proofErr w:type="spellEnd"/>
              <w:r w:rsidR="0029648F" w:rsidRPr="00881E48">
                <w:rPr>
                  <w:rFonts w:ascii="Arial" w:hAnsi="Arial" w:cs="Arial"/>
                  <w:color w:val="000000" w:themeColor="text1"/>
                  <w:sz w:val="40"/>
                  <w:szCs w:val="40"/>
                </w:rPr>
                <w:t xml:space="preserve"> Vieira</w:t>
              </w:r>
            </w:sdtContent>
          </w:sdt>
        </w:p>
        <w:p w:rsidR="00921041" w:rsidRPr="00EE7000" w:rsidRDefault="009B144F">
          <w:pPr>
            <w:spacing w:after="0" w:line="240" w:lineRule="aut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sdt>
            <w:sdtPr>
              <w:rPr>
                <w:rFonts w:ascii="Arial" w:hAnsi="Arial" w:cs="Arial"/>
                <w:color w:val="000000" w:themeColor="text1"/>
                <w:sz w:val="24"/>
                <w:szCs w:val="24"/>
              </w:rPr>
              <w:alias w:val="Endereço de Email"/>
              <w:tag w:val=""/>
              <w:id w:val="492224369"/>
              <w:placeholder>
                <w:docPart w:val="7D462F9A4C254B33A4EE369C01536E6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2D44EB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t</w:t>
              </w:r>
              <w:r w:rsidR="0029648F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halesvieira1998@hotmail.com</w:t>
              </w:r>
            </w:sdtContent>
          </w:sdt>
          <w:r w:rsidR="00787661" w:rsidRPr="00EE7000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="00787661" w:rsidRPr="00EE7000">
            <w:rPr>
              <w:rFonts w:ascii="Arial" w:hAnsi="Arial" w:cs="Arial"/>
              <w:color w:val="000000" w:themeColor="text1"/>
              <w:sz w:val="24"/>
              <w:szCs w:val="24"/>
            </w:rPr>
            <w:sym w:font="Symbol" w:char="F0B7"/>
          </w:r>
          <w:r w:rsidR="00787661" w:rsidRPr="00EE7000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 </w:t>
          </w:r>
          <w:sdt>
            <w:sdtPr>
              <w:rPr>
                <w:rFonts w:ascii="Arial" w:hAnsi="Arial" w:cs="Arial"/>
                <w:color w:val="000000" w:themeColor="text1"/>
                <w:sz w:val="24"/>
                <w:szCs w:val="24"/>
              </w:rPr>
              <w:alias w:val="Endereço"/>
              <w:tag w:val=""/>
              <w:id w:val="-1128857918"/>
              <w:placeholder>
                <w:docPart w:val="040F418BD7DA4D248EC0D5F7094FC7A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roofErr w:type="gramStart"/>
              <w:r w:rsidR="0029648F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Av.</w:t>
              </w:r>
              <w:proofErr w:type="gramEnd"/>
              <w:r w:rsidR="0029648F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liberdade,704,Guaíba-RS</w:t>
              </w:r>
            </w:sdtContent>
          </w:sdt>
          <w:r w:rsidR="00787661" w:rsidRPr="00EE7000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sdt>
            <w:sdtPr>
              <w:rPr>
                <w:rFonts w:ascii="Arial" w:hAnsi="Arial" w:cs="Arial"/>
                <w:color w:val="000000" w:themeColor="text1"/>
                <w:sz w:val="24"/>
                <w:szCs w:val="24"/>
              </w:rPr>
              <w:alias w:val="Telefone"/>
              <w:tag w:val=""/>
              <w:id w:val="-1095318542"/>
              <w:placeholder>
                <w:docPart w:val="13DA5AB8A1724E5DABF3E9457F36F27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                                                                  </w:t>
              </w:r>
              <w:r w:rsidR="0029648F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(51) 3401-3655</w:t>
              </w:r>
              <w:r w:rsidR="002D44EB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29648F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/</w:t>
              </w:r>
              <w:r w:rsidR="002D44EB" w:rsidRPr="00EE7000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 xml:space="preserve"> </w:t>
              </w:r>
              <w:r w:rsidR="00881E48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>95223229</w:t>
              </w:r>
            </w:sdtContent>
          </w:sdt>
        </w:p>
        <w:p w:rsidR="00F06E11" w:rsidRPr="00EE7000" w:rsidRDefault="00F06E11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EE7000">
            <w:rPr>
              <w:rFonts w:ascii="Arial" w:hAnsi="Arial" w:cs="Arial"/>
              <w:sz w:val="24"/>
              <w:szCs w:val="24"/>
            </w:rPr>
            <w:t>Brasileiro, Solteiro, 18 anos.</w:t>
          </w:r>
        </w:p>
        <w:p w:rsidR="00921041" w:rsidRPr="00F06E11" w:rsidRDefault="009B144F">
          <w:pPr>
            <w:jc w:val="center"/>
            <w:rPr>
              <w:rFonts w:ascii="Arial" w:hAnsi="Arial" w:cs="Arial"/>
            </w:rPr>
          </w:pPr>
        </w:p>
      </w:sdtContent>
    </w:sdt>
    <w:p w:rsidR="00921041" w:rsidRPr="00881E48" w:rsidRDefault="00787661">
      <w:pPr>
        <w:pStyle w:val="TtulodeSeo"/>
        <w:rPr>
          <w:rFonts w:ascii="Arial" w:hAnsi="Arial" w:cs="Arial"/>
          <w:color w:val="000000" w:themeColor="text1"/>
        </w:rPr>
      </w:pPr>
      <w:r w:rsidRPr="00881E48">
        <w:rPr>
          <w:rFonts w:ascii="Arial" w:hAnsi="Arial" w:cs="Arial"/>
          <w:color w:val="000000" w:themeColor="text1"/>
        </w:rPr>
        <w:t>Objetivos</w:t>
      </w:r>
    </w:p>
    <w:p w:rsidR="00921041" w:rsidRPr="00D730F1" w:rsidRDefault="0029648F" w:rsidP="00881E4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2D44EB">
        <w:rPr>
          <w:rFonts w:ascii="Arial" w:hAnsi="Arial" w:cs="Arial"/>
          <w:sz w:val="24"/>
          <w:szCs w:val="24"/>
        </w:rPr>
        <w:t>Ingressar no mercado de traba</w:t>
      </w:r>
      <w:r w:rsidR="00D730F1">
        <w:rPr>
          <w:rFonts w:ascii="Arial" w:hAnsi="Arial" w:cs="Arial"/>
          <w:sz w:val="24"/>
          <w:szCs w:val="24"/>
        </w:rPr>
        <w:t>lho para adquirir experiência,</w:t>
      </w:r>
      <w:r w:rsidR="00EE7000">
        <w:rPr>
          <w:rFonts w:ascii="Arial" w:hAnsi="Arial" w:cs="Arial"/>
          <w:sz w:val="24"/>
          <w:szCs w:val="24"/>
        </w:rPr>
        <w:t xml:space="preserve"> </w:t>
      </w:r>
      <w:r w:rsidRPr="002D44EB">
        <w:rPr>
          <w:rFonts w:ascii="Arial" w:hAnsi="Arial" w:cs="Arial"/>
          <w:sz w:val="24"/>
          <w:szCs w:val="24"/>
        </w:rPr>
        <w:t>conhecimento e iniciar uma carreira profissional.</w:t>
      </w:r>
    </w:p>
    <w:p w:rsidR="00921041" w:rsidRPr="00881E48" w:rsidRDefault="00787661">
      <w:pPr>
        <w:pStyle w:val="TtulodeSeo"/>
        <w:rPr>
          <w:rFonts w:ascii="Arial" w:hAnsi="Arial" w:cs="Arial"/>
          <w:color w:val="000000" w:themeColor="text1"/>
        </w:rPr>
      </w:pPr>
      <w:r w:rsidRPr="00881E48">
        <w:rPr>
          <w:rFonts w:ascii="Arial" w:hAnsi="Arial" w:cs="Arial"/>
          <w:color w:val="000000" w:themeColor="text1"/>
        </w:rPr>
        <w:t>Educação</w:t>
      </w:r>
    </w:p>
    <w:p w:rsidR="00921041" w:rsidRPr="00EE7000" w:rsidRDefault="0029648F" w:rsidP="00881E48">
      <w:pPr>
        <w:pStyle w:val="Subseo"/>
        <w:numPr>
          <w:ilvl w:val="0"/>
          <w:numId w:val="11"/>
        </w:numPr>
        <w:spacing w:line="360" w:lineRule="auto"/>
        <w:ind w:hanging="294"/>
        <w:rPr>
          <w:rFonts w:ascii="Arial" w:hAnsi="Arial" w:cs="Arial"/>
          <w:color w:val="000000" w:themeColor="text1"/>
        </w:rPr>
      </w:pPr>
      <w:r w:rsidRPr="00EE7000">
        <w:rPr>
          <w:rFonts w:ascii="Arial" w:hAnsi="Arial" w:cs="Arial"/>
          <w:color w:val="000000" w:themeColor="text1"/>
        </w:rPr>
        <w:t>Escola Estadual de Ensino Fundamental Evaristo da Veiga – Concluído em 2012.</w:t>
      </w:r>
    </w:p>
    <w:p w:rsidR="0029648F" w:rsidRPr="00EE7000" w:rsidRDefault="0029648F" w:rsidP="00881E48">
      <w:pPr>
        <w:pStyle w:val="Subseo"/>
        <w:numPr>
          <w:ilvl w:val="0"/>
          <w:numId w:val="11"/>
        </w:numPr>
        <w:spacing w:line="360" w:lineRule="auto"/>
        <w:ind w:hanging="294"/>
        <w:rPr>
          <w:rFonts w:ascii="Arial" w:hAnsi="Arial" w:cs="Arial"/>
          <w:color w:val="000000" w:themeColor="text1"/>
        </w:rPr>
      </w:pPr>
      <w:r w:rsidRPr="00EE7000">
        <w:rPr>
          <w:rFonts w:ascii="Arial" w:hAnsi="Arial" w:cs="Arial"/>
          <w:color w:val="000000" w:themeColor="text1"/>
        </w:rPr>
        <w:t>Colégio Estadual Augusto Meyer – Concluído em 2015.</w:t>
      </w:r>
    </w:p>
    <w:p w:rsidR="00921041" w:rsidRPr="00EE7000" w:rsidRDefault="0029648F" w:rsidP="00881E48">
      <w:pPr>
        <w:pStyle w:val="Subseo"/>
        <w:numPr>
          <w:ilvl w:val="0"/>
          <w:numId w:val="11"/>
        </w:numPr>
        <w:spacing w:line="360" w:lineRule="auto"/>
        <w:ind w:hanging="294"/>
        <w:rPr>
          <w:rFonts w:ascii="Arial" w:hAnsi="Arial" w:cs="Arial"/>
          <w:color w:val="000000" w:themeColor="text1"/>
        </w:rPr>
      </w:pPr>
      <w:r w:rsidRPr="00EE7000">
        <w:rPr>
          <w:rFonts w:ascii="Arial" w:hAnsi="Arial" w:cs="Arial"/>
          <w:color w:val="000000" w:themeColor="text1"/>
        </w:rPr>
        <w:t xml:space="preserve">Escola Estadual de Educação Profissional Dr. </w:t>
      </w:r>
      <w:proofErr w:type="spellStart"/>
      <w:r w:rsidRPr="00EE7000">
        <w:rPr>
          <w:rFonts w:ascii="Arial" w:hAnsi="Arial" w:cs="Arial"/>
          <w:color w:val="000000" w:themeColor="text1"/>
        </w:rPr>
        <w:t>Solon</w:t>
      </w:r>
      <w:proofErr w:type="spellEnd"/>
      <w:r w:rsidRPr="00EE7000">
        <w:rPr>
          <w:rFonts w:ascii="Arial" w:hAnsi="Arial" w:cs="Arial"/>
          <w:color w:val="000000" w:themeColor="text1"/>
        </w:rPr>
        <w:t xml:space="preserve"> Tavares – </w:t>
      </w:r>
      <w:r w:rsidR="00022525" w:rsidRPr="00EE7000">
        <w:rPr>
          <w:rFonts w:ascii="Arial" w:hAnsi="Arial" w:cs="Arial"/>
          <w:color w:val="000000" w:themeColor="text1"/>
        </w:rPr>
        <w:t>Cu</w:t>
      </w:r>
      <w:r w:rsidR="00881E48">
        <w:rPr>
          <w:rFonts w:ascii="Arial" w:hAnsi="Arial" w:cs="Arial"/>
          <w:color w:val="000000" w:themeColor="text1"/>
        </w:rPr>
        <w:t>rsando Técnico em Informática / Período Noturno.</w:t>
      </w:r>
    </w:p>
    <w:p w:rsidR="00022525" w:rsidRPr="002D44EB" w:rsidRDefault="00022525" w:rsidP="00022525">
      <w:pPr>
        <w:pStyle w:val="Subseo"/>
        <w:spacing w:line="360" w:lineRule="auto"/>
        <w:ind w:left="360"/>
        <w:rPr>
          <w:rFonts w:ascii="Arial" w:hAnsi="Arial" w:cs="Arial"/>
        </w:rPr>
      </w:pPr>
    </w:p>
    <w:p w:rsidR="00921041" w:rsidRPr="00F06E11" w:rsidRDefault="009B144F">
      <w:pPr>
        <w:pStyle w:val="TtulodeSe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1398160"/>
          <w:placeholder>
            <w:docPart w:val="8BC16B717657436BB78AE48A493E3455"/>
          </w:placeholder>
          <w:temporary/>
          <w:showingPlcHdr/>
        </w:sdtPr>
        <w:sdtEndPr/>
        <w:sdtContent>
          <w:r w:rsidR="00787661" w:rsidRPr="00881E48">
            <w:rPr>
              <w:rFonts w:ascii="Arial" w:hAnsi="Arial" w:cs="Arial"/>
              <w:color w:val="000000" w:themeColor="text1"/>
            </w:rPr>
            <w:t>Habilidades</w:t>
          </w:r>
        </w:sdtContent>
      </w:sdt>
    </w:p>
    <w:p w:rsidR="00F06E11" w:rsidRPr="002D44EB" w:rsidRDefault="0029648F" w:rsidP="00F06E1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D44EB">
        <w:rPr>
          <w:rFonts w:ascii="Arial" w:hAnsi="Arial" w:cs="Arial"/>
          <w:sz w:val="24"/>
          <w:szCs w:val="24"/>
        </w:rPr>
        <w:t xml:space="preserve">Conhecimento em Informática na área de </w:t>
      </w:r>
      <w:proofErr w:type="gramStart"/>
      <w:r w:rsidRPr="002D44EB">
        <w:rPr>
          <w:rFonts w:ascii="Arial" w:hAnsi="Arial" w:cs="Arial"/>
          <w:sz w:val="24"/>
          <w:szCs w:val="24"/>
        </w:rPr>
        <w:t>Software</w:t>
      </w:r>
      <w:r w:rsidR="00881E48">
        <w:rPr>
          <w:rFonts w:ascii="Arial" w:hAnsi="Arial" w:cs="Arial"/>
          <w:sz w:val="24"/>
          <w:szCs w:val="24"/>
        </w:rPr>
        <w:t>(</w:t>
      </w:r>
      <w:proofErr w:type="gramEnd"/>
      <w:r w:rsidR="00881E48">
        <w:rPr>
          <w:rFonts w:ascii="Arial" w:hAnsi="Arial" w:cs="Arial"/>
          <w:sz w:val="24"/>
          <w:szCs w:val="24"/>
        </w:rPr>
        <w:t>Básico)</w:t>
      </w:r>
      <w:r w:rsidRPr="002D44EB">
        <w:rPr>
          <w:rFonts w:ascii="Arial" w:hAnsi="Arial" w:cs="Arial"/>
          <w:sz w:val="24"/>
          <w:szCs w:val="24"/>
        </w:rPr>
        <w:t xml:space="preserve"> e Hardware</w:t>
      </w:r>
      <w:r w:rsidR="00881E48">
        <w:rPr>
          <w:rFonts w:ascii="Arial" w:hAnsi="Arial" w:cs="Arial"/>
          <w:sz w:val="24"/>
          <w:szCs w:val="24"/>
        </w:rPr>
        <w:t>(Intermediário)</w:t>
      </w:r>
      <w:r w:rsidRPr="002D44EB">
        <w:rPr>
          <w:rFonts w:ascii="Arial" w:hAnsi="Arial" w:cs="Arial"/>
          <w:sz w:val="24"/>
          <w:szCs w:val="24"/>
        </w:rPr>
        <w:t>.</w:t>
      </w:r>
    </w:p>
    <w:p w:rsidR="0029648F" w:rsidRPr="002D44EB" w:rsidRDefault="0029648F" w:rsidP="00F06E1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D44EB">
        <w:rPr>
          <w:rFonts w:ascii="Arial" w:hAnsi="Arial" w:cs="Arial"/>
          <w:sz w:val="24"/>
          <w:szCs w:val="24"/>
        </w:rPr>
        <w:t>Inglês e espanhol básico.</w:t>
      </w:r>
    </w:p>
    <w:p w:rsidR="0029648F" w:rsidRPr="002D44EB" w:rsidRDefault="0029648F" w:rsidP="00F06E1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D44EB">
        <w:rPr>
          <w:rFonts w:ascii="Arial" w:hAnsi="Arial" w:cs="Arial"/>
          <w:sz w:val="24"/>
          <w:szCs w:val="24"/>
        </w:rPr>
        <w:t>Pró-ativo</w:t>
      </w:r>
      <w:proofErr w:type="spellEnd"/>
      <w:r w:rsidRPr="002D44EB">
        <w:rPr>
          <w:rFonts w:ascii="Arial" w:hAnsi="Arial" w:cs="Arial"/>
          <w:sz w:val="24"/>
          <w:szCs w:val="24"/>
        </w:rPr>
        <w:t xml:space="preserve">, </w:t>
      </w:r>
      <w:r w:rsidR="00F06E11" w:rsidRPr="002D44EB">
        <w:rPr>
          <w:rFonts w:ascii="Arial" w:hAnsi="Arial" w:cs="Arial"/>
          <w:sz w:val="24"/>
          <w:szCs w:val="24"/>
        </w:rPr>
        <w:t>Criativo, Dinâmico</w:t>
      </w:r>
      <w:r w:rsidR="00EE7000">
        <w:rPr>
          <w:rFonts w:ascii="Arial" w:hAnsi="Arial" w:cs="Arial"/>
          <w:sz w:val="24"/>
          <w:szCs w:val="24"/>
        </w:rPr>
        <w:t>, Sociável, Comprometido</w:t>
      </w:r>
      <w:r w:rsidR="00F06E11" w:rsidRPr="002D44EB">
        <w:rPr>
          <w:rFonts w:ascii="Arial" w:hAnsi="Arial" w:cs="Arial"/>
          <w:sz w:val="24"/>
          <w:szCs w:val="24"/>
        </w:rPr>
        <w:t xml:space="preserve"> e Disposto a novos desafios.</w:t>
      </w:r>
      <w:bookmarkStart w:id="0" w:name="_GoBack"/>
      <w:bookmarkEnd w:id="0"/>
    </w:p>
    <w:p w:rsidR="00F06E11" w:rsidRDefault="00F06E11" w:rsidP="00EE7000">
      <w:pPr>
        <w:pStyle w:val="PargrafodaLista"/>
        <w:spacing w:line="360" w:lineRule="auto"/>
        <w:ind w:left="720" w:firstLine="0"/>
        <w:rPr>
          <w:rFonts w:ascii="Arial" w:hAnsi="Arial" w:cs="Arial"/>
          <w:sz w:val="24"/>
          <w:szCs w:val="24"/>
        </w:rPr>
      </w:pPr>
    </w:p>
    <w:p w:rsidR="00EE7000" w:rsidRPr="002D44EB" w:rsidRDefault="00EE7000" w:rsidP="00EE7000">
      <w:pPr>
        <w:pStyle w:val="PargrafodaLista"/>
        <w:spacing w:line="360" w:lineRule="auto"/>
        <w:ind w:left="720" w:firstLine="0"/>
        <w:rPr>
          <w:rFonts w:ascii="Arial" w:hAnsi="Arial" w:cs="Arial"/>
          <w:sz w:val="24"/>
          <w:szCs w:val="24"/>
        </w:rPr>
      </w:pPr>
    </w:p>
    <w:p w:rsidR="0029648F" w:rsidRPr="00F06E11" w:rsidRDefault="0029648F" w:rsidP="0029648F">
      <w:pPr>
        <w:pStyle w:val="PargrafodaLista"/>
        <w:ind w:left="630" w:firstLine="0"/>
        <w:rPr>
          <w:rFonts w:ascii="Arial" w:hAnsi="Arial" w:cs="Arial"/>
        </w:rPr>
      </w:pPr>
    </w:p>
    <w:p w:rsidR="0029648F" w:rsidRPr="00F06E11" w:rsidRDefault="0029648F" w:rsidP="0029648F">
      <w:pPr>
        <w:pStyle w:val="PargrafodaLista"/>
        <w:ind w:left="630" w:firstLine="0"/>
        <w:rPr>
          <w:rFonts w:ascii="Arial" w:hAnsi="Arial" w:cs="Arial"/>
        </w:rPr>
      </w:pPr>
    </w:p>
    <w:sectPr w:rsidR="0029648F" w:rsidRPr="00F06E11">
      <w:head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44F" w:rsidRDefault="009B144F">
      <w:pPr>
        <w:spacing w:after="0" w:line="240" w:lineRule="auto"/>
      </w:pPr>
      <w:r>
        <w:separator/>
      </w:r>
    </w:p>
  </w:endnote>
  <w:endnote w:type="continuationSeparator" w:id="0">
    <w:p w:rsidR="009B144F" w:rsidRDefault="009B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44F" w:rsidRDefault="009B144F">
      <w:pPr>
        <w:spacing w:after="0" w:line="240" w:lineRule="auto"/>
      </w:pPr>
      <w:r>
        <w:separator/>
      </w:r>
    </w:p>
  </w:footnote>
  <w:footnote w:type="continuationSeparator" w:id="0">
    <w:p w:rsidR="009B144F" w:rsidRDefault="009B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041" w:rsidRDefault="009B144F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F53FF6F79B724E4EAB105076BF969FA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9648F">
          <w:rPr>
            <w:color w:val="6076B4" w:themeColor="accent1"/>
          </w:rPr>
          <w:t xml:space="preserve">Thales Von </w:t>
        </w:r>
        <w:proofErr w:type="spellStart"/>
        <w:r w:rsidR="0029648F">
          <w:rPr>
            <w:color w:val="6076B4" w:themeColor="accent1"/>
          </w:rPr>
          <w:t>Arnt</w:t>
        </w:r>
        <w:proofErr w:type="spellEnd"/>
        <w:r w:rsidR="0029648F">
          <w:rPr>
            <w:color w:val="6076B4" w:themeColor="accent1"/>
          </w:rPr>
          <w:t xml:space="preserve"> Vieira</w:t>
        </w:r>
      </w:sdtContent>
    </w:sdt>
  </w:p>
  <w:p w:rsidR="00921041" w:rsidRDefault="00787661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E6D"/>
    <w:multiLevelType w:val="hybridMultilevel"/>
    <w:tmpl w:val="7C8EE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C0B57"/>
    <w:multiLevelType w:val="hybridMultilevel"/>
    <w:tmpl w:val="4EF47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9C2689"/>
    <w:multiLevelType w:val="hybridMultilevel"/>
    <w:tmpl w:val="2FFC2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843DA7"/>
    <w:multiLevelType w:val="hybridMultilevel"/>
    <w:tmpl w:val="01B82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14187"/>
    <w:multiLevelType w:val="hybridMultilevel"/>
    <w:tmpl w:val="3FE821B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76741E02"/>
    <w:multiLevelType w:val="hybridMultilevel"/>
    <w:tmpl w:val="F7028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8F"/>
    <w:rsid w:val="00022525"/>
    <w:rsid w:val="0028554C"/>
    <w:rsid w:val="0029648F"/>
    <w:rsid w:val="002D44EB"/>
    <w:rsid w:val="00555B5C"/>
    <w:rsid w:val="00622650"/>
    <w:rsid w:val="00787661"/>
    <w:rsid w:val="00881E48"/>
    <w:rsid w:val="00921041"/>
    <w:rsid w:val="009B144F"/>
    <w:rsid w:val="009E2ACD"/>
    <w:rsid w:val="00D730F1"/>
    <w:rsid w:val="00EE7000"/>
    <w:rsid w:val="00F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18A36032C645AC9035F665EB49D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91731-4923-414E-8E16-CE81A81DAFE3}"/>
      </w:docPartPr>
      <w:docPartBody>
        <w:p w:rsidR="00465991" w:rsidRDefault="00922A53">
          <w:pPr>
            <w:pStyle w:val="8318A36032C645AC9035F665EB49DA6A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ABE878F8A3B14DF790522CC687AAFA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D63E30-08B8-445F-88EF-9A3CF5BE6267}"/>
      </w:docPartPr>
      <w:docPartBody>
        <w:p w:rsidR="00465991" w:rsidRDefault="00922A53">
          <w:pPr>
            <w:pStyle w:val="ABE878F8A3B14DF790522CC687AAFAA7"/>
          </w:pPr>
          <w:r>
            <w:t>[Digite seu Nome]</w:t>
          </w:r>
        </w:p>
      </w:docPartBody>
    </w:docPart>
    <w:docPart>
      <w:docPartPr>
        <w:name w:val="7D462F9A4C254B33A4EE369C01536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A39D-173E-4139-96FA-D6A22D0899F1}"/>
      </w:docPartPr>
      <w:docPartBody>
        <w:p w:rsidR="00465991" w:rsidRDefault="00922A53">
          <w:pPr>
            <w:pStyle w:val="7D462F9A4C254B33A4EE369C01536E6B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040F418BD7DA4D248EC0D5F7094FC7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11EBFC-1302-426E-8AB6-16BCCD5B2DE0}"/>
      </w:docPartPr>
      <w:docPartBody>
        <w:p w:rsidR="00465991" w:rsidRDefault="00922A53">
          <w:pPr>
            <w:pStyle w:val="040F418BD7DA4D248EC0D5F7094FC7AF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13DA5AB8A1724E5DABF3E9457F36F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9CB7F0-EE7D-4DB2-A56C-01D95BC980AD}"/>
      </w:docPartPr>
      <w:docPartBody>
        <w:p w:rsidR="00465991" w:rsidRDefault="00922A53">
          <w:pPr>
            <w:pStyle w:val="13DA5AB8A1724E5DABF3E9457F36F275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8BC16B717657436BB78AE48A493E34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783B26-8018-4507-BB77-422AC274C0C9}"/>
      </w:docPartPr>
      <w:docPartBody>
        <w:p w:rsidR="00465991" w:rsidRDefault="00922A53">
          <w:pPr>
            <w:pStyle w:val="8BC16B717657436BB78AE48A493E3455"/>
          </w:pPr>
          <w:r>
            <w:t>Habilidades</w:t>
          </w:r>
        </w:p>
      </w:docPartBody>
    </w:docPart>
    <w:docPart>
      <w:docPartPr>
        <w:name w:val="F53FF6F79B724E4EAB105076BF969F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43589-5375-4523-9057-4100A58CBCBE}"/>
      </w:docPartPr>
      <w:docPartBody>
        <w:p w:rsidR="00465991" w:rsidRDefault="00922A53">
          <w:pPr>
            <w:pStyle w:val="F53FF6F79B724E4EAB105076BF969FAF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FF"/>
    <w:rsid w:val="0031536E"/>
    <w:rsid w:val="003D6BD2"/>
    <w:rsid w:val="004146B0"/>
    <w:rsid w:val="00465991"/>
    <w:rsid w:val="005E71C3"/>
    <w:rsid w:val="00922A53"/>
    <w:rsid w:val="009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D53FF"/>
    <w:rPr>
      <w:color w:val="808080"/>
    </w:rPr>
  </w:style>
  <w:style w:type="paragraph" w:customStyle="1" w:styleId="8318A36032C645AC9035F665EB49DA6A">
    <w:name w:val="8318A36032C645AC9035F665EB49DA6A"/>
  </w:style>
  <w:style w:type="paragraph" w:customStyle="1" w:styleId="ABE878F8A3B14DF790522CC687AAFAA7">
    <w:name w:val="ABE878F8A3B14DF790522CC687AAFAA7"/>
  </w:style>
  <w:style w:type="paragraph" w:customStyle="1" w:styleId="7D462F9A4C254B33A4EE369C01536E6B">
    <w:name w:val="7D462F9A4C254B33A4EE369C01536E6B"/>
  </w:style>
  <w:style w:type="paragraph" w:customStyle="1" w:styleId="040F418BD7DA4D248EC0D5F7094FC7AF">
    <w:name w:val="040F418BD7DA4D248EC0D5F7094FC7AF"/>
  </w:style>
  <w:style w:type="paragraph" w:customStyle="1" w:styleId="13DA5AB8A1724E5DABF3E9457F36F275">
    <w:name w:val="13DA5AB8A1724E5DABF3E9457F36F275"/>
  </w:style>
  <w:style w:type="paragraph" w:customStyle="1" w:styleId="D94B95D0594A486286EA252D56C68C13">
    <w:name w:val="D94B95D0594A486286EA252D56C68C13"/>
  </w:style>
  <w:style w:type="paragraph" w:customStyle="1" w:styleId="E42B3D696E434D2082AD1A2AAB26E6DF">
    <w:name w:val="E42B3D696E434D2082AD1A2AAB26E6DF"/>
  </w:style>
  <w:style w:type="paragraph" w:customStyle="1" w:styleId="26902CDD5A2A40FAB58787AAD905017E">
    <w:name w:val="26902CDD5A2A40FAB58787AAD905017E"/>
  </w:style>
  <w:style w:type="paragraph" w:customStyle="1" w:styleId="719755A9EA2849A79EB5843AF8B858BA">
    <w:name w:val="719755A9EA2849A79EB5843AF8B858BA"/>
  </w:style>
  <w:style w:type="paragraph" w:customStyle="1" w:styleId="A32792B8F82B4B2C900E7276B9E489BC">
    <w:name w:val="A32792B8F82B4B2C900E7276B9E489BC"/>
  </w:style>
  <w:style w:type="paragraph" w:customStyle="1" w:styleId="9027289C45014829B7F511F3453CDE31">
    <w:name w:val="9027289C45014829B7F511F3453CDE31"/>
  </w:style>
  <w:style w:type="paragraph" w:customStyle="1" w:styleId="59B68E9213954F97B25CB0BD0646B88C">
    <w:name w:val="59B68E9213954F97B25CB0BD0646B88C"/>
  </w:style>
  <w:style w:type="paragraph" w:customStyle="1" w:styleId="0FE95EAFFC2E4474950A322982E6257A">
    <w:name w:val="0FE95EAFFC2E4474950A322982E6257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F361096C370C4D178920C28ECAAD06A3">
    <w:name w:val="F361096C370C4D178920C28ECAAD06A3"/>
  </w:style>
  <w:style w:type="paragraph" w:customStyle="1" w:styleId="880A01B04FE24BDE88D36C54A8526D8B">
    <w:name w:val="880A01B04FE24BDE88D36C54A8526D8B"/>
  </w:style>
  <w:style w:type="paragraph" w:customStyle="1" w:styleId="E51879E8749348FA97D05BFDEA363B24">
    <w:name w:val="E51879E8749348FA97D05BFDEA363B24"/>
  </w:style>
  <w:style w:type="paragraph" w:customStyle="1" w:styleId="8078A2D6AADE45338D4E47E90E4E1E3A">
    <w:name w:val="8078A2D6AADE45338D4E47E90E4E1E3A"/>
  </w:style>
  <w:style w:type="paragraph" w:customStyle="1" w:styleId="8BC16B717657436BB78AE48A493E3455">
    <w:name w:val="8BC16B717657436BB78AE48A493E3455"/>
  </w:style>
  <w:style w:type="paragraph" w:customStyle="1" w:styleId="F53FF6F79B724E4EAB105076BF969FAF">
    <w:name w:val="F53FF6F79B724E4EAB105076BF969FAF"/>
  </w:style>
  <w:style w:type="paragraph" w:customStyle="1" w:styleId="11982E2559F944F0838664F4EA2BB774">
    <w:name w:val="11982E2559F944F0838664F4EA2BB774"/>
    <w:rsid w:val="009D53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D53FF"/>
    <w:rPr>
      <w:color w:val="808080"/>
    </w:rPr>
  </w:style>
  <w:style w:type="paragraph" w:customStyle="1" w:styleId="8318A36032C645AC9035F665EB49DA6A">
    <w:name w:val="8318A36032C645AC9035F665EB49DA6A"/>
  </w:style>
  <w:style w:type="paragraph" w:customStyle="1" w:styleId="ABE878F8A3B14DF790522CC687AAFAA7">
    <w:name w:val="ABE878F8A3B14DF790522CC687AAFAA7"/>
  </w:style>
  <w:style w:type="paragraph" w:customStyle="1" w:styleId="7D462F9A4C254B33A4EE369C01536E6B">
    <w:name w:val="7D462F9A4C254B33A4EE369C01536E6B"/>
  </w:style>
  <w:style w:type="paragraph" w:customStyle="1" w:styleId="040F418BD7DA4D248EC0D5F7094FC7AF">
    <w:name w:val="040F418BD7DA4D248EC0D5F7094FC7AF"/>
  </w:style>
  <w:style w:type="paragraph" w:customStyle="1" w:styleId="13DA5AB8A1724E5DABF3E9457F36F275">
    <w:name w:val="13DA5AB8A1724E5DABF3E9457F36F275"/>
  </w:style>
  <w:style w:type="paragraph" w:customStyle="1" w:styleId="D94B95D0594A486286EA252D56C68C13">
    <w:name w:val="D94B95D0594A486286EA252D56C68C13"/>
  </w:style>
  <w:style w:type="paragraph" w:customStyle="1" w:styleId="E42B3D696E434D2082AD1A2AAB26E6DF">
    <w:name w:val="E42B3D696E434D2082AD1A2AAB26E6DF"/>
  </w:style>
  <w:style w:type="paragraph" w:customStyle="1" w:styleId="26902CDD5A2A40FAB58787AAD905017E">
    <w:name w:val="26902CDD5A2A40FAB58787AAD905017E"/>
  </w:style>
  <w:style w:type="paragraph" w:customStyle="1" w:styleId="719755A9EA2849A79EB5843AF8B858BA">
    <w:name w:val="719755A9EA2849A79EB5843AF8B858BA"/>
  </w:style>
  <w:style w:type="paragraph" w:customStyle="1" w:styleId="A32792B8F82B4B2C900E7276B9E489BC">
    <w:name w:val="A32792B8F82B4B2C900E7276B9E489BC"/>
  </w:style>
  <w:style w:type="paragraph" w:customStyle="1" w:styleId="9027289C45014829B7F511F3453CDE31">
    <w:name w:val="9027289C45014829B7F511F3453CDE31"/>
  </w:style>
  <w:style w:type="paragraph" w:customStyle="1" w:styleId="59B68E9213954F97B25CB0BD0646B88C">
    <w:name w:val="59B68E9213954F97B25CB0BD0646B88C"/>
  </w:style>
  <w:style w:type="paragraph" w:customStyle="1" w:styleId="0FE95EAFFC2E4474950A322982E6257A">
    <w:name w:val="0FE95EAFFC2E4474950A322982E6257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F361096C370C4D178920C28ECAAD06A3">
    <w:name w:val="F361096C370C4D178920C28ECAAD06A3"/>
  </w:style>
  <w:style w:type="paragraph" w:customStyle="1" w:styleId="880A01B04FE24BDE88D36C54A8526D8B">
    <w:name w:val="880A01B04FE24BDE88D36C54A8526D8B"/>
  </w:style>
  <w:style w:type="paragraph" w:customStyle="1" w:styleId="E51879E8749348FA97D05BFDEA363B24">
    <w:name w:val="E51879E8749348FA97D05BFDEA363B24"/>
  </w:style>
  <w:style w:type="paragraph" w:customStyle="1" w:styleId="8078A2D6AADE45338D4E47E90E4E1E3A">
    <w:name w:val="8078A2D6AADE45338D4E47E90E4E1E3A"/>
  </w:style>
  <w:style w:type="paragraph" w:customStyle="1" w:styleId="8BC16B717657436BB78AE48A493E3455">
    <w:name w:val="8BC16B717657436BB78AE48A493E3455"/>
  </w:style>
  <w:style w:type="paragraph" w:customStyle="1" w:styleId="F53FF6F79B724E4EAB105076BF969FAF">
    <w:name w:val="F53FF6F79B724E4EAB105076BF969FAF"/>
  </w:style>
  <w:style w:type="paragraph" w:customStyle="1" w:styleId="11982E2559F944F0838664F4EA2BB774">
    <w:name w:val="11982E2559F944F0838664F4EA2BB774"/>
    <w:rsid w:val="009D5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Av.liberdade,704,Guaíba-RS</CompanyAddress>
  <CompanyPhone>                                                                   (51) 3401-3655 / 95223229</CompanyPhone>
  <CompanyFax/>
  <CompanyEmail>thalesvieira1998@hotmail.com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F343E-591A-4185-A68F-DB48AA06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36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Von Arnt Vieira</dc:creator>
  <cp:lastModifiedBy>Thales Dark</cp:lastModifiedBy>
  <cp:revision>10</cp:revision>
  <dcterms:created xsi:type="dcterms:W3CDTF">2016-05-11T18:32:00Z</dcterms:created>
  <dcterms:modified xsi:type="dcterms:W3CDTF">2016-06-23T20:25:00Z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