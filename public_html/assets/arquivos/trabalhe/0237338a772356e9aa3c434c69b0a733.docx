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E55" w:rsidRPr="00320F7C" w:rsidRDefault="00FC4BD8" w:rsidP="00C30E55">
      <w:pPr>
        <w:jc w:val="center"/>
        <w:rPr>
          <w:b/>
          <w:i/>
          <w:sz w:val="32"/>
          <w:szCs w:val="32"/>
          <w:u w:val="single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-114300</wp:posOffset>
            </wp:positionV>
            <wp:extent cx="1048385" cy="1419860"/>
            <wp:effectExtent l="19050" t="0" r="0" b="0"/>
            <wp:wrapNone/>
            <wp:docPr id="6" name="Imagem 6" descr="7F4984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7F4984A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141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5BFE" w:rsidRPr="00320F7C" w:rsidRDefault="000C5BFE" w:rsidP="00C30E55">
      <w:pPr>
        <w:jc w:val="center"/>
        <w:rPr>
          <w:b/>
          <w:i/>
          <w:sz w:val="24"/>
          <w:szCs w:val="24"/>
          <w:lang w:val="pt-BR"/>
        </w:rPr>
      </w:pPr>
    </w:p>
    <w:p w:rsidR="00C30E55" w:rsidRPr="0033002C" w:rsidRDefault="00DB68BD" w:rsidP="00C30E55">
      <w:pPr>
        <w:jc w:val="center"/>
        <w:rPr>
          <w:rFonts w:ascii="Arial Black" w:hAnsi="Arial Black"/>
          <w:sz w:val="24"/>
          <w:szCs w:val="24"/>
          <w:lang w:val="pt-BR"/>
        </w:rPr>
      </w:pPr>
      <w:r>
        <w:rPr>
          <w:rFonts w:ascii="Arial Black" w:hAnsi="Arial Black"/>
          <w:sz w:val="24"/>
          <w:szCs w:val="24"/>
          <w:lang w:val="pt-BR"/>
        </w:rPr>
        <w:t>GILBERTO MARIANO STANIECKI</w:t>
      </w:r>
    </w:p>
    <w:p w:rsidR="00C30E55" w:rsidRPr="003219E6" w:rsidRDefault="00C30E55" w:rsidP="00C30E55">
      <w:pPr>
        <w:jc w:val="center"/>
        <w:rPr>
          <w:rFonts w:ascii="Arial" w:hAnsi="Arial"/>
          <w:lang w:val="pt-BR"/>
        </w:rPr>
      </w:pPr>
    </w:p>
    <w:p w:rsidR="00963F1E" w:rsidRDefault="00963F1E" w:rsidP="00553B3D">
      <w:pPr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Rua: Soldado Mario Luis de  Souza  nº. 212 Bairro: Santa Rita</w:t>
      </w:r>
    </w:p>
    <w:p w:rsidR="008C2D04" w:rsidRDefault="00963F1E" w:rsidP="00553B3D">
      <w:pPr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Guaíba</w:t>
      </w:r>
      <w:r w:rsidR="00553B3D" w:rsidRPr="003219E6">
        <w:rPr>
          <w:rFonts w:ascii="Arial" w:hAnsi="Arial"/>
          <w:lang w:val="pt-BR"/>
        </w:rPr>
        <w:t>-RS</w:t>
      </w:r>
    </w:p>
    <w:p w:rsidR="003A0BD1" w:rsidRPr="003219E6" w:rsidRDefault="003A0BD1" w:rsidP="00553B3D">
      <w:pPr>
        <w:jc w:val="center"/>
        <w:rPr>
          <w:rFonts w:ascii="Arial" w:hAnsi="Arial"/>
          <w:lang w:val="pt-BR"/>
        </w:rPr>
      </w:pPr>
    </w:p>
    <w:p w:rsidR="00C30E55" w:rsidRDefault="00C30E55" w:rsidP="00C30E55">
      <w:pPr>
        <w:jc w:val="center"/>
        <w:rPr>
          <w:rFonts w:ascii="Arial" w:hAnsi="Arial"/>
          <w:lang w:val="pt-BR"/>
        </w:rPr>
      </w:pPr>
      <w:r w:rsidRPr="003219E6">
        <w:rPr>
          <w:rFonts w:ascii="Arial" w:hAnsi="Arial"/>
          <w:lang w:val="pt-BR"/>
        </w:rPr>
        <w:t>Celular:</w:t>
      </w:r>
      <w:r w:rsidR="00DB68BD">
        <w:rPr>
          <w:rFonts w:ascii="Arial" w:hAnsi="Arial"/>
          <w:lang w:val="pt-BR"/>
        </w:rPr>
        <w:t xml:space="preserve"> (51) 99809059</w:t>
      </w:r>
    </w:p>
    <w:p w:rsidR="005754DD" w:rsidRDefault="005754DD" w:rsidP="00C30E55">
      <w:pPr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(51) 98643074</w:t>
      </w:r>
    </w:p>
    <w:p w:rsidR="003A0BD1" w:rsidRPr="003219E6" w:rsidRDefault="003A0BD1" w:rsidP="00C30E55">
      <w:pPr>
        <w:jc w:val="center"/>
        <w:rPr>
          <w:rFonts w:ascii="Arial" w:hAnsi="Arial"/>
          <w:lang w:val="pt-BR"/>
        </w:rPr>
      </w:pPr>
    </w:p>
    <w:p w:rsidR="00C30E55" w:rsidRPr="00DB68BD" w:rsidRDefault="00DB68BD" w:rsidP="00C30E55">
      <w:pPr>
        <w:jc w:val="center"/>
        <w:rPr>
          <w:rFonts w:ascii="Arial" w:hAnsi="Arial"/>
          <w:b/>
          <w:lang w:val="pt-BR"/>
        </w:rPr>
      </w:pPr>
      <w:r w:rsidRPr="00DB68BD">
        <w:rPr>
          <w:rFonts w:ascii="Arial" w:hAnsi="Arial"/>
          <w:b/>
          <w:lang w:val="pt-BR"/>
        </w:rPr>
        <w:t>CNH – AE</w:t>
      </w:r>
    </w:p>
    <w:p w:rsidR="00C30E55" w:rsidRDefault="00C30E55" w:rsidP="00C30E55">
      <w:pPr>
        <w:jc w:val="center"/>
        <w:rPr>
          <w:i/>
          <w:lang w:val="pt-BR"/>
        </w:rPr>
      </w:pPr>
    </w:p>
    <w:p w:rsidR="00EC22FB" w:rsidRDefault="00EC22FB" w:rsidP="00C30E55">
      <w:pPr>
        <w:jc w:val="center"/>
        <w:rPr>
          <w:i/>
          <w:lang w:val="pt-BR"/>
        </w:rPr>
      </w:pPr>
    </w:p>
    <w:p w:rsidR="004923BF" w:rsidRDefault="004923BF" w:rsidP="00C30E55">
      <w:pPr>
        <w:jc w:val="center"/>
        <w:rPr>
          <w:i/>
          <w:lang w:val="pt-BR"/>
        </w:rPr>
      </w:pPr>
    </w:p>
    <w:p w:rsidR="004923BF" w:rsidRPr="003219E6" w:rsidRDefault="004923BF" w:rsidP="00C30E55">
      <w:pPr>
        <w:jc w:val="center"/>
        <w:rPr>
          <w:i/>
          <w:lang w:val="pt-BR"/>
        </w:rPr>
      </w:pPr>
    </w:p>
    <w:p w:rsidR="008D3EFD" w:rsidRPr="00DB68BD" w:rsidRDefault="008D3EFD" w:rsidP="00C30E55">
      <w:pPr>
        <w:jc w:val="both"/>
        <w:rPr>
          <w:b/>
          <w:lang w:val="pt-BR"/>
        </w:rPr>
      </w:pPr>
      <w:r w:rsidRPr="003219E6">
        <w:rPr>
          <w:rFonts w:ascii="Arial Black" w:hAnsi="Arial Black"/>
          <w:szCs w:val="24"/>
          <w:lang w:val="pt-BR"/>
        </w:rPr>
        <w:t>2º Grau</w:t>
      </w:r>
      <w:r w:rsidRPr="00320F7C">
        <w:rPr>
          <w:lang w:val="pt-BR"/>
        </w:rPr>
        <w:t xml:space="preserve"> – </w:t>
      </w:r>
      <w:r w:rsidRPr="003219E6">
        <w:rPr>
          <w:rFonts w:ascii="Arial Black" w:hAnsi="Arial Black"/>
          <w:lang w:val="pt-BR"/>
        </w:rPr>
        <w:t>Instituto Estadual de Educação Assis Chateaubriand</w:t>
      </w:r>
      <w:r w:rsidRPr="003219E6">
        <w:rPr>
          <w:rFonts w:ascii="Arial" w:hAnsi="Arial"/>
          <w:lang w:val="pt-BR"/>
        </w:rPr>
        <w:t xml:space="preserve"> – Ensino Médio/ Charqueadas-RS</w:t>
      </w:r>
      <w:r w:rsidRPr="00320F7C">
        <w:rPr>
          <w:b/>
          <w:lang w:val="pt-BR"/>
        </w:rPr>
        <w:t xml:space="preserve"> </w:t>
      </w:r>
      <w:r w:rsidR="00DB68BD">
        <w:rPr>
          <w:rFonts w:ascii="Arial Black" w:hAnsi="Arial Black"/>
          <w:lang w:val="pt-BR"/>
        </w:rPr>
        <w:t xml:space="preserve"> </w:t>
      </w:r>
      <w:r w:rsidR="00E812A3" w:rsidRPr="003219E6">
        <w:rPr>
          <w:rFonts w:ascii="Arial Black" w:hAnsi="Arial Black"/>
          <w:lang w:val="pt-BR"/>
        </w:rPr>
        <w:t xml:space="preserve"> </w:t>
      </w:r>
    </w:p>
    <w:p w:rsidR="008D3EFD" w:rsidRPr="009C58B0" w:rsidRDefault="00E812A3" w:rsidP="009C58B0">
      <w:pPr>
        <w:jc w:val="both"/>
        <w:rPr>
          <w:b/>
          <w:lang w:val="pt-BR"/>
        </w:rPr>
      </w:pPr>
      <w:r w:rsidRPr="003219E6">
        <w:rPr>
          <w:rFonts w:ascii="Arial Black" w:hAnsi="Arial Black"/>
          <w:lang w:val="pt-BR"/>
        </w:rPr>
        <w:t xml:space="preserve">Técnico </w:t>
      </w:r>
      <w:r w:rsidR="00DB68BD">
        <w:rPr>
          <w:rFonts w:ascii="Arial Black" w:hAnsi="Arial Black"/>
          <w:lang w:val="pt-BR"/>
        </w:rPr>
        <w:t>Eletromecânica</w:t>
      </w:r>
      <w:r w:rsidR="009C58B0">
        <w:rPr>
          <w:rFonts w:ascii="Arial Black" w:hAnsi="Arial Black"/>
          <w:lang w:val="pt-BR"/>
        </w:rPr>
        <w:t xml:space="preserve"> - </w:t>
      </w:r>
      <w:r w:rsidR="009C58B0" w:rsidRPr="003219E6">
        <w:rPr>
          <w:rFonts w:ascii="Arial" w:hAnsi="Arial"/>
          <w:lang w:val="pt-BR"/>
        </w:rPr>
        <w:t>CNEC / Charqueadas-Rs</w:t>
      </w:r>
    </w:p>
    <w:p w:rsidR="00322333" w:rsidRDefault="00322333" w:rsidP="00322333">
      <w:pPr>
        <w:jc w:val="both"/>
        <w:rPr>
          <w:lang w:val="pt-BR"/>
        </w:rPr>
      </w:pPr>
    </w:p>
    <w:p w:rsidR="008D3EFD" w:rsidRPr="009E2293" w:rsidRDefault="008D3EFD" w:rsidP="00652AC1">
      <w:pPr>
        <w:jc w:val="both"/>
        <w:rPr>
          <w:rFonts w:ascii="Arial Black" w:hAnsi="Arial Black"/>
          <w:u w:val="single"/>
          <w:lang w:val="pt-BR"/>
        </w:rPr>
      </w:pPr>
      <w:r w:rsidRPr="009E2293">
        <w:rPr>
          <w:rFonts w:ascii="Arial Black" w:hAnsi="Arial Black"/>
          <w:u w:val="single"/>
          <w:lang w:val="pt-BR"/>
        </w:rPr>
        <w:t>CURSOS:</w:t>
      </w:r>
    </w:p>
    <w:p w:rsidR="00286E9E" w:rsidRDefault="00286E9E" w:rsidP="00652AC1">
      <w:pPr>
        <w:jc w:val="both"/>
        <w:rPr>
          <w:rFonts w:ascii="Arial Black" w:hAnsi="Arial Black"/>
          <w:u w:val="single"/>
          <w:lang w:val="pt-BR"/>
        </w:rPr>
      </w:pPr>
    </w:p>
    <w:p w:rsidR="004923BF" w:rsidRPr="009E2293" w:rsidRDefault="004923BF" w:rsidP="00652AC1">
      <w:pPr>
        <w:jc w:val="both"/>
        <w:rPr>
          <w:rFonts w:ascii="Arial Black" w:hAnsi="Arial Black"/>
          <w:u w:val="single"/>
          <w:lang w:val="pt-BR"/>
        </w:rPr>
      </w:pPr>
    </w:p>
    <w:p w:rsidR="008D3EFD" w:rsidRPr="009E2293" w:rsidRDefault="0033002C" w:rsidP="008D3EFD">
      <w:pPr>
        <w:numPr>
          <w:ilvl w:val="0"/>
          <w:numId w:val="3"/>
        </w:numPr>
        <w:jc w:val="both"/>
        <w:rPr>
          <w:rFonts w:ascii="Arial" w:hAnsi="Arial"/>
          <w:lang w:val="en-US"/>
        </w:rPr>
      </w:pPr>
      <w:r w:rsidRPr="0033002C">
        <w:rPr>
          <w:rFonts w:ascii="Arial Black" w:hAnsi="Arial Black"/>
        </w:rPr>
        <w:t>In</w:t>
      </w:r>
      <w:r w:rsidR="008D3EFD" w:rsidRPr="0033002C">
        <w:rPr>
          <w:rFonts w:ascii="Arial Black" w:hAnsi="Arial Black"/>
        </w:rPr>
        <w:t>formática</w:t>
      </w:r>
      <w:r w:rsidR="008D3EFD" w:rsidRPr="003219E6">
        <w:rPr>
          <w:rFonts w:ascii="Arial" w:hAnsi="Arial"/>
        </w:rPr>
        <w:t>: Windows, Word, Excel, Power Point e Internet –</w:t>
      </w:r>
      <w:r w:rsidR="009C58B0">
        <w:rPr>
          <w:rFonts w:ascii="Arial" w:hAnsi="Arial"/>
        </w:rPr>
        <w:t xml:space="preserve"> Unidade </w:t>
      </w:r>
      <w:r w:rsidR="009C58B0" w:rsidRPr="009E2293">
        <w:rPr>
          <w:rFonts w:ascii="Arial" w:hAnsi="Arial"/>
          <w:lang w:val="en-US"/>
        </w:rPr>
        <w:t xml:space="preserve"> Gerdau</w:t>
      </w:r>
    </w:p>
    <w:p w:rsidR="008D3EFD" w:rsidRPr="003219E6" w:rsidRDefault="008D3EFD" w:rsidP="008D3EFD">
      <w:pPr>
        <w:numPr>
          <w:ilvl w:val="0"/>
          <w:numId w:val="3"/>
        </w:numPr>
        <w:jc w:val="both"/>
        <w:rPr>
          <w:rFonts w:ascii="Arial" w:hAnsi="Arial"/>
          <w:lang w:val="pt-BR"/>
        </w:rPr>
      </w:pPr>
      <w:r w:rsidRPr="003219E6">
        <w:rPr>
          <w:rFonts w:ascii="Arial Black" w:hAnsi="Arial Black"/>
          <w:lang w:val="pt-BR"/>
        </w:rPr>
        <w:t>Cursos</w:t>
      </w:r>
    </w:p>
    <w:p w:rsidR="006E7EAE" w:rsidRPr="0064346F" w:rsidRDefault="009C58B0" w:rsidP="008D3EFD">
      <w:pPr>
        <w:numPr>
          <w:ilvl w:val="0"/>
          <w:numId w:val="3"/>
        </w:numPr>
        <w:jc w:val="both"/>
        <w:rPr>
          <w:rFonts w:ascii="Arial" w:hAnsi="Arial"/>
          <w:lang w:val="pt-BR"/>
        </w:rPr>
      </w:pPr>
      <w:r>
        <w:rPr>
          <w:rFonts w:ascii="Arial Black" w:hAnsi="Arial Black"/>
          <w:lang w:val="pt-BR"/>
        </w:rPr>
        <w:t xml:space="preserve">Operação de Empilhadeira – EPO Treinamentos – </w:t>
      </w:r>
      <w:r w:rsidRPr="002A3733">
        <w:rPr>
          <w:rFonts w:ascii="Arial" w:hAnsi="Arial"/>
          <w:lang w:val="pt-BR"/>
        </w:rPr>
        <w:t>Porto Alegre/RS</w:t>
      </w:r>
    </w:p>
    <w:p w:rsidR="0064346F" w:rsidRPr="0064346F" w:rsidRDefault="0064346F" w:rsidP="008D3EFD">
      <w:pPr>
        <w:numPr>
          <w:ilvl w:val="0"/>
          <w:numId w:val="3"/>
        </w:numPr>
        <w:jc w:val="both"/>
        <w:rPr>
          <w:rFonts w:ascii="Arial" w:hAnsi="Arial"/>
          <w:lang w:val="pt-BR"/>
        </w:rPr>
      </w:pPr>
      <w:r>
        <w:rPr>
          <w:rFonts w:ascii="Arial Black" w:hAnsi="Arial Black"/>
          <w:lang w:val="pt-BR"/>
        </w:rPr>
        <w:t xml:space="preserve">Transportador de produtos Perigosos –SEST/SENAT – </w:t>
      </w:r>
      <w:r w:rsidRPr="002A3733">
        <w:rPr>
          <w:rFonts w:ascii="Arial" w:hAnsi="Arial"/>
          <w:lang w:val="pt-BR"/>
        </w:rPr>
        <w:t>Porto Alegre/Rs</w:t>
      </w:r>
    </w:p>
    <w:p w:rsidR="0064346F" w:rsidRPr="003A0F29" w:rsidRDefault="0064346F" w:rsidP="008D3EFD">
      <w:pPr>
        <w:numPr>
          <w:ilvl w:val="0"/>
          <w:numId w:val="3"/>
        </w:numPr>
        <w:jc w:val="both"/>
        <w:rPr>
          <w:rFonts w:ascii="Arial" w:hAnsi="Arial"/>
          <w:lang w:val="pt-BR"/>
        </w:rPr>
      </w:pPr>
      <w:r w:rsidRPr="003A0F29">
        <w:rPr>
          <w:rFonts w:ascii="Arial Black" w:hAnsi="Arial Black"/>
          <w:b/>
          <w:lang w:val="pt-BR"/>
        </w:rPr>
        <w:t>Condutor de Transporte coletivo de Passageiros</w:t>
      </w:r>
      <w:r>
        <w:rPr>
          <w:rFonts w:ascii="Arial" w:hAnsi="Arial"/>
          <w:lang w:val="pt-BR"/>
        </w:rPr>
        <w:t>-</w:t>
      </w:r>
      <w:r w:rsidR="002A3733">
        <w:rPr>
          <w:rFonts w:ascii="Arial" w:hAnsi="Arial"/>
          <w:lang w:val="pt-BR"/>
        </w:rPr>
        <w:t xml:space="preserve"> </w:t>
      </w:r>
      <w:r w:rsidRPr="004923BF">
        <w:rPr>
          <w:rFonts w:ascii="Arial Black" w:hAnsi="Arial Black"/>
          <w:b/>
          <w:lang w:val="pt-BR"/>
        </w:rPr>
        <w:t>SEST/SENAT</w:t>
      </w:r>
      <w:r w:rsidRPr="002A3733">
        <w:rPr>
          <w:rFonts w:ascii="Arial" w:hAnsi="Arial"/>
          <w:lang w:val="pt-BR"/>
        </w:rPr>
        <w:t xml:space="preserve"> Porto Alegre/Rs</w:t>
      </w:r>
    </w:p>
    <w:p w:rsidR="003A0F29" w:rsidRPr="003A0F29" w:rsidRDefault="003A0F29" w:rsidP="008D3EFD">
      <w:pPr>
        <w:numPr>
          <w:ilvl w:val="0"/>
          <w:numId w:val="3"/>
        </w:numPr>
        <w:jc w:val="both"/>
        <w:rPr>
          <w:rFonts w:ascii="Arial" w:hAnsi="Arial"/>
          <w:lang w:val="pt-BR"/>
        </w:rPr>
      </w:pPr>
      <w:r>
        <w:rPr>
          <w:rFonts w:ascii="Arial Black" w:hAnsi="Arial Black"/>
          <w:lang w:val="pt-BR"/>
        </w:rPr>
        <w:t xml:space="preserve">Operação de Escavadeira Hidráulica – </w:t>
      </w:r>
      <w:r w:rsidRPr="002A3733">
        <w:rPr>
          <w:rFonts w:ascii="Arial" w:hAnsi="Arial"/>
          <w:lang w:val="pt-BR"/>
        </w:rPr>
        <w:t>CAT- Porto Alegre/Rs</w:t>
      </w:r>
    </w:p>
    <w:p w:rsidR="003A0F29" w:rsidRDefault="003A0F29" w:rsidP="008D3EFD">
      <w:pPr>
        <w:numPr>
          <w:ilvl w:val="0"/>
          <w:numId w:val="3"/>
        </w:numPr>
        <w:jc w:val="both"/>
        <w:rPr>
          <w:rFonts w:ascii="Arial" w:hAnsi="Arial"/>
          <w:lang w:val="pt-BR"/>
        </w:rPr>
      </w:pPr>
      <w:r>
        <w:rPr>
          <w:rFonts w:ascii="Arial Black" w:hAnsi="Arial Black"/>
          <w:lang w:val="pt-BR"/>
        </w:rPr>
        <w:t xml:space="preserve">Operação de veículos Pesados - </w:t>
      </w:r>
      <w:r w:rsidRPr="002A3733">
        <w:rPr>
          <w:rFonts w:ascii="Arial" w:hAnsi="Arial"/>
          <w:lang w:val="pt-BR"/>
        </w:rPr>
        <w:t>CAT- Porto Alegre/Rs</w:t>
      </w:r>
    </w:p>
    <w:p w:rsidR="00B32BF7" w:rsidRPr="00B32BF7" w:rsidRDefault="00B32BF7" w:rsidP="008D3EFD">
      <w:pPr>
        <w:numPr>
          <w:ilvl w:val="0"/>
          <w:numId w:val="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b/>
          <w:sz w:val="22"/>
          <w:lang w:val="pt-BR"/>
        </w:rPr>
        <w:t xml:space="preserve">Operação de LIEBHERR  </w:t>
      </w:r>
      <w:r>
        <w:rPr>
          <w:rFonts w:ascii="Arial" w:hAnsi="Arial"/>
          <w:b/>
          <w:lang w:val="pt-BR"/>
        </w:rPr>
        <w:t>- A 944C</w:t>
      </w:r>
    </w:p>
    <w:p w:rsidR="00B32BF7" w:rsidRPr="00B32BF7" w:rsidRDefault="00B32BF7" w:rsidP="008D3EFD">
      <w:pPr>
        <w:numPr>
          <w:ilvl w:val="0"/>
          <w:numId w:val="3"/>
        </w:numPr>
        <w:jc w:val="both"/>
        <w:rPr>
          <w:rFonts w:ascii="Arial" w:hAnsi="Arial"/>
          <w:b/>
          <w:sz w:val="22"/>
          <w:lang w:val="pt-BR"/>
        </w:rPr>
      </w:pPr>
      <w:r w:rsidRPr="00B32BF7">
        <w:rPr>
          <w:rFonts w:ascii="Arial" w:hAnsi="Arial"/>
          <w:b/>
          <w:sz w:val="22"/>
          <w:lang w:val="pt-BR"/>
        </w:rPr>
        <w:t>Operação de LIEBHERR</w:t>
      </w:r>
      <w:r>
        <w:rPr>
          <w:rFonts w:ascii="Arial" w:hAnsi="Arial"/>
          <w:b/>
          <w:sz w:val="22"/>
          <w:lang w:val="pt-BR"/>
        </w:rPr>
        <w:t xml:space="preserve"> – </w:t>
      </w:r>
      <w:r>
        <w:rPr>
          <w:rFonts w:ascii="Arial" w:hAnsi="Arial"/>
          <w:sz w:val="22"/>
          <w:lang w:val="pt-BR"/>
        </w:rPr>
        <w:t>EP 944C</w:t>
      </w:r>
    </w:p>
    <w:p w:rsidR="00286E9E" w:rsidRDefault="00286E9E" w:rsidP="00286E9E">
      <w:pPr>
        <w:jc w:val="both"/>
        <w:rPr>
          <w:rFonts w:ascii="Arial Black" w:hAnsi="Arial Black"/>
          <w:lang w:val="pt-BR"/>
        </w:rPr>
      </w:pPr>
    </w:p>
    <w:p w:rsidR="00286E9E" w:rsidRPr="003219E6" w:rsidRDefault="00286E9E" w:rsidP="00286E9E">
      <w:pPr>
        <w:jc w:val="both"/>
        <w:rPr>
          <w:rFonts w:ascii="Arial" w:hAnsi="Arial"/>
          <w:lang w:val="pt-BR"/>
        </w:rPr>
      </w:pPr>
    </w:p>
    <w:p w:rsidR="00052F81" w:rsidRPr="00320F7C" w:rsidRDefault="005608E1" w:rsidP="00052F81">
      <w:pPr>
        <w:ind w:left="360"/>
        <w:jc w:val="both"/>
        <w:rPr>
          <w:lang w:val="pt-BR"/>
        </w:rPr>
      </w:pPr>
      <w:r w:rsidRPr="005608E1">
        <w:rPr>
          <w:b/>
          <w:noProof/>
          <w:lang w:val="pt-BR" w:eastAsia="pt-BR"/>
        </w:rPr>
        <w:pict>
          <v:rect id="_x0000_s1029" style="position:absolute;left:0;text-align:left;margin-left:-36pt;margin-top:.35pt;width:468pt;height:21.75pt;z-index:251657216" fillcolor="#ddd">
            <v:textbox style="mso-next-textbox:#_x0000_s1029">
              <w:txbxContent>
                <w:p w:rsidR="00052F81" w:rsidRPr="003219E6" w:rsidRDefault="00052F81" w:rsidP="00052F81">
                  <w:pPr>
                    <w:jc w:val="center"/>
                    <w:rPr>
                      <w:rFonts w:ascii="Arial Black" w:hAnsi="Arial Black"/>
                      <w:sz w:val="24"/>
                      <w:szCs w:val="24"/>
                    </w:rPr>
                  </w:pPr>
                  <w:r w:rsidRPr="003219E6">
                    <w:rPr>
                      <w:rFonts w:ascii="Arial Black" w:hAnsi="Arial Black"/>
                      <w:sz w:val="24"/>
                      <w:szCs w:val="24"/>
                    </w:rPr>
                    <w:t>QUALIFICAÇÃO PROFISSIONAL</w:t>
                  </w:r>
                </w:p>
              </w:txbxContent>
            </v:textbox>
          </v:rect>
        </w:pict>
      </w:r>
    </w:p>
    <w:p w:rsidR="00052F81" w:rsidRPr="00320F7C" w:rsidRDefault="00052F81" w:rsidP="00052F81">
      <w:pPr>
        <w:ind w:left="360"/>
        <w:jc w:val="both"/>
        <w:rPr>
          <w:b/>
          <w:lang w:val="pt-BR"/>
        </w:rPr>
      </w:pPr>
    </w:p>
    <w:p w:rsidR="00286E9E" w:rsidRDefault="00286E9E" w:rsidP="00011B44">
      <w:pPr>
        <w:ind w:left="720"/>
        <w:jc w:val="both"/>
        <w:rPr>
          <w:rFonts w:ascii="Arial Black" w:hAnsi="Arial Black"/>
          <w:lang w:val="pt-BR"/>
        </w:rPr>
      </w:pPr>
    </w:p>
    <w:p w:rsidR="00CF10A4" w:rsidRDefault="00CF10A4" w:rsidP="00011B44">
      <w:pPr>
        <w:ind w:left="720"/>
        <w:jc w:val="both"/>
        <w:rPr>
          <w:rFonts w:ascii="Arial Black" w:hAnsi="Arial Black"/>
          <w:lang w:val="pt-BR"/>
        </w:rPr>
      </w:pPr>
    </w:p>
    <w:p w:rsidR="00CF10A4" w:rsidRDefault="00CF10A4" w:rsidP="00011B44">
      <w:pPr>
        <w:ind w:left="720"/>
        <w:jc w:val="both"/>
        <w:rPr>
          <w:rFonts w:ascii="Arial Black" w:hAnsi="Arial Black"/>
          <w:lang w:val="pt-BR"/>
        </w:rPr>
      </w:pPr>
      <w:r>
        <w:rPr>
          <w:rFonts w:ascii="Arial Black" w:hAnsi="Arial Black"/>
          <w:lang w:val="pt-BR"/>
        </w:rPr>
        <w:t>JSL</w:t>
      </w:r>
    </w:p>
    <w:p w:rsidR="00CF10A4" w:rsidRPr="00CF10A4" w:rsidRDefault="00D84F11" w:rsidP="00011B44">
      <w:pPr>
        <w:ind w:left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Experiência Operador</w:t>
      </w:r>
    </w:p>
    <w:p w:rsidR="00CF10A4" w:rsidRPr="00CF10A4" w:rsidRDefault="00CF10A4" w:rsidP="00011B44">
      <w:pPr>
        <w:ind w:left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- </w:t>
      </w:r>
      <w:r w:rsidRPr="00CF10A4">
        <w:rPr>
          <w:rFonts w:ascii="Arial" w:hAnsi="Arial" w:cs="Arial"/>
          <w:lang w:val="pt-BR"/>
        </w:rPr>
        <w:t>Período: 03/02/2015 até a data atual</w:t>
      </w:r>
    </w:p>
    <w:p w:rsidR="004923BF" w:rsidRDefault="004923BF" w:rsidP="00011B44">
      <w:pPr>
        <w:ind w:left="720"/>
        <w:jc w:val="both"/>
        <w:rPr>
          <w:rFonts w:ascii="Arial Black" w:hAnsi="Arial Black"/>
          <w:lang w:val="pt-BR"/>
        </w:rPr>
      </w:pPr>
    </w:p>
    <w:p w:rsidR="00192442" w:rsidRPr="005E3BDE" w:rsidRDefault="00011B44" w:rsidP="005E3BDE">
      <w:pPr>
        <w:ind w:left="720"/>
        <w:jc w:val="both"/>
        <w:rPr>
          <w:rFonts w:ascii="Arial Black" w:hAnsi="Arial Black"/>
          <w:lang w:val="pt-BR"/>
        </w:rPr>
      </w:pPr>
      <w:r w:rsidRPr="002A3733">
        <w:rPr>
          <w:rFonts w:ascii="Arial Black" w:hAnsi="Arial Black"/>
          <w:lang w:val="pt-BR"/>
        </w:rPr>
        <w:t>Gerdau Aços Especiais S/A</w:t>
      </w:r>
    </w:p>
    <w:p w:rsidR="005E3BDE" w:rsidRPr="005E3BDE" w:rsidRDefault="005E3BDE" w:rsidP="00192442">
      <w:pPr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5E3BDE">
        <w:rPr>
          <w:rStyle w:val="5yl5"/>
          <w:rFonts w:ascii="Arial" w:hAnsi="Arial" w:cs="Arial"/>
        </w:rPr>
        <w:t>Experiência Operador Aciaria II – Atividades Operação de escavadeira, Operador de Prensa Operador de Área , controlador de córreas e sensores</w:t>
      </w:r>
    </w:p>
    <w:p w:rsidR="00192442" w:rsidRPr="002A3733" w:rsidRDefault="00011B44" w:rsidP="00192442">
      <w:pPr>
        <w:numPr>
          <w:ilvl w:val="0"/>
          <w:numId w:val="5"/>
        </w:numPr>
        <w:jc w:val="both"/>
        <w:rPr>
          <w:rFonts w:ascii="Arial" w:hAnsi="Arial"/>
          <w:lang w:val="pt-BR"/>
        </w:rPr>
      </w:pPr>
      <w:r w:rsidRPr="005E3BDE">
        <w:rPr>
          <w:rFonts w:ascii="Arial" w:hAnsi="Arial" w:cs="Arial"/>
          <w:lang w:val="pt-BR"/>
        </w:rPr>
        <w:t xml:space="preserve">Período: </w:t>
      </w:r>
      <w:r w:rsidR="00813168" w:rsidRPr="005E3BDE">
        <w:rPr>
          <w:rFonts w:ascii="Arial" w:hAnsi="Arial" w:cs="Arial"/>
          <w:lang w:val="pt-BR"/>
        </w:rPr>
        <w:t>01/03/2007 á 18</w:t>
      </w:r>
      <w:r w:rsidR="00813168" w:rsidRPr="002A3733">
        <w:rPr>
          <w:rFonts w:ascii="Arial" w:hAnsi="Arial"/>
          <w:lang w:val="pt-BR"/>
        </w:rPr>
        <w:t>/10/2013</w:t>
      </w:r>
    </w:p>
    <w:p w:rsidR="00286E9E" w:rsidRDefault="00286E9E" w:rsidP="00192442">
      <w:pPr>
        <w:ind w:left="360"/>
        <w:jc w:val="both"/>
        <w:rPr>
          <w:b/>
          <w:lang w:val="pt-BR"/>
        </w:rPr>
      </w:pPr>
    </w:p>
    <w:p w:rsidR="00192442" w:rsidRDefault="00192442" w:rsidP="00192442">
      <w:pPr>
        <w:ind w:left="360"/>
        <w:jc w:val="both"/>
        <w:rPr>
          <w:b/>
          <w:lang w:val="pt-BR"/>
        </w:rPr>
      </w:pPr>
      <w:r>
        <w:rPr>
          <w:b/>
          <w:lang w:val="pt-BR"/>
        </w:rPr>
        <w:t>_____________________________________________________________________</w:t>
      </w:r>
    </w:p>
    <w:p w:rsidR="00192442" w:rsidRDefault="00192442" w:rsidP="00192442">
      <w:pPr>
        <w:ind w:left="360"/>
        <w:jc w:val="both"/>
        <w:rPr>
          <w:b/>
          <w:lang w:val="pt-BR"/>
        </w:rPr>
      </w:pPr>
    </w:p>
    <w:p w:rsidR="00192442" w:rsidRPr="003219E6" w:rsidRDefault="003219E6" w:rsidP="00192442">
      <w:pPr>
        <w:ind w:left="360"/>
        <w:jc w:val="both"/>
        <w:rPr>
          <w:rFonts w:ascii="Arial Black" w:hAnsi="Arial Black"/>
          <w:lang w:val="pt-BR"/>
        </w:rPr>
      </w:pPr>
      <w:r>
        <w:rPr>
          <w:rFonts w:ascii="Arial Black" w:hAnsi="Arial Black"/>
          <w:lang w:val="pt-BR"/>
        </w:rPr>
        <w:t xml:space="preserve">    </w:t>
      </w:r>
      <w:r w:rsidR="00813168">
        <w:rPr>
          <w:rFonts w:ascii="Arial Black" w:hAnsi="Arial Black"/>
          <w:lang w:val="pt-BR"/>
        </w:rPr>
        <w:t>Multiserv LTDA</w:t>
      </w:r>
    </w:p>
    <w:p w:rsidR="00192442" w:rsidRPr="003219E6" w:rsidRDefault="00813168" w:rsidP="00192442">
      <w:pPr>
        <w:numPr>
          <w:ilvl w:val="0"/>
          <w:numId w:val="5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Experiência Motorista caminhão estrada.</w:t>
      </w:r>
    </w:p>
    <w:p w:rsidR="00192442" w:rsidRPr="003219E6" w:rsidRDefault="00813168" w:rsidP="00192442">
      <w:pPr>
        <w:numPr>
          <w:ilvl w:val="0"/>
          <w:numId w:val="5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Período: 01/03/2004 á 01/03/2007</w:t>
      </w:r>
    </w:p>
    <w:p w:rsidR="00E812A3" w:rsidRPr="00E812A3" w:rsidRDefault="00E812A3" w:rsidP="00E812A3">
      <w:pPr>
        <w:ind w:left="360"/>
        <w:jc w:val="both"/>
        <w:rPr>
          <w:b/>
          <w:i/>
          <w:lang w:val="pt-BR"/>
        </w:rPr>
      </w:pPr>
      <w:r>
        <w:rPr>
          <w:b/>
          <w:i/>
          <w:lang w:val="pt-BR"/>
        </w:rPr>
        <w:t>___________________________________________________________________________</w:t>
      </w:r>
    </w:p>
    <w:p w:rsidR="00E812A3" w:rsidRPr="00192442" w:rsidRDefault="00E812A3" w:rsidP="00E812A3">
      <w:pPr>
        <w:ind w:left="360"/>
        <w:jc w:val="both"/>
        <w:rPr>
          <w:lang w:val="pt-BR"/>
        </w:rPr>
      </w:pPr>
    </w:p>
    <w:p w:rsidR="00E812A3" w:rsidRPr="003219E6" w:rsidRDefault="00813168" w:rsidP="00927278">
      <w:pPr>
        <w:numPr>
          <w:ilvl w:val="0"/>
          <w:numId w:val="4"/>
        </w:numPr>
        <w:jc w:val="both"/>
        <w:rPr>
          <w:rFonts w:ascii="Arial Black" w:hAnsi="Arial Black"/>
        </w:rPr>
      </w:pPr>
      <w:r>
        <w:rPr>
          <w:rFonts w:ascii="Arial Black" w:hAnsi="Arial Black"/>
        </w:rPr>
        <w:t>Top Service</w:t>
      </w:r>
    </w:p>
    <w:p w:rsidR="00E812A3" w:rsidRPr="003219E6" w:rsidRDefault="00286E9E" w:rsidP="00286E9E">
      <w:pPr>
        <w:numPr>
          <w:ilvl w:val="0"/>
          <w:numId w:val="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Experiência Motorista Caminhão, operador de máquinas.</w:t>
      </w:r>
    </w:p>
    <w:p w:rsidR="00E812A3" w:rsidRDefault="00286E9E" w:rsidP="00286E9E">
      <w:pPr>
        <w:numPr>
          <w:ilvl w:val="0"/>
          <w:numId w:val="3"/>
        </w:numPr>
        <w:pBdr>
          <w:bottom w:val="single" w:sz="6" w:space="8" w:color="auto"/>
        </w:pBdr>
        <w:jc w:val="both"/>
        <w:rPr>
          <w:rFonts w:ascii="Arial" w:hAnsi="Arial"/>
        </w:rPr>
      </w:pPr>
      <w:r>
        <w:rPr>
          <w:rFonts w:ascii="Arial" w:hAnsi="Arial"/>
        </w:rPr>
        <w:t>Período: 01/05/2002 á 21/10/2004</w:t>
      </w:r>
    </w:p>
    <w:p w:rsidR="00B32BF7" w:rsidRPr="00CF10A4" w:rsidRDefault="00B32BF7" w:rsidP="00FC4BD8">
      <w:pPr>
        <w:ind w:left="720"/>
        <w:jc w:val="both"/>
        <w:rPr>
          <w:rFonts w:ascii="Arial" w:hAnsi="Arial" w:cs="Arial"/>
          <w:lang w:val="pt-BR"/>
        </w:rPr>
      </w:pPr>
      <w:r>
        <w:rPr>
          <w:rFonts w:ascii="Arial" w:hAnsi="Arial"/>
        </w:rPr>
        <w:t xml:space="preserve"> </w:t>
      </w:r>
    </w:p>
    <w:sectPr w:rsidR="00B32BF7" w:rsidRPr="00CF10A4" w:rsidSect="00B32BF7">
      <w:pgSz w:w="11907" w:h="16839"/>
      <w:pgMar w:top="568" w:right="1800" w:bottom="709" w:left="1800" w:header="720" w:footer="72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2724" w:rsidRDefault="00852724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:rsidR="00852724" w:rsidRDefault="00852724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2724" w:rsidRDefault="00852724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:rsidR="00852724" w:rsidRDefault="00852724">
      <w:pPr>
        <w:rPr>
          <w:lang w:val="en-US"/>
        </w:rPr>
      </w:pPr>
      <w:r>
        <w:rPr>
          <w:lang w:val="en-US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044C8"/>
    <w:multiLevelType w:val="hybridMultilevel"/>
    <w:tmpl w:val="7B74B752"/>
    <w:lvl w:ilvl="0" w:tplc="F70AFA92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8A05311"/>
    <w:multiLevelType w:val="hybridMultilevel"/>
    <w:tmpl w:val="25885E9A"/>
    <w:lvl w:ilvl="0" w:tplc="C2EC490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4DF12DE"/>
    <w:multiLevelType w:val="hybridMultilevel"/>
    <w:tmpl w:val="B3C29AA8"/>
    <w:lvl w:ilvl="0" w:tplc="E29E727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6C06AD9"/>
    <w:multiLevelType w:val="hybridMultilevel"/>
    <w:tmpl w:val="AF144518"/>
    <w:lvl w:ilvl="0" w:tplc="915A97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noPunctuationKerning/>
  <w:characterSpacingControl w:val="doNotCompress"/>
  <w:saveInvalidXml/>
  <w:ignoreMixedContent/>
  <w:alwaysShowPlaceholderText/>
  <w:footnotePr>
    <w:footnote w:id="-1"/>
    <w:footnote w:id="0"/>
  </w:footnotePr>
  <w:endnotePr>
    <w:endnote w:id="-1"/>
    <w:endnote w:id="0"/>
  </w:endnotePr>
  <w:compat/>
  <w:rsids>
    <w:rsidRoot w:val="008D3EFD"/>
    <w:rsid w:val="00004465"/>
    <w:rsid w:val="00011B44"/>
    <w:rsid w:val="000324C9"/>
    <w:rsid w:val="00052F81"/>
    <w:rsid w:val="000769BD"/>
    <w:rsid w:val="00090178"/>
    <w:rsid w:val="000C5BFE"/>
    <w:rsid w:val="000D145A"/>
    <w:rsid w:val="00157E49"/>
    <w:rsid w:val="001671EB"/>
    <w:rsid w:val="0019125A"/>
    <w:rsid w:val="00192442"/>
    <w:rsid w:val="001B54AE"/>
    <w:rsid w:val="002109AF"/>
    <w:rsid w:val="00286E9E"/>
    <w:rsid w:val="002A3733"/>
    <w:rsid w:val="002A5C8D"/>
    <w:rsid w:val="00320F7C"/>
    <w:rsid w:val="003219E6"/>
    <w:rsid w:val="00322333"/>
    <w:rsid w:val="0033002C"/>
    <w:rsid w:val="0039095B"/>
    <w:rsid w:val="003A0BD1"/>
    <w:rsid w:val="003A0F29"/>
    <w:rsid w:val="00424B3F"/>
    <w:rsid w:val="004923BF"/>
    <w:rsid w:val="004A70B7"/>
    <w:rsid w:val="004E6D3B"/>
    <w:rsid w:val="00504298"/>
    <w:rsid w:val="0053125D"/>
    <w:rsid w:val="00553B3D"/>
    <w:rsid w:val="005608E1"/>
    <w:rsid w:val="005754DD"/>
    <w:rsid w:val="005D267C"/>
    <w:rsid w:val="005E3BDE"/>
    <w:rsid w:val="005E5B88"/>
    <w:rsid w:val="00624C60"/>
    <w:rsid w:val="0064346F"/>
    <w:rsid w:val="00652AC1"/>
    <w:rsid w:val="00655354"/>
    <w:rsid w:val="006709CD"/>
    <w:rsid w:val="006A6EB5"/>
    <w:rsid w:val="006E7EAE"/>
    <w:rsid w:val="0071215B"/>
    <w:rsid w:val="00712AE7"/>
    <w:rsid w:val="00812AD2"/>
    <w:rsid w:val="00813168"/>
    <w:rsid w:val="00845FAE"/>
    <w:rsid w:val="00852724"/>
    <w:rsid w:val="008554E3"/>
    <w:rsid w:val="008C2D04"/>
    <w:rsid w:val="008D3EFD"/>
    <w:rsid w:val="00927278"/>
    <w:rsid w:val="009447EC"/>
    <w:rsid w:val="00963F1E"/>
    <w:rsid w:val="00985845"/>
    <w:rsid w:val="009A73E5"/>
    <w:rsid w:val="009C58B0"/>
    <w:rsid w:val="009E2293"/>
    <w:rsid w:val="009E3741"/>
    <w:rsid w:val="00A02F05"/>
    <w:rsid w:val="00A15E24"/>
    <w:rsid w:val="00A31787"/>
    <w:rsid w:val="00AE18A8"/>
    <w:rsid w:val="00B14EFC"/>
    <w:rsid w:val="00B32BF7"/>
    <w:rsid w:val="00B62548"/>
    <w:rsid w:val="00BE71BC"/>
    <w:rsid w:val="00C30E55"/>
    <w:rsid w:val="00C35144"/>
    <w:rsid w:val="00C528D4"/>
    <w:rsid w:val="00CC3C5D"/>
    <w:rsid w:val="00CF10A4"/>
    <w:rsid w:val="00CF6876"/>
    <w:rsid w:val="00D72307"/>
    <w:rsid w:val="00D76156"/>
    <w:rsid w:val="00D84F11"/>
    <w:rsid w:val="00D8611E"/>
    <w:rsid w:val="00D9530A"/>
    <w:rsid w:val="00DA3F43"/>
    <w:rsid w:val="00DB68BD"/>
    <w:rsid w:val="00E21109"/>
    <w:rsid w:val="00E23981"/>
    <w:rsid w:val="00E5017F"/>
    <w:rsid w:val="00E51A11"/>
    <w:rsid w:val="00E540A9"/>
    <w:rsid w:val="00E812A3"/>
    <w:rsid w:val="00EA3B6A"/>
    <w:rsid w:val="00EB0DD1"/>
    <w:rsid w:val="00EC22FB"/>
    <w:rsid w:val="00EF3BEF"/>
    <w:rsid w:val="00F10E0A"/>
    <w:rsid w:val="00F456A2"/>
    <w:rsid w:val="00F87B6C"/>
    <w:rsid w:val="00FC4BD8"/>
    <w:rsid w:val="00FE7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dd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08E1"/>
    <w:rPr>
      <w:lang w:val="en-IE" w:eastAsia="en-IE"/>
    </w:rPr>
  </w:style>
  <w:style w:type="paragraph" w:styleId="Ttulo1">
    <w:name w:val="heading 1"/>
    <w:basedOn w:val="Normal"/>
    <w:next w:val="Corpodetexto"/>
    <w:link w:val="Ttulo1Char"/>
    <w:qFormat/>
    <w:rsid w:val="005608E1"/>
    <w:pPr>
      <w:spacing w:before="220" w:line="220" w:lineRule="atLeast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Corpodetexto"/>
    <w:link w:val="Ttulo2Char"/>
    <w:qFormat/>
    <w:rsid w:val="005608E1"/>
    <w:pPr>
      <w:spacing w:before="120" w:after="60" w:line="220" w:lineRule="atLeast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qFormat/>
    <w:rsid w:val="005608E1"/>
    <w:pPr>
      <w:keepNext/>
      <w:spacing w:before="240" w:after="60"/>
      <w:outlineLvl w:val="2"/>
    </w:pPr>
    <w:rPr>
      <w:rFonts w:ascii="Cambria" w:hAnsi="Cambria"/>
      <w:b/>
      <w:b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5608E1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CorpodetextoChar">
    <w:name w:val="Corpo de texto Char"/>
    <w:basedOn w:val="Fontepargpadro"/>
    <w:link w:val="Corpodetexto"/>
    <w:rsid w:val="005608E1"/>
  </w:style>
  <w:style w:type="character" w:customStyle="1" w:styleId="Ttulo1Char">
    <w:name w:val="Título 1 Char"/>
    <w:link w:val="Ttulo1"/>
    <w:rsid w:val="005608E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5608E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link w:val="Ttulo3"/>
    <w:rsid w:val="005608E1"/>
    <w:rPr>
      <w:rFonts w:ascii="Cambria" w:eastAsia="Times New Roman" w:hAnsi="Cambria" w:cs="Times New Roman"/>
      <w:b/>
      <w:bCs/>
      <w:color w:val="4F81BD"/>
    </w:rPr>
  </w:style>
  <w:style w:type="paragraph" w:styleId="Textodecomentrio">
    <w:name w:val="annotation text"/>
    <w:basedOn w:val="Normal"/>
    <w:link w:val="TextodecomentrioChar"/>
    <w:semiHidden/>
    <w:rsid w:val="005608E1"/>
  </w:style>
  <w:style w:type="character" w:customStyle="1" w:styleId="TextodecomentrioChar">
    <w:name w:val="Texto de comentário Char"/>
    <w:basedOn w:val="Fontepargpadro"/>
    <w:link w:val="Textodecomentrio"/>
    <w:rsid w:val="005608E1"/>
  </w:style>
  <w:style w:type="paragraph" w:styleId="Cabealho">
    <w:name w:val="header"/>
    <w:basedOn w:val="Normal"/>
    <w:link w:val="CabealhoChar"/>
    <w:rsid w:val="005608E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5608E1"/>
  </w:style>
  <w:style w:type="paragraph" w:styleId="Rodap">
    <w:name w:val="footer"/>
    <w:basedOn w:val="Normal"/>
    <w:link w:val="RodapChar"/>
    <w:rsid w:val="005608E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5608E1"/>
  </w:style>
  <w:style w:type="paragraph" w:styleId="Corpodetexto3">
    <w:name w:val="Body Text 3"/>
    <w:basedOn w:val="Corpodetexto"/>
    <w:link w:val="Corpodetexto3Char"/>
    <w:rsid w:val="005608E1"/>
    <w:pPr>
      <w:spacing w:after="120"/>
      <w:jc w:val="right"/>
    </w:pPr>
    <w:rPr>
      <w:sz w:val="16"/>
      <w:szCs w:val="16"/>
    </w:rPr>
  </w:style>
  <w:style w:type="character" w:customStyle="1" w:styleId="Corpodetexto3Char">
    <w:name w:val="Corpo de texto 3 Char"/>
    <w:link w:val="Corpodetexto3"/>
    <w:rsid w:val="005608E1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5608E1"/>
    <w:rPr>
      <w:b/>
      <w:bCs/>
    </w:rPr>
  </w:style>
  <w:style w:type="character" w:customStyle="1" w:styleId="AssuntodocomentrioChar">
    <w:name w:val="Assunto do comentário Char"/>
    <w:link w:val="Assuntodocomentrio"/>
    <w:rsid w:val="005608E1"/>
    <w:rPr>
      <w:b/>
      <w:bCs/>
    </w:rPr>
  </w:style>
  <w:style w:type="paragraph" w:styleId="Textodebalo">
    <w:name w:val="Balloon Text"/>
    <w:basedOn w:val="Normal"/>
    <w:link w:val="TextodebaloChar"/>
    <w:semiHidden/>
    <w:rsid w:val="005608E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5608E1"/>
    <w:rPr>
      <w:rFonts w:ascii="Tahoma" w:hAnsi="Tahoma" w:cs="Tahoma"/>
      <w:sz w:val="16"/>
      <w:szCs w:val="16"/>
    </w:rPr>
  </w:style>
  <w:style w:type="paragraph" w:customStyle="1" w:styleId="SeuNome">
    <w:name w:val="Seu Nome"/>
    <w:basedOn w:val="Normal"/>
    <w:rsid w:val="005608E1"/>
    <w:pPr>
      <w:spacing w:before="200" w:after="40" w:line="220" w:lineRule="atLeast"/>
      <w:jc w:val="center"/>
    </w:pPr>
    <w:rPr>
      <w:rFonts w:ascii="Tahoma" w:hAnsi="Tahoma" w:cs="Tahoma"/>
      <w:b/>
      <w:spacing w:val="10"/>
      <w:sz w:val="44"/>
      <w:szCs w:val="44"/>
      <w:lang w:val="en-US" w:eastAsia="en-US" w:bidi="en-US"/>
    </w:rPr>
  </w:style>
  <w:style w:type="paragraph" w:customStyle="1" w:styleId="CorpodoTexto1">
    <w:name w:val="Corpo do Texto 1"/>
    <w:basedOn w:val="Normal"/>
    <w:rsid w:val="005608E1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2"/>
      <w:lang w:val="en-US" w:eastAsia="en-US" w:bidi="en-US"/>
    </w:rPr>
  </w:style>
  <w:style w:type="paragraph" w:customStyle="1" w:styleId="ListacomMarcadores">
    <w:name w:val="Lista com Marcadores"/>
    <w:next w:val="Normal"/>
    <w:rsid w:val="005608E1"/>
    <w:pPr>
      <w:tabs>
        <w:tab w:val="num" w:pos="720"/>
      </w:tabs>
      <w:ind w:left="720" w:hanging="360"/>
    </w:pPr>
    <w:rPr>
      <w:spacing w:val="-5"/>
      <w:sz w:val="22"/>
      <w:szCs w:val="22"/>
      <w:lang w:val="en-US" w:eastAsia="en-US" w:bidi="en-US"/>
    </w:rPr>
  </w:style>
  <w:style w:type="paragraph" w:customStyle="1" w:styleId="MoldarInformaesdeContato">
    <w:name w:val="Moldar Informações de Contato"/>
    <w:basedOn w:val="Normal"/>
    <w:rsid w:val="005608E1"/>
    <w:pPr>
      <w:spacing w:line="220" w:lineRule="atLeast"/>
      <w:jc w:val="center"/>
    </w:pPr>
    <w:rPr>
      <w:sz w:val="18"/>
      <w:szCs w:val="18"/>
      <w:lang w:val="en-US" w:eastAsia="en-US" w:bidi="en-US"/>
    </w:rPr>
  </w:style>
  <w:style w:type="paragraph" w:customStyle="1" w:styleId="PginaNome2">
    <w:name w:val="Página Nome 2"/>
    <w:basedOn w:val="SeuNome"/>
    <w:rsid w:val="005608E1"/>
    <w:pPr>
      <w:spacing w:before="60"/>
    </w:pPr>
    <w:rPr>
      <w:sz w:val="28"/>
      <w:szCs w:val="28"/>
    </w:rPr>
  </w:style>
  <w:style w:type="paragraph" w:customStyle="1" w:styleId="Datas">
    <w:name w:val="Datas"/>
    <w:basedOn w:val="CorpodoTexto1"/>
    <w:rsid w:val="005608E1"/>
    <w:pPr>
      <w:spacing w:before="0"/>
    </w:pPr>
  </w:style>
  <w:style w:type="paragraph" w:customStyle="1" w:styleId="Datas1">
    <w:name w:val="Datas 1"/>
    <w:basedOn w:val="CorpodoTexto1"/>
    <w:rsid w:val="005608E1"/>
  </w:style>
  <w:style w:type="paragraph" w:customStyle="1" w:styleId="CargoGraduao1">
    <w:name w:val="Cargo/Graduação 1"/>
    <w:basedOn w:val="Corpodetexto"/>
    <w:rsid w:val="005608E1"/>
    <w:pPr>
      <w:spacing w:after="40"/>
    </w:pPr>
    <w:rPr>
      <w:lang w:val="en-US" w:eastAsia="en-US" w:bidi="en-US"/>
    </w:rPr>
  </w:style>
  <w:style w:type="paragraph" w:customStyle="1" w:styleId="CargoGraduao">
    <w:name w:val="Cargo/Graduação"/>
    <w:basedOn w:val="Corpodetexto"/>
    <w:rsid w:val="005608E1"/>
    <w:pPr>
      <w:spacing w:before="0" w:after="40"/>
    </w:pPr>
    <w:rPr>
      <w:lang w:val="en-US" w:eastAsia="en-US" w:bidi="en-US"/>
    </w:rPr>
  </w:style>
  <w:style w:type="paragraph" w:customStyle="1" w:styleId="NomedaEmpresaLocal1">
    <w:name w:val="Nome da Empresa/Local 1"/>
    <w:basedOn w:val="Corpodetexto3"/>
    <w:rsid w:val="005608E1"/>
    <w:pPr>
      <w:spacing w:after="40"/>
    </w:pPr>
    <w:rPr>
      <w:lang w:val="en-US" w:eastAsia="en-US" w:bidi="en-US"/>
    </w:rPr>
  </w:style>
  <w:style w:type="paragraph" w:customStyle="1" w:styleId="NomedaEmpresaLocal">
    <w:name w:val="Nome da Empresa/Local"/>
    <w:basedOn w:val="NomedaEmpresaLocal1"/>
    <w:rsid w:val="005608E1"/>
    <w:pPr>
      <w:spacing w:before="0"/>
    </w:pPr>
  </w:style>
  <w:style w:type="character" w:styleId="Refdecomentrio">
    <w:name w:val="annotation reference"/>
    <w:semiHidden/>
    <w:rsid w:val="005608E1"/>
    <w:rPr>
      <w:sz w:val="16"/>
      <w:szCs w:val="16"/>
    </w:rPr>
  </w:style>
  <w:style w:type="table" w:customStyle="1" w:styleId="TabelaNormal0">
    <w:name w:val="Tabela Normal"/>
    <w:semiHidden/>
    <w:rsid w:val="005608E1"/>
    <w:rPr>
      <w:lang w:val="en-IE" w:eastAsia="en-I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C30E55"/>
    <w:rPr>
      <w:color w:val="0000FF"/>
      <w:u w:val="single"/>
    </w:rPr>
  </w:style>
  <w:style w:type="character" w:customStyle="1" w:styleId="5yl5">
    <w:name w:val="_5yl5"/>
    <w:rsid w:val="005E3B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JAQUEL~1\CONFIG~1\Temp\TCD3.tmp\Curr&#237;&#173;culo%20funciona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Currí­culo funcional</Template>
  <TotalTime>10</TotalTime>
  <Pages>1</Pages>
  <Words>215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Microsoft Corporation</Company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Cliente</dc:creator>
  <cp:lastModifiedBy>PROPRIETARIO</cp:lastModifiedBy>
  <cp:revision>4</cp:revision>
  <cp:lastPrinted>2016-08-24T22:03:00Z</cp:lastPrinted>
  <dcterms:created xsi:type="dcterms:W3CDTF">2016-01-07T12:19:00Z</dcterms:created>
  <dcterms:modified xsi:type="dcterms:W3CDTF">2016-08-24T22:07:00Z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TC063637551046</vt:lpwstr>
  </property>
</Properties>
</file>