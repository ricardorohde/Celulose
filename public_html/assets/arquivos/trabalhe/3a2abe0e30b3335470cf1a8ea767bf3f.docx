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50" w:rsidRPr="008B135D" w:rsidRDefault="00F04B50" w:rsidP="00715879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rFonts w:ascii="Arial" w:hAnsi="Arial" w:cs="Arial"/>
          <w:b/>
          <w:bCs/>
          <w:sz w:val="4"/>
          <w:szCs w:val="28"/>
        </w:rPr>
      </w:pPr>
    </w:p>
    <w:p w:rsidR="0063269F" w:rsidRDefault="0063269F" w:rsidP="00692E1D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rFonts w:ascii="Arial" w:hAnsi="Arial" w:cs="Arial"/>
          <w:b/>
          <w:bCs/>
          <w:sz w:val="48"/>
          <w:szCs w:val="28"/>
        </w:rPr>
      </w:pPr>
    </w:p>
    <w:p w:rsidR="0068549C" w:rsidRPr="002670C8" w:rsidRDefault="006B5AA5" w:rsidP="00692E1D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rFonts w:ascii="Arial" w:hAnsi="Arial" w:cs="Arial"/>
          <w:b/>
          <w:bCs/>
          <w:sz w:val="48"/>
          <w:szCs w:val="28"/>
        </w:rPr>
      </w:pPr>
      <w:r>
        <w:rPr>
          <w:rFonts w:ascii="Arial" w:hAnsi="Arial" w:cs="Arial"/>
          <w:b/>
          <w:bCs/>
          <w:sz w:val="48"/>
          <w:szCs w:val="28"/>
        </w:rPr>
        <w:t>ALAN DA SILVA ELISIARIO</w:t>
      </w:r>
    </w:p>
    <w:p w:rsidR="0068549C" w:rsidRDefault="006D6A30" w:rsidP="00692E1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r w:rsidR="004A04B2">
        <w:rPr>
          <w:rFonts w:ascii="Arial" w:hAnsi="Arial" w:cs="Arial"/>
        </w:rPr>
        <w:t>Augusto Felisberto</w:t>
      </w:r>
      <w:r>
        <w:rPr>
          <w:rFonts w:ascii="Arial" w:hAnsi="Arial" w:cs="Arial"/>
        </w:rPr>
        <w:t xml:space="preserve"> n</w:t>
      </w:r>
      <w:r w:rsidR="00F12F8A">
        <w:rPr>
          <w:rFonts w:ascii="Arial" w:hAnsi="Arial" w:cs="Arial"/>
        </w:rPr>
        <w:t xml:space="preserve">º </w:t>
      </w:r>
      <w:r w:rsidR="004A04B2">
        <w:rPr>
          <w:rFonts w:ascii="Arial" w:hAnsi="Arial" w:cs="Arial"/>
        </w:rPr>
        <w:t xml:space="preserve">4, Vila do Riacho </w:t>
      </w:r>
      <w:r w:rsidR="002262D6">
        <w:rPr>
          <w:rFonts w:ascii="Arial" w:hAnsi="Arial" w:cs="Arial"/>
        </w:rPr>
        <w:t xml:space="preserve">- </w:t>
      </w:r>
      <w:r w:rsidR="00F04B50">
        <w:rPr>
          <w:rFonts w:ascii="Arial" w:hAnsi="Arial" w:cs="Arial"/>
        </w:rPr>
        <w:t>Aracruz</w:t>
      </w:r>
      <w:r w:rsidR="002262D6">
        <w:rPr>
          <w:rFonts w:ascii="Arial" w:hAnsi="Arial" w:cs="Arial"/>
        </w:rPr>
        <w:t xml:space="preserve">- </w:t>
      </w:r>
      <w:r w:rsidR="00F04B50">
        <w:rPr>
          <w:rFonts w:ascii="Arial" w:hAnsi="Arial" w:cs="Arial"/>
        </w:rPr>
        <w:t>ES</w:t>
      </w:r>
      <w:r w:rsidR="0068549C">
        <w:rPr>
          <w:rFonts w:ascii="Arial" w:hAnsi="Arial" w:cs="Arial"/>
        </w:rPr>
        <w:t>.</w:t>
      </w:r>
    </w:p>
    <w:p w:rsidR="00A77AFC" w:rsidRDefault="002262D6" w:rsidP="00A77AF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</w:t>
      </w:r>
      <w:r w:rsidR="006650F3">
        <w:rPr>
          <w:rFonts w:ascii="Arial" w:hAnsi="Arial" w:cs="Arial"/>
        </w:rPr>
        <w:t xml:space="preserve"> (27) 9 9646-5126</w:t>
      </w:r>
      <w:r w:rsidR="003239A8">
        <w:rPr>
          <w:rFonts w:ascii="Arial" w:hAnsi="Arial" w:cs="Arial"/>
        </w:rPr>
        <w:t>/ (</w:t>
      </w:r>
      <w:r w:rsidR="006650F3">
        <w:rPr>
          <w:rFonts w:ascii="Arial" w:hAnsi="Arial" w:cs="Arial"/>
        </w:rPr>
        <w:t>27) 99693-0676</w:t>
      </w:r>
    </w:p>
    <w:p w:rsidR="0063269F" w:rsidRDefault="0063269F" w:rsidP="00A77AF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</w:p>
    <w:p w:rsidR="00CB61B8" w:rsidRPr="006C2711" w:rsidRDefault="00CB61B8" w:rsidP="007158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8"/>
        </w:rPr>
      </w:pPr>
    </w:p>
    <w:p w:rsidR="0068549C" w:rsidRDefault="0068549C" w:rsidP="007933A1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Dados Pessoais</w:t>
      </w:r>
      <w:r w:rsidR="00D00458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CC34E6" w:rsidRPr="00E6732B" w:rsidRDefault="00CC34E6" w:rsidP="007933A1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14"/>
        </w:rPr>
      </w:pPr>
    </w:p>
    <w:p w:rsidR="006E2790" w:rsidRDefault="00322576" w:rsidP="00692E1D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Data de Nascimento: </w:t>
      </w:r>
      <w:r w:rsidR="006B5AA5">
        <w:rPr>
          <w:rFonts w:ascii="Arial" w:hAnsi="Arial" w:cs="Arial"/>
        </w:rPr>
        <w:t>19-05-91</w:t>
      </w:r>
    </w:p>
    <w:p w:rsidR="00F97BC0" w:rsidRDefault="00C610E9" w:rsidP="00692E1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Estado Civil: </w:t>
      </w:r>
      <w:r w:rsidR="00CD63F4">
        <w:rPr>
          <w:rFonts w:ascii="Arial" w:hAnsi="Arial" w:cs="Arial"/>
        </w:rPr>
        <w:t>Solteiro</w:t>
      </w:r>
    </w:p>
    <w:p w:rsidR="00673B43" w:rsidRDefault="00C610E9" w:rsidP="00692E1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Naturalidade: </w:t>
      </w:r>
      <w:r w:rsidR="006B5AA5">
        <w:rPr>
          <w:rFonts w:ascii="Arial" w:hAnsi="Arial" w:cs="Arial"/>
        </w:rPr>
        <w:t>Aracruz</w:t>
      </w:r>
      <w:r w:rsidR="00CD63F4">
        <w:rPr>
          <w:rFonts w:ascii="Arial" w:hAnsi="Arial" w:cs="Arial"/>
        </w:rPr>
        <w:t xml:space="preserve"> </w:t>
      </w:r>
      <w:r w:rsidR="00A77AFC">
        <w:rPr>
          <w:rFonts w:ascii="Arial" w:hAnsi="Arial" w:cs="Arial"/>
        </w:rPr>
        <w:t>–</w:t>
      </w:r>
      <w:r w:rsidR="00CD63F4">
        <w:rPr>
          <w:rFonts w:ascii="Arial" w:hAnsi="Arial" w:cs="Arial"/>
        </w:rPr>
        <w:t xml:space="preserve"> ES</w:t>
      </w:r>
    </w:p>
    <w:p w:rsidR="00A77AFC" w:rsidRDefault="00A77AFC" w:rsidP="00692E1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:rsidR="00105C3C" w:rsidRPr="00E6732B" w:rsidRDefault="00105C3C" w:rsidP="00AB5304">
      <w:pPr>
        <w:widowControl w:val="0"/>
        <w:autoSpaceDE w:val="0"/>
        <w:autoSpaceDN w:val="0"/>
        <w:adjustRightInd w:val="0"/>
        <w:rPr>
          <w:rFonts w:ascii="Arial" w:hAnsi="Arial" w:cs="Arial"/>
          <w:sz w:val="14"/>
        </w:rPr>
      </w:pPr>
    </w:p>
    <w:p w:rsidR="00673B43" w:rsidRDefault="00673B43" w:rsidP="00673B43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</w:t>
      </w:r>
    </w:p>
    <w:p w:rsidR="00673B43" w:rsidRPr="00E6732B" w:rsidRDefault="00E55860" w:rsidP="00E55860">
      <w:pPr>
        <w:widowControl w:val="0"/>
        <w:tabs>
          <w:tab w:val="left" w:pos="2615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ab/>
      </w:r>
    </w:p>
    <w:p w:rsidR="00C74A01" w:rsidRDefault="006650F3" w:rsidP="00692E1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Obter a função que me venha ser </w:t>
      </w:r>
      <w:proofErr w:type="spellStart"/>
      <w:proofErr w:type="gramStart"/>
      <w:r>
        <w:rPr>
          <w:rFonts w:ascii="Arial" w:hAnsi="Arial" w:cs="Arial"/>
        </w:rPr>
        <w:t>designado,</w:t>
      </w:r>
      <w:proofErr w:type="gramEnd"/>
      <w:r>
        <w:rPr>
          <w:rFonts w:ascii="Arial" w:hAnsi="Arial" w:cs="Arial"/>
        </w:rPr>
        <w:t>procurando</w:t>
      </w:r>
      <w:proofErr w:type="spellEnd"/>
      <w:r>
        <w:rPr>
          <w:rFonts w:ascii="Arial" w:hAnsi="Arial" w:cs="Arial"/>
        </w:rPr>
        <w:t xml:space="preserve"> sempre um trabalho em equipe.</w:t>
      </w:r>
      <w:r w:rsidR="00673B43">
        <w:rPr>
          <w:rFonts w:ascii="Arial" w:hAnsi="Arial" w:cs="Arial"/>
        </w:rPr>
        <w:t xml:space="preserve"> </w:t>
      </w:r>
    </w:p>
    <w:p w:rsidR="00105C3C" w:rsidRPr="00E6732B" w:rsidRDefault="00105C3C" w:rsidP="00AB530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8"/>
        </w:rPr>
      </w:pPr>
    </w:p>
    <w:p w:rsidR="00105C3C" w:rsidRPr="00105C3C" w:rsidRDefault="00E6732B" w:rsidP="00105C3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Informações </w:t>
      </w:r>
      <w:r w:rsidR="000E73D9">
        <w:rPr>
          <w:rFonts w:ascii="Arial" w:hAnsi="Arial" w:cs="Arial"/>
          <w:b/>
          <w:bCs/>
          <w:sz w:val="28"/>
          <w:szCs w:val="28"/>
        </w:rPr>
        <w:t>Acadêmicas</w:t>
      </w:r>
    </w:p>
    <w:p w:rsidR="006C2711" w:rsidRPr="00E6732B" w:rsidRDefault="006C2711" w:rsidP="00AB5304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</w:rPr>
      </w:pPr>
    </w:p>
    <w:p w:rsidR="00E6732B" w:rsidRDefault="00E6732B" w:rsidP="00AD5E8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</w:t>
      </w:r>
      <w:r w:rsidR="002670C8">
        <w:rPr>
          <w:rFonts w:ascii="Arial" w:hAnsi="Arial" w:cs="Arial"/>
          <w:sz w:val="28"/>
        </w:rPr>
        <w:t>sino Médio Completo</w:t>
      </w:r>
    </w:p>
    <w:p w:rsidR="00F12F8A" w:rsidRPr="00E6732B" w:rsidRDefault="00F12F8A" w:rsidP="00AD5E8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4"/>
      </w:tblGrid>
      <w:tr w:rsidR="00692E1D" w:rsidTr="00692E1D">
        <w:tc>
          <w:tcPr>
            <w:tcW w:w="9544" w:type="dxa"/>
          </w:tcPr>
          <w:p w:rsidR="00692E1D" w:rsidRPr="00692E1D" w:rsidRDefault="00692E1D" w:rsidP="00AD5E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</w:rPr>
            </w:pPr>
            <w:r w:rsidRPr="00692E1D">
              <w:rPr>
                <w:rFonts w:ascii="Arial" w:hAnsi="Arial" w:cs="Arial"/>
                <w:b/>
                <w:sz w:val="28"/>
              </w:rPr>
              <w:t>Experiência Profissional</w:t>
            </w:r>
          </w:p>
        </w:tc>
      </w:tr>
    </w:tbl>
    <w:p w:rsidR="00692E1D" w:rsidRPr="00E6732B" w:rsidRDefault="00692E1D" w:rsidP="00AD5E8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</w:rPr>
      </w:pPr>
    </w:p>
    <w:p w:rsidR="00AD5E83" w:rsidRPr="00692E1D" w:rsidRDefault="00692E1D" w:rsidP="00105C3C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proofErr w:type="spellStart"/>
      <w:proofErr w:type="gramStart"/>
      <w:r w:rsidRPr="00692E1D">
        <w:rPr>
          <w:rFonts w:ascii="Arial" w:hAnsi="Arial" w:cs="Arial"/>
          <w:b/>
        </w:rPr>
        <w:t>Empresa:</w:t>
      </w:r>
      <w:proofErr w:type="gramEnd"/>
      <w:r w:rsidR="006B5AA5">
        <w:rPr>
          <w:rFonts w:ascii="Arial" w:hAnsi="Arial" w:cs="Arial"/>
          <w:b/>
        </w:rPr>
        <w:t>Roberto</w:t>
      </w:r>
      <w:proofErr w:type="spellEnd"/>
      <w:r w:rsidR="006B5AA5">
        <w:rPr>
          <w:rFonts w:ascii="Arial" w:hAnsi="Arial" w:cs="Arial"/>
          <w:b/>
        </w:rPr>
        <w:t xml:space="preserve"> Caldeiraria </w:t>
      </w:r>
      <w:proofErr w:type="spellStart"/>
      <w:r w:rsidR="00E55860">
        <w:rPr>
          <w:rFonts w:ascii="Arial" w:hAnsi="Arial" w:cs="Arial"/>
          <w:b/>
        </w:rPr>
        <w:t>Mont</w:t>
      </w:r>
      <w:proofErr w:type="spellEnd"/>
      <w:r w:rsidR="00E55860">
        <w:rPr>
          <w:rFonts w:ascii="Arial" w:hAnsi="Arial" w:cs="Arial"/>
          <w:b/>
        </w:rPr>
        <w:t xml:space="preserve">  e </w:t>
      </w:r>
      <w:proofErr w:type="spellStart"/>
      <w:r w:rsidR="00E55860">
        <w:rPr>
          <w:rFonts w:ascii="Arial" w:hAnsi="Arial" w:cs="Arial"/>
          <w:b/>
        </w:rPr>
        <w:t>Mec</w:t>
      </w:r>
      <w:proofErr w:type="spellEnd"/>
    </w:p>
    <w:p w:rsidR="00F97BC0" w:rsidRPr="000855F3" w:rsidRDefault="00692E1D" w:rsidP="00105C3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92E1D">
        <w:rPr>
          <w:rFonts w:ascii="Arial" w:hAnsi="Arial" w:cs="Arial"/>
          <w:b/>
        </w:rPr>
        <w:t>Cargo:</w:t>
      </w:r>
      <w:proofErr w:type="gramEnd"/>
      <w:r w:rsidR="00E55860">
        <w:rPr>
          <w:rFonts w:ascii="Arial" w:hAnsi="Arial" w:cs="Arial"/>
        </w:rPr>
        <w:t>Montador</w:t>
      </w:r>
      <w:proofErr w:type="spellEnd"/>
      <w:r w:rsidR="00E55860">
        <w:rPr>
          <w:rFonts w:ascii="Arial" w:hAnsi="Arial" w:cs="Arial"/>
        </w:rPr>
        <w:t xml:space="preserve"> Encanador</w:t>
      </w:r>
    </w:p>
    <w:p w:rsidR="00692E1D" w:rsidRPr="002670C8" w:rsidRDefault="00692E1D" w:rsidP="00105C3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92E1D">
        <w:rPr>
          <w:rFonts w:ascii="Arial" w:hAnsi="Arial" w:cs="Arial"/>
          <w:b/>
        </w:rPr>
        <w:t>Período:</w:t>
      </w:r>
      <w:proofErr w:type="gramEnd"/>
      <w:r w:rsidR="00E55860">
        <w:rPr>
          <w:rFonts w:ascii="Arial" w:hAnsi="Arial" w:cs="Arial"/>
        </w:rPr>
        <w:t>25-02 2014 a 09-04-2014</w:t>
      </w:r>
    </w:p>
    <w:p w:rsidR="00692E1D" w:rsidRPr="00E6732B" w:rsidRDefault="00692E1D" w:rsidP="00105C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2"/>
        </w:rPr>
      </w:pPr>
    </w:p>
    <w:p w:rsidR="00692E1D" w:rsidRPr="00692E1D" w:rsidRDefault="00692E1D" w:rsidP="00692E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92E1D">
        <w:rPr>
          <w:rFonts w:ascii="Arial" w:hAnsi="Arial" w:cs="Arial"/>
          <w:b/>
        </w:rPr>
        <w:t>Empresa:</w:t>
      </w:r>
      <w:proofErr w:type="gramEnd"/>
      <w:r w:rsidR="00E55860">
        <w:rPr>
          <w:rFonts w:ascii="Arial" w:hAnsi="Arial" w:cs="Arial"/>
          <w:b/>
        </w:rPr>
        <w:t>Uniao</w:t>
      </w:r>
      <w:proofErr w:type="spellEnd"/>
      <w:r w:rsidR="00E55860">
        <w:rPr>
          <w:rFonts w:ascii="Arial" w:hAnsi="Arial" w:cs="Arial"/>
          <w:b/>
        </w:rPr>
        <w:t xml:space="preserve"> Engenharia e Montagem</w:t>
      </w:r>
    </w:p>
    <w:p w:rsidR="00F97BC0" w:rsidRPr="000855F3" w:rsidRDefault="00692E1D" w:rsidP="00692E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92E1D">
        <w:rPr>
          <w:rFonts w:ascii="Arial" w:hAnsi="Arial" w:cs="Arial"/>
          <w:b/>
        </w:rPr>
        <w:t>Cargo:</w:t>
      </w:r>
      <w:proofErr w:type="gramEnd"/>
      <w:r w:rsidR="008A4F39">
        <w:rPr>
          <w:rFonts w:ascii="Arial" w:hAnsi="Arial" w:cs="Arial"/>
        </w:rPr>
        <w:t>Meca</w:t>
      </w:r>
      <w:r w:rsidR="00E55860">
        <w:rPr>
          <w:rFonts w:ascii="Arial" w:hAnsi="Arial" w:cs="Arial"/>
        </w:rPr>
        <w:t>nico</w:t>
      </w:r>
      <w:proofErr w:type="spellEnd"/>
      <w:r w:rsidR="00E55860">
        <w:rPr>
          <w:rFonts w:ascii="Arial" w:hAnsi="Arial" w:cs="Arial"/>
        </w:rPr>
        <w:t xml:space="preserve"> Montador </w:t>
      </w:r>
    </w:p>
    <w:p w:rsidR="00692E1D" w:rsidRPr="002670C8" w:rsidRDefault="00692E1D" w:rsidP="00692E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92E1D">
        <w:rPr>
          <w:rFonts w:ascii="Arial" w:hAnsi="Arial" w:cs="Arial"/>
          <w:b/>
        </w:rPr>
        <w:t>Período:</w:t>
      </w:r>
      <w:proofErr w:type="gramEnd"/>
      <w:r w:rsidR="00E55860">
        <w:rPr>
          <w:rFonts w:ascii="Arial" w:hAnsi="Arial" w:cs="Arial"/>
        </w:rPr>
        <w:t>05-05-2013 a 19-01-2014</w:t>
      </w:r>
      <w:r w:rsidR="008A4F39" w:rsidRPr="008A4F39">
        <w:rPr>
          <w:rFonts w:ascii="Arial" w:hAnsi="Arial" w:cs="Arial"/>
          <w:b/>
        </w:rPr>
        <w:t xml:space="preserve"> </w:t>
      </w:r>
      <w:r w:rsidR="008A4F39" w:rsidRPr="00692E1D">
        <w:rPr>
          <w:rFonts w:ascii="Arial" w:hAnsi="Arial" w:cs="Arial"/>
          <w:b/>
        </w:rPr>
        <w:t>Empresa</w:t>
      </w:r>
    </w:p>
    <w:p w:rsidR="00692E1D" w:rsidRPr="00E6732B" w:rsidRDefault="00692E1D" w:rsidP="00692E1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0"/>
          <w:szCs w:val="28"/>
        </w:rPr>
      </w:pPr>
    </w:p>
    <w:p w:rsidR="00F97BC0" w:rsidRPr="00692E1D" w:rsidRDefault="00F97BC0" w:rsidP="00F97B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92E1D">
        <w:rPr>
          <w:rFonts w:ascii="Arial" w:hAnsi="Arial" w:cs="Arial"/>
          <w:b/>
        </w:rPr>
        <w:t>:</w:t>
      </w:r>
      <w:proofErr w:type="spellStart"/>
      <w:r w:rsidR="00E55860">
        <w:rPr>
          <w:rFonts w:ascii="Arial" w:hAnsi="Arial" w:cs="Arial"/>
          <w:b/>
        </w:rPr>
        <w:t>Planserv</w:t>
      </w:r>
      <w:proofErr w:type="spellEnd"/>
      <w:proofErr w:type="gramEnd"/>
      <w:r w:rsidR="00E55860">
        <w:rPr>
          <w:rFonts w:ascii="Arial" w:hAnsi="Arial" w:cs="Arial"/>
          <w:b/>
        </w:rPr>
        <w:t xml:space="preserve"> </w:t>
      </w:r>
      <w:proofErr w:type="spellStart"/>
      <w:r w:rsidR="00E55860">
        <w:rPr>
          <w:rFonts w:ascii="Arial" w:hAnsi="Arial" w:cs="Arial"/>
          <w:b/>
        </w:rPr>
        <w:t>Servicos</w:t>
      </w:r>
      <w:proofErr w:type="spellEnd"/>
      <w:r w:rsidR="00E55860">
        <w:rPr>
          <w:rFonts w:ascii="Arial" w:hAnsi="Arial" w:cs="Arial"/>
          <w:b/>
        </w:rPr>
        <w:t xml:space="preserve"> Industrial</w:t>
      </w:r>
    </w:p>
    <w:p w:rsidR="00F97BC0" w:rsidRPr="000855F3" w:rsidRDefault="00F97BC0" w:rsidP="00F97B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92E1D">
        <w:rPr>
          <w:rFonts w:ascii="Arial" w:hAnsi="Arial" w:cs="Arial"/>
          <w:b/>
        </w:rPr>
        <w:t>Cargo:</w:t>
      </w:r>
      <w:proofErr w:type="gramEnd"/>
      <w:r w:rsidR="00E55860">
        <w:rPr>
          <w:rFonts w:ascii="Arial" w:hAnsi="Arial" w:cs="Arial"/>
        </w:rPr>
        <w:t>Caldeireiro</w:t>
      </w:r>
      <w:proofErr w:type="spellEnd"/>
      <w:r w:rsidR="00E55860">
        <w:rPr>
          <w:rFonts w:ascii="Arial" w:hAnsi="Arial" w:cs="Arial"/>
        </w:rPr>
        <w:t xml:space="preserve"> VIII</w:t>
      </w:r>
    </w:p>
    <w:p w:rsidR="00692E1D" w:rsidRPr="002670C8" w:rsidRDefault="00F97BC0" w:rsidP="00F97B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92E1D">
        <w:rPr>
          <w:rFonts w:ascii="Arial" w:hAnsi="Arial" w:cs="Arial"/>
          <w:b/>
        </w:rPr>
        <w:t>Período:</w:t>
      </w:r>
      <w:proofErr w:type="gramEnd"/>
      <w:r w:rsidR="006650F3">
        <w:rPr>
          <w:rFonts w:ascii="Arial" w:hAnsi="Arial" w:cs="Arial"/>
        </w:rPr>
        <w:t>04-10-2014 a 05- 11-2014</w:t>
      </w:r>
    </w:p>
    <w:p w:rsidR="00E6732B" w:rsidRPr="00E6732B" w:rsidRDefault="00E6732B" w:rsidP="00E6732B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4"/>
      </w:tblGrid>
      <w:tr w:rsidR="00E6732B" w:rsidTr="002760B5">
        <w:tc>
          <w:tcPr>
            <w:tcW w:w="9544" w:type="dxa"/>
          </w:tcPr>
          <w:p w:rsidR="00E6732B" w:rsidRPr="00692E1D" w:rsidRDefault="00E6732B" w:rsidP="002760B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Informações Adicionais</w:t>
            </w:r>
          </w:p>
        </w:tc>
      </w:tr>
    </w:tbl>
    <w:p w:rsidR="00E6732B" w:rsidRDefault="00E6732B" w:rsidP="00F97B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448A8" w:rsidRDefault="006448A8" w:rsidP="006448A8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Em busca de uma nova oportunidade, apresento meu currículo para sua apreciação.</w:t>
      </w:r>
    </w:p>
    <w:p w:rsidR="006650F3" w:rsidRDefault="008A4F39" w:rsidP="008A4F39">
      <w:pPr>
        <w:pStyle w:val="PargrafodaLista"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Antesiosamente:</w:t>
      </w:r>
      <w:proofErr w:type="gramEnd"/>
      <w:r>
        <w:rPr>
          <w:rFonts w:ascii="Arial" w:hAnsi="Arial" w:cs="Arial"/>
        </w:rPr>
        <w:t>Alan</w:t>
      </w:r>
      <w:proofErr w:type="spellEnd"/>
      <w:r>
        <w:rPr>
          <w:rFonts w:ascii="Arial" w:hAnsi="Arial" w:cs="Arial"/>
        </w:rPr>
        <w:t xml:space="preserve"> Da Silva </w:t>
      </w:r>
      <w:proofErr w:type="spellStart"/>
      <w:r>
        <w:rPr>
          <w:rFonts w:ascii="Arial" w:hAnsi="Arial" w:cs="Arial"/>
        </w:rPr>
        <w:t>Elisiario</w:t>
      </w:r>
      <w:proofErr w:type="spellEnd"/>
    </w:p>
    <w:p w:rsidR="00E6732B" w:rsidRPr="00E6732B" w:rsidRDefault="00E6732B" w:rsidP="006448A8">
      <w:pPr>
        <w:pStyle w:val="PargrafodaLista"/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6732B" w:rsidRPr="000855F3" w:rsidRDefault="00E6732B" w:rsidP="00F97BC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D6A30" w:rsidRPr="000855F3" w:rsidRDefault="006D6A30" w:rsidP="00F97BC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6"/>
        </w:rPr>
      </w:pPr>
    </w:p>
    <w:p w:rsidR="00674509" w:rsidRPr="00715879" w:rsidRDefault="00674509" w:rsidP="00BB7DEC">
      <w:pPr>
        <w:widowControl w:val="0"/>
        <w:autoSpaceDE w:val="0"/>
        <w:autoSpaceDN w:val="0"/>
        <w:adjustRightInd w:val="0"/>
        <w:ind w:left="4248" w:firstLine="708"/>
        <w:jc w:val="center"/>
        <w:outlineLvl w:val="0"/>
        <w:rPr>
          <w:rFonts w:ascii="Arial" w:hAnsi="Arial" w:cs="Arial"/>
          <w:b/>
          <w:bCs/>
          <w:sz w:val="10"/>
          <w:szCs w:val="22"/>
        </w:rPr>
      </w:pPr>
    </w:p>
    <w:sectPr w:rsidR="00674509" w:rsidRPr="00715879" w:rsidSect="008B135D">
      <w:pgSz w:w="12240" w:h="15840"/>
      <w:pgMar w:top="61" w:right="1418" w:bottom="45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075" w:rsidRDefault="00E33075" w:rsidP="00322576">
      <w:r>
        <w:separator/>
      </w:r>
    </w:p>
  </w:endnote>
  <w:endnote w:type="continuationSeparator" w:id="0">
    <w:p w:rsidR="00E33075" w:rsidRDefault="00E33075" w:rsidP="0032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075" w:rsidRDefault="00E33075" w:rsidP="00322576">
      <w:r>
        <w:separator/>
      </w:r>
    </w:p>
  </w:footnote>
  <w:footnote w:type="continuationSeparator" w:id="0">
    <w:p w:rsidR="00E33075" w:rsidRDefault="00E33075" w:rsidP="00322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D5C"/>
    <w:multiLevelType w:val="hybridMultilevel"/>
    <w:tmpl w:val="F66651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10D323C1"/>
    <w:multiLevelType w:val="hybridMultilevel"/>
    <w:tmpl w:val="A5FAE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80483"/>
    <w:multiLevelType w:val="hybridMultilevel"/>
    <w:tmpl w:val="80F6B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D1F09"/>
    <w:multiLevelType w:val="hybridMultilevel"/>
    <w:tmpl w:val="CDE083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B1AFA"/>
    <w:multiLevelType w:val="hybridMultilevel"/>
    <w:tmpl w:val="62141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F5EDB"/>
    <w:multiLevelType w:val="hybridMultilevel"/>
    <w:tmpl w:val="814CCB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/>
  <w:bordersDoNotSurroundFooter/>
  <w:proofState w:spelling="clean" w:grammar="clean"/>
  <w:attachedTemplate r:id="rId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0C8"/>
    <w:rsid w:val="00001853"/>
    <w:rsid w:val="00003687"/>
    <w:rsid w:val="000067E7"/>
    <w:rsid w:val="00026F66"/>
    <w:rsid w:val="00030B1A"/>
    <w:rsid w:val="00043DF3"/>
    <w:rsid w:val="000855F3"/>
    <w:rsid w:val="00090E7D"/>
    <w:rsid w:val="000B1495"/>
    <w:rsid w:val="000B2A97"/>
    <w:rsid w:val="000B43E9"/>
    <w:rsid w:val="000D6140"/>
    <w:rsid w:val="000D7AE9"/>
    <w:rsid w:val="000E05F2"/>
    <w:rsid w:val="000E58A3"/>
    <w:rsid w:val="000E73D9"/>
    <w:rsid w:val="000F7E2B"/>
    <w:rsid w:val="00105C3C"/>
    <w:rsid w:val="0010736A"/>
    <w:rsid w:val="001304A5"/>
    <w:rsid w:val="001322D6"/>
    <w:rsid w:val="00137343"/>
    <w:rsid w:val="00137CF8"/>
    <w:rsid w:val="001533F9"/>
    <w:rsid w:val="00183861"/>
    <w:rsid w:val="001B4166"/>
    <w:rsid w:val="001D5FB3"/>
    <w:rsid w:val="00204700"/>
    <w:rsid w:val="00207AEA"/>
    <w:rsid w:val="00207D08"/>
    <w:rsid w:val="0021063C"/>
    <w:rsid w:val="002262D6"/>
    <w:rsid w:val="002670C8"/>
    <w:rsid w:val="002A6989"/>
    <w:rsid w:val="002B0FFD"/>
    <w:rsid w:val="002B3C5D"/>
    <w:rsid w:val="002D537F"/>
    <w:rsid w:val="002F309C"/>
    <w:rsid w:val="00322576"/>
    <w:rsid w:val="003239A8"/>
    <w:rsid w:val="00342832"/>
    <w:rsid w:val="003533D7"/>
    <w:rsid w:val="003705B4"/>
    <w:rsid w:val="003808BE"/>
    <w:rsid w:val="003857A1"/>
    <w:rsid w:val="003B2FFB"/>
    <w:rsid w:val="003C21DB"/>
    <w:rsid w:val="003D3231"/>
    <w:rsid w:val="00402278"/>
    <w:rsid w:val="0041521D"/>
    <w:rsid w:val="004257EE"/>
    <w:rsid w:val="004835C8"/>
    <w:rsid w:val="00495176"/>
    <w:rsid w:val="00497D97"/>
    <w:rsid w:val="004A04B2"/>
    <w:rsid w:val="004C2A1E"/>
    <w:rsid w:val="00501E0C"/>
    <w:rsid w:val="00545DA6"/>
    <w:rsid w:val="00551119"/>
    <w:rsid w:val="0056528C"/>
    <w:rsid w:val="0058325D"/>
    <w:rsid w:val="005C404E"/>
    <w:rsid w:val="005E6112"/>
    <w:rsid w:val="0061495D"/>
    <w:rsid w:val="00615D10"/>
    <w:rsid w:val="0063269F"/>
    <w:rsid w:val="00635385"/>
    <w:rsid w:val="006448A8"/>
    <w:rsid w:val="006650F3"/>
    <w:rsid w:val="00673B43"/>
    <w:rsid w:val="00674509"/>
    <w:rsid w:val="0068549C"/>
    <w:rsid w:val="00692E1D"/>
    <w:rsid w:val="006B1746"/>
    <w:rsid w:val="006B5AA5"/>
    <w:rsid w:val="006C2711"/>
    <w:rsid w:val="006C4C57"/>
    <w:rsid w:val="006D6A30"/>
    <w:rsid w:val="006E2790"/>
    <w:rsid w:val="006E73DE"/>
    <w:rsid w:val="006F3F65"/>
    <w:rsid w:val="006F4811"/>
    <w:rsid w:val="006F6100"/>
    <w:rsid w:val="0070662D"/>
    <w:rsid w:val="00711220"/>
    <w:rsid w:val="00715879"/>
    <w:rsid w:val="00771A40"/>
    <w:rsid w:val="007933A1"/>
    <w:rsid w:val="007A193B"/>
    <w:rsid w:val="007C6F9D"/>
    <w:rsid w:val="007D4DA2"/>
    <w:rsid w:val="007E0988"/>
    <w:rsid w:val="007E58AE"/>
    <w:rsid w:val="008052F3"/>
    <w:rsid w:val="008602DB"/>
    <w:rsid w:val="00877446"/>
    <w:rsid w:val="008A4F39"/>
    <w:rsid w:val="008B135D"/>
    <w:rsid w:val="008C3B83"/>
    <w:rsid w:val="00915F7C"/>
    <w:rsid w:val="00943B6F"/>
    <w:rsid w:val="00944360"/>
    <w:rsid w:val="00952C71"/>
    <w:rsid w:val="0096789F"/>
    <w:rsid w:val="009B0A29"/>
    <w:rsid w:val="009B788C"/>
    <w:rsid w:val="009C3934"/>
    <w:rsid w:val="009D5727"/>
    <w:rsid w:val="00A672E5"/>
    <w:rsid w:val="00A71506"/>
    <w:rsid w:val="00A77AFC"/>
    <w:rsid w:val="00A837E5"/>
    <w:rsid w:val="00AB083C"/>
    <w:rsid w:val="00AB5304"/>
    <w:rsid w:val="00AB64A6"/>
    <w:rsid w:val="00AD5043"/>
    <w:rsid w:val="00AD5E83"/>
    <w:rsid w:val="00B01B01"/>
    <w:rsid w:val="00B2461A"/>
    <w:rsid w:val="00B46944"/>
    <w:rsid w:val="00B51340"/>
    <w:rsid w:val="00B56A66"/>
    <w:rsid w:val="00B7761F"/>
    <w:rsid w:val="00B93245"/>
    <w:rsid w:val="00BB64E1"/>
    <w:rsid w:val="00BB7DEC"/>
    <w:rsid w:val="00BE02D9"/>
    <w:rsid w:val="00C06CEB"/>
    <w:rsid w:val="00C22F68"/>
    <w:rsid w:val="00C33E44"/>
    <w:rsid w:val="00C610E9"/>
    <w:rsid w:val="00C72506"/>
    <w:rsid w:val="00C74A01"/>
    <w:rsid w:val="00CA57A8"/>
    <w:rsid w:val="00CA58A8"/>
    <w:rsid w:val="00CB61B8"/>
    <w:rsid w:val="00CC34E6"/>
    <w:rsid w:val="00CD19DD"/>
    <w:rsid w:val="00CD63F4"/>
    <w:rsid w:val="00CF330A"/>
    <w:rsid w:val="00D00458"/>
    <w:rsid w:val="00D13181"/>
    <w:rsid w:val="00D52211"/>
    <w:rsid w:val="00D559B1"/>
    <w:rsid w:val="00D62377"/>
    <w:rsid w:val="00D62E3A"/>
    <w:rsid w:val="00D83FE4"/>
    <w:rsid w:val="00DA1CF4"/>
    <w:rsid w:val="00DC5044"/>
    <w:rsid w:val="00DF216A"/>
    <w:rsid w:val="00DF4554"/>
    <w:rsid w:val="00E33075"/>
    <w:rsid w:val="00E54A1D"/>
    <w:rsid w:val="00E55860"/>
    <w:rsid w:val="00E6732B"/>
    <w:rsid w:val="00E82EDE"/>
    <w:rsid w:val="00EF1E88"/>
    <w:rsid w:val="00EF7A96"/>
    <w:rsid w:val="00F04B50"/>
    <w:rsid w:val="00F12F8A"/>
    <w:rsid w:val="00F216AA"/>
    <w:rsid w:val="00F25BC4"/>
    <w:rsid w:val="00F37851"/>
    <w:rsid w:val="00F6082F"/>
    <w:rsid w:val="00F97BC0"/>
    <w:rsid w:val="00FB7401"/>
    <w:rsid w:val="00FC0DEB"/>
    <w:rsid w:val="00FC2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6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rsid w:val="007933A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0736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851"/>
    <w:pPr>
      <w:ind w:left="720"/>
      <w:contextualSpacing/>
    </w:pPr>
  </w:style>
  <w:style w:type="table" w:styleId="Tabelacomgrade">
    <w:name w:val="Table Grid"/>
    <w:basedOn w:val="Tabelanormal"/>
    <w:uiPriority w:val="59"/>
    <w:rsid w:val="00E54A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22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2576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322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22576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2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elos%20diveros\Modelo%20de%20Curriculum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A5FC9-1A5C-48BC-AB15-5862B8A8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Curriculum</Template>
  <TotalTime>57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bruno colati</cp:lastModifiedBy>
  <cp:revision>10</cp:revision>
  <cp:lastPrinted>2014-11-10T23:21:00Z</cp:lastPrinted>
  <dcterms:created xsi:type="dcterms:W3CDTF">2014-09-16T15:49:00Z</dcterms:created>
  <dcterms:modified xsi:type="dcterms:W3CDTF">2014-12-06T01:09:00Z</dcterms:modified>
</cp:coreProperties>
</file>