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9A9" w:rsidRPr="00777D18" w:rsidRDefault="004A09A9" w:rsidP="000533BF">
      <w:pPr>
        <w:pStyle w:val="Ttulo3"/>
        <w:pBdr>
          <w:top w:val="double" w:sz="6" w:space="1" w:color="auto"/>
          <w:bottom w:val="double" w:sz="6" w:space="1" w:color="auto"/>
        </w:pBdr>
        <w:rPr>
          <w:rFonts w:ascii="Times New Roman" w:hAnsi="Times New Roman"/>
          <w:b w:val="0"/>
        </w:rPr>
      </w:pPr>
      <w:r w:rsidRPr="00777D18">
        <w:rPr>
          <w:rFonts w:ascii="Times New Roman" w:hAnsi="Times New Roman"/>
          <w:caps w:val="0"/>
          <w:sz w:val="24"/>
          <w:szCs w:val="24"/>
        </w:rPr>
        <w:t>1.</w:t>
      </w:r>
      <w:r w:rsidR="006A4F1B" w:rsidRPr="00777D18">
        <w:rPr>
          <w:rFonts w:ascii="Times New Roman" w:hAnsi="Times New Roman"/>
          <w:caps w:val="0"/>
          <w:sz w:val="24"/>
          <w:szCs w:val="24"/>
        </w:rPr>
        <w:t xml:space="preserve"> </w:t>
      </w:r>
      <w:r w:rsidRPr="00777D18">
        <w:rPr>
          <w:rFonts w:ascii="Times New Roman" w:hAnsi="Times New Roman"/>
          <w:caps w:val="0"/>
          <w:sz w:val="24"/>
          <w:szCs w:val="24"/>
        </w:rPr>
        <w:t>IDENTIFICAÇÃO</w:t>
      </w:r>
      <w:r w:rsidR="006A4F1B" w:rsidRPr="00777D18">
        <w:rPr>
          <w:rFonts w:ascii="Times New Roman" w:hAnsi="Times New Roman"/>
          <w:caps w:val="0"/>
          <w:sz w:val="24"/>
          <w:szCs w:val="24"/>
        </w:rPr>
        <w:t xml:space="preserve"> </w:t>
      </w:r>
    </w:p>
    <w:p w:rsidR="004A09A9" w:rsidRPr="00777D18" w:rsidRDefault="004A09A9" w:rsidP="00FD712D">
      <w:pPr>
        <w:jc w:val="both"/>
        <w:rPr>
          <w:b/>
        </w:rPr>
      </w:pPr>
    </w:p>
    <w:p w:rsidR="004A09A9" w:rsidRPr="00777D18" w:rsidRDefault="006A4F1B">
      <w:pPr>
        <w:jc w:val="both"/>
      </w:pPr>
      <w:r w:rsidRPr="00777D18">
        <w:rPr>
          <w:b/>
        </w:rPr>
        <w:t xml:space="preserve">Nome: </w:t>
      </w:r>
      <w:r w:rsidR="00ED7E27">
        <w:t xml:space="preserve">Flavia Carinha </w:t>
      </w:r>
      <w:proofErr w:type="spellStart"/>
      <w:r w:rsidR="00ED7E27">
        <w:t>Galarraga</w:t>
      </w:r>
      <w:proofErr w:type="spellEnd"/>
      <w:r w:rsidR="000B2A96" w:rsidRPr="00777D18">
        <w:tab/>
      </w:r>
      <w:r w:rsidR="000B2A96" w:rsidRPr="00777D18">
        <w:tab/>
      </w:r>
      <w:r w:rsidR="000B2A96" w:rsidRPr="00777D18">
        <w:tab/>
      </w:r>
      <w:r w:rsidR="000B2A96" w:rsidRPr="00777D18">
        <w:tab/>
      </w:r>
    </w:p>
    <w:p w:rsidR="006A4F1B" w:rsidRPr="00777D18" w:rsidRDefault="006A4F1B">
      <w:pPr>
        <w:jc w:val="both"/>
      </w:pPr>
      <w:r w:rsidRPr="00777D18">
        <w:rPr>
          <w:b/>
        </w:rPr>
        <w:t>Nascimento:</w:t>
      </w:r>
      <w:r w:rsidRPr="00777D18">
        <w:t xml:space="preserve"> </w:t>
      </w:r>
      <w:r w:rsidR="00ED7E27">
        <w:t>05 de Junho de 1994</w:t>
      </w:r>
    </w:p>
    <w:p w:rsidR="00663695" w:rsidRPr="00777D18" w:rsidRDefault="00663695">
      <w:pPr>
        <w:jc w:val="both"/>
      </w:pPr>
      <w:r w:rsidRPr="00777D18">
        <w:rPr>
          <w:b/>
        </w:rPr>
        <w:t>Nacionalidade:</w:t>
      </w:r>
      <w:r w:rsidR="00ED7E27">
        <w:t xml:space="preserve"> Brasileira</w:t>
      </w:r>
    </w:p>
    <w:p w:rsidR="00663695" w:rsidRPr="00777D18" w:rsidRDefault="00663695">
      <w:pPr>
        <w:jc w:val="both"/>
      </w:pPr>
      <w:r w:rsidRPr="00777D18">
        <w:rPr>
          <w:b/>
        </w:rPr>
        <w:t>Estado Civil:</w:t>
      </w:r>
      <w:r w:rsidR="00ED7E27">
        <w:t xml:space="preserve"> Solteira</w:t>
      </w:r>
    </w:p>
    <w:p w:rsidR="00663695" w:rsidRPr="00777D18" w:rsidRDefault="00663695">
      <w:pPr>
        <w:jc w:val="both"/>
      </w:pPr>
      <w:r w:rsidRPr="00777D18">
        <w:rPr>
          <w:b/>
        </w:rPr>
        <w:t>Celular:</w:t>
      </w:r>
      <w:r w:rsidR="00C15411" w:rsidRPr="00777D18">
        <w:t xml:space="preserve"> </w:t>
      </w:r>
      <w:r w:rsidR="00AF1EAF" w:rsidRPr="00777D18">
        <w:t xml:space="preserve">(53) </w:t>
      </w:r>
      <w:r w:rsidR="00ED7E27">
        <w:t>91228823</w:t>
      </w:r>
    </w:p>
    <w:p w:rsidR="002A652F" w:rsidRPr="002A652F" w:rsidRDefault="00767CAD">
      <w:pPr>
        <w:jc w:val="both"/>
      </w:pPr>
      <w:r>
        <w:rPr>
          <w:b/>
        </w:rPr>
        <w:t xml:space="preserve">Residencial: </w:t>
      </w:r>
      <w:r w:rsidR="00ED7E27">
        <w:t>(53) 21257469</w:t>
      </w:r>
    </w:p>
    <w:p w:rsidR="00663695" w:rsidRPr="00777D18" w:rsidRDefault="00663695">
      <w:pPr>
        <w:jc w:val="both"/>
      </w:pPr>
      <w:r w:rsidRPr="00777D18">
        <w:rPr>
          <w:b/>
        </w:rPr>
        <w:t>E-mail:</w:t>
      </w:r>
      <w:r w:rsidR="00142193" w:rsidRPr="00777D18">
        <w:rPr>
          <w:b/>
        </w:rPr>
        <w:t xml:space="preserve"> </w:t>
      </w:r>
      <w:r w:rsidR="00FC4AEE">
        <w:t>flaviagalarraga@outlook.com</w:t>
      </w:r>
    </w:p>
    <w:p w:rsidR="00E716CB" w:rsidRDefault="000B2A96">
      <w:pPr>
        <w:jc w:val="both"/>
        <w:rPr>
          <w:b/>
        </w:rPr>
      </w:pPr>
      <w:r w:rsidRPr="00777D18">
        <w:rPr>
          <w:b/>
        </w:rPr>
        <w:t xml:space="preserve">CNH: </w:t>
      </w:r>
      <w:r w:rsidR="00ED7E27">
        <w:t>Categoria B</w:t>
      </w:r>
      <w:r w:rsidR="00474A37" w:rsidRPr="00777D18">
        <w:rPr>
          <w:b/>
        </w:rPr>
        <w:t xml:space="preserve">      </w:t>
      </w:r>
    </w:p>
    <w:p w:rsidR="00474A37" w:rsidRPr="00777D18" w:rsidRDefault="00474A37">
      <w:pPr>
        <w:jc w:val="both"/>
        <w:rPr>
          <w:b/>
        </w:rPr>
      </w:pPr>
      <w:r w:rsidRPr="00777D18">
        <w:rPr>
          <w:b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4A09A9" w:rsidRPr="00777D18" w:rsidRDefault="004A09A9" w:rsidP="000533BF">
      <w:pPr>
        <w:pStyle w:val="Ttulo4"/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  <w:jc w:val="center"/>
        <w:rPr>
          <w:rFonts w:ascii="Times New Roman" w:hAnsi="Times New Roman"/>
        </w:rPr>
      </w:pPr>
      <w:r w:rsidRPr="00777D18">
        <w:rPr>
          <w:rFonts w:ascii="Times New Roman" w:hAnsi="Times New Roman"/>
          <w:sz w:val="24"/>
          <w:szCs w:val="24"/>
        </w:rPr>
        <w:t>FORMAÇÃO</w:t>
      </w:r>
      <w:r w:rsidR="0041786A" w:rsidRPr="00777D18">
        <w:rPr>
          <w:rFonts w:ascii="Times New Roman" w:hAnsi="Times New Roman"/>
          <w:sz w:val="24"/>
          <w:szCs w:val="24"/>
        </w:rPr>
        <w:t xml:space="preserve"> </w:t>
      </w:r>
      <w:r w:rsidRPr="00777D18">
        <w:rPr>
          <w:rFonts w:ascii="Times New Roman" w:hAnsi="Times New Roman"/>
          <w:sz w:val="24"/>
          <w:szCs w:val="24"/>
        </w:rPr>
        <w:t>escolar</w:t>
      </w:r>
    </w:p>
    <w:p w:rsidR="004A09A9" w:rsidRPr="00777D18" w:rsidRDefault="004A09A9">
      <w:pPr>
        <w:rPr>
          <w:b/>
        </w:rPr>
      </w:pPr>
    </w:p>
    <w:p w:rsidR="004A09A9" w:rsidRPr="00777D18" w:rsidRDefault="004A09A9" w:rsidP="000533BF">
      <w:pPr>
        <w:numPr>
          <w:ilvl w:val="1"/>
          <w:numId w:val="1"/>
        </w:numPr>
        <w:jc w:val="both"/>
      </w:pPr>
      <w:r w:rsidRPr="00777D18">
        <w:rPr>
          <w:b/>
          <w:caps/>
        </w:rPr>
        <w:t xml:space="preserve">Formação de </w:t>
      </w:r>
      <w:r w:rsidR="004813FA" w:rsidRPr="00777D18">
        <w:rPr>
          <w:b/>
          <w:caps/>
        </w:rPr>
        <w:t>2</w:t>
      </w:r>
      <w:r w:rsidRPr="00777D18">
        <w:rPr>
          <w:b/>
          <w:caps/>
          <w:vertAlign w:val="superscript"/>
        </w:rPr>
        <w:t>o</w:t>
      </w:r>
      <w:r w:rsidRPr="00777D18">
        <w:rPr>
          <w:b/>
          <w:caps/>
        </w:rPr>
        <w:t xml:space="preserve"> Grau</w:t>
      </w:r>
    </w:p>
    <w:p w:rsidR="004A09A9" w:rsidRPr="00777D18" w:rsidRDefault="00ED7E27" w:rsidP="00ED7E27">
      <w:pPr>
        <w:ind w:left="450"/>
        <w:jc w:val="both"/>
        <w:rPr>
          <w:b/>
        </w:rPr>
      </w:pPr>
      <w:r>
        <w:t xml:space="preserve">Escola Estadual de Ensino Médio </w:t>
      </w:r>
      <w:proofErr w:type="spellStart"/>
      <w:r>
        <w:t>Bibiano</w:t>
      </w:r>
      <w:proofErr w:type="spellEnd"/>
      <w:r>
        <w:t xml:space="preserve"> de Almeida</w:t>
      </w:r>
    </w:p>
    <w:p w:rsidR="004A09A9" w:rsidRPr="00777D18" w:rsidRDefault="00ED7E27">
      <w:pPr>
        <w:ind w:left="480"/>
        <w:jc w:val="both"/>
      </w:pPr>
      <w:r>
        <w:t>Conclusão: 2011</w:t>
      </w:r>
    </w:p>
    <w:p w:rsidR="004A09A9" w:rsidRPr="00777D18" w:rsidRDefault="004813FA" w:rsidP="000533BF">
      <w:pPr>
        <w:ind w:left="480"/>
        <w:jc w:val="both"/>
      </w:pPr>
      <w:r w:rsidRPr="00777D18">
        <w:t>Rio Grande</w:t>
      </w:r>
      <w:r w:rsidR="00563D80" w:rsidRPr="00777D18">
        <w:t xml:space="preserve"> - RS</w:t>
      </w:r>
    </w:p>
    <w:p w:rsidR="004A09A9" w:rsidRPr="00777D18" w:rsidRDefault="004A09A9">
      <w:pPr>
        <w:ind w:left="480"/>
        <w:jc w:val="both"/>
      </w:pPr>
    </w:p>
    <w:p w:rsidR="004A09A9" w:rsidRPr="00777D18" w:rsidRDefault="004A09A9" w:rsidP="000533BF">
      <w:pPr>
        <w:numPr>
          <w:ilvl w:val="1"/>
          <w:numId w:val="1"/>
        </w:numPr>
        <w:jc w:val="both"/>
        <w:rPr>
          <w:b/>
        </w:rPr>
      </w:pPr>
      <w:r w:rsidRPr="00777D18">
        <w:rPr>
          <w:b/>
          <w:caps/>
        </w:rPr>
        <w:t>Formação Superior</w:t>
      </w:r>
    </w:p>
    <w:p w:rsidR="00196E00" w:rsidRDefault="00AA5ED4" w:rsidP="005624D6">
      <w:pPr>
        <w:jc w:val="both"/>
      </w:pPr>
      <w:r>
        <w:t xml:space="preserve"> </w:t>
      </w:r>
      <w:r w:rsidR="005624D6">
        <w:t xml:space="preserve">      </w:t>
      </w:r>
      <w:r>
        <w:t xml:space="preserve"> </w:t>
      </w:r>
      <w:r w:rsidR="00196E00">
        <w:t xml:space="preserve">Universidade </w:t>
      </w:r>
      <w:r w:rsidR="00F96C5C">
        <w:t xml:space="preserve">Federal </w:t>
      </w:r>
      <w:r w:rsidR="00ED7E27">
        <w:t>de Pelotas - UFPEL</w:t>
      </w:r>
    </w:p>
    <w:p w:rsidR="00196E00" w:rsidRDefault="00AA5ED4" w:rsidP="00196E00">
      <w:pPr>
        <w:ind w:left="360"/>
        <w:jc w:val="both"/>
      </w:pPr>
      <w:r>
        <w:t xml:space="preserve">  </w:t>
      </w:r>
      <w:r w:rsidR="00ED7E27">
        <w:t>Engenharia de Produção</w:t>
      </w:r>
    </w:p>
    <w:p w:rsidR="00AA5ED4" w:rsidRDefault="00AA5ED4" w:rsidP="00767CAD">
      <w:pPr>
        <w:ind w:left="360"/>
        <w:jc w:val="both"/>
      </w:pPr>
      <w:r>
        <w:t xml:space="preserve">  </w:t>
      </w:r>
      <w:r w:rsidR="00196E00">
        <w:t>Cursando</w:t>
      </w:r>
    </w:p>
    <w:p w:rsidR="00196E00" w:rsidRDefault="00AA5ED4" w:rsidP="00196E00">
      <w:pPr>
        <w:ind w:left="360"/>
        <w:jc w:val="both"/>
      </w:pPr>
      <w:r>
        <w:t xml:space="preserve">  </w:t>
      </w:r>
      <w:r w:rsidR="00ED7E27">
        <w:t>Pelotas - RS</w:t>
      </w:r>
    </w:p>
    <w:p w:rsidR="00196E00" w:rsidRDefault="00196E00" w:rsidP="00196E00">
      <w:pPr>
        <w:ind w:left="360"/>
        <w:jc w:val="both"/>
      </w:pPr>
    </w:p>
    <w:p w:rsidR="002A652F" w:rsidRDefault="00ED7E27" w:rsidP="00ED7E27">
      <w:pPr>
        <w:jc w:val="both"/>
      </w:pPr>
      <w:r>
        <w:t xml:space="preserve">     </w:t>
      </w:r>
    </w:p>
    <w:p w:rsidR="002A652F" w:rsidRPr="00777D18" w:rsidRDefault="002A652F" w:rsidP="00E754BB">
      <w:pPr>
        <w:ind w:left="284"/>
        <w:jc w:val="both"/>
      </w:pPr>
    </w:p>
    <w:p w:rsidR="004A09A9" w:rsidRPr="00777D18" w:rsidRDefault="00ED7E27" w:rsidP="000533BF">
      <w:pPr>
        <w:pBdr>
          <w:top w:val="double" w:sz="6" w:space="1" w:color="auto"/>
          <w:bottom w:val="double" w:sz="6" w:space="1" w:color="auto"/>
        </w:pBdr>
        <w:jc w:val="center"/>
        <w:rPr>
          <w:b/>
        </w:rPr>
      </w:pPr>
      <w:r>
        <w:rPr>
          <w:b/>
        </w:rPr>
        <w:t>3</w:t>
      </w:r>
      <w:r w:rsidR="004A09A9" w:rsidRPr="00777D18">
        <w:rPr>
          <w:b/>
        </w:rPr>
        <w:t>.</w:t>
      </w:r>
      <w:r w:rsidR="00B17E31" w:rsidRPr="00777D18">
        <w:rPr>
          <w:b/>
        </w:rPr>
        <w:t xml:space="preserve"> </w:t>
      </w:r>
      <w:r w:rsidR="003C5E70" w:rsidRPr="00777D18">
        <w:rPr>
          <w:b/>
        </w:rPr>
        <w:t>ATUAÇÃO PROFISSIONAL</w:t>
      </w:r>
    </w:p>
    <w:p w:rsidR="004A09A9" w:rsidRPr="00777D18" w:rsidRDefault="004A09A9">
      <w:pPr>
        <w:jc w:val="center"/>
        <w:rPr>
          <w:b/>
        </w:rPr>
      </w:pPr>
    </w:p>
    <w:p w:rsidR="00714F50" w:rsidRPr="008D291A" w:rsidRDefault="00ED7E27" w:rsidP="0037250C">
      <w:pPr>
        <w:pStyle w:val="PargrafodaLista"/>
        <w:numPr>
          <w:ilvl w:val="1"/>
          <w:numId w:val="40"/>
        </w:numPr>
        <w:jc w:val="both"/>
      </w:pPr>
      <w:bookmarkStart w:id="0" w:name="_GoBack"/>
      <w:bookmarkEnd w:id="0"/>
      <w:r w:rsidRPr="0037250C">
        <w:rPr>
          <w:b/>
        </w:rPr>
        <w:t xml:space="preserve">ULTRABLAST LASSARAT SERVIÇOS E PROJETOS </w:t>
      </w:r>
      <w:proofErr w:type="spellStart"/>
      <w:r w:rsidRPr="0037250C">
        <w:rPr>
          <w:b/>
        </w:rPr>
        <w:t>L</w:t>
      </w:r>
      <w:r w:rsidR="00FC4AEE" w:rsidRPr="0037250C">
        <w:rPr>
          <w:b/>
        </w:rPr>
        <w:t>tda</w:t>
      </w:r>
      <w:proofErr w:type="spellEnd"/>
    </w:p>
    <w:p w:rsidR="00FC4AEE" w:rsidRDefault="00FC4AEE" w:rsidP="005624D6">
      <w:pPr>
        <w:ind w:left="480"/>
        <w:jc w:val="both"/>
      </w:pPr>
      <w:r>
        <w:t>Cargo: Jovem Aprendiz</w:t>
      </w:r>
    </w:p>
    <w:p w:rsidR="00FC4AEE" w:rsidRDefault="00FC4AEE" w:rsidP="00FC4AEE">
      <w:pPr>
        <w:ind w:left="480"/>
        <w:jc w:val="both"/>
      </w:pPr>
      <w:r>
        <w:t>S</w:t>
      </w:r>
      <w:r w:rsidR="00ED7E27">
        <w:t>etor de Planejamento e Controle da Produção</w:t>
      </w:r>
    </w:p>
    <w:p w:rsidR="005624D6" w:rsidRDefault="005624D6" w:rsidP="005624D6">
      <w:pPr>
        <w:ind w:left="480"/>
        <w:jc w:val="both"/>
      </w:pPr>
      <w:r>
        <w:t>Rio Grande – RS</w:t>
      </w:r>
    </w:p>
    <w:p w:rsidR="005624D6" w:rsidRDefault="00FC4AEE" w:rsidP="005624D6">
      <w:pPr>
        <w:ind w:left="480"/>
        <w:jc w:val="both"/>
      </w:pPr>
      <w:r>
        <w:t>Período: Agosto/2014 – Janeiro/2016</w:t>
      </w:r>
    </w:p>
    <w:p w:rsidR="005624D6" w:rsidRPr="00714F50" w:rsidRDefault="005624D6" w:rsidP="005624D6">
      <w:pPr>
        <w:ind w:left="480"/>
        <w:jc w:val="both"/>
      </w:pPr>
    </w:p>
    <w:p w:rsidR="00714F50" w:rsidRDefault="00714F50" w:rsidP="00714F50">
      <w:pPr>
        <w:ind w:left="426"/>
        <w:jc w:val="both"/>
      </w:pPr>
    </w:p>
    <w:p w:rsidR="00714F50" w:rsidRPr="00714F50" w:rsidRDefault="00714F50" w:rsidP="00714F50">
      <w:pPr>
        <w:ind w:left="480"/>
        <w:jc w:val="both"/>
        <w:rPr>
          <w:b/>
        </w:rPr>
      </w:pPr>
    </w:p>
    <w:p w:rsidR="00714F50" w:rsidRPr="00742DA4" w:rsidRDefault="00714F50" w:rsidP="00881420">
      <w:pPr>
        <w:ind w:left="426"/>
        <w:jc w:val="both"/>
      </w:pPr>
    </w:p>
    <w:p w:rsidR="00742DA4" w:rsidRPr="00742DA4" w:rsidRDefault="00742DA4" w:rsidP="00742DA4">
      <w:pPr>
        <w:ind w:left="480"/>
        <w:jc w:val="both"/>
      </w:pPr>
    </w:p>
    <w:p w:rsidR="00742DA4" w:rsidRDefault="00742DA4" w:rsidP="00745AF0">
      <w:pPr>
        <w:ind w:left="360"/>
        <w:jc w:val="both"/>
      </w:pPr>
    </w:p>
    <w:p w:rsidR="00742DA4" w:rsidRPr="00777D18" w:rsidRDefault="00742DA4" w:rsidP="00745AF0">
      <w:pPr>
        <w:ind w:left="360"/>
        <w:jc w:val="both"/>
      </w:pPr>
    </w:p>
    <w:p w:rsidR="002E4C4A" w:rsidRPr="00777D18" w:rsidRDefault="002E4C4A" w:rsidP="002E4C4A">
      <w:pPr>
        <w:ind w:left="360"/>
        <w:jc w:val="both"/>
      </w:pPr>
    </w:p>
    <w:sectPr w:rsidR="002E4C4A" w:rsidRPr="00777D18" w:rsidSect="00822D14">
      <w:headerReference w:type="even" r:id="rId9"/>
      <w:headerReference w:type="default" r:id="rId10"/>
      <w:footerReference w:type="default" r:id="rId11"/>
      <w:pgSz w:w="11907" w:h="16840" w:code="9"/>
      <w:pgMar w:top="1701" w:right="1134" w:bottom="1134" w:left="1701" w:header="1134" w:footer="1134" w:gutter="0"/>
      <w:pgNumType w:start="3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3B5" w:rsidRDefault="001C63B5">
      <w:r>
        <w:separator/>
      </w:r>
    </w:p>
  </w:endnote>
  <w:endnote w:type="continuationSeparator" w:id="0">
    <w:p w:rsidR="001C63B5" w:rsidRDefault="001C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D">
    <w:altName w:val="Bookman Old Style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C4A" w:rsidRDefault="002E4C4A">
    <w:pPr>
      <w:pStyle w:val="Rodap"/>
      <w:jc w:val="right"/>
      <w:rPr>
        <w:rFonts w:ascii="Arial" w:hAnsi="Arial" w:cs="Arial"/>
        <w:sz w:val="16"/>
        <w:szCs w:val="16"/>
      </w:rPr>
    </w:pPr>
  </w:p>
  <w:p w:rsidR="00474A37" w:rsidRDefault="00474A37">
    <w:pPr>
      <w:pStyle w:val="Rodap"/>
      <w:jc w:val="right"/>
      <w:rPr>
        <w:rFonts w:ascii="Arial" w:hAnsi="Arial" w:cs="Arial"/>
        <w:sz w:val="16"/>
        <w:szCs w:val="16"/>
      </w:rPr>
    </w:pPr>
  </w:p>
  <w:p w:rsidR="00474A37" w:rsidRPr="00842049" w:rsidRDefault="00474A37">
    <w:pPr>
      <w:pStyle w:val="Rodap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3B5" w:rsidRDefault="001C63B5">
      <w:r>
        <w:separator/>
      </w:r>
    </w:p>
  </w:footnote>
  <w:footnote w:type="continuationSeparator" w:id="0">
    <w:p w:rsidR="001C63B5" w:rsidRDefault="001C63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C4A" w:rsidRDefault="002204CF" w:rsidP="00822D1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E4C4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E4C4A" w:rsidRDefault="002E4C4A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C4A" w:rsidRPr="006A4F1B" w:rsidRDefault="002E4C4A">
    <w:pPr>
      <w:pStyle w:val="Cabealho"/>
      <w:ind w:right="36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AB4"/>
    <w:multiLevelType w:val="multilevel"/>
    <w:tmpl w:val="46D4911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4A4FBE"/>
    <w:multiLevelType w:val="hybridMultilevel"/>
    <w:tmpl w:val="E214DA02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B5481E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899024D"/>
    <w:multiLevelType w:val="hybridMultilevel"/>
    <w:tmpl w:val="F0DCE7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6F40B4"/>
    <w:multiLevelType w:val="hybridMultilevel"/>
    <w:tmpl w:val="10AA9CA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BC1A80"/>
    <w:multiLevelType w:val="hybridMultilevel"/>
    <w:tmpl w:val="BB74DF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EC4B0E"/>
    <w:multiLevelType w:val="multilevel"/>
    <w:tmpl w:val="47528A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b/>
      </w:rPr>
    </w:lvl>
  </w:abstractNum>
  <w:abstractNum w:abstractNumId="7">
    <w:nsid w:val="140005C5"/>
    <w:multiLevelType w:val="hybridMultilevel"/>
    <w:tmpl w:val="F6444104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D157169"/>
    <w:multiLevelType w:val="hybridMultilevel"/>
    <w:tmpl w:val="26ACFBF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A3388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1EE60779"/>
    <w:multiLevelType w:val="multilevel"/>
    <w:tmpl w:val="16E24E1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1F3F5B2A"/>
    <w:multiLevelType w:val="multilevel"/>
    <w:tmpl w:val="032282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FE7AE2"/>
    <w:multiLevelType w:val="hybridMultilevel"/>
    <w:tmpl w:val="1DB4E486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2FC4A7F"/>
    <w:multiLevelType w:val="hybridMultilevel"/>
    <w:tmpl w:val="493A8436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5B7B47"/>
    <w:multiLevelType w:val="hybridMultilevel"/>
    <w:tmpl w:val="6248C604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50613BC"/>
    <w:multiLevelType w:val="hybridMultilevel"/>
    <w:tmpl w:val="8B1E7D64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AAE1655"/>
    <w:multiLevelType w:val="multilevel"/>
    <w:tmpl w:val="46D4911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2B8C4B91"/>
    <w:multiLevelType w:val="hybridMultilevel"/>
    <w:tmpl w:val="66B245A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B43D71"/>
    <w:multiLevelType w:val="hybridMultilevel"/>
    <w:tmpl w:val="D3923F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1947C8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307B0F52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315F3B75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36A2185D"/>
    <w:multiLevelType w:val="hybridMultilevel"/>
    <w:tmpl w:val="9BD6DE4E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9B353F5"/>
    <w:multiLevelType w:val="multilevel"/>
    <w:tmpl w:val="D5BC109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3B58653C"/>
    <w:multiLevelType w:val="hybridMultilevel"/>
    <w:tmpl w:val="EA5EC922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>
    <w:nsid w:val="4603207E"/>
    <w:multiLevelType w:val="hybridMultilevel"/>
    <w:tmpl w:val="6DC23DE0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6">
    <w:nsid w:val="46CA086B"/>
    <w:multiLevelType w:val="multilevel"/>
    <w:tmpl w:val="93F24E7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b/>
      </w:rPr>
    </w:lvl>
    <w:lvl w:ilvl="2">
      <w:start w:val="1"/>
      <w:numFmt w:val="upperLetter"/>
      <w:isLgl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b/>
      </w:rPr>
    </w:lvl>
  </w:abstractNum>
  <w:abstractNum w:abstractNumId="27">
    <w:nsid w:val="580511BA"/>
    <w:multiLevelType w:val="hybridMultilevel"/>
    <w:tmpl w:val="A4B40E3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F377FBC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F395419"/>
    <w:multiLevelType w:val="hybridMultilevel"/>
    <w:tmpl w:val="1E48156E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>
    <w:nsid w:val="6116608E"/>
    <w:multiLevelType w:val="hybridMultilevel"/>
    <w:tmpl w:val="F066139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1792B3B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39A630A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BDE64AA"/>
    <w:multiLevelType w:val="hybridMultilevel"/>
    <w:tmpl w:val="28D6DF62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E3A79CF"/>
    <w:multiLevelType w:val="hybridMultilevel"/>
    <w:tmpl w:val="77406F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5725B9A"/>
    <w:multiLevelType w:val="singleLevel"/>
    <w:tmpl w:val="0416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6">
    <w:nsid w:val="78D2516A"/>
    <w:multiLevelType w:val="multilevel"/>
    <w:tmpl w:val="432C7A5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7BF06674"/>
    <w:multiLevelType w:val="hybridMultilevel"/>
    <w:tmpl w:val="8CB46342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D6B3B07"/>
    <w:multiLevelType w:val="hybridMultilevel"/>
    <w:tmpl w:val="57CCB81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5F5438"/>
    <w:multiLevelType w:val="hybridMultilevel"/>
    <w:tmpl w:val="93EE8ACC"/>
    <w:lvl w:ilvl="0" w:tplc="E34C71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2813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966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A6E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8A5A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8225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8F4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A0F8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31028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1"/>
  </w:num>
  <w:num w:numId="4">
    <w:abstractNumId w:val="39"/>
  </w:num>
  <w:num w:numId="5">
    <w:abstractNumId w:val="35"/>
  </w:num>
  <w:num w:numId="6">
    <w:abstractNumId w:val="19"/>
  </w:num>
  <w:num w:numId="7">
    <w:abstractNumId w:val="20"/>
  </w:num>
  <w:num w:numId="8">
    <w:abstractNumId w:val="28"/>
  </w:num>
  <w:num w:numId="9">
    <w:abstractNumId w:val="31"/>
  </w:num>
  <w:num w:numId="10">
    <w:abstractNumId w:val="2"/>
  </w:num>
  <w:num w:numId="11">
    <w:abstractNumId w:val="21"/>
  </w:num>
  <w:num w:numId="12">
    <w:abstractNumId w:val="32"/>
  </w:num>
  <w:num w:numId="13">
    <w:abstractNumId w:val="9"/>
  </w:num>
  <w:num w:numId="14">
    <w:abstractNumId w:val="10"/>
  </w:num>
  <w:num w:numId="15">
    <w:abstractNumId w:val="0"/>
  </w:num>
  <w:num w:numId="16">
    <w:abstractNumId w:val="15"/>
  </w:num>
  <w:num w:numId="17">
    <w:abstractNumId w:val="37"/>
  </w:num>
  <w:num w:numId="18">
    <w:abstractNumId w:val="13"/>
  </w:num>
  <w:num w:numId="19">
    <w:abstractNumId w:val="8"/>
  </w:num>
  <w:num w:numId="20">
    <w:abstractNumId w:val="17"/>
  </w:num>
  <w:num w:numId="21">
    <w:abstractNumId w:val="12"/>
  </w:num>
  <w:num w:numId="22">
    <w:abstractNumId w:val="22"/>
  </w:num>
  <w:num w:numId="23">
    <w:abstractNumId w:val="33"/>
  </w:num>
  <w:num w:numId="24">
    <w:abstractNumId w:val="14"/>
  </w:num>
  <w:num w:numId="25">
    <w:abstractNumId w:val="1"/>
  </w:num>
  <w:num w:numId="26">
    <w:abstractNumId w:val="7"/>
  </w:num>
  <w:num w:numId="27">
    <w:abstractNumId w:val="16"/>
  </w:num>
  <w:num w:numId="28">
    <w:abstractNumId w:val="36"/>
  </w:num>
  <w:num w:numId="29">
    <w:abstractNumId w:val="25"/>
  </w:num>
  <w:num w:numId="30">
    <w:abstractNumId w:val="29"/>
  </w:num>
  <w:num w:numId="31">
    <w:abstractNumId w:val="24"/>
  </w:num>
  <w:num w:numId="32">
    <w:abstractNumId w:val="27"/>
  </w:num>
  <w:num w:numId="33">
    <w:abstractNumId w:val="30"/>
  </w:num>
  <w:num w:numId="34">
    <w:abstractNumId w:val="38"/>
  </w:num>
  <w:num w:numId="35">
    <w:abstractNumId w:val="5"/>
  </w:num>
  <w:num w:numId="36">
    <w:abstractNumId w:val="34"/>
  </w:num>
  <w:num w:numId="37">
    <w:abstractNumId w:val="3"/>
  </w:num>
  <w:num w:numId="38">
    <w:abstractNumId w:val="4"/>
  </w:num>
  <w:num w:numId="39">
    <w:abstractNumId w:val="18"/>
  </w:num>
  <w:num w:numId="40">
    <w:abstractNumId w:val="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97C"/>
    <w:rsid w:val="000533BF"/>
    <w:rsid w:val="00096253"/>
    <w:rsid w:val="000B2A96"/>
    <w:rsid w:val="000F03B5"/>
    <w:rsid w:val="00104449"/>
    <w:rsid w:val="00141772"/>
    <w:rsid w:val="00142193"/>
    <w:rsid w:val="00151281"/>
    <w:rsid w:val="00163A28"/>
    <w:rsid w:val="00164682"/>
    <w:rsid w:val="00196E00"/>
    <w:rsid w:val="001B3D91"/>
    <w:rsid w:val="001C63B5"/>
    <w:rsid w:val="001D50AA"/>
    <w:rsid w:val="001E3FC2"/>
    <w:rsid w:val="001E4290"/>
    <w:rsid w:val="002070D3"/>
    <w:rsid w:val="002204CF"/>
    <w:rsid w:val="00230A18"/>
    <w:rsid w:val="00257E08"/>
    <w:rsid w:val="002A652F"/>
    <w:rsid w:val="002E4C4A"/>
    <w:rsid w:val="00306C90"/>
    <w:rsid w:val="00322578"/>
    <w:rsid w:val="003569F7"/>
    <w:rsid w:val="0037250C"/>
    <w:rsid w:val="00382EEE"/>
    <w:rsid w:val="003960EC"/>
    <w:rsid w:val="003C3C91"/>
    <w:rsid w:val="003C5E70"/>
    <w:rsid w:val="003D7092"/>
    <w:rsid w:val="003E127D"/>
    <w:rsid w:val="00413D11"/>
    <w:rsid w:val="0041786A"/>
    <w:rsid w:val="00474A37"/>
    <w:rsid w:val="00480560"/>
    <w:rsid w:val="004813FA"/>
    <w:rsid w:val="004A09A9"/>
    <w:rsid w:val="004D2055"/>
    <w:rsid w:val="004D389E"/>
    <w:rsid w:val="004E2C49"/>
    <w:rsid w:val="0050092B"/>
    <w:rsid w:val="00506C48"/>
    <w:rsid w:val="005125C9"/>
    <w:rsid w:val="005604C4"/>
    <w:rsid w:val="00561928"/>
    <w:rsid w:val="005624D6"/>
    <w:rsid w:val="00563D80"/>
    <w:rsid w:val="00592E40"/>
    <w:rsid w:val="0060562A"/>
    <w:rsid w:val="00650F20"/>
    <w:rsid w:val="00651B88"/>
    <w:rsid w:val="00663695"/>
    <w:rsid w:val="00666197"/>
    <w:rsid w:val="00672350"/>
    <w:rsid w:val="00681F3F"/>
    <w:rsid w:val="006A2AA4"/>
    <w:rsid w:val="006A4F1B"/>
    <w:rsid w:val="006B72EF"/>
    <w:rsid w:val="006B7A09"/>
    <w:rsid w:val="00714F50"/>
    <w:rsid w:val="00742DA4"/>
    <w:rsid w:val="00745AF0"/>
    <w:rsid w:val="00755F08"/>
    <w:rsid w:val="00767CAD"/>
    <w:rsid w:val="00777D18"/>
    <w:rsid w:val="007F4F85"/>
    <w:rsid w:val="00811150"/>
    <w:rsid w:val="00822D14"/>
    <w:rsid w:val="00842049"/>
    <w:rsid w:val="0084288F"/>
    <w:rsid w:val="0086588F"/>
    <w:rsid w:val="00881420"/>
    <w:rsid w:val="00883317"/>
    <w:rsid w:val="008C5F5E"/>
    <w:rsid w:val="008D291A"/>
    <w:rsid w:val="008F3BBE"/>
    <w:rsid w:val="00904445"/>
    <w:rsid w:val="009501E8"/>
    <w:rsid w:val="009570BF"/>
    <w:rsid w:val="009A2365"/>
    <w:rsid w:val="009E63A6"/>
    <w:rsid w:val="009F57FF"/>
    <w:rsid w:val="00A9362A"/>
    <w:rsid w:val="00A95901"/>
    <w:rsid w:val="00AA5ED4"/>
    <w:rsid w:val="00AC197C"/>
    <w:rsid w:val="00AF1EAF"/>
    <w:rsid w:val="00B14A75"/>
    <w:rsid w:val="00B17E31"/>
    <w:rsid w:val="00B23554"/>
    <w:rsid w:val="00B274D6"/>
    <w:rsid w:val="00B444F1"/>
    <w:rsid w:val="00B50D73"/>
    <w:rsid w:val="00B5603F"/>
    <w:rsid w:val="00B818BF"/>
    <w:rsid w:val="00BC5EA8"/>
    <w:rsid w:val="00BD0025"/>
    <w:rsid w:val="00C00575"/>
    <w:rsid w:val="00C06263"/>
    <w:rsid w:val="00C15411"/>
    <w:rsid w:val="00C2699F"/>
    <w:rsid w:val="00C416F1"/>
    <w:rsid w:val="00C64494"/>
    <w:rsid w:val="00C76EB7"/>
    <w:rsid w:val="00C94C78"/>
    <w:rsid w:val="00CC5D6C"/>
    <w:rsid w:val="00CE37A0"/>
    <w:rsid w:val="00CF154B"/>
    <w:rsid w:val="00D01BAC"/>
    <w:rsid w:val="00D02123"/>
    <w:rsid w:val="00D14D02"/>
    <w:rsid w:val="00D3153A"/>
    <w:rsid w:val="00D4129E"/>
    <w:rsid w:val="00D42A0C"/>
    <w:rsid w:val="00D4415F"/>
    <w:rsid w:val="00D8786C"/>
    <w:rsid w:val="00DD3B69"/>
    <w:rsid w:val="00DF212A"/>
    <w:rsid w:val="00DF5D49"/>
    <w:rsid w:val="00E5167A"/>
    <w:rsid w:val="00E61A76"/>
    <w:rsid w:val="00E716CB"/>
    <w:rsid w:val="00E754BB"/>
    <w:rsid w:val="00E8463B"/>
    <w:rsid w:val="00EA1544"/>
    <w:rsid w:val="00ED53A4"/>
    <w:rsid w:val="00ED7E27"/>
    <w:rsid w:val="00EE2A42"/>
    <w:rsid w:val="00EF1714"/>
    <w:rsid w:val="00EF1E44"/>
    <w:rsid w:val="00F20307"/>
    <w:rsid w:val="00F300F6"/>
    <w:rsid w:val="00F96C5C"/>
    <w:rsid w:val="00FB4C65"/>
    <w:rsid w:val="00FC4AEE"/>
    <w:rsid w:val="00FD712D"/>
    <w:rsid w:val="00FE3B95"/>
    <w:rsid w:val="00FF6D0F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72EF"/>
    <w:rPr>
      <w:sz w:val="24"/>
      <w:szCs w:val="24"/>
    </w:rPr>
  </w:style>
  <w:style w:type="paragraph" w:styleId="Ttulo1">
    <w:name w:val="heading 1"/>
    <w:basedOn w:val="Normal"/>
    <w:next w:val="Normal"/>
    <w:qFormat/>
    <w:rsid w:val="002204CF"/>
    <w:pPr>
      <w:keepNext/>
      <w:jc w:val="center"/>
      <w:outlineLvl w:val="0"/>
    </w:pPr>
    <w:rPr>
      <w:rFonts w:ascii="AlgerianD" w:eastAsia="Arial Unicode MS" w:hAnsi="AlgerianD" w:cs="Arial Unicode MS"/>
      <w:sz w:val="52"/>
      <w:szCs w:val="20"/>
    </w:rPr>
  </w:style>
  <w:style w:type="paragraph" w:styleId="Ttulo2">
    <w:name w:val="heading 2"/>
    <w:basedOn w:val="Normal"/>
    <w:next w:val="Normal"/>
    <w:qFormat/>
    <w:rsid w:val="002204CF"/>
    <w:pPr>
      <w:keepNext/>
      <w:pBdr>
        <w:top w:val="double" w:sz="6" w:space="1" w:color="auto"/>
        <w:bottom w:val="double" w:sz="6" w:space="1" w:color="auto"/>
      </w:pBdr>
      <w:jc w:val="center"/>
      <w:outlineLvl w:val="1"/>
    </w:pPr>
    <w:rPr>
      <w:rFonts w:ascii="Arial" w:eastAsia="Arial Unicode MS" w:hAnsi="Arial"/>
      <w:b/>
      <w:caps/>
      <w:sz w:val="28"/>
      <w:szCs w:val="20"/>
    </w:rPr>
  </w:style>
  <w:style w:type="paragraph" w:styleId="Ttulo3">
    <w:name w:val="heading 3"/>
    <w:basedOn w:val="Normal"/>
    <w:next w:val="Normal"/>
    <w:qFormat/>
    <w:rsid w:val="002204CF"/>
    <w:pPr>
      <w:keepNext/>
      <w:jc w:val="center"/>
      <w:outlineLvl w:val="2"/>
    </w:pPr>
    <w:rPr>
      <w:rFonts w:ascii="Arial" w:eastAsia="Arial Unicode MS" w:hAnsi="Arial"/>
      <w:b/>
      <w:caps/>
      <w:sz w:val="28"/>
      <w:szCs w:val="20"/>
    </w:rPr>
  </w:style>
  <w:style w:type="paragraph" w:styleId="Ttulo4">
    <w:name w:val="heading 4"/>
    <w:basedOn w:val="Normal"/>
    <w:next w:val="Normal"/>
    <w:qFormat/>
    <w:rsid w:val="002204CF"/>
    <w:pPr>
      <w:keepNext/>
      <w:jc w:val="both"/>
      <w:outlineLvl w:val="3"/>
    </w:pPr>
    <w:rPr>
      <w:rFonts w:ascii="Arial" w:eastAsia="Arial Unicode MS" w:hAnsi="Arial"/>
      <w:b/>
      <w:caps/>
      <w:sz w:val="28"/>
      <w:szCs w:val="20"/>
    </w:rPr>
  </w:style>
  <w:style w:type="paragraph" w:styleId="Ttulo5">
    <w:name w:val="heading 5"/>
    <w:basedOn w:val="Normal"/>
    <w:next w:val="Normal"/>
    <w:qFormat/>
    <w:rsid w:val="002204CF"/>
    <w:pPr>
      <w:keepNext/>
      <w:outlineLvl w:val="4"/>
    </w:pPr>
    <w:rPr>
      <w:rFonts w:ascii="Comic Sans MS" w:hAnsi="Comic Sans MS"/>
      <w:b/>
      <w:bCs/>
      <w:i/>
      <w:color w:val="008000"/>
      <w:sz w:val="40"/>
      <w:szCs w:val="20"/>
    </w:rPr>
  </w:style>
  <w:style w:type="paragraph" w:styleId="Ttulo6">
    <w:name w:val="heading 6"/>
    <w:basedOn w:val="Normal"/>
    <w:next w:val="Normal"/>
    <w:qFormat/>
    <w:rsid w:val="002204CF"/>
    <w:pPr>
      <w:keepNext/>
      <w:jc w:val="right"/>
      <w:outlineLvl w:val="5"/>
    </w:pPr>
    <w:rPr>
      <w:rFonts w:ascii="Comic Sans MS" w:hAnsi="Comic Sans MS"/>
      <w:i/>
      <w:color w:val="008000"/>
      <w:sz w:val="40"/>
    </w:rPr>
  </w:style>
  <w:style w:type="paragraph" w:styleId="Ttulo7">
    <w:name w:val="heading 7"/>
    <w:basedOn w:val="Normal"/>
    <w:next w:val="Normal"/>
    <w:qFormat/>
    <w:rsid w:val="002204CF"/>
    <w:pPr>
      <w:keepNext/>
      <w:jc w:val="center"/>
      <w:outlineLvl w:val="6"/>
    </w:pPr>
    <w:rPr>
      <w:rFonts w:ascii="AlgerianD" w:hAnsi="AlgerianD"/>
      <w:b/>
      <w:caps/>
      <w:sz w:val="48"/>
      <w:szCs w:val="20"/>
    </w:rPr>
  </w:style>
  <w:style w:type="paragraph" w:styleId="Ttulo8">
    <w:name w:val="heading 8"/>
    <w:basedOn w:val="Normal"/>
    <w:next w:val="Normal"/>
    <w:qFormat/>
    <w:rsid w:val="002204CF"/>
    <w:pPr>
      <w:keepNext/>
      <w:ind w:firstLine="708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2204CF"/>
    <w:pPr>
      <w:keepNext/>
      <w:ind w:firstLine="360"/>
      <w:jc w:val="both"/>
      <w:outlineLvl w:val="8"/>
    </w:pPr>
    <w:rPr>
      <w:rFonts w:ascii="Arial" w:hAnsi="Arial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204CF"/>
    <w:pPr>
      <w:jc w:val="center"/>
    </w:pPr>
    <w:rPr>
      <w:rFonts w:ascii="Comic Sans MS" w:hAnsi="Comic Sans MS"/>
      <w:b/>
      <w:bCs/>
      <w:i/>
      <w:color w:val="008000"/>
      <w:sz w:val="52"/>
    </w:rPr>
  </w:style>
  <w:style w:type="character" w:styleId="Nmerodepgina">
    <w:name w:val="page number"/>
    <w:basedOn w:val="Fontepargpadro"/>
    <w:rsid w:val="002204CF"/>
  </w:style>
  <w:style w:type="paragraph" w:styleId="Cabealho">
    <w:name w:val="header"/>
    <w:basedOn w:val="Normal"/>
    <w:rsid w:val="002204C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204CF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rsid w:val="002204CF"/>
    <w:pPr>
      <w:jc w:val="both"/>
    </w:pPr>
    <w:rPr>
      <w:rFonts w:ascii="Arial" w:hAnsi="Arial"/>
      <w:i/>
    </w:rPr>
  </w:style>
  <w:style w:type="paragraph" w:styleId="Recuodecorpodetexto">
    <w:name w:val="Body Text Indent"/>
    <w:basedOn w:val="Normal"/>
    <w:rsid w:val="002204CF"/>
    <w:pPr>
      <w:ind w:left="360"/>
      <w:jc w:val="both"/>
    </w:pPr>
    <w:rPr>
      <w:rFonts w:ascii="Arial" w:hAnsi="Arial"/>
      <w:i/>
    </w:rPr>
  </w:style>
  <w:style w:type="paragraph" w:styleId="PargrafodaLista">
    <w:name w:val="List Paragraph"/>
    <w:basedOn w:val="Normal"/>
    <w:uiPriority w:val="34"/>
    <w:qFormat/>
    <w:rsid w:val="006B7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72EF"/>
    <w:rPr>
      <w:sz w:val="24"/>
      <w:szCs w:val="24"/>
    </w:rPr>
  </w:style>
  <w:style w:type="paragraph" w:styleId="Ttulo1">
    <w:name w:val="heading 1"/>
    <w:basedOn w:val="Normal"/>
    <w:next w:val="Normal"/>
    <w:qFormat/>
    <w:rsid w:val="002204CF"/>
    <w:pPr>
      <w:keepNext/>
      <w:jc w:val="center"/>
      <w:outlineLvl w:val="0"/>
    </w:pPr>
    <w:rPr>
      <w:rFonts w:ascii="AlgerianD" w:eastAsia="Arial Unicode MS" w:hAnsi="AlgerianD" w:cs="Arial Unicode MS"/>
      <w:sz w:val="52"/>
      <w:szCs w:val="20"/>
    </w:rPr>
  </w:style>
  <w:style w:type="paragraph" w:styleId="Ttulo2">
    <w:name w:val="heading 2"/>
    <w:basedOn w:val="Normal"/>
    <w:next w:val="Normal"/>
    <w:qFormat/>
    <w:rsid w:val="002204CF"/>
    <w:pPr>
      <w:keepNext/>
      <w:pBdr>
        <w:top w:val="double" w:sz="6" w:space="1" w:color="auto"/>
        <w:bottom w:val="double" w:sz="6" w:space="1" w:color="auto"/>
      </w:pBdr>
      <w:jc w:val="center"/>
      <w:outlineLvl w:val="1"/>
    </w:pPr>
    <w:rPr>
      <w:rFonts w:ascii="Arial" w:eastAsia="Arial Unicode MS" w:hAnsi="Arial"/>
      <w:b/>
      <w:caps/>
      <w:sz w:val="28"/>
      <w:szCs w:val="20"/>
    </w:rPr>
  </w:style>
  <w:style w:type="paragraph" w:styleId="Ttulo3">
    <w:name w:val="heading 3"/>
    <w:basedOn w:val="Normal"/>
    <w:next w:val="Normal"/>
    <w:qFormat/>
    <w:rsid w:val="002204CF"/>
    <w:pPr>
      <w:keepNext/>
      <w:jc w:val="center"/>
      <w:outlineLvl w:val="2"/>
    </w:pPr>
    <w:rPr>
      <w:rFonts w:ascii="Arial" w:eastAsia="Arial Unicode MS" w:hAnsi="Arial"/>
      <w:b/>
      <w:caps/>
      <w:sz w:val="28"/>
      <w:szCs w:val="20"/>
    </w:rPr>
  </w:style>
  <w:style w:type="paragraph" w:styleId="Ttulo4">
    <w:name w:val="heading 4"/>
    <w:basedOn w:val="Normal"/>
    <w:next w:val="Normal"/>
    <w:qFormat/>
    <w:rsid w:val="002204CF"/>
    <w:pPr>
      <w:keepNext/>
      <w:jc w:val="both"/>
      <w:outlineLvl w:val="3"/>
    </w:pPr>
    <w:rPr>
      <w:rFonts w:ascii="Arial" w:eastAsia="Arial Unicode MS" w:hAnsi="Arial"/>
      <w:b/>
      <w:caps/>
      <w:sz w:val="28"/>
      <w:szCs w:val="20"/>
    </w:rPr>
  </w:style>
  <w:style w:type="paragraph" w:styleId="Ttulo5">
    <w:name w:val="heading 5"/>
    <w:basedOn w:val="Normal"/>
    <w:next w:val="Normal"/>
    <w:qFormat/>
    <w:rsid w:val="002204CF"/>
    <w:pPr>
      <w:keepNext/>
      <w:outlineLvl w:val="4"/>
    </w:pPr>
    <w:rPr>
      <w:rFonts w:ascii="Comic Sans MS" w:hAnsi="Comic Sans MS"/>
      <w:b/>
      <w:bCs/>
      <w:i/>
      <w:color w:val="008000"/>
      <w:sz w:val="40"/>
      <w:szCs w:val="20"/>
    </w:rPr>
  </w:style>
  <w:style w:type="paragraph" w:styleId="Ttulo6">
    <w:name w:val="heading 6"/>
    <w:basedOn w:val="Normal"/>
    <w:next w:val="Normal"/>
    <w:qFormat/>
    <w:rsid w:val="002204CF"/>
    <w:pPr>
      <w:keepNext/>
      <w:jc w:val="right"/>
      <w:outlineLvl w:val="5"/>
    </w:pPr>
    <w:rPr>
      <w:rFonts w:ascii="Comic Sans MS" w:hAnsi="Comic Sans MS"/>
      <w:i/>
      <w:color w:val="008000"/>
      <w:sz w:val="40"/>
    </w:rPr>
  </w:style>
  <w:style w:type="paragraph" w:styleId="Ttulo7">
    <w:name w:val="heading 7"/>
    <w:basedOn w:val="Normal"/>
    <w:next w:val="Normal"/>
    <w:qFormat/>
    <w:rsid w:val="002204CF"/>
    <w:pPr>
      <w:keepNext/>
      <w:jc w:val="center"/>
      <w:outlineLvl w:val="6"/>
    </w:pPr>
    <w:rPr>
      <w:rFonts w:ascii="AlgerianD" w:hAnsi="AlgerianD"/>
      <w:b/>
      <w:caps/>
      <w:sz w:val="48"/>
      <w:szCs w:val="20"/>
    </w:rPr>
  </w:style>
  <w:style w:type="paragraph" w:styleId="Ttulo8">
    <w:name w:val="heading 8"/>
    <w:basedOn w:val="Normal"/>
    <w:next w:val="Normal"/>
    <w:qFormat/>
    <w:rsid w:val="002204CF"/>
    <w:pPr>
      <w:keepNext/>
      <w:ind w:firstLine="708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2204CF"/>
    <w:pPr>
      <w:keepNext/>
      <w:ind w:firstLine="360"/>
      <w:jc w:val="both"/>
      <w:outlineLvl w:val="8"/>
    </w:pPr>
    <w:rPr>
      <w:rFonts w:ascii="Arial" w:hAnsi="Arial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204CF"/>
    <w:pPr>
      <w:jc w:val="center"/>
    </w:pPr>
    <w:rPr>
      <w:rFonts w:ascii="Comic Sans MS" w:hAnsi="Comic Sans MS"/>
      <w:b/>
      <w:bCs/>
      <w:i/>
      <w:color w:val="008000"/>
      <w:sz w:val="52"/>
    </w:rPr>
  </w:style>
  <w:style w:type="character" w:styleId="Nmerodepgina">
    <w:name w:val="page number"/>
    <w:basedOn w:val="Fontepargpadro"/>
    <w:rsid w:val="002204CF"/>
  </w:style>
  <w:style w:type="paragraph" w:styleId="Cabealho">
    <w:name w:val="header"/>
    <w:basedOn w:val="Normal"/>
    <w:rsid w:val="002204C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204CF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rsid w:val="002204CF"/>
    <w:pPr>
      <w:jc w:val="both"/>
    </w:pPr>
    <w:rPr>
      <w:rFonts w:ascii="Arial" w:hAnsi="Arial"/>
      <w:i/>
    </w:rPr>
  </w:style>
  <w:style w:type="paragraph" w:styleId="Recuodecorpodetexto">
    <w:name w:val="Body Text Indent"/>
    <w:basedOn w:val="Normal"/>
    <w:rsid w:val="002204CF"/>
    <w:pPr>
      <w:ind w:left="360"/>
      <w:jc w:val="both"/>
    </w:pPr>
    <w:rPr>
      <w:rFonts w:ascii="Arial" w:hAnsi="Arial"/>
      <w:i/>
    </w:rPr>
  </w:style>
  <w:style w:type="paragraph" w:styleId="PargrafodaLista">
    <w:name w:val="List Paragraph"/>
    <w:basedOn w:val="Normal"/>
    <w:uiPriority w:val="34"/>
    <w:qFormat/>
    <w:rsid w:val="006B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uario\Meus%20documentos\Downloads\c.%20eduard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254D4-BA1C-434D-AA0D-7FE20E38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 eduardo</Template>
  <TotalTime>4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RICARDO-Currículo</vt:lpstr>
    </vt:vector>
  </TitlesOfParts>
  <Company>MAGEM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RICARDO-Currículo</dc:title>
  <dc:creator>Tiago</dc:creator>
  <dc:description>FONES: (0 xx 53) 3232.4775  /  8111.3378E-mail: magem@vetorial.net</dc:description>
  <cp:lastModifiedBy>Tiago</cp:lastModifiedBy>
  <cp:revision>7</cp:revision>
  <cp:lastPrinted>2011-03-22T19:13:00Z</cp:lastPrinted>
  <dcterms:created xsi:type="dcterms:W3CDTF">2014-10-27T18:25:00Z</dcterms:created>
  <dcterms:modified xsi:type="dcterms:W3CDTF">2016-04-28T18:59:00Z</dcterms:modified>
</cp:coreProperties>
</file>