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C4" w:rsidRPr="00D16FED" w:rsidRDefault="000923CF" w:rsidP="00D16FED">
      <w:pPr>
        <w:rPr>
          <w:rFonts w:ascii="Arial" w:hAnsi="Arial" w:cs="Arial"/>
          <w:sz w:val="32"/>
          <w:szCs w:val="32"/>
        </w:rPr>
      </w:pPr>
      <w:r w:rsidRPr="00D16FED">
        <w:rPr>
          <w:rFonts w:ascii="Arial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4975860</wp:posOffset>
            </wp:positionH>
            <wp:positionV relativeFrom="margin">
              <wp:posOffset>-276860</wp:posOffset>
            </wp:positionV>
            <wp:extent cx="1024890" cy="1012825"/>
            <wp:effectExtent l="19050" t="0" r="3810" b="0"/>
            <wp:wrapSquare wrapText="bothSides"/>
            <wp:docPr id="1" name="Imagem 0" descr="Minha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ha Fot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859" w:rsidRPr="00D16FED">
        <w:rPr>
          <w:rFonts w:ascii="Arial" w:hAnsi="Arial" w:cs="Arial"/>
          <w:sz w:val="32"/>
          <w:szCs w:val="32"/>
        </w:rPr>
        <w:t>Rafael Nunes da Silva</w:t>
      </w:r>
      <w:r w:rsidR="001742AC" w:rsidRPr="00D16FED">
        <w:rPr>
          <w:rFonts w:ascii="Arial" w:hAnsi="Arial" w:cs="Arial"/>
          <w:sz w:val="32"/>
          <w:szCs w:val="32"/>
        </w:rPr>
        <w:t xml:space="preserve">                             </w:t>
      </w:r>
    </w:p>
    <w:p w:rsidR="00D16FED" w:rsidRPr="00D16FED" w:rsidRDefault="001638B8" w:rsidP="00D16FED">
      <w:pPr>
        <w:widowControl w:val="0"/>
        <w:spacing w:after="0" w:line="360" w:lineRule="auto"/>
        <w:rPr>
          <w:rFonts w:ascii="Arial" w:hAnsi="Arial" w:cs="Arial"/>
          <w:color w:val="3E454C"/>
          <w:sz w:val="22"/>
          <w:szCs w:val="22"/>
          <w:shd w:val="clear" w:color="auto" w:fill="F7F7F7"/>
        </w:rPr>
      </w:pPr>
      <w:r w:rsidRPr="00D16FED">
        <w:rPr>
          <w:rFonts w:ascii="Arial" w:hAnsi="Arial" w:cs="Arial"/>
          <w:sz w:val="22"/>
          <w:szCs w:val="22"/>
        </w:rPr>
        <w:t xml:space="preserve">Brasileiro, solteiro, </w:t>
      </w:r>
      <w:r w:rsidR="00212859" w:rsidRPr="00D16FED">
        <w:rPr>
          <w:rFonts w:ascii="Arial" w:hAnsi="Arial" w:cs="Arial"/>
          <w:sz w:val="22"/>
          <w:szCs w:val="22"/>
        </w:rPr>
        <w:t>2</w:t>
      </w:r>
      <w:r w:rsidR="00E67D85" w:rsidRPr="00D16FED">
        <w:rPr>
          <w:rFonts w:ascii="Arial" w:hAnsi="Arial" w:cs="Arial"/>
          <w:sz w:val="22"/>
          <w:szCs w:val="22"/>
        </w:rPr>
        <w:t>4</w:t>
      </w:r>
      <w:r w:rsidR="00D16FED" w:rsidRPr="00D16FED">
        <w:rPr>
          <w:rFonts w:ascii="Arial" w:hAnsi="Arial" w:cs="Arial"/>
          <w:sz w:val="22"/>
          <w:szCs w:val="22"/>
        </w:rPr>
        <w:t xml:space="preserve"> anos</w:t>
      </w:r>
      <w:r w:rsidRPr="00D16FED">
        <w:rPr>
          <w:rFonts w:ascii="Arial" w:hAnsi="Arial" w:cs="Arial"/>
          <w:sz w:val="22"/>
          <w:szCs w:val="22"/>
        </w:rPr>
        <w:br/>
      </w:r>
      <w:r w:rsidR="00B041ED">
        <w:rPr>
          <w:rFonts w:ascii="Arial" w:hAnsi="Arial" w:cs="Arial"/>
          <w:color w:val="auto"/>
          <w:sz w:val="22"/>
          <w:szCs w:val="22"/>
          <w:shd w:val="clear" w:color="auto" w:fill="F7F7F7"/>
        </w:rPr>
        <w:t xml:space="preserve">Rua Silvano Gonçalves da Silva, nº 138 </w:t>
      </w:r>
      <w:r w:rsidR="00D16FED" w:rsidRPr="00E31433">
        <w:rPr>
          <w:rFonts w:ascii="Arial" w:hAnsi="Arial" w:cs="Arial"/>
          <w:color w:val="auto"/>
          <w:sz w:val="22"/>
          <w:szCs w:val="22"/>
          <w:shd w:val="clear" w:color="auto" w:fill="F7F7F7"/>
        </w:rPr>
        <w:t>–</w:t>
      </w:r>
      <w:r w:rsidR="00D2599F" w:rsidRPr="00E31433">
        <w:rPr>
          <w:rFonts w:ascii="Arial" w:hAnsi="Arial" w:cs="Arial"/>
          <w:color w:val="auto"/>
          <w:sz w:val="22"/>
          <w:szCs w:val="22"/>
          <w:shd w:val="clear" w:color="auto" w:fill="F7F7F7"/>
        </w:rPr>
        <w:t xml:space="preserve"> </w:t>
      </w:r>
      <w:r w:rsidR="000A18F8">
        <w:rPr>
          <w:rFonts w:ascii="Arial" w:hAnsi="Arial" w:cs="Arial"/>
          <w:color w:val="auto"/>
          <w:sz w:val="22"/>
          <w:szCs w:val="22"/>
          <w:shd w:val="clear" w:color="auto" w:fill="F7F7F7"/>
        </w:rPr>
        <w:t xml:space="preserve">Barra do Ribeiro - </w:t>
      </w:r>
      <w:r w:rsidR="00D2599F" w:rsidRPr="00E31433">
        <w:rPr>
          <w:rFonts w:ascii="Arial" w:hAnsi="Arial" w:cs="Arial"/>
          <w:color w:val="auto"/>
          <w:sz w:val="22"/>
          <w:szCs w:val="22"/>
          <w:shd w:val="clear" w:color="auto" w:fill="F7F7F7"/>
        </w:rPr>
        <w:t>RS</w:t>
      </w:r>
    </w:p>
    <w:p w:rsidR="00D16FED" w:rsidRPr="00D16FED" w:rsidRDefault="005B5FD3" w:rsidP="00D16FED">
      <w:pPr>
        <w:widowControl w:val="0"/>
        <w:spacing w:after="0" w:line="360" w:lineRule="auto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 xml:space="preserve">Telefone: </w:t>
      </w:r>
      <w:r w:rsidR="001638B8" w:rsidRPr="00D16FED">
        <w:rPr>
          <w:rFonts w:ascii="Arial" w:hAnsi="Arial" w:cs="Arial"/>
          <w:sz w:val="22"/>
          <w:szCs w:val="22"/>
        </w:rPr>
        <w:t>(</w:t>
      </w:r>
      <w:r w:rsidR="000650E2" w:rsidRPr="00D16FED">
        <w:rPr>
          <w:rFonts w:ascii="Arial" w:hAnsi="Arial" w:cs="Arial"/>
          <w:sz w:val="22"/>
          <w:szCs w:val="22"/>
        </w:rPr>
        <w:t>51</w:t>
      </w:r>
      <w:r w:rsidR="006C70B0" w:rsidRPr="00D16FED">
        <w:rPr>
          <w:rFonts w:ascii="Arial" w:hAnsi="Arial" w:cs="Arial"/>
          <w:sz w:val="22"/>
          <w:szCs w:val="22"/>
        </w:rPr>
        <w:t xml:space="preserve">) </w:t>
      </w:r>
      <w:r w:rsidR="00533F44" w:rsidRPr="00D16FED">
        <w:rPr>
          <w:rFonts w:ascii="Arial" w:hAnsi="Arial" w:cs="Arial"/>
          <w:sz w:val="22"/>
          <w:szCs w:val="22"/>
        </w:rPr>
        <w:t>85307471</w:t>
      </w:r>
      <w:r w:rsidR="00C31512" w:rsidRPr="00D16FED">
        <w:rPr>
          <w:rFonts w:ascii="Arial" w:hAnsi="Arial" w:cs="Arial"/>
          <w:sz w:val="22"/>
          <w:szCs w:val="22"/>
        </w:rPr>
        <w:t xml:space="preserve"> - 34821869</w:t>
      </w:r>
      <w:r w:rsidR="00D16FED" w:rsidRPr="00D16FED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166FC4" w:rsidRPr="00D16FED" w:rsidRDefault="001C6A97" w:rsidP="00D16FED">
      <w:pPr>
        <w:widowControl w:val="0"/>
        <w:spacing w:after="0" w:line="360" w:lineRule="auto"/>
        <w:rPr>
          <w:rFonts w:ascii="Arial" w:hAnsi="Arial" w:cs="Arial"/>
          <w:color w:val="3E454C"/>
          <w:sz w:val="22"/>
          <w:szCs w:val="22"/>
          <w:shd w:val="clear" w:color="auto" w:fill="F7F7F7"/>
        </w:rPr>
      </w:pPr>
      <w:r w:rsidRPr="00D16FED">
        <w:rPr>
          <w:rFonts w:ascii="Arial" w:hAnsi="Arial" w:cs="Arial"/>
          <w:sz w:val="22"/>
          <w:szCs w:val="22"/>
        </w:rPr>
        <w:t>E</w:t>
      </w:r>
      <w:r w:rsidR="00D16FED" w:rsidRPr="00D16FED">
        <w:rPr>
          <w:rFonts w:ascii="Arial" w:hAnsi="Arial" w:cs="Arial"/>
          <w:sz w:val="22"/>
          <w:szCs w:val="22"/>
        </w:rPr>
        <w:t>-</w:t>
      </w:r>
      <w:r w:rsidR="005B5FD3" w:rsidRPr="00D16FED">
        <w:rPr>
          <w:rFonts w:ascii="Arial" w:hAnsi="Arial" w:cs="Arial"/>
          <w:sz w:val="22"/>
          <w:szCs w:val="22"/>
        </w:rPr>
        <w:t>mail:</w:t>
      </w:r>
      <w:r w:rsidR="001638B8" w:rsidRPr="00D16FED">
        <w:rPr>
          <w:rFonts w:ascii="Arial" w:hAnsi="Arial" w:cs="Arial"/>
          <w:sz w:val="22"/>
          <w:szCs w:val="22"/>
        </w:rPr>
        <w:t xml:space="preserve"> </w:t>
      </w:r>
      <w:r w:rsidR="00212859" w:rsidRPr="00D16FED">
        <w:rPr>
          <w:rFonts w:ascii="Arial" w:hAnsi="Arial" w:cs="Arial"/>
          <w:i/>
          <w:sz w:val="22"/>
          <w:szCs w:val="22"/>
        </w:rPr>
        <w:t>rafaelnunes</w:t>
      </w:r>
      <w:r w:rsidR="00F41CC2" w:rsidRPr="00D16FED">
        <w:rPr>
          <w:rFonts w:ascii="Arial" w:hAnsi="Arial" w:cs="Arial"/>
          <w:i/>
          <w:sz w:val="22"/>
          <w:szCs w:val="22"/>
        </w:rPr>
        <w:t>01</w:t>
      </w:r>
      <w:r w:rsidR="00212859" w:rsidRPr="00D16FED">
        <w:rPr>
          <w:rFonts w:ascii="Arial" w:hAnsi="Arial" w:cs="Arial"/>
          <w:i/>
          <w:sz w:val="22"/>
          <w:szCs w:val="22"/>
        </w:rPr>
        <w:t>06@yahoo.com.br</w:t>
      </w:r>
    </w:p>
    <w:p w:rsidR="001638B8" w:rsidRPr="00D16FED" w:rsidRDefault="001638B8" w:rsidP="001638B8">
      <w:pPr>
        <w:pStyle w:val="Seo"/>
        <w:rPr>
          <w:rFonts w:ascii="Arial" w:hAnsi="Arial" w:cs="Arial"/>
          <w:b/>
          <w:sz w:val="22"/>
          <w:szCs w:val="22"/>
        </w:rPr>
      </w:pPr>
      <w:r w:rsidRPr="00D16FED">
        <w:rPr>
          <w:rFonts w:ascii="Arial" w:hAnsi="Arial" w:cs="Arial"/>
          <w:b/>
          <w:sz w:val="22"/>
          <w:szCs w:val="22"/>
        </w:rPr>
        <w:t>objetivo</w:t>
      </w:r>
    </w:p>
    <w:p w:rsidR="001638B8" w:rsidRPr="00D16FED" w:rsidRDefault="00556629" w:rsidP="001638B8">
      <w:pPr>
        <w:pStyle w:val="Se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350" r="9525" b="12065"/>
                <wp:wrapNone/>
                <wp:docPr id="8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2A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zK/+3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D16FED" w:rsidRPr="00D16FED" w:rsidRDefault="00C2588B" w:rsidP="009B0249">
      <w:pPr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>Crescer profissionalme</w:t>
      </w:r>
      <w:r w:rsidR="009B0249" w:rsidRPr="00D16FED">
        <w:rPr>
          <w:rFonts w:ascii="Arial" w:hAnsi="Arial" w:cs="Arial"/>
          <w:sz w:val="22"/>
          <w:szCs w:val="22"/>
        </w:rPr>
        <w:t xml:space="preserve">nte juntamente com a empresa na área de </w:t>
      </w:r>
      <w:r w:rsidR="00DC2DCF" w:rsidRPr="00D16FED">
        <w:rPr>
          <w:rFonts w:ascii="Arial" w:hAnsi="Arial" w:cs="Arial"/>
          <w:sz w:val="22"/>
          <w:szCs w:val="22"/>
        </w:rPr>
        <w:t xml:space="preserve">Projetos Mecânicos e áreas afins. </w:t>
      </w:r>
      <w:r w:rsidR="009B0249" w:rsidRPr="00D16FED">
        <w:rPr>
          <w:rFonts w:ascii="Arial" w:hAnsi="Arial" w:cs="Arial"/>
          <w:sz w:val="22"/>
          <w:szCs w:val="22"/>
        </w:rPr>
        <w:t>Investir em conhecimento técnico e de gestão para</w:t>
      </w:r>
      <w:r w:rsidR="006C2D3E" w:rsidRPr="00D16FED">
        <w:rPr>
          <w:rFonts w:ascii="Arial" w:hAnsi="Arial" w:cs="Arial"/>
          <w:sz w:val="22"/>
          <w:szCs w:val="22"/>
        </w:rPr>
        <w:t>,</w:t>
      </w:r>
      <w:r w:rsidR="009B0249" w:rsidRPr="00D16FED">
        <w:rPr>
          <w:rFonts w:ascii="Arial" w:hAnsi="Arial" w:cs="Arial"/>
          <w:sz w:val="22"/>
          <w:szCs w:val="22"/>
        </w:rPr>
        <w:t xml:space="preserve"> assim</w:t>
      </w:r>
      <w:r w:rsidR="006C2D3E" w:rsidRPr="00D16FED">
        <w:rPr>
          <w:rFonts w:ascii="Arial" w:hAnsi="Arial" w:cs="Arial"/>
          <w:sz w:val="22"/>
          <w:szCs w:val="22"/>
        </w:rPr>
        <w:t>,</w:t>
      </w:r>
      <w:r w:rsidR="009B0249" w:rsidRPr="00D16FED">
        <w:rPr>
          <w:rFonts w:ascii="Arial" w:hAnsi="Arial" w:cs="Arial"/>
          <w:sz w:val="22"/>
          <w:szCs w:val="22"/>
        </w:rPr>
        <w:t xml:space="preserve"> alcançar tais objetivos.</w:t>
      </w:r>
    </w:p>
    <w:p w:rsidR="00756035" w:rsidRPr="00D16FED" w:rsidRDefault="00756035" w:rsidP="00756035">
      <w:pPr>
        <w:pStyle w:val="Seo"/>
        <w:rPr>
          <w:rFonts w:ascii="Arial" w:hAnsi="Arial" w:cs="Arial"/>
          <w:b/>
          <w:sz w:val="22"/>
          <w:szCs w:val="22"/>
        </w:rPr>
      </w:pPr>
      <w:r w:rsidRPr="00D16FED">
        <w:rPr>
          <w:rFonts w:ascii="Arial" w:hAnsi="Arial" w:cs="Arial"/>
          <w:b/>
          <w:sz w:val="22"/>
          <w:szCs w:val="22"/>
        </w:rPr>
        <w:t>FORMAÇÃO</w:t>
      </w:r>
    </w:p>
    <w:p w:rsidR="001638B8" w:rsidRPr="00D16FED" w:rsidRDefault="00556629" w:rsidP="001638B8">
      <w:pPr>
        <w:pStyle w:val="Se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7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2A701"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Ww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OhhWw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1638B8" w:rsidRPr="00D16FED" w:rsidRDefault="000650E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 xml:space="preserve">Técnico em </w:t>
      </w:r>
      <w:r w:rsidR="00212859" w:rsidRPr="00D16FED">
        <w:rPr>
          <w:rFonts w:ascii="Arial" w:hAnsi="Arial" w:cs="Arial"/>
          <w:sz w:val="22"/>
          <w:szCs w:val="22"/>
        </w:rPr>
        <w:t>mecânica</w:t>
      </w:r>
      <w:r w:rsidR="001638B8" w:rsidRPr="00D16FED">
        <w:rPr>
          <w:rFonts w:ascii="Arial" w:hAnsi="Arial" w:cs="Arial"/>
          <w:sz w:val="22"/>
          <w:szCs w:val="22"/>
        </w:rPr>
        <w:t xml:space="preserve">. </w:t>
      </w:r>
      <w:r w:rsidRPr="00D16FED">
        <w:rPr>
          <w:rFonts w:ascii="Arial" w:hAnsi="Arial" w:cs="Arial"/>
          <w:sz w:val="22"/>
          <w:szCs w:val="22"/>
        </w:rPr>
        <w:t>CTE Parobé</w:t>
      </w:r>
      <w:r w:rsidR="001638B8" w:rsidRPr="00D16FED">
        <w:rPr>
          <w:rFonts w:ascii="Arial" w:hAnsi="Arial" w:cs="Arial"/>
          <w:sz w:val="22"/>
          <w:szCs w:val="22"/>
        </w:rPr>
        <w:t>, conclusão em 20</w:t>
      </w:r>
      <w:r w:rsidR="00212859" w:rsidRPr="00D16FED">
        <w:rPr>
          <w:rFonts w:ascii="Arial" w:hAnsi="Arial" w:cs="Arial"/>
          <w:sz w:val="22"/>
          <w:szCs w:val="22"/>
        </w:rPr>
        <w:t>09</w:t>
      </w:r>
      <w:r w:rsidR="006C70B0" w:rsidRPr="00D16FED">
        <w:rPr>
          <w:rFonts w:ascii="Arial" w:hAnsi="Arial" w:cs="Arial"/>
          <w:sz w:val="22"/>
          <w:szCs w:val="22"/>
        </w:rPr>
        <w:t>.</w:t>
      </w:r>
      <w:r w:rsidR="005772A3" w:rsidRPr="00D16FED">
        <w:rPr>
          <w:rFonts w:ascii="Arial" w:hAnsi="Arial" w:cs="Arial"/>
          <w:sz w:val="22"/>
          <w:szCs w:val="22"/>
        </w:rPr>
        <w:t xml:space="preserve"> CREA-RS - 207730</w:t>
      </w:r>
    </w:p>
    <w:p w:rsidR="00212859" w:rsidRPr="00D16FED" w:rsidRDefault="006C70B0" w:rsidP="005532C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 xml:space="preserve">Engenharia em </w:t>
      </w:r>
      <w:r w:rsidR="00212859" w:rsidRPr="00D16FED">
        <w:rPr>
          <w:rFonts w:ascii="Arial" w:hAnsi="Arial" w:cs="Arial"/>
          <w:sz w:val="22"/>
          <w:szCs w:val="22"/>
        </w:rPr>
        <w:t>Mecânica</w:t>
      </w:r>
      <w:r w:rsidRPr="00D16FED">
        <w:rPr>
          <w:rFonts w:ascii="Arial" w:hAnsi="Arial" w:cs="Arial"/>
          <w:sz w:val="22"/>
          <w:szCs w:val="22"/>
        </w:rPr>
        <w:t xml:space="preserve">. Unisinos, </w:t>
      </w:r>
      <w:r w:rsidR="00727E88" w:rsidRPr="00D16FED">
        <w:rPr>
          <w:rFonts w:ascii="Arial" w:hAnsi="Arial" w:cs="Arial"/>
          <w:sz w:val="22"/>
          <w:szCs w:val="22"/>
        </w:rPr>
        <w:t xml:space="preserve">cursando </w:t>
      </w:r>
      <w:r w:rsidR="009322C0" w:rsidRPr="00D16FED">
        <w:rPr>
          <w:rFonts w:ascii="Arial" w:hAnsi="Arial" w:cs="Arial"/>
          <w:sz w:val="22"/>
          <w:szCs w:val="22"/>
        </w:rPr>
        <w:t>5</w:t>
      </w:r>
      <w:r w:rsidR="00C2588B" w:rsidRPr="00D16FED">
        <w:rPr>
          <w:rFonts w:ascii="Arial" w:hAnsi="Arial" w:cs="Arial"/>
          <w:sz w:val="22"/>
          <w:szCs w:val="22"/>
        </w:rPr>
        <w:t>º semestre.</w:t>
      </w:r>
    </w:p>
    <w:p w:rsidR="00D16FED" w:rsidRPr="00D16FED" w:rsidRDefault="00D16FED" w:rsidP="00D16FED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</w:p>
    <w:p w:rsidR="00756035" w:rsidRPr="00D16FED" w:rsidRDefault="00756035" w:rsidP="00756035">
      <w:pPr>
        <w:pStyle w:val="Seo"/>
        <w:rPr>
          <w:rFonts w:ascii="Arial" w:hAnsi="Arial" w:cs="Arial"/>
          <w:b/>
          <w:sz w:val="22"/>
          <w:szCs w:val="22"/>
        </w:rPr>
      </w:pPr>
      <w:r w:rsidRPr="00D16FED">
        <w:rPr>
          <w:rFonts w:ascii="Arial" w:hAnsi="Arial" w:cs="Arial"/>
          <w:b/>
          <w:sz w:val="22"/>
          <w:szCs w:val="22"/>
        </w:rPr>
        <w:t>EXPERIÊNCIA PROFISSIONAL</w:t>
      </w:r>
    </w:p>
    <w:p w:rsidR="00B30D63" w:rsidRPr="00D16FED" w:rsidRDefault="00556629" w:rsidP="00B30D63">
      <w:pPr>
        <w:pStyle w:val="Se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795" r="9525" b="7620"/>
                <wp:wrapNone/>
                <wp:docPr id="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F5F4C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p0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8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Gxfp0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9B0249" w:rsidRPr="00D16FED" w:rsidRDefault="00212859" w:rsidP="009B024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b/>
          <w:sz w:val="22"/>
          <w:szCs w:val="22"/>
        </w:rPr>
      </w:pPr>
      <w:r w:rsidRPr="00D16FED">
        <w:rPr>
          <w:rFonts w:ascii="Arial" w:hAnsi="Arial" w:cs="Arial"/>
          <w:b/>
          <w:sz w:val="22"/>
          <w:szCs w:val="22"/>
        </w:rPr>
        <w:t>200</w:t>
      </w:r>
      <w:r w:rsidR="00FC4E8A" w:rsidRPr="00D16FED">
        <w:rPr>
          <w:rFonts w:ascii="Arial" w:hAnsi="Arial" w:cs="Arial"/>
          <w:b/>
          <w:sz w:val="22"/>
          <w:szCs w:val="22"/>
        </w:rPr>
        <w:t>8</w:t>
      </w:r>
      <w:r w:rsidR="00337AD8" w:rsidRPr="00D16FED">
        <w:rPr>
          <w:rFonts w:ascii="Arial" w:hAnsi="Arial" w:cs="Arial"/>
          <w:b/>
          <w:sz w:val="22"/>
          <w:szCs w:val="22"/>
        </w:rPr>
        <w:t xml:space="preserve"> </w:t>
      </w:r>
      <w:r w:rsidRPr="00D16FED">
        <w:rPr>
          <w:rFonts w:ascii="Arial" w:hAnsi="Arial" w:cs="Arial"/>
          <w:b/>
          <w:sz w:val="22"/>
          <w:szCs w:val="22"/>
        </w:rPr>
        <w:t>-</w:t>
      </w:r>
      <w:r w:rsidR="00337AD8" w:rsidRPr="00D16FED">
        <w:rPr>
          <w:rFonts w:ascii="Arial" w:hAnsi="Arial" w:cs="Arial"/>
          <w:b/>
          <w:sz w:val="22"/>
          <w:szCs w:val="22"/>
        </w:rPr>
        <w:t xml:space="preserve"> </w:t>
      </w:r>
      <w:r w:rsidRPr="00D16FED">
        <w:rPr>
          <w:rFonts w:ascii="Arial" w:hAnsi="Arial" w:cs="Arial"/>
          <w:b/>
          <w:sz w:val="22"/>
          <w:szCs w:val="22"/>
        </w:rPr>
        <w:t>2012</w:t>
      </w:r>
      <w:r w:rsidR="009B0249" w:rsidRPr="00D16FED">
        <w:rPr>
          <w:rFonts w:ascii="Arial" w:hAnsi="Arial" w:cs="Arial"/>
          <w:b/>
          <w:sz w:val="22"/>
          <w:szCs w:val="22"/>
        </w:rPr>
        <w:t xml:space="preserve"> – </w:t>
      </w:r>
      <w:r w:rsidR="00A84745" w:rsidRPr="00D16FED">
        <w:rPr>
          <w:rFonts w:ascii="Arial" w:hAnsi="Arial" w:cs="Arial"/>
          <w:b/>
          <w:sz w:val="22"/>
          <w:szCs w:val="22"/>
        </w:rPr>
        <w:t>TyssenKrupp</w:t>
      </w:r>
      <w:r w:rsidR="009B0249" w:rsidRPr="00D16FED">
        <w:rPr>
          <w:rFonts w:ascii="Arial" w:hAnsi="Arial" w:cs="Arial"/>
          <w:b/>
          <w:sz w:val="22"/>
          <w:szCs w:val="22"/>
        </w:rPr>
        <w:t xml:space="preserve"> Elevadores Brasil</w:t>
      </w:r>
    </w:p>
    <w:p w:rsidR="009B0249" w:rsidRPr="00D16FED" w:rsidRDefault="009B0249" w:rsidP="009B0249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 xml:space="preserve">Cargo: </w:t>
      </w:r>
      <w:r w:rsidR="00212859" w:rsidRPr="00D16FED">
        <w:rPr>
          <w:rFonts w:ascii="Arial" w:hAnsi="Arial" w:cs="Arial"/>
          <w:sz w:val="22"/>
          <w:szCs w:val="22"/>
        </w:rPr>
        <w:t>Montador Mecânico</w:t>
      </w:r>
    </w:p>
    <w:p w:rsidR="00166FC4" w:rsidRPr="00D16FED" w:rsidRDefault="009B0249" w:rsidP="005532C0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 xml:space="preserve">Principais atividades: </w:t>
      </w:r>
      <w:r w:rsidR="00212859" w:rsidRPr="00D16FED">
        <w:rPr>
          <w:rFonts w:ascii="Arial" w:hAnsi="Arial" w:cs="Arial"/>
          <w:sz w:val="22"/>
          <w:szCs w:val="22"/>
        </w:rPr>
        <w:t>Montagens de componentes de movimentação</w:t>
      </w:r>
      <w:r w:rsidR="007652DF" w:rsidRPr="00D16FED">
        <w:rPr>
          <w:rFonts w:ascii="Arial" w:hAnsi="Arial" w:cs="Arial"/>
          <w:sz w:val="22"/>
          <w:szCs w:val="22"/>
        </w:rPr>
        <w:t xml:space="preserve"> de elevadores</w:t>
      </w:r>
      <w:r w:rsidR="00212859" w:rsidRPr="00D16FED">
        <w:rPr>
          <w:rFonts w:ascii="Arial" w:hAnsi="Arial" w:cs="Arial"/>
          <w:sz w:val="22"/>
          <w:szCs w:val="22"/>
        </w:rPr>
        <w:t xml:space="preserve"> como operador </w:t>
      </w:r>
      <w:r w:rsidR="007652DF" w:rsidRPr="00D16FED">
        <w:rPr>
          <w:rFonts w:ascii="Arial" w:hAnsi="Arial" w:cs="Arial"/>
          <w:sz w:val="22"/>
          <w:szCs w:val="22"/>
        </w:rPr>
        <w:t xml:space="preserve">de portas, polias e corrediças. Ajustes mecânicos. </w:t>
      </w:r>
    </w:p>
    <w:p w:rsidR="00276229" w:rsidRPr="00D16FED" w:rsidRDefault="00276229" w:rsidP="0027622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b/>
          <w:sz w:val="22"/>
          <w:szCs w:val="22"/>
        </w:rPr>
        <w:t>2013 - 2014 – Kaeru Elevadores</w:t>
      </w:r>
    </w:p>
    <w:p w:rsidR="009B0249" w:rsidRPr="00D16FED" w:rsidRDefault="009B0249" w:rsidP="009B0249">
      <w:pPr>
        <w:pStyle w:val="PargrafodaLista"/>
        <w:spacing w:after="120" w:line="240" w:lineRule="auto"/>
        <w:ind w:left="0" w:firstLine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 xml:space="preserve">Cargo: </w:t>
      </w:r>
      <w:r w:rsidR="00A84745" w:rsidRPr="00D16FED">
        <w:rPr>
          <w:rFonts w:ascii="Arial" w:hAnsi="Arial" w:cs="Arial"/>
          <w:sz w:val="22"/>
          <w:szCs w:val="22"/>
        </w:rPr>
        <w:t>Desenhista Projetista</w:t>
      </w:r>
    </w:p>
    <w:p w:rsidR="00276229" w:rsidRPr="00D16FED" w:rsidRDefault="009B0249" w:rsidP="005532C0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 xml:space="preserve">Principais atividades: </w:t>
      </w:r>
      <w:r w:rsidR="00212859" w:rsidRPr="00D16FED">
        <w:rPr>
          <w:rFonts w:ascii="Arial" w:hAnsi="Arial" w:cs="Arial"/>
          <w:sz w:val="22"/>
          <w:szCs w:val="22"/>
        </w:rPr>
        <w:t>Projetos de cabinas esp</w:t>
      </w:r>
      <w:r w:rsidR="007652DF" w:rsidRPr="00D16FED">
        <w:rPr>
          <w:rFonts w:ascii="Arial" w:hAnsi="Arial" w:cs="Arial"/>
          <w:sz w:val="22"/>
          <w:szCs w:val="22"/>
        </w:rPr>
        <w:t xml:space="preserve">eciais, </w:t>
      </w:r>
      <w:r w:rsidR="00276229" w:rsidRPr="00D16FED">
        <w:rPr>
          <w:rFonts w:ascii="Arial" w:hAnsi="Arial" w:cs="Arial"/>
          <w:sz w:val="22"/>
          <w:szCs w:val="22"/>
        </w:rPr>
        <w:t>subtetos</w:t>
      </w:r>
      <w:r w:rsidR="007652DF" w:rsidRPr="00D16FED">
        <w:rPr>
          <w:rFonts w:ascii="Arial" w:hAnsi="Arial" w:cs="Arial"/>
          <w:sz w:val="22"/>
          <w:szCs w:val="22"/>
        </w:rPr>
        <w:t xml:space="preserve">, estruturas e modernizações em geral de elevadores. </w:t>
      </w:r>
      <w:r w:rsidR="00533F44" w:rsidRPr="00D16FED">
        <w:rPr>
          <w:rFonts w:ascii="Arial" w:hAnsi="Arial" w:cs="Arial"/>
          <w:sz w:val="22"/>
          <w:szCs w:val="22"/>
        </w:rPr>
        <w:t xml:space="preserve">Modelamentos com o software Solidworks. </w:t>
      </w:r>
    </w:p>
    <w:p w:rsidR="00276229" w:rsidRPr="00D16FED" w:rsidRDefault="00276229" w:rsidP="0027622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b/>
          <w:sz w:val="22"/>
          <w:szCs w:val="22"/>
        </w:rPr>
        <w:t>2014 – Payback Consultoria e Engenharia</w:t>
      </w:r>
    </w:p>
    <w:p w:rsidR="00276229" w:rsidRPr="00D16FED" w:rsidRDefault="00276229" w:rsidP="00276229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>Cargo</w:t>
      </w:r>
      <w:r w:rsidR="00A14B13" w:rsidRPr="00D16FED">
        <w:rPr>
          <w:rFonts w:ascii="Arial" w:hAnsi="Arial" w:cs="Arial"/>
          <w:sz w:val="22"/>
          <w:szCs w:val="22"/>
        </w:rPr>
        <w:t>: Téc. e</w:t>
      </w:r>
      <w:r w:rsidRPr="00D16FED">
        <w:rPr>
          <w:rFonts w:ascii="Arial" w:hAnsi="Arial" w:cs="Arial"/>
          <w:sz w:val="22"/>
          <w:szCs w:val="22"/>
        </w:rPr>
        <w:t>m Projetos Mecânicos:</w:t>
      </w:r>
    </w:p>
    <w:p w:rsidR="00276229" w:rsidRPr="00D16FED" w:rsidRDefault="00276229" w:rsidP="000923CF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 xml:space="preserve">Principais atividades: Projetar, modelar e acompanhar montagem de proteções de máquinas com base na Norma NR-12. Modelamentos </w:t>
      </w:r>
      <w:r w:rsidR="005772A3" w:rsidRPr="00D16FED">
        <w:rPr>
          <w:rFonts w:ascii="Arial" w:hAnsi="Arial" w:cs="Arial"/>
          <w:sz w:val="22"/>
          <w:szCs w:val="22"/>
        </w:rPr>
        <w:t>com Software Solidworks e AutoCAD</w:t>
      </w:r>
    </w:p>
    <w:p w:rsidR="00D16FED" w:rsidRPr="00D16FED" w:rsidRDefault="00D16FED" w:rsidP="000923CF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</w:p>
    <w:p w:rsidR="00756035" w:rsidRPr="00D16FED" w:rsidRDefault="00756035" w:rsidP="009B0249">
      <w:pPr>
        <w:pStyle w:val="PargrafodaLista"/>
        <w:spacing w:after="120" w:line="240" w:lineRule="auto"/>
        <w:ind w:left="0"/>
        <w:rPr>
          <w:rFonts w:ascii="Arial" w:hAnsi="Arial" w:cs="Arial"/>
          <w:b/>
          <w:sz w:val="22"/>
          <w:szCs w:val="22"/>
        </w:rPr>
      </w:pPr>
      <w:r w:rsidRPr="00D16FED">
        <w:rPr>
          <w:rFonts w:ascii="Arial" w:hAnsi="Arial" w:cs="Arial"/>
          <w:b/>
          <w:sz w:val="22"/>
          <w:szCs w:val="22"/>
        </w:rPr>
        <w:t xml:space="preserve">QUALIFICAÇÕES </w:t>
      </w:r>
      <w:r w:rsidR="00474BB5" w:rsidRPr="00D16FED">
        <w:rPr>
          <w:rFonts w:ascii="Arial" w:hAnsi="Arial" w:cs="Arial"/>
          <w:b/>
          <w:sz w:val="22"/>
          <w:szCs w:val="22"/>
        </w:rPr>
        <w:t xml:space="preserve">E </w:t>
      </w:r>
      <w:r w:rsidRPr="00D16FED">
        <w:rPr>
          <w:rFonts w:ascii="Arial" w:hAnsi="Arial" w:cs="Arial"/>
          <w:b/>
          <w:sz w:val="22"/>
          <w:szCs w:val="22"/>
        </w:rPr>
        <w:t>ATIVIDADES PROFISSIONAIS</w:t>
      </w:r>
    </w:p>
    <w:p w:rsidR="00756035" w:rsidRPr="00D16FED" w:rsidRDefault="00556629" w:rsidP="00756035">
      <w:pPr>
        <w:pStyle w:val="Se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795" r="9525" b="7620"/>
                <wp:wrapNone/>
                <wp:docPr id="5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FD06C"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op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Oigop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FA3990" w:rsidRPr="00D16FED" w:rsidRDefault="000923CF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>Solidworks nível I (20 h) – SKA</w:t>
      </w:r>
      <w:r w:rsidR="00533F44" w:rsidRPr="00D16FED">
        <w:rPr>
          <w:rFonts w:ascii="Arial" w:hAnsi="Arial" w:cs="Arial"/>
          <w:sz w:val="22"/>
          <w:szCs w:val="22"/>
        </w:rPr>
        <w:t xml:space="preserve"> - Engenharia e Automação </w:t>
      </w:r>
    </w:p>
    <w:p w:rsidR="007652DF" w:rsidRPr="00D16FED" w:rsidRDefault="000923CF" w:rsidP="007652D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>Solidworks nível II (34 h) – SKA</w:t>
      </w:r>
      <w:r w:rsidR="007E46C7" w:rsidRPr="00D16FED">
        <w:rPr>
          <w:rFonts w:ascii="Arial" w:hAnsi="Arial" w:cs="Arial"/>
          <w:sz w:val="22"/>
          <w:szCs w:val="22"/>
        </w:rPr>
        <w:t xml:space="preserve"> - Engenharia e Automação </w:t>
      </w:r>
    </w:p>
    <w:p w:rsidR="005772A3" w:rsidRPr="00D16FED" w:rsidRDefault="005772A3" w:rsidP="007652D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 xml:space="preserve">Treinamento de NR-11 - Operador de Pontes Rolantes e Talhas Elétricas (12 h) – </w:t>
      </w:r>
      <w:proofErr w:type="spellStart"/>
      <w:r w:rsidRPr="00D16FED">
        <w:rPr>
          <w:rFonts w:ascii="Arial" w:hAnsi="Arial" w:cs="Arial"/>
          <w:sz w:val="22"/>
          <w:szCs w:val="22"/>
        </w:rPr>
        <w:t>Worker</w:t>
      </w:r>
      <w:proofErr w:type="spellEnd"/>
      <w:r w:rsidRPr="00D16FED">
        <w:rPr>
          <w:rFonts w:ascii="Arial" w:hAnsi="Arial" w:cs="Arial"/>
          <w:sz w:val="22"/>
          <w:szCs w:val="22"/>
        </w:rPr>
        <w:t xml:space="preserve"> Engenharia: Segurança do Trabalho</w:t>
      </w:r>
    </w:p>
    <w:p w:rsidR="005772A3" w:rsidRPr="00D16FED" w:rsidRDefault="00276229" w:rsidP="005772A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>Treinamento de NR-12 – Segurança no trab</w:t>
      </w:r>
      <w:r w:rsidR="00686C1D">
        <w:rPr>
          <w:rFonts w:ascii="Arial" w:hAnsi="Arial" w:cs="Arial"/>
          <w:sz w:val="22"/>
          <w:szCs w:val="22"/>
        </w:rPr>
        <w:t xml:space="preserve">alho em máquinas e equipamentos. Ministrado pela </w:t>
      </w:r>
      <w:r w:rsidRPr="00D16FED">
        <w:rPr>
          <w:rFonts w:ascii="Arial" w:hAnsi="Arial" w:cs="Arial"/>
          <w:sz w:val="22"/>
          <w:szCs w:val="22"/>
        </w:rPr>
        <w:t>empresa P</w:t>
      </w:r>
      <w:r w:rsidR="00686C1D">
        <w:rPr>
          <w:rFonts w:ascii="Arial" w:hAnsi="Arial" w:cs="Arial"/>
          <w:sz w:val="22"/>
          <w:szCs w:val="22"/>
        </w:rPr>
        <w:t>ayback Consultoria e Engenharia (8 h)</w:t>
      </w:r>
    </w:p>
    <w:p w:rsidR="000923CF" w:rsidRPr="00D16FED" w:rsidRDefault="005772A3" w:rsidP="000923C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D16FED">
        <w:rPr>
          <w:rFonts w:ascii="Arial" w:hAnsi="Arial" w:cs="Arial"/>
          <w:sz w:val="22"/>
          <w:szCs w:val="22"/>
        </w:rPr>
        <w:t>Curso de Inform</w:t>
      </w:r>
      <w:r w:rsidR="00556629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-62865</wp:posOffset>
                </wp:positionH>
                <wp:positionV relativeFrom="paragraph">
                  <wp:posOffset>430530</wp:posOffset>
                </wp:positionV>
                <wp:extent cx="6076950" cy="635"/>
                <wp:effectExtent l="9525" t="15240" r="9525" b="12700"/>
                <wp:wrapNone/>
                <wp:docPr id="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53609" id="AutoShape 173" o:spid="_x0000_s1026" type="#_x0000_t32" style="position:absolute;margin-left:-4.95pt;margin-top:33.9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j3JgIAAEA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" strokecolor="#b9bec7" strokeweight="1pt">
                <w10:wrap anchorx="margin"/>
              </v:shape>
            </w:pict>
          </mc:Fallback>
        </mc:AlternateContent>
      </w:r>
      <w:r w:rsidRPr="00D16FED">
        <w:rPr>
          <w:rFonts w:ascii="Arial" w:hAnsi="Arial" w:cs="Arial"/>
          <w:sz w:val="22"/>
          <w:szCs w:val="22"/>
        </w:rPr>
        <w:t xml:space="preserve">ática </w:t>
      </w:r>
      <w:r w:rsidR="00D16FED">
        <w:rPr>
          <w:rFonts w:ascii="Arial" w:hAnsi="Arial" w:cs="Arial"/>
          <w:sz w:val="22"/>
          <w:szCs w:val="22"/>
        </w:rPr>
        <w:t xml:space="preserve">(48 h) </w:t>
      </w:r>
      <w:r w:rsidRPr="00D16FED">
        <w:rPr>
          <w:rFonts w:ascii="Arial" w:hAnsi="Arial" w:cs="Arial"/>
          <w:sz w:val="22"/>
          <w:szCs w:val="22"/>
        </w:rPr>
        <w:t xml:space="preserve">– Pacote Office, Internet Avançada, Excel </w:t>
      </w:r>
      <w:r w:rsidR="00D16FED">
        <w:rPr>
          <w:rFonts w:ascii="Arial" w:hAnsi="Arial" w:cs="Arial"/>
          <w:sz w:val="22"/>
          <w:szCs w:val="22"/>
        </w:rPr>
        <w:t xml:space="preserve">II </w:t>
      </w:r>
      <w:r w:rsidR="00686C1D">
        <w:rPr>
          <w:rFonts w:ascii="Arial" w:hAnsi="Arial" w:cs="Arial"/>
          <w:sz w:val="22"/>
          <w:szCs w:val="22"/>
        </w:rPr>
        <w:t>–</w:t>
      </w:r>
      <w:r w:rsidR="00D16FED">
        <w:rPr>
          <w:rFonts w:ascii="Arial" w:hAnsi="Arial" w:cs="Arial"/>
          <w:sz w:val="22"/>
          <w:szCs w:val="22"/>
        </w:rPr>
        <w:t xml:space="preserve"> </w:t>
      </w:r>
      <w:r w:rsidR="00686C1D">
        <w:rPr>
          <w:rFonts w:ascii="Arial" w:hAnsi="Arial" w:cs="Arial"/>
          <w:sz w:val="22"/>
          <w:szCs w:val="22"/>
        </w:rPr>
        <w:t>Microtech Informática</w:t>
      </w:r>
      <w:r w:rsidRPr="00D16FED">
        <w:rPr>
          <w:rFonts w:ascii="Arial" w:hAnsi="Arial" w:cs="Arial"/>
          <w:sz w:val="22"/>
          <w:szCs w:val="22"/>
        </w:rPr>
        <w:t xml:space="preserve">                          </w:t>
      </w:r>
    </w:p>
    <w:sectPr w:rsidR="000923CF" w:rsidRPr="00D16FED" w:rsidSect="00D16FED">
      <w:footerReference w:type="default" r:id="rId10"/>
      <w:headerReference w:type="first" r:id="rId11"/>
      <w:pgSz w:w="11907" w:h="16839" w:code="9"/>
      <w:pgMar w:top="-1225" w:right="1134" w:bottom="1134" w:left="1134" w:header="5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479" w:rsidRDefault="00DD6479">
      <w:r>
        <w:separator/>
      </w:r>
    </w:p>
  </w:endnote>
  <w:endnote w:type="continuationSeparator" w:id="0">
    <w:p w:rsidR="00DD6479" w:rsidRDefault="00DD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50727F" w:rsidP="009967CD">
    <w:pPr>
      <w:pStyle w:val="Rodap"/>
      <w:jc w:val="right"/>
    </w:pPr>
    <w:r>
      <w:fldChar w:fldCharType="begin"/>
    </w:r>
    <w:r w:rsidR="00A14B13">
      <w:instrText xml:space="preserve"> PAGE </w:instrText>
    </w:r>
    <w:r>
      <w:fldChar w:fldCharType="separate"/>
    </w:r>
    <w:r w:rsidR="00D16FED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55662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02CAAFE" id="Oval 1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hsIutBgMAAFkGAAAOAAAAAAAAAAAAAAAAAC4CAABkcnMvZTJvRG9jLnhtbFBLAQIt&#10;ABQABgAIAAAAIQBgZ6iS2AAAAAMBAAAPAAAAAAAAAAAAAAAAAGAFAABkcnMvZG93bnJldi54bWxQ&#10;SwUGAAAAAAQABADzAAAAZQ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479" w:rsidRDefault="00DD6479">
      <w:r>
        <w:separator/>
      </w:r>
    </w:p>
  </w:footnote>
  <w:footnote w:type="continuationSeparator" w:id="0">
    <w:p w:rsidR="00DD6479" w:rsidRDefault="00DD6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FED" w:rsidRDefault="00D16F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5454015</wp:posOffset>
          </wp:positionH>
          <wp:positionV relativeFrom="margin">
            <wp:posOffset>-3164205</wp:posOffset>
          </wp:positionV>
          <wp:extent cx="680720" cy="688975"/>
          <wp:effectExtent l="19050" t="0" r="5080" b="0"/>
          <wp:wrapSquare wrapText="bothSides"/>
          <wp:docPr id="3" name="Imagem 0" descr="Minha F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ha Fot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0720" cy="688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  <w:p w:rsidR="00D16FED" w:rsidRDefault="00D16FED">
    <w:pPr>
      <w:pStyle w:val="Cabealho"/>
    </w:pPr>
  </w:p>
  <w:p w:rsidR="00D16FED" w:rsidRDefault="00D16FE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0BBC8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29C4"/>
    <w:rsid w:val="0002401A"/>
    <w:rsid w:val="000650E2"/>
    <w:rsid w:val="00087086"/>
    <w:rsid w:val="000923CF"/>
    <w:rsid w:val="000A18F8"/>
    <w:rsid w:val="00102711"/>
    <w:rsid w:val="001638B8"/>
    <w:rsid w:val="00163F2A"/>
    <w:rsid w:val="00164CAD"/>
    <w:rsid w:val="00166FC4"/>
    <w:rsid w:val="001742AC"/>
    <w:rsid w:val="001C6A97"/>
    <w:rsid w:val="002039BD"/>
    <w:rsid w:val="00212859"/>
    <w:rsid w:val="00212D7C"/>
    <w:rsid w:val="002353CC"/>
    <w:rsid w:val="00276229"/>
    <w:rsid w:val="00305E95"/>
    <w:rsid w:val="00316223"/>
    <w:rsid w:val="003351D3"/>
    <w:rsid w:val="00337AD8"/>
    <w:rsid w:val="00352625"/>
    <w:rsid w:val="00361176"/>
    <w:rsid w:val="003A2EFB"/>
    <w:rsid w:val="00452A62"/>
    <w:rsid w:val="00464778"/>
    <w:rsid w:val="00474BB5"/>
    <w:rsid w:val="00481E02"/>
    <w:rsid w:val="004850D1"/>
    <w:rsid w:val="00487A7F"/>
    <w:rsid w:val="005018A8"/>
    <w:rsid w:val="0050727F"/>
    <w:rsid w:val="00533F44"/>
    <w:rsid w:val="005532C0"/>
    <w:rsid w:val="00556629"/>
    <w:rsid w:val="005657D9"/>
    <w:rsid w:val="005772A3"/>
    <w:rsid w:val="005B5FD3"/>
    <w:rsid w:val="005C09C8"/>
    <w:rsid w:val="005D646C"/>
    <w:rsid w:val="005E6BFC"/>
    <w:rsid w:val="006353BD"/>
    <w:rsid w:val="0068534B"/>
    <w:rsid w:val="00686C1D"/>
    <w:rsid w:val="00693FA7"/>
    <w:rsid w:val="006C2D3E"/>
    <w:rsid w:val="006C4D30"/>
    <w:rsid w:val="006C70B0"/>
    <w:rsid w:val="006D14E8"/>
    <w:rsid w:val="006F47D8"/>
    <w:rsid w:val="00726556"/>
    <w:rsid w:val="00727E88"/>
    <w:rsid w:val="00741D6E"/>
    <w:rsid w:val="00756035"/>
    <w:rsid w:val="007652DF"/>
    <w:rsid w:val="00777E0C"/>
    <w:rsid w:val="007D73CB"/>
    <w:rsid w:val="007E46C7"/>
    <w:rsid w:val="0082188C"/>
    <w:rsid w:val="00860A76"/>
    <w:rsid w:val="0088127C"/>
    <w:rsid w:val="008817D7"/>
    <w:rsid w:val="008911F4"/>
    <w:rsid w:val="008B2E3C"/>
    <w:rsid w:val="008F09C1"/>
    <w:rsid w:val="009322C0"/>
    <w:rsid w:val="009967CD"/>
    <w:rsid w:val="009B0249"/>
    <w:rsid w:val="009C3B99"/>
    <w:rsid w:val="009E20FE"/>
    <w:rsid w:val="00A14B13"/>
    <w:rsid w:val="00A17348"/>
    <w:rsid w:val="00A25CF8"/>
    <w:rsid w:val="00A341EE"/>
    <w:rsid w:val="00A720BA"/>
    <w:rsid w:val="00A84745"/>
    <w:rsid w:val="00AA7EDB"/>
    <w:rsid w:val="00AC448A"/>
    <w:rsid w:val="00AE0BC0"/>
    <w:rsid w:val="00B041ED"/>
    <w:rsid w:val="00B25FC0"/>
    <w:rsid w:val="00B30D63"/>
    <w:rsid w:val="00B36C2E"/>
    <w:rsid w:val="00B501EE"/>
    <w:rsid w:val="00B50471"/>
    <w:rsid w:val="00B531DF"/>
    <w:rsid w:val="00B67D8A"/>
    <w:rsid w:val="00B86880"/>
    <w:rsid w:val="00BA1758"/>
    <w:rsid w:val="00BD3904"/>
    <w:rsid w:val="00BE1939"/>
    <w:rsid w:val="00C06068"/>
    <w:rsid w:val="00C22DC4"/>
    <w:rsid w:val="00C2588B"/>
    <w:rsid w:val="00C31512"/>
    <w:rsid w:val="00C8352F"/>
    <w:rsid w:val="00C86994"/>
    <w:rsid w:val="00CB166C"/>
    <w:rsid w:val="00CC21DB"/>
    <w:rsid w:val="00D16FED"/>
    <w:rsid w:val="00D2599F"/>
    <w:rsid w:val="00D46947"/>
    <w:rsid w:val="00DC10E5"/>
    <w:rsid w:val="00DC2DCF"/>
    <w:rsid w:val="00DC6538"/>
    <w:rsid w:val="00DD6479"/>
    <w:rsid w:val="00DE23EB"/>
    <w:rsid w:val="00E31433"/>
    <w:rsid w:val="00E51A39"/>
    <w:rsid w:val="00E6763E"/>
    <w:rsid w:val="00E67D85"/>
    <w:rsid w:val="00E7210F"/>
    <w:rsid w:val="00EC238D"/>
    <w:rsid w:val="00F26226"/>
    <w:rsid w:val="00F41CC2"/>
    <w:rsid w:val="00F46ACE"/>
    <w:rsid w:val="00F6082C"/>
    <w:rsid w:val="00F80F15"/>
    <w:rsid w:val="00FA3990"/>
    <w:rsid w:val="00FC26DD"/>
    <w:rsid w:val="00FC4E8A"/>
    <w:rsid w:val="00FE599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E98F643C-A972-45E2-B9D2-A02CFDA7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18C3C6D-86EA-4B1D-8467-0FC117B8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Usuário</cp:lastModifiedBy>
  <cp:revision>4</cp:revision>
  <cp:lastPrinted>2014-01-20T13:27:00Z</cp:lastPrinted>
  <dcterms:created xsi:type="dcterms:W3CDTF">2014-11-11T15:00:00Z</dcterms:created>
  <dcterms:modified xsi:type="dcterms:W3CDTF">2014-11-11T15:03:00Z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