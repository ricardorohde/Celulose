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C0C" w:rsidRPr="005E42A1" w:rsidRDefault="007F0C0C">
      <w:pPr>
        <w:jc w:val="both"/>
        <w:rPr>
          <w:b/>
          <w:sz w:val="28"/>
          <w:szCs w:val="28"/>
        </w:rPr>
      </w:pPr>
      <w:r w:rsidRPr="005E42A1">
        <w:rPr>
          <w:b/>
          <w:sz w:val="28"/>
          <w:szCs w:val="28"/>
        </w:rPr>
        <w:t>Nome: Rafael Dias de Sou</w:t>
      </w:r>
      <w:r>
        <w:rPr>
          <w:b/>
          <w:sz w:val="28"/>
          <w:szCs w:val="28"/>
        </w:rPr>
        <w:t>s</w:t>
      </w:r>
      <w:r w:rsidRPr="005E42A1">
        <w:rPr>
          <w:b/>
          <w:sz w:val="28"/>
          <w:szCs w:val="28"/>
        </w:rPr>
        <w:t>a</w:t>
      </w:r>
    </w:p>
    <w:p w:rsidR="007F0C0C" w:rsidRPr="00E34C7D" w:rsidRDefault="007F0C0C" w:rsidP="00967F47">
      <w:pPr>
        <w:jc w:val="both"/>
        <w:rPr>
          <w:rFonts w:ascii="Georgia" w:hAnsi="Georgia" w:cs="Helvetica"/>
          <w:color w:val="000000"/>
          <w:sz w:val="22"/>
          <w:szCs w:val="22"/>
          <w:shd w:val="clear" w:color="auto" w:fill="FFFFFF"/>
        </w:rPr>
      </w:pPr>
      <w:r w:rsidRPr="005E42A1">
        <w:rPr>
          <w:sz w:val="28"/>
          <w:szCs w:val="28"/>
        </w:rPr>
        <w:t xml:space="preserve">Endereço: </w:t>
      </w:r>
      <w:r>
        <w:rPr>
          <w:color w:val="000000"/>
          <w:sz w:val="28"/>
          <w:szCs w:val="28"/>
          <w:shd w:val="clear" w:color="auto" w:fill="FFFFFF"/>
        </w:rPr>
        <w:t>Amadeu Fagundes de Oliveira Freitas, 180 apt 404 B.J</w:t>
      </w:r>
    </w:p>
    <w:p w:rsidR="007F0C0C" w:rsidRPr="005E42A1" w:rsidRDefault="007F0C0C">
      <w:pPr>
        <w:jc w:val="both"/>
        <w:rPr>
          <w:sz w:val="28"/>
          <w:szCs w:val="28"/>
        </w:rPr>
      </w:pPr>
      <w:r w:rsidRPr="005E42A1">
        <w:rPr>
          <w:sz w:val="28"/>
          <w:szCs w:val="28"/>
        </w:rPr>
        <w:t xml:space="preserve">Cidade: </w:t>
      </w:r>
      <w:r>
        <w:rPr>
          <w:sz w:val="28"/>
          <w:szCs w:val="28"/>
        </w:rPr>
        <w:t>Porto Alegre</w:t>
      </w:r>
    </w:p>
    <w:p w:rsidR="007F0C0C" w:rsidRDefault="007F0C0C">
      <w:pPr>
        <w:jc w:val="both"/>
        <w:rPr>
          <w:sz w:val="28"/>
          <w:szCs w:val="28"/>
        </w:rPr>
      </w:pPr>
      <w:r w:rsidRPr="005E42A1">
        <w:rPr>
          <w:sz w:val="28"/>
          <w:szCs w:val="28"/>
        </w:rPr>
        <w:t>CNH: Tipo B</w:t>
      </w:r>
      <w:r>
        <w:rPr>
          <w:sz w:val="28"/>
          <w:szCs w:val="28"/>
        </w:rPr>
        <w:t xml:space="preserve">                     </w:t>
      </w:r>
    </w:p>
    <w:p w:rsidR="007F0C0C" w:rsidRDefault="007F0C0C">
      <w:pPr>
        <w:jc w:val="both"/>
        <w:rPr>
          <w:sz w:val="28"/>
          <w:szCs w:val="28"/>
        </w:rPr>
      </w:pPr>
      <w:r>
        <w:rPr>
          <w:sz w:val="28"/>
          <w:szCs w:val="28"/>
        </w:rPr>
        <w:t>CREA: 113379-9</w:t>
      </w:r>
    </w:p>
    <w:p w:rsidR="007F0C0C" w:rsidRDefault="007F0C0C">
      <w:pPr>
        <w:jc w:val="both"/>
        <w:rPr>
          <w:sz w:val="28"/>
          <w:szCs w:val="28"/>
        </w:rPr>
      </w:pPr>
      <w:r w:rsidRPr="005E42A1">
        <w:rPr>
          <w:sz w:val="28"/>
          <w:szCs w:val="28"/>
        </w:rPr>
        <w:t>Data Nascimento: 28/07/1976</w:t>
      </w:r>
    </w:p>
    <w:p w:rsidR="007F0C0C" w:rsidRPr="005E42A1" w:rsidRDefault="007F0C0C">
      <w:pPr>
        <w:jc w:val="both"/>
        <w:rPr>
          <w:sz w:val="28"/>
          <w:szCs w:val="28"/>
        </w:rPr>
      </w:pPr>
      <w:r w:rsidRPr="005E42A1">
        <w:rPr>
          <w:sz w:val="28"/>
          <w:szCs w:val="28"/>
        </w:rPr>
        <w:t>Telefone: (</w:t>
      </w:r>
      <w:r>
        <w:rPr>
          <w:sz w:val="28"/>
          <w:szCs w:val="28"/>
        </w:rPr>
        <w:t>51</w:t>
      </w:r>
      <w:r w:rsidRPr="005E42A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9923-2602 / (51) 8222-2787 </w:t>
      </w:r>
      <w:r w:rsidRPr="00967F47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967F47">
        <w:rPr>
          <w:rFonts w:cs="Arial"/>
          <w:sz w:val="28"/>
          <w:szCs w:val="28"/>
        </w:rPr>
        <w:t>(51)</w:t>
      </w:r>
      <w:r>
        <w:rPr>
          <w:rFonts w:cs="Arial"/>
          <w:sz w:val="28"/>
          <w:szCs w:val="28"/>
        </w:rPr>
        <w:t xml:space="preserve"> 3085-7559</w:t>
      </w:r>
      <w:r w:rsidRPr="00967F47">
        <w:rPr>
          <w:rFonts w:cs="Arial"/>
          <w:sz w:val="28"/>
          <w:szCs w:val="28"/>
        </w:rPr>
        <w:t xml:space="preserve"> </w:t>
      </w:r>
    </w:p>
    <w:p w:rsidR="007F0C0C" w:rsidRPr="005E42A1" w:rsidRDefault="007F0C0C">
      <w:pPr>
        <w:jc w:val="both"/>
        <w:rPr>
          <w:sz w:val="28"/>
          <w:szCs w:val="28"/>
        </w:rPr>
      </w:pPr>
      <w:r w:rsidRPr="005E42A1">
        <w:rPr>
          <w:sz w:val="28"/>
          <w:szCs w:val="28"/>
        </w:rPr>
        <w:t>Email: rafasou</w:t>
      </w:r>
      <w:r>
        <w:rPr>
          <w:sz w:val="28"/>
          <w:szCs w:val="28"/>
        </w:rPr>
        <w:t>s</w:t>
      </w:r>
      <w:r w:rsidRPr="005E42A1">
        <w:rPr>
          <w:sz w:val="28"/>
          <w:szCs w:val="28"/>
        </w:rPr>
        <w:t>a2@hotmail.com</w:t>
      </w:r>
    </w:p>
    <w:p w:rsidR="007F0C0C" w:rsidRPr="005E42A1" w:rsidRDefault="007F0C0C">
      <w:pPr>
        <w:jc w:val="both"/>
        <w:rPr>
          <w:sz w:val="16"/>
          <w:szCs w:val="16"/>
        </w:rPr>
      </w:pPr>
    </w:p>
    <w:p w:rsidR="007F0C0C" w:rsidRDefault="007F0C0C">
      <w:pPr>
        <w:jc w:val="both"/>
        <w:rPr>
          <w:b/>
          <w:sz w:val="28"/>
        </w:rPr>
      </w:pPr>
      <w:r>
        <w:rPr>
          <w:b/>
          <w:sz w:val="28"/>
        </w:rPr>
        <w:t xml:space="preserve">Áreas de Interesse: </w:t>
      </w:r>
    </w:p>
    <w:p w:rsidR="007F0C0C" w:rsidRPr="005E42A1" w:rsidRDefault="007F0C0C">
      <w:pPr>
        <w:jc w:val="both"/>
        <w:rPr>
          <w:b/>
          <w:sz w:val="16"/>
          <w:szCs w:val="16"/>
        </w:rPr>
      </w:pPr>
    </w:p>
    <w:p w:rsidR="007F0C0C" w:rsidRDefault="007F0C0C" w:rsidP="0060010E">
      <w:pPr>
        <w:numPr>
          <w:ilvl w:val="0"/>
          <w:numId w:val="2"/>
        </w:numPr>
        <w:tabs>
          <w:tab w:val="left" w:pos="720"/>
        </w:tabs>
        <w:jc w:val="both"/>
      </w:pPr>
      <w:r>
        <w:t xml:space="preserve">Prevenção e correção de manutenção </w:t>
      </w:r>
    </w:p>
    <w:p w:rsidR="007F0C0C" w:rsidRDefault="007F0C0C" w:rsidP="0060010E">
      <w:pPr>
        <w:numPr>
          <w:ilvl w:val="0"/>
          <w:numId w:val="2"/>
        </w:numPr>
        <w:tabs>
          <w:tab w:val="left" w:pos="720"/>
        </w:tabs>
        <w:jc w:val="both"/>
      </w:pPr>
      <w:r>
        <w:t>Análise de manutenção industrial</w:t>
      </w:r>
    </w:p>
    <w:p w:rsidR="007F0C0C" w:rsidRDefault="007F0C0C" w:rsidP="0060010E">
      <w:pPr>
        <w:numPr>
          <w:ilvl w:val="0"/>
          <w:numId w:val="2"/>
        </w:numPr>
        <w:tabs>
          <w:tab w:val="left" w:pos="720"/>
        </w:tabs>
        <w:jc w:val="both"/>
      </w:pPr>
      <w:r>
        <w:t>Gerenciamento técnico</w:t>
      </w:r>
    </w:p>
    <w:p w:rsidR="007F0C0C" w:rsidRDefault="007F0C0C" w:rsidP="0060010E">
      <w:pPr>
        <w:numPr>
          <w:ilvl w:val="0"/>
          <w:numId w:val="2"/>
        </w:numPr>
        <w:tabs>
          <w:tab w:val="left" w:pos="720"/>
        </w:tabs>
        <w:jc w:val="both"/>
      </w:pPr>
      <w:r>
        <w:t>Coordenação de Equipe Técnica</w:t>
      </w:r>
    </w:p>
    <w:p w:rsidR="007F0C0C" w:rsidRDefault="007F0C0C">
      <w:pPr>
        <w:numPr>
          <w:ilvl w:val="0"/>
          <w:numId w:val="2"/>
        </w:numPr>
        <w:tabs>
          <w:tab w:val="left" w:pos="720"/>
        </w:tabs>
        <w:jc w:val="both"/>
      </w:pPr>
      <w:r>
        <w:t>Treinamentos técnicos</w:t>
      </w:r>
    </w:p>
    <w:p w:rsidR="007F0C0C" w:rsidRPr="005E42A1" w:rsidRDefault="007F0C0C">
      <w:pPr>
        <w:jc w:val="both"/>
        <w:rPr>
          <w:b/>
          <w:sz w:val="16"/>
          <w:szCs w:val="16"/>
        </w:rPr>
      </w:pPr>
    </w:p>
    <w:p w:rsidR="007F0C0C" w:rsidRDefault="007F0C0C">
      <w:pPr>
        <w:jc w:val="both"/>
        <w:rPr>
          <w:b/>
          <w:sz w:val="28"/>
        </w:rPr>
      </w:pPr>
      <w:bookmarkStart w:id="0" w:name="OLE_LINK1"/>
      <w:bookmarkStart w:id="1" w:name="OLE_LINK2"/>
      <w:r>
        <w:rPr>
          <w:b/>
          <w:sz w:val="28"/>
        </w:rPr>
        <w:t>Instrução:</w:t>
      </w:r>
    </w:p>
    <w:p w:rsidR="007F0C0C" w:rsidRPr="005E42A1" w:rsidRDefault="007F0C0C">
      <w:pPr>
        <w:jc w:val="both"/>
        <w:rPr>
          <w:b/>
          <w:sz w:val="16"/>
          <w:szCs w:val="16"/>
        </w:rPr>
      </w:pPr>
    </w:p>
    <w:bookmarkEnd w:id="0"/>
    <w:bookmarkEnd w:id="1"/>
    <w:p w:rsidR="007F0C0C" w:rsidRDefault="007F0C0C">
      <w:pPr>
        <w:jc w:val="both"/>
      </w:pPr>
      <w:r>
        <w:t xml:space="preserve">Ensino Médio completo – </w:t>
      </w:r>
      <w:r w:rsidRPr="00FD44C6">
        <w:t>Técnico Eletromecânico - CED</w:t>
      </w:r>
      <w:r>
        <w:t>U</w:t>
      </w:r>
      <w:r w:rsidRPr="00FD44C6">
        <w:t>P/SC</w:t>
      </w:r>
      <w:r>
        <w:t xml:space="preserve"> </w:t>
      </w:r>
    </w:p>
    <w:p w:rsidR="007F0C0C" w:rsidRDefault="007F0C0C">
      <w:pPr>
        <w:jc w:val="both"/>
      </w:pPr>
      <w:r>
        <w:t>Concluído em Novembro de 2011.</w:t>
      </w:r>
    </w:p>
    <w:p w:rsidR="007F0C0C" w:rsidRDefault="007F0C0C">
      <w:pPr>
        <w:jc w:val="both"/>
      </w:pPr>
      <w:r>
        <w:t xml:space="preserve">Trabalho de conclusão: Desenvolvimento de monografia acompanhada de estágio para </w:t>
      </w:r>
      <w:r w:rsidRPr="00FD44C6">
        <w:t>Manutenção Corretiva e Preventiva de equipamentos hospitalares</w:t>
      </w:r>
      <w:r>
        <w:t>.</w:t>
      </w:r>
    </w:p>
    <w:p w:rsidR="007F0C0C" w:rsidRPr="005E42A1" w:rsidRDefault="007F0C0C">
      <w:pPr>
        <w:jc w:val="both"/>
        <w:rPr>
          <w:sz w:val="16"/>
          <w:szCs w:val="16"/>
        </w:rPr>
      </w:pPr>
    </w:p>
    <w:p w:rsidR="007F0C0C" w:rsidRDefault="007F0C0C">
      <w:pPr>
        <w:jc w:val="both"/>
      </w:pPr>
      <w:r>
        <w:t>Superior Incompleto – Administração de empresas – UCPel</w:t>
      </w:r>
    </w:p>
    <w:p w:rsidR="007F0C0C" w:rsidRDefault="007F0C0C">
      <w:pPr>
        <w:jc w:val="both"/>
      </w:pPr>
      <w:r>
        <w:t>Período: 2006 – 4° semestre</w:t>
      </w:r>
    </w:p>
    <w:p w:rsidR="007F0C0C" w:rsidRPr="005E42A1" w:rsidRDefault="007F0C0C">
      <w:pPr>
        <w:jc w:val="both"/>
        <w:rPr>
          <w:sz w:val="16"/>
          <w:szCs w:val="16"/>
        </w:rPr>
      </w:pPr>
    </w:p>
    <w:p w:rsidR="007F0C0C" w:rsidRDefault="007F0C0C">
      <w:pPr>
        <w:jc w:val="both"/>
        <w:rPr>
          <w:b/>
          <w:sz w:val="28"/>
        </w:rPr>
      </w:pPr>
      <w:r>
        <w:rPr>
          <w:b/>
          <w:sz w:val="28"/>
        </w:rPr>
        <w:t>Experiências Profissionais:</w:t>
      </w:r>
    </w:p>
    <w:p w:rsidR="007F0C0C" w:rsidRPr="00FD79E0" w:rsidRDefault="007F0C0C">
      <w:pPr>
        <w:jc w:val="both"/>
        <w:rPr>
          <w:b/>
          <w:sz w:val="16"/>
          <w:szCs w:val="16"/>
        </w:rPr>
      </w:pPr>
    </w:p>
    <w:p w:rsidR="007F0C0C" w:rsidRDefault="007F0C0C">
      <w:pPr>
        <w:jc w:val="both"/>
        <w:rPr>
          <w:b/>
        </w:rPr>
      </w:pPr>
      <w:r w:rsidRPr="003B35D3">
        <w:rPr>
          <w:b/>
        </w:rPr>
        <w:t xml:space="preserve">MONTARTE </w:t>
      </w:r>
      <w:r>
        <w:rPr>
          <w:b/>
        </w:rPr>
        <w:t>LOCADORA LTDA</w:t>
      </w:r>
    </w:p>
    <w:p w:rsidR="007F0C0C" w:rsidRPr="00FD79E0" w:rsidRDefault="007F0C0C">
      <w:pPr>
        <w:jc w:val="both"/>
        <w:rPr>
          <w:b/>
          <w:sz w:val="16"/>
          <w:szCs w:val="16"/>
        </w:rPr>
      </w:pPr>
    </w:p>
    <w:p w:rsidR="007F0C0C" w:rsidRPr="00A86A7A" w:rsidRDefault="007F0C0C" w:rsidP="003B35D3">
      <w:pPr>
        <w:pStyle w:val="Heading3"/>
        <w:tabs>
          <w:tab w:val="left" w:pos="0"/>
        </w:tabs>
        <w:jc w:val="both"/>
        <w:rPr>
          <w:sz w:val="24"/>
        </w:rPr>
      </w:pPr>
      <w:r w:rsidRPr="00A86A7A">
        <w:rPr>
          <w:b/>
          <w:sz w:val="24"/>
        </w:rPr>
        <w:t>Cargo:</w:t>
      </w:r>
      <w:r w:rsidRPr="00A86A7A">
        <w:rPr>
          <w:sz w:val="24"/>
        </w:rPr>
        <w:t xml:space="preserve"> Técnico </w:t>
      </w:r>
      <w:r>
        <w:rPr>
          <w:sz w:val="24"/>
        </w:rPr>
        <w:t>Mecânico</w:t>
      </w:r>
    </w:p>
    <w:p w:rsidR="007F0C0C" w:rsidRDefault="007F0C0C" w:rsidP="003B35D3">
      <w:pPr>
        <w:jc w:val="both"/>
      </w:pPr>
      <w:r>
        <w:rPr>
          <w:b/>
        </w:rPr>
        <w:t xml:space="preserve">Período: </w:t>
      </w:r>
      <w:r w:rsidRPr="000C7945">
        <w:t>agos</w:t>
      </w:r>
      <w:r>
        <w:t xml:space="preserve">/2014 </w:t>
      </w:r>
    </w:p>
    <w:p w:rsidR="007F0C0C" w:rsidRPr="00FD79E0" w:rsidRDefault="007F0C0C">
      <w:pPr>
        <w:jc w:val="both"/>
        <w:rPr>
          <w:b/>
          <w:sz w:val="16"/>
          <w:szCs w:val="16"/>
        </w:rPr>
      </w:pPr>
      <w:r>
        <w:rPr>
          <w:b/>
        </w:rPr>
        <w:t xml:space="preserve">Atividades: </w:t>
      </w:r>
      <w:r w:rsidRPr="00FD79E0">
        <w:t>M</w:t>
      </w:r>
      <w:r w:rsidRPr="00FD79E0">
        <w:rPr>
          <w:shd w:val="clear" w:color="auto" w:fill="FFFFFF"/>
        </w:rPr>
        <w:t>anutenção preventiva e corretiva em elevadores, planejar, controlar e executar atividades rotineiras de manutenção e limpeza dos equipamentos, dentro dos padrões de ordem, higiene</w:t>
      </w:r>
      <w:r w:rsidRPr="00FD79E0">
        <w:rPr>
          <w:rStyle w:val="apple-converted-space"/>
          <w:shd w:val="clear" w:color="auto" w:fill="FFFFFF"/>
        </w:rPr>
        <w:t> </w:t>
      </w:r>
      <w:r w:rsidRPr="00FD79E0">
        <w:rPr>
          <w:rStyle w:val="esconde"/>
          <w:bdr w:val="none" w:sz="0" w:space="0" w:color="auto" w:frame="1"/>
        </w:rPr>
        <w:t>e segurança. Realizar pequenos reparos relacionados à manutenção mecânica.</w:t>
      </w: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br/>
      </w:r>
    </w:p>
    <w:p w:rsidR="007F0C0C" w:rsidRDefault="007F0C0C" w:rsidP="005E42A1">
      <w:pPr>
        <w:pStyle w:val="Heading2"/>
        <w:tabs>
          <w:tab w:val="left" w:pos="0"/>
        </w:tabs>
        <w:jc w:val="both"/>
        <w:rPr>
          <w:sz w:val="24"/>
        </w:rPr>
      </w:pPr>
      <w:r>
        <w:rPr>
          <w:sz w:val="24"/>
        </w:rPr>
        <w:t xml:space="preserve">MESÓNS PROJETOS E MANUTENÇÃO </w:t>
      </w:r>
    </w:p>
    <w:p w:rsidR="007F0C0C" w:rsidRPr="005E42A1" w:rsidRDefault="007F0C0C" w:rsidP="005E42A1">
      <w:pPr>
        <w:rPr>
          <w:sz w:val="16"/>
          <w:szCs w:val="16"/>
        </w:rPr>
      </w:pPr>
    </w:p>
    <w:p w:rsidR="007F0C0C" w:rsidRPr="00A86A7A" w:rsidRDefault="007F0C0C" w:rsidP="005E42A1">
      <w:pPr>
        <w:pStyle w:val="Heading3"/>
        <w:tabs>
          <w:tab w:val="left" w:pos="0"/>
        </w:tabs>
        <w:jc w:val="both"/>
        <w:rPr>
          <w:sz w:val="24"/>
        </w:rPr>
      </w:pPr>
      <w:r w:rsidRPr="00A86A7A">
        <w:rPr>
          <w:b/>
          <w:sz w:val="24"/>
        </w:rPr>
        <w:t>Cargo:</w:t>
      </w:r>
      <w:r w:rsidRPr="00A86A7A">
        <w:rPr>
          <w:sz w:val="24"/>
        </w:rPr>
        <w:t xml:space="preserve"> Técnico em Eletromecânica </w:t>
      </w:r>
    </w:p>
    <w:p w:rsidR="007F0C0C" w:rsidRDefault="007F0C0C" w:rsidP="005E42A1">
      <w:pPr>
        <w:jc w:val="both"/>
      </w:pPr>
      <w:r>
        <w:rPr>
          <w:b/>
        </w:rPr>
        <w:t xml:space="preserve">Período: </w:t>
      </w:r>
      <w:r>
        <w:t>set/2012 até mar/2014</w:t>
      </w:r>
    </w:p>
    <w:p w:rsidR="007F0C0C" w:rsidRDefault="007F0C0C" w:rsidP="00F976EB">
      <w:pPr>
        <w:jc w:val="both"/>
      </w:pPr>
      <w:r>
        <w:rPr>
          <w:b/>
        </w:rPr>
        <w:t xml:space="preserve">Atividades: </w:t>
      </w:r>
      <w:r w:rsidRPr="005E42A1">
        <w:t xml:space="preserve">Instalação, Manutenção Preventiva (PCM) e Corretiva em </w:t>
      </w:r>
      <w:r>
        <w:t>painéis e</w:t>
      </w:r>
      <w:r w:rsidRPr="005E42A1">
        <w:t>létric</w:t>
      </w:r>
      <w:r>
        <w:t>os</w:t>
      </w:r>
      <w:r w:rsidRPr="005E42A1">
        <w:t>, Mecâ</w:t>
      </w:r>
      <w:r>
        <w:t>nica e Automação em toda cadeia de saneamento básico.</w:t>
      </w:r>
    </w:p>
    <w:p w:rsidR="007F0C0C" w:rsidRPr="00FD79E0" w:rsidRDefault="007F0C0C" w:rsidP="00FD79E0">
      <w:pPr>
        <w:pStyle w:val="Heading2"/>
        <w:numPr>
          <w:ilvl w:val="0"/>
          <w:numId w:val="0"/>
        </w:numPr>
        <w:jc w:val="both"/>
        <w:rPr>
          <w:sz w:val="16"/>
          <w:szCs w:val="16"/>
        </w:rPr>
      </w:pPr>
    </w:p>
    <w:p w:rsidR="007F0C0C" w:rsidRDefault="007F0C0C" w:rsidP="00FD79E0">
      <w:pPr>
        <w:pStyle w:val="Heading2"/>
        <w:numPr>
          <w:ilvl w:val="0"/>
          <w:numId w:val="0"/>
        </w:numPr>
        <w:jc w:val="both"/>
        <w:rPr>
          <w:sz w:val="24"/>
        </w:rPr>
      </w:pPr>
      <w:r w:rsidRPr="00F976EB">
        <w:rPr>
          <w:sz w:val="24"/>
        </w:rPr>
        <w:t xml:space="preserve">PRESTAÇÃO DE SERVIÇO </w:t>
      </w:r>
    </w:p>
    <w:p w:rsidR="007F0C0C" w:rsidRPr="00FD79E0" w:rsidRDefault="007F0C0C" w:rsidP="00FD79E0">
      <w:pPr>
        <w:rPr>
          <w:sz w:val="16"/>
          <w:szCs w:val="16"/>
        </w:rPr>
      </w:pPr>
    </w:p>
    <w:p w:rsidR="007F0C0C" w:rsidRDefault="007F0C0C" w:rsidP="0046163D">
      <w:pPr>
        <w:pStyle w:val="Heading2"/>
        <w:tabs>
          <w:tab w:val="left" w:pos="0"/>
        </w:tabs>
        <w:jc w:val="both"/>
        <w:rPr>
          <w:b w:val="0"/>
          <w:sz w:val="24"/>
        </w:rPr>
      </w:pPr>
      <w:r>
        <w:rPr>
          <w:sz w:val="24"/>
        </w:rPr>
        <w:t xml:space="preserve">Cargo: </w:t>
      </w:r>
      <w:r w:rsidRPr="00280C20">
        <w:rPr>
          <w:b w:val="0"/>
          <w:sz w:val="24"/>
        </w:rPr>
        <w:t>Manutenção Predial</w:t>
      </w:r>
    </w:p>
    <w:p w:rsidR="007F0C0C" w:rsidRDefault="007F0C0C" w:rsidP="0046163D">
      <w:pPr>
        <w:pStyle w:val="Heading2"/>
        <w:tabs>
          <w:tab w:val="left" w:pos="0"/>
        </w:tabs>
        <w:jc w:val="both"/>
        <w:rPr>
          <w:b w:val="0"/>
          <w:sz w:val="24"/>
        </w:rPr>
      </w:pPr>
      <w:r w:rsidRPr="00280C20">
        <w:rPr>
          <w:sz w:val="24"/>
          <w:szCs w:val="24"/>
        </w:rPr>
        <w:t>Período:</w:t>
      </w:r>
      <w:r w:rsidRPr="00280C20">
        <w:rPr>
          <w:b w:val="0"/>
          <w:sz w:val="24"/>
        </w:rPr>
        <w:t xml:space="preserve"> </w:t>
      </w:r>
      <w:r>
        <w:rPr>
          <w:b w:val="0"/>
          <w:sz w:val="24"/>
        </w:rPr>
        <w:t>Eventualmente</w:t>
      </w:r>
    </w:p>
    <w:p w:rsidR="007F0C0C" w:rsidRPr="00F976EB" w:rsidRDefault="007F0C0C" w:rsidP="00F976EB">
      <w:pPr>
        <w:pStyle w:val="Heading2"/>
        <w:tabs>
          <w:tab w:val="left" w:pos="0"/>
        </w:tabs>
        <w:jc w:val="both"/>
        <w:rPr>
          <w:sz w:val="24"/>
          <w:szCs w:val="24"/>
        </w:rPr>
      </w:pPr>
      <w:r w:rsidRPr="00280C20">
        <w:rPr>
          <w:b w:val="0"/>
          <w:sz w:val="24"/>
        </w:rPr>
        <w:t xml:space="preserve"> </w:t>
      </w:r>
      <w:r w:rsidRPr="00F976EB">
        <w:rPr>
          <w:sz w:val="24"/>
          <w:szCs w:val="24"/>
        </w:rPr>
        <w:t xml:space="preserve">Atividades: </w:t>
      </w:r>
      <w:r w:rsidRPr="00F976EB">
        <w:rPr>
          <w:b w:val="0"/>
          <w:sz w:val="24"/>
          <w:szCs w:val="24"/>
          <w:shd w:val="clear" w:color="auto" w:fill="FFFFFF"/>
        </w:rPr>
        <w:t>Pres</w:t>
      </w:r>
      <w:r>
        <w:rPr>
          <w:b w:val="0"/>
          <w:sz w:val="24"/>
          <w:szCs w:val="24"/>
          <w:shd w:val="clear" w:color="auto" w:fill="FFFFFF"/>
        </w:rPr>
        <w:t>tação de serviços de manutenção,</w:t>
      </w:r>
      <w:r w:rsidRPr="00F976EB">
        <w:rPr>
          <w:b w:val="0"/>
          <w:sz w:val="24"/>
          <w:szCs w:val="24"/>
          <w:shd w:val="clear" w:color="auto" w:fill="FFFFFF"/>
        </w:rPr>
        <w:t xml:space="preserve"> preventiva e corretiva para o segmento el</w:t>
      </w:r>
      <w:r>
        <w:rPr>
          <w:b w:val="0"/>
          <w:sz w:val="24"/>
          <w:szCs w:val="24"/>
          <w:shd w:val="clear" w:color="auto" w:fill="FFFFFF"/>
        </w:rPr>
        <w:t>e</w:t>
      </w:r>
      <w:r w:rsidRPr="00F976EB">
        <w:rPr>
          <w:b w:val="0"/>
          <w:sz w:val="24"/>
          <w:szCs w:val="24"/>
          <w:shd w:val="clear" w:color="auto" w:fill="FFFFFF"/>
        </w:rPr>
        <w:t>tr</w:t>
      </w:r>
      <w:r>
        <w:rPr>
          <w:b w:val="0"/>
          <w:sz w:val="24"/>
          <w:szCs w:val="24"/>
          <w:shd w:val="clear" w:color="auto" w:fill="FFFFFF"/>
        </w:rPr>
        <w:t>ome</w:t>
      </w:r>
      <w:r w:rsidRPr="00F976EB">
        <w:rPr>
          <w:b w:val="0"/>
          <w:sz w:val="24"/>
          <w:szCs w:val="24"/>
          <w:shd w:val="clear" w:color="auto" w:fill="FFFFFF"/>
        </w:rPr>
        <w:t>câ</w:t>
      </w:r>
      <w:r>
        <w:rPr>
          <w:b w:val="0"/>
          <w:sz w:val="24"/>
          <w:szCs w:val="24"/>
          <w:shd w:val="clear" w:color="auto" w:fill="FFFFFF"/>
        </w:rPr>
        <w:t>nica.</w:t>
      </w:r>
    </w:p>
    <w:p w:rsidR="007F0C0C" w:rsidRDefault="007F0C0C" w:rsidP="0046163D">
      <w:pPr>
        <w:pStyle w:val="Heading2"/>
        <w:tabs>
          <w:tab w:val="left" w:pos="0"/>
        </w:tabs>
        <w:jc w:val="both"/>
        <w:rPr>
          <w:b w:val="0"/>
          <w:sz w:val="24"/>
          <w:szCs w:val="24"/>
          <w:shd w:val="clear" w:color="auto" w:fill="FFFFFF"/>
        </w:rPr>
      </w:pPr>
    </w:p>
    <w:p w:rsidR="007F0C0C" w:rsidRDefault="007F0C0C" w:rsidP="00FD79E0"/>
    <w:p w:rsidR="007F0C0C" w:rsidRPr="00FD79E0" w:rsidRDefault="007F0C0C" w:rsidP="00FD79E0"/>
    <w:p w:rsidR="007F0C0C" w:rsidRPr="0046163D" w:rsidRDefault="007F0C0C" w:rsidP="00F976EB">
      <w:pPr>
        <w:pStyle w:val="Heading2"/>
        <w:tabs>
          <w:tab w:val="left" w:pos="0"/>
        </w:tabs>
        <w:jc w:val="both"/>
        <w:rPr>
          <w:sz w:val="24"/>
        </w:rPr>
      </w:pPr>
      <w:r w:rsidRPr="0046163D">
        <w:rPr>
          <w:sz w:val="24"/>
        </w:rPr>
        <w:t>PREDITEC ENGENHARIA DE MANUTENÇÃO</w:t>
      </w:r>
    </w:p>
    <w:p w:rsidR="007F0C0C" w:rsidRPr="00F86744" w:rsidRDefault="007F0C0C" w:rsidP="00735581">
      <w:pPr>
        <w:pStyle w:val="Heading3"/>
        <w:tabs>
          <w:tab w:val="left" w:pos="0"/>
        </w:tabs>
        <w:jc w:val="both"/>
        <w:rPr>
          <w:sz w:val="24"/>
        </w:rPr>
      </w:pPr>
    </w:p>
    <w:p w:rsidR="007F0C0C" w:rsidRDefault="007F0C0C" w:rsidP="00735581">
      <w:pPr>
        <w:pStyle w:val="Heading3"/>
        <w:tabs>
          <w:tab w:val="left" w:pos="0"/>
        </w:tabs>
        <w:jc w:val="both"/>
        <w:rPr>
          <w:sz w:val="24"/>
        </w:rPr>
      </w:pPr>
      <w:r w:rsidRPr="00A86A7A">
        <w:rPr>
          <w:b/>
          <w:sz w:val="24"/>
        </w:rPr>
        <w:t>Cargo:</w:t>
      </w:r>
      <w:r>
        <w:rPr>
          <w:sz w:val="24"/>
        </w:rPr>
        <w:t xml:space="preserve"> Técnico em manutenção</w:t>
      </w:r>
    </w:p>
    <w:p w:rsidR="007F0C0C" w:rsidRDefault="007F0C0C" w:rsidP="00735581">
      <w:pPr>
        <w:jc w:val="both"/>
      </w:pPr>
      <w:r>
        <w:rPr>
          <w:b/>
        </w:rPr>
        <w:t>Período:</w:t>
      </w:r>
      <w:r>
        <w:t xml:space="preserve"> Abr/2012 até Jul/2012.</w:t>
      </w:r>
    </w:p>
    <w:p w:rsidR="007F0C0C" w:rsidRDefault="007F0C0C" w:rsidP="00B100A0">
      <w:pPr>
        <w:jc w:val="both"/>
      </w:pPr>
      <w:r>
        <w:rPr>
          <w:b/>
        </w:rPr>
        <w:t>Atividades:</w:t>
      </w:r>
      <w:r>
        <w:t xml:space="preserve"> Execução das atividades de manutenção em motores industriais.</w:t>
      </w:r>
    </w:p>
    <w:p w:rsidR="007F0C0C" w:rsidRPr="00602520" w:rsidRDefault="007F0C0C" w:rsidP="00B100A0">
      <w:pPr>
        <w:suppressAutoHyphens w:val="0"/>
        <w:jc w:val="both"/>
      </w:pPr>
      <w:r>
        <w:t>M</w:t>
      </w:r>
      <w:r w:rsidRPr="00602520">
        <w:t xml:space="preserve">anutenção </w:t>
      </w:r>
      <w:r>
        <w:t>p</w:t>
      </w:r>
      <w:r w:rsidRPr="00602520">
        <w:t>reditiva</w:t>
      </w:r>
      <w:r>
        <w:t xml:space="preserve"> com foco em a</w:t>
      </w:r>
      <w:r w:rsidRPr="00602520">
        <w:t xml:space="preserve">nálise de vibração, </w:t>
      </w:r>
      <w:r>
        <w:t>t</w:t>
      </w:r>
      <w:r w:rsidRPr="00602520">
        <w:t>ermografia</w:t>
      </w:r>
      <w:r>
        <w:t xml:space="preserve">, </w:t>
      </w:r>
      <w:r w:rsidRPr="00602520">
        <w:t xml:space="preserve">análise de óleo, </w:t>
      </w:r>
      <w:r>
        <w:t>a</w:t>
      </w:r>
      <w:r w:rsidRPr="00602520">
        <w:t>linhamento a laser</w:t>
      </w:r>
      <w:r>
        <w:t xml:space="preserve"> e b</w:t>
      </w:r>
      <w:r w:rsidRPr="00602520">
        <w:t xml:space="preserve">alanceamento </w:t>
      </w:r>
      <w:r>
        <w:t>d</w:t>
      </w:r>
      <w:r w:rsidRPr="00602520">
        <w:t xml:space="preserve">inâmico. </w:t>
      </w:r>
    </w:p>
    <w:p w:rsidR="007F0C0C" w:rsidRPr="00F86744" w:rsidRDefault="007F0C0C" w:rsidP="00735581">
      <w:pPr>
        <w:jc w:val="both"/>
        <w:rPr>
          <w:sz w:val="16"/>
          <w:szCs w:val="16"/>
        </w:rPr>
      </w:pPr>
      <w:r>
        <w:t xml:space="preserve"> </w:t>
      </w:r>
    </w:p>
    <w:p w:rsidR="007F0C0C" w:rsidRDefault="007F0C0C">
      <w:pPr>
        <w:pStyle w:val="Heading2"/>
        <w:tabs>
          <w:tab w:val="left" w:pos="0"/>
        </w:tabs>
        <w:jc w:val="both"/>
        <w:rPr>
          <w:sz w:val="24"/>
        </w:rPr>
      </w:pPr>
      <w:r>
        <w:rPr>
          <w:sz w:val="24"/>
        </w:rPr>
        <w:t>GVT S/A.</w:t>
      </w:r>
    </w:p>
    <w:p w:rsidR="007F0C0C" w:rsidRPr="005E42A1" w:rsidRDefault="007F0C0C" w:rsidP="00557A02">
      <w:pPr>
        <w:rPr>
          <w:sz w:val="16"/>
          <w:szCs w:val="16"/>
        </w:rPr>
      </w:pPr>
    </w:p>
    <w:p w:rsidR="007F0C0C" w:rsidRDefault="007F0C0C">
      <w:pPr>
        <w:pStyle w:val="Heading3"/>
        <w:tabs>
          <w:tab w:val="left" w:pos="0"/>
        </w:tabs>
        <w:jc w:val="both"/>
        <w:rPr>
          <w:sz w:val="24"/>
        </w:rPr>
      </w:pPr>
      <w:r w:rsidRPr="00A86A7A">
        <w:rPr>
          <w:b/>
          <w:sz w:val="24"/>
        </w:rPr>
        <w:t>Cargo:</w:t>
      </w:r>
      <w:r>
        <w:rPr>
          <w:sz w:val="24"/>
        </w:rPr>
        <w:t xml:space="preserve"> Técnico em Manutenção</w:t>
      </w:r>
    </w:p>
    <w:p w:rsidR="007F0C0C" w:rsidRDefault="007F0C0C">
      <w:pPr>
        <w:jc w:val="both"/>
      </w:pPr>
      <w:r>
        <w:rPr>
          <w:b/>
        </w:rPr>
        <w:t>Período:</w:t>
      </w:r>
      <w:r>
        <w:t xml:space="preserve"> Jan/2011 até Jan/2012.</w:t>
      </w:r>
    </w:p>
    <w:p w:rsidR="007F0C0C" w:rsidRDefault="007F0C0C" w:rsidP="006B11F1">
      <w:pPr>
        <w:jc w:val="both"/>
      </w:pPr>
      <w:r>
        <w:rPr>
          <w:b/>
        </w:rPr>
        <w:t>Atividades:</w:t>
      </w:r>
      <w:r>
        <w:t xml:space="preserve"> Instalações de infraestrutura de telefonia e dados. Manutenção preventiva e corretiva dos produtos instalados nos cliente (ADSL, linhas digitais). Direcionamento de solicitação de serviços e produtos. </w:t>
      </w:r>
    </w:p>
    <w:p w:rsidR="007F0C0C" w:rsidRPr="005E42A1" w:rsidRDefault="007F0C0C" w:rsidP="006B11F1">
      <w:pPr>
        <w:jc w:val="both"/>
        <w:rPr>
          <w:sz w:val="16"/>
          <w:szCs w:val="16"/>
        </w:rPr>
      </w:pPr>
    </w:p>
    <w:p w:rsidR="007F0C0C" w:rsidRDefault="007F0C0C">
      <w:pPr>
        <w:tabs>
          <w:tab w:val="left" w:pos="0"/>
        </w:tabs>
        <w:jc w:val="both"/>
      </w:pPr>
      <w:r>
        <w:rPr>
          <w:b/>
        </w:rPr>
        <w:t xml:space="preserve">Principais projetos realizados: </w:t>
      </w:r>
      <w:r>
        <w:t>Participação no projeto de expansão da infraestrutura de telefonia e dados da GVT, analisando, definindo e criando documentação (especificações e croquis) para instalação de novas tecnologias de comunicação.</w:t>
      </w:r>
    </w:p>
    <w:p w:rsidR="007F0C0C" w:rsidRPr="005E42A1" w:rsidRDefault="007F0C0C">
      <w:pPr>
        <w:tabs>
          <w:tab w:val="left" w:pos="0"/>
        </w:tabs>
        <w:jc w:val="both"/>
        <w:rPr>
          <w:sz w:val="16"/>
          <w:szCs w:val="16"/>
        </w:rPr>
      </w:pPr>
    </w:p>
    <w:p w:rsidR="007F0C0C" w:rsidRDefault="007F0C0C" w:rsidP="00451664">
      <w:pPr>
        <w:pStyle w:val="Heading2"/>
        <w:tabs>
          <w:tab w:val="left" w:pos="0"/>
        </w:tabs>
        <w:jc w:val="both"/>
        <w:rPr>
          <w:sz w:val="24"/>
        </w:rPr>
      </w:pPr>
      <w:r w:rsidRPr="00451664">
        <w:rPr>
          <w:sz w:val="24"/>
        </w:rPr>
        <w:t>CONSTRUÇÕES CONSULTORIA E OBRAS – CCO LTDA.</w:t>
      </w:r>
    </w:p>
    <w:p w:rsidR="007F0C0C" w:rsidRPr="005E42A1" w:rsidRDefault="007F0C0C" w:rsidP="00557A02">
      <w:pPr>
        <w:rPr>
          <w:sz w:val="16"/>
          <w:szCs w:val="16"/>
        </w:rPr>
      </w:pPr>
    </w:p>
    <w:p w:rsidR="007F0C0C" w:rsidRDefault="007F0C0C" w:rsidP="00451664">
      <w:pPr>
        <w:pStyle w:val="Heading3"/>
        <w:tabs>
          <w:tab w:val="left" w:pos="0"/>
        </w:tabs>
        <w:jc w:val="both"/>
        <w:rPr>
          <w:sz w:val="24"/>
        </w:rPr>
      </w:pPr>
      <w:r w:rsidRPr="00A86A7A">
        <w:rPr>
          <w:b/>
          <w:sz w:val="24"/>
        </w:rPr>
        <w:t>Cargo:</w:t>
      </w:r>
      <w:r>
        <w:rPr>
          <w:sz w:val="24"/>
        </w:rPr>
        <w:t xml:space="preserve"> Técnico em Manutenção</w:t>
      </w:r>
    </w:p>
    <w:p w:rsidR="007F0C0C" w:rsidRDefault="007F0C0C" w:rsidP="00451664">
      <w:pPr>
        <w:jc w:val="both"/>
      </w:pPr>
      <w:r>
        <w:rPr>
          <w:b/>
        </w:rPr>
        <w:t>Período:</w:t>
      </w:r>
      <w:r>
        <w:t xml:space="preserve"> Jul/2007 até Jan/2011.</w:t>
      </w:r>
    </w:p>
    <w:p w:rsidR="007F0C0C" w:rsidRDefault="007F0C0C" w:rsidP="00451664">
      <w:pPr>
        <w:jc w:val="both"/>
        <w:rPr>
          <w:b/>
        </w:rPr>
      </w:pPr>
      <w:r>
        <w:rPr>
          <w:b/>
        </w:rPr>
        <w:t>Cliente: GVT S/A</w:t>
      </w:r>
    </w:p>
    <w:p w:rsidR="007F0C0C" w:rsidRDefault="007F0C0C" w:rsidP="00862F33">
      <w:pPr>
        <w:jc w:val="both"/>
      </w:pPr>
      <w:r>
        <w:rPr>
          <w:b/>
        </w:rPr>
        <w:t>Atividades:</w:t>
      </w:r>
      <w:r>
        <w:t xml:space="preserve"> Manutenção geral da infraestrutura GVT para clientes residenciais e empresariais. Instalação de infraestrutura e equipamentos de telefonia e dados. Instalação de infraestrutura de dados para ambiente corporativo com nível de disponibilidade alta.</w:t>
      </w:r>
    </w:p>
    <w:p w:rsidR="007F0C0C" w:rsidRDefault="007F0C0C">
      <w:pPr>
        <w:jc w:val="both"/>
      </w:pPr>
    </w:p>
    <w:p w:rsidR="007F0C0C" w:rsidRDefault="007F0C0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Cursos de Extensão:</w:t>
      </w:r>
    </w:p>
    <w:p w:rsidR="007F0C0C" w:rsidRDefault="007F0C0C">
      <w:pPr>
        <w:jc w:val="both"/>
      </w:pPr>
    </w:p>
    <w:p w:rsidR="007F0C0C" w:rsidRDefault="007F0C0C" w:rsidP="00C04742">
      <w:pPr>
        <w:numPr>
          <w:ilvl w:val="0"/>
          <w:numId w:val="6"/>
        </w:numPr>
        <w:jc w:val="both"/>
      </w:pPr>
      <w:r>
        <w:t>Curso Montador de Elevador de Obras Sistema Pinhão e Cremalheira e Grua de Pequeno Porte – 80h – 2014</w:t>
      </w:r>
    </w:p>
    <w:p w:rsidR="007F0C0C" w:rsidRDefault="007F0C0C" w:rsidP="00C04742">
      <w:pPr>
        <w:numPr>
          <w:ilvl w:val="0"/>
          <w:numId w:val="6"/>
        </w:numPr>
        <w:jc w:val="both"/>
      </w:pPr>
      <w:r>
        <w:t>NR18 Treinamento Admissional – 8h – 2014</w:t>
      </w:r>
    </w:p>
    <w:p w:rsidR="007F0C0C" w:rsidRDefault="007F0C0C" w:rsidP="00C04742">
      <w:pPr>
        <w:numPr>
          <w:ilvl w:val="0"/>
          <w:numId w:val="6"/>
        </w:numPr>
        <w:jc w:val="both"/>
      </w:pPr>
      <w:r>
        <w:t>NR 11 Transporte, Movimentação, Armazenagem e Manuseio de Materiais/NR12 Segurança no Trabalho em Máquinas em Equipamentos – 8h - 2014</w:t>
      </w:r>
    </w:p>
    <w:p w:rsidR="007F0C0C" w:rsidRPr="003356A4" w:rsidRDefault="007F0C0C" w:rsidP="00C04742">
      <w:pPr>
        <w:numPr>
          <w:ilvl w:val="0"/>
          <w:numId w:val="6"/>
        </w:numPr>
        <w:jc w:val="both"/>
      </w:pPr>
      <w:r>
        <w:t>Curso Soldagem Tig, S</w:t>
      </w:r>
      <w:r w:rsidRPr="003356A4">
        <w:t>oldagem mig/mag</w:t>
      </w:r>
      <w:r>
        <w:t xml:space="preserve">, </w:t>
      </w:r>
      <w:r w:rsidRPr="003356A4">
        <w:t>Área de Corte, Solda Elétrica e Solda Oxiacetilênica</w:t>
      </w:r>
      <w:r>
        <w:t xml:space="preserve"> – Mésons Projetos de Manutenção – 60h - 2012</w:t>
      </w:r>
    </w:p>
    <w:p w:rsidR="007F0C0C" w:rsidRPr="003356A4" w:rsidRDefault="007F0C0C" w:rsidP="00C04742">
      <w:pPr>
        <w:numPr>
          <w:ilvl w:val="0"/>
          <w:numId w:val="6"/>
        </w:numPr>
        <w:jc w:val="both"/>
      </w:pPr>
      <w:r>
        <w:t>Treinamento Regras para segurança em soldagem, goivagem e corte ao arco elétrico</w:t>
      </w:r>
      <w:r w:rsidRPr="003356A4">
        <w:t xml:space="preserve"> </w:t>
      </w:r>
      <w:r>
        <w:t>- Mésons Projetos de Manutenção – 20h - 2012</w:t>
      </w:r>
    </w:p>
    <w:p w:rsidR="007F0C0C" w:rsidRDefault="007F0C0C" w:rsidP="00C04742">
      <w:pPr>
        <w:numPr>
          <w:ilvl w:val="0"/>
          <w:numId w:val="6"/>
        </w:numPr>
        <w:jc w:val="both"/>
        <w:rPr>
          <w:rFonts w:cs="Arial"/>
          <w:bCs/>
        </w:rPr>
      </w:pPr>
      <w:r>
        <w:rPr>
          <w:rFonts w:cs="Arial"/>
          <w:bCs/>
        </w:rPr>
        <w:t>Curso NR10 – GVT - 2011</w:t>
      </w:r>
    </w:p>
    <w:p w:rsidR="007F0C0C" w:rsidRPr="00451664" w:rsidRDefault="007F0C0C" w:rsidP="00C04742">
      <w:pPr>
        <w:numPr>
          <w:ilvl w:val="0"/>
          <w:numId w:val="6"/>
        </w:numPr>
        <w:jc w:val="both"/>
        <w:rPr>
          <w:rFonts w:cs="Arial"/>
          <w:bCs/>
        </w:rPr>
      </w:pPr>
      <w:r w:rsidRPr="00451664">
        <w:rPr>
          <w:rFonts w:cs="Arial"/>
          <w:bCs/>
        </w:rPr>
        <w:t>Curso de Eletrônica Básica - 40h – SENAI – 2005</w:t>
      </w:r>
    </w:p>
    <w:p w:rsidR="007F0C0C" w:rsidRDefault="007F0C0C" w:rsidP="00C04742">
      <w:pPr>
        <w:numPr>
          <w:ilvl w:val="0"/>
          <w:numId w:val="6"/>
        </w:numPr>
        <w:jc w:val="both"/>
        <w:rPr>
          <w:rFonts w:cs="Arial"/>
          <w:bCs/>
        </w:rPr>
      </w:pPr>
      <w:r w:rsidRPr="00451664">
        <w:rPr>
          <w:rFonts w:cs="Arial"/>
          <w:bCs/>
        </w:rPr>
        <w:t>Curso de Eletrônica Industrial - 60h – SENAI – 2005</w:t>
      </w:r>
    </w:p>
    <w:p w:rsidR="007F0C0C" w:rsidRDefault="007F0C0C" w:rsidP="00C04742">
      <w:pPr>
        <w:numPr>
          <w:ilvl w:val="0"/>
          <w:numId w:val="6"/>
        </w:numPr>
        <w:jc w:val="both"/>
        <w:rPr>
          <w:rFonts w:cs="Arial"/>
          <w:bCs/>
        </w:rPr>
      </w:pPr>
      <w:r w:rsidRPr="00451664">
        <w:rPr>
          <w:rFonts w:cs="Arial"/>
          <w:bCs/>
        </w:rPr>
        <w:t>Curso de Técnicas de vendas – 36h – SENAC – 2004</w:t>
      </w:r>
    </w:p>
    <w:p w:rsidR="007F0C0C" w:rsidRDefault="007F0C0C" w:rsidP="00451664">
      <w:pPr>
        <w:jc w:val="both"/>
        <w:rPr>
          <w:rFonts w:cs="Arial"/>
          <w:bCs/>
        </w:rPr>
      </w:pPr>
    </w:p>
    <w:p w:rsidR="007F0C0C" w:rsidRDefault="007F0C0C">
      <w:pPr>
        <w:jc w:val="both"/>
      </w:pPr>
    </w:p>
    <w:sectPr w:rsidR="007F0C0C" w:rsidSect="00FD79E0">
      <w:footnotePr>
        <w:pos w:val="beneathText"/>
      </w:footnotePr>
      <w:pgSz w:w="12240" w:h="15840"/>
      <w:pgMar w:top="851" w:right="1800" w:bottom="426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imbus Sans 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LGC 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2FCF4323"/>
    <w:multiLevelType w:val="hybridMultilevel"/>
    <w:tmpl w:val="40C8B11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85480C"/>
    <w:multiLevelType w:val="hybridMultilevel"/>
    <w:tmpl w:val="6422D702"/>
    <w:lvl w:ilvl="0" w:tplc="88849684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1AC3"/>
    <w:rsid w:val="00002571"/>
    <w:rsid w:val="000448C2"/>
    <w:rsid w:val="00054F50"/>
    <w:rsid w:val="000764B3"/>
    <w:rsid w:val="000C7945"/>
    <w:rsid w:val="001362C3"/>
    <w:rsid w:val="00147344"/>
    <w:rsid w:val="001C3D00"/>
    <w:rsid w:val="001D69F3"/>
    <w:rsid w:val="001F2AFA"/>
    <w:rsid w:val="00226E9E"/>
    <w:rsid w:val="002506A7"/>
    <w:rsid w:val="00280C20"/>
    <w:rsid w:val="00290F88"/>
    <w:rsid w:val="002A7C96"/>
    <w:rsid w:val="002C08E0"/>
    <w:rsid w:val="002D5417"/>
    <w:rsid w:val="002F38A4"/>
    <w:rsid w:val="00310BC1"/>
    <w:rsid w:val="00320EB8"/>
    <w:rsid w:val="00332EC8"/>
    <w:rsid w:val="003356A4"/>
    <w:rsid w:val="0033577A"/>
    <w:rsid w:val="00390C49"/>
    <w:rsid w:val="003A5D17"/>
    <w:rsid w:val="003B35D3"/>
    <w:rsid w:val="00451664"/>
    <w:rsid w:val="0046163D"/>
    <w:rsid w:val="0047287E"/>
    <w:rsid w:val="004A12D1"/>
    <w:rsid w:val="004B278D"/>
    <w:rsid w:val="004C7363"/>
    <w:rsid w:val="00507F59"/>
    <w:rsid w:val="00533630"/>
    <w:rsid w:val="0054007E"/>
    <w:rsid w:val="00557A02"/>
    <w:rsid w:val="00584B4F"/>
    <w:rsid w:val="005C19D7"/>
    <w:rsid w:val="005E42A1"/>
    <w:rsid w:val="0060010E"/>
    <w:rsid w:val="00602520"/>
    <w:rsid w:val="00615BE2"/>
    <w:rsid w:val="00637C4A"/>
    <w:rsid w:val="00681354"/>
    <w:rsid w:val="00687799"/>
    <w:rsid w:val="00687B40"/>
    <w:rsid w:val="006B0DA7"/>
    <w:rsid w:val="006B11F1"/>
    <w:rsid w:val="006C7B50"/>
    <w:rsid w:val="00730B83"/>
    <w:rsid w:val="00735581"/>
    <w:rsid w:val="007A5FA3"/>
    <w:rsid w:val="007E0EFA"/>
    <w:rsid w:val="007F070C"/>
    <w:rsid w:val="007F0C0C"/>
    <w:rsid w:val="00811ACE"/>
    <w:rsid w:val="00862F33"/>
    <w:rsid w:val="008653D7"/>
    <w:rsid w:val="00882D66"/>
    <w:rsid w:val="00891B03"/>
    <w:rsid w:val="008C7769"/>
    <w:rsid w:val="008D2B53"/>
    <w:rsid w:val="00920825"/>
    <w:rsid w:val="00927FD0"/>
    <w:rsid w:val="00950D03"/>
    <w:rsid w:val="00965146"/>
    <w:rsid w:val="00967F47"/>
    <w:rsid w:val="00993C35"/>
    <w:rsid w:val="009E489B"/>
    <w:rsid w:val="00A86A7A"/>
    <w:rsid w:val="00A90DC4"/>
    <w:rsid w:val="00AD4C1D"/>
    <w:rsid w:val="00B03F95"/>
    <w:rsid w:val="00B100A0"/>
    <w:rsid w:val="00B61BFF"/>
    <w:rsid w:val="00B64542"/>
    <w:rsid w:val="00B92B4F"/>
    <w:rsid w:val="00BF1A97"/>
    <w:rsid w:val="00C03AB9"/>
    <w:rsid w:val="00C04742"/>
    <w:rsid w:val="00C156AE"/>
    <w:rsid w:val="00C21AC3"/>
    <w:rsid w:val="00C41C6D"/>
    <w:rsid w:val="00C52066"/>
    <w:rsid w:val="00CD2FE8"/>
    <w:rsid w:val="00CF45F5"/>
    <w:rsid w:val="00D03241"/>
    <w:rsid w:val="00D1377F"/>
    <w:rsid w:val="00D97E10"/>
    <w:rsid w:val="00DA5B67"/>
    <w:rsid w:val="00DE0D09"/>
    <w:rsid w:val="00DE5878"/>
    <w:rsid w:val="00E03B85"/>
    <w:rsid w:val="00E059CD"/>
    <w:rsid w:val="00E15C81"/>
    <w:rsid w:val="00E34C7D"/>
    <w:rsid w:val="00E37A4B"/>
    <w:rsid w:val="00E568FE"/>
    <w:rsid w:val="00E64353"/>
    <w:rsid w:val="00E71B08"/>
    <w:rsid w:val="00E757C3"/>
    <w:rsid w:val="00E852A4"/>
    <w:rsid w:val="00EA1434"/>
    <w:rsid w:val="00EE14A2"/>
    <w:rsid w:val="00F1326B"/>
    <w:rsid w:val="00F263DC"/>
    <w:rsid w:val="00F4729E"/>
    <w:rsid w:val="00F53977"/>
    <w:rsid w:val="00F80BEC"/>
    <w:rsid w:val="00F85F8E"/>
    <w:rsid w:val="00F86744"/>
    <w:rsid w:val="00F90DBF"/>
    <w:rsid w:val="00F976EB"/>
    <w:rsid w:val="00FD44C6"/>
    <w:rsid w:val="00FD7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25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0825"/>
    <w:pPr>
      <w:keepNext/>
      <w:numPr>
        <w:numId w:val="1"/>
      </w:numPr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20825"/>
    <w:pPr>
      <w:keepNext/>
      <w:numPr>
        <w:ilvl w:val="1"/>
        <w:numId w:val="1"/>
      </w:numPr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20825"/>
    <w:pPr>
      <w:keepNext/>
      <w:numPr>
        <w:ilvl w:val="2"/>
        <w:numId w:val="1"/>
      </w:numPr>
      <w:outlineLvl w:val="2"/>
    </w:pPr>
    <w:rPr>
      <w:sz w:val="20"/>
      <w:szCs w:val="20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E14A2"/>
    <w:rPr>
      <w:rFonts w:ascii="Cambria" w:hAnsi="Cambria" w:cs="Times New Roman"/>
      <w:b/>
      <w:bCs/>
      <w:kern w:val="32"/>
      <w:sz w:val="32"/>
      <w:szCs w:val="32"/>
      <w:lang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E14A2"/>
    <w:rPr>
      <w:rFonts w:ascii="Cambria" w:hAnsi="Cambria" w:cs="Times New Roman"/>
      <w:b/>
      <w:bCs/>
      <w:i/>
      <w:iCs/>
      <w:sz w:val="28"/>
      <w:szCs w:val="28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E14A2"/>
    <w:rPr>
      <w:rFonts w:ascii="Cambria" w:hAnsi="Cambria" w:cs="Times New Roman"/>
      <w:b/>
      <w:bCs/>
      <w:sz w:val="26"/>
      <w:szCs w:val="26"/>
      <w:lang w:eastAsia="ar-SA" w:bidi="ar-SA"/>
    </w:rPr>
  </w:style>
  <w:style w:type="character" w:customStyle="1" w:styleId="WW8Num2z0">
    <w:name w:val="WW8Num2z0"/>
    <w:uiPriority w:val="99"/>
    <w:rsid w:val="00920825"/>
    <w:rPr>
      <w:rFonts w:ascii="Symbol" w:hAnsi="Symbol"/>
    </w:rPr>
  </w:style>
  <w:style w:type="character" w:customStyle="1" w:styleId="Absatz-Standardschriftart">
    <w:name w:val="Absatz-Standardschriftart"/>
    <w:uiPriority w:val="99"/>
    <w:rsid w:val="00920825"/>
  </w:style>
  <w:style w:type="character" w:customStyle="1" w:styleId="WW-Absatz-Standardschriftart">
    <w:name w:val="WW-Absatz-Standardschriftart"/>
    <w:uiPriority w:val="99"/>
    <w:rsid w:val="00920825"/>
  </w:style>
  <w:style w:type="character" w:customStyle="1" w:styleId="WW8Num1z0">
    <w:name w:val="WW8Num1z0"/>
    <w:uiPriority w:val="99"/>
    <w:rsid w:val="00920825"/>
    <w:rPr>
      <w:rFonts w:ascii="Symbol" w:hAnsi="Symbol"/>
    </w:rPr>
  </w:style>
  <w:style w:type="character" w:customStyle="1" w:styleId="WW8Num1z1">
    <w:name w:val="WW8Num1z1"/>
    <w:uiPriority w:val="99"/>
    <w:rsid w:val="00920825"/>
    <w:rPr>
      <w:rFonts w:ascii="Courier New" w:hAnsi="Courier New"/>
    </w:rPr>
  </w:style>
  <w:style w:type="character" w:customStyle="1" w:styleId="WW8Num1z2">
    <w:name w:val="WW8Num1z2"/>
    <w:uiPriority w:val="99"/>
    <w:rsid w:val="00920825"/>
    <w:rPr>
      <w:rFonts w:ascii="Wingdings" w:hAnsi="Wingdings"/>
    </w:rPr>
  </w:style>
  <w:style w:type="character" w:customStyle="1" w:styleId="WW8Num2z1">
    <w:name w:val="WW8Num2z1"/>
    <w:uiPriority w:val="99"/>
    <w:rsid w:val="00920825"/>
    <w:rPr>
      <w:rFonts w:ascii="Courier New" w:hAnsi="Courier New"/>
    </w:rPr>
  </w:style>
  <w:style w:type="character" w:customStyle="1" w:styleId="WW8Num2z2">
    <w:name w:val="WW8Num2z2"/>
    <w:uiPriority w:val="99"/>
    <w:rsid w:val="00920825"/>
    <w:rPr>
      <w:rFonts w:ascii="Wingdings" w:hAnsi="Wingdings"/>
    </w:rPr>
  </w:style>
  <w:style w:type="character" w:customStyle="1" w:styleId="WW8Num3z0">
    <w:name w:val="WW8Num3z0"/>
    <w:uiPriority w:val="99"/>
    <w:rsid w:val="00920825"/>
    <w:rPr>
      <w:rFonts w:ascii="Symbol" w:hAnsi="Symbol"/>
    </w:rPr>
  </w:style>
  <w:style w:type="character" w:customStyle="1" w:styleId="WW8Num3z1">
    <w:name w:val="WW8Num3z1"/>
    <w:uiPriority w:val="99"/>
    <w:rsid w:val="00920825"/>
    <w:rPr>
      <w:rFonts w:ascii="Courier New" w:hAnsi="Courier New"/>
    </w:rPr>
  </w:style>
  <w:style w:type="character" w:customStyle="1" w:styleId="WW8Num3z2">
    <w:name w:val="WW8Num3z2"/>
    <w:uiPriority w:val="99"/>
    <w:rsid w:val="00920825"/>
    <w:rPr>
      <w:rFonts w:ascii="Wingdings" w:hAnsi="Wingdings"/>
    </w:rPr>
  </w:style>
  <w:style w:type="character" w:customStyle="1" w:styleId="WW8Num4z0">
    <w:name w:val="WW8Num4z0"/>
    <w:uiPriority w:val="99"/>
    <w:rsid w:val="00920825"/>
    <w:rPr>
      <w:rFonts w:ascii="Symbol" w:hAnsi="Symbol"/>
    </w:rPr>
  </w:style>
  <w:style w:type="character" w:customStyle="1" w:styleId="WW8Num4z1">
    <w:name w:val="WW8Num4z1"/>
    <w:uiPriority w:val="99"/>
    <w:rsid w:val="00920825"/>
    <w:rPr>
      <w:rFonts w:ascii="Courier New" w:hAnsi="Courier New"/>
    </w:rPr>
  </w:style>
  <w:style w:type="character" w:customStyle="1" w:styleId="WW8Num4z2">
    <w:name w:val="WW8Num4z2"/>
    <w:uiPriority w:val="99"/>
    <w:rsid w:val="00920825"/>
    <w:rPr>
      <w:rFonts w:ascii="Wingdings" w:hAnsi="Wingdings"/>
    </w:rPr>
  </w:style>
  <w:style w:type="character" w:customStyle="1" w:styleId="DefaultParagraphFont1">
    <w:name w:val="Default Paragraph Font1"/>
    <w:uiPriority w:val="99"/>
    <w:rsid w:val="00920825"/>
  </w:style>
  <w:style w:type="paragraph" w:customStyle="1" w:styleId="Captulo">
    <w:name w:val="Capítulo"/>
    <w:basedOn w:val="Normal"/>
    <w:next w:val="BodyText"/>
    <w:uiPriority w:val="99"/>
    <w:rsid w:val="00920825"/>
    <w:pPr>
      <w:keepNext/>
      <w:spacing w:before="240" w:after="120"/>
    </w:pPr>
    <w:rPr>
      <w:rFonts w:ascii="Nimbus Sans L" w:hAnsi="Nimbus Sans L" w:cs="DejaVu LGC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208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E14A2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920825"/>
  </w:style>
  <w:style w:type="paragraph" w:customStyle="1" w:styleId="Legenda1">
    <w:name w:val="Legenda1"/>
    <w:basedOn w:val="Normal"/>
    <w:uiPriority w:val="99"/>
    <w:rsid w:val="0092082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920825"/>
    <w:pPr>
      <w:suppressLineNumbers/>
    </w:pPr>
  </w:style>
  <w:style w:type="paragraph" w:styleId="Title">
    <w:name w:val="Title"/>
    <w:basedOn w:val="Normal"/>
    <w:next w:val="Subtitle"/>
    <w:link w:val="TitleChar"/>
    <w:uiPriority w:val="99"/>
    <w:qFormat/>
    <w:rsid w:val="00920825"/>
    <w:pPr>
      <w:jc w:val="center"/>
    </w:pPr>
    <w:rPr>
      <w:b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EE14A2"/>
    <w:rPr>
      <w:rFonts w:ascii="Cambria" w:hAnsi="Cambria" w:cs="Times New Roman"/>
      <w:b/>
      <w:bCs/>
      <w:kern w:val="28"/>
      <w:sz w:val="32"/>
      <w:szCs w:val="32"/>
      <w:lang w:eastAsia="ar-SA" w:bidi="ar-SA"/>
    </w:rPr>
  </w:style>
  <w:style w:type="paragraph" w:styleId="Subtitle">
    <w:name w:val="Subtitle"/>
    <w:basedOn w:val="Captulo"/>
    <w:next w:val="BodyText"/>
    <w:link w:val="SubtitleChar"/>
    <w:uiPriority w:val="99"/>
    <w:qFormat/>
    <w:rsid w:val="00920825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E14A2"/>
    <w:rPr>
      <w:rFonts w:ascii="Cambria" w:hAnsi="Cambria" w:cs="Times New Roman"/>
      <w:sz w:val="24"/>
      <w:szCs w:val="24"/>
      <w:lang w:eastAsia="ar-SA" w:bidi="ar-SA"/>
    </w:rPr>
  </w:style>
  <w:style w:type="paragraph" w:styleId="BodyText2">
    <w:name w:val="Body Text 2"/>
    <w:basedOn w:val="Normal"/>
    <w:link w:val="BodyText2Char"/>
    <w:uiPriority w:val="99"/>
    <w:rsid w:val="004516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451664"/>
    <w:rPr>
      <w:rFonts w:cs="Times New Roman"/>
      <w:sz w:val="24"/>
      <w:szCs w:val="24"/>
      <w:lang w:eastAsia="ar-SA" w:bidi="ar-SA"/>
    </w:rPr>
  </w:style>
  <w:style w:type="character" w:customStyle="1" w:styleId="apple-converted-space">
    <w:name w:val="apple-converted-space"/>
    <w:basedOn w:val="DefaultParagraphFont"/>
    <w:uiPriority w:val="99"/>
    <w:rsid w:val="00280C20"/>
    <w:rPr>
      <w:rFonts w:cs="Times New Roman"/>
    </w:rPr>
  </w:style>
  <w:style w:type="character" w:styleId="Hyperlink">
    <w:name w:val="Hyperlink"/>
    <w:basedOn w:val="DefaultParagraphFont"/>
    <w:uiPriority w:val="99"/>
    <w:rsid w:val="00280C20"/>
    <w:rPr>
      <w:rFonts w:cs="Times New Roman"/>
      <w:color w:val="0000FF"/>
      <w:u w:val="single"/>
    </w:rPr>
  </w:style>
  <w:style w:type="character" w:customStyle="1" w:styleId="esconde">
    <w:name w:val="esconde"/>
    <w:basedOn w:val="DefaultParagraphFont"/>
    <w:uiPriority w:val="99"/>
    <w:rsid w:val="00E6435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34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156</TotalTime>
  <Pages>2</Pages>
  <Words>548</Words>
  <Characters>2965</Characters>
  <Application>Microsoft Office Outlook</Application>
  <DocSecurity>0</DocSecurity>
  <Lines>0</Lines>
  <Paragraphs>0</Paragraphs>
  <ScaleCrop>false</ScaleCrop>
  <Company>casa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Carlos</dc:creator>
  <cp:keywords/>
  <dc:description/>
  <cp:lastModifiedBy>Rafael</cp:lastModifiedBy>
  <cp:revision>6</cp:revision>
  <cp:lastPrinted>2012-08-29T01:27:00Z</cp:lastPrinted>
  <dcterms:created xsi:type="dcterms:W3CDTF">2014-05-28T17:25:00Z</dcterms:created>
  <dcterms:modified xsi:type="dcterms:W3CDTF">2014-09-05T16:14:00Z</dcterms:modified>
</cp:coreProperties>
</file>