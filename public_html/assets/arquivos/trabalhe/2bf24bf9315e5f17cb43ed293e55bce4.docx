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07" w:rsidRDefault="00B35CC9" w:rsidP="007C0E07">
      <w:pPr>
        <w:pStyle w:val="Seo"/>
        <w:spacing w:line="360" w:lineRule="auto"/>
      </w:pPr>
      <w:r w:rsidRPr="00B35CC9">
        <w:rPr>
          <w:rFonts w:ascii="Georgia" w:hAnsi="Georgia"/>
          <w:noProof/>
          <w:sz w:val="36"/>
          <w:szCs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6.55pt;margin-top:2.65pt;width:0;height:695.25pt;z-index:251657728" o:connectortype="straight" strokecolor="#7f7f7f" strokeweight="5pt">
            <v:shadow type="perspective" color="#622423" opacity=".5" offset="1pt" offset2="-1pt"/>
          </v:shape>
        </w:pict>
      </w:r>
      <w:r w:rsidR="007C0E07">
        <w:t xml:space="preserve">Nome: </w:t>
      </w:r>
      <w:proofErr w:type="spellStart"/>
      <w:r w:rsidR="007C0E07">
        <w:t>Josiane</w:t>
      </w:r>
      <w:proofErr w:type="spellEnd"/>
      <w:r w:rsidR="00EC0BE2">
        <w:t xml:space="preserve"> Duarte Claros</w:t>
      </w:r>
      <w:r w:rsidR="007C0E07">
        <w:t xml:space="preserve"> </w:t>
      </w:r>
      <w:r w:rsidR="00311CB1">
        <w:t xml:space="preserve">                                       </w:t>
      </w:r>
    </w:p>
    <w:p w:rsidR="00AF67C1" w:rsidRDefault="00EC0BE2" w:rsidP="00AF67C1">
      <w:pPr>
        <w:pStyle w:val="Seo"/>
        <w:spacing w:line="360" w:lineRule="auto"/>
      </w:pPr>
      <w:r>
        <w:t xml:space="preserve">Rua João </w:t>
      </w:r>
      <w:proofErr w:type="spellStart"/>
      <w:r>
        <w:t>Uranga</w:t>
      </w:r>
      <w:proofErr w:type="spellEnd"/>
      <w:r>
        <w:t>, 75 / Bairro Colina – Guaíba – RS</w:t>
      </w:r>
      <w:r>
        <w:br/>
        <w:t>Telefone: (51) 96298391</w:t>
      </w:r>
      <w:proofErr w:type="gramStart"/>
      <w:r w:rsidR="00AF67C1">
        <w:t xml:space="preserve">   </w:t>
      </w:r>
      <w:proofErr w:type="gramEnd"/>
      <w:r w:rsidR="00AF67C1">
        <w:t>E-mail: josiclaros@gmail.com</w:t>
      </w:r>
      <w:r w:rsidR="006F04D2">
        <w:br/>
      </w:r>
      <w:r>
        <w:t>Estado Civil: Solteira</w:t>
      </w:r>
      <w:r w:rsidR="00AF67C1">
        <w:t xml:space="preserve">  Idade: 33 anos</w:t>
      </w:r>
      <w:r w:rsidR="00AF67C1">
        <w:br/>
      </w:r>
    </w:p>
    <w:p w:rsidR="006F04D2" w:rsidRPr="00AF67C1" w:rsidRDefault="006F04D2" w:rsidP="00AF67C1">
      <w:pPr>
        <w:pStyle w:val="Seo"/>
        <w:spacing w:line="360" w:lineRule="auto"/>
      </w:pPr>
      <w:r w:rsidRPr="00551E4A">
        <w:rPr>
          <w:rFonts w:ascii="Georgia" w:hAnsi="Georgia"/>
        </w:rPr>
        <w:t>Objetivos</w:t>
      </w:r>
    </w:p>
    <w:p w:rsidR="006F04D2" w:rsidRPr="00352428" w:rsidRDefault="006F04D2" w:rsidP="006F04D2">
      <w:pPr>
        <w:pStyle w:val="TextodaSubseo"/>
        <w:spacing w:line="312" w:lineRule="auto"/>
      </w:pPr>
      <w:r>
        <w:rPr>
          <w:rStyle w:val="TextodoEspaoReservado"/>
          <w:color w:val="auto"/>
        </w:rPr>
        <w:t xml:space="preserve">Profissional extremamente competente e comunicativa, busca por vaga como Assistente de Departamento </w:t>
      </w:r>
      <w:r w:rsidR="00EC0BE2">
        <w:rPr>
          <w:rStyle w:val="TextodoEspaoReservado"/>
          <w:color w:val="auto"/>
        </w:rPr>
        <w:t>Administrativo, Comercial, Compras</w:t>
      </w:r>
      <w:r>
        <w:rPr>
          <w:rStyle w:val="TextodoEspaoReservado"/>
          <w:color w:val="auto"/>
        </w:rPr>
        <w:t xml:space="preserve"> ou cargo semelhante.</w:t>
      </w:r>
    </w:p>
    <w:p w:rsidR="006F04D2" w:rsidRPr="00551E4A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Formação</w:t>
      </w:r>
    </w:p>
    <w:p w:rsidR="006F04D2" w:rsidRDefault="006F04D2" w:rsidP="006F04D2">
      <w:pPr>
        <w:pStyle w:val="Commarcadores"/>
        <w:spacing w:line="312" w:lineRule="auto"/>
      </w:pPr>
      <w:r>
        <w:t>Ensino Superior – Bacharelado em Administração de Empresas - Em Andamento</w:t>
      </w:r>
      <w:r>
        <w:br/>
        <w:t>Faculda</w:t>
      </w:r>
      <w:r w:rsidR="00EC0BE2">
        <w:t xml:space="preserve">de São Francisco de Assis / </w:t>
      </w:r>
      <w:proofErr w:type="spellStart"/>
      <w:r w:rsidR="00EC0BE2">
        <w:t>Unifin</w:t>
      </w:r>
      <w:proofErr w:type="spellEnd"/>
      <w:r>
        <w:br/>
        <w:t>P</w:t>
      </w:r>
      <w:r w:rsidR="00EC0BE2">
        <w:t>revisão de Conclusão: Dezembro / 2017</w:t>
      </w:r>
    </w:p>
    <w:p w:rsidR="006F04D2" w:rsidRPr="00352428" w:rsidRDefault="006F04D2" w:rsidP="006F04D2">
      <w:pPr>
        <w:pStyle w:val="Commarcadores"/>
        <w:spacing w:line="312" w:lineRule="auto"/>
      </w:pPr>
      <w:r>
        <w:t>Ensino Médio</w:t>
      </w:r>
      <w:r w:rsidR="00EC0BE2">
        <w:t xml:space="preserve"> Técnico – CTE </w:t>
      </w:r>
      <w:proofErr w:type="spellStart"/>
      <w:r w:rsidR="00EC0BE2">
        <w:t>Parobé</w:t>
      </w:r>
      <w:proofErr w:type="spellEnd"/>
      <w:proofErr w:type="gramStart"/>
      <w:r w:rsidR="00F94153">
        <w:t xml:space="preserve">  </w:t>
      </w:r>
      <w:proofErr w:type="gramEnd"/>
      <w:r w:rsidR="00F94153">
        <w:t>– Curso Mecânica Industrial – Concluído 2009</w:t>
      </w:r>
    </w:p>
    <w:p w:rsidR="006F04D2" w:rsidRPr="00352428" w:rsidRDefault="006F04D2" w:rsidP="006F04D2">
      <w:pPr>
        <w:pStyle w:val="Commarcadores"/>
        <w:numPr>
          <w:ilvl w:val="0"/>
          <w:numId w:val="0"/>
        </w:numPr>
        <w:spacing w:line="312" w:lineRule="auto"/>
      </w:pPr>
    </w:p>
    <w:p w:rsidR="006F04D2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Experiência</w:t>
      </w:r>
    </w:p>
    <w:p w:rsidR="006F04D2" w:rsidRDefault="006F04D2" w:rsidP="006F04D2">
      <w:pPr>
        <w:pStyle w:val="Commarcadores"/>
        <w:spacing w:line="312" w:lineRule="auto"/>
      </w:pPr>
      <w:r>
        <w:t>Ca</w:t>
      </w:r>
      <w:r w:rsidR="00F94153">
        <w:t>rgo: Operadora Máquina CNC</w:t>
      </w:r>
      <w:r w:rsidR="00F94153">
        <w:br/>
        <w:t xml:space="preserve">Empresa </w:t>
      </w:r>
      <w:proofErr w:type="spellStart"/>
      <w:proofErr w:type="gramStart"/>
      <w:r w:rsidR="00F94153">
        <w:t>ThyssenKrupp</w:t>
      </w:r>
      <w:proofErr w:type="spellEnd"/>
      <w:proofErr w:type="gramEnd"/>
      <w:r w:rsidR="00F94153">
        <w:t xml:space="preserve"> Elevadores</w:t>
      </w:r>
      <w:r>
        <w:br/>
        <w:t>Principais responsabilidades:</w:t>
      </w:r>
      <w:r w:rsidR="00F94153">
        <w:t xml:space="preserve"> operar máquina CNC de corte a laser, inspecionar materiais visando a qualidade e acabamento das peças, reposição de materiais, auxiliar na manutenção eventual e  informações sobre possíveis problemas na máquina, organização do setor, controle de produção através de programa computadorizado.</w:t>
      </w:r>
      <w:r>
        <w:t xml:space="preserve"> </w:t>
      </w:r>
    </w:p>
    <w:p w:rsidR="00F94153" w:rsidRPr="00352428" w:rsidRDefault="00F94153" w:rsidP="00F94153">
      <w:pPr>
        <w:pStyle w:val="Commarcadores"/>
        <w:numPr>
          <w:ilvl w:val="0"/>
          <w:numId w:val="0"/>
        </w:numPr>
        <w:spacing w:line="312" w:lineRule="auto"/>
        <w:ind w:left="360"/>
      </w:pPr>
      <w:r>
        <w:t>Período: 11/2013 à 06/2015</w:t>
      </w:r>
    </w:p>
    <w:p w:rsidR="006F04D2" w:rsidRPr="00352428" w:rsidRDefault="00F94153" w:rsidP="006F04D2">
      <w:pPr>
        <w:pStyle w:val="Commarcadores"/>
        <w:spacing w:line="312" w:lineRule="auto"/>
      </w:pPr>
      <w:r>
        <w:t xml:space="preserve">Cargo: Assistente Administrativo Comercial </w:t>
      </w:r>
      <w:r>
        <w:br/>
      </w:r>
      <w:proofErr w:type="spellStart"/>
      <w:r w:rsidR="00695408">
        <w:t>Hoister</w:t>
      </w:r>
      <w:proofErr w:type="spellEnd"/>
      <w:r w:rsidR="00695408">
        <w:t xml:space="preserve"> Equipamentos </w:t>
      </w:r>
      <w:proofErr w:type="spellStart"/>
      <w:r w:rsidR="00695408">
        <w:t>Ltda</w:t>
      </w:r>
      <w:proofErr w:type="spellEnd"/>
      <w:r w:rsidR="006F04D2">
        <w:br/>
        <w:t>Principais responsabilidades:</w:t>
      </w:r>
      <w:r w:rsidR="00695408">
        <w:t xml:space="preserve"> compras de materiais e equipamentos de automação industrial, negociação de preços e pesquisa de fornecedores, organização de logística, almoxarifado, atendimento a cliente interno e externo, visita técnica, venda de serviços de manutenção e peças de reposição, prospecção de clientes, </w:t>
      </w:r>
      <w:proofErr w:type="gramStart"/>
      <w:r w:rsidR="00695408">
        <w:t>Feedback</w:t>
      </w:r>
      <w:proofErr w:type="gramEnd"/>
      <w:r w:rsidR="00695408">
        <w:t xml:space="preserve"> via telefone e email, emissão de </w:t>
      </w:r>
      <w:proofErr w:type="spellStart"/>
      <w:r w:rsidR="00695408">
        <w:t>NF´s</w:t>
      </w:r>
      <w:proofErr w:type="spellEnd"/>
      <w:r w:rsidR="00695408">
        <w:t>, elaboração de propostas de vendas.</w:t>
      </w:r>
    </w:p>
    <w:p w:rsidR="00695408" w:rsidRDefault="00695408" w:rsidP="00695408">
      <w:pPr>
        <w:pStyle w:val="Commarcadores"/>
        <w:numPr>
          <w:ilvl w:val="0"/>
          <w:numId w:val="0"/>
        </w:numPr>
        <w:spacing w:line="312" w:lineRule="auto"/>
        <w:ind w:left="360"/>
      </w:pPr>
      <w:r>
        <w:t>Período: 04/2010 à 11/2013</w:t>
      </w:r>
    </w:p>
    <w:p w:rsidR="006F04D2" w:rsidRDefault="00695408" w:rsidP="006F04D2">
      <w:pPr>
        <w:pStyle w:val="Commarcadores"/>
        <w:spacing w:line="312" w:lineRule="auto"/>
      </w:pPr>
      <w:r>
        <w:t>Cargo: Auxiliar Administrativo</w:t>
      </w:r>
      <w:r>
        <w:br/>
      </w:r>
      <w:proofErr w:type="spellStart"/>
      <w:r w:rsidR="00AF67C1">
        <w:t>Fidelity</w:t>
      </w:r>
      <w:proofErr w:type="spellEnd"/>
      <w:r w:rsidR="00AF67C1">
        <w:t xml:space="preserve"> </w:t>
      </w:r>
      <w:proofErr w:type="spellStart"/>
      <w:r w:rsidR="00AF67C1">
        <w:t>National</w:t>
      </w:r>
      <w:proofErr w:type="spellEnd"/>
      <w:r w:rsidR="00AF67C1">
        <w:t xml:space="preserve"> Serviços de Tratamento de Documentos e Informações </w:t>
      </w:r>
      <w:proofErr w:type="spellStart"/>
      <w:r w:rsidR="00AF67C1">
        <w:t>Ltda</w:t>
      </w:r>
      <w:proofErr w:type="spellEnd"/>
      <w:r w:rsidR="00AF67C1">
        <w:t xml:space="preserve"> </w:t>
      </w:r>
      <w:r w:rsidR="006F04D2">
        <w:br/>
        <w:t>Principais responsabi</w:t>
      </w:r>
      <w:r w:rsidR="00AF67C1">
        <w:t>lidades: processar documentos via sistema bancário (caixa bancário terceirizado</w:t>
      </w:r>
      <w:r w:rsidR="00030282">
        <w:t xml:space="preserve"> ao Banco Real</w:t>
      </w:r>
      <w:r w:rsidR="00AF67C1">
        <w:t>)</w:t>
      </w:r>
    </w:p>
    <w:p w:rsidR="00AF67C1" w:rsidRPr="00352428" w:rsidRDefault="00AF67C1" w:rsidP="00AF67C1">
      <w:pPr>
        <w:pStyle w:val="Commarcadores"/>
        <w:numPr>
          <w:ilvl w:val="0"/>
          <w:numId w:val="0"/>
        </w:numPr>
        <w:spacing w:line="312" w:lineRule="auto"/>
        <w:ind w:left="360"/>
      </w:pPr>
      <w:r>
        <w:t>Período: 12/2004 à 08/2007</w:t>
      </w:r>
    </w:p>
    <w:p w:rsidR="006F04D2" w:rsidRDefault="00AF67C1" w:rsidP="006F04D2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Qualificações</w:t>
      </w:r>
    </w:p>
    <w:p w:rsidR="00AF67C1" w:rsidRPr="00AF67C1" w:rsidRDefault="00AF67C1" w:rsidP="00AF67C1"/>
    <w:p w:rsidR="00AF67C1" w:rsidRDefault="00AF67C1" w:rsidP="00AF67C1">
      <w:pPr>
        <w:pStyle w:val="Commarcadores"/>
        <w:spacing w:line="312" w:lineRule="auto"/>
      </w:pPr>
      <w:r>
        <w:t xml:space="preserve">Curso Pacote Office básico; </w:t>
      </w:r>
      <w:proofErr w:type="spellStart"/>
      <w:proofErr w:type="gramStart"/>
      <w:r>
        <w:t>AutoCad</w:t>
      </w:r>
      <w:proofErr w:type="spellEnd"/>
      <w:proofErr w:type="gramEnd"/>
      <w:r>
        <w:t xml:space="preserve"> </w:t>
      </w:r>
    </w:p>
    <w:p w:rsidR="006F04D2" w:rsidRDefault="00AF67C1" w:rsidP="00AF67C1">
      <w:pPr>
        <w:pStyle w:val="Commarcadores"/>
        <w:spacing w:line="312" w:lineRule="auto"/>
      </w:pPr>
      <w:r>
        <w:t xml:space="preserve"> Inglês básico em andamento</w:t>
      </w:r>
    </w:p>
    <w:p w:rsidR="006F04D2" w:rsidRPr="006F04D2" w:rsidRDefault="006F04D2" w:rsidP="00AF67C1">
      <w:pPr>
        <w:pStyle w:val="Commarcadores"/>
        <w:numPr>
          <w:ilvl w:val="0"/>
          <w:numId w:val="0"/>
        </w:numPr>
        <w:spacing w:line="312" w:lineRule="auto"/>
      </w:pPr>
    </w:p>
    <w:sectPr w:rsidR="006F04D2" w:rsidRPr="006F04D2" w:rsidSect="00A8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EC0BE2"/>
    <w:rsid w:val="00030282"/>
    <w:rsid w:val="00130ACC"/>
    <w:rsid w:val="00311CB1"/>
    <w:rsid w:val="003F1E09"/>
    <w:rsid w:val="00695408"/>
    <w:rsid w:val="006F04D2"/>
    <w:rsid w:val="007B7800"/>
    <w:rsid w:val="007C0E07"/>
    <w:rsid w:val="009B3066"/>
    <w:rsid w:val="00A84CD7"/>
    <w:rsid w:val="00AF67C1"/>
    <w:rsid w:val="00B35CC9"/>
    <w:rsid w:val="00EC0BE2"/>
    <w:rsid w:val="00F94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basedOn w:val="Fontepargpadro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B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800"/>
    <w:rPr>
      <w:rFonts w:ascii="Tahoma" w:eastAsia="Times New Roman" w:hAnsi="Tahoma" w:cs="Tahoma"/>
      <w:color w:val="000000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odelo_de_Curriculum_3_Preenchi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Modelo_de_Curriculum_3_Preenchido</Template>
  <TotalTime>62</TotalTime>
  <Pages>2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Josiane</dc:creator>
  <cp:lastModifiedBy>Josiane</cp:lastModifiedBy>
  <cp:revision>2</cp:revision>
  <dcterms:created xsi:type="dcterms:W3CDTF">2015-09-29T00:14:00Z</dcterms:created>
  <dcterms:modified xsi:type="dcterms:W3CDTF">2015-10-02T19:23:00Z</dcterms:modified>
</cp:coreProperties>
</file>