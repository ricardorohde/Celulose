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521" w:rsidRDefault="00595521">
      <w:pPr>
        <w:pStyle w:val="Ttulo1"/>
        <w:jc w:val="center"/>
        <w:rPr>
          <w:b/>
        </w:rPr>
      </w:pPr>
      <w:r>
        <w:rPr>
          <w:b/>
        </w:rPr>
        <w:t>CURRÍCULO</w:t>
      </w:r>
    </w:p>
    <w:p w:rsidR="00843033" w:rsidRDefault="00843033" w:rsidP="00843033"/>
    <w:p w:rsidR="00843033" w:rsidRDefault="00843033" w:rsidP="00843033"/>
    <w:p w:rsidR="00197092" w:rsidRDefault="00197092" w:rsidP="00843033"/>
    <w:p w:rsidR="00197092" w:rsidRDefault="00197092" w:rsidP="00843033"/>
    <w:p w:rsidR="00197092" w:rsidRPr="00843033" w:rsidRDefault="00197092" w:rsidP="00843033"/>
    <w:p w:rsidR="00595521" w:rsidRDefault="00595521"/>
    <w:p w:rsidR="00595521" w:rsidRDefault="00595521">
      <w:r>
        <w:t xml:space="preserve">REF VAGA </w:t>
      </w:r>
    </w:p>
    <w:p w:rsidR="00595521" w:rsidRDefault="008D3CCB">
      <w:r>
        <w:t>TÉCNICO</w:t>
      </w:r>
      <w:r w:rsidR="00F45C67">
        <w:t xml:space="preserve"> ELETRONICO</w:t>
      </w:r>
      <w:r>
        <w:t xml:space="preserve"> DE MANUTENÇÃO E AUTOMAÇÃO</w:t>
      </w:r>
    </w:p>
    <w:p w:rsidR="00197092" w:rsidRDefault="00E14339" w:rsidP="002F6323">
      <w:r>
        <w:t>TECNICO MECÂNICO INDUSTRIAL</w:t>
      </w:r>
    </w:p>
    <w:p w:rsidR="00197092" w:rsidRDefault="00197092">
      <w:pPr>
        <w:pStyle w:val="Ttulo1"/>
      </w:pPr>
    </w:p>
    <w:p w:rsidR="00197092" w:rsidRDefault="00197092">
      <w:pPr>
        <w:pStyle w:val="Ttulo1"/>
      </w:pPr>
    </w:p>
    <w:p w:rsidR="00197092" w:rsidRDefault="00595521" w:rsidP="00197092">
      <w:pPr>
        <w:pStyle w:val="Ttulo1"/>
      </w:pPr>
      <w:r>
        <w:t>DADOS PESSOA</w:t>
      </w:r>
    </w:p>
    <w:p w:rsidR="00197092" w:rsidRDefault="00197092">
      <w:pPr>
        <w:rPr>
          <w:sz w:val="28"/>
        </w:rPr>
      </w:pPr>
    </w:p>
    <w:p w:rsidR="00197092" w:rsidRDefault="00197092">
      <w:pPr>
        <w:rPr>
          <w:sz w:val="28"/>
        </w:rPr>
      </w:pPr>
    </w:p>
    <w:p w:rsidR="00595521" w:rsidRDefault="00595521">
      <w:pPr>
        <w:pStyle w:val="Ttulo1"/>
      </w:pPr>
      <w:r>
        <w:t>CÉZAR AUGUSTO DA SILVA ÁVILA</w:t>
      </w:r>
    </w:p>
    <w:p w:rsidR="00595521" w:rsidRDefault="00595521">
      <w:pPr>
        <w:rPr>
          <w:sz w:val="28"/>
        </w:rPr>
      </w:pPr>
      <w:r>
        <w:rPr>
          <w:sz w:val="28"/>
        </w:rPr>
        <w:t xml:space="preserve">AV NORBERTO LINCK 272 PQ 35 </w:t>
      </w:r>
    </w:p>
    <w:p w:rsidR="00595521" w:rsidRDefault="00595521">
      <w:pPr>
        <w:rPr>
          <w:sz w:val="28"/>
        </w:rPr>
      </w:pPr>
      <w:r>
        <w:rPr>
          <w:sz w:val="28"/>
        </w:rPr>
        <w:t xml:space="preserve">GUAÍBA-RS </w:t>
      </w:r>
    </w:p>
    <w:p w:rsidR="00595521" w:rsidRDefault="00E14339">
      <w:pPr>
        <w:rPr>
          <w:sz w:val="28"/>
        </w:rPr>
      </w:pPr>
      <w:r>
        <w:rPr>
          <w:sz w:val="28"/>
        </w:rPr>
        <w:t xml:space="preserve">FONE RES. 51 3401-1740 </w:t>
      </w:r>
      <w:r w:rsidR="00BD641D">
        <w:rPr>
          <w:sz w:val="28"/>
        </w:rPr>
        <w:t xml:space="preserve"> FONE CEL.51 85243108</w:t>
      </w:r>
    </w:p>
    <w:p w:rsidR="00595521" w:rsidRDefault="00951C58">
      <w:pPr>
        <w:rPr>
          <w:sz w:val="28"/>
        </w:rPr>
      </w:pPr>
      <w:hyperlink r:id="rId4" w:history="1">
        <w:r w:rsidRPr="005F1077">
          <w:rPr>
            <w:rStyle w:val="Hyperlink"/>
          </w:rPr>
          <w:t>cezaravila@gmail.com</w:t>
        </w:r>
      </w:hyperlink>
    </w:p>
    <w:p w:rsidR="00595521" w:rsidRDefault="00595521">
      <w:pPr>
        <w:rPr>
          <w:sz w:val="28"/>
        </w:rPr>
      </w:pPr>
      <w:r>
        <w:rPr>
          <w:sz w:val="28"/>
        </w:rPr>
        <w:t>ESTADO CIVIL CASADO</w:t>
      </w:r>
    </w:p>
    <w:p w:rsidR="00197092" w:rsidRDefault="00595521">
      <w:pPr>
        <w:rPr>
          <w:sz w:val="28"/>
        </w:rPr>
      </w:pPr>
      <w:r>
        <w:rPr>
          <w:sz w:val="28"/>
        </w:rPr>
        <w:t>BRASILEIRO  NATURAL DE GUAÍBA</w:t>
      </w:r>
    </w:p>
    <w:p w:rsidR="00197092" w:rsidRDefault="00197092">
      <w:pPr>
        <w:rPr>
          <w:sz w:val="28"/>
        </w:rPr>
      </w:pPr>
    </w:p>
    <w:p w:rsidR="00595521" w:rsidRDefault="00595521">
      <w:pPr>
        <w:pStyle w:val="Ttulo2"/>
      </w:pPr>
      <w:r>
        <w:t>FORMAÇÃO</w:t>
      </w:r>
    </w:p>
    <w:p w:rsidR="00595521" w:rsidRDefault="00595521"/>
    <w:p w:rsidR="00A40614" w:rsidRDefault="00A40614"/>
    <w:p w:rsidR="00A40614" w:rsidRDefault="00A40614"/>
    <w:p w:rsidR="00595521" w:rsidRDefault="00595521">
      <w:pPr>
        <w:pStyle w:val="Ttulo1"/>
      </w:pPr>
      <w:r>
        <w:t>ENGENHARIA MECÂNICA DE PRODUÇÃO (INCOMPLETO)</w:t>
      </w:r>
    </w:p>
    <w:p w:rsidR="00595521" w:rsidRDefault="00595521">
      <w:pPr>
        <w:rPr>
          <w:sz w:val="28"/>
        </w:rPr>
      </w:pPr>
      <w:r>
        <w:rPr>
          <w:sz w:val="28"/>
        </w:rPr>
        <w:t>UNIVERSIDADE DO VALE DO R</w:t>
      </w:r>
      <w:r w:rsidR="003952B1">
        <w:rPr>
          <w:sz w:val="28"/>
        </w:rPr>
        <w:t>IO DOS SINOS UNISINOS (1991-1999</w:t>
      </w:r>
      <w:r>
        <w:rPr>
          <w:sz w:val="28"/>
        </w:rPr>
        <w:t>)</w:t>
      </w:r>
    </w:p>
    <w:p w:rsidR="00595521" w:rsidRDefault="00595521">
      <w:pPr>
        <w:rPr>
          <w:b/>
          <w:sz w:val="28"/>
        </w:rPr>
      </w:pPr>
    </w:p>
    <w:p w:rsidR="00595521" w:rsidRDefault="00595521">
      <w:pPr>
        <w:pStyle w:val="Ttulo1"/>
      </w:pPr>
      <w:r>
        <w:t>CENTRO TECNOLÓGICO PAROBÉ-POA-RS</w:t>
      </w:r>
    </w:p>
    <w:p w:rsidR="00595521" w:rsidRDefault="00595521">
      <w:pPr>
        <w:rPr>
          <w:sz w:val="28"/>
        </w:rPr>
      </w:pPr>
      <w:r>
        <w:rPr>
          <w:sz w:val="28"/>
        </w:rPr>
        <w:t xml:space="preserve">CURSO TÉCNICO MECÂNICO 2007/2008  </w:t>
      </w:r>
    </w:p>
    <w:p w:rsidR="00595521" w:rsidRDefault="00595521">
      <w:pPr>
        <w:rPr>
          <w:sz w:val="28"/>
        </w:rPr>
      </w:pPr>
    </w:p>
    <w:p w:rsidR="00595521" w:rsidRDefault="00595521">
      <w:pPr>
        <w:rPr>
          <w:sz w:val="28"/>
        </w:rPr>
      </w:pPr>
      <w:r>
        <w:rPr>
          <w:sz w:val="28"/>
        </w:rPr>
        <w:t>ESCOLA ESTADUAL AUGUSTO MEYER</w:t>
      </w:r>
    </w:p>
    <w:p w:rsidR="00CE0401" w:rsidRDefault="00595521">
      <w:pPr>
        <w:rPr>
          <w:sz w:val="28"/>
        </w:rPr>
      </w:pPr>
      <w:r>
        <w:rPr>
          <w:sz w:val="28"/>
        </w:rPr>
        <w:t>CURSO TÉCNICO EM ELETRÔNICA 2007/20</w:t>
      </w:r>
      <w:r w:rsidR="002F6323">
        <w:rPr>
          <w:sz w:val="28"/>
        </w:rPr>
        <w:t>09</w:t>
      </w:r>
    </w:p>
    <w:p w:rsidR="00A40614" w:rsidRDefault="00A40614">
      <w:pPr>
        <w:rPr>
          <w:sz w:val="28"/>
        </w:rPr>
      </w:pPr>
    </w:p>
    <w:p w:rsidR="00197092" w:rsidRDefault="00197092">
      <w:pPr>
        <w:rPr>
          <w:sz w:val="28"/>
        </w:rPr>
      </w:pPr>
    </w:p>
    <w:p w:rsidR="00197092" w:rsidRDefault="00197092">
      <w:pPr>
        <w:rPr>
          <w:sz w:val="28"/>
        </w:rPr>
      </w:pPr>
    </w:p>
    <w:p w:rsidR="002F6323" w:rsidRDefault="002F6323">
      <w:pPr>
        <w:rPr>
          <w:sz w:val="28"/>
        </w:rPr>
      </w:pPr>
    </w:p>
    <w:p w:rsidR="002F6323" w:rsidRDefault="002F6323">
      <w:pPr>
        <w:rPr>
          <w:sz w:val="28"/>
        </w:rPr>
      </w:pPr>
    </w:p>
    <w:p w:rsidR="002F6323" w:rsidRDefault="002F6323">
      <w:pPr>
        <w:rPr>
          <w:sz w:val="28"/>
        </w:rPr>
      </w:pPr>
    </w:p>
    <w:p w:rsidR="002F6323" w:rsidRDefault="002F6323">
      <w:pPr>
        <w:rPr>
          <w:sz w:val="28"/>
        </w:rPr>
      </w:pPr>
    </w:p>
    <w:p w:rsidR="002F6323" w:rsidRDefault="002F6323">
      <w:pPr>
        <w:rPr>
          <w:sz w:val="28"/>
        </w:rPr>
      </w:pPr>
    </w:p>
    <w:p w:rsidR="00197092" w:rsidRDefault="00197092">
      <w:pPr>
        <w:rPr>
          <w:sz w:val="28"/>
        </w:rPr>
      </w:pPr>
    </w:p>
    <w:p w:rsidR="00622E2B" w:rsidRDefault="00622E2B">
      <w:pPr>
        <w:rPr>
          <w:b/>
          <w:sz w:val="28"/>
        </w:rPr>
      </w:pPr>
      <w:r w:rsidRPr="00A40614">
        <w:rPr>
          <w:b/>
          <w:sz w:val="28"/>
        </w:rPr>
        <w:lastRenderedPageBreak/>
        <w:t xml:space="preserve">EXPERIENCIAS </w:t>
      </w:r>
      <w:r w:rsidR="00A40614" w:rsidRPr="00A40614">
        <w:rPr>
          <w:b/>
          <w:sz w:val="28"/>
        </w:rPr>
        <w:t>PROFISSIONAIS</w:t>
      </w:r>
    </w:p>
    <w:p w:rsidR="003952B1" w:rsidRDefault="003952B1">
      <w:pPr>
        <w:rPr>
          <w:b/>
          <w:sz w:val="28"/>
        </w:rPr>
      </w:pPr>
    </w:p>
    <w:p w:rsidR="00A40614" w:rsidRDefault="003952B1">
      <w:pPr>
        <w:rPr>
          <w:b/>
          <w:sz w:val="28"/>
        </w:rPr>
      </w:pPr>
      <w:r>
        <w:rPr>
          <w:b/>
          <w:sz w:val="28"/>
        </w:rPr>
        <w:t>GEN</w:t>
      </w:r>
      <w:r w:rsidR="00BA2537">
        <w:rPr>
          <w:b/>
          <w:sz w:val="28"/>
        </w:rPr>
        <w:t>ERAL MOTORS DO BRASIL S/A ( 2013</w:t>
      </w:r>
      <w:r>
        <w:rPr>
          <w:b/>
          <w:sz w:val="28"/>
        </w:rPr>
        <w:t xml:space="preserve"> / 2014)</w:t>
      </w:r>
    </w:p>
    <w:p w:rsidR="003952B1" w:rsidRDefault="003952B1">
      <w:pPr>
        <w:rPr>
          <w:sz w:val="28"/>
        </w:rPr>
      </w:pPr>
    </w:p>
    <w:p w:rsidR="003952B1" w:rsidRDefault="003952B1">
      <w:pPr>
        <w:rPr>
          <w:sz w:val="28"/>
        </w:rPr>
      </w:pPr>
      <w:r>
        <w:rPr>
          <w:sz w:val="28"/>
        </w:rPr>
        <w:t>TÉCNICO ELETRÔNICO ELETRECISTA</w:t>
      </w:r>
    </w:p>
    <w:p w:rsidR="003952B1" w:rsidRDefault="003952B1">
      <w:pPr>
        <w:rPr>
          <w:sz w:val="28"/>
        </w:rPr>
      </w:pPr>
    </w:p>
    <w:p w:rsidR="003952B1" w:rsidRPr="003952B1" w:rsidRDefault="00F65623">
      <w:pPr>
        <w:rPr>
          <w:sz w:val="28"/>
        </w:rPr>
      </w:pPr>
      <w:r>
        <w:rPr>
          <w:sz w:val="28"/>
        </w:rPr>
        <w:t>CONTROLE DE MANUTENÇÃO CORRETIVA E PREVENTIVA DE EQUIPAMENTOS DO PROCESSO DE MONTAGEM E FABRICAÇÃO DE AUTOMOVEIS (PINTURA), MANUTENÇÃO EM QUADROS DE FORÇA E COMANDO DE BAIXA E MEDIA TENSÃO, PARAMETRIZAÇÃO DE INVERSORES DE FREQUENCIA, SENSORES, VALVULAS ATUADORAS, SOFSTART, ILUMINAÇÃO DE CONTROLE, SISTEMA DE CONTROLE CONTRA INCÊNDIOS, CHILLERS CARRIER E YORK DE 1500 TRS, BOILERS A GNV, BOMBAS CENTRIFUGAS, VENTILADORES, EXAUSTORES, NOBREAKS, MOTORREDUTORES E SERVO FREIOS.</w:t>
      </w:r>
    </w:p>
    <w:p w:rsidR="003952B1" w:rsidRDefault="003952B1">
      <w:pPr>
        <w:rPr>
          <w:b/>
          <w:sz w:val="28"/>
        </w:rPr>
      </w:pPr>
    </w:p>
    <w:p w:rsidR="003952B1" w:rsidRPr="003952B1" w:rsidRDefault="003952B1">
      <w:pPr>
        <w:rPr>
          <w:b/>
          <w:sz w:val="28"/>
        </w:rPr>
      </w:pPr>
    </w:p>
    <w:p w:rsidR="006D77AD" w:rsidRPr="00E03ECB" w:rsidRDefault="00E03ECB">
      <w:pPr>
        <w:rPr>
          <w:sz w:val="28"/>
        </w:rPr>
      </w:pPr>
      <w:r>
        <w:rPr>
          <w:b/>
          <w:sz w:val="28"/>
        </w:rPr>
        <w:t>CERT</w:t>
      </w:r>
      <w:r w:rsidR="00F65623">
        <w:rPr>
          <w:b/>
          <w:sz w:val="28"/>
        </w:rPr>
        <w:t xml:space="preserve"> </w:t>
      </w:r>
      <w:r>
        <w:rPr>
          <w:b/>
          <w:sz w:val="28"/>
        </w:rPr>
        <w:t>ENGENHARIA LTDA</w:t>
      </w:r>
      <w:r w:rsidR="00F65623">
        <w:rPr>
          <w:b/>
          <w:sz w:val="28"/>
        </w:rPr>
        <w:t xml:space="preserve"> (</w:t>
      </w:r>
      <w:r>
        <w:rPr>
          <w:sz w:val="28"/>
        </w:rPr>
        <w:t>2012</w:t>
      </w:r>
      <w:r w:rsidR="00F65623">
        <w:rPr>
          <w:sz w:val="28"/>
        </w:rPr>
        <w:t>)</w:t>
      </w:r>
      <w:r>
        <w:rPr>
          <w:sz w:val="28"/>
        </w:rPr>
        <w:t xml:space="preserve"> TRF </w:t>
      </w:r>
      <w:r w:rsidR="00F65623">
        <w:rPr>
          <w:sz w:val="28"/>
        </w:rPr>
        <w:t>quatro</w:t>
      </w:r>
      <w:r>
        <w:rPr>
          <w:sz w:val="28"/>
        </w:rPr>
        <w:t xml:space="preserve"> REGIÃO </w:t>
      </w:r>
    </w:p>
    <w:p w:rsidR="00E03ECB" w:rsidRDefault="00E03ECB">
      <w:pPr>
        <w:rPr>
          <w:b/>
          <w:sz w:val="28"/>
        </w:rPr>
      </w:pPr>
    </w:p>
    <w:p w:rsidR="00E03ECB" w:rsidRDefault="00E03ECB">
      <w:pPr>
        <w:rPr>
          <w:sz w:val="28"/>
        </w:rPr>
      </w:pPr>
      <w:r>
        <w:rPr>
          <w:sz w:val="28"/>
        </w:rPr>
        <w:t>TÉCNICO ELETRÔNICO DE MANUTENÇÃO</w:t>
      </w:r>
    </w:p>
    <w:p w:rsidR="00E03ECB" w:rsidRDefault="00E03ECB">
      <w:pPr>
        <w:rPr>
          <w:sz w:val="28"/>
        </w:rPr>
      </w:pPr>
    </w:p>
    <w:p w:rsidR="00E03ECB" w:rsidRPr="00E03ECB" w:rsidRDefault="00E03ECB">
      <w:pPr>
        <w:rPr>
          <w:sz w:val="28"/>
        </w:rPr>
      </w:pPr>
      <w:r>
        <w:rPr>
          <w:sz w:val="28"/>
        </w:rPr>
        <w:t>CONTROLE E OPERAÇÃO DE SISTEMA</w:t>
      </w:r>
      <w:r w:rsidR="00F65623">
        <w:rPr>
          <w:sz w:val="28"/>
        </w:rPr>
        <w:t xml:space="preserve"> </w:t>
      </w:r>
      <w:r>
        <w:rPr>
          <w:sz w:val="28"/>
        </w:rPr>
        <w:t>SUPERVISÓRIO</w:t>
      </w:r>
      <w:r w:rsidR="00F65623">
        <w:rPr>
          <w:sz w:val="28"/>
        </w:rPr>
        <w:t xml:space="preserve"> </w:t>
      </w:r>
      <w:r>
        <w:rPr>
          <w:sz w:val="28"/>
        </w:rPr>
        <w:t xml:space="preserve">DE </w:t>
      </w:r>
      <w:r w:rsidR="00F65623">
        <w:rPr>
          <w:sz w:val="28"/>
        </w:rPr>
        <w:t>AUTOCONTROLE</w:t>
      </w:r>
      <w:r>
        <w:rPr>
          <w:sz w:val="28"/>
        </w:rPr>
        <w:t xml:space="preserve"> HVCA E THERMOACUMULAÇÃO BEM COMO TODAS AS ROTINAS DE MANUTENÇÃO CORRETIVA E PREVENTIVA DE EQUIPAMENTOS ELETROELETRÔNICOS DO CONJUNTO. </w:t>
      </w:r>
    </w:p>
    <w:p w:rsidR="006D77AD" w:rsidRDefault="006D77AD">
      <w:pPr>
        <w:rPr>
          <w:sz w:val="28"/>
        </w:rPr>
      </w:pPr>
    </w:p>
    <w:p w:rsidR="00086042" w:rsidRDefault="00086042">
      <w:pPr>
        <w:rPr>
          <w:sz w:val="28"/>
        </w:rPr>
      </w:pPr>
    </w:p>
    <w:p w:rsidR="00086042" w:rsidRDefault="00086042">
      <w:pPr>
        <w:rPr>
          <w:sz w:val="28"/>
        </w:rPr>
      </w:pPr>
    </w:p>
    <w:p w:rsidR="006D77AD" w:rsidRPr="006D77AD" w:rsidRDefault="006D77AD">
      <w:pPr>
        <w:rPr>
          <w:b/>
          <w:sz w:val="28"/>
        </w:rPr>
      </w:pPr>
      <w:r w:rsidRPr="006D77AD">
        <w:rPr>
          <w:b/>
          <w:sz w:val="28"/>
        </w:rPr>
        <w:t>GKN DRIVELINE S/A</w:t>
      </w:r>
    </w:p>
    <w:p w:rsidR="006D77AD" w:rsidRDefault="006D77AD">
      <w:pPr>
        <w:rPr>
          <w:sz w:val="28"/>
        </w:rPr>
      </w:pPr>
    </w:p>
    <w:p w:rsidR="006D77AD" w:rsidRDefault="006D77AD">
      <w:pPr>
        <w:rPr>
          <w:sz w:val="28"/>
        </w:rPr>
      </w:pPr>
      <w:r>
        <w:rPr>
          <w:sz w:val="28"/>
        </w:rPr>
        <w:t>MECANICO DE MANUTENÇÃO (2011)</w:t>
      </w:r>
    </w:p>
    <w:p w:rsidR="006D77AD" w:rsidRDefault="006D77AD">
      <w:pPr>
        <w:rPr>
          <w:sz w:val="28"/>
        </w:rPr>
      </w:pPr>
    </w:p>
    <w:p w:rsidR="006D77AD" w:rsidRDefault="006D77AD">
      <w:pPr>
        <w:rPr>
          <w:sz w:val="28"/>
        </w:rPr>
      </w:pPr>
      <w:r>
        <w:rPr>
          <w:sz w:val="28"/>
        </w:rPr>
        <w:t>MANUTENÇÃO EM LINHAS DE PRODUÇÃO DENTRO</w:t>
      </w:r>
      <w:r w:rsidR="00F65623">
        <w:rPr>
          <w:sz w:val="28"/>
        </w:rPr>
        <w:t xml:space="preserve"> </w:t>
      </w:r>
      <w:r>
        <w:rPr>
          <w:sz w:val="28"/>
        </w:rPr>
        <w:t xml:space="preserve">DOS CRONOGRAMAS DE PLANOS DE AÇÃO CORRETIVA, PREVENTIVA E PREDITIVA DE EQUIPAMENTOS </w:t>
      </w:r>
      <w:r w:rsidR="00F65623">
        <w:rPr>
          <w:sz w:val="28"/>
        </w:rPr>
        <w:t xml:space="preserve">HIDRAULICOS, </w:t>
      </w:r>
      <w:r>
        <w:rPr>
          <w:sz w:val="28"/>
        </w:rPr>
        <w:t xml:space="preserve">PNEUMATICOS, </w:t>
      </w:r>
      <w:r w:rsidR="00F65623">
        <w:rPr>
          <w:sz w:val="28"/>
        </w:rPr>
        <w:t xml:space="preserve">ELETROPNEUMATICOS, </w:t>
      </w:r>
      <w:r>
        <w:rPr>
          <w:sz w:val="28"/>
        </w:rPr>
        <w:t>REDUTORES E ESTEIRAS TRANSPORTADORAS.</w:t>
      </w:r>
    </w:p>
    <w:p w:rsidR="006D77AD" w:rsidRDefault="006D77AD">
      <w:pPr>
        <w:rPr>
          <w:sz w:val="28"/>
        </w:rPr>
      </w:pPr>
    </w:p>
    <w:p w:rsidR="00086042" w:rsidRDefault="00086042">
      <w:pPr>
        <w:rPr>
          <w:sz w:val="28"/>
        </w:rPr>
      </w:pPr>
    </w:p>
    <w:p w:rsidR="006D77AD" w:rsidRDefault="006D77AD">
      <w:pPr>
        <w:rPr>
          <w:sz w:val="28"/>
        </w:rPr>
      </w:pPr>
    </w:p>
    <w:p w:rsidR="006D77AD" w:rsidRPr="0050458B" w:rsidRDefault="006D77AD">
      <w:pPr>
        <w:rPr>
          <w:sz w:val="28"/>
        </w:rPr>
      </w:pPr>
    </w:p>
    <w:p w:rsidR="0050458B" w:rsidRPr="006D77AD" w:rsidRDefault="0050458B">
      <w:pPr>
        <w:rPr>
          <w:b/>
          <w:sz w:val="28"/>
        </w:rPr>
      </w:pPr>
      <w:r w:rsidRPr="006D77AD">
        <w:rPr>
          <w:b/>
          <w:sz w:val="28"/>
        </w:rPr>
        <w:t>APS ENGENHARIA S/A</w:t>
      </w:r>
      <w:r w:rsidR="00F65623" w:rsidRPr="006D77AD">
        <w:rPr>
          <w:b/>
          <w:sz w:val="28"/>
        </w:rPr>
        <w:t xml:space="preserve"> </w:t>
      </w:r>
      <w:r w:rsidR="006D77AD" w:rsidRPr="006D77AD">
        <w:rPr>
          <w:b/>
          <w:sz w:val="28"/>
        </w:rPr>
        <w:t>(2011)</w:t>
      </w:r>
    </w:p>
    <w:p w:rsidR="006D77AD" w:rsidRDefault="006D77AD" w:rsidP="006D77AD">
      <w:pPr>
        <w:jc w:val="both"/>
        <w:rPr>
          <w:sz w:val="28"/>
        </w:rPr>
      </w:pPr>
    </w:p>
    <w:p w:rsidR="0050458B" w:rsidRDefault="0050458B">
      <w:pPr>
        <w:rPr>
          <w:sz w:val="28"/>
        </w:rPr>
      </w:pPr>
      <w:r>
        <w:rPr>
          <w:sz w:val="28"/>
        </w:rPr>
        <w:t>TECNICO PLENO</w:t>
      </w:r>
    </w:p>
    <w:p w:rsidR="006D77AD" w:rsidRDefault="006D77AD">
      <w:pPr>
        <w:rPr>
          <w:sz w:val="28"/>
        </w:rPr>
      </w:pPr>
    </w:p>
    <w:p w:rsidR="006D77AD" w:rsidRPr="00164318" w:rsidRDefault="0050458B">
      <w:pPr>
        <w:rPr>
          <w:sz w:val="28"/>
        </w:rPr>
      </w:pPr>
      <w:r>
        <w:rPr>
          <w:sz w:val="28"/>
        </w:rPr>
        <w:t xml:space="preserve">      TECNICO RESPO</w:t>
      </w:r>
      <w:r w:rsidR="006D77AD">
        <w:rPr>
          <w:sz w:val="28"/>
        </w:rPr>
        <w:t>NSAVEL PELO LEVANTAMENTO EM CAMPO</w:t>
      </w:r>
      <w:r w:rsidR="00F65623">
        <w:rPr>
          <w:sz w:val="28"/>
        </w:rPr>
        <w:t xml:space="preserve"> </w:t>
      </w:r>
      <w:r>
        <w:rPr>
          <w:sz w:val="28"/>
        </w:rPr>
        <w:t xml:space="preserve">E </w:t>
      </w:r>
      <w:r w:rsidR="006D77AD">
        <w:rPr>
          <w:sz w:val="28"/>
        </w:rPr>
        <w:t xml:space="preserve">DE </w:t>
      </w:r>
      <w:r>
        <w:rPr>
          <w:sz w:val="28"/>
        </w:rPr>
        <w:t>MEDIÇOES DO SISTEMA DE GERAÇÃO DE FORÇA</w:t>
      </w:r>
      <w:r w:rsidR="00F65623">
        <w:rPr>
          <w:sz w:val="28"/>
        </w:rPr>
        <w:t xml:space="preserve"> </w:t>
      </w:r>
      <w:r>
        <w:rPr>
          <w:sz w:val="28"/>
        </w:rPr>
        <w:t>MOTRIZ</w:t>
      </w:r>
      <w:r w:rsidR="00F65623">
        <w:rPr>
          <w:sz w:val="28"/>
        </w:rPr>
        <w:t xml:space="preserve"> </w:t>
      </w:r>
      <w:r>
        <w:rPr>
          <w:sz w:val="28"/>
        </w:rPr>
        <w:t>EM SISTEM</w:t>
      </w:r>
      <w:r w:rsidR="006D77AD">
        <w:rPr>
          <w:sz w:val="28"/>
        </w:rPr>
        <w:t>AS</w:t>
      </w:r>
      <w:r w:rsidR="00F65623">
        <w:rPr>
          <w:sz w:val="28"/>
        </w:rPr>
        <w:t xml:space="preserve"> </w:t>
      </w:r>
      <w:r w:rsidR="006D77AD">
        <w:rPr>
          <w:sz w:val="28"/>
        </w:rPr>
        <w:t xml:space="preserve">DE CLIMATIZAÇÃO INDUSTRIAL E </w:t>
      </w:r>
      <w:r w:rsidR="00F65623">
        <w:rPr>
          <w:sz w:val="28"/>
        </w:rPr>
        <w:t xml:space="preserve">COMERCIAL. </w:t>
      </w:r>
      <w:r>
        <w:rPr>
          <w:sz w:val="28"/>
        </w:rPr>
        <w:t xml:space="preserve">CONTATOS COM FORNECEDORES E INDICAÇÃO DE EQUIPAMENTOS PARA ECONOMIA EM </w:t>
      </w:r>
      <w:r w:rsidR="006D77AD">
        <w:rPr>
          <w:sz w:val="28"/>
        </w:rPr>
        <w:t xml:space="preserve">SISTEMAS ELETRICOS PARA FORÇA </w:t>
      </w:r>
      <w:proofErr w:type="gramStart"/>
      <w:r w:rsidR="006D77AD">
        <w:rPr>
          <w:sz w:val="28"/>
        </w:rPr>
        <w:t>MOTRIZ.</w:t>
      </w:r>
      <w:proofErr w:type="gramEnd"/>
      <w:r w:rsidR="00C619EF">
        <w:rPr>
          <w:sz w:val="28"/>
        </w:rPr>
        <w:t>LEVANTAMENTO DE CAMPO PARA GERAÇÃO DE RELATÓRIOS PARA DETERMINAR EFICIÊNCIA ENERGÉTICA.</w:t>
      </w:r>
    </w:p>
    <w:p w:rsidR="0050458B" w:rsidRDefault="0050458B">
      <w:pPr>
        <w:rPr>
          <w:b/>
          <w:sz w:val="28"/>
        </w:rPr>
      </w:pPr>
    </w:p>
    <w:p w:rsidR="002F6323" w:rsidRDefault="002F6323">
      <w:pPr>
        <w:rPr>
          <w:b/>
          <w:sz w:val="28"/>
        </w:rPr>
      </w:pPr>
    </w:p>
    <w:p w:rsidR="002F6323" w:rsidRDefault="002F6323">
      <w:pPr>
        <w:rPr>
          <w:b/>
          <w:sz w:val="28"/>
        </w:rPr>
      </w:pPr>
    </w:p>
    <w:p w:rsidR="002F6323" w:rsidRDefault="002F6323">
      <w:pPr>
        <w:rPr>
          <w:b/>
          <w:sz w:val="28"/>
        </w:rPr>
      </w:pPr>
    </w:p>
    <w:p w:rsidR="002F6323" w:rsidRDefault="002F6323">
      <w:pPr>
        <w:rPr>
          <w:b/>
          <w:sz w:val="28"/>
        </w:rPr>
      </w:pPr>
    </w:p>
    <w:p w:rsidR="002F6323" w:rsidRDefault="002F6323">
      <w:pPr>
        <w:rPr>
          <w:b/>
          <w:sz w:val="28"/>
        </w:rPr>
      </w:pPr>
    </w:p>
    <w:p w:rsidR="002F6323" w:rsidRDefault="002F6323">
      <w:pPr>
        <w:rPr>
          <w:b/>
          <w:sz w:val="28"/>
        </w:rPr>
      </w:pPr>
    </w:p>
    <w:p w:rsidR="0050458B" w:rsidRPr="006D77AD" w:rsidRDefault="0050458B">
      <w:pPr>
        <w:rPr>
          <w:b/>
          <w:sz w:val="28"/>
        </w:rPr>
      </w:pPr>
      <w:r w:rsidRPr="006D77AD">
        <w:rPr>
          <w:b/>
          <w:sz w:val="28"/>
        </w:rPr>
        <w:t xml:space="preserve">MAXITEX </w:t>
      </w:r>
      <w:r w:rsidR="00F65623" w:rsidRPr="006D77AD">
        <w:rPr>
          <w:b/>
          <w:sz w:val="28"/>
        </w:rPr>
        <w:t>INDÚSTRIA</w:t>
      </w:r>
      <w:r w:rsidRPr="006D77AD">
        <w:rPr>
          <w:b/>
          <w:sz w:val="28"/>
        </w:rPr>
        <w:t xml:space="preserve"> TEXTIL LTDA </w:t>
      </w:r>
      <w:r w:rsidR="00F65623" w:rsidRPr="006D77AD">
        <w:rPr>
          <w:b/>
          <w:sz w:val="28"/>
        </w:rPr>
        <w:t>(</w:t>
      </w:r>
      <w:r w:rsidRPr="006D77AD">
        <w:rPr>
          <w:b/>
          <w:sz w:val="28"/>
        </w:rPr>
        <w:t>2011)</w:t>
      </w:r>
    </w:p>
    <w:p w:rsidR="0050458B" w:rsidRDefault="0050458B">
      <w:pPr>
        <w:rPr>
          <w:sz w:val="28"/>
        </w:rPr>
      </w:pPr>
    </w:p>
    <w:p w:rsidR="0050458B" w:rsidRDefault="0050458B">
      <w:pPr>
        <w:rPr>
          <w:sz w:val="28"/>
        </w:rPr>
      </w:pPr>
    </w:p>
    <w:p w:rsidR="0050458B" w:rsidRDefault="0050458B">
      <w:pPr>
        <w:rPr>
          <w:sz w:val="28"/>
        </w:rPr>
      </w:pPr>
    </w:p>
    <w:p w:rsidR="0050458B" w:rsidRPr="006D77AD" w:rsidRDefault="0050458B">
      <w:pPr>
        <w:rPr>
          <w:sz w:val="28"/>
        </w:rPr>
      </w:pPr>
      <w:r w:rsidRPr="006D77AD">
        <w:rPr>
          <w:sz w:val="28"/>
        </w:rPr>
        <w:t>PRINCIPAIS ATIVIDADES</w:t>
      </w:r>
    </w:p>
    <w:p w:rsidR="0050458B" w:rsidRDefault="0050458B">
      <w:pPr>
        <w:rPr>
          <w:b/>
          <w:sz w:val="28"/>
        </w:rPr>
      </w:pPr>
    </w:p>
    <w:p w:rsidR="0050458B" w:rsidRPr="0050458B" w:rsidRDefault="002F6323">
      <w:pPr>
        <w:rPr>
          <w:sz w:val="28"/>
        </w:rPr>
      </w:pPr>
      <w:r>
        <w:rPr>
          <w:sz w:val="28"/>
        </w:rPr>
        <w:t xml:space="preserve">          SUPERVISOR DE INFRA</w:t>
      </w:r>
      <w:r w:rsidR="0050458B">
        <w:rPr>
          <w:sz w:val="28"/>
        </w:rPr>
        <w:t>ESTRUTURA</w:t>
      </w:r>
      <w:r w:rsidR="00F65623">
        <w:rPr>
          <w:sz w:val="28"/>
        </w:rPr>
        <w:t xml:space="preserve"> </w:t>
      </w:r>
      <w:r w:rsidR="0050458B">
        <w:rPr>
          <w:sz w:val="28"/>
        </w:rPr>
        <w:t xml:space="preserve">RESPONSAVEL PELA OPERAÇÃO E MANUTENÇÃO DE EQUIPAMENTOS DA </w:t>
      </w:r>
      <w:r w:rsidR="00F65623">
        <w:rPr>
          <w:sz w:val="28"/>
        </w:rPr>
        <w:t>INDÚSTRIA</w:t>
      </w:r>
      <w:r w:rsidR="0050458B">
        <w:rPr>
          <w:sz w:val="28"/>
        </w:rPr>
        <w:t xml:space="preserve"> </w:t>
      </w:r>
      <w:r w:rsidR="00F65623">
        <w:rPr>
          <w:sz w:val="28"/>
        </w:rPr>
        <w:t xml:space="preserve">TEXTIL, </w:t>
      </w:r>
      <w:r w:rsidR="0050458B">
        <w:rPr>
          <w:sz w:val="28"/>
        </w:rPr>
        <w:t>OPERAÇÃO E MANUTENÇÃO</w:t>
      </w:r>
      <w:r w:rsidR="00F65623">
        <w:rPr>
          <w:sz w:val="28"/>
        </w:rPr>
        <w:t xml:space="preserve"> </w:t>
      </w:r>
      <w:r w:rsidR="0050458B">
        <w:rPr>
          <w:sz w:val="28"/>
        </w:rPr>
        <w:t>DE</w:t>
      </w:r>
      <w:r w:rsidR="00F65623">
        <w:rPr>
          <w:sz w:val="28"/>
        </w:rPr>
        <w:t xml:space="preserve"> CALDEIRA,</w:t>
      </w:r>
      <w:r w:rsidR="0050458B">
        <w:rPr>
          <w:sz w:val="28"/>
        </w:rPr>
        <w:t xml:space="preserve"> CONTROLE E MANUTENÇÃO DOS EQUIPAMENTOS DO SISTEMA DE PREVENÇÃO CONTRA </w:t>
      </w:r>
      <w:r w:rsidR="00F65623">
        <w:rPr>
          <w:sz w:val="28"/>
        </w:rPr>
        <w:t>INCENDIOS.</w:t>
      </w:r>
    </w:p>
    <w:p w:rsidR="0050458B" w:rsidRDefault="0050458B">
      <w:pPr>
        <w:rPr>
          <w:b/>
          <w:sz w:val="28"/>
        </w:rPr>
      </w:pPr>
    </w:p>
    <w:p w:rsidR="0050458B" w:rsidRPr="00A40614" w:rsidRDefault="0050458B">
      <w:pPr>
        <w:rPr>
          <w:b/>
          <w:sz w:val="28"/>
        </w:rPr>
      </w:pPr>
    </w:p>
    <w:p w:rsidR="00622E2B" w:rsidRPr="006D77AD" w:rsidRDefault="00622E2B">
      <w:pPr>
        <w:rPr>
          <w:b/>
          <w:sz w:val="28"/>
        </w:rPr>
      </w:pPr>
      <w:r w:rsidRPr="006D77AD">
        <w:rPr>
          <w:b/>
          <w:sz w:val="28"/>
        </w:rPr>
        <w:t>R2 SOLUÇÕES EM RADIOFARMACIA LTDA</w:t>
      </w:r>
      <w:r w:rsidR="00CE0401" w:rsidRPr="006D77AD">
        <w:rPr>
          <w:b/>
          <w:sz w:val="28"/>
        </w:rPr>
        <w:t xml:space="preserve"> (2009/2011</w:t>
      </w:r>
      <w:r w:rsidR="00406CC4" w:rsidRPr="006D77AD">
        <w:rPr>
          <w:b/>
          <w:sz w:val="28"/>
        </w:rPr>
        <w:t>)</w:t>
      </w:r>
    </w:p>
    <w:p w:rsidR="00622E2B" w:rsidRDefault="00622E2B">
      <w:pPr>
        <w:rPr>
          <w:sz w:val="28"/>
        </w:rPr>
      </w:pPr>
    </w:p>
    <w:p w:rsidR="00A40614" w:rsidRDefault="00A40614">
      <w:pPr>
        <w:rPr>
          <w:sz w:val="28"/>
        </w:rPr>
      </w:pPr>
    </w:p>
    <w:p w:rsidR="00622E2B" w:rsidRPr="006D77AD" w:rsidRDefault="00622E2B">
      <w:pPr>
        <w:rPr>
          <w:sz w:val="28"/>
        </w:rPr>
      </w:pPr>
      <w:r w:rsidRPr="006D77AD">
        <w:rPr>
          <w:sz w:val="28"/>
        </w:rPr>
        <w:t>PRINCIPAIS ATIVIDADES</w:t>
      </w:r>
    </w:p>
    <w:p w:rsidR="00622E2B" w:rsidRDefault="00622E2B">
      <w:pPr>
        <w:rPr>
          <w:b/>
          <w:sz w:val="28"/>
        </w:rPr>
      </w:pPr>
    </w:p>
    <w:p w:rsidR="00836C2A" w:rsidRDefault="00A40614">
      <w:pPr>
        <w:rPr>
          <w:sz w:val="28"/>
        </w:rPr>
      </w:pPr>
      <w:r>
        <w:rPr>
          <w:b/>
          <w:sz w:val="28"/>
        </w:rPr>
        <w:lastRenderedPageBreak/>
        <w:t xml:space="preserve"> </w:t>
      </w:r>
      <w:r>
        <w:rPr>
          <w:sz w:val="28"/>
        </w:rPr>
        <w:t xml:space="preserve">TECNICO DE MANUTENÇÃO RESPONSAVEL PELA AREA DO PISO TÉCNICO ONDE ENGLOBA AREA DE </w:t>
      </w:r>
      <w:r w:rsidR="000265C6">
        <w:rPr>
          <w:sz w:val="28"/>
        </w:rPr>
        <w:t>CLIMATIZAÇÃO (</w:t>
      </w:r>
      <w:r w:rsidR="00836C2A">
        <w:rPr>
          <w:sz w:val="28"/>
        </w:rPr>
        <w:t>AREA LIMPA CLASSIFICADA</w:t>
      </w:r>
      <w:r w:rsidR="000265C6">
        <w:rPr>
          <w:sz w:val="28"/>
        </w:rPr>
        <w:t xml:space="preserve"> </w:t>
      </w:r>
      <w:r w:rsidR="00836C2A">
        <w:rPr>
          <w:sz w:val="28"/>
        </w:rPr>
        <w:t>TIPO CLASSE A- ANVISA</w:t>
      </w:r>
      <w:r w:rsidR="000265C6">
        <w:rPr>
          <w:sz w:val="28"/>
        </w:rPr>
        <w:t xml:space="preserve">), </w:t>
      </w:r>
      <w:r>
        <w:rPr>
          <w:sz w:val="28"/>
        </w:rPr>
        <w:t xml:space="preserve">GERAÇÃO DE ENERGIA </w:t>
      </w:r>
      <w:r w:rsidR="000265C6">
        <w:rPr>
          <w:sz w:val="28"/>
        </w:rPr>
        <w:t>(</w:t>
      </w:r>
      <w:r>
        <w:rPr>
          <w:sz w:val="28"/>
        </w:rPr>
        <w:t xml:space="preserve">GERADOR STEMAC Scania 112 de 500 </w:t>
      </w:r>
      <w:r w:rsidR="000265C6">
        <w:rPr>
          <w:sz w:val="28"/>
        </w:rPr>
        <w:t xml:space="preserve">kVA), </w:t>
      </w:r>
      <w:r w:rsidR="00406CC4">
        <w:rPr>
          <w:sz w:val="28"/>
        </w:rPr>
        <w:t xml:space="preserve">CONTROLE DOS QUADROS DE COMANDOS DE MOTORES E </w:t>
      </w:r>
      <w:r w:rsidR="000265C6">
        <w:rPr>
          <w:sz w:val="28"/>
        </w:rPr>
        <w:t>EQUIPAMENTOS (220 v</w:t>
      </w:r>
      <w:r w:rsidR="00406CC4">
        <w:rPr>
          <w:sz w:val="28"/>
        </w:rPr>
        <w:t xml:space="preserve"> E </w:t>
      </w:r>
      <w:r w:rsidR="000265C6">
        <w:rPr>
          <w:sz w:val="28"/>
        </w:rPr>
        <w:t xml:space="preserve">380 v), </w:t>
      </w:r>
      <w:r>
        <w:rPr>
          <w:sz w:val="28"/>
        </w:rPr>
        <w:t>SISTEMAS DE CENTRAL TÉRMICA, AGUA GELADA E AGUA</w:t>
      </w:r>
      <w:r w:rsidR="000265C6">
        <w:rPr>
          <w:sz w:val="28"/>
        </w:rPr>
        <w:t xml:space="preserve"> </w:t>
      </w:r>
      <w:r>
        <w:rPr>
          <w:sz w:val="28"/>
        </w:rPr>
        <w:t xml:space="preserve">QUENTE </w:t>
      </w:r>
      <w:r w:rsidR="000265C6">
        <w:rPr>
          <w:sz w:val="28"/>
        </w:rPr>
        <w:t>(</w:t>
      </w:r>
      <w:r>
        <w:rPr>
          <w:sz w:val="28"/>
        </w:rPr>
        <w:t>BOILERS</w:t>
      </w:r>
      <w:r w:rsidR="000265C6">
        <w:rPr>
          <w:sz w:val="28"/>
        </w:rPr>
        <w:t xml:space="preserve">), </w:t>
      </w:r>
      <w:r>
        <w:rPr>
          <w:sz w:val="28"/>
        </w:rPr>
        <w:t xml:space="preserve">COMPRESSORES DE AR DE </w:t>
      </w:r>
      <w:r w:rsidR="000265C6">
        <w:rPr>
          <w:sz w:val="28"/>
        </w:rPr>
        <w:t xml:space="preserve">REFRIGERAÇÃO, FILTROS, </w:t>
      </w:r>
      <w:r>
        <w:rPr>
          <w:sz w:val="28"/>
        </w:rPr>
        <w:t xml:space="preserve">UNIDADES DE </w:t>
      </w:r>
      <w:r w:rsidR="000265C6">
        <w:rPr>
          <w:sz w:val="28"/>
        </w:rPr>
        <w:t xml:space="preserve">EXAUSTÃO, </w:t>
      </w:r>
      <w:r>
        <w:rPr>
          <w:sz w:val="28"/>
        </w:rPr>
        <w:t xml:space="preserve">FAN </w:t>
      </w:r>
      <w:r w:rsidR="000265C6">
        <w:rPr>
          <w:sz w:val="28"/>
        </w:rPr>
        <w:t xml:space="preserve">COILS, </w:t>
      </w:r>
      <w:r>
        <w:rPr>
          <w:sz w:val="28"/>
        </w:rPr>
        <w:t xml:space="preserve">SISTEMAS DE AUTOMAÇÃO E </w:t>
      </w:r>
      <w:r w:rsidR="000265C6">
        <w:rPr>
          <w:sz w:val="28"/>
        </w:rPr>
        <w:t>CONTROLE,</w:t>
      </w:r>
      <w:r>
        <w:rPr>
          <w:sz w:val="28"/>
        </w:rPr>
        <w:t xml:space="preserve"> VALVULAS E DAMPERS </w:t>
      </w:r>
      <w:r w:rsidR="000265C6">
        <w:rPr>
          <w:sz w:val="28"/>
        </w:rPr>
        <w:t xml:space="preserve">AUTOMATIZADOS, </w:t>
      </w:r>
      <w:r>
        <w:rPr>
          <w:sz w:val="28"/>
        </w:rPr>
        <w:t xml:space="preserve">CONTROLADORES DE VAZÃO E CONTROLADORES DE DIFERENCIAL DE </w:t>
      </w:r>
      <w:r w:rsidR="000265C6">
        <w:rPr>
          <w:sz w:val="28"/>
        </w:rPr>
        <w:t xml:space="preserve">PRESSÃO, </w:t>
      </w:r>
      <w:r w:rsidR="00836C2A">
        <w:rPr>
          <w:sz w:val="28"/>
        </w:rPr>
        <w:t xml:space="preserve">INVERSORES DE FREQUENCIA DANFOSS E </w:t>
      </w:r>
      <w:r w:rsidR="000265C6">
        <w:rPr>
          <w:sz w:val="28"/>
        </w:rPr>
        <w:t xml:space="preserve">CLPS. </w:t>
      </w:r>
      <w:r w:rsidR="00836C2A">
        <w:rPr>
          <w:sz w:val="28"/>
        </w:rPr>
        <w:t xml:space="preserve">CONTROLE DO RACK DE </w:t>
      </w:r>
      <w:r w:rsidR="00F65623">
        <w:rPr>
          <w:sz w:val="28"/>
        </w:rPr>
        <w:t xml:space="preserve">TI, </w:t>
      </w:r>
      <w:r w:rsidR="00406CC4">
        <w:rPr>
          <w:sz w:val="28"/>
        </w:rPr>
        <w:t xml:space="preserve">CABEAMENTO </w:t>
      </w:r>
      <w:r w:rsidR="00F65623">
        <w:rPr>
          <w:sz w:val="28"/>
        </w:rPr>
        <w:t xml:space="preserve">ESTRUTURADO, </w:t>
      </w:r>
      <w:r w:rsidR="00406CC4">
        <w:rPr>
          <w:sz w:val="28"/>
        </w:rPr>
        <w:t xml:space="preserve">TRANSMISSÃO DE </w:t>
      </w:r>
      <w:r w:rsidR="00F65623">
        <w:rPr>
          <w:sz w:val="28"/>
        </w:rPr>
        <w:t xml:space="preserve">DADOS, </w:t>
      </w:r>
      <w:r w:rsidR="00406CC4">
        <w:rPr>
          <w:sz w:val="28"/>
        </w:rPr>
        <w:t xml:space="preserve">SISTEMA DE TRANSMISSÃO E RECEPÇÃO DE DADOS VIA </w:t>
      </w:r>
      <w:r w:rsidR="00F65623">
        <w:rPr>
          <w:sz w:val="28"/>
        </w:rPr>
        <w:t xml:space="preserve">SERVIDOR, </w:t>
      </w:r>
      <w:r w:rsidR="00406CC4">
        <w:rPr>
          <w:sz w:val="28"/>
        </w:rPr>
        <w:t>ROTEADORES E</w:t>
      </w:r>
      <w:r w:rsidR="00F65623">
        <w:rPr>
          <w:sz w:val="28"/>
        </w:rPr>
        <w:t xml:space="preserve"> </w:t>
      </w:r>
      <w:r w:rsidR="00406CC4">
        <w:rPr>
          <w:sz w:val="28"/>
        </w:rPr>
        <w:t xml:space="preserve">SWITHS 10/100 ETC. PLANEJAMENTO DE MANUTENÇÕES </w:t>
      </w:r>
      <w:r w:rsidR="00F65623">
        <w:rPr>
          <w:sz w:val="28"/>
        </w:rPr>
        <w:t xml:space="preserve">CORRETIVAS, </w:t>
      </w:r>
      <w:r w:rsidR="00406CC4">
        <w:rPr>
          <w:sz w:val="28"/>
        </w:rPr>
        <w:t xml:space="preserve">PREVENTIVAS E </w:t>
      </w:r>
      <w:r w:rsidR="00F65623">
        <w:rPr>
          <w:sz w:val="28"/>
        </w:rPr>
        <w:t xml:space="preserve">PREDITIVAS, </w:t>
      </w:r>
      <w:r w:rsidR="00406CC4">
        <w:rPr>
          <w:sz w:val="28"/>
        </w:rPr>
        <w:t xml:space="preserve">CONTROLE DE CALIBRAÇÃO DE INSTRUMENTOS DE </w:t>
      </w:r>
      <w:r w:rsidR="00F65623">
        <w:rPr>
          <w:sz w:val="28"/>
        </w:rPr>
        <w:t xml:space="preserve">MEDIÇÃO, </w:t>
      </w:r>
      <w:r w:rsidR="00406CC4">
        <w:rPr>
          <w:sz w:val="28"/>
        </w:rPr>
        <w:t xml:space="preserve">CONTROLE DO SISTEMA DE DISTRIBUIÇÃO DE GASES E CONTROLE DE INSTRUMENTAÇÃO </w:t>
      </w:r>
      <w:r w:rsidR="00F65623">
        <w:rPr>
          <w:sz w:val="28"/>
        </w:rPr>
        <w:t>(MANOMETROS E REGUALADORES DE PRESSÃO ASSIM COMO EQUIPAMENTOS DE MEDIÇÃO E ANÁLISE LABORATORIAL COMO HPLC, CROMATOGRAFO, BALANÇAS ANALITICAS E ETC...).</w:t>
      </w:r>
    </w:p>
    <w:p w:rsidR="00836C2A" w:rsidRDefault="00836C2A">
      <w:pPr>
        <w:rPr>
          <w:sz w:val="28"/>
        </w:rPr>
      </w:pPr>
    </w:p>
    <w:p w:rsidR="00622E2B" w:rsidRPr="00A40614" w:rsidRDefault="00A40614">
      <w:pPr>
        <w:rPr>
          <w:sz w:val="28"/>
        </w:rPr>
      </w:pPr>
      <w:r>
        <w:rPr>
          <w:sz w:val="28"/>
        </w:rPr>
        <w:t xml:space="preserve">  </w:t>
      </w:r>
    </w:p>
    <w:p w:rsidR="00622E2B" w:rsidRDefault="00622E2B" w:rsidP="00622E2B">
      <w:pPr>
        <w:pStyle w:val="Ttulo2"/>
      </w:pPr>
      <w:r>
        <w:t>CEZAR AUGUSTO DA SILVA AVILA ME</w:t>
      </w:r>
    </w:p>
    <w:p w:rsidR="00622E2B" w:rsidRDefault="00622E2B" w:rsidP="00622E2B">
      <w:pPr>
        <w:rPr>
          <w:sz w:val="28"/>
        </w:rPr>
      </w:pPr>
    </w:p>
    <w:p w:rsidR="00622E2B" w:rsidRDefault="00622E2B" w:rsidP="00622E2B">
      <w:pPr>
        <w:rPr>
          <w:sz w:val="28"/>
        </w:rPr>
      </w:pPr>
      <w:r>
        <w:rPr>
          <w:sz w:val="28"/>
        </w:rPr>
        <w:t>PESSOA JURIDICA PRESTAÇÃO DE SERVIÇOS DE MANUTENÇÃO DE AUTOMAÇÃO PREDIAL</w:t>
      </w:r>
      <w:r w:rsidR="00836C2A">
        <w:rPr>
          <w:sz w:val="28"/>
        </w:rPr>
        <w:t xml:space="preserve"> E INDUSTRIAL</w:t>
      </w:r>
      <w:r>
        <w:rPr>
          <w:sz w:val="28"/>
        </w:rPr>
        <w:t xml:space="preserve"> EM GERAL </w:t>
      </w:r>
      <w:r w:rsidR="000265C6">
        <w:rPr>
          <w:sz w:val="28"/>
        </w:rPr>
        <w:t>(</w:t>
      </w:r>
      <w:r>
        <w:rPr>
          <w:sz w:val="28"/>
        </w:rPr>
        <w:t>98/2006)</w:t>
      </w:r>
    </w:p>
    <w:p w:rsidR="00622E2B" w:rsidRDefault="00622E2B" w:rsidP="00622E2B">
      <w:pPr>
        <w:rPr>
          <w:sz w:val="28"/>
        </w:rPr>
      </w:pPr>
    </w:p>
    <w:p w:rsidR="00622E2B" w:rsidRDefault="00622E2B" w:rsidP="00622E2B">
      <w:pPr>
        <w:rPr>
          <w:sz w:val="28"/>
        </w:rPr>
      </w:pPr>
    </w:p>
    <w:p w:rsidR="00622E2B" w:rsidRDefault="00622E2B" w:rsidP="00622E2B">
      <w:pPr>
        <w:rPr>
          <w:sz w:val="28"/>
        </w:rPr>
      </w:pPr>
    </w:p>
    <w:p w:rsidR="00622E2B" w:rsidRDefault="00622E2B" w:rsidP="00622E2B">
      <w:pPr>
        <w:pStyle w:val="Ttulo2"/>
      </w:pPr>
      <w:r>
        <w:t xml:space="preserve">PRINCIPAIS ATIVIDADES </w:t>
      </w:r>
    </w:p>
    <w:p w:rsidR="00622E2B" w:rsidRDefault="00622E2B" w:rsidP="00622E2B">
      <w:pPr>
        <w:rPr>
          <w:sz w:val="28"/>
        </w:rPr>
      </w:pPr>
    </w:p>
    <w:p w:rsidR="00622E2B" w:rsidRDefault="00622E2B" w:rsidP="00622E2B">
      <w:pPr>
        <w:pStyle w:val="Corpodetexto"/>
      </w:pPr>
      <w:r>
        <w:t xml:space="preserve">PRESTAÇÃO DE SERVIÇOS DE MANUTENÇÃO PREDIAL E DE CONDOMINIOS </w:t>
      </w:r>
      <w:r w:rsidR="000265C6">
        <w:t xml:space="preserve">ELÉTRICA, HIDRAÚLICA, REFRIGERAÇÃO, </w:t>
      </w:r>
      <w:r>
        <w:t>CABEAMENTO E SERVIÇOS DE AUTOMAÇÃO</w:t>
      </w:r>
    </w:p>
    <w:p w:rsidR="00622E2B" w:rsidRDefault="000265C6" w:rsidP="00622E2B">
      <w:pPr>
        <w:pStyle w:val="Corpodetexto"/>
      </w:pPr>
      <w:r>
        <w:t>TRANSPORTE,</w:t>
      </w:r>
      <w:r w:rsidR="00622E2B">
        <w:t xml:space="preserve"> </w:t>
      </w:r>
      <w:r>
        <w:t>LOGISTICA,</w:t>
      </w:r>
      <w:r w:rsidR="00622E2B">
        <w:t xml:space="preserve"> DESPACHO DE MERCADORIAS E</w:t>
      </w:r>
      <w:r>
        <w:t xml:space="preserve"> CORRESPONDÊNCIAS, </w:t>
      </w:r>
      <w:r w:rsidR="00622E2B">
        <w:t>CREDÊNCIADO JUNTO AOS ORGÃOS DE TRÂNSITO PARA</w:t>
      </w:r>
      <w:r>
        <w:t xml:space="preserve"> </w:t>
      </w:r>
      <w:r w:rsidR="00622E2B">
        <w:t>ENCAMINHAMENTO DE DOCUMENTAÇÃO VEICULAR E INSPEÇÕES E MECÂNICA AUTOMOTIVA EM GERAL.</w:t>
      </w:r>
    </w:p>
    <w:p w:rsidR="000F4EA3" w:rsidRDefault="000F4EA3">
      <w:pPr>
        <w:rPr>
          <w:sz w:val="28"/>
        </w:rPr>
      </w:pPr>
    </w:p>
    <w:p w:rsidR="00595521" w:rsidRDefault="00595521">
      <w:pPr>
        <w:pStyle w:val="Ttulo2"/>
      </w:pPr>
    </w:p>
    <w:p w:rsidR="00595521" w:rsidRDefault="000265C6">
      <w:pPr>
        <w:rPr>
          <w:b/>
          <w:sz w:val="28"/>
        </w:rPr>
      </w:pPr>
      <w:r>
        <w:rPr>
          <w:b/>
          <w:sz w:val="28"/>
        </w:rPr>
        <w:t>(</w:t>
      </w:r>
      <w:r w:rsidR="00595521">
        <w:rPr>
          <w:b/>
          <w:sz w:val="28"/>
        </w:rPr>
        <w:t>1991/1995)</w:t>
      </w:r>
    </w:p>
    <w:p w:rsidR="00595521" w:rsidRDefault="00595521">
      <w:pPr>
        <w:rPr>
          <w:sz w:val="28"/>
        </w:rPr>
      </w:pPr>
      <w:r>
        <w:rPr>
          <w:sz w:val="28"/>
        </w:rPr>
        <w:t xml:space="preserve">EMPRESSERV LTDA </w:t>
      </w:r>
      <w:r w:rsidR="000265C6">
        <w:rPr>
          <w:sz w:val="28"/>
        </w:rPr>
        <w:t xml:space="preserve">(TERC. </w:t>
      </w:r>
      <w:r>
        <w:rPr>
          <w:sz w:val="28"/>
        </w:rPr>
        <w:t>RIOCEL S/A)</w:t>
      </w:r>
    </w:p>
    <w:p w:rsidR="00595521" w:rsidRDefault="00595521">
      <w:pPr>
        <w:rPr>
          <w:sz w:val="28"/>
        </w:rPr>
      </w:pPr>
      <w:r>
        <w:rPr>
          <w:sz w:val="28"/>
        </w:rPr>
        <w:t>CARGO INSPETOR DE CONTROLE DE QUALIDADE</w:t>
      </w:r>
    </w:p>
    <w:p w:rsidR="00595521" w:rsidRDefault="00595521">
      <w:pPr>
        <w:rPr>
          <w:sz w:val="28"/>
        </w:rPr>
      </w:pPr>
    </w:p>
    <w:p w:rsidR="00595521" w:rsidRDefault="00595521">
      <w:pPr>
        <w:pStyle w:val="Ttulo2"/>
      </w:pPr>
      <w:r>
        <w:t>PRINCIPAIS ATIVIDADES</w:t>
      </w:r>
    </w:p>
    <w:p w:rsidR="00843033" w:rsidRDefault="00843033"/>
    <w:p w:rsidR="00843033" w:rsidRDefault="00843033"/>
    <w:p w:rsidR="00595521" w:rsidRDefault="00595521">
      <w:pPr>
        <w:pStyle w:val="Corpodetexto"/>
      </w:pPr>
      <w:r>
        <w:t xml:space="preserve">CONTROLE E MANUTENÇÃO DE </w:t>
      </w:r>
      <w:r w:rsidR="000265C6">
        <w:t xml:space="preserve">MAQUINAS, </w:t>
      </w:r>
      <w:r>
        <w:t xml:space="preserve">FERRAMENTAS E EQUIPAMENTOS DE </w:t>
      </w:r>
      <w:r w:rsidR="000265C6">
        <w:t xml:space="preserve">MEDIÇÃO, </w:t>
      </w:r>
      <w:r>
        <w:t xml:space="preserve">CONTROLE E INSPEÇÃO DE MATÉRIAS PRIMAS DE EQUIPAMENTOS NA ÁREA DE MANUTENÇÃO </w:t>
      </w:r>
      <w:r w:rsidR="000265C6">
        <w:t xml:space="preserve">MECÂNICA, </w:t>
      </w:r>
      <w:r>
        <w:t>AFERIÇÃO E CONTROLE</w:t>
      </w:r>
      <w:r w:rsidR="000265C6">
        <w:t xml:space="preserve"> </w:t>
      </w:r>
      <w:r>
        <w:t xml:space="preserve">DE EQUIPAMENTOS DE </w:t>
      </w:r>
      <w:r w:rsidR="000265C6">
        <w:t>MEDIÇÃO,</w:t>
      </w:r>
      <w:r>
        <w:t xml:space="preserve"> ELABORAÇÃO DE ROTEIROS DE INSPEÇÃO E DE AUDITORIA NO</w:t>
      </w:r>
      <w:r w:rsidR="000265C6">
        <w:t xml:space="preserve"> </w:t>
      </w:r>
      <w:r>
        <w:t xml:space="preserve">CONTROLE DE </w:t>
      </w:r>
      <w:r w:rsidR="000265C6">
        <w:t xml:space="preserve">QUALIDADE, </w:t>
      </w:r>
      <w:r>
        <w:t>ANÁLISE E INTERPRETAÇÃO DE PROJETOS MECÂNICOS E ELETROMECÂNICOS.</w:t>
      </w:r>
    </w:p>
    <w:p w:rsidR="00595521" w:rsidRDefault="00595521">
      <w:pPr>
        <w:rPr>
          <w:sz w:val="28"/>
        </w:rPr>
      </w:pPr>
    </w:p>
    <w:p w:rsidR="00595521" w:rsidRDefault="00595521">
      <w:pPr>
        <w:rPr>
          <w:sz w:val="28"/>
        </w:rPr>
      </w:pPr>
    </w:p>
    <w:p w:rsidR="002F6323" w:rsidRDefault="002F6323">
      <w:pPr>
        <w:rPr>
          <w:sz w:val="28"/>
        </w:rPr>
      </w:pPr>
    </w:p>
    <w:p w:rsidR="002F6323" w:rsidRDefault="002F6323">
      <w:pPr>
        <w:rPr>
          <w:sz w:val="28"/>
        </w:rPr>
      </w:pPr>
    </w:p>
    <w:p w:rsidR="002F6323" w:rsidRDefault="002F6323">
      <w:pPr>
        <w:rPr>
          <w:sz w:val="28"/>
        </w:rPr>
      </w:pPr>
    </w:p>
    <w:p w:rsidR="002F6323" w:rsidRDefault="002F6323">
      <w:pPr>
        <w:rPr>
          <w:sz w:val="28"/>
        </w:rPr>
      </w:pPr>
    </w:p>
    <w:p w:rsidR="00595521" w:rsidRDefault="00595521">
      <w:pPr>
        <w:pStyle w:val="Ttulo1"/>
        <w:rPr>
          <w:b/>
        </w:rPr>
      </w:pPr>
      <w:r>
        <w:rPr>
          <w:b/>
        </w:rPr>
        <w:t>FORJAS TAURUS</w:t>
      </w:r>
      <w:r w:rsidR="00F65623">
        <w:rPr>
          <w:b/>
        </w:rPr>
        <w:t xml:space="preserve"> </w:t>
      </w:r>
      <w:r>
        <w:rPr>
          <w:b/>
        </w:rPr>
        <w:t>S/A</w:t>
      </w:r>
    </w:p>
    <w:p w:rsidR="00595521" w:rsidRDefault="00595521"/>
    <w:p w:rsidR="00595521" w:rsidRDefault="00595521">
      <w:pPr>
        <w:rPr>
          <w:b/>
          <w:sz w:val="28"/>
        </w:rPr>
      </w:pPr>
      <w:r>
        <w:rPr>
          <w:b/>
          <w:sz w:val="28"/>
        </w:rPr>
        <w:t>(1995/1998)</w:t>
      </w:r>
    </w:p>
    <w:p w:rsidR="00595521" w:rsidRDefault="00595521">
      <w:pPr>
        <w:pStyle w:val="Ttulo1"/>
      </w:pPr>
      <w:r>
        <w:t xml:space="preserve">CARGO ANALISTA DE CONTROLE DE QUALIDADE </w:t>
      </w:r>
      <w:r w:rsidR="000265C6">
        <w:t>(</w:t>
      </w:r>
      <w:r>
        <w:t>93/96)</w:t>
      </w:r>
    </w:p>
    <w:p w:rsidR="008845C7" w:rsidRDefault="008845C7">
      <w:pPr>
        <w:rPr>
          <w:sz w:val="28"/>
        </w:rPr>
      </w:pPr>
    </w:p>
    <w:p w:rsidR="00197092" w:rsidRDefault="00595521" w:rsidP="002F6323">
      <w:pPr>
        <w:pStyle w:val="Ttulo2"/>
      </w:pPr>
      <w:r>
        <w:t>PRINCIPAIS ATIVIDADES</w:t>
      </w:r>
    </w:p>
    <w:p w:rsidR="00197092" w:rsidRPr="00197092" w:rsidRDefault="00197092" w:rsidP="00197092"/>
    <w:p w:rsidR="00843033" w:rsidRDefault="00595521" w:rsidP="00164318">
      <w:pPr>
        <w:pStyle w:val="Corpodetexto"/>
      </w:pPr>
      <w:r>
        <w:t xml:space="preserve">PROJETISTA DE ROTEIROS DE </w:t>
      </w:r>
      <w:r w:rsidR="000265C6">
        <w:t>CONTROLE,</w:t>
      </w:r>
      <w:r>
        <w:t xml:space="preserve"> INSPEÇÃO E </w:t>
      </w:r>
      <w:r w:rsidR="000265C6">
        <w:t>AUDITORIA,</w:t>
      </w:r>
      <w:r>
        <w:t xml:space="preserve"> CRONOANÁLISE DE PROCESSOS DE </w:t>
      </w:r>
      <w:r w:rsidR="000265C6">
        <w:t xml:space="preserve">USINAGEM, </w:t>
      </w:r>
      <w:r>
        <w:t>ELABORAÇÃO DE RELATÓRIOS DE</w:t>
      </w:r>
      <w:r w:rsidR="000265C6">
        <w:t xml:space="preserve"> </w:t>
      </w:r>
      <w:r>
        <w:t xml:space="preserve">MANUTENÇÃO CORRETIVA E </w:t>
      </w:r>
      <w:r w:rsidR="000265C6">
        <w:t xml:space="preserve">PREVENTIVA. </w:t>
      </w:r>
      <w:r>
        <w:t>MANUTENÇÃO DAS POLITICAS DE CONTROLE DE QUALIDADE. ELABORAÇÃO DE PROCEDIMENTOS PARA GARANTIA DA QUALIDADE ENTRE EMPRESA E FORNECEDORES.</w:t>
      </w:r>
    </w:p>
    <w:p w:rsidR="00595521" w:rsidRDefault="00595521">
      <w:pPr>
        <w:pStyle w:val="Corpodetexto"/>
      </w:pPr>
    </w:p>
    <w:p w:rsidR="00197092" w:rsidRDefault="00595521">
      <w:pPr>
        <w:pStyle w:val="Corpodetexto"/>
        <w:rPr>
          <w:b/>
        </w:rPr>
      </w:pPr>
      <w:r>
        <w:rPr>
          <w:b/>
        </w:rPr>
        <w:t>CURSOS</w:t>
      </w:r>
    </w:p>
    <w:p w:rsidR="002F6323" w:rsidRPr="002F6323" w:rsidRDefault="002F6323">
      <w:pPr>
        <w:pStyle w:val="Corpodetexto"/>
      </w:pPr>
      <w:r>
        <w:t xml:space="preserve">CARRIER MIDEIA TOSCHIBA COMPRESSORES </w:t>
      </w:r>
    </w:p>
    <w:p w:rsidR="00197092" w:rsidRPr="002F6323" w:rsidRDefault="002F6323">
      <w:pPr>
        <w:pStyle w:val="Corpodetexto"/>
      </w:pPr>
      <w:r w:rsidRPr="002F6323">
        <w:t xml:space="preserve">ENGERSOL COMPRESSORES </w:t>
      </w:r>
      <w:r>
        <w:t>TRANE SCROLL</w:t>
      </w:r>
    </w:p>
    <w:p w:rsidR="00595521" w:rsidRDefault="0060231E">
      <w:pPr>
        <w:pStyle w:val="Corpodetexto"/>
      </w:pPr>
      <w:r>
        <w:t>OPERAÇÃO E MANUTENÇÃO DE GRUPOS GERADORES STEMAC</w:t>
      </w:r>
    </w:p>
    <w:p w:rsidR="00595521" w:rsidRPr="0013540E" w:rsidRDefault="00595521">
      <w:pPr>
        <w:pStyle w:val="Corpodetexto"/>
        <w:rPr>
          <w:lang w:val="en-US"/>
        </w:rPr>
      </w:pPr>
      <w:r w:rsidRPr="0013540E">
        <w:rPr>
          <w:lang w:val="en-US"/>
        </w:rPr>
        <w:lastRenderedPageBreak/>
        <w:t>AUTO-CAD AUTODESK REL.14 (SENAC)</w:t>
      </w:r>
    </w:p>
    <w:p w:rsidR="00595521" w:rsidRDefault="00595521">
      <w:pPr>
        <w:pStyle w:val="Corpodetexto"/>
      </w:pPr>
      <w:r>
        <w:t xml:space="preserve">AUTO-CAD AUTODESK CAD 2000 </w:t>
      </w:r>
      <w:r w:rsidR="000265C6">
        <w:t>(</w:t>
      </w:r>
      <w:r>
        <w:t>CTE PAROBÉ)</w:t>
      </w:r>
    </w:p>
    <w:p w:rsidR="00595521" w:rsidRDefault="00595521">
      <w:pPr>
        <w:pStyle w:val="Corpodetexto"/>
      </w:pPr>
      <w:r>
        <w:t xml:space="preserve">METROLOGIA E AFERIÇÃO DE INSTRUMENTOS DE MEDIÇÃO </w:t>
      </w:r>
      <w:r w:rsidR="000265C6">
        <w:t>(</w:t>
      </w:r>
      <w:r>
        <w:t>CETEMP/SL)</w:t>
      </w:r>
    </w:p>
    <w:p w:rsidR="00595521" w:rsidRDefault="00595521">
      <w:pPr>
        <w:pStyle w:val="Corpodetexto"/>
      </w:pPr>
      <w:r>
        <w:t xml:space="preserve">INSTRUMENTAÇÃO E METROLOGIA </w:t>
      </w:r>
      <w:r w:rsidR="000265C6">
        <w:t>(</w:t>
      </w:r>
      <w:r>
        <w:t>LABELLO-PUC)</w:t>
      </w:r>
    </w:p>
    <w:p w:rsidR="00595521" w:rsidRDefault="00595521">
      <w:pPr>
        <w:pStyle w:val="Corpodetexto"/>
      </w:pPr>
      <w:r>
        <w:t>MULTISIM SIMULADOR DE CIRCUITOS ELETRÔNICOS (ESCOLA AUGUSTO MEYER)</w:t>
      </w:r>
    </w:p>
    <w:p w:rsidR="00595521" w:rsidRDefault="00595521">
      <w:pPr>
        <w:pStyle w:val="Corpodetexto"/>
      </w:pPr>
      <w:r>
        <w:t>IVERSORES DE FREQUENCIA</w:t>
      </w:r>
      <w:proofErr w:type="gramStart"/>
      <w:r>
        <w:t xml:space="preserve">  </w:t>
      </w:r>
      <w:proofErr w:type="gramEnd"/>
      <w:r>
        <w:t>( ESCOLA AUGUSTO MEYER)</w:t>
      </w:r>
    </w:p>
    <w:p w:rsidR="00595521" w:rsidRDefault="00595521">
      <w:pPr>
        <w:pStyle w:val="Corpodetexto"/>
      </w:pPr>
      <w:r>
        <w:t xml:space="preserve">LINGUAGEM DE PROGRAMAÇÃO C++ </w:t>
      </w:r>
      <w:proofErr w:type="gramStart"/>
      <w:r>
        <w:t xml:space="preserve">( </w:t>
      </w:r>
      <w:proofErr w:type="gramEnd"/>
      <w:r>
        <w:t>ESCOLA AUGUSTO MEYER)</w:t>
      </w:r>
    </w:p>
    <w:p w:rsidR="00595521" w:rsidRDefault="00595521">
      <w:pPr>
        <w:pStyle w:val="Corpodetexto"/>
      </w:pPr>
      <w:r>
        <w:t>PROGRAMAÇÃO DE TORNOS E CENTROS DE USINAGEM</w:t>
      </w:r>
    </w:p>
    <w:p w:rsidR="00595521" w:rsidRDefault="00595521">
      <w:pPr>
        <w:pStyle w:val="Corpodetexto"/>
      </w:pPr>
      <w:r>
        <w:t xml:space="preserve">COM CNC </w:t>
      </w:r>
      <w:proofErr w:type="gramStart"/>
      <w:r>
        <w:t xml:space="preserve">( </w:t>
      </w:r>
      <w:proofErr w:type="gramEnd"/>
      <w:r>
        <w:t>CTE PAROBÉ )</w:t>
      </w:r>
    </w:p>
    <w:p w:rsidR="00595521" w:rsidRDefault="00595521">
      <w:pPr>
        <w:pStyle w:val="Corpodetexto"/>
      </w:pPr>
      <w:r>
        <w:t xml:space="preserve">HIDRAULICA </w:t>
      </w:r>
      <w:proofErr w:type="gramStart"/>
      <w:r>
        <w:t xml:space="preserve">( </w:t>
      </w:r>
      <w:proofErr w:type="gramEnd"/>
      <w:r>
        <w:t>DIMENCIONAMENTO E CALCULO DE CIRCUITOS)</w:t>
      </w:r>
    </w:p>
    <w:p w:rsidR="00595521" w:rsidRDefault="00595521">
      <w:pPr>
        <w:pStyle w:val="Corpodetexto"/>
      </w:pPr>
      <w:r>
        <w:t xml:space="preserve">SISTEMAS PNEUMATICOS </w:t>
      </w:r>
      <w:proofErr w:type="gramStart"/>
      <w:r>
        <w:t xml:space="preserve">( </w:t>
      </w:r>
      <w:proofErr w:type="gramEnd"/>
      <w:r>
        <w:t>TESTES E DIMENCIONAMENTO)</w:t>
      </w:r>
    </w:p>
    <w:p w:rsidR="00595521" w:rsidRDefault="00595521">
      <w:pPr>
        <w:pStyle w:val="Corpodetexto"/>
      </w:pPr>
      <w:r>
        <w:t>MANUTENÇÃO DE ELEMENTOS DE MAQUINAS INDUSTRIAIS</w:t>
      </w:r>
    </w:p>
    <w:p w:rsidR="00595521" w:rsidRDefault="00595521">
      <w:pPr>
        <w:pStyle w:val="Corpodetexto"/>
      </w:pPr>
      <w:r>
        <w:t xml:space="preserve">RESISTENCIA DOS MATERIAIS </w:t>
      </w:r>
      <w:proofErr w:type="gramStart"/>
      <w:r>
        <w:t xml:space="preserve">( </w:t>
      </w:r>
      <w:proofErr w:type="gramEnd"/>
      <w:r>
        <w:t>TORÇÃO E COMPRESSÃO)</w:t>
      </w:r>
    </w:p>
    <w:p w:rsidR="00595521" w:rsidRDefault="00F45C67" w:rsidP="00197092">
      <w:pPr>
        <w:pStyle w:val="Corpodetexto"/>
      </w:pPr>
      <w:r>
        <w:t xml:space="preserve">NR-10 SENAI MAUA </w:t>
      </w:r>
      <w:r w:rsidR="00197092">
        <w:t>RS</w:t>
      </w:r>
    </w:p>
    <w:p w:rsidR="000F4EA3" w:rsidRDefault="00086042">
      <w:pPr>
        <w:rPr>
          <w:sz w:val="28"/>
          <w:szCs w:val="28"/>
        </w:rPr>
      </w:pPr>
      <w:r>
        <w:rPr>
          <w:sz w:val="28"/>
          <w:szCs w:val="28"/>
        </w:rPr>
        <w:t>NR-20 SENAI MAUA RS</w:t>
      </w:r>
    </w:p>
    <w:p w:rsidR="00086042" w:rsidRDefault="00086042">
      <w:pPr>
        <w:rPr>
          <w:sz w:val="28"/>
          <w:szCs w:val="28"/>
        </w:rPr>
      </w:pPr>
      <w:r>
        <w:rPr>
          <w:sz w:val="28"/>
          <w:szCs w:val="28"/>
        </w:rPr>
        <w:t>NR-33 SENAI MAUA RS</w:t>
      </w:r>
    </w:p>
    <w:p w:rsidR="00086042" w:rsidRPr="00086042" w:rsidRDefault="00086042">
      <w:pPr>
        <w:rPr>
          <w:sz w:val="28"/>
          <w:szCs w:val="28"/>
        </w:rPr>
      </w:pPr>
      <w:r>
        <w:rPr>
          <w:sz w:val="28"/>
          <w:szCs w:val="28"/>
        </w:rPr>
        <w:t>NR-35 SENAI MAUA RS</w:t>
      </w:r>
    </w:p>
    <w:p w:rsidR="000F4EA3" w:rsidRDefault="000F4EA3"/>
    <w:p w:rsidR="000F4EA3" w:rsidRDefault="000F4EA3"/>
    <w:p w:rsidR="000F4EA3" w:rsidRDefault="000F4EA3"/>
    <w:p w:rsidR="00595521" w:rsidRDefault="000F4EA3" w:rsidP="000F4EA3">
      <w:pPr>
        <w:rPr>
          <w:sz w:val="28"/>
        </w:rPr>
      </w:pPr>
      <w:bookmarkStart w:id="0" w:name="_Hlt214779840"/>
      <w:bookmarkEnd w:id="0"/>
      <w:r>
        <w:rPr>
          <w:sz w:val="28"/>
        </w:rPr>
        <w:t xml:space="preserve">                                               </w:t>
      </w:r>
      <w:r w:rsidR="00595521">
        <w:rPr>
          <w:sz w:val="28"/>
        </w:rPr>
        <w:t xml:space="preserve">   CEZAR AVILA</w:t>
      </w:r>
    </w:p>
    <w:p w:rsidR="00595521" w:rsidRDefault="00595521" w:rsidP="002F6323">
      <w:pPr>
        <w:rPr>
          <w:sz w:val="28"/>
        </w:rPr>
      </w:pPr>
    </w:p>
    <w:p w:rsidR="00595521" w:rsidRDefault="00813151" w:rsidP="00321DD1">
      <w:pPr>
        <w:jc w:val="center"/>
        <w:rPr>
          <w:sz w:val="28"/>
        </w:rPr>
      </w:pPr>
      <w:proofErr w:type="gramStart"/>
      <w:r>
        <w:rPr>
          <w:sz w:val="28"/>
        </w:rPr>
        <w:t>GUAIBA,</w:t>
      </w:r>
      <w:proofErr w:type="gramEnd"/>
      <w:r>
        <w:rPr>
          <w:sz w:val="28"/>
        </w:rPr>
        <w:t>MARÇO DE 2014</w:t>
      </w:r>
      <w:r w:rsidR="000265C6">
        <w:rPr>
          <w:sz w:val="28"/>
        </w:rPr>
        <w:t>.</w:t>
      </w:r>
    </w:p>
    <w:sectPr w:rsidR="00595521" w:rsidSect="00D61985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CE3C0D"/>
    <w:rsid w:val="00002E27"/>
    <w:rsid w:val="000265C6"/>
    <w:rsid w:val="00030B50"/>
    <w:rsid w:val="00086042"/>
    <w:rsid w:val="000F4EA3"/>
    <w:rsid w:val="001032F8"/>
    <w:rsid w:val="0013540E"/>
    <w:rsid w:val="00164318"/>
    <w:rsid w:val="00197092"/>
    <w:rsid w:val="00290693"/>
    <w:rsid w:val="002E20D2"/>
    <w:rsid w:val="002F6323"/>
    <w:rsid w:val="00321DD1"/>
    <w:rsid w:val="003952B1"/>
    <w:rsid w:val="00406CC4"/>
    <w:rsid w:val="004E7147"/>
    <w:rsid w:val="0050458B"/>
    <w:rsid w:val="00595521"/>
    <w:rsid w:val="0060231E"/>
    <w:rsid w:val="006229F9"/>
    <w:rsid w:val="00622E2B"/>
    <w:rsid w:val="006D77AD"/>
    <w:rsid w:val="00706762"/>
    <w:rsid w:val="00707AEC"/>
    <w:rsid w:val="00813151"/>
    <w:rsid w:val="00836C2A"/>
    <w:rsid w:val="00843033"/>
    <w:rsid w:val="008845C7"/>
    <w:rsid w:val="008D3CCB"/>
    <w:rsid w:val="00951C58"/>
    <w:rsid w:val="009F4000"/>
    <w:rsid w:val="00A335F4"/>
    <w:rsid w:val="00A40614"/>
    <w:rsid w:val="00BA2537"/>
    <w:rsid w:val="00BD641D"/>
    <w:rsid w:val="00C2042D"/>
    <w:rsid w:val="00C27F5E"/>
    <w:rsid w:val="00C619EF"/>
    <w:rsid w:val="00CE0401"/>
    <w:rsid w:val="00CE3C0D"/>
    <w:rsid w:val="00CF6C56"/>
    <w:rsid w:val="00D61985"/>
    <w:rsid w:val="00D81377"/>
    <w:rsid w:val="00E03ECB"/>
    <w:rsid w:val="00E14339"/>
    <w:rsid w:val="00F45C67"/>
    <w:rsid w:val="00F65623"/>
    <w:rsid w:val="00FB0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985"/>
  </w:style>
  <w:style w:type="paragraph" w:styleId="Ttulo1">
    <w:name w:val="heading 1"/>
    <w:basedOn w:val="Normal"/>
    <w:next w:val="Normal"/>
    <w:qFormat/>
    <w:rsid w:val="00D61985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D61985"/>
    <w:pPr>
      <w:keepNext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D61985"/>
    <w:pPr>
      <w:keepNext/>
      <w:jc w:val="right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sid w:val="00D61985"/>
    <w:rPr>
      <w:color w:val="0000FF"/>
      <w:u w:val="single"/>
    </w:rPr>
  </w:style>
  <w:style w:type="paragraph" w:styleId="Corpodetexto">
    <w:name w:val="Body Text"/>
    <w:basedOn w:val="Normal"/>
    <w:semiHidden/>
    <w:rsid w:val="00D61985"/>
    <w:rPr>
      <w:sz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22E2B"/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622E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ezaravil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zar\Documents\curriculotecmanuten&#231;ao.doc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curriculotecmanutençao.doc</Template>
  <TotalTime>1</TotalTime>
  <Pages>6</Pages>
  <Words>918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DADOS PESSOAIS</vt:lpstr>
    </vt:vector>
  </TitlesOfParts>
  <Company>Microsoft</Company>
  <LinksUpToDate>false</LinksUpToDate>
  <CharactersWithSpaces>5866</CharactersWithSpaces>
  <SharedDoc>false</SharedDoc>
  <HLinks>
    <vt:vector size="6" baseType="variant">
      <vt:variant>
        <vt:i4>2687044</vt:i4>
      </vt:variant>
      <vt:variant>
        <vt:i4>0</vt:i4>
      </vt:variant>
      <vt:variant>
        <vt:i4>0</vt:i4>
      </vt:variant>
      <vt:variant>
        <vt:i4>5</vt:i4>
      </vt:variant>
      <vt:variant>
        <vt:lpwstr>mailto:Desp.cezaravila@hotmail.com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DADOS PESSOAIS</dc:title>
  <dc:creator>cezar</dc:creator>
  <cp:lastModifiedBy>cezar</cp:lastModifiedBy>
  <cp:revision>2</cp:revision>
  <cp:lastPrinted>2008-10-20T21:19:00Z</cp:lastPrinted>
  <dcterms:created xsi:type="dcterms:W3CDTF">2014-07-12T20:05:00Z</dcterms:created>
  <dcterms:modified xsi:type="dcterms:W3CDTF">2014-07-12T20:05:00Z</dcterms:modified>
</cp:coreProperties>
</file>