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EC" w:rsidRPr="00826DA8" w:rsidRDefault="006D1223" w:rsidP="004C7815">
      <w:pPr>
        <w:pStyle w:val="Ttulo"/>
        <w:rPr>
          <w:rFonts w:ascii="Arial" w:hAnsi="Arial" w:cs="Arial"/>
          <w:sz w:val="24"/>
          <w:szCs w:val="24"/>
          <w:u w:val="single"/>
        </w:rPr>
      </w:pPr>
      <w:r w:rsidRPr="00826DA8">
        <w:rPr>
          <w:rFonts w:ascii="Arial" w:hAnsi="Arial" w:cs="Arial"/>
          <w:sz w:val="24"/>
          <w:szCs w:val="24"/>
          <w:u w:val="single"/>
        </w:rPr>
        <w:t>CURRICULUM</w:t>
      </w:r>
      <w:r w:rsidR="002D7592" w:rsidRPr="00826DA8">
        <w:rPr>
          <w:rFonts w:ascii="Arial" w:hAnsi="Arial" w:cs="Arial"/>
          <w:sz w:val="24"/>
          <w:szCs w:val="24"/>
          <w:u w:val="single"/>
        </w:rPr>
        <w:t xml:space="preserve"> VITAE</w:t>
      </w:r>
    </w:p>
    <w:p w:rsidR="008B0F65" w:rsidRPr="00826DA8" w:rsidRDefault="008B0F65" w:rsidP="00826DA8">
      <w:pPr>
        <w:pStyle w:val="Ttulo"/>
        <w:jc w:val="both"/>
        <w:rPr>
          <w:rFonts w:ascii="Arial" w:hAnsi="Arial" w:cs="Arial"/>
        </w:rPr>
      </w:pPr>
    </w:p>
    <w:p w:rsidR="002B72AA" w:rsidRPr="00826DA8" w:rsidRDefault="002B72AA" w:rsidP="00826DA8">
      <w:pPr>
        <w:jc w:val="both"/>
        <w:rPr>
          <w:rFonts w:ascii="Arial" w:hAnsi="Arial" w:cs="Arial"/>
          <w:b/>
          <w:u w:val="single"/>
        </w:rPr>
      </w:pPr>
      <w:r w:rsidRPr="00826DA8">
        <w:rPr>
          <w:rFonts w:ascii="Arial" w:hAnsi="Arial" w:cs="Arial"/>
          <w:b/>
          <w:u w:val="single"/>
        </w:rPr>
        <w:t>Dados Pessoais</w:t>
      </w:r>
    </w:p>
    <w:p w:rsidR="002B72AA" w:rsidRPr="00826DA8" w:rsidRDefault="00DE5DDE" w:rsidP="00826DA8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Nome: </w:t>
      </w:r>
      <w:r w:rsidRPr="00826DA8">
        <w:rPr>
          <w:rFonts w:ascii="Arial" w:hAnsi="Arial" w:cs="Arial"/>
        </w:rPr>
        <w:t xml:space="preserve">João </w:t>
      </w:r>
      <w:proofErr w:type="spellStart"/>
      <w:r w:rsidRPr="00826DA8">
        <w:rPr>
          <w:rFonts w:ascii="Arial" w:hAnsi="Arial" w:cs="Arial"/>
        </w:rPr>
        <w:t>Enedir</w:t>
      </w:r>
      <w:proofErr w:type="spellEnd"/>
      <w:r w:rsidRPr="00826DA8">
        <w:rPr>
          <w:rFonts w:ascii="Arial" w:hAnsi="Arial" w:cs="Arial"/>
        </w:rPr>
        <w:t xml:space="preserve"> de Castilhos</w:t>
      </w:r>
      <w:r w:rsidR="002B72AA" w:rsidRPr="00826DA8">
        <w:rPr>
          <w:rFonts w:ascii="Arial" w:hAnsi="Arial" w:cs="Arial"/>
          <w:b/>
        </w:rPr>
        <w:t xml:space="preserve">                    Fone: </w:t>
      </w:r>
      <w:r w:rsidR="000D7C73">
        <w:rPr>
          <w:rFonts w:ascii="Arial" w:hAnsi="Arial" w:cs="Arial"/>
        </w:rPr>
        <w:t>(051)</w:t>
      </w:r>
      <w:r w:rsidR="00066DEA">
        <w:rPr>
          <w:rFonts w:ascii="Arial" w:hAnsi="Arial" w:cs="Arial"/>
        </w:rPr>
        <w:t xml:space="preserve"> </w:t>
      </w:r>
      <w:r w:rsidR="006F3886">
        <w:rPr>
          <w:rFonts w:ascii="Arial" w:hAnsi="Arial" w:cs="Arial"/>
        </w:rPr>
        <w:t>9442</w:t>
      </w:r>
      <w:r w:rsidR="00066DEA">
        <w:rPr>
          <w:rFonts w:ascii="Arial" w:hAnsi="Arial" w:cs="Arial"/>
        </w:rPr>
        <w:t>-</w:t>
      </w:r>
      <w:r w:rsidR="006F3886">
        <w:rPr>
          <w:rFonts w:ascii="Arial" w:hAnsi="Arial" w:cs="Arial"/>
        </w:rPr>
        <w:t>05</w:t>
      </w:r>
      <w:r w:rsidR="00066DEA">
        <w:rPr>
          <w:rFonts w:ascii="Arial" w:hAnsi="Arial" w:cs="Arial"/>
        </w:rPr>
        <w:t>-</w:t>
      </w:r>
      <w:r w:rsidR="006F3886">
        <w:rPr>
          <w:rFonts w:ascii="Arial" w:hAnsi="Arial" w:cs="Arial"/>
        </w:rPr>
        <w:t>46</w:t>
      </w:r>
      <w:r w:rsidR="00D613A0">
        <w:rPr>
          <w:rFonts w:ascii="Arial" w:hAnsi="Arial" w:cs="Arial"/>
        </w:rPr>
        <w:t xml:space="preserve"> ou </w:t>
      </w:r>
      <w:r w:rsidR="00D613A0" w:rsidRPr="00826DA8">
        <w:rPr>
          <w:rFonts w:ascii="Arial" w:hAnsi="Arial" w:cs="Arial"/>
        </w:rPr>
        <w:t>(054) 9108-83-16</w:t>
      </w:r>
    </w:p>
    <w:p w:rsidR="00DE5DDE" w:rsidRPr="00826DA8" w:rsidRDefault="00DE5DDE" w:rsidP="00826DA8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Endereço: </w:t>
      </w:r>
      <w:r w:rsidR="006D1223" w:rsidRPr="00826DA8">
        <w:rPr>
          <w:rFonts w:ascii="Arial" w:hAnsi="Arial" w:cs="Arial"/>
        </w:rPr>
        <w:t>R.</w:t>
      </w:r>
      <w:r w:rsidR="00C00C7A">
        <w:rPr>
          <w:rFonts w:ascii="Arial" w:hAnsi="Arial" w:cs="Arial"/>
        </w:rPr>
        <w:t>Hélio Costa, 211</w:t>
      </w:r>
      <w:r w:rsidR="00BD1002">
        <w:rPr>
          <w:rFonts w:ascii="Arial" w:hAnsi="Arial" w:cs="Arial"/>
        </w:rPr>
        <w:t xml:space="preserve"> Bairro: </w:t>
      </w:r>
      <w:r w:rsidR="00C00C7A">
        <w:rPr>
          <w:rFonts w:ascii="Arial" w:hAnsi="Arial" w:cs="Arial"/>
        </w:rPr>
        <w:t>Parque dos Eucaliptos – Gravataí.</w:t>
      </w:r>
    </w:p>
    <w:p w:rsidR="00DE5DDE" w:rsidRPr="00826DA8" w:rsidRDefault="00DE5DDE" w:rsidP="00826DA8">
      <w:pPr>
        <w:pStyle w:val="Ttulo3"/>
        <w:jc w:val="both"/>
        <w:rPr>
          <w:rFonts w:ascii="Arial" w:hAnsi="Arial" w:cs="Arial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 xml:space="preserve">Data de nascimento: </w:t>
      </w:r>
      <w:r w:rsidRPr="00826DA8">
        <w:rPr>
          <w:rFonts w:ascii="Arial" w:hAnsi="Arial" w:cs="Arial"/>
          <w:b w:val="0"/>
          <w:sz w:val="20"/>
          <w:szCs w:val="20"/>
        </w:rPr>
        <w:t>18/12/72</w:t>
      </w:r>
      <w:r w:rsidR="00894745">
        <w:rPr>
          <w:rFonts w:ascii="Arial" w:hAnsi="Arial" w:cs="Arial"/>
          <w:b w:val="0"/>
          <w:sz w:val="20"/>
          <w:szCs w:val="20"/>
        </w:rPr>
        <w:t xml:space="preserve"> </w:t>
      </w:r>
      <w:r w:rsidRPr="00826DA8">
        <w:rPr>
          <w:rFonts w:ascii="Arial" w:hAnsi="Arial" w:cs="Arial"/>
          <w:sz w:val="20"/>
          <w:szCs w:val="20"/>
        </w:rPr>
        <w:t>Estado civil</w:t>
      </w:r>
      <w:r w:rsidRPr="00826DA8">
        <w:rPr>
          <w:rFonts w:ascii="Arial" w:hAnsi="Arial" w:cs="Arial"/>
          <w:b w:val="0"/>
          <w:sz w:val="20"/>
          <w:szCs w:val="20"/>
        </w:rPr>
        <w:t>: Solteiro</w:t>
      </w:r>
    </w:p>
    <w:p w:rsidR="00DE5DDE" w:rsidRPr="00826DA8" w:rsidRDefault="00DE5DDE" w:rsidP="00826DA8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E-mail:</w:t>
      </w:r>
      <w:r w:rsidRPr="00826DA8">
        <w:rPr>
          <w:rFonts w:ascii="Arial" w:hAnsi="Arial" w:cs="Arial"/>
        </w:rPr>
        <w:t xml:space="preserve"> joao.castilhos@via-rs.com.br</w:t>
      </w:r>
    </w:p>
    <w:p w:rsidR="002B72AA" w:rsidRPr="00826DA8" w:rsidRDefault="002B72AA" w:rsidP="00826DA8">
      <w:pPr>
        <w:spacing w:line="320" w:lineRule="atLeast"/>
        <w:jc w:val="both"/>
        <w:rPr>
          <w:rFonts w:ascii="Arial" w:hAnsi="Arial" w:cs="Arial"/>
          <w:b/>
          <w:u w:val="single"/>
        </w:rPr>
      </w:pPr>
    </w:p>
    <w:p w:rsidR="002B72AA" w:rsidRPr="00826DA8" w:rsidRDefault="002B72AA" w:rsidP="00826DA8">
      <w:pPr>
        <w:spacing w:line="320" w:lineRule="atLeast"/>
        <w:jc w:val="both"/>
        <w:rPr>
          <w:rFonts w:ascii="Arial" w:hAnsi="Arial" w:cs="Arial"/>
          <w:b/>
          <w:u w:val="single"/>
        </w:rPr>
      </w:pPr>
      <w:r w:rsidRPr="00826DA8">
        <w:rPr>
          <w:rFonts w:ascii="Arial" w:hAnsi="Arial" w:cs="Arial"/>
          <w:b/>
          <w:u w:val="single"/>
        </w:rPr>
        <w:t>Objetivo</w:t>
      </w:r>
      <w:r w:rsidRPr="00826DA8">
        <w:rPr>
          <w:rFonts w:ascii="Arial" w:hAnsi="Arial" w:cs="Arial"/>
          <w:b/>
        </w:rPr>
        <w:t xml:space="preserve">: Desenvolver atividades na área de </w:t>
      </w:r>
      <w:r w:rsidR="00826DA8" w:rsidRPr="00826DA8">
        <w:rPr>
          <w:rFonts w:ascii="Arial" w:hAnsi="Arial" w:cs="Arial"/>
          <w:b/>
        </w:rPr>
        <w:t>gestão de produção e pessoas.</w:t>
      </w:r>
    </w:p>
    <w:p w:rsidR="002D7592" w:rsidRPr="00826DA8" w:rsidRDefault="002D7592" w:rsidP="00826DA8">
      <w:pPr>
        <w:jc w:val="both"/>
        <w:rPr>
          <w:rFonts w:ascii="Arial" w:hAnsi="Arial" w:cs="Arial"/>
          <w:b/>
        </w:rPr>
      </w:pPr>
    </w:p>
    <w:p w:rsidR="002D7592" w:rsidRPr="00826DA8" w:rsidRDefault="002D7592" w:rsidP="00826DA8">
      <w:pPr>
        <w:pStyle w:val="Ttulo1"/>
        <w:jc w:val="both"/>
        <w:rPr>
          <w:rFonts w:ascii="Arial" w:hAnsi="Arial" w:cs="Arial"/>
          <w:sz w:val="20"/>
          <w:szCs w:val="20"/>
          <w:u w:val="single"/>
        </w:rPr>
      </w:pPr>
      <w:r w:rsidRPr="00826DA8">
        <w:rPr>
          <w:rFonts w:ascii="Arial" w:hAnsi="Arial" w:cs="Arial"/>
          <w:sz w:val="20"/>
          <w:szCs w:val="20"/>
          <w:u w:val="single"/>
        </w:rPr>
        <w:t>Formação Acadêmica</w:t>
      </w:r>
    </w:p>
    <w:p w:rsidR="002D7592" w:rsidRPr="00826DA8" w:rsidRDefault="002D7592" w:rsidP="00826DA8">
      <w:pPr>
        <w:pStyle w:val="Ttulo3"/>
        <w:jc w:val="both"/>
        <w:rPr>
          <w:rFonts w:ascii="Arial" w:hAnsi="Arial" w:cs="Arial"/>
          <w:b w:val="0"/>
          <w:sz w:val="20"/>
          <w:szCs w:val="20"/>
        </w:rPr>
      </w:pPr>
      <w:r w:rsidRPr="00826DA8">
        <w:rPr>
          <w:rFonts w:ascii="Arial" w:hAnsi="Arial" w:cs="Arial"/>
          <w:b w:val="0"/>
          <w:sz w:val="20"/>
          <w:szCs w:val="20"/>
        </w:rPr>
        <w:t>Universidade de Caxias do Sul</w:t>
      </w:r>
    </w:p>
    <w:p w:rsidR="002D7592" w:rsidRPr="00826DA8" w:rsidRDefault="002D7592" w:rsidP="00826DA8">
      <w:pPr>
        <w:pStyle w:val="Ttulo4"/>
        <w:jc w:val="both"/>
        <w:rPr>
          <w:rFonts w:ascii="Arial" w:hAnsi="Arial" w:cs="Arial"/>
          <w:b w:val="0"/>
          <w:i w:val="0"/>
          <w:sz w:val="20"/>
          <w:szCs w:val="20"/>
        </w:rPr>
      </w:pPr>
      <w:r w:rsidRPr="00826DA8">
        <w:rPr>
          <w:rFonts w:ascii="Arial" w:hAnsi="Arial" w:cs="Arial"/>
          <w:b w:val="0"/>
          <w:i w:val="0"/>
          <w:sz w:val="20"/>
          <w:szCs w:val="20"/>
        </w:rPr>
        <w:t>Tecnologia em Automatização Industrial</w:t>
      </w:r>
    </w:p>
    <w:p w:rsidR="002D7592" w:rsidRPr="00826DA8" w:rsidRDefault="002D7592" w:rsidP="00826DA8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</w:rPr>
        <w:t>Registro Profissional: CREA 121182</w:t>
      </w:r>
    </w:p>
    <w:p w:rsidR="002D7592" w:rsidRPr="00826DA8" w:rsidRDefault="002D7592" w:rsidP="00826DA8">
      <w:pPr>
        <w:jc w:val="both"/>
        <w:rPr>
          <w:rFonts w:ascii="Arial" w:hAnsi="Arial" w:cs="Arial"/>
        </w:rPr>
      </w:pPr>
    </w:p>
    <w:p w:rsidR="002D7592" w:rsidRPr="00826DA8" w:rsidRDefault="002D7592" w:rsidP="00826DA8">
      <w:pPr>
        <w:jc w:val="both"/>
        <w:rPr>
          <w:rFonts w:ascii="Arial" w:hAnsi="Arial" w:cs="Arial"/>
        </w:rPr>
      </w:pPr>
      <w:r w:rsidRPr="0020113C">
        <w:rPr>
          <w:rFonts w:ascii="Arial" w:hAnsi="Arial" w:cs="Arial"/>
          <w:b/>
        </w:rPr>
        <w:t>Pós Graduação</w:t>
      </w:r>
      <w:r w:rsidRPr="00826DA8">
        <w:rPr>
          <w:rFonts w:ascii="Arial" w:hAnsi="Arial" w:cs="Arial"/>
        </w:rPr>
        <w:t xml:space="preserve"> pela Universidade de Caxias do Sul</w:t>
      </w:r>
      <w:r w:rsidR="00F05E50" w:rsidRPr="00826DA8">
        <w:rPr>
          <w:rFonts w:ascii="Arial" w:hAnsi="Arial" w:cs="Arial"/>
        </w:rPr>
        <w:t xml:space="preserve"> - UCS</w:t>
      </w:r>
    </w:p>
    <w:p w:rsidR="002D7592" w:rsidRPr="00826DA8" w:rsidRDefault="002D7592" w:rsidP="00826DA8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</w:rPr>
        <w:t>Especialização em Administração da Produção e Materiais</w:t>
      </w:r>
    </w:p>
    <w:p w:rsidR="00073996" w:rsidRPr="0020113C" w:rsidRDefault="00073996" w:rsidP="00B7750F">
      <w:pPr>
        <w:jc w:val="both"/>
        <w:outlineLvl w:val="0"/>
        <w:rPr>
          <w:rFonts w:ascii="Arial" w:hAnsi="Arial" w:cs="Arial"/>
          <w:b/>
        </w:rPr>
      </w:pPr>
    </w:p>
    <w:p w:rsidR="00073996" w:rsidRPr="00826DA8" w:rsidRDefault="00073996" w:rsidP="00826DA8">
      <w:pPr>
        <w:jc w:val="both"/>
        <w:rPr>
          <w:rFonts w:ascii="Arial" w:hAnsi="Arial" w:cs="Arial"/>
        </w:rPr>
      </w:pPr>
      <w:r w:rsidRPr="0020113C">
        <w:rPr>
          <w:rFonts w:ascii="Arial" w:hAnsi="Arial" w:cs="Arial"/>
          <w:b/>
        </w:rPr>
        <w:t>Pós Graduação</w:t>
      </w:r>
      <w:r w:rsidRPr="00826DA8">
        <w:rPr>
          <w:rFonts w:ascii="Arial" w:hAnsi="Arial" w:cs="Arial"/>
        </w:rPr>
        <w:t xml:space="preserve"> pela F</w:t>
      </w:r>
      <w:r w:rsidR="00B44D02" w:rsidRPr="00826DA8">
        <w:rPr>
          <w:rFonts w:ascii="Arial" w:hAnsi="Arial" w:cs="Arial"/>
        </w:rPr>
        <w:t>a</w:t>
      </w:r>
      <w:r w:rsidR="00A049D0" w:rsidRPr="00826DA8">
        <w:rPr>
          <w:rFonts w:ascii="Arial" w:hAnsi="Arial" w:cs="Arial"/>
        </w:rPr>
        <w:t>culdade</w:t>
      </w:r>
      <w:r w:rsidRPr="00826DA8">
        <w:rPr>
          <w:rFonts w:ascii="Arial" w:hAnsi="Arial" w:cs="Arial"/>
        </w:rPr>
        <w:t xml:space="preserve"> da Serra Gaúcha</w:t>
      </w:r>
      <w:r w:rsidR="00F05E50" w:rsidRPr="00826DA8">
        <w:rPr>
          <w:rFonts w:ascii="Arial" w:hAnsi="Arial" w:cs="Arial"/>
        </w:rPr>
        <w:t xml:space="preserve"> - FSG</w:t>
      </w:r>
      <w:r w:rsidRPr="00826DA8">
        <w:rPr>
          <w:rFonts w:ascii="Arial" w:hAnsi="Arial" w:cs="Arial"/>
        </w:rPr>
        <w:t>.</w:t>
      </w:r>
    </w:p>
    <w:p w:rsidR="00073996" w:rsidRPr="00826DA8" w:rsidRDefault="00073996" w:rsidP="00826DA8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</w:rPr>
        <w:t>Especialização em Gestão Estratégica de Pessoas e Competências.</w:t>
      </w:r>
    </w:p>
    <w:p w:rsidR="002B2C85" w:rsidRPr="00826DA8" w:rsidRDefault="002B2C85" w:rsidP="00826DA8">
      <w:pPr>
        <w:jc w:val="both"/>
        <w:rPr>
          <w:rFonts w:ascii="Arial" w:hAnsi="Arial" w:cs="Arial"/>
        </w:rPr>
      </w:pPr>
    </w:p>
    <w:p w:rsidR="002B2C85" w:rsidRPr="00826DA8" w:rsidRDefault="002B2C85" w:rsidP="00826DA8">
      <w:pPr>
        <w:jc w:val="both"/>
        <w:rPr>
          <w:rFonts w:ascii="Arial" w:hAnsi="Arial" w:cs="Arial"/>
        </w:rPr>
      </w:pPr>
      <w:r w:rsidRPr="0020113C">
        <w:rPr>
          <w:rFonts w:ascii="Arial" w:hAnsi="Arial" w:cs="Arial"/>
          <w:b/>
        </w:rPr>
        <w:t>Pós Graduação</w:t>
      </w:r>
      <w:r w:rsidRPr="00826DA8">
        <w:rPr>
          <w:rFonts w:ascii="Arial" w:hAnsi="Arial" w:cs="Arial"/>
        </w:rPr>
        <w:t xml:space="preserve"> pela Faculdade da Serra Gaúcha</w:t>
      </w:r>
      <w:r w:rsidR="00F05E50" w:rsidRPr="00826DA8">
        <w:rPr>
          <w:rFonts w:ascii="Arial" w:hAnsi="Arial" w:cs="Arial"/>
        </w:rPr>
        <w:t xml:space="preserve"> - FSG</w:t>
      </w:r>
      <w:r w:rsidRPr="00826DA8">
        <w:rPr>
          <w:rFonts w:ascii="Arial" w:hAnsi="Arial" w:cs="Arial"/>
        </w:rPr>
        <w:t>.</w:t>
      </w:r>
    </w:p>
    <w:p w:rsidR="002B2C85" w:rsidRPr="00826DA8" w:rsidRDefault="002B2C85" w:rsidP="00826DA8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</w:rPr>
        <w:t>Especialização em Engenharia de Produção</w:t>
      </w:r>
      <w:r w:rsidR="00686082" w:rsidRPr="00826DA8">
        <w:rPr>
          <w:rFonts w:ascii="Arial" w:hAnsi="Arial" w:cs="Arial"/>
        </w:rPr>
        <w:t>.</w:t>
      </w:r>
    </w:p>
    <w:p w:rsidR="00E7276F" w:rsidRPr="00826DA8" w:rsidRDefault="00E7276F" w:rsidP="00826DA8">
      <w:pPr>
        <w:jc w:val="both"/>
        <w:rPr>
          <w:rFonts w:ascii="Arial" w:hAnsi="Arial" w:cs="Arial"/>
          <w:b/>
        </w:rPr>
      </w:pPr>
    </w:p>
    <w:p w:rsidR="002D7592" w:rsidRPr="00826DA8" w:rsidRDefault="002D7592" w:rsidP="00826DA8">
      <w:pPr>
        <w:pStyle w:val="Ttulo1"/>
        <w:jc w:val="both"/>
        <w:rPr>
          <w:rFonts w:ascii="Arial" w:hAnsi="Arial" w:cs="Arial"/>
          <w:sz w:val="20"/>
          <w:szCs w:val="20"/>
          <w:u w:val="single"/>
        </w:rPr>
      </w:pPr>
      <w:r w:rsidRPr="00826DA8">
        <w:rPr>
          <w:rFonts w:ascii="Arial" w:hAnsi="Arial" w:cs="Arial"/>
          <w:sz w:val="20"/>
          <w:szCs w:val="20"/>
          <w:u w:val="single"/>
        </w:rPr>
        <w:t>Cursos de Aperfeiçoamento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Eletricidade de Instalação Predial </w:t>
      </w:r>
      <w:r w:rsidR="00D363B6" w:rsidRPr="00826DA8">
        <w:rPr>
          <w:rFonts w:ascii="Arial" w:hAnsi="Arial" w:cs="Arial"/>
          <w:b/>
        </w:rPr>
        <w:t>-</w:t>
      </w:r>
      <w:r w:rsidRPr="00826DA8">
        <w:rPr>
          <w:rFonts w:ascii="Arial" w:hAnsi="Arial" w:cs="Arial"/>
        </w:rPr>
        <w:t xml:space="preserve"> SENAI Nilo Peçanha </w:t>
      </w:r>
      <w:r w:rsidR="00D363B6" w:rsidRPr="00826DA8">
        <w:rPr>
          <w:rFonts w:ascii="Arial" w:hAnsi="Arial" w:cs="Arial"/>
        </w:rPr>
        <w:t xml:space="preserve">/ </w:t>
      </w:r>
      <w:r w:rsidRPr="00826DA8">
        <w:rPr>
          <w:rFonts w:ascii="Arial" w:hAnsi="Arial" w:cs="Arial"/>
        </w:rPr>
        <w:t>19/09/88 a 18/12/89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  <w:bCs/>
        </w:rPr>
        <w:t>Mecânico de Manutenção de Máquinas</w:t>
      </w:r>
      <w:r w:rsidR="00D363B6" w:rsidRPr="00826DA8">
        <w:rPr>
          <w:rFonts w:ascii="Arial" w:hAnsi="Arial" w:cs="Arial"/>
        </w:rPr>
        <w:t xml:space="preserve"> - </w:t>
      </w:r>
      <w:r w:rsidRPr="00826DA8">
        <w:rPr>
          <w:rFonts w:ascii="Arial" w:hAnsi="Arial" w:cs="Arial"/>
        </w:rPr>
        <w:t xml:space="preserve">SENAI </w:t>
      </w:r>
      <w:r w:rsidR="00D363B6" w:rsidRPr="00826DA8">
        <w:rPr>
          <w:rFonts w:ascii="Arial" w:hAnsi="Arial" w:cs="Arial"/>
        </w:rPr>
        <w:t>/</w:t>
      </w:r>
      <w:r w:rsidRPr="00826DA8">
        <w:rPr>
          <w:rFonts w:ascii="Arial" w:hAnsi="Arial" w:cs="Arial"/>
        </w:rPr>
        <w:t xml:space="preserve"> 03/03/90 a 19/12/92 – 2400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Comandos Pneumáticos Básicos</w:t>
      </w:r>
      <w:r w:rsidR="00D363B6" w:rsidRPr="00826DA8">
        <w:rPr>
          <w:rFonts w:ascii="Arial" w:hAnsi="Arial" w:cs="Arial"/>
          <w:b/>
        </w:rPr>
        <w:t xml:space="preserve"> - </w:t>
      </w:r>
      <w:r w:rsidRPr="00826DA8">
        <w:rPr>
          <w:rFonts w:ascii="Arial" w:hAnsi="Arial" w:cs="Arial"/>
        </w:rPr>
        <w:t>SENAI José Gazola</w:t>
      </w:r>
      <w:r w:rsidR="00D363B6" w:rsidRPr="00826DA8">
        <w:rPr>
          <w:rFonts w:ascii="Arial" w:hAnsi="Arial" w:cs="Arial"/>
        </w:rPr>
        <w:t xml:space="preserve"> / </w:t>
      </w:r>
      <w:r w:rsidRPr="00826DA8">
        <w:rPr>
          <w:rFonts w:ascii="Arial" w:hAnsi="Arial" w:cs="Arial"/>
        </w:rPr>
        <w:t>26/04/091 a 05/07/91 – 40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Automação Pneumática</w:t>
      </w:r>
      <w:r w:rsidR="00D363B6" w:rsidRPr="00826DA8">
        <w:rPr>
          <w:rFonts w:ascii="Arial" w:hAnsi="Arial" w:cs="Arial"/>
          <w:b/>
        </w:rPr>
        <w:t xml:space="preserve"> - </w:t>
      </w:r>
      <w:r w:rsidRPr="00826DA8">
        <w:rPr>
          <w:rFonts w:ascii="Arial" w:hAnsi="Arial" w:cs="Arial"/>
        </w:rPr>
        <w:t>SENAI José Gazola</w:t>
      </w:r>
      <w:r w:rsidR="00D363B6" w:rsidRPr="00826DA8">
        <w:rPr>
          <w:rFonts w:ascii="Arial" w:hAnsi="Arial" w:cs="Arial"/>
        </w:rPr>
        <w:t xml:space="preserve"> / </w:t>
      </w:r>
      <w:r w:rsidRPr="00826DA8">
        <w:rPr>
          <w:rFonts w:ascii="Arial" w:hAnsi="Arial" w:cs="Arial"/>
        </w:rPr>
        <w:t>16/08/91 a 18/</w:t>
      </w:r>
      <w:r w:rsidR="00D5015E" w:rsidRPr="00826DA8">
        <w:rPr>
          <w:rFonts w:ascii="Arial" w:hAnsi="Arial" w:cs="Arial"/>
        </w:rPr>
        <w:t>08/</w:t>
      </w:r>
      <w:r w:rsidRPr="00826DA8">
        <w:rPr>
          <w:rFonts w:ascii="Arial" w:hAnsi="Arial" w:cs="Arial"/>
        </w:rPr>
        <w:t>091 – 40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Comandos Hidráulicos Básicos</w:t>
      </w:r>
      <w:r w:rsidR="007B4391" w:rsidRPr="00826DA8">
        <w:rPr>
          <w:rFonts w:ascii="Arial" w:hAnsi="Arial" w:cs="Arial"/>
          <w:b/>
        </w:rPr>
        <w:t xml:space="preserve"> - </w:t>
      </w:r>
      <w:r w:rsidRPr="00826DA8">
        <w:rPr>
          <w:rFonts w:ascii="Arial" w:hAnsi="Arial" w:cs="Arial"/>
        </w:rPr>
        <w:t>SENAI José Gazola</w:t>
      </w:r>
      <w:r w:rsidR="007B4391" w:rsidRPr="00826DA8">
        <w:rPr>
          <w:rFonts w:ascii="Arial" w:hAnsi="Arial" w:cs="Arial"/>
        </w:rPr>
        <w:t xml:space="preserve"> / </w:t>
      </w:r>
      <w:r w:rsidRPr="00826DA8">
        <w:rPr>
          <w:rFonts w:ascii="Arial" w:hAnsi="Arial" w:cs="Arial"/>
        </w:rPr>
        <w:t>24/10/91 a 28/11/91 – 40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Comandos hidráulicos Industriais</w:t>
      </w:r>
      <w:r w:rsidR="007B4391" w:rsidRPr="00826DA8">
        <w:rPr>
          <w:rFonts w:ascii="Arial" w:hAnsi="Arial" w:cs="Arial"/>
          <w:b/>
        </w:rPr>
        <w:t xml:space="preserve"> - </w:t>
      </w:r>
      <w:r w:rsidRPr="00826DA8">
        <w:rPr>
          <w:rFonts w:ascii="Arial" w:hAnsi="Arial" w:cs="Arial"/>
        </w:rPr>
        <w:t>SENAI José Gazola</w:t>
      </w:r>
      <w:r w:rsidR="007B4391" w:rsidRPr="00826DA8">
        <w:rPr>
          <w:rFonts w:ascii="Arial" w:hAnsi="Arial" w:cs="Arial"/>
        </w:rPr>
        <w:t xml:space="preserve"> / </w:t>
      </w:r>
      <w:r w:rsidRPr="00826DA8">
        <w:rPr>
          <w:rFonts w:ascii="Arial" w:hAnsi="Arial" w:cs="Arial"/>
        </w:rPr>
        <w:t>04/12/91 a 13/12/91 – 40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Controlador Lógico Programável </w:t>
      </w:r>
      <w:proofErr w:type="spellStart"/>
      <w:r w:rsidRPr="00826DA8">
        <w:rPr>
          <w:rFonts w:ascii="Arial" w:hAnsi="Arial" w:cs="Arial"/>
          <w:b/>
        </w:rPr>
        <w:t>Altus</w:t>
      </w:r>
      <w:proofErr w:type="spellEnd"/>
      <w:r w:rsidRPr="00826DA8">
        <w:rPr>
          <w:rFonts w:ascii="Arial" w:hAnsi="Arial" w:cs="Arial"/>
          <w:b/>
        </w:rPr>
        <w:t xml:space="preserve"> – Básico</w:t>
      </w:r>
      <w:r w:rsidR="00A0420A" w:rsidRPr="00826DA8">
        <w:rPr>
          <w:rFonts w:ascii="Arial" w:hAnsi="Arial" w:cs="Arial"/>
          <w:b/>
        </w:rPr>
        <w:t xml:space="preserve"> - </w:t>
      </w:r>
      <w:r w:rsidR="00A0420A" w:rsidRPr="00826DA8">
        <w:rPr>
          <w:rFonts w:ascii="Arial" w:hAnsi="Arial" w:cs="Arial"/>
        </w:rPr>
        <w:t>SENAI /</w:t>
      </w:r>
      <w:r w:rsidRPr="00826DA8">
        <w:rPr>
          <w:rFonts w:ascii="Arial" w:hAnsi="Arial" w:cs="Arial"/>
        </w:rPr>
        <w:t xml:space="preserve"> 23/07/02 a 09/08/02 – 40 horas</w:t>
      </w:r>
    </w:p>
    <w:p w:rsidR="002D7592" w:rsidRPr="00826DA8" w:rsidRDefault="00D25706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Controlador</w:t>
      </w:r>
      <w:r w:rsidR="002D7592" w:rsidRPr="00826DA8">
        <w:rPr>
          <w:rFonts w:ascii="Arial" w:hAnsi="Arial" w:cs="Arial"/>
          <w:b/>
        </w:rPr>
        <w:t xml:space="preserve"> Lógico Programável Altus – Avançado</w:t>
      </w:r>
      <w:r w:rsidR="00A0420A" w:rsidRPr="00826DA8">
        <w:rPr>
          <w:rFonts w:ascii="Arial" w:hAnsi="Arial" w:cs="Arial"/>
          <w:b/>
        </w:rPr>
        <w:t xml:space="preserve"> - </w:t>
      </w:r>
      <w:r w:rsidR="00A0420A" w:rsidRPr="00826DA8">
        <w:rPr>
          <w:rFonts w:ascii="Arial" w:hAnsi="Arial" w:cs="Arial"/>
        </w:rPr>
        <w:t xml:space="preserve">SENAI / </w:t>
      </w:r>
      <w:r w:rsidR="002D7592" w:rsidRPr="00826DA8">
        <w:rPr>
          <w:rFonts w:ascii="Arial" w:hAnsi="Arial" w:cs="Arial"/>
        </w:rPr>
        <w:t>29/08/02 a 12/09/02 – 40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Comissão Interna de Prevenção de Acidentes</w:t>
      </w:r>
      <w:r w:rsidR="00A0420A" w:rsidRPr="00826DA8">
        <w:rPr>
          <w:rFonts w:ascii="Arial" w:hAnsi="Arial" w:cs="Arial"/>
          <w:b/>
        </w:rPr>
        <w:t xml:space="preserve"> – </w:t>
      </w:r>
      <w:r w:rsidR="00A0420A" w:rsidRPr="00826DA8">
        <w:rPr>
          <w:rFonts w:ascii="Arial" w:hAnsi="Arial" w:cs="Arial"/>
        </w:rPr>
        <w:t xml:space="preserve">SESI / </w:t>
      </w:r>
      <w:r w:rsidRPr="00826DA8">
        <w:rPr>
          <w:rFonts w:ascii="Arial" w:hAnsi="Arial" w:cs="Arial"/>
        </w:rPr>
        <w:t>21/10/02 a 31/10/02 – 20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Automação de Processos Industriais</w:t>
      </w:r>
      <w:r w:rsidR="00A0420A" w:rsidRPr="00826DA8">
        <w:rPr>
          <w:rFonts w:ascii="Arial" w:hAnsi="Arial" w:cs="Arial"/>
          <w:b/>
        </w:rPr>
        <w:t xml:space="preserve"> -</w:t>
      </w:r>
      <w:r w:rsidR="00A0420A" w:rsidRPr="00826DA8">
        <w:rPr>
          <w:rFonts w:ascii="Arial" w:hAnsi="Arial" w:cs="Arial"/>
        </w:rPr>
        <w:t xml:space="preserve"> WEG SC /</w:t>
      </w:r>
      <w:r w:rsidRPr="00826DA8">
        <w:rPr>
          <w:rFonts w:ascii="Arial" w:hAnsi="Arial" w:cs="Arial"/>
        </w:rPr>
        <w:t xml:space="preserve"> 17/02/03 a 21/02/03</w:t>
      </w:r>
      <w:r w:rsidR="00A0420A" w:rsidRPr="00826DA8">
        <w:rPr>
          <w:rFonts w:ascii="Arial" w:hAnsi="Arial" w:cs="Arial"/>
        </w:rPr>
        <w:t xml:space="preserve"> – 40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Variação de Velocidade</w:t>
      </w:r>
      <w:r w:rsidR="004B02AC" w:rsidRPr="00826DA8">
        <w:rPr>
          <w:rFonts w:ascii="Arial" w:hAnsi="Arial" w:cs="Arial"/>
          <w:b/>
        </w:rPr>
        <w:t xml:space="preserve"> -</w:t>
      </w:r>
      <w:r w:rsidR="004B02AC" w:rsidRPr="00826DA8">
        <w:rPr>
          <w:rFonts w:ascii="Arial" w:hAnsi="Arial" w:cs="Arial"/>
        </w:rPr>
        <w:t xml:space="preserve"> WEG SC /</w:t>
      </w:r>
      <w:r w:rsidRPr="00826DA8">
        <w:rPr>
          <w:rFonts w:ascii="Arial" w:hAnsi="Arial" w:cs="Arial"/>
        </w:rPr>
        <w:t xml:space="preserve"> 24/02/03 a 28/02/03</w:t>
      </w:r>
      <w:r w:rsidR="004B02AC" w:rsidRPr="00826DA8">
        <w:rPr>
          <w:rFonts w:ascii="Arial" w:hAnsi="Arial" w:cs="Arial"/>
        </w:rPr>
        <w:t xml:space="preserve"> – 40 horas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Eletricidade Industrial</w:t>
      </w:r>
      <w:r w:rsidR="004B02AC" w:rsidRPr="00826DA8">
        <w:rPr>
          <w:rFonts w:ascii="Arial" w:hAnsi="Arial" w:cs="Arial"/>
          <w:b/>
        </w:rPr>
        <w:t xml:space="preserve"> - </w:t>
      </w:r>
      <w:r w:rsidR="004B02AC" w:rsidRPr="00826DA8">
        <w:rPr>
          <w:rFonts w:ascii="Arial" w:hAnsi="Arial" w:cs="Arial"/>
        </w:rPr>
        <w:t xml:space="preserve">SENAI Nilo Peçanha / </w:t>
      </w:r>
      <w:r w:rsidRPr="00826DA8">
        <w:rPr>
          <w:rFonts w:ascii="Arial" w:hAnsi="Arial" w:cs="Arial"/>
        </w:rPr>
        <w:t>17/01/03 a 17/04/03</w:t>
      </w:r>
      <w:r w:rsidR="004B02AC" w:rsidRPr="00826DA8">
        <w:rPr>
          <w:rFonts w:ascii="Arial" w:hAnsi="Arial" w:cs="Arial"/>
        </w:rPr>
        <w:t>- 150 horas.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MASP </w:t>
      </w:r>
      <w:r w:rsidR="004B02AC" w:rsidRPr="00826DA8">
        <w:rPr>
          <w:rFonts w:ascii="Arial" w:hAnsi="Arial" w:cs="Arial"/>
          <w:b/>
        </w:rPr>
        <w:t xml:space="preserve">- </w:t>
      </w:r>
      <w:r w:rsidRPr="00826DA8">
        <w:rPr>
          <w:rFonts w:ascii="Arial" w:hAnsi="Arial" w:cs="Arial"/>
        </w:rPr>
        <w:t>CIC – 10 horas – 04/2003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Implantação de Manutenção Co</w:t>
      </w:r>
      <w:r w:rsidR="004B02AC" w:rsidRPr="00826DA8">
        <w:rPr>
          <w:rFonts w:ascii="Arial" w:hAnsi="Arial" w:cs="Arial"/>
          <w:b/>
        </w:rPr>
        <w:t xml:space="preserve">rretiva, Preventiva e Produtiva - </w:t>
      </w:r>
      <w:r w:rsidRPr="00826DA8">
        <w:rPr>
          <w:rFonts w:ascii="Arial" w:hAnsi="Arial" w:cs="Arial"/>
        </w:rPr>
        <w:t>CIC - 04/2003</w:t>
      </w:r>
      <w:r w:rsidR="004B02AC" w:rsidRPr="00826DA8">
        <w:rPr>
          <w:rFonts w:ascii="Arial" w:hAnsi="Arial" w:cs="Arial"/>
        </w:rPr>
        <w:t xml:space="preserve"> – 16 hs</w:t>
      </w:r>
    </w:p>
    <w:p w:rsidR="002D7592" w:rsidRPr="00826DA8" w:rsidRDefault="004B02AC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C</w:t>
      </w:r>
      <w:r w:rsidR="002D7592" w:rsidRPr="00826DA8">
        <w:rPr>
          <w:rFonts w:ascii="Arial" w:hAnsi="Arial" w:cs="Arial"/>
          <w:b/>
        </w:rPr>
        <w:t>ronometragem</w:t>
      </w:r>
      <w:r w:rsidRPr="00826DA8">
        <w:rPr>
          <w:rFonts w:ascii="Arial" w:hAnsi="Arial" w:cs="Arial"/>
          <w:b/>
        </w:rPr>
        <w:t xml:space="preserve"> - </w:t>
      </w:r>
      <w:r w:rsidR="002D7592" w:rsidRPr="00826DA8">
        <w:rPr>
          <w:rFonts w:ascii="Arial" w:hAnsi="Arial" w:cs="Arial"/>
        </w:rPr>
        <w:t>CIC – 12 horas – 06/2003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Auditor Interno da </w:t>
      </w:r>
      <w:r w:rsidR="004B02AC" w:rsidRPr="00826DA8">
        <w:rPr>
          <w:rFonts w:ascii="Arial" w:hAnsi="Arial" w:cs="Arial"/>
          <w:b/>
        </w:rPr>
        <w:t xml:space="preserve">ISO - </w:t>
      </w:r>
      <w:r w:rsidRPr="00826DA8">
        <w:rPr>
          <w:rFonts w:ascii="Arial" w:hAnsi="Arial" w:cs="Arial"/>
        </w:rPr>
        <w:t>DNV – 16 horas – 07/2003</w:t>
      </w:r>
    </w:p>
    <w:p w:rsidR="002D7592" w:rsidRPr="00826DA8" w:rsidRDefault="002D7592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  <w:bCs/>
        </w:rPr>
        <w:t>Gestão de Equipes</w:t>
      </w:r>
      <w:r w:rsidRPr="00826DA8">
        <w:rPr>
          <w:rFonts w:ascii="Arial" w:hAnsi="Arial" w:cs="Arial"/>
        </w:rPr>
        <w:t xml:space="preserve"> – Módulo Inicial</w:t>
      </w:r>
      <w:r w:rsidR="004B02AC" w:rsidRPr="00826DA8">
        <w:rPr>
          <w:rFonts w:ascii="Arial" w:hAnsi="Arial" w:cs="Arial"/>
        </w:rPr>
        <w:t xml:space="preserve"> -</w:t>
      </w:r>
      <w:r w:rsidRPr="00826DA8">
        <w:rPr>
          <w:rFonts w:ascii="Arial" w:hAnsi="Arial" w:cs="Arial"/>
        </w:rPr>
        <w:t xml:space="preserve"> CIC – 12 horas – 01/2004</w:t>
      </w:r>
    </w:p>
    <w:p w:rsidR="002D7592" w:rsidRPr="00826DA8" w:rsidRDefault="004B02AC" w:rsidP="00826DA8">
      <w:pPr>
        <w:pStyle w:val="Ttulo5"/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826DA8">
        <w:rPr>
          <w:rFonts w:ascii="Arial" w:hAnsi="Arial" w:cs="Arial"/>
          <w:b/>
          <w:sz w:val="20"/>
          <w:szCs w:val="20"/>
        </w:rPr>
        <w:t xml:space="preserve">Chefia e Liderança na Produção - </w:t>
      </w:r>
      <w:r w:rsidR="00684B31" w:rsidRPr="00826DA8">
        <w:rPr>
          <w:rFonts w:ascii="Arial" w:hAnsi="Arial" w:cs="Arial"/>
          <w:b/>
          <w:sz w:val="20"/>
          <w:szCs w:val="20"/>
        </w:rPr>
        <w:t>CIC</w:t>
      </w:r>
      <w:r w:rsidR="002D7592" w:rsidRPr="00826DA8">
        <w:rPr>
          <w:rFonts w:ascii="Arial" w:hAnsi="Arial" w:cs="Arial"/>
          <w:sz w:val="20"/>
          <w:szCs w:val="20"/>
        </w:rPr>
        <w:t xml:space="preserve"> – 16 horas – 06/200</w:t>
      </w:r>
      <w:r w:rsidR="0050579D" w:rsidRPr="00826DA8">
        <w:rPr>
          <w:rFonts w:ascii="Arial" w:hAnsi="Arial" w:cs="Arial"/>
          <w:sz w:val="20"/>
          <w:szCs w:val="20"/>
        </w:rPr>
        <w:t>4</w:t>
      </w:r>
    </w:p>
    <w:p w:rsidR="006E12D3" w:rsidRPr="00826DA8" w:rsidRDefault="006E12D3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  <w:bCs/>
        </w:rPr>
        <w:t xml:space="preserve">Desenvolvimento de Gestores – </w:t>
      </w:r>
      <w:r w:rsidRPr="00826DA8">
        <w:rPr>
          <w:rFonts w:ascii="Arial" w:hAnsi="Arial" w:cs="Arial"/>
        </w:rPr>
        <w:t xml:space="preserve">com </w:t>
      </w:r>
      <w:proofErr w:type="spellStart"/>
      <w:r w:rsidRPr="00826DA8">
        <w:rPr>
          <w:rFonts w:ascii="Arial" w:hAnsi="Arial" w:cs="Arial"/>
        </w:rPr>
        <w:t>Janay</w:t>
      </w:r>
      <w:proofErr w:type="spellEnd"/>
      <w:r w:rsidR="00FB041A">
        <w:rPr>
          <w:rFonts w:ascii="Arial" w:hAnsi="Arial" w:cs="Arial"/>
        </w:rPr>
        <w:t xml:space="preserve"> </w:t>
      </w:r>
      <w:proofErr w:type="spellStart"/>
      <w:r w:rsidRPr="00826DA8">
        <w:rPr>
          <w:rFonts w:ascii="Arial" w:hAnsi="Arial" w:cs="Arial"/>
        </w:rPr>
        <w:t>Pierucini</w:t>
      </w:r>
      <w:proofErr w:type="spellEnd"/>
      <w:r w:rsidRPr="00826DA8">
        <w:rPr>
          <w:rFonts w:ascii="Arial" w:hAnsi="Arial" w:cs="Arial"/>
        </w:rPr>
        <w:t xml:space="preserve"> – </w:t>
      </w:r>
      <w:r w:rsidR="006748A3" w:rsidRPr="00826DA8">
        <w:rPr>
          <w:rFonts w:ascii="Arial" w:hAnsi="Arial" w:cs="Arial"/>
        </w:rPr>
        <w:t>2</w:t>
      </w:r>
      <w:r w:rsidRPr="00826DA8">
        <w:rPr>
          <w:rFonts w:ascii="Arial" w:hAnsi="Arial" w:cs="Arial"/>
        </w:rPr>
        <w:t>0 horas – 05/2006</w:t>
      </w:r>
    </w:p>
    <w:p w:rsidR="00AA60D4" w:rsidRPr="00826DA8" w:rsidRDefault="00AA60D4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  <w:bCs/>
        </w:rPr>
        <w:t xml:space="preserve">FMEA – </w:t>
      </w:r>
      <w:r w:rsidRPr="00826DA8">
        <w:rPr>
          <w:rFonts w:ascii="Arial" w:hAnsi="Arial" w:cs="Arial"/>
        </w:rPr>
        <w:t>Excelência Gestão Empresarial – 16 horas – 04/2007</w:t>
      </w:r>
    </w:p>
    <w:p w:rsidR="00AA60D4" w:rsidRPr="00826DA8" w:rsidRDefault="00AA60D4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  <w:bCs/>
        </w:rPr>
        <w:t>Interpretação da S</w:t>
      </w:r>
      <w:r w:rsidR="00D768FE" w:rsidRPr="00826DA8">
        <w:rPr>
          <w:rFonts w:ascii="Arial" w:hAnsi="Arial" w:cs="Arial"/>
          <w:b/>
          <w:bCs/>
        </w:rPr>
        <w:t>A</w:t>
      </w:r>
      <w:r w:rsidRPr="00826DA8">
        <w:rPr>
          <w:rFonts w:ascii="Arial" w:hAnsi="Arial" w:cs="Arial"/>
          <w:b/>
          <w:bCs/>
        </w:rPr>
        <w:t xml:space="preserve"> 8000</w:t>
      </w:r>
      <w:r w:rsidRPr="00826DA8">
        <w:rPr>
          <w:rFonts w:ascii="Arial" w:hAnsi="Arial" w:cs="Arial"/>
        </w:rPr>
        <w:t xml:space="preserve"> – DPS – 4 horas – 05/2007</w:t>
      </w:r>
    </w:p>
    <w:p w:rsidR="00CF29A4" w:rsidRPr="00826DA8" w:rsidRDefault="00CF29A4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  <w:bCs/>
        </w:rPr>
        <w:t>Gerenciamento de Processos</w:t>
      </w:r>
      <w:r w:rsidRPr="00826DA8">
        <w:rPr>
          <w:rFonts w:ascii="Arial" w:hAnsi="Arial" w:cs="Arial"/>
        </w:rPr>
        <w:t xml:space="preserve"> – DPS – 12 horas – 03/2008</w:t>
      </w:r>
    </w:p>
    <w:p w:rsidR="00FD6180" w:rsidRPr="00826DA8" w:rsidRDefault="00FD6180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  <w:bCs/>
        </w:rPr>
        <w:t xml:space="preserve">Ferramentas da Qualidade: </w:t>
      </w:r>
      <w:r w:rsidRPr="00826DA8">
        <w:rPr>
          <w:rFonts w:ascii="Arial" w:hAnsi="Arial" w:cs="Arial"/>
        </w:rPr>
        <w:t xml:space="preserve">Diagrama de causa e efeito, gráfico de </w:t>
      </w:r>
      <w:proofErr w:type="spellStart"/>
      <w:r w:rsidRPr="00826DA8">
        <w:rPr>
          <w:rFonts w:ascii="Arial" w:hAnsi="Arial" w:cs="Arial"/>
        </w:rPr>
        <w:t>pareto</w:t>
      </w:r>
      <w:proofErr w:type="spellEnd"/>
      <w:r w:rsidRPr="00826DA8">
        <w:rPr>
          <w:rFonts w:ascii="Arial" w:hAnsi="Arial" w:cs="Arial"/>
        </w:rPr>
        <w:t xml:space="preserve">, </w:t>
      </w:r>
      <w:r w:rsidR="00030E3F">
        <w:rPr>
          <w:rFonts w:ascii="Arial" w:hAnsi="Arial" w:cs="Arial"/>
        </w:rPr>
        <w:t>método GUT, MASP, PDCA, 5W2H, F</w:t>
      </w:r>
      <w:r w:rsidRPr="00826DA8">
        <w:rPr>
          <w:rFonts w:ascii="Arial" w:hAnsi="Arial" w:cs="Arial"/>
        </w:rPr>
        <w:t>MEA, Controle Estatístico do Processo.</w:t>
      </w:r>
    </w:p>
    <w:p w:rsidR="003C39CF" w:rsidRPr="00826DA8" w:rsidRDefault="003C39CF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Implantação da ISO 9000: </w:t>
      </w:r>
      <w:r w:rsidRPr="00826DA8">
        <w:rPr>
          <w:rFonts w:ascii="Arial" w:hAnsi="Arial" w:cs="Arial"/>
        </w:rPr>
        <w:t>DPS – 12 horas – 03/2009</w:t>
      </w:r>
    </w:p>
    <w:p w:rsidR="00E03F59" w:rsidRPr="00826DA8" w:rsidRDefault="00E03F59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>Sensibilização para a Qualidade</w:t>
      </w:r>
      <w:r w:rsidRPr="00826DA8">
        <w:rPr>
          <w:rFonts w:ascii="Arial" w:hAnsi="Arial" w:cs="Arial"/>
        </w:rPr>
        <w:t>: SENAI – 20 horas 04/2010</w:t>
      </w:r>
      <w:r w:rsidR="00FC6BA7" w:rsidRPr="00826DA8">
        <w:rPr>
          <w:rFonts w:ascii="Arial" w:hAnsi="Arial" w:cs="Arial"/>
        </w:rPr>
        <w:t>.</w:t>
      </w:r>
    </w:p>
    <w:p w:rsidR="00F81B6B" w:rsidRPr="00826DA8" w:rsidRDefault="00F81B6B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O Papel do Gestor nas Relações de Trabalho – Relações Sindicais e Medidas Disciplinares – </w:t>
      </w:r>
      <w:r w:rsidR="003F55A2">
        <w:rPr>
          <w:rFonts w:ascii="Arial" w:hAnsi="Arial" w:cs="Arial"/>
        </w:rPr>
        <w:t xml:space="preserve">Fibraplac 2015 e </w:t>
      </w:r>
      <w:proofErr w:type="spellStart"/>
      <w:r w:rsidRPr="00826DA8">
        <w:rPr>
          <w:rFonts w:ascii="Arial" w:hAnsi="Arial" w:cs="Arial"/>
        </w:rPr>
        <w:t>Saccaro</w:t>
      </w:r>
      <w:proofErr w:type="spellEnd"/>
      <w:r w:rsidRPr="00826DA8">
        <w:rPr>
          <w:rFonts w:ascii="Arial" w:hAnsi="Arial" w:cs="Arial"/>
        </w:rPr>
        <w:t xml:space="preserve"> Móveis com Dr. Renato </w:t>
      </w:r>
      <w:proofErr w:type="spellStart"/>
      <w:r w:rsidRPr="00826DA8">
        <w:rPr>
          <w:rFonts w:ascii="Arial" w:hAnsi="Arial" w:cs="Arial"/>
        </w:rPr>
        <w:t>Zuco</w:t>
      </w:r>
      <w:proofErr w:type="spellEnd"/>
      <w:r w:rsidR="003F55A2">
        <w:rPr>
          <w:rFonts w:ascii="Arial" w:hAnsi="Arial" w:cs="Arial"/>
        </w:rPr>
        <w:t xml:space="preserve"> em 2011</w:t>
      </w:r>
      <w:r w:rsidRPr="00826DA8">
        <w:rPr>
          <w:rFonts w:ascii="Arial" w:hAnsi="Arial" w:cs="Arial"/>
        </w:rPr>
        <w:t>.</w:t>
      </w:r>
    </w:p>
    <w:p w:rsidR="00633CA7" w:rsidRDefault="004C29FB" w:rsidP="00826DA8">
      <w:pPr>
        <w:spacing w:line="240" w:lineRule="atLeast"/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lastRenderedPageBreak/>
        <w:t>Desenvolvimento</w:t>
      </w:r>
      <w:r w:rsidR="00633CA7" w:rsidRPr="00826DA8">
        <w:rPr>
          <w:rFonts w:ascii="Arial" w:hAnsi="Arial" w:cs="Arial"/>
          <w:b/>
        </w:rPr>
        <w:t xml:space="preserve"> Profissional: </w:t>
      </w:r>
      <w:r w:rsidR="00633CA7" w:rsidRPr="00826DA8">
        <w:rPr>
          <w:rFonts w:ascii="Arial" w:hAnsi="Arial" w:cs="Arial"/>
        </w:rPr>
        <w:t>Acompanhamento e desenvolvimento profissional co</w:t>
      </w:r>
      <w:r w:rsidR="00F81B6B" w:rsidRPr="00826DA8">
        <w:rPr>
          <w:rFonts w:ascii="Arial" w:hAnsi="Arial" w:cs="Arial"/>
        </w:rPr>
        <w:t>m</w:t>
      </w:r>
      <w:r w:rsidR="00633CA7" w:rsidRPr="00826DA8">
        <w:rPr>
          <w:rFonts w:ascii="Arial" w:hAnsi="Arial" w:cs="Arial"/>
        </w:rPr>
        <w:t xml:space="preserve"> a Psicóloga </w:t>
      </w:r>
      <w:proofErr w:type="spellStart"/>
      <w:r w:rsidR="00633CA7" w:rsidRPr="00826DA8">
        <w:rPr>
          <w:rFonts w:ascii="Arial" w:hAnsi="Arial" w:cs="Arial"/>
        </w:rPr>
        <w:t>Machyelis</w:t>
      </w:r>
      <w:proofErr w:type="spellEnd"/>
      <w:r w:rsidR="00633CA7" w:rsidRPr="00826DA8">
        <w:rPr>
          <w:rFonts w:ascii="Arial" w:hAnsi="Arial" w:cs="Arial"/>
        </w:rPr>
        <w:t xml:space="preserve"> Michelin – Especialista em Psicol</w:t>
      </w:r>
      <w:r w:rsidR="009037F5">
        <w:rPr>
          <w:rFonts w:ascii="Arial" w:hAnsi="Arial" w:cs="Arial"/>
        </w:rPr>
        <w:t>ogia Organizacional. – 1,2 anos.</w:t>
      </w:r>
    </w:p>
    <w:p w:rsidR="0020113C" w:rsidRDefault="0020113C" w:rsidP="00826DA8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Sensibilização para Implantação de Novos Projetos: </w:t>
      </w:r>
      <w:r>
        <w:rPr>
          <w:rFonts w:ascii="Arial" w:hAnsi="Arial" w:cs="Arial"/>
        </w:rPr>
        <w:t xml:space="preserve">SENAI – 16 horas – 26/09/14. In </w:t>
      </w: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>.</w:t>
      </w:r>
    </w:p>
    <w:p w:rsidR="0020113C" w:rsidRDefault="0020113C" w:rsidP="00826DA8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NR-12 Operação Segura de Máquinas – </w:t>
      </w:r>
      <w:proofErr w:type="spellStart"/>
      <w:r>
        <w:rPr>
          <w:rFonts w:ascii="Arial" w:hAnsi="Arial" w:cs="Arial"/>
        </w:rPr>
        <w:t>Volpato</w:t>
      </w:r>
      <w:proofErr w:type="spellEnd"/>
      <w:r>
        <w:rPr>
          <w:rFonts w:ascii="Arial" w:hAnsi="Arial" w:cs="Arial"/>
        </w:rPr>
        <w:t xml:space="preserve"> Engenharias – 4 horas – 24/09/15. In </w:t>
      </w: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>.</w:t>
      </w:r>
    </w:p>
    <w:p w:rsidR="0020113C" w:rsidRPr="0020113C" w:rsidRDefault="0020113C" w:rsidP="00826DA8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Programa 5S </w:t>
      </w:r>
      <w:r>
        <w:rPr>
          <w:rFonts w:ascii="Arial" w:hAnsi="Arial" w:cs="Arial"/>
        </w:rPr>
        <w:t xml:space="preserve">– SENAI – 12 horas – In </w:t>
      </w:r>
      <w:proofErr w:type="spellStart"/>
      <w:r>
        <w:rPr>
          <w:rFonts w:ascii="Arial" w:hAnsi="Arial" w:cs="Arial"/>
        </w:rPr>
        <w:t>company</w:t>
      </w:r>
      <w:proofErr w:type="spellEnd"/>
      <w:r>
        <w:rPr>
          <w:rFonts w:ascii="Arial" w:hAnsi="Arial" w:cs="Arial"/>
        </w:rPr>
        <w:t>.</w:t>
      </w:r>
    </w:p>
    <w:p w:rsidR="0020113C" w:rsidRPr="0020113C" w:rsidRDefault="0020113C" w:rsidP="00826DA8">
      <w:pPr>
        <w:spacing w:line="240" w:lineRule="atLeast"/>
        <w:jc w:val="both"/>
        <w:rPr>
          <w:rFonts w:ascii="Arial" w:hAnsi="Arial" w:cs="Arial"/>
        </w:rPr>
      </w:pPr>
    </w:p>
    <w:p w:rsidR="006D1223" w:rsidRPr="00826DA8" w:rsidRDefault="006D1223" w:rsidP="00826DA8">
      <w:pPr>
        <w:spacing w:line="320" w:lineRule="atLeast"/>
        <w:jc w:val="both"/>
        <w:rPr>
          <w:rFonts w:ascii="Arial" w:hAnsi="Arial" w:cs="Arial"/>
          <w:b/>
          <w:u w:val="single"/>
        </w:rPr>
      </w:pPr>
      <w:r w:rsidRPr="00826DA8">
        <w:rPr>
          <w:rFonts w:ascii="Arial" w:hAnsi="Arial" w:cs="Arial"/>
          <w:b/>
          <w:u w:val="single"/>
        </w:rPr>
        <w:t xml:space="preserve">Idiomas: </w:t>
      </w:r>
    </w:p>
    <w:p w:rsidR="006D1223" w:rsidRPr="00826DA8" w:rsidRDefault="006D1223" w:rsidP="00826DA8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</w:rPr>
        <w:t xml:space="preserve">Inglês: Sesi (nível 2 </w:t>
      </w:r>
      <w:r w:rsidR="00DD4A84" w:rsidRPr="00826DA8">
        <w:rPr>
          <w:rFonts w:ascii="Arial" w:hAnsi="Arial" w:cs="Arial"/>
        </w:rPr>
        <w:t xml:space="preserve">/ </w:t>
      </w:r>
      <w:r w:rsidRPr="00826DA8">
        <w:rPr>
          <w:rFonts w:ascii="Arial" w:hAnsi="Arial" w:cs="Arial"/>
        </w:rPr>
        <w:t>livro 2)</w:t>
      </w:r>
      <w:r w:rsidR="009019FC">
        <w:rPr>
          <w:rFonts w:ascii="Arial" w:hAnsi="Arial" w:cs="Arial"/>
        </w:rPr>
        <w:t xml:space="preserve"> – Interrompido em 2013.</w:t>
      </w:r>
    </w:p>
    <w:p w:rsidR="00632664" w:rsidRPr="00826DA8" w:rsidRDefault="00632664" w:rsidP="00826DA8">
      <w:pPr>
        <w:pStyle w:val="Ttulo1"/>
        <w:jc w:val="both"/>
        <w:rPr>
          <w:rFonts w:ascii="Arial" w:hAnsi="Arial" w:cs="Arial"/>
          <w:sz w:val="20"/>
          <w:szCs w:val="20"/>
        </w:rPr>
      </w:pPr>
    </w:p>
    <w:p w:rsidR="002D7592" w:rsidRDefault="006D1223" w:rsidP="00826DA8">
      <w:pPr>
        <w:pStyle w:val="Ttulo1"/>
        <w:jc w:val="both"/>
        <w:rPr>
          <w:rFonts w:ascii="Arial" w:hAnsi="Arial" w:cs="Arial"/>
          <w:sz w:val="20"/>
          <w:szCs w:val="20"/>
          <w:u w:val="single"/>
        </w:rPr>
      </w:pPr>
      <w:r w:rsidRPr="00826DA8">
        <w:rPr>
          <w:rFonts w:ascii="Arial" w:hAnsi="Arial" w:cs="Arial"/>
          <w:sz w:val="20"/>
          <w:szCs w:val="20"/>
          <w:u w:val="single"/>
        </w:rPr>
        <w:t>Experiências Profissionais</w:t>
      </w:r>
    </w:p>
    <w:p w:rsidR="000D569E" w:rsidRDefault="000D569E" w:rsidP="000D569E"/>
    <w:p w:rsidR="000D569E" w:rsidRDefault="000D569E" w:rsidP="000D569E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Empresa: </w:t>
      </w:r>
      <w:r>
        <w:rPr>
          <w:rFonts w:ascii="Arial" w:hAnsi="Arial" w:cs="Arial"/>
          <w:b/>
        </w:rPr>
        <w:t>FIBRAPLAC –MÁXIMA TECNOLOGIA EM PAINÉIS</w:t>
      </w:r>
    </w:p>
    <w:p w:rsidR="000D569E" w:rsidRPr="00826DA8" w:rsidRDefault="000D569E" w:rsidP="000D569E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Endereço: </w:t>
      </w:r>
      <w:r w:rsidRPr="00B34865">
        <w:rPr>
          <w:rFonts w:ascii="Arial" w:hAnsi="Arial" w:cs="Arial"/>
        </w:rPr>
        <w:t>Rua</w:t>
      </w:r>
      <w:r>
        <w:rPr>
          <w:rFonts w:ascii="Arial" w:hAnsi="Arial" w:cs="Arial"/>
        </w:rPr>
        <w:t xml:space="preserve"> Avelino Maciel Neto, 1800</w:t>
      </w:r>
      <w:r w:rsidRPr="00B34865">
        <w:rPr>
          <w:rFonts w:ascii="Arial" w:hAnsi="Arial" w:cs="Arial"/>
        </w:rPr>
        <w:t>.</w:t>
      </w:r>
    </w:p>
    <w:p w:rsidR="000D569E" w:rsidRPr="000D569E" w:rsidRDefault="000D569E" w:rsidP="000D569E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1</w:t>
      </w:r>
      <w:r w:rsidR="009037F5">
        <w:rPr>
          <w:rFonts w:ascii="Arial" w:hAnsi="Arial" w:cs="Arial"/>
        </w:rPr>
        <w:t>5</w:t>
      </w:r>
      <w:r w:rsidRPr="00B34865">
        <w:rPr>
          <w:rFonts w:ascii="Arial" w:hAnsi="Arial" w:cs="Arial"/>
        </w:rPr>
        <w:t>/0</w:t>
      </w:r>
      <w:r w:rsidR="009037F5">
        <w:rPr>
          <w:rFonts w:ascii="Arial" w:hAnsi="Arial" w:cs="Arial"/>
        </w:rPr>
        <w:t>7</w:t>
      </w:r>
      <w:r w:rsidRPr="00B34865">
        <w:rPr>
          <w:rFonts w:ascii="Arial" w:hAnsi="Arial" w:cs="Arial"/>
        </w:rPr>
        <w:t>/1</w:t>
      </w:r>
      <w:r w:rsidR="009037F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="0042569B">
        <w:rPr>
          <w:rFonts w:ascii="Arial" w:hAnsi="Arial" w:cs="Arial"/>
        </w:rPr>
        <w:t>a 03/12/15</w:t>
      </w:r>
    </w:p>
    <w:p w:rsidR="000D569E" w:rsidRPr="00826DA8" w:rsidRDefault="000D569E" w:rsidP="000D569E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Cargo: </w:t>
      </w:r>
      <w:r>
        <w:rPr>
          <w:rFonts w:ascii="Arial" w:hAnsi="Arial" w:cs="Arial"/>
          <w:b/>
        </w:rPr>
        <w:t>Supervisor de Produção</w:t>
      </w:r>
      <w:r w:rsidRPr="00B34865">
        <w:rPr>
          <w:rFonts w:ascii="Arial" w:hAnsi="Arial" w:cs="Arial"/>
          <w:b/>
        </w:rPr>
        <w:t>.</w:t>
      </w:r>
    </w:p>
    <w:p w:rsidR="000D569E" w:rsidRDefault="000D569E" w:rsidP="000D569E">
      <w:pPr>
        <w:jc w:val="both"/>
        <w:rPr>
          <w:rFonts w:ascii="Arial" w:hAnsi="Arial" w:cs="Arial"/>
          <w:lang w:val="pt-PT"/>
        </w:rPr>
      </w:pPr>
      <w:r w:rsidRPr="00826DA8">
        <w:rPr>
          <w:rFonts w:ascii="Arial" w:hAnsi="Arial" w:cs="Arial"/>
        </w:rPr>
        <w:t>Atividades:</w:t>
      </w:r>
      <w:r w:rsidR="00CF09E9">
        <w:rPr>
          <w:rFonts w:ascii="Arial" w:hAnsi="Arial" w:cs="Arial"/>
        </w:rPr>
        <w:t xml:space="preserve"> </w:t>
      </w:r>
      <w:r>
        <w:rPr>
          <w:rFonts w:ascii="Arial" w:hAnsi="Arial" w:cs="Arial"/>
          <w:lang w:val="pt-PT"/>
        </w:rPr>
        <w:t>Responsável por acompanhar a execução dos programas de produção</w:t>
      </w:r>
      <w:r w:rsidR="004B0FAF">
        <w:rPr>
          <w:rFonts w:ascii="Arial" w:hAnsi="Arial" w:cs="Arial"/>
          <w:lang w:val="pt-PT"/>
        </w:rPr>
        <w:t xml:space="preserve">. </w:t>
      </w:r>
      <w:r>
        <w:rPr>
          <w:rFonts w:ascii="Arial" w:hAnsi="Arial" w:cs="Arial"/>
          <w:lang w:val="pt-PT"/>
        </w:rPr>
        <w:t xml:space="preserve">Supervisionar e coordenar as atividades da área industrial, relacionadas ao planejamento e controle de produção, manutenção, controle de qualidade e fabricação. </w:t>
      </w:r>
    </w:p>
    <w:p w:rsidR="00B34865" w:rsidRDefault="000D569E" w:rsidP="009037F5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Analisar criticamente o desempenho da área de produção, monitorando indicadores de produção, garantindo seu desempenho, disponibilidade e confiabilidade, discutir questões do andamento dos trabalhos e o cumprimento do programa estabelecido</w:t>
      </w:r>
      <w:r w:rsidR="005548E7">
        <w:rPr>
          <w:rFonts w:ascii="Arial" w:hAnsi="Arial" w:cs="Arial"/>
          <w:lang w:val="pt-PT"/>
        </w:rPr>
        <w:t xml:space="preserve">, </w:t>
      </w:r>
      <w:r>
        <w:rPr>
          <w:rFonts w:ascii="Arial" w:hAnsi="Arial" w:cs="Arial"/>
          <w:lang w:val="pt-PT"/>
        </w:rPr>
        <w:t>providenciar e acompanhar o treinamento dos subordinados, visando manter capacitados para as operações da área, monitorar a evolução das ordens de produção e participar de reuniões periódicas</w:t>
      </w:r>
      <w:r w:rsidR="00CF09E9">
        <w:rPr>
          <w:rFonts w:ascii="Arial" w:hAnsi="Arial" w:cs="Arial"/>
          <w:lang w:val="pt-PT"/>
        </w:rPr>
        <w:t>.</w:t>
      </w:r>
      <w:r w:rsidR="00990D64">
        <w:rPr>
          <w:rFonts w:ascii="Arial" w:hAnsi="Arial" w:cs="Arial"/>
          <w:lang w:val="pt-PT"/>
        </w:rPr>
        <w:t xml:space="preserve"> Coordenador da implantação do programa 5S na área fisica 16 (Revestimento).</w:t>
      </w:r>
      <w:r w:rsidR="00CF09E9">
        <w:rPr>
          <w:rFonts w:ascii="Arial" w:hAnsi="Arial" w:cs="Arial"/>
          <w:lang w:val="pt-PT"/>
        </w:rPr>
        <w:t xml:space="preserve"> Experiência na área de revestimento, conhecimento em impregnação, usinagem de piso, e pequeno conhecimento desde a fabricação de cava</w:t>
      </w:r>
      <w:r w:rsidR="00DB0D4F">
        <w:rPr>
          <w:rFonts w:ascii="Arial" w:hAnsi="Arial" w:cs="Arial"/>
          <w:lang w:val="pt-PT"/>
        </w:rPr>
        <w:t>c</w:t>
      </w:r>
      <w:r w:rsidR="00CF09E9">
        <w:rPr>
          <w:rFonts w:ascii="Arial" w:hAnsi="Arial" w:cs="Arial"/>
          <w:lang w:val="pt-PT"/>
        </w:rPr>
        <w:t>o de madeira, prensa continua e lixadeira.</w:t>
      </w:r>
    </w:p>
    <w:p w:rsidR="009037F5" w:rsidRDefault="009037F5" w:rsidP="009037F5">
      <w:pPr>
        <w:jc w:val="both"/>
      </w:pPr>
    </w:p>
    <w:p w:rsidR="00B34865" w:rsidRDefault="00B34865" w:rsidP="00B34865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Empresa: </w:t>
      </w:r>
      <w:r>
        <w:rPr>
          <w:rFonts w:ascii="Arial" w:hAnsi="Arial" w:cs="Arial"/>
          <w:b/>
        </w:rPr>
        <w:t>INGECON MÓVEIS COMERCIAIS</w:t>
      </w:r>
    </w:p>
    <w:p w:rsidR="00B34865" w:rsidRPr="00826DA8" w:rsidRDefault="00B34865" w:rsidP="00B34865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Endereço: </w:t>
      </w:r>
      <w:r w:rsidRPr="00B34865">
        <w:rPr>
          <w:rFonts w:ascii="Arial" w:hAnsi="Arial" w:cs="Arial"/>
        </w:rPr>
        <w:t>Rua B, Distrito Industrial de Canoas.</w:t>
      </w:r>
    </w:p>
    <w:p w:rsidR="00B34865" w:rsidRPr="000D569E" w:rsidRDefault="00B34865" w:rsidP="00B34865">
      <w:pPr>
        <w:jc w:val="both"/>
        <w:rPr>
          <w:rFonts w:ascii="Arial" w:hAnsi="Arial" w:cs="Arial"/>
        </w:rPr>
      </w:pPr>
      <w:r w:rsidRPr="00826DA8">
        <w:rPr>
          <w:rFonts w:ascii="Arial" w:hAnsi="Arial" w:cs="Arial"/>
          <w:b/>
        </w:rPr>
        <w:t xml:space="preserve">Período: </w:t>
      </w:r>
      <w:r w:rsidR="009037F5">
        <w:rPr>
          <w:rFonts w:ascii="Arial" w:hAnsi="Arial" w:cs="Arial"/>
        </w:rPr>
        <w:t>09</w:t>
      </w:r>
      <w:r w:rsidRPr="00B34865">
        <w:rPr>
          <w:rFonts w:ascii="Arial" w:hAnsi="Arial" w:cs="Arial"/>
        </w:rPr>
        <w:t>/</w:t>
      </w:r>
      <w:r w:rsidR="009037F5">
        <w:rPr>
          <w:rFonts w:ascii="Arial" w:hAnsi="Arial" w:cs="Arial"/>
        </w:rPr>
        <w:t>1</w:t>
      </w:r>
      <w:r w:rsidRPr="00B34865">
        <w:rPr>
          <w:rFonts w:ascii="Arial" w:hAnsi="Arial" w:cs="Arial"/>
        </w:rPr>
        <w:t>0/1</w:t>
      </w:r>
      <w:r w:rsidR="00B359F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a</w:t>
      </w:r>
      <w:r w:rsidR="000D569E">
        <w:rPr>
          <w:rFonts w:ascii="Arial" w:hAnsi="Arial" w:cs="Arial"/>
        </w:rPr>
        <w:t>0</w:t>
      </w:r>
      <w:r w:rsidR="009037F5">
        <w:rPr>
          <w:rFonts w:ascii="Arial" w:hAnsi="Arial" w:cs="Arial"/>
        </w:rPr>
        <w:t>7</w:t>
      </w:r>
      <w:r w:rsidR="000D569E">
        <w:rPr>
          <w:rFonts w:ascii="Arial" w:hAnsi="Arial" w:cs="Arial"/>
        </w:rPr>
        <w:t>/07/14</w:t>
      </w:r>
    </w:p>
    <w:p w:rsidR="00B34865" w:rsidRPr="00826DA8" w:rsidRDefault="00B34865" w:rsidP="00B34865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Cargo: </w:t>
      </w:r>
      <w:r w:rsidRPr="00B34865">
        <w:rPr>
          <w:rFonts w:ascii="Arial" w:hAnsi="Arial" w:cs="Arial"/>
          <w:b/>
        </w:rPr>
        <w:t>Encarregado de Produção.</w:t>
      </w:r>
    </w:p>
    <w:p w:rsidR="00B34865" w:rsidRPr="00B34865" w:rsidRDefault="00B34865" w:rsidP="00B34865">
      <w:pPr>
        <w:pStyle w:val="Corpodetexto"/>
        <w:rPr>
          <w:rFonts w:ascii="Arial" w:hAnsi="Arial" w:cs="Arial"/>
          <w:b w:val="0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 xml:space="preserve">Atividades: </w:t>
      </w:r>
      <w:r w:rsidRPr="00B34865">
        <w:rPr>
          <w:rFonts w:ascii="Arial" w:hAnsi="Arial" w:cs="Arial"/>
          <w:b w:val="0"/>
          <w:sz w:val="20"/>
          <w:szCs w:val="20"/>
        </w:rPr>
        <w:t xml:space="preserve">Coordenar a utilização racional dos equipamentos, materiais, pessoal e produtos utilizados na execução dos trabalhos a serem desenvolvidos. </w:t>
      </w:r>
      <w:r w:rsidR="00BF5B28">
        <w:rPr>
          <w:rFonts w:ascii="Arial" w:hAnsi="Arial" w:cs="Arial"/>
          <w:b w:val="0"/>
          <w:sz w:val="20"/>
          <w:szCs w:val="20"/>
        </w:rPr>
        <w:t>D</w:t>
      </w:r>
      <w:r w:rsidRPr="00B34865">
        <w:rPr>
          <w:rFonts w:ascii="Arial" w:hAnsi="Arial" w:cs="Arial"/>
          <w:b w:val="0"/>
          <w:sz w:val="20"/>
          <w:szCs w:val="20"/>
        </w:rPr>
        <w:t>emitir, transferir, promover e</w:t>
      </w:r>
      <w:r w:rsidR="00BF5B28">
        <w:rPr>
          <w:rFonts w:ascii="Arial" w:hAnsi="Arial" w:cs="Arial"/>
          <w:b w:val="0"/>
          <w:sz w:val="20"/>
          <w:szCs w:val="20"/>
        </w:rPr>
        <w:t xml:space="preserve"> propor alteração de salários, e</w:t>
      </w:r>
      <w:r w:rsidRPr="00B34865">
        <w:rPr>
          <w:rFonts w:ascii="Arial" w:hAnsi="Arial" w:cs="Arial"/>
          <w:b w:val="0"/>
          <w:sz w:val="20"/>
          <w:szCs w:val="20"/>
        </w:rPr>
        <w:t>laborar planos de férias;</w:t>
      </w:r>
      <w:r>
        <w:rPr>
          <w:rFonts w:ascii="Arial" w:hAnsi="Arial" w:cs="Arial"/>
          <w:b w:val="0"/>
          <w:sz w:val="20"/>
          <w:szCs w:val="20"/>
        </w:rPr>
        <w:t xml:space="preserve"> coordenar as atividades da área de embalagem final, estoque de produtos prontos e supervisionar a expedição.</w:t>
      </w:r>
    </w:p>
    <w:p w:rsidR="002D7592" w:rsidRPr="00826DA8" w:rsidRDefault="002D7592" w:rsidP="00826DA8">
      <w:pPr>
        <w:jc w:val="both"/>
        <w:rPr>
          <w:rFonts w:ascii="Arial" w:hAnsi="Arial" w:cs="Arial"/>
          <w:b/>
        </w:rPr>
      </w:pPr>
    </w:p>
    <w:p w:rsidR="002B72AA" w:rsidRPr="00826DA8" w:rsidRDefault="002B72AA" w:rsidP="00826DA8">
      <w:pPr>
        <w:pStyle w:val="Corpodetexto"/>
        <w:rPr>
          <w:rFonts w:ascii="Arial" w:hAnsi="Arial" w:cs="Arial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>Empresa: S</w:t>
      </w:r>
      <w:r w:rsidR="006D1223" w:rsidRPr="00826DA8">
        <w:rPr>
          <w:rFonts w:ascii="Arial" w:hAnsi="Arial" w:cs="Arial"/>
          <w:sz w:val="20"/>
          <w:szCs w:val="20"/>
        </w:rPr>
        <w:t>ACCARO MÓ</w:t>
      </w:r>
      <w:r w:rsidRPr="00826DA8">
        <w:rPr>
          <w:rFonts w:ascii="Arial" w:hAnsi="Arial" w:cs="Arial"/>
          <w:sz w:val="20"/>
          <w:szCs w:val="20"/>
        </w:rPr>
        <w:t>VEIS.</w:t>
      </w:r>
    </w:p>
    <w:p w:rsidR="006D1223" w:rsidRPr="00826DA8" w:rsidRDefault="002B72AA" w:rsidP="00826DA8">
      <w:pPr>
        <w:pStyle w:val="Corpodetexto"/>
        <w:rPr>
          <w:rFonts w:ascii="Arial" w:hAnsi="Arial" w:cs="Arial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 xml:space="preserve">Endereço: </w:t>
      </w:r>
      <w:r w:rsidR="00FD0C17">
        <w:rPr>
          <w:rFonts w:ascii="Arial" w:hAnsi="Arial" w:cs="Arial"/>
          <w:b w:val="0"/>
          <w:sz w:val="20"/>
          <w:szCs w:val="20"/>
        </w:rPr>
        <w:t>R. Padre Gerô</w:t>
      </w:r>
      <w:r w:rsidRPr="00826DA8">
        <w:rPr>
          <w:rFonts w:ascii="Arial" w:hAnsi="Arial" w:cs="Arial"/>
          <w:b w:val="0"/>
          <w:sz w:val="20"/>
          <w:szCs w:val="20"/>
        </w:rPr>
        <w:t xml:space="preserve">nimo Rossi, 1956. Bairro: Ana </w:t>
      </w:r>
      <w:proofErr w:type="spellStart"/>
      <w:r w:rsidRPr="00826DA8">
        <w:rPr>
          <w:rFonts w:ascii="Arial" w:hAnsi="Arial" w:cs="Arial"/>
          <w:b w:val="0"/>
          <w:sz w:val="20"/>
          <w:szCs w:val="20"/>
        </w:rPr>
        <w:t>Rech</w:t>
      </w:r>
      <w:proofErr w:type="spellEnd"/>
      <w:r w:rsidR="00434BE4">
        <w:rPr>
          <w:rFonts w:ascii="Arial" w:hAnsi="Arial" w:cs="Arial"/>
          <w:b w:val="0"/>
          <w:sz w:val="20"/>
          <w:szCs w:val="20"/>
        </w:rPr>
        <w:t>, Caxias do Sul.</w:t>
      </w:r>
    </w:p>
    <w:p w:rsidR="002B72AA" w:rsidRPr="00826DA8" w:rsidRDefault="002B72AA" w:rsidP="00826DA8">
      <w:pPr>
        <w:pStyle w:val="Corpodetexto"/>
        <w:rPr>
          <w:rFonts w:ascii="Arial" w:hAnsi="Arial" w:cs="Arial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 xml:space="preserve">Período: </w:t>
      </w:r>
      <w:r w:rsidRPr="00826DA8">
        <w:rPr>
          <w:rFonts w:ascii="Arial" w:hAnsi="Arial" w:cs="Arial"/>
          <w:b w:val="0"/>
          <w:sz w:val="20"/>
          <w:szCs w:val="20"/>
        </w:rPr>
        <w:t xml:space="preserve">14/09/05 </w:t>
      </w:r>
      <w:r w:rsidRPr="00826DA8">
        <w:rPr>
          <w:rFonts w:ascii="Arial" w:hAnsi="Arial" w:cs="Arial"/>
          <w:b w:val="0"/>
          <w:color w:val="000000"/>
          <w:sz w:val="20"/>
          <w:szCs w:val="20"/>
        </w:rPr>
        <w:t>a 30/07/13</w:t>
      </w:r>
      <w:r w:rsidRPr="00826DA8">
        <w:rPr>
          <w:rFonts w:ascii="Arial" w:hAnsi="Arial" w:cs="Arial"/>
          <w:b w:val="0"/>
          <w:sz w:val="20"/>
          <w:szCs w:val="20"/>
        </w:rPr>
        <w:t>.</w:t>
      </w:r>
    </w:p>
    <w:p w:rsidR="002B72AA" w:rsidRPr="00826DA8" w:rsidRDefault="002B72AA" w:rsidP="00826DA8">
      <w:pPr>
        <w:pStyle w:val="Corpodetexto"/>
        <w:rPr>
          <w:rFonts w:ascii="Arial" w:hAnsi="Arial" w:cs="Arial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 xml:space="preserve">Cargo: </w:t>
      </w:r>
      <w:r w:rsidRPr="0011792B">
        <w:rPr>
          <w:rFonts w:ascii="Arial" w:hAnsi="Arial" w:cs="Arial"/>
          <w:sz w:val="20"/>
          <w:szCs w:val="20"/>
        </w:rPr>
        <w:t>Supervisor de Produção.</w:t>
      </w:r>
    </w:p>
    <w:p w:rsidR="002B72AA" w:rsidRPr="00E51288" w:rsidRDefault="002B72AA" w:rsidP="00E51288">
      <w:pPr>
        <w:pStyle w:val="Corpodetexto"/>
        <w:rPr>
          <w:rFonts w:ascii="Arial" w:hAnsi="Arial" w:cs="Arial"/>
          <w:b w:val="0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>Atividades:</w:t>
      </w:r>
      <w:r w:rsidR="00E51288" w:rsidRPr="00E51288">
        <w:rPr>
          <w:rFonts w:ascii="Arial" w:hAnsi="Arial" w:cs="Arial"/>
          <w:b w:val="0"/>
          <w:sz w:val="20"/>
          <w:szCs w:val="20"/>
          <w:lang w:val="pt-PT"/>
        </w:rPr>
        <w:t>Gestão de 4</w:t>
      </w:r>
      <w:r w:rsidR="004B6536">
        <w:rPr>
          <w:rFonts w:ascii="Arial" w:hAnsi="Arial" w:cs="Arial"/>
          <w:b w:val="0"/>
          <w:sz w:val="20"/>
          <w:szCs w:val="20"/>
          <w:lang w:val="pt-PT"/>
        </w:rPr>
        <w:t>2</w:t>
      </w:r>
      <w:r w:rsidR="00E51288" w:rsidRPr="00E51288">
        <w:rPr>
          <w:rFonts w:ascii="Arial" w:hAnsi="Arial" w:cs="Arial"/>
          <w:b w:val="0"/>
          <w:sz w:val="20"/>
          <w:szCs w:val="20"/>
          <w:lang w:val="pt-PT"/>
        </w:rPr>
        <w:t xml:space="preserve"> funcionários</w:t>
      </w:r>
      <w:r w:rsidR="00E51288">
        <w:rPr>
          <w:rFonts w:ascii="Arial" w:hAnsi="Arial" w:cs="Arial"/>
          <w:b w:val="0"/>
          <w:sz w:val="20"/>
          <w:szCs w:val="20"/>
          <w:lang w:val="pt-PT"/>
        </w:rPr>
        <w:t>,</w:t>
      </w:r>
      <w:r w:rsidR="00E51288" w:rsidRPr="00E51288">
        <w:rPr>
          <w:rFonts w:ascii="Arial" w:hAnsi="Arial" w:cs="Arial"/>
          <w:b w:val="0"/>
          <w:sz w:val="20"/>
          <w:szCs w:val="20"/>
          <w:lang w:val="pt-PT"/>
        </w:rPr>
        <w:t xml:space="preserve"> planejando, organizando e supervisionando as atividades de produção dentro das especificações e padrões de qualidade estabelecidos. Elaborar o planejamento estratégico do setor para o exercício. Acompanhar e controlar sistematicamente o desempenho da produção, por meio da análise de indicadores, propondo os planos e ações necessários, visando assegurar o cumprimento das metas e objetivos estabelecidos. Controlar as despesas do setor buscando a redução de custos. Estudar, em conjunto com a Gerência, Engenharia e Qualidade, as necessidades da empresa em implementar os respectivos programas de desenvolvimento de novos equipamentos, produtos, lay-out, processos etc. Supervisionar as atividades de inspeção de controle de qualidade, visando assegurar conformidade com as especificações e padrões de qualidade estabelecidos. Garantir o cumprimento das normas de segurança do trabalho e legislação trabalhista.</w:t>
      </w:r>
    </w:p>
    <w:p w:rsidR="00397C45" w:rsidRPr="00826DA8" w:rsidRDefault="006D1223" w:rsidP="00826DA8">
      <w:pPr>
        <w:pStyle w:val="Corpodetexto"/>
        <w:rPr>
          <w:rFonts w:ascii="Arial" w:hAnsi="Arial" w:cs="Arial"/>
          <w:b w:val="0"/>
          <w:sz w:val="20"/>
          <w:szCs w:val="20"/>
        </w:rPr>
      </w:pPr>
      <w:r w:rsidRPr="00826DA8">
        <w:rPr>
          <w:rFonts w:ascii="Arial" w:hAnsi="Arial" w:cs="Arial"/>
          <w:b w:val="0"/>
          <w:sz w:val="20"/>
          <w:szCs w:val="20"/>
        </w:rPr>
        <w:t>Supervisionar a</w:t>
      </w:r>
      <w:r w:rsidR="002B72AA" w:rsidRPr="00826DA8">
        <w:rPr>
          <w:rFonts w:ascii="Arial" w:hAnsi="Arial" w:cs="Arial"/>
          <w:b w:val="0"/>
          <w:sz w:val="20"/>
          <w:szCs w:val="20"/>
        </w:rPr>
        <w:t xml:space="preserve"> produção e </w:t>
      </w:r>
      <w:r w:rsidR="00397C45" w:rsidRPr="00826DA8">
        <w:rPr>
          <w:rFonts w:ascii="Arial" w:hAnsi="Arial" w:cs="Arial"/>
          <w:b w:val="0"/>
          <w:sz w:val="20"/>
          <w:szCs w:val="20"/>
        </w:rPr>
        <w:t xml:space="preserve">a </w:t>
      </w:r>
      <w:r w:rsidR="002B72AA" w:rsidRPr="004E220B">
        <w:rPr>
          <w:rFonts w:ascii="Arial" w:hAnsi="Arial" w:cs="Arial"/>
          <w:sz w:val="20"/>
          <w:szCs w:val="20"/>
        </w:rPr>
        <w:t>manutenção</w:t>
      </w:r>
      <w:r w:rsidR="003B1639" w:rsidRPr="004E220B">
        <w:rPr>
          <w:rFonts w:ascii="Arial" w:hAnsi="Arial" w:cs="Arial"/>
          <w:sz w:val="20"/>
          <w:szCs w:val="20"/>
        </w:rPr>
        <w:t xml:space="preserve"> de máquinas</w:t>
      </w:r>
      <w:r w:rsidR="00D1378F">
        <w:rPr>
          <w:rFonts w:ascii="Arial" w:hAnsi="Arial" w:cs="Arial"/>
          <w:sz w:val="20"/>
          <w:szCs w:val="20"/>
        </w:rPr>
        <w:t xml:space="preserve"> </w:t>
      </w:r>
      <w:r w:rsidR="00397C45" w:rsidRPr="00826DA8">
        <w:rPr>
          <w:rFonts w:ascii="Arial" w:hAnsi="Arial" w:cs="Arial"/>
          <w:b w:val="0"/>
          <w:sz w:val="20"/>
          <w:szCs w:val="20"/>
        </w:rPr>
        <w:t>(ambos os setores)</w:t>
      </w:r>
      <w:r w:rsidR="00D1378F">
        <w:rPr>
          <w:rFonts w:ascii="Arial" w:hAnsi="Arial" w:cs="Arial"/>
          <w:b w:val="0"/>
          <w:sz w:val="20"/>
          <w:szCs w:val="20"/>
        </w:rPr>
        <w:t xml:space="preserve"> </w:t>
      </w:r>
      <w:r w:rsidR="00397C45" w:rsidRPr="00826DA8">
        <w:rPr>
          <w:rFonts w:ascii="Arial" w:hAnsi="Arial" w:cs="Arial"/>
          <w:b w:val="0"/>
          <w:sz w:val="20"/>
          <w:szCs w:val="20"/>
        </w:rPr>
        <w:t>durante</w:t>
      </w:r>
      <w:r w:rsidR="00D1378F">
        <w:rPr>
          <w:rFonts w:ascii="Arial" w:hAnsi="Arial" w:cs="Arial"/>
          <w:b w:val="0"/>
          <w:sz w:val="20"/>
          <w:szCs w:val="20"/>
        </w:rPr>
        <w:t xml:space="preserve"> </w:t>
      </w:r>
      <w:r w:rsidR="00397C45" w:rsidRPr="00826DA8">
        <w:rPr>
          <w:rFonts w:ascii="Arial" w:hAnsi="Arial" w:cs="Arial"/>
          <w:b w:val="0"/>
          <w:sz w:val="20"/>
          <w:szCs w:val="20"/>
        </w:rPr>
        <w:t>três</w:t>
      </w:r>
      <w:r w:rsidR="002B72AA" w:rsidRPr="00826DA8">
        <w:rPr>
          <w:rFonts w:ascii="Arial" w:hAnsi="Arial" w:cs="Arial"/>
          <w:b w:val="0"/>
          <w:sz w:val="20"/>
          <w:szCs w:val="20"/>
        </w:rPr>
        <w:t xml:space="preserve"> anos</w:t>
      </w:r>
      <w:r w:rsidR="00826DA8" w:rsidRPr="00826DA8">
        <w:rPr>
          <w:rFonts w:ascii="Arial" w:hAnsi="Arial" w:cs="Arial"/>
          <w:b w:val="0"/>
          <w:sz w:val="20"/>
          <w:szCs w:val="20"/>
        </w:rPr>
        <w:t xml:space="preserve">. Coordenar </w:t>
      </w:r>
      <w:r w:rsidR="002B72AA" w:rsidRPr="00826DA8">
        <w:rPr>
          <w:rFonts w:ascii="Arial" w:hAnsi="Arial" w:cs="Arial"/>
          <w:b w:val="0"/>
          <w:sz w:val="20"/>
          <w:szCs w:val="20"/>
        </w:rPr>
        <w:t xml:space="preserve">a área de </w:t>
      </w:r>
      <w:r w:rsidRPr="00826DA8">
        <w:rPr>
          <w:rFonts w:ascii="Arial" w:hAnsi="Arial" w:cs="Arial"/>
          <w:b w:val="0"/>
          <w:sz w:val="20"/>
          <w:szCs w:val="20"/>
        </w:rPr>
        <w:t>metalúrgica</w:t>
      </w:r>
      <w:r w:rsidR="002B72AA" w:rsidRPr="00826DA8">
        <w:rPr>
          <w:rFonts w:ascii="Arial" w:hAnsi="Arial" w:cs="Arial"/>
          <w:b w:val="0"/>
          <w:sz w:val="20"/>
          <w:szCs w:val="20"/>
        </w:rPr>
        <w:t xml:space="preserve"> com corte</w:t>
      </w:r>
      <w:r w:rsidR="0011792B">
        <w:rPr>
          <w:rFonts w:ascii="Arial" w:hAnsi="Arial" w:cs="Arial"/>
          <w:b w:val="0"/>
          <w:sz w:val="20"/>
          <w:szCs w:val="20"/>
        </w:rPr>
        <w:t xml:space="preserve">, </w:t>
      </w:r>
      <w:r w:rsidR="00397C45" w:rsidRPr="00826DA8">
        <w:rPr>
          <w:rFonts w:ascii="Arial" w:hAnsi="Arial" w:cs="Arial"/>
          <w:b w:val="0"/>
          <w:sz w:val="20"/>
          <w:szCs w:val="20"/>
        </w:rPr>
        <w:t>dobra</w:t>
      </w:r>
      <w:r w:rsidR="002B72AA" w:rsidRPr="00826DA8">
        <w:rPr>
          <w:rFonts w:ascii="Arial" w:hAnsi="Arial" w:cs="Arial"/>
          <w:b w:val="0"/>
          <w:sz w:val="20"/>
          <w:szCs w:val="20"/>
        </w:rPr>
        <w:t>, solda</w:t>
      </w:r>
      <w:r w:rsidR="003B1639" w:rsidRPr="00826DA8">
        <w:rPr>
          <w:rFonts w:ascii="Arial" w:hAnsi="Arial" w:cs="Arial"/>
          <w:b w:val="0"/>
          <w:sz w:val="20"/>
          <w:szCs w:val="20"/>
        </w:rPr>
        <w:t xml:space="preserve"> de tubos</w:t>
      </w:r>
      <w:r w:rsidR="002B72AA" w:rsidRPr="00826DA8">
        <w:rPr>
          <w:rFonts w:ascii="Arial" w:hAnsi="Arial" w:cs="Arial"/>
          <w:b w:val="0"/>
          <w:sz w:val="20"/>
          <w:szCs w:val="20"/>
        </w:rPr>
        <w:t xml:space="preserve"> e extrusão de fibra sintética</w:t>
      </w:r>
      <w:r w:rsidR="00DD4A84" w:rsidRPr="00826DA8">
        <w:rPr>
          <w:rFonts w:ascii="Arial" w:hAnsi="Arial" w:cs="Arial"/>
          <w:b w:val="0"/>
          <w:sz w:val="20"/>
          <w:szCs w:val="20"/>
        </w:rPr>
        <w:t>;</w:t>
      </w:r>
    </w:p>
    <w:p w:rsidR="002B72AA" w:rsidRPr="00826DA8" w:rsidRDefault="00397C45" w:rsidP="00826DA8">
      <w:pPr>
        <w:pStyle w:val="Corpodetexto"/>
        <w:rPr>
          <w:rFonts w:ascii="Arial" w:hAnsi="Arial" w:cs="Arial"/>
          <w:sz w:val="20"/>
          <w:szCs w:val="20"/>
        </w:rPr>
      </w:pPr>
      <w:r w:rsidRPr="00826DA8">
        <w:rPr>
          <w:rFonts w:ascii="Arial" w:hAnsi="Arial" w:cs="Arial"/>
          <w:b w:val="0"/>
          <w:sz w:val="20"/>
          <w:szCs w:val="20"/>
        </w:rPr>
        <w:t>Coordenar a área de estofaria envolvendo</w:t>
      </w:r>
      <w:r w:rsidR="002B72AA" w:rsidRPr="00826DA8">
        <w:rPr>
          <w:rFonts w:ascii="Arial" w:hAnsi="Arial" w:cs="Arial"/>
          <w:b w:val="0"/>
          <w:sz w:val="20"/>
          <w:szCs w:val="20"/>
        </w:rPr>
        <w:t xml:space="preserve"> todas as atividades desde o corte</w:t>
      </w:r>
      <w:r w:rsidR="002301EB">
        <w:rPr>
          <w:rFonts w:ascii="Arial" w:hAnsi="Arial" w:cs="Arial"/>
          <w:b w:val="0"/>
          <w:sz w:val="20"/>
          <w:szCs w:val="20"/>
        </w:rPr>
        <w:t xml:space="preserve"> de tecido, costura </w:t>
      </w:r>
      <w:r w:rsidRPr="00826DA8">
        <w:rPr>
          <w:rFonts w:ascii="Arial" w:hAnsi="Arial" w:cs="Arial"/>
          <w:b w:val="0"/>
          <w:sz w:val="20"/>
          <w:szCs w:val="20"/>
        </w:rPr>
        <w:t xml:space="preserve">à montagem final dos </w:t>
      </w:r>
      <w:r w:rsidR="002301EB">
        <w:rPr>
          <w:rFonts w:ascii="Arial" w:hAnsi="Arial" w:cs="Arial"/>
          <w:b w:val="0"/>
          <w:sz w:val="20"/>
          <w:szCs w:val="20"/>
        </w:rPr>
        <w:t>produtos; experiência</w:t>
      </w:r>
      <w:r w:rsidR="002B72AA" w:rsidRPr="00826DA8">
        <w:rPr>
          <w:rFonts w:ascii="Arial" w:hAnsi="Arial" w:cs="Arial"/>
          <w:b w:val="0"/>
          <w:sz w:val="20"/>
          <w:szCs w:val="20"/>
        </w:rPr>
        <w:t>na área de montagem, pintura e acabamento final.</w:t>
      </w:r>
    </w:p>
    <w:p w:rsidR="002B72AA" w:rsidRPr="00826DA8" w:rsidRDefault="002B72AA" w:rsidP="00826DA8">
      <w:pPr>
        <w:pStyle w:val="Ttulo3"/>
        <w:jc w:val="both"/>
        <w:rPr>
          <w:rFonts w:ascii="Arial" w:hAnsi="Arial" w:cs="Arial"/>
          <w:sz w:val="20"/>
          <w:szCs w:val="20"/>
        </w:rPr>
      </w:pPr>
    </w:p>
    <w:p w:rsidR="00397C45" w:rsidRPr="00826DA8" w:rsidRDefault="00397C45" w:rsidP="00826DA8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Empresa: </w:t>
      </w:r>
      <w:proofErr w:type="spellStart"/>
      <w:r w:rsidRPr="00826DA8">
        <w:rPr>
          <w:rFonts w:ascii="Arial" w:hAnsi="Arial" w:cs="Arial"/>
          <w:b/>
        </w:rPr>
        <w:t>TycoDinaço</w:t>
      </w:r>
      <w:proofErr w:type="spellEnd"/>
      <w:r w:rsidRPr="00826DA8">
        <w:rPr>
          <w:rFonts w:ascii="Arial" w:hAnsi="Arial" w:cs="Arial"/>
          <w:b/>
        </w:rPr>
        <w:t xml:space="preserve"> Ind. e Com. De Ferro e Aço Ltda.</w:t>
      </w:r>
    </w:p>
    <w:p w:rsidR="00397C45" w:rsidRPr="00826DA8" w:rsidRDefault="00397C45" w:rsidP="00826DA8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Endereço: </w:t>
      </w:r>
      <w:r w:rsidRPr="00826DA8">
        <w:rPr>
          <w:rFonts w:ascii="Arial" w:hAnsi="Arial" w:cs="Arial"/>
        </w:rPr>
        <w:t>RS 122 Km 80 Bairro: N. Sra. Saúde</w:t>
      </w:r>
      <w:r w:rsidRPr="00826DA8">
        <w:rPr>
          <w:rFonts w:ascii="Arial" w:hAnsi="Arial" w:cs="Arial"/>
          <w:b/>
        </w:rPr>
        <w:t>.</w:t>
      </w:r>
    </w:p>
    <w:p w:rsidR="00397C45" w:rsidRPr="00826DA8" w:rsidRDefault="00397C45" w:rsidP="00826DA8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Período: </w:t>
      </w:r>
      <w:r w:rsidR="00DD4A84" w:rsidRPr="00826DA8">
        <w:rPr>
          <w:rFonts w:ascii="Arial" w:hAnsi="Arial" w:cs="Arial"/>
        </w:rPr>
        <w:t>03/12/00 à</w:t>
      </w:r>
      <w:r w:rsidRPr="00826DA8">
        <w:rPr>
          <w:rFonts w:ascii="Arial" w:hAnsi="Arial" w:cs="Arial"/>
        </w:rPr>
        <w:t xml:space="preserve"> 01/08/05</w:t>
      </w:r>
    </w:p>
    <w:p w:rsidR="00397C45" w:rsidRPr="00826DA8" w:rsidRDefault="00397C45" w:rsidP="00826DA8">
      <w:pPr>
        <w:jc w:val="both"/>
        <w:rPr>
          <w:rFonts w:ascii="Arial" w:hAnsi="Arial" w:cs="Arial"/>
          <w:b/>
        </w:rPr>
      </w:pPr>
      <w:r w:rsidRPr="00826DA8">
        <w:rPr>
          <w:rFonts w:ascii="Arial" w:hAnsi="Arial" w:cs="Arial"/>
          <w:b/>
        </w:rPr>
        <w:t xml:space="preserve">Cargo: </w:t>
      </w:r>
      <w:r w:rsidRPr="00826DA8">
        <w:rPr>
          <w:rFonts w:ascii="Arial" w:hAnsi="Arial" w:cs="Arial"/>
        </w:rPr>
        <w:t>Líder Operacional</w:t>
      </w:r>
    </w:p>
    <w:p w:rsidR="00397C45" w:rsidRPr="00826DA8" w:rsidRDefault="00DD4A84" w:rsidP="00826DA8">
      <w:pPr>
        <w:pStyle w:val="Corpodetexto"/>
        <w:rPr>
          <w:rFonts w:ascii="Arial" w:hAnsi="Arial" w:cs="Arial"/>
          <w:b w:val="0"/>
          <w:sz w:val="20"/>
          <w:szCs w:val="20"/>
        </w:rPr>
      </w:pPr>
      <w:r w:rsidRPr="00826DA8">
        <w:rPr>
          <w:rFonts w:ascii="Arial" w:hAnsi="Arial" w:cs="Arial"/>
          <w:sz w:val="20"/>
          <w:szCs w:val="20"/>
        </w:rPr>
        <w:t>Atividades:</w:t>
      </w:r>
      <w:r w:rsidR="00397C45" w:rsidRPr="00826DA8">
        <w:rPr>
          <w:rFonts w:ascii="Arial" w:hAnsi="Arial" w:cs="Arial"/>
          <w:b w:val="0"/>
          <w:sz w:val="20"/>
          <w:szCs w:val="20"/>
        </w:rPr>
        <w:t xml:space="preserve">Inspecionar a qualidade na área de engenharia da qualidade, recebimento, processos, documentação da ISO, </w:t>
      </w:r>
      <w:r w:rsidR="00647723" w:rsidRPr="00826DA8">
        <w:rPr>
          <w:rFonts w:ascii="Arial" w:hAnsi="Arial" w:cs="Arial"/>
          <w:b w:val="0"/>
          <w:sz w:val="20"/>
          <w:szCs w:val="20"/>
        </w:rPr>
        <w:t xml:space="preserve">e </w:t>
      </w:r>
      <w:r w:rsidR="00397C45" w:rsidRPr="00826DA8">
        <w:rPr>
          <w:rFonts w:ascii="Arial" w:hAnsi="Arial" w:cs="Arial"/>
          <w:b w:val="0"/>
          <w:sz w:val="20"/>
          <w:szCs w:val="20"/>
        </w:rPr>
        <w:t>controle</w:t>
      </w:r>
      <w:r w:rsidR="00647723" w:rsidRPr="00826DA8">
        <w:rPr>
          <w:rFonts w:ascii="Arial" w:hAnsi="Arial" w:cs="Arial"/>
          <w:b w:val="0"/>
          <w:sz w:val="20"/>
          <w:szCs w:val="20"/>
        </w:rPr>
        <w:t>/</w:t>
      </w:r>
      <w:r w:rsidR="00397C45" w:rsidRPr="00826DA8">
        <w:rPr>
          <w:rFonts w:ascii="Arial" w:hAnsi="Arial" w:cs="Arial"/>
          <w:b w:val="0"/>
          <w:sz w:val="20"/>
          <w:szCs w:val="20"/>
        </w:rPr>
        <w:t>aferi</w:t>
      </w:r>
      <w:r w:rsidRPr="00826DA8">
        <w:rPr>
          <w:rFonts w:ascii="Arial" w:hAnsi="Arial" w:cs="Arial"/>
          <w:b w:val="0"/>
          <w:sz w:val="20"/>
          <w:szCs w:val="20"/>
        </w:rPr>
        <w:t>ção de instrumentos de medição;</w:t>
      </w:r>
    </w:p>
    <w:p w:rsidR="00DD4A84" w:rsidRPr="00826DA8" w:rsidRDefault="00397C45" w:rsidP="00826DA8">
      <w:pPr>
        <w:pStyle w:val="Corpodetexto"/>
        <w:rPr>
          <w:rFonts w:ascii="Arial" w:hAnsi="Arial" w:cs="Arial"/>
          <w:b w:val="0"/>
          <w:sz w:val="20"/>
          <w:szCs w:val="20"/>
        </w:rPr>
      </w:pPr>
      <w:r w:rsidRPr="00826DA8">
        <w:rPr>
          <w:rFonts w:ascii="Arial" w:hAnsi="Arial" w:cs="Arial"/>
          <w:b w:val="0"/>
          <w:sz w:val="20"/>
          <w:szCs w:val="20"/>
        </w:rPr>
        <w:t xml:space="preserve">Em 04/2003 </w:t>
      </w:r>
      <w:r w:rsidR="00647723" w:rsidRPr="00826DA8">
        <w:rPr>
          <w:rFonts w:ascii="Arial" w:hAnsi="Arial" w:cs="Arial"/>
          <w:b w:val="0"/>
          <w:sz w:val="20"/>
          <w:szCs w:val="20"/>
        </w:rPr>
        <w:t>exercia</w:t>
      </w:r>
      <w:r w:rsidRPr="00826DA8">
        <w:rPr>
          <w:rFonts w:ascii="Arial" w:hAnsi="Arial" w:cs="Arial"/>
          <w:b w:val="0"/>
          <w:sz w:val="20"/>
          <w:szCs w:val="20"/>
        </w:rPr>
        <w:t xml:space="preserve"> a função de analista de métodos e processos, com objetivo de aumentar a produtividade e qualidade dos produtos, redução e cronometragem de tempos, melhores condições para os trabalhadores, melhorias em máquinas </w:t>
      </w:r>
      <w:r w:rsidR="00DD4A84" w:rsidRPr="00826DA8">
        <w:rPr>
          <w:rFonts w:ascii="Arial" w:hAnsi="Arial" w:cs="Arial"/>
          <w:b w:val="0"/>
          <w:sz w:val="20"/>
          <w:szCs w:val="20"/>
        </w:rPr>
        <w:t>a fim de</w:t>
      </w:r>
      <w:r w:rsidRPr="00826DA8">
        <w:rPr>
          <w:rFonts w:ascii="Arial" w:hAnsi="Arial" w:cs="Arial"/>
          <w:b w:val="0"/>
          <w:sz w:val="20"/>
          <w:szCs w:val="20"/>
        </w:rPr>
        <w:t xml:space="preserve"> evitar acidentes de trabalho, correção do fator de potência in</w:t>
      </w:r>
      <w:r w:rsidR="00DD4A84" w:rsidRPr="00826DA8">
        <w:rPr>
          <w:rFonts w:ascii="Arial" w:hAnsi="Arial" w:cs="Arial"/>
          <w:b w:val="0"/>
          <w:sz w:val="20"/>
          <w:szCs w:val="20"/>
        </w:rPr>
        <w:t>dustrial e controle de demanda;</w:t>
      </w:r>
    </w:p>
    <w:p w:rsidR="00397C45" w:rsidRPr="00826DA8" w:rsidRDefault="00397C45" w:rsidP="00826DA8">
      <w:pPr>
        <w:pStyle w:val="Corpodetexto"/>
        <w:rPr>
          <w:rFonts w:ascii="Arial" w:hAnsi="Arial" w:cs="Arial"/>
          <w:b w:val="0"/>
          <w:sz w:val="20"/>
          <w:szCs w:val="20"/>
        </w:rPr>
      </w:pPr>
      <w:r w:rsidRPr="00826DA8">
        <w:rPr>
          <w:rFonts w:ascii="Arial" w:hAnsi="Arial" w:cs="Arial"/>
          <w:b w:val="0"/>
          <w:sz w:val="20"/>
          <w:szCs w:val="20"/>
        </w:rPr>
        <w:t xml:space="preserve">Em 02/2004 </w:t>
      </w:r>
      <w:r w:rsidR="00DD4A84" w:rsidRPr="00826DA8">
        <w:rPr>
          <w:rFonts w:ascii="Arial" w:hAnsi="Arial" w:cs="Arial"/>
          <w:b w:val="0"/>
          <w:sz w:val="20"/>
          <w:szCs w:val="20"/>
        </w:rPr>
        <w:t>exercia</w:t>
      </w:r>
      <w:r w:rsidRPr="00826DA8">
        <w:rPr>
          <w:rFonts w:ascii="Arial" w:hAnsi="Arial" w:cs="Arial"/>
          <w:b w:val="0"/>
          <w:sz w:val="20"/>
          <w:szCs w:val="20"/>
        </w:rPr>
        <w:t xml:space="preserve"> a função de líder operacional no 2º turno, coordenando as atividades da produção de tubos, chapas, telhas, perfis e tubos serrados, </w:t>
      </w:r>
      <w:r w:rsidRPr="00826DA8">
        <w:rPr>
          <w:rStyle w:val="MquinadeescreverHTML"/>
          <w:rFonts w:ascii="Arial" w:hAnsi="Arial" w:cs="Arial"/>
          <w:b w:val="0"/>
          <w:color w:val="000000"/>
        </w:rPr>
        <w:t>conscientização dos funcionários quanto a uso EPIs</w:t>
      </w:r>
      <w:r w:rsidR="000F19D4">
        <w:rPr>
          <w:rFonts w:ascii="Arial" w:hAnsi="Arial" w:cs="Arial"/>
          <w:b w:val="0"/>
          <w:sz w:val="20"/>
          <w:szCs w:val="20"/>
        </w:rPr>
        <w:t xml:space="preserve">. Possuo experiência com aços planos, produção de tubos com costura por solda indutiva, corte de </w:t>
      </w:r>
      <w:proofErr w:type="spellStart"/>
      <w:r w:rsidR="000F19D4">
        <w:rPr>
          <w:rFonts w:ascii="Arial" w:hAnsi="Arial" w:cs="Arial"/>
          <w:b w:val="0"/>
          <w:sz w:val="20"/>
          <w:szCs w:val="20"/>
        </w:rPr>
        <w:t>sliiter</w:t>
      </w:r>
      <w:proofErr w:type="spellEnd"/>
      <w:r w:rsidR="000F19D4">
        <w:rPr>
          <w:rFonts w:ascii="Arial" w:hAnsi="Arial" w:cs="Arial"/>
          <w:b w:val="0"/>
          <w:sz w:val="20"/>
          <w:szCs w:val="20"/>
        </w:rPr>
        <w:t xml:space="preserve">, conformação de telhas e </w:t>
      </w:r>
      <w:proofErr w:type="spellStart"/>
      <w:r w:rsidR="000F19D4">
        <w:rPr>
          <w:rFonts w:ascii="Arial" w:hAnsi="Arial" w:cs="Arial"/>
          <w:b w:val="0"/>
          <w:sz w:val="20"/>
          <w:szCs w:val="20"/>
        </w:rPr>
        <w:t>desbobinamento</w:t>
      </w:r>
      <w:proofErr w:type="spellEnd"/>
      <w:r w:rsidR="000F19D4">
        <w:rPr>
          <w:rFonts w:ascii="Arial" w:hAnsi="Arial" w:cs="Arial"/>
          <w:b w:val="0"/>
          <w:sz w:val="20"/>
          <w:szCs w:val="20"/>
        </w:rPr>
        <w:t xml:space="preserve"> de chapas.</w:t>
      </w:r>
    </w:p>
    <w:p w:rsidR="002B72AA" w:rsidRPr="00826DA8" w:rsidRDefault="002B72AA" w:rsidP="00826DA8">
      <w:pPr>
        <w:pStyle w:val="Ttulo3"/>
        <w:jc w:val="both"/>
        <w:rPr>
          <w:rFonts w:ascii="Arial" w:hAnsi="Arial" w:cs="Arial"/>
          <w:sz w:val="20"/>
          <w:szCs w:val="20"/>
        </w:rPr>
      </w:pPr>
    </w:p>
    <w:p w:rsidR="000C34DC" w:rsidRPr="00826DA8" w:rsidRDefault="000C34DC" w:rsidP="00826DA8">
      <w:pPr>
        <w:pStyle w:val="Corpodetexto"/>
        <w:rPr>
          <w:rFonts w:ascii="Arial" w:hAnsi="Arial" w:cs="Arial"/>
          <w:sz w:val="20"/>
          <w:szCs w:val="20"/>
        </w:rPr>
      </w:pPr>
    </w:p>
    <w:p w:rsidR="00DD4A84" w:rsidRPr="00826DA8" w:rsidRDefault="00FD0C17" w:rsidP="00826DA8">
      <w:pPr>
        <w:pStyle w:val="Corpodetex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Ú</w:t>
      </w:r>
      <w:r w:rsidR="00B06597" w:rsidRPr="00826DA8">
        <w:rPr>
          <w:rFonts w:ascii="Arial" w:hAnsi="Arial" w:cs="Arial"/>
          <w:sz w:val="20"/>
          <w:szCs w:val="20"/>
        </w:rPr>
        <w:t>ltimo salário: R$</w:t>
      </w:r>
      <w:r w:rsidR="00351BAE">
        <w:rPr>
          <w:rFonts w:ascii="Arial" w:hAnsi="Arial" w:cs="Arial"/>
          <w:sz w:val="20"/>
          <w:szCs w:val="20"/>
        </w:rPr>
        <w:t xml:space="preserve"> 4.950</w:t>
      </w:r>
      <w:r w:rsidR="009037F5">
        <w:rPr>
          <w:rFonts w:ascii="Arial" w:hAnsi="Arial" w:cs="Arial"/>
          <w:sz w:val="20"/>
          <w:szCs w:val="20"/>
        </w:rPr>
        <w:t>,00</w:t>
      </w:r>
    </w:p>
    <w:p w:rsidR="00B06597" w:rsidRPr="00826DA8" w:rsidRDefault="008157E8" w:rsidP="00826DA8">
      <w:pPr>
        <w:jc w:val="both"/>
        <w:rPr>
          <w:rFonts w:ascii="Arial" w:hAnsi="Arial" w:cs="Arial"/>
          <w:bCs/>
        </w:rPr>
      </w:pPr>
      <w:r w:rsidRPr="00826DA8">
        <w:rPr>
          <w:rFonts w:ascii="Arial" w:hAnsi="Arial" w:cs="Arial"/>
          <w:b/>
          <w:bCs/>
        </w:rPr>
        <w:t xml:space="preserve">Cargo </w:t>
      </w:r>
      <w:proofErr w:type="gramStart"/>
      <w:r w:rsidRPr="00826DA8">
        <w:rPr>
          <w:rFonts w:ascii="Arial" w:hAnsi="Arial" w:cs="Arial"/>
          <w:b/>
          <w:bCs/>
        </w:rPr>
        <w:t>Pretendido:</w:t>
      </w:r>
      <w:proofErr w:type="gramEnd"/>
      <w:r w:rsidR="00E27741" w:rsidRPr="00826DA8">
        <w:rPr>
          <w:rFonts w:ascii="Arial" w:hAnsi="Arial" w:cs="Arial"/>
          <w:bCs/>
        </w:rPr>
        <w:t>Supervisor de produção</w:t>
      </w:r>
      <w:r w:rsidR="00E61C75">
        <w:rPr>
          <w:rFonts w:ascii="Arial" w:hAnsi="Arial" w:cs="Arial"/>
          <w:bCs/>
        </w:rPr>
        <w:t>, Coordenador de produção.</w:t>
      </w:r>
    </w:p>
    <w:p w:rsidR="00DD4A84" w:rsidRPr="00826DA8" w:rsidRDefault="00DD4A84" w:rsidP="00826DA8">
      <w:pPr>
        <w:jc w:val="both"/>
        <w:rPr>
          <w:rFonts w:ascii="Arial" w:hAnsi="Arial" w:cs="Arial"/>
          <w:b/>
          <w:bCs/>
        </w:rPr>
      </w:pPr>
    </w:p>
    <w:p w:rsidR="00BC4729" w:rsidRPr="00826DA8" w:rsidRDefault="004D4B69" w:rsidP="00826DA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Pretensão Salarial:</w:t>
      </w:r>
      <w:r w:rsidR="00563A6C">
        <w:rPr>
          <w:rFonts w:ascii="Arial" w:hAnsi="Arial" w:cs="Arial"/>
          <w:bCs/>
        </w:rPr>
        <w:t>Negociável</w:t>
      </w:r>
      <w:r w:rsidR="00DD4A84" w:rsidRPr="00826DA8">
        <w:rPr>
          <w:rFonts w:ascii="Arial" w:hAnsi="Arial" w:cs="Arial"/>
          <w:bCs/>
        </w:rPr>
        <w:t>. D</w:t>
      </w:r>
      <w:r w:rsidR="00E87EA6" w:rsidRPr="00826DA8">
        <w:rPr>
          <w:rFonts w:ascii="Arial" w:hAnsi="Arial" w:cs="Arial"/>
          <w:bCs/>
        </w:rPr>
        <w:t>isponibilidade de horário</w:t>
      </w:r>
      <w:r w:rsidR="009037F5">
        <w:rPr>
          <w:rFonts w:ascii="Arial" w:hAnsi="Arial" w:cs="Arial"/>
          <w:bCs/>
        </w:rPr>
        <w:t>, turnos e mudança de estado.</w:t>
      </w:r>
    </w:p>
    <w:p w:rsidR="007323A1" w:rsidRPr="00826DA8" w:rsidRDefault="007323A1" w:rsidP="00826DA8">
      <w:pPr>
        <w:jc w:val="both"/>
        <w:rPr>
          <w:rFonts w:ascii="Arial" w:hAnsi="Arial" w:cs="Arial"/>
          <w:b/>
          <w:bCs/>
        </w:rPr>
      </w:pPr>
    </w:p>
    <w:p w:rsidR="00DD4A84" w:rsidRPr="00826DA8" w:rsidRDefault="00253F4C" w:rsidP="002B37F0">
      <w:pPr>
        <w:spacing w:line="320" w:lineRule="atLeast"/>
        <w:jc w:val="both"/>
        <w:rPr>
          <w:rFonts w:ascii="Arial" w:hAnsi="Arial" w:cs="Arial"/>
          <w:b/>
          <w:sz w:val="28"/>
        </w:rPr>
      </w:pPr>
      <w:r w:rsidRPr="00826DA8">
        <w:rPr>
          <w:rFonts w:ascii="Arial" w:hAnsi="Arial" w:cs="Arial"/>
          <w:b/>
        </w:rPr>
        <w:t>Declaro serem verídicas as informações contidas no presente Curriculum Vitae, cujos dados poderão, a qualquer momento serem comprovados.</w:t>
      </w:r>
    </w:p>
    <w:p w:rsidR="00253F4C" w:rsidRPr="00826DA8" w:rsidRDefault="00253F4C" w:rsidP="00826DA8">
      <w:pPr>
        <w:jc w:val="both"/>
        <w:rPr>
          <w:rFonts w:ascii="Arial" w:hAnsi="Arial" w:cs="Arial"/>
          <w:b/>
          <w:sz w:val="28"/>
        </w:rPr>
      </w:pPr>
    </w:p>
    <w:p w:rsidR="00253F4C" w:rsidRPr="00826DA8" w:rsidRDefault="00253F4C" w:rsidP="00826DA8">
      <w:pPr>
        <w:jc w:val="both"/>
        <w:rPr>
          <w:rFonts w:ascii="Arial" w:hAnsi="Arial" w:cs="Arial"/>
          <w:sz w:val="18"/>
          <w:szCs w:val="18"/>
        </w:rPr>
      </w:pPr>
      <w:r w:rsidRPr="00826DA8">
        <w:rPr>
          <w:rStyle w:val="Forte"/>
          <w:rFonts w:ascii="Arial" w:hAnsi="Arial" w:cs="Arial"/>
          <w:sz w:val="18"/>
          <w:szCs w:val="18"/>
        </w:rPr>
        <w:t>RESUMO DE QUALIFICAÇÕES</w:t>
      </w:r>
      <w:r w:rsidRPr="00826DA8">
        <w:rPr>
          <w:rFonts w:ascii="Arial" w:hAnsi="Arial" w:cs="Arial"/>
          <w:sz w:val="18"/>
          <w:szCs w:val="18"/>
        </w:rPr>
        <w:t> </w:t>
      </w:r>
    </w:p>
    <w:p w:rsidR="00253F4C" w:rsidRPr="00826DA8" w:rsidRDefault="00253F4C" w:rsidP="00826DA8">
      <w:pPr>
        <w:jc w:val="both"/>
        <w:rPr>
          <w:rFonts w:ascii="Arial" w:hAnsi="Arial" w:cs="Arial"/>
          <w:sz w:val="18"/>
          <w:szCs w:val="18"/>
        </w:rPr>
      </w:pPr>
    </w:p>
    <w:p w:rsidR="00826DA8" w:rsidRPr="00D613A0" w:rsidRDefault="00FC12A7" w:rsidP="00FD0C1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613A0">
        <w:rPr>
          <w:rFonts w:ascii="Arial" w:hAnsi="Arial" w:cs="Arial"/>
          <w:sz w:val="18"/>
          <w:szCs w:val="18"/>
        </w:rPr>
        <w:t>Gestor</w:t>
      </w:r>
      <w:r w:rsidR="00826DA8" w:rsidRPr="00D613A0">
        <w:rPr>
          <w:rFonts w:ascii="Arial" w:hAnsi="Arial" w:cs="Arial"/>
          <w:sz w:val="18"/>
          <w:szCs w:val="18"/>
        </w:rPr>
        <w:t xml:space="preserve"> de produção e pessoas. Especialização em Administração de Produção e Materiais, Gestão de Pessoas e Competências, Engenharia de Produção.  Graduado em Tecnologia em Automatização Industrial.</w:t>
      </w:r>
    </w:p>
    <w:p w:rsidR="00826DA8" w:rsidRPr="00D613A0" w:rsidRDefault="00826DA8" w:rsidP="00FD0C17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613A0">
        <w:rPr>
          <w:rFonts w:ascii="Arial" w:hAnsi="Arial" w:cs="Arial"/>
          <w:sz w:val="18"/>
          <w:szCs w:val="18"/>
        </w:rPr>
        <w:t>Experiência de 1</w:t>
      </w:r>
      <w:r w:rsidR="00D613A0" w:rsidRPr="00D613A0">
        <w:rPr>
          <w:rFonts w:ascii="Arial" w:hAnsi="Arial" w:cs="Arial"/>
          <w:sz w:val="18"/>
          <w:szCs w:val="18"/>
        </w:rPr>
        <w:t>2</w:t>
      </w:r>
      <w:r w:rsidRPr="00D613A0">
        <w:rPr>
          <w:rFonts w:ascii="Arial" w:hAnsi="Arial" w:cs="Arial"/>
          <w:sz w:val="18"/>
          <w:szCs w:val="18"/>
        </w:rPr>
        <w:t xml:space="preserve"> anos com liderança de equipes e 3 anos como supervisor de manutenção industrial. Conhecimento em automatização, administração de materiais, legislação trabalhista, ISO,controle e c</w:t>
      </w:r>
      <w:r w:rsidR="00990D64">
        <w:rPr>
          <w:rFonts w:ascii="Arial" w:hAnsi="Arial" w:cs="Arial"/>
          <w:sz w:val="18"/>
          <w:szCs w:val="18"/>
        </w:rPr>
        <w:t>á</w:t>
      </w:r>
      <w:r w:rsidRPr="00D613A0">
        <w:rPr>
          <w:rFonts w:ascii="Arial" w:hAnsi="Arial" w:cs="Arial"/>
          <w:sz w:val="18"/>
          <w:szCs w:val="18"/>
        </w:rPr>
        <w:t xml:space="preserve">lculo de produtividade, </w:t>
      </w:r>
      <w:r w:rsidR="0011792B" w:rsidRPr="00D613A0">
        <w:rPr>
          <w:rFonts w:ascii="Arial" w:hAnsi="Arial" w:cs="Arial"/>
          <w:sz w:val="18"/>
          <w:szCs w:val="18"/>
        </w:rPr>
        <w:t>indicadores de produção</w:t>
      </w:r>
      <w:r w:rsidRPr="00D613A0">
        <w:rPr>
          <w:rFonts w:ascii="Arial" w:hAnsi="Arial" w:cs="Arial"/>
          <w:sz w:val="18"/>
          <w:szCs w:val="18"/>
        </w:rPr>
        <w:t xml:space="preserve">, </w:t>
      </w:r>
      <w:r w:rsidR="0011792B" w:rsidRPr="00D613A0">
        <w:rPr>
          <w:rFonts w:ascii="Arial" w:hAnsi="Arial" w:cs="Arial"/>
          <w:sz w:val="18"/>
          <w:szCs w:val="18"/>
        </w:rPr>
        <w:t>grupos de melhorias,</w:t>
      </w:r>
      <w:r w:rsidRPr="00D613A0">
        <w:rPr>
          <w:rFonts w:ascii="Arial" w:hAnsi="Arial" w:cs="Arial"/>
          <w:sz w:val="18"/>
          <w:szCs w:val="18"/>
        </w:rPr>
        <w:t xml:space="preserve"> apresentação de relatórios e reuniões com colaboradores.</w:t>
      </w:r>
    </w:p>
    <w:p w:rsidR="00826DA8" w:rsidRPr="00D613A0" w:rsidRDefault="00826DA8" w:rsidP="00CC17A9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613A0">
        <w:rPr>
          <w:rFonts w:ascii="Arial" w:hAnsi="Arial" w:cs="Arial"/>
          <w:sz w:val="18"/>
          <w:szCs w:val="18"/>
        </w:rPr>
        <w:t>Habilidade em interagir e supervisionar equipes de trabalho.</w:t>
      </w:r>
    </w:p>
    <w:p w:rsidR="00CC17A9" w:rsidRPr="00D613A0" w:rsidRDefault="0011792B" w:rsidP="00CC17A9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613A0">
        <w:rPr>
          <w:rFonts w:ascii="Arial" w:hAnsi="Arial" w:cs="Arial"/>
          <w:sz w:val="18"/>
          <w:szCs w:val="18"/>
        </w:rPr>
        <w:t>Domínio de informática</w:t>
      </w:r>
      <w:r w:rsidR="00CC17A9" w:rsidRPr="00D613A0">
        <w:rPr>
          <w:rFonts w:ascii="Arial" w:hAnsi="Arial" w:cs="Arial"/>
          <w:sz w:val="18"/>
          <w:szCs w:val="18"/>
        </w:rPr>
        <w:t xml:space="preserve"> e utilização de software ERP.</w:t>
      </w:r>
      <w:r w:rsidR="000B2B77">
        <w:rPr>
          <w:rFonts w:ascii="Arial" w:hAnsi="Arial" w:cs="Arial"/>
          <w:sz w:val="18"/>
          <w:szCs w:val="18"/>
        </w:rPr>
        <w:t xml:space="preserve"> (Dez e Protheus)</w:t>
      </w:r>
    </w:p>
    <w:p w:rsidR="00CC17A9" w:rsidRPr="00D613A0" w:rsidRDefault="00CC17A9" w:rsidP="00CC17A9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613A0">
        <w:rPr>
          <w:rFonts w:ascii="Arial" w:hAnsi="Arial" w:cs="Arial"/>
          <w:sz w:val="18"/>
          <w:szCs w:val="18"/>
        </w:rPr>
        <w:t>Tenho fácil adaptação de trabalhar com pessoas, bom relaciona</w:t>
      </w:r>
      <w:bookmarkStart w:id="0" w:name="_GoBack"/>
      <w:bookmarkEnd w:id="0"/>
      <w:r w:rsidRPr="00D613A0">
        <w:rPr>
          <w:rFonts w:ascii="Arial" w:hAnsi="Arial" w:cs="Arial"/>
          <w:sz w:val="18"/>
          <w:szCs w:val="18"/>
        </w:rPr>
        <w:t>mento e facilidade de aprendizado.</w:t>
      </w:r>
    </w:p>
    <w:p w:rsidR="00253F4C" w:rsidRPr="00D613A0" w:rsidRDefault="00CC17A9" w:rsidP="00CC17A9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D613A0">
        <w:rPr>
          <w:rFonts w:ascii="Arial" w:hAnsi="Arial" w:cs="Arial"/>
          <w:sz w:val="18"/>
          <w:szCs w:val="18"/>
        </w:rPr>
        <w:t>Foco em metas</w:t>
      </w:r>
      <w:r w:rsidR="0011792B" w:rsidRPr="00D613A0">
        <w:rPr>
          <w:rFonts w:ascii="Arial" w:hAnsi="Arial" w:cs="Arial"/>
          <w:sz w:val="18"/>
          <w:szCs w:val="18"/>
        </w:rPr>
        <w:t>,</w:t>
      </w:r>
      <w:r w:rsidRPr="00D613A0">
        <w:rPr>
          <w:rFonts w:ascii="Arial" w:hAnsi="Arial" w:cs="Arial"/>
          <w:sz w:val="18"/>
          <w:szCs w:val="18"/>
        </w:rPr>
        <w:t xml:space="preserve"> objetivos e resultados.</w:t>
      </w:r>
    </w:p>
    <w:p w:rsidR="00CC17A9" w:rsidRDefault="00CC17A9" w:rsidP="00CC17A9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253F4C" w:rsidRPr="00826DA8" w:rsidRDefault="00253F4C" w:rsidP="00826DA8">
      <w:pPr>
        <w:jc w:val="both"/>
        <w:rPr>
          <w:rFonts w:ascii="Arial" w:hAnsi="Arial" w:cs="Arial"/>
          <w:b/>
          <w:sz w:val="28"/>
        </w:rPr>
      </w:pPr>
    </w:p>
    <w:p w:rsidR="00253F4C" w:rsidRPr="00826DA8" w:rsidRDefault="00253F4C" w:rsidP="002B37F0">
      <w:pPr>
        <w:jc w:val="both"/>
        <w:rPr>
          <w:rFonts w:ascii="Arial" w:hAnsi="Arial" w:cs="Arial"/>
          <w:b/>
          <w:sz w:val="28"/>
        </w:rPr>
      </w:pPr>
      <w:r w:rsidRPr="00826DA8">
        <w:rPr>
          <w:rFonts w:ascii="Arial" w:hAnsi="Arial" w:cs="Arial"/>
          <w:b/>
          <w:sz w:val="28"/>
        </w:rPr>
        <w:tab/>
      </w:r>
      <w:r w:rsidRPr="00826DA8">
        <w:rPr>
          <w:rFonts w:ascii="Arial" w:hAnsi="Arial" w:cs="Arial"/>
          <w:b/>
          <w:sz w:val="28"/>
        </w:rPr>
        <w:tab/>
      </w:r>
      <w:r w:rsidRPr="00826DA8">
        <w:rPr>
          <w:rFonts w:ascii="Arial" w:hAnsi="Arial" w:cs="Arial"/>
          <w:b/>
          <w:sz w:val="28"/>
        </w:rPr>
        <w:tab/>
      </w:r>
      <w:r w:rsidRPr="00826DA8">
        <w:rPr>
          <w:rFonts w:ascii="Arial" w:hAnsi="Arial" w:cs="Arial"/>
          <w:b/>
          <w:sz w:val="28"/>
        </w:rPr>
        <w:tab/>
      </w:r>
      <w:r w:rsidRPr="00826DA8">
        <w:rPr>
          <w:rFonts w:ascii="Arial" w:hAnsi="Arial" w:cs="Arial"/>
          <w:b/>
          <w:sz w:val="28"/>
        </w:rPr>
        <w:tab/>
      </w:r>
      <w:r w:rsidRPr="00826DA8">
        <w:rPr>
          <w:rFonts w:ascii="Arial" w:hAnsi="Arial" w:cs="Arial"/>
          <w:b/>
          <w:sz w:val="28"/>
        </w:rPr>
        <w:tab/>
      </w:r>
      <w:r w:rsidRPr="00826DA8">
        <w:rPr>
          <w:rFonts w:ascii="Arial" w:hAnsi="Arial" w:cs="Arial"/>
          <w:b/>
          <w:sz w:val="28"/>
        </w:rPr>
        <w:tab/>
      </w:r>
      <w:r w:rsidRPr="00826DA8">
        <w:rPr>
          <w:rFonts w:ascii="Arial" w:hAnsi="Arial" w:cs="Arial"/>
          <w:b/>
          <w:sz w:val="28"/>
        </w:rPr>
        <w:tab/>
        <w:t xml:space="preserve">João Castilhos </w:t>
      </w:r>
    </w:p>
    <w:sectPr w:rsidR="00253F4C" w:rsidRPr="00826DA8" w:rsidSect="00410FC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C17" w:rsidRDefault="00FD0C17" w:rsidP="00FD0C17">
      <w:r>
        <w:separator/>
      </w:r>
    </w:p>
  </w:endnote>
  <w:endnote w:type="continuationSeparator" w:id="1">
    <w:p w:rsidR="00FD0C17" w:rsidRDefault="00FD0C17" w:rsidP="00FD0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C17" w:rsidRDefault="00FD0C17" w:rsidP="00FD0C17">
      <w:r>
        <w:separator/>
      </w:r>
    </w:p>
  </w:footnote>
  <w:footnote w:type="continuationSeparator" w:id="1">
    <w:p w:rsidR="00FD0C17" w:rsidRDefault="00FD0C17" w:rsidP="00FD0C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759B"/>
    <w:multiLevelType w:val="multilevel"/>
    <w:tmpl w:val="AB6E3AF6"/>
    <w:lvl w:ilvl="0">
      <w:start w:val="2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DA8"/>
    <w:rsid w:val="0000736F"/>
    <w:rsid w:val="00030E3F"/>
    <w:rsid w:val="0003343D"/>
    <w:rsid w:val="00066113"/>
    <w:rsid w:val="00066DEA"/>
    <w:rsid w:val="00073996"/>
    <w:rsid w:val="00073BBB"/>
    <w:rsid w:val="000755CB"/>
    <w:rsid w:val="000779D9"/>
    <w:rsid w:val="000906B0"/>
    <w:rsid w:val="000B2B77"/>
    <w:rsid w:val="000C34DC"/>
    <w:rsid w:val="000C37E2"/>
    <w:rsid w:val="000D569E"/>
    <w:rsid w:val="000D7C73"/>
    <w:rsid w:val="000E22F8"/>
    <w:rsid w:val="000E3771"/>
    <w:rsid w:val="000E402D"/>
    <w:rsid w:val="000F19D4"/>
    <w:rsid w:val="001102B0"/>
    <w:rsid w:val="00114767"/>
    <w:rsid w:val="0011792B"/>
    <w:rsid w:val="001210F4"/>
    <w:rsid w:val="001462E4"/>
    <w:rsid w:val="00150EDE"/>
    <w:rsid w:val="00162B8F"/>
    <w:rsid w:val="00166913"/>
    <w:rsid w:val="00170C9B"/>
    <w:rsid w:val="001736F4"/>
    <w:rsid w:val="001A67A8"/>
    <w:rsid w:val="001D16DB"/>
    <w:rsid w:val="0020113C"/>
    <w:rsid w:val="002301EB"/>
    <w:rsid w:val="00230D0F"/>
    <w:rsid w:val="00242CB9"/>
    <w:rsid w:val="00253F4C"/>
    <w:rsid w:val="002639BC"/>
    <w:rsid w:val="00276DCB"/>
    <w:rsid w:val="002A77EA"/>
    <w:rsid w:val="002B2256"/>
    <w:rsid w:val="002B2C85"/>
    <w:rsid w:val="002B37F0"/>
    <w:rsid w:val="002B72AA"/>
    <w:rsid w:val="002C06C9"/>
    <w:rsid w:val="002D7592"/>
    <w:rsid w:val="002E3370"/>
    <w:rsid w:val="002E3E90"/>
    <w:rsid w:val="002E6156"/>
    <w:rsid w:val="002F1196"/>
    <w:rsid w:val="002F58C2"/>
    <w:rsid w:val="0030476E"/>
    <w:rsid w:val="0032144B"/>
    <w:rsid w:val="003402A4"/>
    <w:rsid w:val="00350F66"/>
    <w:rsid w:val="00351BAE"/>
    <w:rsid w:val="0037639B"/>
    <w:rsid w:val="00382336"/>
    <w:rsid w:val="00397C45"/>
    <w:rsid w:val="003A399E"/>
    <w:rsid w:val="003A53E7"/>
    <w:rsid w:val="003B1639"/>
    <w:rsid w:val="003C2118"/>
    <w:rsid w:val="003C3179"/>
    <w:rsid w:val="003C31C4"/>
    <w:rsid w:val="003C39CF"/>
    <w:rsid w:val="003D5045"/>
    <w:rsid w:val="003D53F6"/>
    <w:rsid w:val="003F55A2"/>
    <w:rsid w:val="003F6022"/>
    <w:rsid w:val="00410FCA"/>
    <w:rsid w:val="0042569B"/>
    <w:rsid w:val="0042677F"/>
    <w:rsid w:val="00432E4D"/>
    <w:rsid w:val="00434BE4"/>
    <w:rsid w:val="00436E21"/>
    <w:rsid w:val="004447B5"/>
    <w:rsid w:val="00447CD7"/>
    <w:rsid w:val="00467256"/>
    <w:rsid w:val="00471D45"/>
    <w:rsid w:val="004956E8"/>
    <w:rsid w:val="004A69F6"/>
    <w:rsid w:val="004B02AC"/>
    <w:rsid w:val="004B0FAF"/>
    <w:rsid w:val="004B1C92"/>
    <w:rsid w:val="004B6536"/>
    <w:rsid w:val="004C19E5"/>
    <w:rsid w:val="004C29FB"/>
    <w:rsid w:val="004C686F"/>
    <w:rsid w:val="004C700D"/>
    <w:rsid w:val="004C7815"/>
    <w:rsid w:val="004D45B7"/>
    <w:rsid w:val="004D4B69"/>
    <w:rsid w:val="004E220B"/>
    <w:rsid w:val="004E271E"/>
    <w:rsid w:val="0050579D"/>
    <w:rsid w:val="0051477B"/>
    <w:rsid w:val="00534105"/>
    <w:rsid w:val="00546D6E"/>
    <w:rsid w:val="005548E7"/>
    <w:rsid w:val="00560847"/>
    <w:rsid w:val="00563A6C"/>
    <w:rsid w:val="005836C8"/>
    <w:rsid w:val="00596708"/>
    <w:rsid w:val="005A722F"/>
    <w:rsid w:val="005A72C5"/>
    <w:rsid w:val="005C5938"/>
    <w:rsid w:val="005D166A"/>
    <w:rsid w:val="005D3C05"/>
    <w:rsid w:val="005D3DE7"/>
    <w:rsid w:val="005D7074"/>
    <w:rsid w:val="0061456D"/>
    <w:rsid w:val="00632664"/>
    <w:rsid w:val="00633248"/>
    <w:rsid w:val="00633CA7"/>
    <w:rsid w:val="0063491B"/>
    <w:rsid w:val="00641BF6"/>
    <w:rsid w:val="00647723"/>
    <w:rsid w:val="00647802"/>
    <w:rsid w:val="00651930"/>
    <w:rsid w:val="00667295"/>
    <w:rsid w:val="006748A3"/>
    <w:rsid w:val="00684B31"/>
    <w:rsid w:val="00686082"/>
    <w:rsid w:val="006A5A5B"/>
    <w:rsid w:val="006C7E9B"/>
    <w:rsid w:val="006D1223"/>
    <w:rsid w:val="006D5E73"/>
    <w:rsid w:val="006E04E2"/>
    <w:rsid w:val="006E0FA3"/>
    <w:rsid w:val="006E12D3"/>
    <w:rsid w:val="006F0A71"/>
    <w:rsid w:val="006F3886"/>
    <w:rsid w:val="00712CAC"/>
    <w:rsid w:val="00713C5D"/>
    <w:rsid w:val="007323A1"/>
    <w:rsid w:val="007553FE"/>
    <w:rsid w:val="00780BBE"/>
    <w:rsid w:val="00783BB1"/>
    <w:rsid w:val="00791116"/>
    <w:rsid w:val="007A2CEC"/>
    <w:rsid w:val="007B42F7"/>
    <w:rsid w:val="007B4391"/>
    <w:rsid w:val="007D7D86"/>
    <w:rsid w:val="007F7534"/>
    <w:rsid w:val="00801427"/>
    <w:rsid w:val="00812EEE"/>
    <w:rsid w:val="008157E8"/>
    <w:rsid w:val="008217C3"/>
    <w:rsid w:val="00826DA8"/>
    <w:rsid w:val="008276D4"/>
    <w:rsid w:val="008324CE"/>
    <w:rsid w:val="00842282"/>
    <w:rsid w:val="008566E5"/>
    <w:rsid w:val="00861AB6"/>
    <w:rsid w:val="00865018"/>
    <w:rsid w:val="00874751"/>
    <w:rsid w:val="008869B9"/>
    <w:rsid w:val="008917E4"/>
    <w:rsid w:val="00894745"/>
    <w:rsid w:val="008A21A8"/>
    <w:rsid w:val="008A437F"/>
    <w:rsid w:val="008B0F65"/>
    <w:rsid w:val="008B50E8"/>
    <w:rsid w:val="008C68DA"/>
    <w:rsid w:val="008E5FFD"/>
    <w:rsid w:val="008F1A03"/>
    <w:rsid w:val="009019FC"/>
    <w:rsid w:val="009037F5"/>
    <w:rsid w:val="0091141A"/>
    <w:rsid w:val="00980BD1"/>
    <w:rsid w:val="00984BFA"/>
    <w:rsid w:val="009902CD"/>
    <w:rsid w:val="00990D64"/>
    <w:rsid w:val="009A52AB"/>
    <w:rsid w:val="009C665B"/>
    <w:rsid w:val="009D5FE9"/>
    <w:rsid w:val="00A03D5A"/>
    <w:rsid w:val="00A0420A"/>
    <w:rsid w:val="00A049D0"/>
    <w:rsid w:val="00A3217C"/>
    <w:rsid w:val="00A37246"/>
    <w:rsid w:val="00A41115"/>
    <w:rsid w:val="00A50A4F"/>
    <w:rsid w:val="00A51318"/>
    <w:rsid w:val="00A53251"/>
    <w:rsid w:val="00A62324"/>
    <w:rsid w:val="00A73F86"/>
    <w:rsid w:val="00A74A78"/>
    <w:rsid w:val="00AA60D4"/>
    <w:rsid w:val="00AB3F79"/>
    <w:rsid w:val="00AC1968"/>
    <w:rsid w:val="00AD375D"/>
    <w:rsid w:val="00AE1C4E"/>
    <w:rsid w:val="00AF0263"/>
    <w:rsid w:val="00B00FDD"/>
    <w:rsid w:val="00B02335"/>
    <w:rsid w:val="00B04716"/>
    <w:rsid w:val="00B058C4"/>
    <w:rsid w:val="00B06597"/>
    <w:rsid w:val="00B34865"/>
    <w:rsid w:val="00B359FC"/>
    <w:rsid w:val="00B35A97"/>
    <w:rsid w:val="00B44D02"/>
    <w:rsid w:val="00B7750F"/>
    <w:rsid w:val="00B84911"/>
    <w:rsid w:val="00BA29C2"/>
    <w:rsid w:val="00BC4729"/>
    <w:rsid w:val="00BC5CA8"/>
    <w:rsid w:val="00BD1002"/>
    <w:rsid w:val="00BE12A0"/>
    <w:rsid w:val="00BE2759"/>
    <w:rsid w:val="00BF56C6"/>
    <w:rsid w:val="00BF5B28"/>
    <w:rsid w:val="00C00C7A"/>
    <w:rsid w:val="00C045FE"/>
    <w:rsid w:val="00C060D0"/>
    <w:rsid w:val="00C262C4"/>
    <w:rsid w:val="00C33DEC"/>
    <w:rsid w:val="00C51115"/>
    <w:rsid w:val="00C61DB2"/>
    <w:rsid w:val="00C62108"/>
    <w:rsid w:val="00C71CA3"/>
    <w:rsid w:val="00C71EA1"/>
    <w:rsid w:val="00C76C7C"/>
    <w:rsid w:val="00CB3B96"/>
    <w:rsid w:val="00CC17A9"/>
    <w:rsid w:val="00CC2495"/>
    <w:rsid w:val="00CF09E9"/>
    <w:rsid w:val="00CF29A4"/>
    <w:rsid w:val="00CF395D"/>
    <w:rsid w:val="00D03BE5"/>
    <w:rsid w:val="00D1378F"/>
    <w:rsid w:val="00D21514"/>
    <w:rsid w:val="00D23003"/>
    <w:rsid w:val="00D25706"/>
    <w:rsid w:val="00D363B6"/>
    <w:rsid w:val="00D5015E"/>
    <w:rsid w:val="00D613A0"/>
    <w:rsid w:val="00D61DF4"/>
    <w:rsid w:val="00D64E4C"/>
    <w:rsid w:val="00D768FE"/>
    <w:rsid w:val="00D81898"/>
    <w:rsid w:val="00D907A2"/>
    <w:rsid w:val="00D91710"/>
    <w:rsid w:val="00DA487F"/>
    <w:rsid w:val="00DB0D4F"/>
    <w:rsid w:val="00DC78D4"/>
    <w:rsid w:val="00DD4A84"/>
    <w:rsid w:val="00DD659E"/>
    <w:rsid w:val="00DE5DDE"/>
    <w:rsid w:val="00DF0057"/>
    <w:rsid w:val="00DF5FA4"/>
    <w:rsid w:val="00E03F59"/>
    <w:rsid w:val="00E054A8"/>
    <w:rsid w:val="00E068E0"/>
    <w:rsid w:val="00E07474"/>
    <w:rsid w:val="00E16268"/>
    <w:rsid w:val="00E20942"/>
    <w:rsid w:val="00E21582"/>
    <w:rsid w:val="00E24DD6"/>
    <w:rsid w:val="00E27741"/>
    <w:rsid w:val="00E30E01"/>
    <w:rsid w:val="00E51288"/>
    <w:rsid w:val="00E518F5"/>
    <w:rsid w:val="00E529AB"/>
    <w:rsid w:val="00E60FDC"/>
    <w:rsid w:val="00E61C75"/>
    <w:rsid w:val="00E71EBA"/>
    <w:rsid w:val="00E7276F"/>
    <w:rsid w:val="00E75F34"/>
    <w:rsid w:val="00E84E62"/>
    <w:rsid w:val="00E87EA6"/>
    <w:rsid w:val="00EC4B11"/>
    <w:rsid w:val="00ED0B42"/>
    <w:rsid w:val="00ED43CE"/>
    <w:rsid w:val="00ED5E62"/>
    <w:rsid w:val="00ED6952"/>
    <w:rsid w:val="00EE12F0"/>
    <w:rsid w:val="00EE6785"/>
    <w:rsid w:val="00F05E50"/>
    <w:rsid w:val="00F075B8"/>
    <w:rsid w:val="00F152F0"/>
    <w:rsid w:val="00F42A61"/>
    <w:rsid w:val="00F446EE"/>
    <w:rsid w:val="00F543AE"/>
    <w:rsid w:val="00F54E38"/>
    <w:rsid w:val="00F66B14"/>
    <w:rsid w:val="00F725A8"/>
    <w:rsid w:val="00F80663"/>
    <w:rsid w:val="00F81B6B"/>
    <w:rsid w:val="00F847B1"/>
    <w:rsid w:val="00FB041A"/>
    <w:rsid w:val="00FC0A56"/>
    <w:rsid w:val="00FC12A7"/>
    <w:rsid w:val="00FC6BA7"/>
    <w:rsid w:val="00FD0C17"/>
    <w:rsid w:val="00FD2855"/>
    <w:rsid w:val="00FD6180"/>
    <w:rsid w:val="00FE0435"/>
    <w:rsid w:val="00FF0B69"/>
    <w:rsid w:val="00FF7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CA"/>
  </w:style>
  <w:style w:type="paragraph" w:styleId="Ttulo1">
    <w:name w:val="heading 1"/>
    <w:basedOn w:val="Normal"/>
    <w:next w:val="Normal"/>
    <w:qFormat/>
    <w:rsid w:val="00410FCA"/>
    <w:pPr>
      <w:keepNext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410FCA"/>
    <w:pPr>
      <w:keepNext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410FCA"/>
    <w:pPr>
      <w:keepNext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410FCA"/>
    <w:pPr>
      <w:keepNext/>
      <w:outlineLvl w:val="3"/>
    </w:pPr>
    <w:rPr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410FCA"/>
    <w:pPr>
      <w:keepNext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qFormat/>
    <w:rsid w:val="00410FCA"/>
    <w:pPr>
      <w:keepNext/>
      <w:outlineLvl w:val="5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10FCA"/>
    <w:pPr>
      <w:jc w:val="center"/>
    </w:pPr>
    <w:rPr>
      <w:b/>
      <w:bCs/>
      <w:sz w:val="28"/>
      <w:szCs w:val="28"/>
    </w:rPr>
  </w:style>
  <w:style w:type="paragraph" w:styleId="Corpodetexto">
    <w:name w:val="Body Text"/>
    <w:basedOn w:val="Normal"/>
    <w:rsid w:val="00410FCA"/>
    <w:pPr>
      <w:jc w:val="both"/>
    </w:pPr>
    <w:rPr>
      <w:b/>
      <w:bCs/>
      <w:sz w:val="28"/>
      <w:szCs w:val="28"/>
    </w:rPr>
  </w:style>
  <w:style w:type="character" w:styleId="MquinadeescreverHTML">
    <w:name w:val="HTML Typewriter"/>
    <w:basedOn w:val="Fontepargpadro"/>
    <w:rsid w:val="00B00FD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qFormat/>
    <w:rsid w:val="00253F4C"/>
    <w:rPr>
      <w:b/>
      <w:bCs/>
    </w:rPr>
  </w:style>
  <w:style w:type="paragraph" w:styleId="Cabealho">
    <w:name w:val="header"/>
    <w:basedOn w:val="Normal"/>
    <w:link w:val="CabealhoChar"/>
    <w:unhideWhenUsed/>
    <w:rsid w:val="00FD0C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0C17"/>
  </w:style>
  <w:style w:type="paragraph" w:styleId="Rodap">
    <w:name w:val="footer"/>
    <w:basedOn w:val="Normal"/>
    <w:link w:val="RodapChar"/>
    <w:unhideWhenUsed/>
    <w:rsid w:val="00FD0C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D0C17"/>
  </w:style>
  <w:style w:type="paragraph" w:styleId="Textodebalo">
    <w:name w:val="Balloon Text"/>
    <w:basedOn w:val="Normal"/>
    <w:link w:val="TextodebaloChar"/>
    <w:semiHidden/>
    <w:unhideWhenUsed/>
    <w:rsid w:val="000B2B7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0B2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JoaoCastilhos\Dados%20Salvos\JEC\Curr&#237;culo%20Jo&#227;o\CV_JOAO_0308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CV_JOAO_0308</Template>
  <TotalTime>194</TotalTime>
  <Pages>3</Pages>
  <Words>1187</Words>
  <Characters>7293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Joao</Company>
  <LinksUpToDate>false</LinksUpToDate>
  <CharactersWithSpaces>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joão</dc:creator>
  <cp:lastModifiedBy>João Castilhos</cp:lastModifiedBy>
  <cp:revision>24</cp:revision>
  <cp:lastPrinted>2015-12-01T23:34:00Z</cp:lastPrinted>
  <dcterms:created xsi:type="dcterms:W3CDTF">2015-11-30T04:34:00Z</dcterms:created>
  <dcterms:modified xsi:type="dcterms:W3CDTF">2015-12-15T03:04:00Z</dcterms:modified>
</cp:coreProperties>
</file>