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638B8" w:rsidRDefault="00153FDA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noProof/>
          <w:sz w:val="40"/>
          <w:szCs w:val="40"/>
          <w:lang w:eastAsia="pt-BR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margin">
              <wp:posOffset>4737735</wp:posOffset>
            </wp:positionH>
            <wp:positionV relativeFrom="paragraph">
              <wp:posOffset>-177165</wp:posOffset>
            </wp:positionV>
            <wp:extent cx="1047750" cy="1466850"/>
            <wp:effectExtent l="19050" t="0" r="0" b="0"/>
            <wp:wrapTight wrapText="bothSides">
              <wp:wrapPolygon edited="0">
                <wp:start x="-393" y="0"/>
                <wp:lineTo x="-393" y="21319"/>
                <wp:lineTo x="21600" y="21319"/>
                <wp:lineTo x="21600" y="0"/>
                <wp:lineTo x="-393" y="0"/>
              </wp:wrapPolygon>
            </wp:wrapTight>
            <wp:docPr id="2" name="Imagem 0" descr="525375_283545301777098_1056793777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5375_283545301777098_1056793777_n (1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1AD7">
        <w:rPr>
          <w:rFonts w:ascii="Verdana" w:hAnsi="Verdana"/>
          <w:sz w:val="40"/>
          <w:szCs w:val="40"/>
        </w:rPr>
        <w:t>Priscila Arruda Pelegrino</w:t>
      </w:r>
    </w:p>
    <w:p w:rsidR="0023092C" w:rsidRPr="00462E1B" w:rsidRDefault="00404A08" w:rsidP="0023092C">
      <w:pPr>
        <w:rPr>
          <w:rFonts w:ascii="Verdana" w:hAnsi="Verdana"/>
        </w:rPr>
      </w:pPr>
      <w:r w:rsidRPr="00462E1B">
        <w:rPr>
          <w:rFonts w:ascii="Verdana" w:hAnsi="Verdana"/>
        </w:rPr>
        <w:t>Brasileir</w:t>
      </w:r>
      <w:r w:rsidR="00451AD7" w:rsidRPr="00462E1B">
        <w:rPr>
          <w:rFonts w:ascii="Verdana" w:hAnsi="Verdana"/>
        </w:rPr>
        <w:t>a</w:t>
      </w:r>
      <w:r w:rsidRPr="00462E1B">
        <w:rPr>
          <w:rFonts w:ascii="Verdana" w:hAnsi="Verdana"/>
        </w:rPr>
        <w:t xml:space="preserve">, </w:t>
      </w:r>
      <w:r w:rsidR="00451AD7" w:rsidRPr="00462E1B">
        <w:rPr>
          <w:rFonts w:ascii="Verdana" w:hAnsi="Verdana"/>
        </w:rPr>
        <w:t>casada,</w:t>
      </w:r>
      <w:r w:rsidR="00C74427">
        <w:rPr>
          <w:rFonts w:ascii="Verdana" w:hAnsi="Verdana"/>
        </w:rPr>
        <w:t>2</w:t>
      </w:r>
      <w:r w:rsidR="00C3124D">
        <w:rPr>
          <w:rFonts w:ascii="Verdana" w:hAnsi="Verdana"/>
        </w:rPr>
        <w:t>6</w:t>
      </w:r>
      <w:r w:rsidRPr="00462E1B">
        <w:rPr>
          <w:rFonts w:ascii="Verdana" w:hAnsi="Verdana"/>
        </w:rPr>
        <w:t xml:space="preserve"> anos</w:t>
      </w:r>
      <w:r w:rsidRPr="00462E1B">
        <w:rPr>
          <w:rFonts w:ascii="Verdana" w:hAnsi="Verdana"/>
        </w:rPr>
        <w:br/>
        <w:t>Av.</w:t>
      </w:r>
      <w:r w:rsidR="00451AD7" w:rsidRPr="00462E1B">
        <w:rPr>
          <w:rFonts w:ascii="Verdana" w:hAnsi="Verdana"/>
        </w:rPr>
        <w:t xml:space="preserve"> Transversal, 1940 – Núcleo B-43</w:t>
      </w:r>
      <w:r w:rsidRPr="00462E1B">
        <w:rPr>
          <w:rFonts w:ascii="Verdana" w:hAnsi="Verdana"/>
        </w:rPr>
        <w:br/>
      </w:r>
      <w:r w:rsidR="00451AD7" w:rsidRPr="00462E1B">
        <w:rPr>
          <w:rFonts w:ascii="Verdana" w:hAnsi="Verdana"/>
        </w:rPr>
        <w:t>Bairro AFP</w:t>
      </w:r>
      <w:r w:rsidRPr="00462E1B">
        <w:rPr>
          <w:rFonts w:ascii="Verdana" w:hAnsi="Verdana"/>
        </w:rPr>
        <w:t xml:space="preserve"> – </w:t>
      </w:r>
      <w:r w:rsidR="00451AD7" w:rsidRPr="00462E1B">
        <w:rPr>
          <w:rFonts w:ascii="Verdana" w:hAnsi="Verdana"/>
        </w:rPr>
        <w:t>Charqueadas</w:t>
      </w:r>
      <w:r w:rsidRPr="00462E1B">
        <w:rPr>
          <w:rFonts w:ascii="Verdana" w:hAnsi="Verdana"/>
        </w:rPr>
        <w:t xml:space="preserve"> – </w:t>
      </w:r>
      <w:r w:rsidR="00451AD7" w:rsidRPr="00462E1B">
        <w:rPr>
          <w:rFonts w:ascii="Verdana" w:hAnsi="Verdana"/>
        </w:rPr>
        <w:t>RS</w:t>
      </w:r>
      <w:r w:rsidRPr="00462E1B">
        <w:rPr>
          <w:rFonts w:ascii="Verdana" w:hAnsi="Verdana"/>
        </w:rPr>
        <w:br/>
        <w:t xml:space="preserve">Telefone: </w:t>
      </w:r>
      <w:r w:rsidR="00451AD7" w:rsidRPr="00462E1B">
        <w:rPr>
          <w:rFonts w:ascii="Verdana" w:hAnsi="Verdana"/>
        </w:rPr>
        <w:t>51 98732610</w:t>
      </w:r>
      <w:r w:rsidRPr="00462E1B">
        <w:rPr>
          <w:rFonts w:ascii="Verdana" w:hAnsi="Verdana"/>
        </w:rPr>
        <w:t xml:space="preserve"> / E-mail: </w:t>
      </w:r>
      <w:r w:rsidR="00451AD7" w:rsidRPr="00462E1B">
        <w:rPr>
          <w:rFonts w:ascii="Verdana" w:hAnsi="Verdana"/>
        </w:rPr>
        <w:t>papelegrino@g</w:t>
      </w:r>
      <w:r w:rsidR="0023092C" w:rsidRPr="00462E1B">
        <w:rPr>
          <w:rFonts w:ascii="Verdana" w:hAnsi="Verdana"/>
        </w:rPr>
        <w:t>mai</w:t>
      </w:r>
      <w:r w:rsidR="00451AD7" w:rsidRPr="00462E1B">
        <w:rPr>
          <w:rFonts w:ascii="Verdana" w:hAnsi="Verdana"/>
        </w:rPr>
        <w:t>l.com</w:t>
      </w:r>
    </w:p>
    <w:p w:rsidR="0023092C" w:rsidRDefault="0023092C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D5736F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0" o:spid="_x0000_s1026" type="#_x0000_t32" style="position:absolute;margin-left:.3pt;margin-top:6.05pt;width:478.5pt;height:.05pt;z-index:25165568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DEkXYmJgIAAEAEAAAOAAAAAAAAAAAAAAAAAC4CAABkcnMvZTJvRG9jLnht&#10;bFBLAQItABQABgAIAAAAIQAFyial2gAAAAYBAAAPAAAAAAAAAAAAAAAAAIAEAABkcnMvZG93bnJl&#10;di54bWxQSwUGAAAAAAQABADzAAAAhwUAAAAA&#10;" strokecolor="#b9bec7" strokeweight="1pt">
            <w10:wrap anchorx="margin"/>
          </v:shape>
        </w:pict>
      </w:r>
    </w:p>
    <w:p w:rsidR="0023092C" w:rsidRDefault="003020A8" w:rsidP="00915A9C">
      <w:pPr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D</w:t>
      </w:r>
      <w:r w:rsidR="00DD1FD0">
        <w:rPr>
          <w:rFonts w:ascii="Verdana" w:hAnsi="Verdana"/>
          <w:color w:val="auto"/>
        </w:rPr>
        <w:t>esenvolver atividades</w:t>
      </w:r>
      <w:r w:rsidR="00194332">
        <w:rPr>
          <w:rFonts w:ascii="Verdana" w:hAnsi="Verdana"/>
          <w:color w:val="auto"/>
        </w:rPr>
        <w:t xml:space="preserve"> Administrativa</w:t>
      </w:r>
      <w:r w:rsidR="006E2997">
        <w:rPr>
          <w:rFonts w:ascii="Verdana" w:hAnsi="Verdana"/>
          <w:color w:val="auto"/>
        </w:rPr>
        <w:t>, tais como: auxi</w:t>
      </w:r>
      <w:r w:rsidR="008B2B6B">
        <w:rPr>
          <w:rFonts w:ascii="Verdana" w:hAnsi="Verdana"/>
          <w:color w:val="auto"/>
        </w:rPr>
        <w:t>liar em setor d</w:t>
      </w:r>
      <w:r w:rsidR="00570798">
        <w:rPr>
          <w:rFonts w:ascii="Verdana" w:hAnsi="Verdana"/>
          <w:color w:val="auto"/>
        </w:rPr>
        <w:t>e Meio Ambiente, RH</w:t>
      </w:r>
      <w:r w:rsidR="00BA1F0C">
        <w:rPr>
          <w:rFonts w:ascii="Verdana" w:hAnsi="Verdana"/>
          <w:color w:val="auto"/>
        </w:rPr>
        <w:t xml:space="preserve">, </w:t>
      </w:r>
      <w:r w:rsidR="008B2B6B">
        <w:rPr>
          <w:rFonts w:ascii="Verdana" w:hAnsi="Verdana"/>
          <w:color w:val="auto"/>
        </w:rPr>
        <w:t>Financeiro e Logístico (Inventário, almoxarifado e suprimentos).</w:t>
      </w:r>
    </w:p>
    <w:p w:rsidR="008B2B6B" w:rsidRDefault="008B2B6B" w:rsidP="00756035">
      <w:pPr>
        <w:pStyle w:val="Seo"/>
        <w:rPr>
          <w:rFonts w:ascii="Verdana" w:hAnsi="Verdana"/>
        </w:rPr>
      </w:pPr>
    </w:p>
    <w:p w:rsidR="0023092C" w:rsidRDefault="0023092C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23092C" w:rsidRDefault="0023092C" w:rsidP="00756035">
      <w:pPr>
        <w:pStyle w:val="Seo"/>
        <w:rPr>
          <w:rFonts w:ascii="Verdana" w:hAnsi="Verdana"/>
        </w:rPr>
      </w:pPr>
    </w:p>
    <w:p w:rsidR="00756035" w:rsidRDefault="00D5736F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69" o:spid="_x0000_s1029" type="#_x0000_t32" style="position:absolute;margin-left:.3pt;margin-top:6.05pt;width:478.5pt;height:.05pt;z-index:25165670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AEuV3FJgIAAEAEAAAOAAAAAAAAAAAAAAAAAC4CAABkcnMvZTJvRG9jLnht&#10;bFBLAQItABQABgAIAAAAIQAFyial2gAAAAYBAAAPAAAAAAAAAAAAAAAAAIAEAABkcnMvZG93bnJl&#10;di54bWxQSwUGAAAAAAQABADzAAAAhwUAAAAA&#10;" strokecolor="#b9bec7" strokeweight="1pt">
            <w10:wrap anchorx="margin"/>
          </v:shape>
        </w:pict>
      </w:r>
    </w:p>
    <w:p w:rsidR="00EB3CC2" w:rsidRPr="00B805C9" w:rsidRDefault="00EB3CC2" w:rsidP="00EB3CC2">
      <w:pPr>
        <w:rPr>
          <w:b/>
        </w:rPr>
      </w:pPr>
      <w:r>
        <w:rPr>
          <w:b/>
        </w:rPr>
        <w:t>CNEC - EAD</w:t>
      </w:r>
      <w:r w:rsidRPr="00B805C9">
        <w:rPr>
          <w:b/>
        </w:rPr>
        <w:t xml:space="preserve">– </w:t>
      </w:r>
      <w:r>
        <w:rPr>
          <w:b/>
        </w:rPr>
        <w:t xml:space="preserve">Polo </w:t>
      </w:r>
      <w:r w:rsidRPr="00B805C9">
        <w:rPr>
          <w:b/>
        </w:rPr>
        <w:t>Charqueadas/RS</w:t>
      </w:r>
    </w:p>
    <w:p w:rsidR="00EB3CC2" w:rsidRPr="00462E1B" w:rsidRDefault="00EB3CC2" w:rsidP="00EB3CC2">
      <w:pPr>
        <w:rPr>
          <w:rFonts w:ascii="Verdana" w:hAnsi="Verdana"/>
        </w:rPr>
      </w:pPr>
      <w:r>
        <w:rPr>
          <w:rFonts w:ascii="Verdana" w:hAnsi="Verdana"/>
        </w:rPr>
        <w:t>Tecnologia em Processos Gerenciais</w:t>
      </w:r>
    </w:p>
    <w:p w:rsidR="00EB3CC2" w:rsidRPr="00EB3CC2" w:rsidRDefault="00DB6D69" w:rsidP="00EB3CC2">
      <w:pPr>
        <w:rPr>
          <w:b/>
        </w:rPr>
      </w:pPr>
      <w:r>
        <w:rPr>
          <w:rFonts w:ascii="Verdana" w:hAnsi="Verdana"/>
        </w:rPr>
        <w:t>Conclusão: (1º semestre concluido em junho 2014)</w:t>
      </w:r>
    </w:p>
    <w:p w:rsidR="006922C4" w:rsidRPr="00B805C9" w:rsidRDefault="006922C4" w:rsidP="006922C4">
      <w:pPr>
        <w:rPr>
          <w:b/>
        </w:rPr>
      </w:pPr>
      <w:r>
        <w:rPr>
          <w:b/>
        </w:rPr>
        <w:t xml:space="preserve">CNEC - </w:t>
      </w:r>
      <w:r w:rsidRPr="00B805C9">
        <w:rPr>
          <w:b/>
        </w:rPr>
        <w:t xml:space="preserve">ESCOLA TÉCNICA </w:t>
      </w:r>
      <w:r>
        <w:rPr>
          <w:b/>
        </w:rPr>
        <w:t>CENECISTA COROLINO EUZÉBIO NUNES</w:t>
      </w:r>
      <w:r w:rsidRPr="00B805C9">
        <w:rPr>
          <w:b/>
        </w:rPr>
        <w:t xml:space="preserve"> – Charqueadas/RS</w:t>
      </w:r>
    </w:p>
    <w:p w:rsidR="006922C4" w:rsidRPr="00462E1B" w:rsidRDefault="006922C4" w:rsidP="006922C4">
      <w:pPr>
        <w:rPr>
          <w:rFonts w:ascii="Verdana" w:hAnsi="Verdana"/>
        </w:rPr>
      </w:pPr>
      <w:r w:rsidRPr="00462E1B">
        <w:rPr>
          <w:rFonts w:ascii="Verdana" w:hAnsi="Verdana"/>
        </w:rPr>
        <w:t xml:space="preserve">Técnico em </w:t>
      </w:r>
      <w:r w:rsidR="00E55CB4">
        <w:rPr>
          <w:rFonts w:ascii="Verdana" w:hAnsi="Verdana"/>
        </w:rPr>
        <w:t>Administração</w:t>
      </w:r>
    </w:p>
    <w:p w:rsidR="006922C4" w:rsidRDefault="006922C4" w:rsidP="006F7581">
      <w:pPr>
        <w:rPr>
          <w:rFonts w:ascii="Verdana" w:hAnsi="Verdana"/>
        </w:rPr>
      </w:pPr>
      <w:r>
        <w:rPr>
          <w:rFonts w:ascii="Verdana" w:hAnsi="Verdana"/>
        </w:rPr>
        <w:t>Conclusã</w:t>
      </w:r>
      <w:r w:rsidR="00247CB9">
        <w:rPr>
          <w:rFonts w:ascii="Verdana" w:hAnsi="Verdana"/>
        </w:rPr>
        <w:t>o: julho</w:t>
      </w:r>
      <w:r>
        <w:rPr>
          <w:rFonts w:ascii="Verdana" w:hAnsi="Verdana"/>
        </w:rPr>
        <w:t xml:space="preserve"> de 2012</w:t>
      </w:r>
    </w:p>
    <w:p w:rsidR="006F7581" w:rsidRPr="00B805C9" w:rsidRDefault="006F7581" w:rsidP="006F7581">
      <w:pPr>
        <w:rPr>
          <w:b/>
        </w:rPr>
      </w:pPr>
      <w:r w:rsidRPr="00B805C9">
        <w:rPr>
          <w:b/>
        </w:rPr>
        <w:t>ESCOLA TÉCNICA DIMENSÃO – Charqueadas/RS</w:t>
      </w:r>
    </w:p>
    <w:p w:rsidR="006F7581" w:rsidRPr="00462E1B" w:rsidRDefault="006F7581" w:rsidP="006F7581">
      <w:pPr>
        <w:rPr>
          <w:rFonts w:ascii="Verdana" w:hAnsi="Verdana"/>
        </w:rPr>
      </w:pPr>
      <w:r w:rsidRPr="00462E1B">
        <w:rPr>
          <w:rFonts w:ascii="Verdana" w:hAnsi="Verdana"/>
        </w:rPr>
        <w:t>Técnico em Gestão e Políticas Ambientais</w:t>
      </w:r>
    </w:p>
    <w:p w:rsidR="006F7581" w:rsidRDefault="006F7581" w:rsidP="006F7581">
      <w:pPr>
        <w:rPr>
          <w:rFonts w:ascii="Verdana" w:hAnsi="Verdana"/>
        </w:rPr>
      </w:pPr>
      <w:r w:rsidRPr="00462E1B">
        <w:rPr>
          <w:rFonts w:ascii="Verdana" w:hAnsi="Verdana"/>
        </w:rPr>
        <w:t>Conclusão: agosto de 2008</w:t>
      </w:r>
    </w:p>
    <w:p w:rsidR="003020A8" w:rsidRDefault="003020A8" w:rsidP="006F7581">
      <w:pPr>
        <w:rPr>
          <w:rFonts w:ascii="Verdana" w:hAnsi="Verdana"/>
        </w:rPr>
      </w:pPr>
    </w:p>
    <w:p w:rsidR="003020A8" w:rsidRDefault="003020A8" w:rsidP="003020A8">
      <w:pPr>
        <w:pStyle w:val="Seo"/>
        <w:rPr>
          <w:rFonts w:ascii="Verdana" w:hAnsi="Verdana"/>
        </w:rPr>
      </w:pPr>
      <w:r>
        <w:rPr>
          <w:rFonts w:ascii="Verdana" w:hAnsi="Verdana"/>
        </w:rPr>
        <w:t>Cursos complementares</w:t>
      </w:r>
    </w:p>
    <w:p w:rsidR="003020A8" w:rsidRPr="00462E1B" w:rsidRDefault="00D5736F" w:rsidP="006F7581">
      <w:pPr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pict>
          <v:shape id="AutoShape 177" o:spid="_x0000_s1028" type="#_x0000_t32" style="position:absolute;margin-left:.3pt;margin-top:10.75pt;width:478.5pt;height:.05pt;z-index:2516597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yDTJwIAAEA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" strokecolor="#b9bec7" strokeweight="1pt">
            <w10:wrap anchorx="margin"/>
          </v:shape>
        </w:pict>
      </w:r>
    </w:p>
    <w:p w:rsidR="00915A9C" w:rsidRDefault="00915A9C" w:rsidP="00915A9C">
      <w:pPr>
        <w:rPr>
          <w:b/>
        </w:rPr>
      </w:pPr>
      <w:r>
        <w:rPr>
          <w:b/>
        </w:rPr>
        <w:t>CNA Escola de Ediomas – Charqueadas/RS</w:t>
      </w:r>
    </w:p>
    <w:p w:rsidR="00915A9C" w:rsidRPr="00657D57" w:rsidRDefault="00915A9C" w:rsidP="00915A9C">
      <w:pPr>
        <w:rPr>
          <w:rFonts w:ascii="Verdana" w:hAnsi="Verdana"/>
        </w:rPr>
      </w:pPr>
      <w:r>
        <w:rPr>
          <w:rFonts w:ascii="Verdana" w:hAnsi="Verdana"/>
        </w:rPr>
        <w:t>- Basic Two – Segundo sementre</w:t>
      </w:r>
    </w:p>
    <w:p w:rsidR="003020A8" w:rsidRDefault="003020A8" w:rsidP="006F7581">
      <w:pPr>
        <w:rPr>
          <w:b/>
        </w:rPr>
      </w:pPr>
      <w:r>
        <w:rPr>
          <w:b/>
        </w:rPr>
        <w:t>ATHENA RH – Charqueadas/RS</w:t>
      </w:r>
    </w:p>
    <w:p w:rsidR="003020A8" w:rsidRPr="00657D57" w:rsidRDefault="00657D57" w:rsidP="006F7581">
      <w:pPr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3020A8" w:rsidRPr="00657D57">
        <w:rPr>
          <w:rFonts w:ascii="Verdana" w:hAnsi="Verdana"/>
        </w:rPr>
        <w:t>Ass</w:t>
      </w:r>
      <w:r w:rsidR="00915A9C">
        <w:rPr>
          <w:rFonts w:ascii="Verdana" w:hAnsi="Verdana"/>
        </w:rPr>
        <w:t>i</w:t>
      </w:r>
      <w:r w:rsidR="003020A8" w:rsidRPr="00657D57">
        <w:rPr>
          <w:rFonts w:ascii="Verdana" w:hAnsi="Verdana"/>
        </w:rPr>
        <w:t>stente Administrativo</w:t>
      </w:r>
    </w:p>
    <w:p w:rsidR="003020A8" w:rsidRPr="00657D57" w:rsidRDefault="003020A8" w:rsidP="006F7581">
      <w:pPr>
        <w:rPr>
          <w:rFonts w:ascii="Verdana" w:hAnsi="Verdana"/>
        </w:rPr>
      </w:pPr>
      <w:r w:rsidRPr="00657D57">
        <w:rPr>
          <w:rFonts w:ascii="Verdana" w:hAnsi="Verdana"/>
        </w:rPr>
        <w:t>40 horas – ju</w:t>
      </w:r>
      <w:r w:rsidR="00657D57" w:rsidRPr="00657D57">
        <w:rPr>
          <w:rFonts w:ascii="Verdana" w:hAnsi="Verdana"/>
        </w:rPr>
        <w:t>n</w:t>
      </w:r>
      <w:r w:rsidRPr="00657D57">
        <w:rPr>
          <w:rFonts w:ascii="Verdana" w:hAnsi="Verdana"/>
        </w:rPr>
        <w:t>ho/2012</w:t>
      </w:r>
    </w:p>
    <w:p w:rsidR="00657D57" w:rsidRPr="00657D57" w:rsidRDefault="00657D57" w:rsidP="006F7581">
      <w:pPr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Pr="00657D57">
        <w:rPr>
          <w:rFonts w:ascii="Verdana" w:hAnsi="Verdana"/>
        </w:rPr>
        <w:t>Atendimento ao Cliente</w:t>
      </w:r>
    </w:p>
    <w:p w:rsidR="00657D57" w:rsidRDefault="00657D57" w:rsidP="00657D57">
      <w:pPr>
        <w:rPr>
          <w:rFonts w:ascii="Verdana" w:hAnsi="Verdana"/>
        </w:rPr>
      </w:pPr>
      <w:r w:rsidRPr="00657D57">
        <w:rPr>
          <w:rFonts w:ascii="Verdana" w:hAnsi="Verdana"/>
        </w:rPr>
        <w:t>20 horas – julho/2012</w:t>
      </w:r>
    </w:p>
    <w:p w:rsidR="00657D57" w:rsidRPr="003775E6" w:rsidRDefault="00657D57" w:rsidP="00657D57">
      <w:pPr>
        <w:rPr>
          <w:b/>
        </w:rPr>
      </w:pPr>
      <w:r w:rsidRPr="003775E6">
        <w:rPr>
          <w:b/>
        </w:rPr>
        <w:t>S</w:t>
      </w:r>
      <w:r>
        <w:rPr>
          <w:b/>
        </w:rPr>
        <w:t xml:space="preserve">ITE </w:t>
      </w:r>
      <w:r w:rsidRPr="003775E6">
        <w:rPr>
          <w:b/>
        </w:rPr>
        <w:t>INFORMÁTICA – Charqueadas/RS</w:t>
      </w:r>
    </w:p>
    <w:p w:rsidR="00657D57" w:rsidRPr="00657D57" w:rsidRDefault="00657D57" w:rsidP="006F7581">
      <w:pPr>
        <w:rPr>
          <w:rFonts w:ascii="Verdana" w:hAnsi="Verdana"/>
        </w:rPr>
      </w:pPr>
      <w:r w:rsidRPr="00657D57">
        <w:rPr>
          <w:rFonts w:ascii="Verdana" w:hAnsi="Verdana"/>
        </w:rPr>
        <w:t>Excel 2007 -  Avançado</w:t>
      </w:r>
    </w:p>
    <w:p w:rsidR="00657D57" w:rsidRDefault="00657D57" w:rsidP="006F7581">
      <w:pPr>
        <w:rPr>
          <w:rFonts w:ascii="Verdana" w:hAnsi="Verdana"/>
        </w:rPr>
      </w:pPr>
      <w:r w:rsidRPr="00657D57">
        <w:rPr>
          <w:rFonts w:ascii="Verdana" w:hAnsi="Verdana"/>
        </w:rPr>
        <w:t>240 horas – Janeiro a Maio/2012</w:t>
      </w:r>
    </w:p>
    <w:p w:rsidR="00657D57" w:rsidRPr="00657D57" w:rsidRDefault="00657D57" w:rsidP="006F7581">
      <w:pPr>
        <w:rPr>
          <w:rFonts w:ascii="Verdana" w:hAnsi="Verdana"/>
        </w:rPr>
      </w:pPr>
    </w:p>
    <w:p w:rsidR="006F7581" w:rsidRPr="00B805C9" w:rsidRDefault="006F7581" w:rsidP="006F7581">
      <w:pPr>
        <w:rPr>
          <w:b/>
        </w:rPr>
      </w:pPr>
      <w:r w:rsidRPr="00B805C9">
        <w:rPr>
          <w:b/>
        </w:rPr>
        <w:t>ESCOLA PROFISSIONALIZANTE VINCONDE DE MAUÁ – SENAI/Extensão Charqueadas/RS</w:t>
      </w:r>
    </w:p>
    <w:p w:rsidR="006F7581" w:rsidRPr="00462E1B" w:rsidRDefault="006F7581" w:rsidP="006F7581">
      <w:pPr>
        <w:rPr>
          <w:rFonts w:ascii="Verdana" w:hAnsi="Verdana"/>
        </w:rPr>
      </w:pPr>
      <w:r w:rsidRPr="00462E1B">
        <w:rPr>
          <w:rFonts w:ascii="Verdana" w:hAnsi="Verdana"/>
        </w:rPr>
        <w:t>Operador de Processos Siderúrgicos</w:t>
      </w:r>
    </w:p>
    <w:p w:rsidR="00657D57" w:rsidRDefault="006F7581" w:rsidP="006F7581">
      <w:pPr>
        <w:rPr>
          <w:rFonts w:ascii="Verdana" w:hAnsi="Verdana"/>
        </w:rPr>
      </w:pPr>
      <w:r w:rsidRPr="00462E1B">
        <w:rPr>
          <w:rFonts w:ascii="Verdana" w:hAnsi="Verdana"/>
        </w:rPr>
        <w:t>Conclusão: dezembro de 2005</w:t>
      </w:r>
    </w:p>
    <w:p w:rsidR="006F7581" w:rsidRPr="00575E71" w:rsidRDefault="006F7581" w:rsidP="006F7581">
      <w:pPr>
        <w:rPr>
          <w:rFonts w:ascii="Verdana" w:hAnsi="Verdana"/>
          <w:lang w:val="en-US"/>
        </w:rPr>
      </w:pPr>
      <w:r w:rsidRPr="00575E71">
        <w:rPr>
          <w:b/>
          <w:lang w:val="en-US"/>
        </w:rPr>
        <w:t>CENTER’S INFORMÁTICA – Charqueadas/RS</w:t>
      </w:r>
    </w:p>
    <w:p w:rsidR="006F7581" w:rsidRPr="00462E1B" w:rsidRDefault="006F7581" w:rsidP="006F7581">
      <w:pPr>
        <w:rPr>
          <w:rFonts w:ascii="Verdana" w:hAnsi="Verdana"/>
          <w:lang w:val="en-US"/>
        </w:rPr>
      </w:pPr>
      <w:r w:rsidRPr="00462E1B">
        <w:rPr>
          <w:rFonts w:ascii="Verdana" w:hAnsi="Verdana"/>
          <w:lang w:val="en-US"/>
        </w:rPr>
        <w:t>Windows, Excel, Word,</w:t>
      </w:r>
      <w:r w:rsidR="00E55CB4">
        <w:rPr>
          <w:rFonts w:ascii="Verdana" w:hAnsi="Verdana"/>
          <w:lang w:val="en-US"/>
        </w:rPr>
        <w:t xml:space="preserve"> Access,</w:t>
      </w:r>
      <w:r w:rsidRPr="00462E1B">
        <w:rPr>
          <w:rFonts w:ascii="Verdana" w:hAnsi="Verdana"/>
          <w:lang w:val="en-US"/>
        </w:rPr>
        <w:t xml:space="preserve"> Power Point, Internet, Corel </w:t>
      </w:r>
      <w:r w:rsidR="00E55CB4">
        <w:rPr>
          <w:rFonts w:ascii="Verdana" w:hAnsi="Verdana"/>
          <w:lang w:val="en-US"/>
        </w:rPr>
        <w:t>Draw</w:t>
      </w:r>
    </w:p>
    <w:p w:rsidR="00DD1FD0" w:rsidRPr="00E55CB4" w:rsidRDefault="00DD1FD0" w:rsidP="0023092C">
      <w:pPr>
        <w:pStyle w:val="Seo"/>
        <w:rPr>
          <w:rFonts w:ascii="Verdana" w:hAnsi="Verdana"/>
          <w:lang w:val="en-US"/>
        </w:rPr>
      </w:pPr>
    </w:p>
    <w:p w:rsidR="00657D57" w:rsidRPr="00DB6D69" w:rsidRDefault="00657D57" w:rsidP="006922C4">
      <w:pPr>
        <w:pStyle w:val="Seo"/>
        <w:rPr>
          <w:rFonts w:ascii="Verdana" w:hAnsi="Verdana"/>
          <w:lang w:val="en-US"/>
        </w:rPr>
      </w:pPr>
    </w:p>
    <w:p w:rsidR="003775E6" w:rsidRPr="003775E6" w:rsidRDefault="0023092C" w:rsidP="006922C4">
      <w:pPr>
        <w:pStyle w:val="Seo"/>
        <w:rPr>
          <w:rFonts w:ascii="Verdana" w:hAnsi="Verdana"/>
        </w:rPr>
      </w:pPr>
      <w:r w:rsidRPr="00DD1FD0">
        <w:rPr>
          <w:rFonts w:ascii="Verdana" w:hAnsi="Verdana"/>
        </w:rPr>
        <w:t>EXPERIÊNCIA</w:t>
      </w:r>
    </w:p>
    <w:p w:rsidR="003775E6" w:rsidRDefault="00D5736F" w:rsidP="006922C4">
      <w:pPr>
        <w:pStyle w:val="Seo"/>
        <w:rPr>
          <w:rFonts w:ascii="Verdana" w:hAnsi="Verdana"/>
          <w:b/>
        </w:rPr>
      </w:pPr>
      <w:r w:rsidRPr="00D5736F">
        <w:rPr>
          <w:rFonts w:ascii="Verdana" w:hAnsi="Verdana"/>
          <w:lang w:eastAsia="pt-BR"/>
        </w:rPr>
        <w:pict>
          <v:shape id="AutoShape 175" o:spid="_x0000_s1027" type="#_x0000_t32" style="position:absolute;margin-left:-3pt;margin-top:7.65pt;width:478.5pt;height:.05pt;z-index:2516577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kBkJwIAAEAEAAAOAAAAZHJzL2Uyb0RvYy54bWysU02P2jAQvVfqf7ByhySQDR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" strokecolor="#b9bec7" strokeweight="1pt">
            <w10:wrap anchorx="margin"/>
          </v:shape>
        </w:pict>
      </w:r>
    </w:p>
    <w:p w:rsidR="00DB6D69" w:rsidRDefault="00DB6D69" w:rsidP="00DB6D69">
      <w:pPr>
        <w:pStyle w:val="Se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2014 (atual)–FOQUES MATERIAIS DE CONSTRUÇÃO – </w:t>
      </w:r>
      <w:r w:rsidRPr="00657D57">
        <w:rPr>
          <w:rFonts w:ascii="Verdana" w:hAnsi="Verdana"/>
          <w:b/>
          <w:caps w:val="0"/>
        </w:rPr>
        <w:t>Charqueadas/RS</w:t>
      </w:r>
    </w:p>
    <w:p w:rsidR="00DB6D69" w:rsidRDefault="00DB6D69" w:rsidP="00DB6D69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:rsidR="00DB6D69" w:rsidRPr="00DD1FD0" w:rsidRDefault="00DB6D69" w:rsidP="00DB6D69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Cargo: Assistente Admisntrativo</w:t>
      </w:r>
    </w:p>
    <w:p w:rsidR="00DB6D69" w:rsidRDefault="00DB6D69" w:rsidP="00DB6D69">
      <w:pPr>
        <w:pStyle w:val="PargrafodaLista"/>
        <w:spacing w:after="120" w:line="240" w:lineRule="auto"/>
        <w:ind w:left="0"/>
        <w:rPr>
          <w:rFonts w:ascii="Verdana" w:hAnsi="Verdana"/>
        </w:rPr>
      </w:pPr>
      <w:r w:rsidRPr="00DD1FD0">
        <w:rPr>
          <w:rFonts w:ascii="Verdana" w:hAnsi="Verdana"/>
        </w:rPr>
        <w:t>Principais atividades:</w:t>
      </w:r>
      <w:r>
        <w:rPr>
          <w:rFonts w:ascii="Verdana" w:hAnsi="Verdana"/>
        </w:rPr>
        <w:t xml:space="preserve"> Rotina Administrativa. Emissão de NF e boleto, e gerenciamento dos mesmos. Lançar NF de compra, remessa e serviços. Gerenciamento de Fluxo de caixa (Entradas e Saídas). Controle de Manutenção dos equipamento (Retro, caminhão, veículos).</w:t>
      </w:r>
    </w:p>
    <w:p w:rsidR="00DB6D69" w:rsidRDefault="00DB6D69" w:rsidP="00DB6D69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Atendimento ao público (vendas).</w:t>
      </w:r>
    </w:p>
    <w:p w:rsidR="00DB6D69" w:rsidRDefault="00DB6D69" w:rsidP="00BA1F0C">
      <w:pPr>
        <w:pStyle w:val="Seo"/>
        <w:rPr>
          <w:rFonts w:ascii="Verdana" w:hAnsi="Verdana"/>
          <w:b/>
        </w:rPr>
      </w:pPr>
    </w:p>
    <w:p w:rsidR="00DB6D69" w:rsidRDefault="00DB6D69" w:rsidP="00BA1F0C">
      <w:pPr>
        <w:pStyle w:val="Seo"/>
        <w:rPr>
          <w:rFonts w:ascii="Verdana" w:hAnsi="Verdana"/>
          <w:b/>
        </w:rPr>
      </w:pPr>
    </w:p>
    <w:p w:rsidR="00BA1F0C" w:rsidRDefault="00BA1F0C" w:rsidP="00BA1F0C">
      <w:pPr>
        <w:pStyle w:val="Seo"/>
        <w:rPr>
          <w:rFonts w:ascii="Verdana" w:hAnsi="Verdana"/>
          <w:b/>
        </w:rPr>
      </w:pPr>
      <w:r>
        <w:rPr>
          <w:rFonts w:ascii="Verdana" w:hAnsi="Verdana"/>
          <w:b/>
        </w:rPr>
        <w:t>2013–</w:t>
      </w:r>
      <w:r w:rsidR="00DB6D69">
        <w:rPr>
          <w:rFonts w:ascii="Verdana" w:hAnsi="Verdana"/>
          <w:b/>
        </w:rPr>
        <w:t xml:space="preserve"> 2014</w:t>
      </w:r>
      <w:r w:rsidR="00153FDA">
        <w:rPr>
          <w:rFonts w:ascii="Verdana" w:hAnsi="Verdana"/>
          <w:b/>
        </w:rPr>
        <w:t xml:space="preserve"> - </w:t>
      </w:r>
      <w:r>
        <w:rPr>
          <w:rFonts w:ascii="Verdana" w:hAnsi="Verdana"/>
          <w:b/>
        </w:rPr>
        <w:t xml:space="preserve">tractebel energia s.a – </w:t>
      </w:r>
      <w:r w:rsidRPr="00657D57">
        <w:rPr>
          <w:rFonts w:ascii="Verdana" w:hAnsi="Verdana"/>
          <w:b/>
          <w:caps w:val="0"/>
        </w:rPr>
        <w:t>Charqueadas/RS</w:t>
      </w:r>
    </w:p>
    <w:p w:rsidR="00BA1F0C" w:rsidRDefault="00BA1F0C" w:rsidP="00BA1F0C">
      <w:pPr>
        <w:pStyle w:val="Seo"/>
        <w:rPr>
          <w:rFonts w:ascii="Verdana" w:hAnsi="Verdana"/>
          <w:b/>
        </w:rPr>
      </w:pPr>
    </w:p>
    <w:p w:rsidR="00BA1F0C" w:rsidRPr="00DD1FD0" w:rsidRDefault="00BA1F0C" w:rsidP="00BA1F0C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Cargo: Estágio Administrativo</w:t>
      </w:r>
    </w:p>
    <w:p w:rsidR="00BA1F0C" w:rsidRDefault="00BA1F0C" w:rsidP="00BA1F0C">
      <w:pPr>
        <w:pStyle w:val="PargrafodaLista"/>
        <w:spacing w:after="120" w:line="240" w:lineRule="auto"/>
        <w:ind w:left="0"/>
        <w:rPr>
          <w:rFonts w:ascii="Verdana" w:hAnsi="Verdana"/>
        </w:rPr>
      </w:pPr>
      <w:r w:rsidRPr="00DD1FD0">
        <w:rPr>
          <w:rFonts w:ascii="Verdana" w:hAnsi="Verdana"/>
        </w:rPr>
        <w:t>Principais atividades:</w:t>
      </w:r>
      <w:r>
        <w:rPr>
          <w:rFonts w:ascii="Verdana" w:hAnsi="Verdana"/>
        </w:rPr>
        <w:t xml:space="preserve"> Apoio a área de Suprimentos (cotaçãos, compras, ordens de compra, documentações de empregados terceiros), Apoio ao setor de Almoxarifado (recebimento de materiais, notas, boletos, arquivo XML, entrega de materiais, EPI’s).</w:t>
      </w:r>
    </w:p>
    <w:p w:rsidR="00BA1F0C" w:rsidRDefault="00BA1F0C" w:rsidP="006922C4">
      <w:pPr>
        <w:pStyle w:val="Seo"/>
        <w:rPr>
          <w:rFonts w:ascii="Verdana" w:hAnsi="Verdana"/>
          <w:b/>
        </w:rPr>
      </w:pPr>
    </w:p>
    <w:p w:rsidR="003775E6" w:rsidRDefault="003775E6" w:rsidP="006922C4">
      <w:pPr>
        <w:pStyle w:val="Seo"/>
        <w:rPr>
          <w:rFonts w:ascii="Verdana" w:hAnsi="Verdana"/>
          <w:b/>
        </w:rPr>
      </w:pPr>
      <w:r>
        <w:rPr>
          <w:rFonts w:ascii="Verdana" w:hAnsi="Verdana"/>
          <w:b/>
        </w:rPr>
        <w:t>2011</w:t>
      </w:r>
      <w:r w:rsidR="00247CB9" w:rsidRPr="00247CB9">
        <w:rPr>
          <w:rFonts w:ascii="Verdana" w:hAnsi="Verdana"/>
          <w:b/>
        </w:rPr>
        <w:t>-</w:t>
      </w:r>
      <w:r w:rsidR="00C74427">
        <w:rPr>
          <w:rFonts w:ascii="Verdana" w:hAnsi="Verdana"/>
          <w:b/>
        </w:rPr>
        <w:t>2013 -</w:t>
      </w:r>
      <w:r w:rsidR="00247CB9" w:rsidRPr="00247CB9">
        <w:rPr>
          <w:rFonts w:ascii="Verdana" w:hAnsi="Verdana"/>
          <w:b/>
        </w:rPr>
        <w:t xml:space="preserve"> ELÉTRICA DELFIN LTDA</w:t>
      </w:r>
      <w:r w:rsidR="00657D57">
        <w:rPr>
          <w:rFonts w:ascii="Verdana" w:hAnsi="Verdana"/>
          <w:b/>
        </w:rPr>
        <w:t xml:space="preserve">/ filial – </w:t>
      </w:r>
      <w:r w:rsidR="00657D57" w:rsidRPr="00657D57">
        <w:rPr>
          <w:rFonts w:ascii="Verdana" w:hAnsi="Verdana"/>
          <w:b/>
          <w:caps w:val="0"/>
        </w:rPr>
        <w:t>Charqueadas/RS</w:t>
      </w:r>
    </w:p>
    <w:p w:rsidR="003775E6" w:rsidRDefault="003775E6" w:rsidP="006922C4">
      <w:pPr>
        <w:pStyle w:val="Seo"/>
        <w:rPr>
          <w:rFonts w:ascii="Verdana" w:hAnsi="Verdana"/>
          <w:b/>
        </w:rPr>
      </w:pPr>
    </w:p>
    <w:p w:rsidR="003775E6" w:rsidRPr="00DD1FD0" w:rsidRDefault="003775E6" w:rsidP="003775E6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C</w:t>
      </w:r>
      <w:r w:rsidR="00247CB9">
        <w:rPr>
          <w:rFonts w:ascii="Verdana" w:hAnsi="Verdana"/>
        </w:rPr>
        <w:t>argo: Auxiliar Administrativo</w:t>
      </w:r>
    </w:p>
    <w:p w:rsidR="003775E6" w:rsidRDefault="003775E6" w:rsidP="003775E6">
      <w:pPr>
        <w:pStyle w:val="PargrafodaLista"/>
        <w:spacing w:after="120" w:line="240" w:lineRule="auto"/>
        <w:ind w:left="0"/>
        <w:rPr>
          <w:rFonts w:ascii="Verdana" w:hAnsi="Verdana"/>
        </w:rPr>
      </w:pPr>
      <w:r w:rsidRPr="00DD1FD0">
        <w:rPr>
          <w:rFonts w:ascii="Verdana" w:hAnsi="Verdana"/>
        </w:rPr>
        <w:t>Principais atividades:</w:t>
      </w:r>
      <w:r w:rsidR="00247CB9">
        <w:rPr>
          <w:rFonts w:ascii="Verdana" w:hAnsi="Verdana"/>
        </w:rPr>
        <w:t xml:space="preserve"> Caixa Operadora, </w:t>
      </w:r>
      <w:r w:rsidR="00194332">
        <w:rPr>
          <w:rFonts w:ascii="Verdana" w:hAnsi="Verdana"/>
        </w:rPr>
        <w:t>Gestão de</w:t>
      </w:r>
      <w:r w:rsidR="00247CB9">
        <w:rPr>
          <w:rFonts w:ascii="Verdana" w:hAnsi="Verdana"/>
        </w:rPr>
        <w:t xml:space="preserve"> Estoques, </w:t>
      </w:r>
      <w:r w:rsidR="00194332">
        <w:rPr>
          <w:rFonts w:ascii="Verdana" w:hAnsi="Verdana"/>
        </w:rPr>
        <w:t xml:space="preserve">Gestão </w:t>
      </w:r>
      <w:r w:rsidR="00247CB9">
        <w:rPr>
          <w:rFonts w:ascii="Verdana" w:hAnsi="Verdana"/>
        </w:rPr>
        <w:t xml:space="preserve">de Notas Fiscais de Venda, Transferencias e Devoluções. </w:t>
      </w:r>
      <w:r w:rsidR="00657D57">
        <w:rPr>
          <w:rFonts w:ascii="Verdana" w:hAnsi="Verdana"/>
        </w:rPr>
        <w:t xml:space="preserve">Atendimento ao Cliente. </w:t>
      </w:r>
      <w:r w:rsidR="003020A8">
        <w:rPr>
          <w:rFonts w:ascii="Verdana" w:hAnsi="Verdana"/>
        </w:rPr>
        <w:t>Cont</w:t>
      </w:r>
      <w:r w:rsidR="00194332">
        <w:rPr>
          <w:rFonts w:ascii="Verdana" w:hAnsi="Verdana"/>
        </w:rPr>
        <w:t>role de indicadorese Metas</w:t>
      </w:r>
      <w:r w:rsidR="00247CB9">
        <w:rPr>
          <w:rFonts w:ascii="Verdana" w:hAnsi="Verdana"/>
        </w:rPr>
        <w:t xml:space="preserve">, </w:t>
      </w:r>
      <w:r w:rsidR="003020A8">
        <w:rPr>
          <w:rFonts w:ascii="Verdana" w:hAnsi="Verdana"/>
        </w:rPr>
        <w:t>Gerenciar Fluxo de Caixa.</w:t>
      </w:r>
      <w:r w:rsidR="005B7DE0">
        <w:rPr>
          <w:rFonts w:ascii="Verdana" w:hAnsi="Verdana"/>
        </w:rPr>
        <w:t xml:space="preserve"> Reunir Documentos para Contabilidade.</w:t>
      </w:r>
      <w:r w:rsidR="00194332">
        <w:rPr>
          <w:rFonts w:ascii="Verdana" w:hAnsi="Verdana"/>
        </w:rPr>
        <w:t xml:space="preserve"> Projetos Sociais e Ambientais.</w:t>
      </w:r>
    </w:p>
    <w:p w:rsidR="001A32DC" w:rsidRDefault="001A32DC" w:rsidP="001A32DC">
      <w:pPr>
        <w:pStyle w:val="Se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2009 </w:t>
      </w:r>
      <w:r w:rsidRPr="00247CB9">
        <w:rPr>
          <w:rFonts w:ascii="Verdana" w:hAnsi="Verdana"/>
          <w:b/>
        </w:rPr>
        <w:t>-</w:t>
      </w:r>
      <w:r>
        <w:rPr>
          <w:rFonts w:ascii="Verdana" w:hAnsi="Verdana"/>
          <w:b/>
        </w:rPr>
        <w:t xml:space="preserve"> 2010 –PROJETO MAIS EDUCAÇÃO – eSCOLAS DA REDE MUNICIPAL - </w:t>
      </w:r>
      <w:r w:rsidRPr="00657D57">
        <w:rPr>
          <w:rFonts w:ascii="Verdana" w:hAnsi="Verdana"/>
          <w:b/>
          <w:caps w:val="0"/>
        </w:rPr>
        <w:t>Charqueadas/RS</w:t>
      </w:r>
    </w:p>
    <w:p w:rsidR="001A32DC" w:rsidRDefault="001A32DC" w:rsidP="001A32DC">
      <w:pPr>
        <w:pStyle w:val="Seo"/>
        <w:rPr>
          <w:rFonts w:ascii="Verdana" w:hAnsi="Verdana"/>
          <w:b/>
        </w:rPr>
      </w:pPr>
    </w:p>
    <w:p w:rsidR="001A32DC" w:rsidRPr="009E64E6" w:rsidRDefault="009E64E6" w:rsidP="009E64E6">
      <w:pPr>
        <w:rPr>
          <w:rFonts w:ascii="Verdana" w:hAnsi="Verdana"/>
        </w:rPr>
      </w:pPr>
      <w:r>
        <w:rPr>
          <w:rFonts w:ascii="Verdana" w:hAnsi="Verdana"/>
        </w:rPr>
        <w:t>Oficinas de T</w:t>
      </w:r>
      <w:r w:rsidRPr="009E64E6">
        <w:rPr>
          <w:rFonts w:ascii="Verdana" w:hAnsi="Verdana"/>
        </w:rPr>
        <w:t>eatro</w:t>
      </w:r>
    </w:p>
    <w:p w:rsidR="001A32DC" w:rsidRPr="009E64E6" w:rsidRDefault="009E64E6" w:rsidP="009E64E6">
      <w:pPr>
        <w:rPr>
          <w:rFonts w:ascii="Verdana" w:hAnsi="Verdana"/>
          <w:b/>
        </w:rPr>
      </w:pPr>
      <w:r>
        <w:rPr>
          <w:rFonts w:ascii="Verdana" w:hAnsi="Verdana"/>
        </w:rPr>
        <w:t>Principais atividades: M</w:t>
      </w:r>
      <w:r w:rsidRPr="009E64E6">
        <w:rPr>
          <w:rFonts w:ascii="Verdana" w:hAnsi="Verdana"/>
        </w:rPr>
        <w:t xml:space="preserve">inistrar </w:t>
      </w:r>
      <w:r>
        <w:rPr>
          <w:rFonts w:ascii="Verdana" w:hAnsi="Verdana"/>
        </w:rPr>
        <w:t>oficinas de teatro para crianças de ensino fundamental. E</w:t>
      </w:r>
      <w:r w:rsidRPr="009E64E6">
        <w:rPr>
          <w:rFonts w:ascii="Verdana" w:hAnsi="Verdana"/>
        </w:rPr>
        <w:t>xplorando a criatividade, coordenação motora, equilíbrio e potencial de concentração e princi</w:t>
      </w:r>
      <w:r>
        <w:rPr>
          <w:rFonts w:ascii="Verdana" w:hAnsi="Verdana"/>
        </w:rPr>
        <w:t>palmente o trabalho em equipe. A</w:t>
      </w:r>
      <w:r w:rsidRPr="009E64E6">
        <w:rPr>
          <w:rFonts w:ascii="Verdana" w:hAnsi="Verdana"/>
        </w:rPr>
        <w:t>tividade realizada voluntariamente.</w:t>
      </w:r>
    </w:p>
    <w:p w:rsidR="001A32DC" w:rsidRDefault="001A32DC" w:rsidP="006922C4">
      <w:pPr>
        <w:pStyle w:val="Seo"/>
        <w:rPr>
          <w:rFonts w:ascii="Verdana" w:hAnsi="Verdana"/>
          <w:b/>
        </w:rPr>
      </w:pPr>
    </w:p>
    <w:p w:rsidR="00153FDA" w:rsidRDefault="00153FDA" w:rsidP="006922C4">
      <w:pPr>
        <w:pStyle w:val="Seo"/>
        <w:rPr>
          <w:rFonts w:ascii="Verdana" w:hAnsi="Verdana"/>
          <w:b/>
        </w:rPr>
      </w:pPr>
    </w:p>
    <w:p w:rsidR="00153FDA" w:rsidRDefault="00153FDA" w:rsidP="006922C4">
      <w:pPr>
        <w:pStyle w:val="Seo"/>
        <w:rPr>
          <w:rFonts w:ascii="Verdana" w:hAnsi="Verdana"/>
          <w:b/>
        </w:rPr>
      </w:pPr>
    </w:p>
    <w:p w:rsidR="00153FDA" w:rsidRDefault="00153FDA" w:rsidP="006922C4">
      <w:pPr>
        <w:pStyle w:val="Seo"/>
        <w:rPr>
          <w:rFonts w:ascii="Verdana" w:hAnsi="Verdana"/>
          <w:b/>
        </w:rPr>
      </w:pPr>
    </w:p>
    <w:p w:rsidR="00153FDA" w:rsidRDefault="00153FDA" w:rsidP="006922C4">
      <w:pPr>
        <w:pStyle w:val="Seo"/>
        <w:rPr>
          <w:rFonts w:ascii="Verdana" w:hAnsi="Verdana"/>
          <w:b/>
        </w:rPr>
      </w:pPr>
    </w:p>
    <w:p w:rsidR="006F7581" w:rsidRPr="00DD1FD0" w:rsidRDefault="006F7581" w:rsidP="006922C4">
      <w:pPr>
        <w:pStyle w:val="Seo"/>
        <w:rPr>
          <w:rFonts w:ascii="Verdana" w:hAnsi="Verdana"/>
          <w:b/>
        </w:rPr>
      </w:pPr>
      <w:r w:rsidRPr="00DD1FD0">
        <w:rPr>
          <w:rFonts w:ascii="Verdana" w:hAnsi="Verdana"/>
          <w:b/>
        </w:rPr>
        <w:lastRenderedPageBreak/>
        <w:t>2007-2008</w:t>
      </w:r>
      <w:r w:rsidR="00404A08" w:rsidRPr="00DD1FD0">
        <w:rPr>
          <w:rFonts w:ascii="Verdana" w:hAnsi="Verdana"/>
          <w:b/>
        </w:rPr>
        <w:t xml:space="preserve"> – </w:t>
      </w:r>
      <w:r w:rsidRPr="00DD1FD0">
        <w:rPr>
          <w:rFonts w:ascii="Verdana" w:hAnsi="Verdana"/>
          <w:b/>
        </w:rPr>
        <w:t>PREFEITURA MUNICIPAL DE CHARQUEADAS</w:t>
      </w:r>
    </w:p>
    <w:p w:rsidR="00DD1FD0" w:rsidRDefault="00DD1FD0" w:rsidP="00DD1FD0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:rsidR="0023092C" w:rsidRPr="00DD1FD0" w:rsidRDefault="00DD1FD0" w:rsidP="00DD1FD0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C</w:t>
      </w:r>
      <w:r w:rsidR="00404A08" w:rsidRPr="00DD1FD0">
        <w:rPr>
          <w:rFonts w:ascii="Verdana" w:hAnsi="Verdana"/>
        </w:rPr>
        <w:t xml:space="preserve">argo: </w:t>
      </w:r>
      <w:r w:rsidR="0023092C" w:rsidRPr="00DD1FD0">
        <w:rPr>
          <w:rFonts w:ascii="Verdana" w:hAnsi="Verdana"/>
        </w:rPr>
        <w:t>Estagiária</w:t>
      </w:r>
    </w:p>
    <w:p w:rsidR="00E55CB4" w:rsidRDefault="001349B5" w:rsidP="00DD1FD0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março/2007 a maio/2008</w:t>
      </w:r>
      <w:r w:rsidR="00E55CB4">
        <w:rPr>
          <w:rFonts w:ascii="Verdana" w:hAnsi="Verdana"/>
        </w:rPr>
        <w:t xml:space="preserve"> – Administração</w:t>
      </w:r>
    </w:p>
    <w:p w:rsidR="00E55CB4" w:rsidRDefault="00404A08" w:rsidP="00DD1FD0">
      <w:pPr>
        <w:pStyle w:val="PargrafodaLista"/>
        <w:spacing w:after="120" w:line="240" w:lineRule="auto"/>
        <w:ind w:left="0"/>
        <w:rPr>
          <w:rFonts w:ascii="Verdana" w:hAnsi="Verdana"/>
        </w:rPr>
      </w:pPr>
      <w:r w:rsidRPr="00DD1FD0">
        <w:rPr>
          <w:rFonts w:ascii="Verdana" w:hAnsi="Verdana"/>
        </w:rPr>
        <w:t xml:space="preserve">Principais atividades: </w:t>
      </w:r>
      <w:r w:rsidR="0023092C" w:rsidRPr="00DD1FD0">
        <w:rPr>
          <w:rFonts w:ascii="Verdana" w:hAnsi="Verdana"/>
        </w:rPr>
        <w:t>Departamento Pessoal</w:t>
      </w:r>
    </w:p>
    <w:p w:rsidR="00E55CB4" w:rsidRPr="00DD1FD0" w:rsidRDefault="00E55CB4" w:rsidP="00E55CB4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C</w:t>
      </w:r>
      <w:r w:rsidRPr="00DD1FD0">
        <w:rPr>
          <w:rFonts w:ascii="Verdana" w:hAnsi="Verdana"/>
        </w:rPr>
        <w:t>argo: Estagiária</w:t>
      </w:r>
    </w:p>
    <w:p w:rsidR="00E55CB4" w:rsidRDefault="001349B5" w:rsidP="00DD1FD0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maio/2008</w:t>
      </w:r>
      <w:r w:rsidR="00E55CB4">
        <w:rPr>
          <w:rFonts w:ascii="Verdana" w:hAnsi="Verdana"/>
        </w:rPr>
        <w:t xml:space="preserve"> a dezembro/2008 – </w:t>
      </w:r>
      <w:r w:rsidR="00E55CB4" w:rsidRPr="00DD1FD0">
        <w:rPr>
          <w:rFonts w:ascii="Verdana" w:hAnsi="Verdana"/>
        </w:rPr>
        <w:t>Secretária de Economia Solidária e Agricultura Familiar</w:t>
      </w:r>
    </w:p>
    <w:p w:rsidR="00404A08" w:rsidRPr="00DD1FD0" w:rsidRDefault="00E55CB4" w:rsidP="00DD1FD0">
      <w:pPr>
        <w:pStyle w:val="PargrafodaLista"/>
        <w:spacing w:after="120" w:line="240" w:lineRule="auto"/>
        <w:ind w:left="0"/>
        <w:rPr>
          <w:rFonts w:ascii="Verdana" w:hAnsi="Verdana"/>
        </w:rPr>
      </w:pPr>
      <w:r w:rsidRPr="00DD1FD0">
        <w:rPr>
          <w:rFonts w:ascii="Verdana" w:hAnsi="Verdana"/>
        </w:rPr>
        <w:t xml:space="preserve">Principais atividades: </w:t>
      </w:r>
      <w:r w:rsidR="0023092C" w:rsidRPr="00DD1FD0">
        <w:rPr>
          <w:rFonts w:ascii="Verdana" w:hAnsi="Verdana"/>
        </w:rPr>
        <w:t>Responsável p</w:t>
      </w:r>
      <w:r w:rsidR="003775E6">
        <w:rPr>
          <w:rFonts w:ascii="Verdana" w:hAnsi="Verdana"/>
        </w:rPr>
        <w:t>or</w:t>
      </w:r>
      <w:r>
        <w:rPr>
          <w:rFonts w:ascii="Verdana" w:hAnsi="Verdana"/>
        </w:rPr>
        <w:t xml:space="preserve"> projetosubsidiado pelo</w:t>
      </w:r>
      <w:r w:rsidR="0023092C" w:rsidRPr="00DD1FD0">
        <w:rPr>
          <w:rFonts w:ascii="Verdana" w:hAnsi="Verdana"/>
        </w:rPr>
        <w:t xml:space="preserve"> MDS (Ministéri</w:t>
      </w:r>
      <w:r>
        <w:rPr>
          <w:rFonts w:ascii="Verdana" w:hAnsi="Verdana"/>
        </w:rPr>
        <w:t>o do Desenvolvimento Social) AGRI</w:t>
      </w:r>
      <w:r w:rsidR="00247CB9">
        <w:rPr>
          <w:rFonts w:ascii="Verdana" w:hAnsi="Verdana"/>
        </w:rPr>
        <w:t>CULTURA URBANA.</w:t>
      </w:r>
    </w:p>
    <w:p w:rsidR="00DD1FD0" w:rsidRDefault="00DD1FD0" w:rsidP="00DD1FD0">
      <w:pPr>
        <w:rPr>
          <w:rFonts w:ascii="Verdana" w:hAnsi="Verdana"/>
          <w:b/>
        </w:rPr>
      </w:pPr>
    </w:p>
    <w:p w:rsidR="00DD1FD0" w:rsidRPr="00DD1FD0" w:rsidRDefault="006F7581" w:rsidP="00DD1FD0">
      <w:pPr>
        <w:rPr>
          <w:rFonts w:ascii="Verdana" w:hAnsi="Verdana"/>
          <w:b/>
        </w:rPr>
      </w:pPr>
      <w:r w:rsidRPr="00DD1FD0">
        <w:rPr>
          <w:rFonts w:ascii="Verdana" w:hAnsi="Verdana"/>
          <w:b/>
        </w:rPr>
        <w:t>2005-200</w:t>
      </w:r>
      <w:r w:rsidR="0023092C" w:rsidRPr="00DD1FD0">
        <w:rPr>
          <w:rFonts w:ascii="Verdana" w:hAnsi="Verdana"/>
          <w:b/>
        </w:rPr>
        <w:t>7</w:t>
      </w:r>
      <w:r w:rsidR="00404A08" w:rsidRPr="00DD1FD0">
        <w:rPr>
          <w:rFonts w:ascii="Verdana" w:hAnsi="Verdana"/>
          <w:b/>
        </w:rPr>
        <w:t xml:space="preserve">– </w:t>
      </w:r>
      <w:r w:rsidRPr="00DD1FD0">
        <w:rPr>
          <w:rFonts w:ascii="Verdana" w:hAnsi="Verdana"/>
          <w:b/>
        </w:rPr>
        <w:t>CONTABILIDADE QUADROS – Charqueadas/RS</w:t>
      </w:r>
    </w:p>
    <w:p w:rsidR="0023092C" w:rsidRPr="00DD1FD0" w:rsidRDefault="00404A08" w:rsidP="00DD1FD0">
      <w:pPr>
        <w:rPr>
          <w:rFonts w:ascii="Verdana" w:hAnsi="Verdana"/>
          <w:b/>
        </w:rPr>
      </w:pPr>
      <w:r w:rsidRPr="00DD1FD0">
        <w:rPr>
          <w:rFonts w:ascii="Verdana" w:hAnsi="Verdana"/>
        </w:rPr>
        <w:t xml:space="preserve">Cargo: </w:t>
      </w:r>
      <w:r w:rsidR="0023092C" w:rsidRPr="00DD1FD0">
        <w:rPr>
          <w:rFonts w:ascii="Verdana" w:hAnsi="Verdana"/>
        </w:rPr>
        <w:t>Auxiliar Adminstrativo</w:t>
      </w:r>
    </w:p>
    <w:p w:rsidR="00404A08" w:rsidRDefault="0023092C" w:rsidP="00DD1FD0">
      <w:pPr>
        <w:pStyle w:val="PargrafodaLista"/>
        <w:spacing w:after="120" w:line="240" w:lineRule="auto"/>
        <w:ind w:left="0"/>
        <w:rPr>
          <w:rFonts w:ascii="Verdana" w:hAnsi="Verdana"/>
        </w:rPr>
      </w:pPr>
      <w:r w:rsidRPr="00DD1FD0">
        <w:rPr>
          <w:rFonts w:ascii="Verdana" w:hAnsi="Verdana"/>
        </w:rPr>
        <w:t>Pri</w:t>
      </w:r>
      <w:r w:rsidR="00404A08" w:rsidRPr="00DD1FD0">
        <w:rPr>
          <w:rFonts w:ascii="Verdana" w:hAnsi="Verdana"/>
        </w:rPr>
        <w:t>ncipais atividades:</w:t>
      </w:r>
      <w:r w:rsidRPr="00DD1FD0">
        <w:rPr>
          <w:rFonts w:ascii="Verdana" w:hAnsi="Verdana"/>
        </w:rPr>
        <w:t xml:space="preserve"> Departamento Pessoal</w:t>
      </w:r>
    </w:p>
    <w:p w:rsidR="003775E6" w:rsidRDefault="003775E6" w:rsidP="00DD1FD0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:rsidR="003775E6" w:rsidRDefault="003775E6" w:rsidP="00DD1FD0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:rsidR="003775E6" w:rsidRPr="00347E74" w:rsidRDefault="00915A9C" w:rsidP="00347E74">
      <w:pPr>
        <w:pStyle w:val="PargrafodaLista"/>
        <w:spacing w:after="120" w:line="240" w:lineRule="auto"/>
        <w:ind w:left="0"/>
        <w:jc w:val="right"/>
        <w:rPr>
          <w:rFonts w:ascii="Verdana" w:hAnsi="Verdana"/>
          <w:b/>
        </w:rPr>
      </w:pPr>
      <w:r>
        <w:rPr>
          <w:rFonts w:ascii="Verdana" w:hAnsi="Verdana"/>
        </w:rPr>
        <w:t>Ch</w:t>
      </w:r>
      <w:r w:rsidR="003775E6">
        <w:rPr>
          <w:rFonts w:ascii="Verdana" w:hAnsi="Verdana"/>
        </w:rPr>
        <w:t>a</w:t>
      </w:r>
      <w:r w:rsidR="009F3C21">
        <w:rPr>
          <w:rFonts w:ascii="Verdana" w:hAnsi="Verdana"/>
        </w:rPr>
        <w:t xml:space="preserve">rqueadas, </w:t>
      </w:r>
      <w:r w:rsidR="00575E71">
        <w:rPr>
          <w:rFonts w:ascii="Verdana" w:hAnsi="Verdana"/>
        </w:rPr>
        <w:t>março</w:t>
      </w:r>
      <w:r w:rsidR="00C74427">
        <w:rPr>
          <w:rFonts w:ascii="Verdana" w:hAnsi="Verdana"/>
        </w:rPr>
        <w:t xml:space="preserve"> de 201</w:t>
      </w:r>
      <w:r w:rsidR="00575E71">
        <w:rPr>
          <w:rFonts w:ascii="Verdana" w:hAnsi="Verdana"/>
        </w:rPr>
        <w:t>5</w:t>
      </w:r>
      <w:r w:rsidR="003775E6">
        <w:rPr>
          <w:rFonts w:ascii="Verdana" w:hAnsi="Verdana"/>
        </w:rPr>
        <w:t>.</w:t>
      </w:r>
      <w:bookmarkStart w:id="0" w:name="_GoBack"/>
      <w:bookmarkEnd w:id="0"/>
    </w:p>
    <w:sectPr w:rsidR="003775E6" w:rsidRPr="00347E74" w:rsidSect="00DD1FD0">
      <w:headerReference w:type="default" r:id="rId8"/>
      <w:footerReference w:type="default" r:id="rId9"/>
      <w:pgSz w:w="11907" w:h="16839" w:code="1"/>
      <w:pgMar w:top="1134" w:right="1134" w:bottom="96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B84" w:rsidRDefault="00636B84">
      <w:r>
        <w:separator/>
      </w:r>
    </w:p>
  </w:endnote>
  <w:endnote w:type="continuationSeparator" w:id="1">
    <w:p w:rsidR="00636B84" w:rsidRDefault="00636B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D5736F" w:rsidP="009967CD">
    <w:pPr>
      <w:pStyle w:val="Rodap"/>
      <w:jc w:val="right"/>
    </w:pPr>
    <w:r>
      <w:fldChar w:fldCharType="begin"/>
    </w:r>
    <w:r w:rsidR="00E746A5">
      <w:instrText xml:space="preserve"> PAGE </w:instrText>
    </w:r>
    <w:r>
      <w:fldChar w:fldCharType="separate"/>
    </w:r>
    <w:r w:rsidR="00153FDA">
      <w:rPr>
        <w:noProof/>
      </w:rPr>
      <w:t>2</w:t>
    </w:r>
    <w:r>
      <w:rPr>
        <w:noProof/>
      </w:rPr>
      <w:fldChar w:fldCharType="end"/>
    </w:r>
    <w:r>
      <w:rPr>
        <w:noProof/>
        <w:lang w:eastAsia="pt-BR"/>
      </w:rPr>
    </w:r>
    <w:r>
      <w:rPr>
        <w:noProof/>
        <w:lang w:eastAsia="pt-BR"/>
      </w:rPr>
      <w:pict>
        <v:oval id="Oval 6" o:spid="_x0000_s4097" style="width:7.2pt;height:7.2pt;flip:x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<v:stroke linestyle="thinThin"/>
          <v:shadow color="#1f2f3f" opacity=".5" offset=",3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B84" w:rsidRDefault="00636B84">
      <w:r>
        <w:separator/>
      </w:r>
    </w:p>
  </w:footnote>
  <w:footnote w:type="continuationSeparator" w:id="1">
    <w:p w:rsidR="00636B84" w:rsidRDefault="00636B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D5736F"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4098" type="#_x0000_t32" style="position:absolute;left:0;text-align:left;margin-left:578pt;margin-top:-7.9pt;width:0;height:857.1pt;z-index:251657216;visibility:visible;mso-height-percent:1020;mso-position-horizontal-relative:page;mso-position-vertical-relative:page;mso-height-percent:102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5122" style="mso-position-horizontal-relative:margin">
      <o:colormru v:ext="edit" colors="#40a6be,#b4dce6,#98cfdc,#ff7d26,#ff9d5b"/>
    </o:shapedefaults>
    <o:shapelayout v:ext="edit">
      <o:idmap v:ext="edit" data="4"/>
      <o:rules v:ext="edit">
        <o:r id="V:Rule1" type="connector" idref="#AutoShape 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07E33"/>
    <w:rsid w:val="0002401A"/>
    <w:rsid w:val="000B7C9B"/>
    <w:rsid w:val="000C5D44"/>
    <w:rsid w:val="00104210"/>
    <w:rsid w:val="001326A1"/>
    <w:rsid w:val="001349B5"/>
    <w:rsid w:val="00153FDA"/>
    <w:rsid w:val="001638B8"/>
    <w:rsid w:val="00163F2A"/>
    <w:rsid w:val="00192E96"/>
    <w:rsid w:val="00194332"/>
    <w:rsid w:val="001A32DC"/>
    <w:rsid w:val="001D5A27"/>
    <w:rsid w:val="00200107"/>
    <w:rsid w:val="002039BD"/>
    <w:rsid w:val="0023092C"/>
    <w:rsid w:val="002327BB"/>
    <w:rsid w:val="00247CB9"/>
    <w:rsid w:val="002E1173"/>
    <w:rsid w:val="003020A8"/>
    <w:rsid w:val="00347E74"/>
    <w:rsid w:val="003775E6"/>
    <w:rsid w:val="00404A08"/>
    <w:rsid w:val="00451AD7"/>
    <w:rsid w:val="00462E1B"/>
    <w:rsid w:val="00487A7F"/>
    <w:rsid w:val="004F7020"/>
    <w:rsid w:val="005657D9"/>
    <w:rsid w:val="00570798"/>
    <w:rsid w:val="00575E71"/>
    <w:rsid w:val="005A3A2E"/>
    <w:rsid w:val="005B5FD3"/>
    <w:rsid w:val="005B7DE0"/>
    <w:rsid w:val="005C6019"/>
    <w:rsid w:val="005E6BFC"/>
    <w:rsid w:val="00636B84"/>
    <w:rsid w:val="00657D57"/>
    <w:rsid w:val="006801BB"/>
    <w:rsid w:val="006922C4"/>
    <w:rsid w:val="006E2997"/>
    <w:rsid w:val="006F7581"/>
    <w:rsid w:val="00741D6E"/>
    <w:rsid w:val="00756035"/>
    <w:rsid w:val="00792666"/>
    <w:rsid w:val="007D094D"/>
    <w:rsid w:val="007D5B91"/>
    <w:rsid w:val="008451BF"/>
    <w:rsid w:val="008A4622"/>
    <w:rsid w:val="008B2B6B"/>
    <w:rsid w:val="00915A9C"/>
    <w:rsid w:val="0095007E"/>
    <w:rsid w:val="00980D20"/>
    <w:rsid w:val="009967CD"/>
    <w:rsid w:val="009C3B99"/>
    <w:rsid w:val="009E64E6"/>
    <w:rsid w:val="009F3C21"/>
    <w:rsid w:val="00A17348"/>
    <w:rsid w:val="00A25CF8"/>
    <w:rsid w:val="00AF3BD9"/>
    <w:rsid w:val="00B30D63"/>
    <w:rsid w:val="00B501EE"/>
    <w:rsid w:val="00BA1F0C"/>
    <w:rsid w:val="00C3124D"/>
    <w:rsid w:val="00C410CC"/>
    <w:rsid w:val="00C74427"/>
    <w:rsid w:val="00C8174D"/>
    <w:rsid w:val="00CC21DB"/>
    <w:rsid w:val="00CF0EC3"/>
    <w:rsid w:val="00D5736F"/>
    <w:rsid w:val="00DA00F6"/>
    <w:rsid w:val="00DB6D69"/>
    <w:rsid w:val="00DD1FD0"/>
    <w:rsid w:val="00E17CEF"/>
    <w:rsid w:val="00E55CB4"/>
    <w:rsid w:val="00E746A5"/>
    <w:rsid w:val="00E9436D"/>
    <w:rsid w:val="00EB3CC2"/>
    <w:rsid w:val="00EC33EF"/>
    <w:rsid w:val="00F26226"/>
    <w:rsid w:val="00FA3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1" type="connector" idref="#AutoShape 160"/>
        <o:r id="V:Rule2" type="connector" idref="#AutoShape 169"/>
        <o:r id="V:Rule3" type="connector" idref="#AutoShape 177"/>
        <o:r id="V:Rule4" type="connector" idref="#AutoShape 175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caption" w:semiHidden="0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3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rsid w:val="002309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29</TotalTime>
  <Pages>3</Pages>
  <Words>505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Priscila Arruda Pelegrino</vt:lpstr>
    </vt:vector>
  </TitlesOfParts>
  <Company>Hewlett-Packard</Company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Priscila Arruda Pelegrino</dc:title>
  <dc:creator>Allan</dc:creator>
  <cp:lastModifiedBy>Foques</cp:lastModifiedBy>
  <cp:revision>3</cp:revision>
  <dcterms:created xsi:type="dcterms:W3CDTF">2015-03-11T18:42:00Z</dcterms:created>
  <dcterms:modified xsi:type="dcterms:W3CDTF">2015-03-11T19:17:00Z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