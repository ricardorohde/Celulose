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7EC" w:rsidRDefault="00E827EC" w:rsidP="00777FC9">
      <w:pPr>
        <w:pStyle w:val="Nome"/>
      </w:pPr>
      <w:r>
        <w:t>Wander Gomes de Souza</w:t>
      </w:r>
    </w:p>
    <w:p w:rsidR="00E827EC" w:rsidRDefault="00E827EC" w:rsidP="00777FC9">
      <w:pPr>
        <w:pStyle w:val="DadosPess"/>
      </w:pPr>
    </w:p>
    <w:p w:rsidR="00E827EC" w:rsidRDefault="00E827EC" w:rsidP="00777FC9">
      <w:pPr>
        <w:pStyle w:val="DadosPess"/>
      </w:pPr>
    </w:p>
    <w:p w:rsidR="00E827EC" w:rsidRDefault="00E827EC" w:rsidP="00777FC9">
      <w:pPr>
        <w:pStyle w:val="DadosPess"/>
      </w:pPr>
      <w:r>
        <w:t>Brasileiro, 22 anos, solteiro</w:t>
      </w:r>
    </w:p>
    <w:p w:rsidR="00E827EC" w:rsidRDefault="00E827EC" w:rsidP="00777FC9">
      <w:pPr>
        <w:pStyle w:val="DadosPess"/>
      </w:pPr>
      <w:r>
        <w:t>CPF (BRA) 043.320.421-40</w:t>
      </w:r>
    </w:p>
    <w:p w:rsidR="00E827EC" w:rsidRDefault="00E827EC" w:rsidP="00777FC9">
      <w:pPr>
        <w:pStyle w:val="DadosPess"/>
      </w:pPr>
      <w:r>
        <w:t>Avenida Pedro Ludovico Residencial Proto rico bl B4-Ap 204. Centro</w:t>
      </w:r>
    </w:p>
    <w:p w:rsidR="00E827EC" w:rsidRDefault="00E827EC" w:rsidP="00777FC9">
      <w:pPr>
        <w:pStyle w:val="DadosPess"/>
      </w:pPr>
      <w:r>
        <w:t>75143-900 Anápolis, Goias - Brasil</w:t>
      </w:r>
    </w:p>
    <w:p w:rsidR="00E827EC" w:rsidRDefault="00E827EC" w:rsidP="00777FC9">
      <w:pPr>
        <w:pStyle w:val="DadosPess"/>
      </w:pPr>
      <w:r>
        <w:t>62-8182-9489 Rosivania</w:t>
      </w:r>
    </w:p>
    <w:p w:rsidR="00E827EC" w:rsidRDefault="00E827EC" w:rsidP="00777FC9">
      <w:pPr>
        <w:pStyle w:val="DadosPess"/>
      </w:pPr>
      <w:r>
        <w:t>wander.g.souza@live.com</w:t>
      </w:r>
    </w:p>
    <w:p w:rsidR="00E827EC" w:rsidRDefault="00E827EC" w:rsidP="00777FC9">
      <w:pPr>
        <w:pStyle w:val="Grupo"/>
      </w:pPr>
      <w:r>
        <w:t>Objetivo</w:t>
      </w:r>
    </w:p>
    <w:p w:rsidR="00E827EC" w:rsidRDefault="00E827EC" w:rsidP="00777FC9">
      <w:pPr>
        <w:pStyle w:val="Textoid1"/>
      </w:pPr>
      <w:r>
        <w:t>Adquirir estágio.</w:t>
      </w:r>
    </w:p>
    <w:p w:rsidR="00E827EC" w:rsidRDefault="00E827EC" w:rsidP="00777FC9">
      <w:pPr>
        <w:pStyle w:val="Grupo"/>
      </w:pPr>
      <w:r>
        <w:t>Perfil profissional</w:t>
      </w:r>
    </w:p>
    <w:p w:rsidR="00E827EC" w:rsidRDefault="00E827EC" w:rsidP="00777FC9">
      <w:pPr>
        <w:pStyle w:val="Textoid1"/>
      </w:pPr>
      <w:r>
        <w:t xml:space="preserve">Graduando em Engenharia Florestal pela Universidade Estadual de Goias (final DEZ/2015) estive vinculado a diversos grupos de pesquisas acadêmicas tais como o GES (Grupo de Estudos em Silvicultura ) e o GPE (Grupo de Pesquisas em Entomologia) onde publiquei alguns artigos e tive a oportunidade de ser bolsista de iniciação cientifica PBIC-UEG , possuo curso em  Nr-31, Capacidade adaptativa, sociável e pro-ativo , estagiei em empresa voltada para o ramo do agronegócio e órgãos públicos. </w:t>
      </w:r>
    </w:p>
    <w:p w:rsidR="00E827EC" w:rsidRDefault="00E827EC" w:rsidP="00777FC9">
      <w:pPr>
        <w:pStyle w:val="Grupo"/>
      </w:pPr>
      <w:r>
        <w:t>Formação</w:t>
      </w:r>
    </w:p>
    <w:p w:rsidR="00E827EC" w:rsidRPr="00777FC9" w:rsidRDefault="00E827EC" w:rsidP="00777FC9">
      <w:pPr>
        <w:pStyle w:val="Item1Negrito"/>
      </w:pPr>
      <w:r>
        <w:t>Escolaridade</w:t>
      </w:r>
    </w:p>
    <w:p w:rsidR="00E827EC" w:rsidRDefault="00E827EC" w:rsidP="00777FC9">
      <w:pPr>
        <w:pStyle w:val="Textoid2"/>
      </w:pPr>
      <w:r>
        <w:t>Formação superior (cursando).</w:t>
      </w:r>
    </w:p>
    <w:p w:rsidR="00E827EC" w:rsidRDefault="00E827EC" w:rsidP="00777FC9">
      <w:pPr>
        <w:pStyle w:val="Textoid2"/>
      </w:pPr>
    </w:p>
    <w:p w:rsidR="00E827EC" w:rsidRPr="00777FC9" w:rsidRDefault="00E827EC" w:rsidP="00777FC9">
      <w:pPr>
        <w:pStyle w:val="Item1Negrito"/>
      </w:pPr>
      <w:r>
        <w:t>Graduação</w:t>
      </w:r>
    </w:p>
    <w:p w:rsidR="00E827EC" w:rsidRDefault="00E827EC" w:rsidP="00777FC9">
      <w:pPr>
        <w:pStyle w:val="Textoid2"/>
      </w:pPr>
      <w:r>
        <w:rPr>
          <w:i/>
          <w:iCs/>
        </w:rPr>
        <w:t>Engenharia Florestal</w:t>
      </w:r>
      <w:r>
        <w:t>, Universidade Estadual de Goias (novembro/2015) - cursando.</w:t>
      </w:r>
    </w:p>
    <w:p w:rsidR="00E827EC" w:rsidRDefault="00E827EC" w:rsidP="00777FC9">
      <w:pPr>
        <w:pStyle w:val="Textoid2"/>
      </w:pPr>
    </w:p>
    <w:p w:rsidR="00E827EC" w:rsidRPr="00777FC9" w:rsidRDefault="00E827EC" w:rsidP="00777FC9">
      <w:pPr>
        <w:pStyle w:val="Item1Negrito"/>
      </w:pPr>
      <w:r>
        <w:t>Cursos Complementares</w:t>
      </w:r>
    </w:p>
    <w:p w:rsidR="00E827EC" w:rsidRDefault="00E827EC" w:rsidP="00777FC9">
      <w:pPr>
        <w:pStyle w:val="Textoid2"/>
      </w:pPr>
      <w:r>
        <w:rPr>
          <w:i/>
          <w:iCs/>
        </w:rPr>
        <w:t>Treinamento em operação de GPS- Navegação (Básico)</w:t>
      </w:r>
      <w:r>
        <w:t>, Serviço nacional de Aprendizagem Rural (março/2015) - concluída.</w:t>
      </w:r>
    </w:p>
    <w:p w:rsidR="00E827EC" w:rsidRDefault="00E827EC" w:rsidP="00777FC9">
      <w:pPr>
        <w:pStyle w:val="Textoid2"/>
      </w:pPr>
      <w:r>
        <w:rPr>
          <w:i/>
          <w:iCs/>
        </w:rPr>
        <w:t>Treinamento em operação de GPS- Navegação (Avançado)</w:t>
      </w:r>
      <w:r>
        <w:t>, Serviço nacional de Aprendizagem Rural (março/2015) - concluída.</w:t>
      </w:r>
    </w:p>
    <w:p w:rsidR="00E827EC" w:rsidRDefault="00E827EC" w:rsidP="00777FC9">
      <w:pPr>
        <w:pStyle w:val="Textoid2"/>
      </w:pPr>
      <w:r>
        <w:rPr>
          <w:i/>
          <w:iCs/>
        </w:rPr>
        <w:t>Análise e interpretação da Nr-31</w:t>
      </w:r>
      <w:r>
        <w:t>, Serviço Nacional de Aprendizagem Rural (agosto/2014) - concluída.</w:t>
      </w:r>
    </w:p>
    <w:p w:rsidR="00E827EC" w:rsidRDefault="00E827EC" w:rsidP="00777FC9">
      <w:pPr>
        <w:pStyle w:val="Textoid2"/>
      </w:pPr>
      <w:r>
        <w:rPr>
          <w:i/>
          <w:iCs/>
        </w:rPr>
        <w:t>Combate a incêndio ambiental</w:t>
      </w:r>
      <w:r>
        <w:t>, Agropecuária Serra Dourada (julho/2014) - concluída.</w:t>
      </w:r>
    </w:p>
    <w:p w:rsidR="00E827EC" w:rsidRDefault="00E827EC" w:rsidP="00777FC9">
      <w:pPr>
        <w:pStyle w:val="Textoid2"/>
      </w:pPr>
      <w:r>
        <w:rPr>
          <w:i/>
          <w:iCs/>
        </w:rPr>
        <w:t>Dicas de Entrevista em Processos Seletivos para o Setor Florestal</w:t>
      </w:r>
      <w:r>
        <w:t>, Unidade Universitária de Ipameri (maio/2014) - concluída.</w:t>
      </w:r>
    </w:p>
    <w:p w:rsidR="00E827EC" w:rsidRDefault="00E827EC" w:rsidP="00777FC9">
      <w:pPr>
        <w:pStyle w:val="Grupo"/>
      </w:pPr>
      <w:r>
        <w:t>Idiomas</w:t>
      </w:r>
    </w:p>
    <w:p w:rsidR="00E827EC" w:rsidRDefault="00E827EC" w:rsidP="00777FC9">
      <w:pPr>
        <w:pStyle w:val="Textoid1"/>
      </w:pPr>
      <w:r>
        <w:rPr>
          <w:i/>
          <w:iCs/>
        </w:rPr>
        <w:t>Inglês</w:t>
      </w:r>
      <w:r>
        <w:t>: leitura básica, conversação básica.</w:t>
      </w:r>
    </w:p>
    <w:p w:rsidR="00E827EC" w:rsidRDefault="00E827EC" w:rsidP="00777FC9">
      <w:pPr>
        <w:pStyle w:val="Textoid1"/>
      </w:pPr>
      <w:r>
        <w:rPr>
          <w:i/>
          <w:iCs/>
        </w:rPr>
        <w:t>Japonês</w:t>
      </w:r>
      <w:r>
        <w:t>: conversação básica.</w:t>
      </w:r>
    </w:p>
    <w:p w:rsidR="00E827EC" w:rsidRDefault="00E827EC" w:rsidP="00777FC9">
      <w:pPr>
        <w:pStyle w:val="Grupo"/>
      </w:pPr>
      <w:r>
        <w:t>Histórico profissional</w:t>
      </w:r>
    </w:p>
    <w:p w:rsidR="00E827EC" w:rsidRPr="00777FC9" w:rsidRDefault="00E827EC" w:rsidP="00777FC9">
      <w:pPr>
        <w:pStyle w:val="Item1Negrito"/>
      </w:pPr>
      <w:r>
        <w:t>Agropecuária Serra Dourada</w:t>
      </w:r>
      <w:r>
        <w:rPr>
          <w:b w:val="0"/>
          <w:bCs w:val="0"/>
        </w:rPr>
        <w:t xml:space="preserve"> - de julho/2014 a junho/2014</w:t>
      </w:r>
    </w:p>
    <w:p w:rsidR="00E827EC" w:rsidRDefault="00E827EC" w:rsidP="00777FC9">
      <w:pPr>
        <w:pStyle w:val="Textoid2peq"/>
      </w:pPr>
      <w:r>
        <w:t>(Empresa de médio porte no segmento agricultura e pecuária)</w:t>
      </w:r>
    </w:p>
    <w:p w:rsidR="00E827EC" w:rsidRDefault="00E827EC" w:rsidP="00777FC9">
      <w:pPr>
        <w:pStyle w:val="textoid2italico"/>
      </w:pPr>
      <w:r>
        <w:t>Estagiario</w:t>
      </w:r>
    </w:p>
    <w:p w:rsidR="00E827EC" w:rsidRDefault="00E827EC" w:rsidP="00777FC9">
      <w:pPr>
        <w:pStyle w:val="Textoid2"/>
      </w:pPr>
      <w:r>
        <w:t>Acompanhamento técnico na Heveicultura, auxilio no cumprimento das normas da Nr. 31.</w:t>
      </w:r>
    </w:p>
    <w:p w:rsidR="00E827EC" w:rsidRDefault="00E827EC" w:rsidP="00777FC9">
      <w:pPr>
        <w:pStyle w:val="Textoid2"/>
      </w:pPr>
    </w:p>
    <w:p w:rsidR="00E827EC" w:rsidRPr="00777FC9" w:rsidRDefault="00E827EC" w:rsidP="00777FC9">
      <w:pPr>
        <w:pStyle w:val="Item1Negrito"/>
      </w:pPr>
      <w:r>
        <w:t>Secretaria Municipal de Meio Ambiente de Ipamerí</w:t>
      </w:r>
      <w:r>
        <w:rPr>
          <w:b w:val="0"/>
          <w:bCs w:val="0"/>
        </w:rPr>
        <w:t xml:space="preserve"> - de janeiro/2013 a abril/2013</w:t>
      </w:r>
    </w:p>
    <w:p w:rsidR="00E827EC" w:rsidRDefault="00E827EC" w:rsidP="00777FC9">
      <w:pPr>
        <w:pStyle w:val="Textoid2peq"/>
      </w:pPr>
      <w:r>
        <w:t>(Empresa de pequeno porte no segmento engenharia)</w:t>
      </w:r>
    </w:p>
    <w:p w:rsidR="00E827EC" w:rsidRDefault="00E827EC" w:rsidP="00777FC9">
      <w:pPr>
        <w:pStyle w:val="textoid2italico"/>
      </w:pPr>
      <w:r>
        <w:t>Estagiario</w:t>
      </w:r>
    </w:p>
    <w:p w:rsidR="00E827EC" w:rsidRDefault="00E827EC" w:rsidP="00777FC9">
      <w:pPr>
        <w:pStyle w:val="Textoid2"/>
      </w:pPr>
      <w:r>
        <w:t>Análise de processos de licenciamento ambientais; Acompanhamento de fiscalizações ambientais; Inspeção em empreendimentos para avaliação de impactos ambientais.</w:t>
      </w:r>
    </w:p>
    <w:p w:rsidR="00E827EC" w:rsidRDefault="00E827EC" w:rsidP="00777FC9">
      <w:pPr>
        <w:pStyle w:val="Textoid2"/>
      </w:pPr>
    </w:p>
    <w:p w:rsidR="00E827EC" w:rsidRDefault="00E827EC" w:rsidP="00777FC9">
      <w:pPr>
        <w:pStyle w:val="Grupo"/>
      </w:pPr>
      <w:r>
        <w:t>Outros objetivos</w:t>
      </w:r>
    </w:p>
    <w:p w:rsidR="00E827EC" w:rsidRPr="00777FC9" w:rsidRDefault="00E827EC" w:rsidP="00777FC9">
      <w:pPr>
        <w:pStyle w:val="Item1Negrito"/>
      </w:pPr>
      <w:r>
        <w:t xml:space="preserve">Pretensão salarial: </w:t>
      </w:r>
      <w:r>
        <w:rPr>
          <w:b w:val="0"/>
          <w:bCs w:val="0"/>
        </w:rPr>
        <w:t>Faixa de R$ 724,00.</w:t>
      </w:r>
    </w:p>
    <w:p w:rsidR="00E827EC" w:rsidRDefault="00E827EC" w:rsidP="00777FC9">
      <w:pPr>
        <w:pStyle w:val="Textoid2"/>
      </w:pPr>
    </w:p>
    <w:p w:rsidR="00E827EC" w:rsidRPr="00777FC9" w:rsidRDefault="00E827EC" w:rsidP="00777FC9">
      <w:pPr>
        <w:pStyle w:val="Item1Negrito"/>
      </w:pPr>
      <w:r>
        <w:t>Região de trabalho</w:t>
      </w:r>
    </w:p>
    <w:p w:rsidR="00E827EC" w:rsidRDefault="00E827EC" w:rsidP="00777FC9">
      <w:pPr>
        <w:pStyle w:val="Textoid2"/>
      </w:pPr>
      <w:r>
        <w:t>Preferência pela região de Anápolis/GO/BR, ou cidades em um raio de até 150 km.</w:t>
      </w:r>
    </w:p>
    <w:p w:rsidR="00E827EC" w:rsidRDefault="00E827EC" w:rsidP="00777FC9">
      <w:pPr>
        <w:pStyle w:val="Textoid2"/>
      </w:pPr>
      <w:r>
        <w:t>Aceita considerar propostas de outras regiões.</w:t>
      </w:r>
    </w:p>
    <w:p w:rsidR="00E827EC" w:rsidRDefault="00E827EC" w:rsidP="00777FC9">
      <w:pPr>
        <w:pStyle w:val="Textoid2"/>
      </w:pPr>
      <w:r>
        <w:t>Aceita viajar pela empresa.</w:t>
      </w:r>
    </w:p>
    <w:p w:rsidR="00E827EC" w:rsidRDefault="00E827EC" w:rsidP="00777FC9">
      <w:pPr>
        <w:pStyle w:val="Grupo"/>
      </w:pPr>
      <w:r>
        <w:t>Informações complementares</w:t>
      </w:r>
    </w:p>
    <w:p w:rsidR="00E827EC" w:rsidRDefault="00E827EC" w:rsidP="00777FC9">
      <w:pPr>
        <w:pStyle w:val="Textoid1"/>
      </w:pPr>
      <w:r>
        <w:t>Básico , Curso em Análise e interpretação da Nr-31, Curso de Combate a incêndio ambiental, ARCGIS 9.3 Básico e Pacote Office Básico .</w:t>
      </w:r>
    </w:p>
    <w:p w:rsidR="00E827EC" w:rsidRDefault="00E827EC" w:rsidP="00777FC9">
      <w:pPr>
        <w:pStyle w:val="Textoid1"/>
      </w:pPr>
      <w:r>
        <w:t xml:space="preserve"> .</w:t>
      </w:r>
    </w:p>
    <w:p w:rsidR="00E827EC" w:rsidRDefault="00E827EC" w:rsidP="00777FC9">
      <w:pPr>
        <w:pStyle w:val="Textoid1"/>
      </w:pPr>
    </w:p>
    <w:p w:rsidR="00E827EC" w:rsidRDefault="00E827EC" w:rsidP="00777FC9">
      <w:pPr>
        <w:pStyle w:val="Textoid1"/>
      </w:pPr>
    </w:p>
    <w:p w:rsidR="00E827EC" w:rsidRPr="00777FC9" w:rsidRDefault="00E827EC" w:rsidP="00777FC9">
      <w:pPr>
        <w:pStyle w:val="Footer"/>
      </w:pPr>
      <w:r w:rsidRPr="007266B1">
        <w:rPr>
          <w:noProof/>
          <w:lang w:val="pt-BR"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138.75pt;height:26.25pt;visibility:visible">
            <v:imagedata r:id="rId5" o:title=""/>
          </v:shape>
        </w:pict>
      </w:r>
      <w:r>
        <w:tab/>
      </w:r>
      <w:r>
        <w:tab/>
        <w:t>29/6/2015</w:t>
      </w:r>
    </w:p>
    <w:sectPr w:rsidR="00E827EC" w:rsidRPr="00777FC9" w:rsidSect="00FA7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53A66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91C5742"/>
    <w:lvl w:ilvl="0">
      <w:numFmt w:val="decimal"/>
      <w:pStyle w:val="Item1"/>
      <w:lvlText w:val="*"/>
      <w:lvlJc w:val="left"/>
    </w:lvl>
  </w:abstractNum>
  <w:abstractNum w:abstractNumId="2">
    <w:nsid w:val="107927E7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3">
    <w:nsid w:val="167A7C21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4">
    <w:nsid w:val="1F577C2B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5">
    <w:nsid w:val="27547A6E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6">
    <w:nsid w:val="404148AC"/>
    <w:multiLevelType w:val="singleLevel"/>
    <w:tmpl w:val="EDB03EE2"/>
    <w:lvl w:ilvl="0">
      <w:start w:val="1"/>
      <w:numFmt w:val="bullet"/>
      <w:pStyle w:val="Item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47F966FF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8">
    <w:nsid w:val="5C061869"/>
    <w:multiLevelType w:val="singleLevel"/>
    <w:tmpl w:val="14A8C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6542740C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10">
    <w:nsid w:val="6B7706D8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abstractNum w:abstractNumId="11">
    <w:nsid w:val="6B817646"/>
    <w:multiLevelType w:val="singleLevel"/>
    <w:tmpl w:val="EE60A060"/>
    <w:lvl w:ilvl="0">
      <w:numFmt w:val="decimal"/>
      <w:lvlText w:val="%1"/>
      <w:legacy w:legacy="1" w:legacySpace="0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pStyle w:val="Item1"/>
        <w:lvlText w:val=""/>
        <w:legacy w:legacy="1" w:legacySpace="0" w:legacyIndent="360"/>
        <w:lvlJc w:val="left"/>
        <w:pPr>
          <w:ind w:left="814" w:hanging="360"/>
        </w:pPr>
        <w:rPr>
          <w:rFonts w:ascii="Symbol" w:hAnsi="Symbol" w:cs="Symbol" w:hint="default"/>
        </w:rPr>
      </w:lvl>
    </w:lvlOverride>
  </w:num>
  <w:num w:numId="3">
    <w:abstractNumId w:val="2"/>
  </w:num>
  <w:num w:numId="4">
    <w:abstractNumId w:val="8"/>
  </w:num>
  <w:num w:numId="5">
    <w:abstractNumId w:val="3"/>
  </w:num>
  <w:num w:numId="6">
    <w:abstractNumId w:val="7"/>
  </w:num>
  <w:num w:numId="7">
    <w:abstractNumId w:val="10"/>
  </w:num>
  <w:num w:numId="8">
    <w:abstractNumId w:val="4"/>
  </w:num>
  <w:num w:numId="9">
    <w:abstractNumId w:val="5"/>
  </w:num>
  <w:num w:numId="10">
    <w:abstractNumId w:val="9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77FC9"/>
    <w:rsid w:val="007071ED"/>
    <w:rsid w:val="007266B1"/>
    <w:rsid w:val="00777FC9"/>
    <w:rsid w:val="008D1867"/>
    <w:rsid w:val="00AF3FAB"/>
    <w:rsid w:val="00E827EC"/>
    <w:rsid w:val="00FA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 Lis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FC9"/>
    <w:rPr>
      <w:rFonts w:ascii="Arial" w:eastAsia="Times New Roman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77FC9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77FC9"/>
    <w:pPr>
      <w:keepNext/>
      <w:spacing w:before="240" w:after="60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77FC9"/>
    <w:pPr>
      <w:keepNext/>
      <w:spacing w:before="240" w:after="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  <w:rsid w:val="00777FC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77FC9"/>
    <w:rPr>
      <w:rFonts w:ascii="Arial" w:hAnsi="Arial" w:cs="Arial"/>
      <w:b/>
      <w:bCs/>
      <w:kern w:val="28"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777FC9"/>
    <w:rPr>
      <w:rFonts w:ascii="Arial" w:hAnsi="Arial" w:cs="Arial"/>
      <w:b/>
      <w:bCs/>
      <w:i/>
      <w:i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777FC9"/>
    <w:rPr>
      <w:rFonts w:ascii="Arial" w:hAnsi="Arial" w:cs="Arial"/>
      <w:sz w:val="20"/>
      <w:szCs w:val="20"/>
      <w:lang w:val="en-US"/>
    </w:rPr>
  </w:style>
  <w:style w:type="paragraph" w:customStyle="1" w:styleId="Nome">
    <w:name w:val="Nome"/>
    <w:basedOn w:val="Normal"/>
    <w:uiPriority w:val="99"/>
    <w:rsid w:val="00777FC9"/>
    <w:pPr>
      <w:tabs>
        <w:tab w:val="center" w:pos="4320"/>
        <w:tab w:val="right" w:pos="8640"/>
      </w:tabs>
    </w:pPr>
    <w:rPr>
      <w:noProof/>
      <w:sz w:val="36"/>
      <w:szCs w:val="36"/>
    </w:rPr>
  </w:style>
  <w:style w:type="paragraph" w:customStyle="1" w:styleId="Grupo">
    <w:name w:val="Grupo"/>
    <w:basedOn w:val="Nome"/>
    <w:uiPriority w:val="99"/>
    <w:rsid w:val="00777FC9"/>
    <w:pPr>
      <w:spacing w:before="240"/>
    </w:pPr>
    <w:rPr>
      <w:b/>
      <w:bCs/>
      <w:sz w:val="26"/>
      <w:szCs w:val="26"/>
    </w:rPr>
  </w:style>
  <w:style w:type="paragraph" w:customStyle="1" w:styleId="Textoid1">
    <w:name w:val="Texto id1"/>
    <w:basedOn w:val="Grupo"/>
    <w:uiPriority w:val="99"/>
    <w:rsid w:val="00777FC9"/>
    <w:pPr>
      <w:spacing w:before="0"/>
      <w:ind w:left="454"/>
    </w:pPr>
    <w:rPr>
      <w:b w:val="0"/>
      <w:bCs w:val="0"/>
      <w:sz w:val="22"/>
      <w:szCs w:val="22"/>
    </w:rPr>
  </w:style>
  <w:style w:type="paragraph" w:customStyle="1" w:styleId="Item1">
    <w:name w:val="Item1"/>
    <w:basedOn w:val="Normal"/>
    <w:autoRedefine/>
    <w:uiPriority w:val="99"/>
    <w:rsid w:val="00777FC9"/>
    <w:pPr>
      <w:numPr>
        <w:numId w:val="2"/>
      </w:numPr>
      <w:tabs>
        <w:tab w:val="left" w:pos="360"/>
      </w:tabs>
      <w:spacing w:after="60"/>
      <w:ind w:left="813" w:hanging="359"/>
      <w:jc w:val="both"/>
    </w:pPr>
    <w:rPr>
      <w:lang w:val="pt-BR"/>
    </w:rPr>
  </w:style>
  <w:style w:type="paragraph" w:customStyle="1" w:styleId="Item1Negrito">
    <w:name w:val="Item1 Negrito"/>
    <w:basedOn w:val="Item1"/>
    <w:autoRedefine/>
    <w:uiPriority w:val="99"/>
    <w:rsid w:val="00777FC9"/>
    <w:pPr>
      <w:spacing w:after="0"/>
      <w:ind w:left="811" w:hanging="357"/>
    </w:pPr>
    <w:rPr>
      <w:b/>
      <w:bCs/>
    </w:rPr>
  </w:style>
  <w:style w:type="paragraph" w:customStyle="1" w:styleId="Textoid2">
    <w:name w:val="Texto id2"/>
    <w:basedOn w:val="Normal"/>
    <w:autoRedefine/>
    <w:uiPriority w:val="99"/>
    <w:rsid w:val="00777FC9"/>
    <w:pPr>
      <w:ind w:left="811"/>
    </w:pPr>
    <w:rPr>
      <w:lang w:val="pt-BR"/>
    </w:rPr>
  </w:style>
  <w:style w:type="paragraph" w:customStyle="1" w:styleId="textoid2italico">
    <w:name w:val="texto id2 italico"/>
    <w:basedOn w:val="Textoid2"/>
    <w:uiPriority w:val="99"/>
    <w:rsid w:val="00777FC9"/>
    <w:rPr>
      <w:b/>
      <w:bCs/>
      <w:i/>
      <w:iCs/>
    </w:rPr>
  </w:style>
  <w:style w:type="paragraph" w:customStyle="1" w:styleId="Item2">
    <w:name w:val="Item2"/>
    <w:basedOn w:val="Textoid2"/>
    <w:autoRedefine/>
    <w:uiPriority w:val="99"/>
    <w:rsid w:val="00777FC9"/>
    <w:pPr>
      <w:numPr>
        <w:numId w:val="12"/>
      </w:numPr>
      <w:ind w:left="1168" w:hanging="357"/>
    </w:pPr>
  </w:style>
  <w:style w:type="paragraph" w:customStyle="1" w:styleId="DadosPess">
    <w:name w:val="DadosPess"/>
    <w:basedOn w:val="Textoid2"/>
    <w:uiPriority w:val="99"/>
    <w:rsid w:val="00777FC9"/>
    <w:pPr>
      <w:ind w:left="0"/>
    </w:pPr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777F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77FC9"/>
    <w:rPr>
      <w:rFonts w:ascii="Arial" w:hAnsi="Arial" w:cs="Arial"/>
      <w:sz w:val="20"/>
      <w:szCs w:val="20"/>
      <w:lang w:val="en-US"/>
    </w:rPr>
  </w:style>
  <w:style w:type="paragraph" w:customStyle="1" w:styleId="Rodape">
    <w:name w:val="Rodape"/>
    <w:basedOn w:val="Normal"/>
    <w:uiPriority w:val="99"/>
    <w:rsid w:val="00777FC9"/>
    <w:pPr>
      <w:tabs>
        <w:tab w:val="center" w:pos="4321"/>
        <w:tab w:val="left" w:pos="8641"/>
      </w:tabs>
    </w:pPr>
    <w:rPr>
      <w:sz w:val="16"/>
      <w:szCs w:val="16"/>
    </w:rPr>
  </w:style>
  <w:style w:type="paragraph" w:styleId="Footer">
    <w:name w:val="footer"/>
    <w:basedOn w:val="Normal"/>
    <w:link w:val="FooterChar"/>
    <w:uiPriority w:val="99"/>
    <w:rsid w:val="00777FC9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locked/>
    <w:rsid w:val="00777FC9"/>
    <w:rPr>
      <w:rFonts w:ascii="Arial" w:hAnsi="Arial" w:cs="Arial"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rsid w:val="00777FC9"/>
    <w:rPr>
      <w:rFonts w:ascii="Arial" w:hAnsi="Arial" w:cs="Arial"/>
    </w:rPr>
  </w:style>
  <w:style w:type="paragraph" w:customStyle="1" w:styleId="Pergunta">
    <w:name w:val="Pergunta"/>
    <w:basedOn w:val="GrupoPlaut"/>
    <w:uiPriority w:val="99"/>
    <w:rsid w:val="00777FC9"/>
    <w:rPr>
      <w:rFonts w:ascii="Arial" w:hAnsi="Arial" w:cs="Arial"/>
      <w:sz w:val="22"/>
      <w:szCs w:val="22"/>
      <w:lang w:val="pt-BR"/>
    </w:rPr>
  </w:style>
  <w:style w:type="paragraph" w:customStyle="1" w:styleId="Textoid1Plaut">
    <w:name w:val="Texto id1 Plaut"/>
    <w:basedOn w:val="Textoid1"/>
    <w:uiPriority w:val="99"/>
    <w:rsid w:val="00777FC9"/>
    <w:rPr>
      <w:rFonts w:ascii="Verdana" w:hAnsi="Verdana" w:cs="Verdana"/>
      <w:sz w:val="18"/>
      <w:szCs w:val="18"/>
    </w:rPr>
  </w:style>
  <w:style w:type="paragraph" w:customStyle="1" w:styleId="Textoid2Plaut">
    <w:name w:val="Texto id2 Plaut"/>
    <w:basedOn w:val="Textoid2"/>
    <w:uiPriority w:val="99"/>
    <w:rsid w:val="00777FC9"/>
    <w:rPr>
      <w:rFonts w:ascii="Verdana" w:hAnsi="Verdana" w:cs="Verdana"/>
      <w:sz w:val="18"/>
      <w:szCs w:val="18"/>
    </w:rPr>
  </w:style>
  <w:style w:type="paragraph" w:customStyle="1" w:styleId="GrupoPlaut">
    <w:name w:val="Grupo Plaut"/>
    <w:basedOn w:val="Grupo"/>
    <w:uiPriority w:val="99"/>
    <w:rsid w:val="00777FC9"/>
    <w:rPr>
      <w:rFonts w:ascii="Verdana" w:hAnsi="Verdana" w:cs="Verdana"/>
      <w:sz w:val="20"/>
      <w:szCs w:val="20"/>
    </w:rPr>
  </w:style>
  <w:style w:type="paragraph" w:customStyle="1" w:styleId="NomePlaut">
    <w:name w:val="Nome Plaut"/>
    <w:basedOn w:val="Nome"/>
    <w:uiPriority w:val="99"/>
    <w:rsid w:val="00777FC9"/>
    <w:rPr>
      <w:rFonts w:ascii="Verdana" w:hAnsi="Verdana" w:cs="Verdana"/>
      <w:b/>
      <w:bCs/>
      <w:sz w:val="28"/>
      <w:szCs w:val="28"/>
    </w:rPr>
  </w:style>
  <w:style w:type="paragraph" w:customStyle="1" w:styleId="HeaderPlaut">
    <w:name w:val="Header Plaut"/>
    <w:basedOn w:val="Header"/>
    <w:autoRedefine/>
    <w:uiPriority w:val="99"/>
    <w:rsid w:val="00777FC9"/>
    <w:rPr>
      <w:rFonts w:ascii="Verdana" w:hAnsi="Verdana" w:cs="Verdana"/>
      <w:b/>
      <w:bCs/>
      <w:sz w:val="24"/>
      <w:szCs w:val="24"/>
    </w:rPr>
  </w:style>
  <w:style w:type="paragraph" w:customStyle="1" w:styleId="Item1NegritoPlaut">
    <w:name w:val="Item1 Negrito Plaut"/>
    <w:basedOn w:val="Item1Negrito"/>
    <w:uiPriority w:val="99"/>
    <w:rsid w:val="00777FC9"/>
    <w:rPr>
      <w:rFonts w:ascii="Verdana" w:hAnsi="Verdana" w:cs="Verdana"/>
      <w:sz w:val="18"/>
      <w:szCs w:val="18"/>
    </w:rPr>
  </w:style>
  <w:style w:type="paragraph" w:customStyle="1" w:styleId="Item1Plaut">
    <w:name w:val="Item1 Plaut"/>
    <w:basedOn w:val="Item1"/>
    <w:uiPriority w:val="99"/>
    <w:rsid w:val="00777FC9"/>
    <w:rPr>
      <w:rFonts w:ascii="Verdana" w:hAnsi="Verdana" w:cs="Verdana"/>
      <w:sz w:val="18"/>
      <w:szCs w:val="18"/>
    </w:rPr>
  </w:style>
  <w:style w:type="paragraph" w:customStyle="1" w:styleId="Item2Plaut">
    <w:name w:val="Item2 Plaut"/>
    <w:basedOn w:val="Item2"/>
    <w:uiPriority w:val="99"/>
    <w:rsid w:val="00777FC9"/>
    <w:rPr>
      <w:rFonts w:ascii="Verdana" w:hAnsi="Verdana" w:cs="Verdana"/>
      <w:sz w:val="18"/>
      <w:szCs w:val="18"/>
    </w:rPr>
  </w:style>
  <w:style w:type="paragraph" w:customStyle="1" w:styleId="Resposta">
    <w:name w:val="Resposta"/>
    <w:basedOn w:val="Textoid1"/>
    <w:uiPriority w:val="99"/>
    <w:rsid w:val="00777FC9"/>
    <w:rPr>
      <w:lang w:val="pt-BR"/>
    </w:rPr>
  </w:style>
  <w:style w:type="paragraph" w:customStyle="1" w:styleId="AjudaPergunta">
    <w:name w:val="AjudaPergunta"/>
    <w:basedOn w:val="GrupoPlaut"/>
    <w:uiPriority w:val="99"/>
    <w:rsid w:val="00777FC9"/>
    <w:pPr>
      <w:spacing w:before="0"/>
    </w:pPr>
    <w:rPr>
      <w:rFonts w:ascii="Arial" w:hAnsi="Arial" w:cs="Arial"/>
      <w:b w:val="0"/>
      <w:bCs w:val="0"/>
      <w:i/>
      <w:iCs/>
      <w:sz w:val="22"/>
      <w:szCs w:val="22"/>
      <w:lang w:val="pt-BR"/>
    </w:rPr>
  </w:style>
  <w:style w:type="paragraph" w:customStyle="1" w:styleId="PerguntaSubficha">
    <w:name w:val="PerguntaSubficha"/>
    <w:basedOn w:val="Pergunta"/>
    <w:uiPriority w:val="99"/>
    <w:rsid w:val="00777FC9"/>
    <w:pPr>
      <w:spacing w:before="0"/>
      <w:ind w:left="60"/>
    </w:pPr>
  </w:style>
  <w:style w:type="paragraph" w:customStyle="1" w:styleId="AjudaPergSubficha">
    <w:name w:val="AjudaPergSubficha"/>
    <w:basedOn w:val="AjudaPergunta"/>
    <w:uiPriority w:val="99"/>
    <w:rsid w:val="00777FC9"/>
    <w:pPr>
      <w:ind w:left="60"/>
    </w:pPr>
  </w:style>
  <w:style w:type="paragraph" w:customStyle="1" w:styleId="Textoid2peq">
    <w:name w:val="Texto id2 peq"/>
    <w:basedOn w:val="Textoid2"/>
    <w:uiPriority w:val="99"/>
    <w:rsid w:val="00777FC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2</Pages>
  <Words>391</Words>
  <Characters>2116</Characters>
  <Application>Microsoft Office Outlook</Application>
  <DocSecurity>0</DocSecurity>
  <Lines>0</Lines>
  <Paragraphs>0</Paragraphs>
  <ScaleCrop>false</ScaleCrop>
  <Company>VAGAS Tecnologia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Wander Gomes de Souza</dc:title>
  <dc:subject/>
  <dc:creator>programas</dc:creator>
  <cp:keywords/>
  <dc:description/>
  <cp:lastModifiedBy>Wander Gomes de Souza</cp:lastModifiedBy>
  <cp:revision>2</cp:revision>
  <dcterms:created xsi:type="dcterms:W3CDTF">2015-06-29T18:42:00Z</dcterms:created>
  <dcterms:modified xsi:type="dcterms:W3CDTF">2015-06-29T18:42:00Z</dcterms:modified>
</cp:coreProperties>
</file>