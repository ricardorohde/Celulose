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E1" w:rsidRPr="00CD5220" w:rsidRDefault="003001E1" w:rsidP="007E0DE2">
      <w:pPr>
        <w:ind w:left="2124" w:firstLine="708"/>
        <w:rPr>
          <w:sz w:val="40"/>
          <w:szCs w:val="40"/>
        </w:rPr>
      </w:pPr>
      <w:r w:rsidRPr="00214F03">
        <w:rPr>
          <w:sz w:val="40"/>
          <w:szCs w:val="40"/>
        </w:rPr>
        <w:t>Tatiane Rodrigues do Carmo</w:t>
      </w:r>
      <w:bookmarkStart w:id="0" w:name="_GoBack"/>
      <w:bookmarkEnd w:id="0"/>
    </w:p>
    <w:p w:rsidR="003001E1" w:rsidRPr="007E0DE2" w:rsidRDefault="003001E1" w:rsidP="00680F04">
      <w:pPr>
        <w:spacing w:line="240" w:lineRule="auto"/>
        <w:rPr>
          <w:b/>
          <w:bCs/>
          <w:sz w:val="26"/>
          <w:szCs w:val="26"/>
        </w:rPr>
      </w:pPr>
      <w:r w:rsidRPr="007E0DE2">
        <w:rPr>
          <w:b/>
          <w:bCs/>
          <w:sz w:val="26"/>
          <w:szCs w:val="26"/>
        </w:rPr>
        <w:t>Dados Pessoais</w:t>
      </w:r>
    </w:p>
    <w:p w:rsidR="003001E1" w:rsidRPr="00BF3682" w:rsidRDefault="003001E1" w:rsidP="00680F0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>Data de nascimento: 14/03/1995</w:t>
      </w:r>
    </w:p>
    <w:p w:rsidR="003001E1" w:rsidRPr="00BF3682" w:rsidRDefault="003001E1" w:rsidP="00680F0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>Estado Civil: Solteira</w:t>
      </w:r>
    </w:p>
    <w:p w:rsidR="003001E1" w:rsidRPr="00BF3682" w:rsidRDefault="003001E1" w:rsidP="00680F04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>Endereço: Rua: Nair Hickmann, n º 35 -  Bairro: Paraíso - Cidade: Sapucaia do Sul</w:t>
      </w:r>
    </w:p>
    <w:p w:rsidR="003001E1" w:rsidRPr="00BF3682" w:rsidRDefault="003001E1" w:rsidP="00680F04">
      <w:pPr>
        <w:pStyle w:val="ListParagraph"/>
        <w:numPr>
          <w:ilvl w:val="0"/>
          <w:numId w:val="5"/>
        </w:numPr>
        <w:spacing w:before="240" w:after="0"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>Contato: (51) 9527-5959; (51)9908-4425</w:t>
      </w:r>
    </w:p>
    <w:p w:rsidR="003001E1" w:rsidRPr="00BF3682" w:rsidRDefault="003001E1" w:rsidP="00680F04">
      <w:pPr>
        <w:pStyle w:val="ListParagraph"/>
        <w:numPr>
          <w:ilvl w:val="0"/>
          <w:numId w:val="5"/>
        </w:numPr>
        <w:spacing w:before="240" w:after="0" w:line="240" w:lineRule="auto"/>
        <w:rPr>
          <w:rStyle w:val="Hyperlink"/>
          <w:color w:val="auto"/>
          <w:sz w:val="24"/>
          <w:szCs w:val="24"/>
          <w:u w:val="none"/>
        </w:rPr>
      </w:pPr>
      <w:r w:rsidRPr="00BF3682">
        <w:rPr>
          <w:sz w:val="24"/>
          <w:szCs w:val="24"/>
        </w:rPr>
        <w:t xml:space="preserve">E-mail: </w:t>
      </w:r>
      <w:hyperlink r:id="rId5" w:history="1">
        <w:r w:rsidRPr="00BF3682">
          <w:rPr>
            <w:rStyle w:val="Hyperlink"/>
            <w:color w:val="auto"/>
            <w:sz w:val="24"/>
            <w:szCs w:val="24"/>
            <w:u w:val="none"/>
          </w:rPr>
          <w:t>tatiane_tst_2013@hotmail.com</w:t>
        </w:r>
      </w:hyperlink>
    </w:p>
    <w:p w:rsidR="003001E1" w:rsidRPr="00BF3682" w:rsidRDefault="003001E1" w:rsidP="00680F04">
      <w:pPr>
        <w:pStyle w:val="ListParagraph"/>
        <w:numPr>
          <w:ilvl w:val="0"/>
          <w:numId w:val="5"/>
        </w:numPr>
        <w:spacing w:before="240" w:after="0" w:line="14" w:lineRule="atLeast"/>
        <w:rPr>
          <w:sz w:val="24"/>
          <w:szCs w:val="24"/>
        </w:rPr>
      </w:pPr>
      <w:r w:rsidRPr="00BF3682">
        <w:rPr>
          <w:sz w:val="24"/>
          <w:szCs w:val="24"/>
        </w:rPr>
        <w:t>CNH: Categoria B</w:t>
      </w:r>
    </w:p>
    <w:p w:rsidR="003001E1" w:rsidRPr="007E0DE2" w:rsidRDefault="003001E1" w:rsidP="00680F04">
      <w:pPr>
        <w:spacing w:before="240" w:after="0" w:line="240" w:lineRule="auto"/>
        <w:rPr>
          <w:b/>
          <w:bCs/>
          <w:sz w:val="26"/>
          <w:szCs w:val="26"/>
        </w:rPr>
      </w:pPr>
      <w:r w:rsidRPr="007E0DE2">
        <w:rPr>
          <w:b/>
          <w:bCs/>
          <w:sz w:val="26"/>
          <w:szCs w:val="26"/>
        </w:rPr>
        <w:t>Objetivo</w:t>
      </w:r>
    </w:p>
    <w:p w:rsidR="003001E1" w:rsidRPr="00BF3682" w:rsidRDefault="003001E1" w:rsidP="00CD5220">
      <w:pPr>
        <w:pStyle w:val="ListParagraph"/>
        <w:numPr>
          <w:ilvl w:val="0"/>
          <w:numId w:val="6"/>
        </w:numPr>
        <w:spacing w:before="240" w:after="0"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>Atuar na área da segurança do trabalho</w:t>
      </w:r>
    </w:p>
    <w:p w:rsidR="003001E1" w:rsidRPr="00CD5220" w:rsidRDefault="003001E1" w:rsidP="00B20559">
      <w:pPr>
        <w:pStyle w:val="ListParagraph"/>
        <w:spacing w:before="240" w:after="0" w:line="240" w:lineRule="auto"/>
        <w:rPr>
          <w:sz w:val="24"/>
          <w:szCs w:val="24"/>
        </w:rPr>
      </w:pPr>
    </w:p>
    <w:p w:rsidR="003001E1" w:rsidRPr="007E0DE2" w:rsidRDefault="003001E1" w:rsidP="00680F04">
      <w:pPr>
        <w:rPr>
          <w:b/>
          <w:bCs/>
          <w:sz w:val="26"/>
          <w:szCs w:val="26"/>
        </w:rPr>
      </w:pPr>
      <w:r w:rsidRPr="007E0DE2">
        <w:rPr>
          <w:b/>
          <w:bCs/>
          <w:sz w:val="26"/>
          <w:szCs w:val="26"/>
        </w:rPr>
        <w:t>Formação Acadêmica</w:t>
      </w:r>
    </w:p>
    <w:p w:rsidR="003001E1" w:rsidRPr="00BF3682" w:rsidRDefault="003001E1" w:rsidP="00680F04">
      <w:pPr>
        <w:pStyle w:val="ListParagraph"/>
        <w:numPr>
          <w:ilvl w:val="0"/>
          <w:numId w:val="6"/>
        </w:numPr>
        <w:spacing w:line="168" w:lineRule="auto"/>
        <w:rPr>
          <w:sz w:val="24"/>
          <w:szCs w:val="24"/>
        </w:rPr>
      </w:pPr>
      <w:r w:rsidRPr="00BF3682">
        <w:rPr>
          <w:sz w:val="24"/>
          <w:szCs w:val="24"/>
        </w:rPr>
        <w:t>Ensino Médio : Concluído ,Colégio Saint Germain.</w:t>
      </w:r>
    </w:p>
    <w:p w:rsidR="003001E1" w:rsidRPr="007E0DE2" w:rsidRDefault="003001E1" w:rsidP="00680F04">
      <w:pPr>
        <w:spacing w:line="168" w:lineRule="auto"/>
        <w:rPr>
          <w:b/>
          <w:bCs/>
          <w:sz w:val="26"/>
          <w:szCs w:val="26"/>
        </w:rPr>
      </w:pPr>
      <w:r w:rsidRPr="007E0DE2">
        <w:rPr>
          <w:b/>
          <w:bCs/>
          <w:sz w:val="26"/>
          <w:szCs w:val="26"/>
        </w:rPr>
        <w:t>Cursos</w:t>
      </w:r>
    </w:p>
    <w:p w:rsidR="003001E1" w:rsidRPr="00BF3682" w:rsidRDefault="003001E1" w:rsidP="00214F03">
      <w:pPr>
        <w:pStyle w:val="ListParagraph"/>
        <w:numPr>
          <w:ilvl w:val="0"/>
          <w:numId w:val="6"/>
        </w:numPr>
        <w:spacing w:line="168" w:lineRule="auto"/>
        <w:rPr>
          <w:sz w:val="24"/>
          <w:szCs w:val="24"/>
        </w:rPr>
      </w:pPr>
      <w:r w:rsidRPr="00BF3682">
        <w:rPr>
          <w:sz w:val="24"/>
          <w:szCs w:val="24"/>
        </w:rPr>
        <w:t>Curso Técnico em Segurança do Trabalho: Concluído, Escola Profissional Unipacs.</w:t>
      </w:r>
    </w:p>
    <w:p w:rsidR="003001E1" w:rsidRPr="00BF3682" w:rsidRDefault="003001E1" w:rsidP="00BB0FCD">
      <w:pPr>
        <w:pStyle w:val="ListParagraph"/>
        <w:numPr>
          <w:ilvl w:val="0"/>
          <w:numId w:val="6"/>
        </w:numPr>
        <w:spacing w:line="168" w:lineRule="auto"/>
        <w:rPr>
          <w:sz w:val="24"/>
          <w:szCs w:val="24"/>
        </w:rPr>
      </w:pPr>
      <w:r w:rsidRPr="00BF3682">
        <w:rPr>
          <w:sz w:val="24"/>
          <w:szCs w:val="24"/>
        </w:rPr>
        <w:t>Curso Técnico em Administração: 1º semestre, Colégio Estadual Augusto Meyer. (trancado)</w:t>
      </w:r>
    </w:p>
    <w:p w:rsidR="003001E1" w:rsidRPr="00BF3682" w:rsidRDefault="003001E1" w:rsidP="00BB0FCD">
      <w:pPr>
        <w:pStyle w:val="ListParagraph"/>
        <w:numPr>
          <w:ilvl w:val="0"/>
          <w:numId w:val="6"/>
        </w:numPr>
        <w:spacing w:line="168" w:lineRule="auto"/>
        <w:rPr>
          <w:sz w:val="24"/>
          <w:szCs w:val="24"/>
        </w:rPr>
      </w:pPr>
      <w:r w:rsidRPr="00BF3682">
        <w:rPr>
          <w:sz w:val="24"/>
          <w:szCs w:val="24"/>
        </w:rPr>
        <w:t>Curso de Inglês: 1° semestre, Escolas e Faculdades QI  (cursando)</w:t>
      </w:r>
    </w:p>
    <w:p w:rsidR="003001E1" w:rsidRPr="007E0DE2" w:rsidRDefault="003001E1" w:rsidP="00CD5220">
      <w:pPr>
        <w:tabs>
          <w:tab w:val="left" w:pos="1418"/>
        </w:tabs>
        <w:spacing w:line="168" w:lineRule="auto"/>
        <w:rPr>
          <w:b/>
          <w:bCs/>
          <w:sz w:val="26"/>
          <w:szCs w:val="26"/>
        </w:rPr>
      </w:pPr>
      <w:r w:rsidRPr="007E0DE2">
        <w:rPr>
          <w:b/>
          <w:bCs/>
          <w:sz w:val="26"/>
          <w:szCs w:val="26"/>
        </w:rPr>
        <w:t xml:space="preserve">Experiências </w:t>
      </w:r>
    </w:p>
    <w:p w:rsidR="003001E1" w:rsidRPr="00BF3682" w:rsidRDefault="003001E1" w:rsidP="00CD5220">
      <w:pPr>
        <w:pStyle w:val="HTMLPreformatted"/>
        <w:shd w:val="clear" w:color="auto" w:fill="FFFFFF"/>
        <w:spacing w:line="319" w:lineRule="atLeast"/>
        <w:rPr>
          <w:rFonts w:ascii="Calibri" w:hAnsi="Calibri" w:cs="Calibri"/>
          <w:sz w:val="24"/>
          <w:szCs w:val="24"/>
        </w:rPr>
      </w:pPr>
      <w:r w:rsidRPr="00BF3682">
        <w:rPr>
          <w:rFonts w:ascii="Calibri" w:hAnsi="Calibri" w:cs="Calibri"/>
          <w:sz w:val="24"/>
          <w:szCs w:val="24"/>
        </w:rPr>
        <w:t>Estágio obrigatório de 500 horas.</w:t>
      </w:r>
    </w:p>
    <w:p w:rsidR="003001E1" w:rsidRPr="00BF3682" w:rsidRDefault="003001E1" w:rsidP="00CD5220">
      <w:pPr>
        <w:pStyle w:val="HTMLPreformatted"/>
        <w:shd w:val="clear" w:color="auto" w:fill="FFFFFF"/>
        <w:spacing w:line="319" w:lineRule="atLeast"/>
        <w:rPr>
          <w:rFonts w:ascii="Calibri" w:hAnsi="Calibri" w:cs="Calibri"/>
          <w:sz w:val="24"/>
          <w:szCs w:val="24"/>
        </w:rPr>
      </w:pPr>
      <w:r w:rsidRPr="00CD5220">
        <w:rPr>
          <w:rFonts w:ascii="Calibri" w:hAnsi="Calibri" w:cs="Calibri"/>
          <w:b/>
          <w:bCs/>
          <w:sz w:val="24"/>
          <w:szCs w:val="24"/>
        </w:rPr>
        <w:t xml:space="preserve">Empresa : </w:t>
      </w:r>
      <w:r w:rsidRPr="00BF3682">
        <w:rPr>
          <w:rFonts w:ascii="Calibri" w:hAnsi="Calibri" w:cs="Calibri"/>
          <w:sz w:val="24"/>
          <w:szCs w:val="24"/>
        </w:rPr>
        <w:t>Unidasul distribuidora alimentícia S/A.</w:t>
      </w:r>
    </w:p>
    <w:p w:rsidR="003001E1" w:rsidRPr="00BF3682" w:rsidRDefault="003001E1" w:rsidP="00CD5220">
      <w:pPr>
        <w:pStyle w:val="HTMLPreformatted"/>
        <w:shd w:val="clear" w:color="auto" w:fill="FFFFFF"/>
        <w:spacing w:line="319" w:lineRule="atLeast"/>
        <w:rPr>
          <w:rFonts w:ascii="Calibri" w:hAnsi="Calibri" w:cs="Calibri"/>
          <w:sz w:val="24"/>
          <w:szCs w:val="24"/>
        </w:rPr>
      </w:pPr>
      <w:r w:rsidRPr="00BF3682">
        <w:rPr>
          <w:rFonts w:ascii="Calibri" w:hAnsi="Calibri" w:cs="Calibri"/>
          <w:b/>
          <w:bCs/>
          <w:sz w:val="24"/>
          <w:szCs w:val="24"/>
        </w:rPr>
        <w:t>Atividades:</w:t>
      </w:r>
      <w:r w:rsidRPr="00BF3682">
        <w:rPr>
          <w:rFonts w:ascii="Calibri" w:hAnsi="Calibri" w:cs="Calibri"/>
          <w:sz w:val="24"/>
          <w:szCs w:val="24"/>
        </w:rPr>
        <w:t xml:space="preserve"> Inspeção de rotina, Controle de EPI,  acompanhar e </w:t>
      </w:r>
      <w:r>
        <w:rPr>
          <w:rFonts w:ascii="Calibri" w:hAnsi="Calibri" w:cs="Calibri"/>
          <w:sz w:val="24"/>
          <w:szCs w:val="24"/>
        </w:rPr>
        <w:t xml:space="preserve">ministrar </w:t>
      </w:r>
      <w:r w:rsidRPr="00BF3682">
        <w:rPr>
          <w:rFonts w:ascii="Calibri" w:hAnsi="Calibri" w:cs="Calibri"/>
          <w:sz w:val="24"/>
          <w:szCs w:val="24"/>
        </w:rPr>
        <w:t>treinamentos e dds</w:t>
      </w:r>
      <w:r>
        <w:rPr>
          <w:rFonts w:ascii="Calibri" w:hAnsi="Calibri" w:cs="Calibri"/>
          <w:sz w:val="24"/>
          <w:szCs w:val="24"/>
        </w:rPr>
        <w:t xml:space="preserve"> dss</w:t>
      </w:r>
      <w:r w:rsidRPr="00BF3682">
        <w:rPr>
          <w:rFonts w:ascii="Calibri" w:hAnsi="Calibri" w:cs="Calibri"/>
          <w:sz w:val="24"/>
          <w:szCs w:val="24"/>
        </w:rPr>
        <w:t>, treinamentos de prevenção e combate a incêndio, investigar acidentes analisando política de prevenção, determinar fatores de riscos de acidentes, cadastro de RAI, Elaboração de PPP, entre outras atividades.</w:t>
      </w:r>
    </w:p>
    <w:p w:rsidR="003001E1" w:rsidRDefault="003001E1" w:rsidP="00680F04">
      <w:pPr>
        <w:tabs>
          <w:tab w:val="left" w:pos="1418"/>
        </w:tabs>
        <w:spacing w:line="168" w:lineRule="auto"/>
        <w:rPr>
          <w:sz w:val="24"/>
          <w:szCs w:val="24"/>
        </w:rPr>
      </w:pPr>
    </w:p>
    <w:p w:rsidR="003001E1" w:rsidRPr="007E0DE2" w:rsidRDefault="003001E1" w:rsidP="00680F04">
      <w:pPr>
        <w:tabs>
          <w:tab w:val="left" w:pos="1418"/>
        </w:tabs>
        <w:spacing w:line="168" w:lineRule="auto"/>
        <w:rPr>
          <w:b/>
          <w:bCs/>
          <w:sz w:val="26"/>
          <w:szCs w:val="26"/>
        </w:rPr>
      </w:pPr>
      <w:r w:rsidRPr="007E0DE2">
        <w:rPr>
          <w:b/>
          <w:bCs/>
          <w:sz w:val="26"/>
          <w:szCs w:val="26"/>
        </w:rPr>
        <w:t>Outras Informações</w:t>
      </w:r>
    </w:p>
    <w:p w:rsidR="003001E1" w:rsidRPr="00BF3682" w:rsidRDefault="003001E1" w:rsidP="00680F04">
      <w:pPr>
        <w:pStyle w:val="ListParagraph"/>
        <w:numPr>
          <w:ilvl w:val="0"/>
          <w:numId w:val="7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>Visitas técnicas :</w:t>
      </w:r>
    </w:p>
    <w:p w:rsidR="003001E1" w:rsidRPr="00BF3682" w:rsidRDefault="003001E1" w:rsidP="00680F04">
      <w:pPr>
        <w:pStyle w:val="ListParagraph"/>
        <w:numPr>
          <w:ilvl w:val="0"/>
          <w:numId w:val="8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 xml:space="preserve">Empresa: Brasilit Saint-Gobain </w:t>
      </w:r>
    </w:p>
    <w:p w:rsidR="003001E1" w:rsidRPr="00BF3682" w:rsidRDefault="003001E1" w:rsidP="00680F04">
      <w:pPr>
        <w:pStyle w:val="ListParagraph"/>
        <w:numPr>
          <w:ilvl w:val="0"/>
          <w:numId w:val="8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 xml:space="preserve"> Empresa: Roan Equipamentos de proteção Individual</w:t>
      </w:r>
    </w:p>
    <w:p w:rsidR="003001E1" w:rsidRPr="00BF3682" w:rsidRDefault="003001E1" w:rsidP="00680F04">
      <w:pPr>
        <w:pStyle w:val="ListParagraph"/>
        <w:numPr>
          <w:ilvl w:val="0"/>
          <w:numId w:val="8"/>
        </w:numPr>
        <w:tabs>
          <w:tab w:val="left" w:pos="1418"/>
        </w:tabs>
        <w:spacing w:line="240" w:lineRule="auto"/>
        <w:rPr>
          <w:sz w:val="24"/>
          <w:szCs w:val="24"/>
        </w:rPr>
      </w:pPr>
      <w:r w:rsidRPr="00BF3682">
        <w:rPr>
          <w:sz w:val="24"/>
          <w:szCs w:val="24"/>
        </w:rPr>
        <w:t xml:space="preserve"> Corpo de Bombeiros de Esteio-RS</w:t>
      </w:r>
    </w:p>
    <w:p w:rsidR="003001E1" w:rsidRPr="00BF3682" w:rsidRDefault="003001E1" w:rsidP="00214F03">
      <w:pPr>
        <w:pStyle w:val="ListParagraph"/>
        <w:numPr>
          <w:ilvl w:val="0"/>
          <w:numId w:val="6"/>
        </w:numPr>
        <w:tabs>
          <w:tab w:val="left" w:pos="1418"/>
        </w:tabs>
        <w:spacing w:line="168" w:lineRule="auto"/>
      </w:pPr>
      <w:r w:rsidRPr="00BF3682">
        <w:t xml:space="preserve">Participação no 17º Encontro Estadual dos Técnicos em Segurança do Trabalho do RS ( 8 horas ) </w:t>
      </w:r>
    </w:p>
    <w:p w:rsidR="003001E1" w:rsidRPr="00BF3682" w:rsidRDefault="003001E1" w:rsidP="00214F03">
      <w:pPr>
        <w:pStyle w:val="ListParagraph"/>
        <w:numPr>
          <w:ilvl w:val="0"/>
          <w:numId w:val="6"/>
        </w:numPr>
        <w:tabs>
          <w:tab w:val="left" w:pos="1418"/>
        </w:tabs>
        <w:spacing w:line="168" w:lineRule="auto"/>
        <w:rPr>
          <w:sz w:val="24"/>
          <w:szCs w:val="24"/>
        </w:rPr>
      </w:pPr>
      <w:r w:rsidRPr="00BF3682">
        <w:rPr>
          <w:sz w:val="24"/>
          <w:szCs w:val="24"/>
        </w:rPr>
        <w:t xml:space="preserve">Participação no encontro do dia da segurança do trabalho – Escola Unipacs </w:t>
      </w:r>
    </w:p>
    <w:p w:rsidR="003001E1" w:rsidRPr="00BF3682" w:rsidRDefault="003001E1" w:rsidP="00F177FA">
      <w:pPr>
        <w:pStyle w:val="ListParagraph"/>
        <w:numPr>
          <w:ilvl w:val="0"/>
          <w:numId w:val="6"/>
        </w:numPr>
        <w:tabs>
          <w:tab w:val="left" w:pos="1418"/>
        </w:tabs>
        <w:spacing w:line="168" w:lineRule="auto"/>
        <w:rPr>
          <w:sz w:val="24"/>
          <w:szCs w:val="24"/>
        </w:rPr>
      </w:pPr>
      <w:r w:rsidRPr="00BF3682">
        <w:rPr>
          <w:sz w:val="24"/>
          <w:szCs w:val="24"/>
        </w:rPr>
        <w:t>Espanhol: Básico.</w:t>
      </w:r>
      <w:r w:rsidRPr="00BF3682">
        <w:rPr>
          <w:sz w:val="24"/>
          <w:szCs w:val="24"/>
        </w:rPr>
        <w:tab/>
      </w:r>
      <w:r w:rsidRPr="00BF3682">
        <w:rPr>
          <w:sz w:val="24"/>
          <w:szCs w:val="24"/>
        </w:rPr>
        <w:tab/>
      </w:r>
    </w:p>
    <w:p w:rsidR="003001E1" w:rsidRPr="00BF3682" w:rsidRDefault="003001E1" w:rsidP="00F177FA">
      <w:pPr>
        <w:pStyle w:val="ListParagraph"/>
        <w:numPr>
          <w:ilvl w:val="0"/>
          <w:numId w:val="6"/>
        </w:numPr>
        <w:tabs>
          <w:tab w:val="left" w:pos="1418"/>
        </w:tabs>
        <w:spacing w:line="168" w:lineRule="auto"/>
        <w:rPr>
          <w:sz w:val="24"/>
          <w:szCs w:val="24"/>
        </w:rPr>
      </w:pPr>
      <w:r w:rsidRPr="00BF3682">
        <w:rPr>
          <w:sz w:val="24"/>
          <w:szCs w:val="24"/>
        </w:rPr>
        <w:t xml:space="preserve">Inglês : Básico </w:t>
      </w:r>
    </w:p>
    <w:sectPr w:rsidR="003001E1" w:rsidRPr="00BF3682" w:rsidSect="007E0DE2"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449A"/>
    <w:multiLevelType w:val="hybridMultilevel"/>
    <w:tmpl w:val="198A4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FA73421"/>
    <w:multiLevelType w:val="hybridMultilevel"/>
    <w:tmpl w:val="44143A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19DA63D6"/>
    <w:multiLevelType w:val="hybridMultilevel"/>
    <w:tmpl w:val="E29E7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DFB5821"/>
    <w:multiLevelType w:val="hybridMultilevel"/>
    <w:tmpl w:val="51883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B2146BA"/>
    <w:multiLevelType w:val="hybridMultilevel"/>
    <w:tmpl w:val="B4DCD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4959AF"/>
    <w:multiLevelType w:val="hybridMultilevel"/>
    <w:tmpl w:val="A4781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96B144E"/>
    <w:multiLevelType w:val="hybridMultilevel"/>
    <w:tmpl w:val="59DCA420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688E69F0"/>
    <w:multiLevelType w:val="hybridMultilevel"/>
    <w:tmpl w:val="B9DC9F7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24AC"/>
    <w:rsid w:val="00010456"/>
    <w:rsid w:val="000223A9"/>
    <w:rsid w:val="00051ECF"/>
    <w:rsid w:val="000559F6"/>
    <w:rsid w:val="00073B12"/>
    <w:rsid w:val="000B174F"/>
    <w:rsid w:val="000B6577"/>
    <w:rsid w:val="000D1699"/>
    <w:rsid w:val="00103037"/>
    <w:rsid w:val="0015688B"/>
    <w:rsid w:val="002124AC"/>
    <w:rsid w:val="00214F03"/>
    <w:rsid w:val="00243838"/>
    <w:rsid w:val="002572A8"/>
    <w:rsid w:val="00263E9B"/>
    <w:rsid w:val="0028327C"/>
    <w:rsid w:val="002B29BF"/>
    <w:rsid w:val="002B7E16"/>
    <w:rsid w:val="002D7700"/>
    <w:rsid w:val="002D7EB6"/>
    <w:rsid w:val="003001E1"/>
    <w:rsid w:val="00312174"/>
    <w:rsid w:val="00317E61"/>
    <w:rsid w:val="00366D67"/>
    <w:rsid w:val="003670B9"/>
    <w:rsid w:val="00375003"/>
    <w:rsid w:val="00385A3D"/>
    <w:rsid w:val="00386871"/>
    <w:rsid w:val="00392820"/>
    <w:rsid w:val="003A0C28"/>
    <w:rsid w:val="003B1CAA"/>
    <w:rsid w:val="003D038A"/>
    <w:rsid w:val="00407C50"/>
    <w:rsid w:val="00424AB7"/>
    <w:rsid w:val="00467BD3"/>
    <w:rsid w:val="00495540"/>
    <w:rsid w:val="004C7ADD"/>
    <w:rsid w:val="004D54C3"/>
    <w:rsid w:val="004D78FE"/>
    <w:rsid w:val="004F0A10"/>
    <w:rsid w:val="00512108"/>
    <w:rsid w:val="005216AF"/>
    <w:rsid w:val="005251C9"/>
    <w:rsid w:val="00533F34"/>
    <w:rsid w:val="005445DD"/>
    <w:rsid w:val="00547886"/>
    <w:rsid w:val="005A4E4E"/>
    <w:rsid w:val="005A50AA"/>
    <w:rsid w:val="005A75AF"/>
    <w:rsid w:val="005C71EF"/>
    <w:rsid w:val="005D44F3"/>
    <w:rsid w:val="00604E78"/>
    <w:rsid w:val="006269D0"/>
    <w:rsid w:val="00647D18"/>
    <w:rsid w:val="0065598E"/>
    <w:rsid w:val="006766BF"/>
    <w:rsid w:val="00680F04"/>
    <w:rsid w:val="006B6822"/>
    <w:rsid w:val="006C4DF4"/>
    <w:rsid w:val="006D1C7F"/>
    <w:rsid w:val="0074033E"/>
    <w:rsid w:val="0075235D"/>
    <w:rsid w:val="00774EA0"/>
    <w:rsid w:val="00781EA2"/>
    <w:rsid w:val="007A1CFA"/>
    <w:rsid w:val="007A5F31"/>
    <w:rsid w:val="007E0DE2"/>
    <w:rsid w:val="00802C24"/>
    <w:rsid w:val="00820E19"/>
    <w:rsid w:val="0091263F"/>
    <w:rsid w:val="00914E02"/>
    <w:rsid w:val="009274EE"/>
    <w:rsid w:val="00957D3C"/>
    <w:rsid w:val="009901F4"/>
    <w:rsid w:val="009A7681"/>
    <w:rsid w:val="009C54BB"/>
    <w:rsid w:val="009F7653"/>
    <w:rsid w:val="00A07D0B"/>
    <w:rsid w:val="00A24E5E"/>
    <w:rsid w:val="00A2772E"/>
    <w:rsid w:val="00A33584"/>
    <w:rsid w:val="00AA7075"/>
    <w:rsid w:val="00AF61F1"/>
    <w:rsid w:val="00B20559"/>
    <w:rsid w:val="00B56B52"/>
    <w:rsid w:val="00B94176"/>
    <w:rsid w:val="00BB0FCD"/>
    <w:rsid w:val="00BE6DCE"/>
    <w:rsid w:val="00BF3682"/>
    <w:rsid w:val="00BF4D93"/>
    <w:rsid w:val="00C41D2D"/>
    <w:rsid w:val="00C4699E"/>
    <w:rsid w:val="00CA1688"/>
    <w:rsid w:val="00CB69F3"/>
    <w:rsid w:val="00CD5220"/>
    <w:rsid w:val="00CE6FAA"/>
    <w:rsid w:val="00CF4CB6"/>
    <w:rsid w:val="00D165BB"/>
    <w:rsid w:val="00D73473"/>
    <w:rsid w:val="00DD76A2"/>
    <w:rsid w:val="00E0133A"/>
    <w:rsid w:val="00E01E57"/>
    <w:rsid w:val="00E538B7"/>
    <w:rsid w:val="00E55A6E"/>
    <w:rsid w:val="00E9124D"/>
    <w:rsid w:val="00EC331A"/>
    <w:rsid w:val="00ED3DB8"/>
    <w:rsid w:val="00F177FA"/>
    <w:rsid w:val="00F26293"/>
    <w:rsid w:val="00F859E2"/>
    <w:rsid w:val="00F85E9E"/>
    <w:rsid w:val="00FC0AE9"/>
    <w:rsid w:val="00FC35DA"/>
    <w:rsid w:val="00FD089A"/>
    <w:rsid w:val="00FF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63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124AC"/>
    <w:pPr>
      <w:ind w:left="720"/>
    </w:pPr>
  </w:style>
  <w:style w:type="character" w:styleId="Hyperlink">
    <w:name w:val="Hyperlink"/>
    <w:basedOn w:val="DefaultParagraphFont"/>
    <w:uiPriority w:val="99"/>
    <w:rsid w:val="00604E78"/>
    <w:rPr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604E78"/>
    <w:rPr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604E78"/>
  </w:style>
  <w:style w:type="paragraph" w:styleId="BalloonText">
    <w:name w:val="Balloon Text"/>
    <w:basedOn w:val="Normal"/>
    <w:link w:val="BalloonTextChar"/>
    <w:uiPriority w:val="99"/>
    <w:semiHidden/>
    <w:rsid w:val="00CE6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FA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CD5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D522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089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tiane_tst_201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1</Pages>
  <Words>225</Words>
  <Characters>1219</Characters>
  <Application>Microsoft Office Outlook</Application>
  <DocSecurity>0</DocSecurity>
  <Lines>0</Lines>
  <Paragraphs>0</Paragraphs>
  <ScaleCrop>false</ScaleCrop>
  <Company>Asseprev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Tatiane Rodrigues do Carmo</dc:title>
  <dc:subject/>
  <dc:creator>Cinthia</dc:creator>
  <cp:keywords/>
  <dc:description/>
  <cp:lastModifiedBy>callcenter05</cp:lastModifiedBy>
  <cp:revision>15</cp:revision>
  <dcterms:created xsi:type="dcterms:W3CDTF">2015-04-01T23:54:00Z</dcterms:created>
  <dcterms:modified xsi:type="dcterms:W3CDTF">2015-08-14T14:06:00Z</dcterms:modified>
</cp:coreProperties>
</file>