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F3" w:rsidRPr="00370066" w:rsidRDefault="00171EF3" w:rsidP="00370066">
      <w:pPr>
        <w:jc w:val="center"/>
        <w:rPr>
          <w:sz w:val="28"/>
          <w:szCs w:val="28"/>
        </w:rPr>
      </w:pPr>
      <w:r w:rsidRPr="00370066">
        <w:rPr>
          <w:b/>
          <w:bCs/>
          <w:sz w:val="28"/>
          <w:szCs w:val="28"/>
        </w:rPr>
        <w:t>Dilamar Meira</w:t>
      </w:r>
    </w:p>
    <w:p w:rsidR="00171EF3" w:rsidRPr="00370066" w:rsidRDefault="00171EF3" w:rsidP="00370066">
      <w:pPr>
        <w:jc w:val="right"/>
        <w:rPr>
          <w:sz w:val="24"/>
          <w:szCs w:val="24"/>
        </w:rPr>
      </w:pPr>
      <w:r w:rsidRPr="00370066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Pr="00532C6A">
        <w:rPr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ςĬ" style="width:64.5pt;height:73.5pt;visibility:visible">
            <v:imagedata r:id="rId4" o:title=""/>
          </v:shape>
        </w:pic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b/>
          <w:bCs/>
          <w:sz w:val="24"/>
          <w:szCs w:val="24"/>
        </w:rPr>
        <w:t>Dados Pessoais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Data de Nascimento:  27/11/1968                              Idade: 45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Endereço: Rua David Canabarro, 347, Bairro Ermo, Guaíba.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Telefone: 84450684     -     34807844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E-mail: </w:t>
      </w:r>
      <w:hyperlink r:id="rId5" w:history="1">
        <w:r w:rsidRPr="00370066">
          <w:rPr>
            <w:rStyle w:val="Hyperlink"/>
            <w:sz w:val="24"/>
            <w:szCs w:val="24"/>
          </w:rPr>
          <w:t>dmeira.meira@gmail.com</w:t>
        </w:r>
      </w:hyperlink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__________________________________________________________________</w:t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  <w:t>________________ 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b/>
          <w:bCs/>
          <w:sz w:val="24"/>
          <w:szCs w:val="24"/>
        </w:rPr>
        <w:t>Formação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b/>
          <w:sz w:val="24"/>
          <w:szCs w:val="24"/>
        </w:rPr>
        <w:t xml:space="preserve">- </w:t>
      </w:r>
      <w:r w:rsidRPr="00370066">
        <w:rPr>
          <w:sz w:val="24"/>
          <w:szCs w:val="24"/>
        </w:rPr>
        <w:t>Técnico em Mecânica,</w:t>
      </w:r>
      <w:r w:rsidRPr="00370066">
        <w:rPr>
          <w:b/>
          <w:sz w:val="24"/>
          <w:szCs w:val="24"/>
        </w:rPr>
        <w:t xml:space="preserve"> </w:t>
      </w:r>
      <w:r w:rsidRPr="00370066">
        <w:rPr>
          <w:sz w:val="24"/>
          <w:szCs w:val="24"/>
        </w:rPr>
        <w:t>Escola Parobé, Porto Alegre, 2013;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- Técnico em Segurança do Trabalho, Escola Dimensão, Guaíba, 2008;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__________________________________________________________________</w:t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  <w:t>________________ 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b/>
          <w:bCs/>
          <w:sz w:val="24"/>
          <w:szCs w:val="24"/>
        </w:rPr>
        <w:t>Outros Cursos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Reciclagem do curso Segurança na Operação de Caldeiras (NR 13), Mega Steam, Porto Alegre, 2010;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Espaço Confinado (NR 33), Cursos Care Brasil, Guaíba, 2007;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Primeiros Socorros, ETS, Guaíba, 2007;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- Inglês (5º nível), Escola Wizard, Guaíba, 2006;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CIPA, ASTB, Guaíba, 2006.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Operação de máquinas automotivas (carregadeira BobCat), EPO , Guaíba, 2005;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Segurança na Operação de Caldeiras (NR 13), Senai, Porto Alegre, 2002;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Tratamento Químico de Águas para Geração de Vapor, Ondeo Nalco, Porto Alegre, 2002;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Informática, Easy Informática, Guaíba, 2000;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Mecânica básica de Automóveis, IUB, Caçapava do Sul, 1987;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__________________________________________________________________</w:t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  <w:t>________________ </w:t>
      </w:r>
    </w:p>
    <w:p w:rsidR="00171EF3" w:rsidRDefault="00171EF3" w:rsidP="00370066">
      <w:pPr>
        <w:rPr>
          <w:b/>
          <w:bCs/>
          <w:sz w:val="24"/>
          <w:szCs w:val="24"/>
        </w:rPr>
      </w:pP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b/>
          <w:bCs/>
          <w:sz w:val="24"/>
          <w:szCs w:val="24"/>
        </w:rPr>
        <w:t>Experiências Profissionais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Empresa: </w:t>
      </w:r>
      <w:r w:rsidRPr="00370066">
        <w:rPr>
          <w:b/>
          <w:sz w:val="24"/>
          <w:szCs w:val="24"/>
        </w:rPr>
        <w:t>Santher S.A.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Cargo:  Operador de Utilidades/Caldeira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Admissão:   10/02/2014 </w:t>
      </w:r>
      <w:r>
        <w:rPr>
          <w:sz w:val="24"/>
          <w:szCs w:val="24"/>
        </w:rPr>
        <w:t>  (</w:t>
      </w:r>
      <w:r w:rsidRPr="00370066">
        <w:rPr>
          <w:sz w:val="24"/>
          <w:szCs w:val="24"/>
        </w:rPr>
        <w:t>Emprego Atual</w:t>
      </w:r>
      <w:r>
        <w:rPr>
          <w:sz w:val="24"/>
          <w:szCs w:val="24"/>
        </w:rPr>
        <w:t>)</w:t>
      </w:r>
    </w:p>
    <w:p w:rsidR="00171EF3" w:rsidRPr="00370066" w:rsidRDefault="00171EF3" w:rsidP="00370066">
      <w:pPr>
        <w:rPr>
          <w:sz w:val="24"/>
          <w:szCs w:val="24"/>
        </w:rPr>
      </w:pPr>
      <w:bookmarkStart w:id="0" w:name="_GoBack"/>
      <w:bookmarkEnd w:id="0"/>
      <w:r w:rsidRPr="00370066">
        <w:rPr>
          <w:sz w:val="24"/>
          <w:szCs w:val="24"/>
        </w:rPr>
        <w:t xml:space="preserve">Resumo das Principais Funções Exercidas: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- Controle de equipamentos e instrumentos via painel CLP;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Manobras em válvulas, dampers, motores, bombas e equipamentos em geral;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Leitura de hidrômetros, manômetros, termômetros e instrumentos em geral;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Preparação e controle de produtos químicos para o sistema;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Análises químicas d’água para o sistema.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__________________________________________________________________</w:t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  <w:t>________________ 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Empresa: </w:t>
      </w:r>
      <w:r w:rsidRPr="00370066">
        <w:rPr>
          <w:b/>
          <w:sz w:val="24"/>
          <w:szCs w:val="24"/>
        </w:rPr>
        <w:t>Stemac Grupos Geradores</w:t>
      </w:r>
      <w:r w:rsidRPr="00370066">
        <w:rPr>
          <w:sz w:val="24"/>
          <w:szCs w:val="24"/>
        </w:rPr>
        <w:t xml:space="preserve"> </w:t>
      </w:r>
      <w:r w:rsidRPr="00370066">
        <w:rPr>
          <w:sz w:val="24"/>
          <w:szCs w:val="24"/>
        </w:rPr>
        <w:tab/>
      </w:r>
      <w:r w:rsidRPr="00370066">
        <w:rPr>
          <w:sz w:val="24"/>
          <w:szCs w:val="24"/>
        </w:rPr>
        <w:tab/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Cargo:  Operador de Utilidades/Caldeira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Admissão:   01/08/2008                                 Demissão: 12/03/2004                                     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Resumo das Principais Funções Exercidas: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Operação de sistema térmico em usina de cogeração de energia (8 caldeiras, 3 chillers, 1 aquecedor, 7</w:t>
      </w:r>
      <w:r>
        <w:rPr>
          <w:sz w:val="24"/>
          <w:szCs w:val="24"/>
        </w:rPr>
        <w:t xml:space="preserve"> </w:t>
      </w:r>
      <w:r w:rsidRPr="00370066">
        <w:rPr>
          <w:sz w:val="24"/>
          <w:szCs w:val="24"/>
        </w:rPr>
        <w:t>grupos geradores de energia elétrica e 6 substações).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- Controle de equipamentos e instrumentos  via painel CLP;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Manobras em válvulas, dampers, motores, bombas e equipamentos em geral;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Leitura de hidrômetros, manômetros, termômetros e instrumentos em geral;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Preparação e controle de produtos químicos para o sistema;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Manutenção mecânica em geral (bombas, válvulas, flexíveis, visores de nível, etc).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__________________________________________________________________</w:t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</w:r>
      <w:r w:rsidRPr="00370066">
        <w:rPr>
          <w:sz w:val="24"/>
          <w:szCs w:val="24"/>
        </w:rPr>
        <w:softHyphen/>
        <w:t>________________ 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Empresa: </w:t>
      </w:r>
      <w:r w:rsidRPr="00370066">
        <w:rPr>
          <w:b/>
          <w:sz w:val="24"/>
          <w:szCs w:val="24"/>
        </w:rPr>
        <w:t>Boise Cascade do Brasil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Cargo:  Operador de Utilidades/Caldeira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Admissão:  15/01/2002                                  Demissão:  17/03/2008                                    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Resumo das Principais Funções Exercidas: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 xml:space="preserve">- Controle de equipamentos e instrumentos via painel CLP; 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Manobras em válvulas, dampers, motores, bombas e equipamentos em geral;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Leitura de hidrômetros, manômetros, termômetros e instrumentos em geral;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Preparação e controle de produtos químicos para o sistema;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Análises químicas d’água para o sistema;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Montagem e interpretação de planilhas eletrônicas  e/ou manuais de geração e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consumo do sistema;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Participação em programas de segurança da empresa;</w:t>
      </w:r>
    </w:p>
    <w:p w:rsidR="00171EF3" w:rsidRPr="00370066" w:rsidRDefault="00171EF3" w:rsidP="00370066">
      <w:pPr>
        <w:rPr>
          <w:sz w:val="24"/>
          <w:szCs w:val="24"/>
        </w:rPr>
      </w:pPr>
      <w:r w:rsidRPr="00370066">
        <w:rPr>
          <w:sz w:val="24"/>
          <w:szCs w:val="24"/>
        </w:rPr>
        <w:t>- Participação em comitê da CIPA.                 </w:t>
      </w:r>
    </w:p>
    <w:sectPr w:rsidR="00171EF3" w:rsidRPr="00370066" w:rsidSect="00370066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066"/>
    <w:rsid w:val="00021BEA"/>
    <w:rsid w:val="00171EF3"/>
    <w:rsid w:val="00291A04"/>
    <w:rsid w:val="00370066"/>
    <w:rsid w:val="00532C6A"/>
    <w:rsid w:val="00B86B33"/>
    <w:rsid w:val="00F4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E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70066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eira.meir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557</Words>
  <Characters>3014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Dilamar Meira</dc:title>
  <dc:subject/>
  <dc:creator>Combio Energia</dc:creator>
  <cp:keywords/>
  <dc:description/>
  <cp:lastModifiedBy>dilamar</cp:lastModifiedBy>
  <cp:revision>2</cp:revision>
  <dcterms:created xsi:type="dcterms:W3CDTF">2014-11-13T22:44:00Z</dcterms:created>
  <dcterms:modified xsi:type="dcterms:W3CDTF">2014-11-13T22:44:00Z</dcterms:modified>
</cp:coreProperties>
</file>