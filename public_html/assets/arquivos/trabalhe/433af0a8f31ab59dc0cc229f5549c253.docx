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70" w:rsidRDefault="005A6BF0">
      <w:pPr>
        <w:pStyle w:val="Nome"/>
      </w:pPr>
      <w:r>
        <w:rPr>
          <w:spacing w:val="-15"/>
        </w:rPr>
        <w:t>André Fouchy Limões</w:t>
      </w:r>
    </w:p>
    <w:tbl>
      <w:tblPr>
        <w:tblW w:w="8808" w:type="dxa"/>
        <w:tblLook w:val="0000"/>
      </w:tblPr>
      <w:tblGrid>
        <w:gridCol w:w="2096"/>
        <w:gridCol w:w="6712"/>
      </w:tblGrid>
      <w:tr w:rsidR="00D05A70">
        <w:tc>
          <w:tcPr>
            <w:tcW w:w="2096" w:type="dxa"/>
            <w:shd w:val="clear" w:color="auto" w:fill="auto"/>
          </w:tcPr>
          <w:p w:rsidR="00D05A70" w:rsidRDefault="005A6BF0">
            <w:pPr>
              <w:pStyle w:val="Ttulodaseo"/>
            </w:pPr>
            <w:r>
              <w:t>Identificação</w:t>
            </w:r>
          </w:p>
        </w:tc>
        <w:tc>
          <w:tcPr>
            <w:tcW w:w="6712" w:type="dxa"/>
            <w:shd w:val="clear" w:color="auto" w:fill="auto"/>
          </w:tcPr>
          <w:p w:rsidR="00D05A70" w:rsidRDefault="005A6BF0">
            <w:pPr>
              <w:pStyle w:val="Objetivo"/>
            </w:pPr>
            <w:r>
              <w:t>Nome: André Fouchy Limões</w:t>
            </w:r>
          </w:p>
          <w:p w:rsidR="005A6BF0" w:rsidRDefault="005A6BF0" w:rsidP="005A6BF0">
            <w:pPr>
              <w:pStyle w:val="Corpodetexto"/>
            </w:pPr>
            <w:r>
              <w:t>Data de nascimento: 14/12/1974</w:t>
            </w:r>
          </w:p>
          <w:p w:rsidR="005A6BF0" w:rsidRDefault="005A6BF0" w:rsidP="005A6BF0">
            <w:pPr>
              <w:pStyle w:val="Corpodetexto"/>
            </w:pPr>
            <w:r>
              <w:t>Estado civil: Casado</w:t>
            </w:r>
          </w:p>
          <w:p w:rsidR="00C24E8C" w:rsidRDefault="000134E5" w:rsidP="005A6BF0">
            <w:pPr>
              <w:pStyle w:val="Corpodetexto"/>
            </w:pPr>
            <w:r>
              <w:t>E – Mail:</w:t>
            </w:r>
            <w:r w:rsidR="00C24E8C">
              <w:t xml:space="preserve"> </w:t>
            </w:r>
            <w:hyperlink r:id="rId7" w:history="1">
              <w:r w:rsidR="00DD6A2A" w:rsidRPr="00F82449">
                <w:rPr>
                  <w:rStyle w:val="Hyperlink"/>
                </w:rPr>
                <w:t>andre.limoes@gmail.com</w:t>
              </w:r>
            </w:hyperlink>
          </w:p>
          <w:p w:rsidR="00640411" w:rsidRDefault="00640411" w:rsidP="005A6BF0">
            <w:pPr>
              <w:pStyle w:val="Corpodetexto"/>
            </w:pPr>
            <w:r>
              <w:t>Fone: 51 3488 4633</w:t>
            </w:r>
            <w:r w:rsidR="00A96AF6">
              <w:t xml:space="preserve"> ou 51 97195734</w:t>
            </w:r>
          </w:p>
          <w:p w:rsidR="005A6BF0" w:rsidRDefault="005A6BF0" w:rsidP="005A6BF0">
            <w:pPr>
              <w:pStyle w:val="Corpodetexto"/>
            </w:pPr>
            <w:r>
              <w:t xml:space="preserve">Endereço: Rua </w:t>
            </w:r>
            <w:r w:rsidR="007E1AB4">
              <w:t>Coronel Sarmento, 1035 apt. 308</w:t>
            </w:r>
          </w:p>
          <w:p w:rsidR="008356DF" w:rsidRPr="005A6BF0" w:rsidRDefault="005A6BF0" w:rsidP="005A6BF0">
            <w:pPr>
              <w:pStyle w:val="Corpodetexto"/>
            </w:pPr>
            <w:r>
              <w:t xml:space="preserve">                 Gravataí </w:t>
            </w:r>
            <w:r w:rsidR="005E1064">
              <w:t>–</w:t>
            </w:r>
            <w:r>
              <w:t xml:space="preserve"> RS</w:t>
            </w:r>
          </w:p>
        </w:tc>
      </w:tr>
      <w:tr w:rsidR="008356DF">
        <w:tc>
          <w:tcPr>
            <w:tcW w:w="2096" w:type="dxa"/>
            <w:shd w:val="clear" w:color="auto" w:fill="auto"/>
          </w:tcPr>
          <w:p w:rsidR="008356DF" w:rsidRDefault="008356DF" w:rsidP="00607C16">
            <w:pPr>
              <w:pStyle w:val="Ttulodaseo"/>
            </w:pPr>
            <w:r>
              <w:t>Experiência</w:t>
            </w:r>
          </w:p>
        </w:tc>
        <w:tc>
          <w:tcPr>
            <w:tcW w:w="6712" w:type="dxa"/>
            <w:shd w:val="clear" w:color="auto" w:fill="auto"/>
          </w:tcPr>
          <w:p w:rsidR="00794813" w:rsidRDefault="00794813" w:rsidP="00607C16">
            <w:pPr>
              <w:pStyle w:val="Nomedaempresaum"/>
            </w:pPr>
            <w:r>
              <w:t xml:space="preserve">De Setembro de 2006 </w:t>
            </w:r>
            <w:r w:rsidR="00C24E8C">
              <w:t>à...(continuo</w:t>
            </w:r>
            <w:r>
              <w:t xml:space="preserve"> trabalhando nesta </w:t>
            </w:r>
            <w:r w:rsidR="00C24E8C">
              <w:t>empresa)</w:t>
            </w:r>
          </w:p>
          <w:p w:rsidR="00406D61" w:rsidRDefault="00D03C3A" w:rsidP="00CC0C7A">
            <w:pPr>
              <w:pStyle w:val="Nomedaempresaum"/>
              <w:tabs>
                <w:tab w:val="clear" w:pos="6480"/>
                <w:tab w:val="left" w:pos="3730"/>
              </w:tabs>
            </w:pPr>
            <w:r>
              <w:t xml:space="preserve">General Motor’s do </w:t>
            </w:r>
            <w:r w:rsidR="00C24E8C">
              <w:t>Brasil·Gravataí</w:t>
            </w:r>
            <w:r w:rsidR="008356DF">
              <w:t xml:space="preserve"> </w:t>
            </w:r>
            <w:r w:rsidR="00CC0C7A">
              <w:t>–</w:t>
            </w:r>
            <w:r w:rsidR="008356DF">
              <w:t xml:space="preserve"> RS</w:t>
            </w:r>
          </w:p>
          <w:p w:rsidR="008356DF" w:rsidRDefault="00CC0C7A" w:rsidP="00CC0C7A">
            <w:pPr>
              <w:pStyle w:val="Nomedaempresaum"/>
              <w:tabs>
                <w:tab w:val="clear" w:pos="6480"/>
                <w:tab w:val="left" w:pos="3730"/>
              </w:tabs>
            </w:pPr>
            <w:r>
              <w:tab/>
            </w:r>
          </w:p>
          <w:p w:rsidR="00CC0C7A" w:rsidRDefault="00CC0C7A" w:rsidP="00406D61">
            <w:pPr>
              <w:pStyle w:val="Cargo"/>
            </w:pPr>
            <w:r>
              <w:t>Função: Facilitador de Manutenção</w:t>
            </w:r>
          </w:p>
          <w:p w:rsidR="00CC0C7A" w:rsidRDefault="00CC0C7A" w:rsidP="00CC0C7A">
            <w:r>
              <w:t>Atividades:</w:t>
            </w:r>
          </w:p>
          <w:p w:rsidR="00CC0C7A" w:rsidRDefault="00CC0C7A" w:rsidP="00406D61">
            <w:pPr>
              <w:pStyle w:val="Realizaes"/>
            </w:pPr>
            <w:r>
              <w:t xml:space="preserve">Controle e elaboração de planos de manutenção corretiva, preventiva e preditiva, utilizando software </w:t>
            </w:r>
            <w:r w:rsidR="007E1AB4">
              <w:t>MAXIMO</w:t>
            </w:r>
            <w:r>
              <w:t>.</w:t>
            </w:r>
          </w:p>
          <w:p w:rsidR="00CC0C7A" w:rsidRDefault="00CC0C7A" w:rsidP="00406D61">
            <w:pPr>
              <w:pStyle w:val="Realizaes"/>
            </w:pPr>
            <w:r>
              <w:t>Controle de spare parts, criação de sis</w:t>
            </w:r>
            <w:r w:rsidR="00406D61">
              <w:t xml:space="preserve">tema kanban utilizando software </w:t>
            </w:r>
            <w:r>
              <w:t>SAP</w:t>
            </w:r>
          </w:p>
          <w:p w:rsidR="00406D61" w:rsidRDefault="00406D61" w:rsidP="00406D61">
            <w:pPr>
              <w:pStyle w:val="Realizaes"/>
            </w:pPr>
            <w:r>
              <w:t>Conhecimento e utilização das ferramentas da ISO 9001.</w:t>
            </w:r>
          </w:p>
          <w:p w:rsidR="00CC0C7A" w:rsidRPr="00CC0C7A" w:rsidRDefault="00CC0C7A" w:rsidP="00CC0C7A"/>
          <w:p w:rsidR="00CC0C7A" w:rsidRPr="00CC0C7A" w:rsidRDefault="00CC0C7A" w:rsidP="00CC0C7A"/>
          <w:p w:rsidR="008356DF" w:rsidRDefault="008356DF" w:rsidP="00607C16">
            <w:pPr>
              <w:pStyle w:val="Cargo"/>
            </w:pPr>
            <w:r>
              <w:t>Função : Técnico de Manutenção Eletrônica</w:t>
            </w:r>
          </w:p>
          <w:p w:rsidR="008356DF" w:rsidRPr="005E1064" w:rsidRDefault="008356DF" w:rsidP="00607C16">
            <w:pPr>
              <w:pStyle w:val="Realizaes"/>
              <w:numPr>
                <w:ilvl w:val="0"/>
                <w:numId w:val="0"/>
              </w:numPr>
            </w:pPr>
            <w:r>
              <w:t xml:space="preserve">Atividades: </w:t>
            </w:r>
          </w:p>
          <w:p w:rsidR="008356DF" w:rsidRDefault="008356DF" w:rsidP="00607C16">
            <w:pPr>
              <w:pStyle w:val="Realizaes"/>
            </w:pPr>
            <w:r>
              <w:t xml:space="preserve">Manutenção </w:t>
            </w:r>
            <w:r w:rsidR="00D03C3A">
              <w:t>eletroeletrônica de equipamentos industriais</w:t>
            </w:r>
            <w:r>
              <w:t>;</w:t>
            </w:r>
          </w:p>
          <w:p w:rsidR="008356DF" w:rsidRDefault="008356DF" w:rsidP="00607C16">
            <w:pPr>
              <w:pStyle w:val="Realizaes"/>
            </w:pPr>
            <w:r>
              <w:t>Manutenção de equipamentos de medição;</w:t>
            </w:r>
          </w:p>
          <w:p w:rsidR="008356DF" w:rsidRDefault="009221D1" w:rsidP="00607C16">
            <w:pPr>
              <w:pStyle w:val="Realizaes"/>
            </w:pPr>
            <w:r>
              <w:t>Programação de PLC 5</w:t>
            </w:r>
            <w:r w:rsidR="00DD6A2A">
              <w:t>, SLC 500</w:t>
            </w:r>
            <w:r>
              <w:t xml:space="preserve"> e Control Logix (Allen B</w:t>
            </w:r>
            <w:r w:rsidR="00D03C3A">
              <w:t>radley</w:t>
            </w:r>
            <w:r>
              <w:t>);</w:t>
            </w:r>
          </w:p>
          <w:p w:rsidR="008356DF" w:rsidRDefault="00842035" w:rsidP="00607C16">
            <w:pPr>
              <w:pStyle w:val="Realizaes"/>
            </w:pPr>
            <w:r>
              <w:t>Programação e Manutenção de Inversores</w:t>
            </w:r>
            <w:r w:rsidR="008356DF">
              <w:t xml:space="preserve"> de freqüência</w:t>
            </w:r>
            <w:r>
              <w:t xml:space="preserve"> PF 700, PF 70, PF 400, </w:t>
            </w:r>
            <w:r w:rsidR="00DD6A2A">
              <w:t xml:space="preserve">PF 755, </w:t>
            </w:r>
            <w:r>
              <w:t>1336</w:t>
            </w:r>
            <w:r w:rsidR="00DD6A2A">
              <w:t>, 1305</w:t>
            </w:r>
            <w:r>
              <w:t xml:space="preserve"> (</w:t>
            </w:r>
            <w:r w:rsidR="00D03C3A">
              <w:t>Allen Bradley</w:t>
            </w:r>
            <w:r>
              <w:t>)</w:t>
            </w:r>
          </w:p>
          <w:p w:rsidR="00842035" w:rsidRDefault="00842035" w:rsidP="00607C16">
            <w:pPr>
              <w:pStyle w:val="Realizaes"/>
            </w:pPr>
            <w:r>
              <w:t xml:space="preserve">Programação de </w:t>
            </w:r>
            <w:r w:rsidR="00DD6A2A">
              <w:t>Painel View utilizando software`s Painel Builder, RS Studio;</w:t>
            </w:r>
          </w:p>
          <w:p w:rsidR="008356DF" w:rsidRDefault="00842035" w:rsidP="00607C16">
            <w:pPr>
              <w:pStyle w:val="Realizaes"/>
            </w:pPr>
            <w:r>
              <w:t>M</w:t>
            </w:r>
            <w:r w:rsidR="00D03C3A">
              <w:t>anutenção preventiva, preditiva e corr</w:t>
            </w:r>
            <w:r w:rsidR="00FA1476">
              <w:t>e</w:t>
            </w:r>
            <w:r w:rsidR="00D03C3A">
              <w:t>tiva</w:t>
            </w:r>
            <w:r>
              <w:t xml:space="preserve"> de Equipamentos Eletro Eletrônicos</w:t>
            </w:r>
            <w:r w:rsidR="008356DF">
              <w:t>.</w:t>
            </w:r>
          </w:p>
          <w:p w:rsidR="00EE532A" w:rsidRDefault="00EE532A" w:rsidP="00607C16">
            <w:pPr>
              <w:pStyle w:val="Realizaes"/>
            </w:pPr>
            <w:r>
              <w:t>Edição, atualização e alteração de esquemas elétricos usando o software EPLAN;</w:t>
            </w:r>
          </w:p>
          <w:p w:rsidR="00EE532A" w:rsidRDefault="00EE532A" w:rsidP="00607C16">
            <w:pPr>
              <w:pStyle w:val="Realizaes"/>
            </w:pPr>
            <w:r>
              <w:t>Elaboração de planos de manutenção preventiva.</w:t>
            </w:r>
            <w:r w:rsidR="00DD6A2A">
              <w:t xml:space="preserve"> Utilizando software Maximo;</w:t>
            </w:r>
          </w:p>
        </w:tc>
      </w:tr>
      <w:tr w:rsidR="00D05A70">
        <w:tc>
          <w:tcPr>
            <w:tcW w:w="2096" w:type="dxa"/>
            <w:shd w:val="clear" w:color="auto" w:fill="auto"/>
          </w:tcPr>
          <w:p w:rsidR="00D05A70" w:rsidRDefault="00D05A70">
            <w:pPr>
              <w:pStyle w:val="Ttulodaseo"/>
            </w:pPr>
          </w:p>
        </w:tc>
        <w:tc>
          <w:tcPr>
            <w:tcW w:w="6712" w:type="dxa"/>
            <w:shd w:val="clear" w:color="auto" w:fill="auto"/>
          </w:tcPr>
          <w:p w:rsidR="00794813" w:rsidRDefault="00794813">
            <w:pPr>
              <w:pStyle w:val="Nomedaempresaum"/>
            </w:pPr>
            <w:r>
              <w:t xml:space="preserve">De Maio de 2001 à Setembro de 2006 </w:t>
            </w:r>
            <w:r w:rsidR="00D05A70">
              <w:tab/>
            </w:r>
          </w:p>
          <w:p w:rsidR="00D05A70" w:rsidRDefault="005E1064">
            <w:pPr>
              <w:pStyle w:val="Nomedaempresaum"/>
            </w:pPr>
            <w:r>
              <w:t>Epcos do Brasil</w:t>
            </w:r>
            <w:r w:rsidR="00794813">
              <w:t xml:space="preserve"> </w:t>
            </w:r>
            <w:r>
              <w:t>Gravataí - RS</w:t>
            </w:r>
          </w:p>
          <w:p w:rsidR="00D05A70" w:rsidRDefault="00C24E8C">
            <w:pPr>
              <w:pStyle w:val="Cargo"/>
            </w:pPr>
            <w:r>
              <w:t>Função:</w:t>
            </w:r>
            <w:r w:rsidR="005E1064">
              <w:t xml:space="preserve"> Técnico de </w:t>
            </w:r>
            <w:r w:rsidR="00627BF8">
              <w:t>M</w:t>
            </w:r>
            <w:r w:rsidR="005E1064">
              <w:t xml:space="preserve">anutenção </w:t>
            </w:r>
            <w:r w:rsidR="00627BF8">
              <w:t>E</w:t>
            </w:r>
            <w:r w:rsidR="005E1064">
              <w:t>letrônica</w:t>
            </w:r>
          </w:p>
          <w:p w:rsidR="005E1064" w:rsidRPr="005E1064" w:rsidRDefault="00C24E8C" w:rsidP="005E1064">
            <w:pPr>
              <w:pStyle w:val="Realizaes"/>
              <w:numPr>
                <w:ilvl w:val="0"/>
                <w:numId w:val="0"/>
              </w:numPr>
            </w:pPr>
            <w:r>
              <w:t>Atividades:</w:t>
            </w:r>
          </w:p>
          <w:p w:rsidR="00D05A70" w:rsidRDefault="005E1064">
            <w:pPr>
              <w:pStyle w:val="Realizaes"/>
            </w:pPr>
            <w:r>
              <w:t>Manutenção de máquinas industriais;</w:t>
            </w:r>
          </w:p>
          <w:p w:rsidR="00D05A70" w:rsidRDefault="005E1064">
            <w:pPr>
              <w:pStyle w:val="Realizaes"/>
            </w:pPr>
            <w:r>
              <w:lastRenderedPageBreak/>
              <w:t>Manutenção de equipamentos de medição</w:t>
            </w:r>
            <w:r w:rsidR="00DD6A2A">
              <w:t>: Amperimetro, Voltimetro, Capacimentro</w:t>
            </w:r>
            <w:r>
              <w:t>;</w:t>
            </w:r>
          </w:p>
          <w:p w:rsidR="005E1064" w:rsidRDefault="005E1064">
            <w:pPr>
              <w:pStyle w:val="Realizaes"/>
            </w:pPr>
            <w:r>
              <w:t>Experiência em linguagem de programação de CLP’S S7200, S7300, Omron e Mits</w:t>
            </w:r>
            <w:r w:rsidR="001F7E3B">
              <w:t>u</w:t>
            </w:r>
            <w:r>
              <w:t>bish.</w:t>
            </w:r>
          </w:p>
          <w:p w:rsidR="005E1064" w:rsidRDefault="005E1064">
            <w:pPr>
              <w:pStyle w:val="Realizaes"/>
            </w:pPr>
            <w:r>
              <w:t>Experiência com inversores de freqüência da Siemens, Weg.</w:t>
            </w:r>
          </w:p>
          <w:p w:rsidR="005E1064" w:rsidRDefault="00627BF8">
            <w:pPr>
              <w:pStyle w:val="Realizaes"/>
            </w:pPr>
            <w:r>
              <w:t>Experiência com aparelhos de medição da Novus.</w:t>
            </w:r>
          </w:p>
        </w:tc>
      </w:tr>
      <w:tr w:rsidR="00D05A70">
        <w:tc>
          <w:tcPr>
            <w:tcW w:w="2096" w:type="dxa"/>
            <w:shd w:val="clear" w:color="auto" w:fill="auto"/>
          </w:tcPr>
          <w:p w:rsidR="00D05A70" w:rsidRDefault="00D05A70"/>
        </w:tc>
        <w:tc>
          <w:tcPr>
            <w:tcW w:w="6712" w:type="dxa"/>
            <w:shd w:val="clear" w:color="auto" w:fill="auto"/>
          </w:tcPr>
          <w:p w:rsidR="00794813" w:rsidRDefault="00794813">
            <w:pPr>
              <w:pStyle w:val="Nomedaempresa"/>
            </w:pPr>
            <w:r>
              <w:t xml:space="preserve">De Março de 1999 à Maio </w:t>
            </w:r>
            <w:r w:rsidR="00C24E8C">
              <w:t>de 2001</w:t>
            </w:r>
          </w:p>
          <w:p w:rsidR="00D05A70" w:rsidRDefault="00627BF8">
            <w:pPr>
              <w:pStyle w:val="Nomedaempresa"/>
            </w:pPr>
            <w:r>
              <w:t xml:space="preserve">ABB </w:t>
            </w:r>
            <w:r w:rsidR="00FA1476">
              <w:t>(Medição</w:t>
            </w:r>
            <w:r>
              <w:t xml:space="preserve"> de Energia Elétrica) Cachoeirinha - RS</w:t>
            </w:r>
          </w:p>
          <w:p w:rsidR="00D05A70" w:rsidRDefault="00627BF8">
            <w:pPr>
              <w:pStyle w:val="Cargo"/>
            </w:pPr>
            <w:r>
              <w:t>Função: Técnico de Manutenção Eletrônica</w:t>
            </w:r>
          </w:p>
          <w:p w:rsidR="000134E5" w:rsidRPr="000134E5" w:rsidRDefault="000134E5" w:rsidP="000134E5">
            <w:pPr>
              <w:pStyle w:val="Realizaes"/>
              <w:numPr>
                <w:ilvl w:val="0"/>
                <w:numId w:val="0"/>
              </w:numPr>
            </w:pPr>
            <w:r>
              <w:t>Atividades</w:t>
            </w:r>
          </w:p>
          <w:p w:rsidR="00D05A70" w:rsidRDefault="00627BF8">
            <w:pPr>
              <w:pStyle w:val="Realizaes"/>
            </w:pPr>
            <w:r>
              <w:t>Manutenção de equipamentos de aferição de Medidores de Energia Elétrica;</w:t>
            </w:r>
          </w:p>
          <w:p w:rsidR="00627BF8" w:rsidRDefault="00627BF8">
            <w:pPr>
              <w:pStyle w:val="Realizaes"/>
            </w:pPr>
            <w:r>
              <w:t>Manutenção de máquinas de usinagem, máquinas injetoras de alumínio e máquinas injetoras de estanho;</w:t>
            </w:r>
          </w:p>
          <w:p w:rsidR="00627BF8" w:rsidRDefault="00627BF8">
            <w:pPr>
              <w:pStyle w:val="Realizaes"/>
            </w:pPr>
            <w:r>
              <w:t>Projeto e execução de Máquinas injetoras de estanho;</w:t>
            </w:r>
          </w:p>
          <w:p w:rsidR="00627BF8" w:rsidRDefault="00627BF8">
            <w:pPr>
              <w:pStyle w:val="Realizaes"/>
            </w:pPr>
            <w:r>
              <w:t>Projeto e execução de Equipamento de Aferição;</w:t>
            </w:r>
          </w:p>
          <w:p w:rsidR="00627BF8" w:rsidRDefault="00627BF8">
            <w:pPr>
              <w:pStyle w:val="Realizaes"/>
            </w:pPr>
            <w:r>
              <w:t>Experiência com CLP Siemens S5, e Altus</w:t>
            </w:r>
          </w:p>
          <w:p w:rsidR="007C1065" w:rsidRDefault="007C1065">
            <w:pPr>
              <w:pStyle w:val="Realizaes"/>
            </w:pPr>
            <w:r>
              <w:t>Experiência com circuitos hidráulicos</w:t>
            </w:r>
          </w:p>
          <w:p w:rsidR="00627BF8" w:rsidRDefault="00627BF8" w:rsidP="00627BF8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D05A70">
        <w:tc>
          <w:tcPr>
            <w:tcW w:w="2096" w:type="dxa"/>
            <w:shd w:val="clear" w:color="auto" w:fill="auto"/>
          </w:tcPr>
          <w:p w:rsidR="00D05A70" w:rsidRDefault="00D05A70"/>
        </w:tc>
        <w:tc>
          <w:tcPr>
            <w:tcW w:w="6712" w:type="dxa"/>
            <w:shd w:val="clear" w:color="auto" w:fill="auto"/>
          </w:tcPr>
          <w:p w:rsidR="00794813" w:rsidRDefault="00794813">
            <w:pPr>
              <w:pStyle w:val="Nomedaempresa"/>
            </w:pPr>
            <w:r>
              <w:t>De Abril de 1995 à Dezembro de 1998</w:t>
            </w:r>
          </w:p>
          <w:p w:rsidR="00D05A70" w:rsidRDefault="000134E5">
            <w:pPr>
              <w:pStyle w:val="Nomedaempresa"/>
            </w:pPr>
            <w:r>
              <w:t>Icotron Ltda</w:t>
            </w:r>
            <w:r w:rsidR="00794813">
              <w:t xml:space="preserve"> </w:t>
            </w:r>
            <w:r>
              <w:t>Gravataí - RS</w:t>
            </w:r>
          </w:p>
          <w:p w:rsidR="00D05A70" w:rsidRDefault="000134E5" w:rsidP="000134E5">
            <w:pPr>
              <w:pStyle w:val="Cargo"/>
            </w:pPr>
            <w:r>
              <w:t xml:space="preserve">Função: Técnico de Manutenção </w:t>
            </w:r>
            <w:r w:rsidR="00C24E8C">
              <w:t>Eletrônica</w:t>
            </w:r>
          </w:p>
          <w:p w:rsidR="009B7E60" w:rsidRPr="005E1064" w:rsidRDefault="00FA1476" w:rsidP="009B7E60">
            <w:pPr>
              <w:pStyle w:val="Realizaes"/>
              <w:numPr>
                <w:ilvl w:val="0"/>
                <w:numId w:val="0"/>
              </w:numPr>
            </w:pPr>
            <w:r>
              <w:t>Atividades:</w:t>
            </w:r>
          </w:p>
          <w:p w:rsidR="009B7E60" w:rsidRDefault="009B7E60" w:rsidP="009B7E60">
            <w:pPr>
              <w:pStyle w:val="Realizaes"/>
            </w:pPr>
            <w:r>
              <w:t>Manutenção de máquinas industriais;</w:t>
            </w:r>
          </w:p>
          <w:p w:rsidR="009B7E60" w:rsidRDefault="009B7E60" w:rsidP="009B7E60">
            <w:pPr>
              <w:pStyle w:val="Realizaes"/>
            </w:pPr>
            <w:r>
              <w:t>Manutenção de equipamentos de medição;</w:t>
            </w:r>
          </w:p>
          <w:p w:rsidR="009B7E60" w:rsidRDefault="009B7E60" w:rsidP="009B7E60">
            <w:pPr>
              <w:pStyle w:val="Realizaes"/>
            </w:pPr>
            <w:r>
              <w:t>Experiência em linguagem de programação CLP S5.</w:t>
            </w:r>
          </w:p>
          <w:p w:rsidR="009B7E60" w:rsidRDefault="009B7E60" w:rsidP="009B7E60">
            <w:pPr>
              <w:pStyle w:val="Realizaes"/>
            </w:pPr>
            <w:r>
              <w:t>Experiência com inversores de freqüência da Siemens, Weg.</w:t>
            </w:r>
          </w:p>
          <w:p w:rsidR="000134E5" w:rsidRPr="000134E5" w:rsidRDefault="009B7E60" w:rsidP="009B7E60">
            <w:pPr>
              <w:pStyle w:val="Realizaes"/>
            </w:pPr>
            <w:r>
              <w:t>Experiência com aparelhos de medição da Novus</w:t>
            </w:r>
            <w:r w:rsidR="00C24E8C">
              <w:t>.</w:t>
            </w:r>
          </w:p>
        </w:tc>
      </w:tr>
      <w:tr w:rsidR="00D05A70">
        <w:trPr>
          <w:trHeight w:val="1302"/>
        </w:trPr>
        <w:tc>
          <w:tcPr>
            <w:tcW w:w="2096" w:type="dxa"/>
            <w:shd w:val="clear" w:color="auto" w:fill="auto"/>
          </w:tcPr>
          <w:p w:rsidR="00D05A70" w:rsidRDefault="00D05A70">
            <w:pPr>
              <w:pStyle w:val="Ttulodaseo"/>
            </w:pPr>
            <w:r>
              <w:t>Formação</w:t>
            </w:r>
          </w:p>
        </w:tc>
        <w:tc>
          <w:tcPr>
            <w:tcW w:w="6712" w:type="dxa"/>
            <w:shd w:val="clear" w:color="auto" w:fill="auto"/>
          </w:tcPr>
          <w:p w:rsidR="00DD6A2A" w:rsidRDefault="000F087B">
            <w:pPr>
              <w:pStyle w:val="Instituio"/>
            </w:pPr>
            <w:r>
              <w:t>6</w:t>
            </w:r>
            <w:r w:rsidR="00DD6A2A">
              <w:t>º. Semestre</w:t>
            </w:r>
          </w:p>
          <w:p w:rsidR="00DD6A2A" w:rsidRDefault="00DD6A2A">
            <w:pPr>
              <w:pStyle w:val="Instituio"/>
            </w:pPr>
            <w:r>
              <w:t>Universidade do Vale dos Sinos – Unisinos São Leopoldo RS</w:t>
            </w:r>
          </w:p>
          <w:p w:rsidR="00DD6A2A" w:rsidRDefault="00DD6A2A" w:rsidP="00DD6A2A">
            <w:pPr>
              <w:pStyle w:val="Realizaes"/>
            </w:pPr>
            <w:r>
              <w:t>Formação: Engenheiro Eletricista</w:t>
            </w:r>
          </w:p>
          <w:p w:rsidR="00DD6A2A" w:rsidRPr="00DD6A2A" w:rsidRDefault="00DD6A2A" w:rsidP="00DD6A2A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>Nível superior</w:t>
            </w:r>
          </w:p>
          <w:p w:rsidR="00794813" w:rsidRDefault="00794813">
            <w:pPr>
              <w:pStyle w:val="Instituio"/>
            </w:pPr>
            <w:r>
              <w:t xml:space="preserve">Data de </w:t>
            </w:r>
            <w:r w:rsidR="00FA1476">
              <w:t>formação:</w:t>
            </w:r>
            <w:r>
              <w:t xml:space="preserve"> Dezembro de 1994</w:t>
            </w:r>
          </w:p>
          <w:p w:rsidR="00D05A70" w:rsidRDefault="000134E5">
            <w:pPr>
              <w:pStyle w:val="Instituio"/>
            </w:pPr>
            <w:r>
              <w:t xml:space="preserve">      </w:t>
            </w:r>
            <w:r w:rsidRPr="000736B8">
              <w:rPr>
                <w:rFonts w:ascii="Arial" w:hAnsi="Arial" w:cs="Arial"/>
                <w:b/>
              </w:rPr>
              <w:t>Escola Técnica Federal de Pelotas</w:t>
            </w:r>
            <w:r w:rsidR="00794813">
              <w:rPr>
                <w:rFonts w:ascii="Arial" w:hAnsi="Arial" w:cs="Arial"/>
                <w:b/>
              </w:rPr>
              <w:t xml:space="preserve"> </w:t>
            </w:r>
            <w:r>
              <w:t>Pelotas - RS</w:t>
            </w:r>
          </w:p>
          <w:p w:rsidR="00F517BE" w:rsidRDefault="000134E5" w:rsidP="00F517BE">
            <w:pPr>
              <w:pStyle w:val="Realizaes"/>
            </w:pPr>
            <w:r>
              <w:t>Formação</w:t>
            </w:r>
            <w:r w:rsidR="00F517BE">
              <w:t>: Técnico em</w:t>
            </w:r>
            <w:r>
              <w:t xml:space="preserve"> </w:t>
            </w:r>
            <w:r w:rsidR="00F517BE">
              <w:t>E</w:t>
            </w:r>
            <w:r>
              <w:t xml:space="preserve">letrônica </w:t>
            </w:r>
            <w:r w:rsidR="00F517BE">
              <w:t>I</w:t>
            </w:r>
            <w:r>
              <w:t>ndustrial</w:t>
            </w:r>
          </w:p>
          <w:p w:rsidR="000134E5" w:rsidRDefault="00F517BE" w:rsidP="000134E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Nível de 2º. Grau</w:t>
            </w:r>
          </w:p>
          <w:p w:rsidR="000134E5" w:rsidRDefault="000134E5" w:rsidP="000134E5">
            <w:pPr>
              <w:pStyle w:val="Realizaes"/>
              <w:numPr>
                <w:ilvl w:val="0"/>
                <w:numId w:val="0"/>
              </w:numPr>
              <w:ind w:left="245" w:hanging="245"/>
            </w:pPr>
          </w:p>
        </w:tc>
      </w:tr>
      <w:tr w:rsidR="00D05A70" w:rsidRPr="006A496A">
        <w:trPr>
          <w:trHeight w:val="60"/>
        </w:trPr>
        <w:tc>
          <w:tcPr>
            <w:tcW w:w="2096" w:type="dxa"/>
            <w:shd w:val="clear" w:color="auto" w:fill="auto"/>
          </w:tcPr>
          <w:p w:rsidR="00D05A70" w:rsidRDefault="000134E5">
            <w:pPr>
              <w:pStyle w:val="Ttulodaseo"/>
            </w:pPr>
            <w:r>
              <w:t>Cursos</w:t>
            </w:r>
          </w:p>
        </w:tc>
        <w:tc>
          <w:tcPr>
            <w:tcW w:w="6712" w:type="dxa"/>
            <w:shd w:val="clear" w:color="auto" w:fill="auto"/>
          </w:tcPr>
          <w:p w:rsidR="00D05A70" w:rsidRPr="000736B8" w:rsidRDefault="000134E5">
            <w:pPr>
              <w:pStyle w:val="Objetivo"/>
              <w:rPr>
                <w:rFonts w:ascii="Arial" w:hAnsi="Arial" w:cs="Arial"/>
                <w:b/>
              </w:rPr>
            </w:pPr>
            <w:r w:rsidRPr="000736B8">
              <w:rPr>
                <w:rFonts w:ascii="Arial" w:hAnsi="Arial" w:cs="Arial"/>
                <w:b/>
              </w:rPr>
              <w:t>Língua Inglesa</w:t>
            </w:r>
          </w:p>
          <w:p w:rsidR="000134E5" w:rsidRDefault="000134E5" w:rsidP="000134E5">
            <w:pPr>
              <w:pStyle w:val="Corpodetexto"/>
            </w:pPr>
            <w:r>
              <w:t>Entidade: CCAA</w:t>
            </w:r>
          </w:p>
          <w:p w:rsidR="000134E5" w:rsidRDefault="000134E5" w:rsidP="000134E5">
            <w:pPr>
              <w:pStyle w:val="Corpodetexto"/>
            </w:pPr>
            <w:r>
              <w:t xml:space="preserve">Período: </w:t>
            </w:r>
            <w:r w:rsidR="0026475A">
              <w:t>3</w:t>
            </w:r>
            <w:r>
              <w:t xml:space="preserve"> anos e meio</w:t>
            </w:r>
            <w:r w:rsidR="009B7E60">
              <w:t xml:space="preserve"> ( Nível </w:t>
            </w:r>
            <w:r w:rsidR="0026475A">
              <w:t>intermediário</w:t>
            </w:r>
            <w:r w:rsidR="009B7E60">
              <w:t>)</w:t>
            </w:r>
          </w:p>
          <w:p w:rsidR="000134E5" w:rsidRPr="000736B8" w:rsidRDefault="000134E5" w:rsidP="000134E5">
            <w:pPr>
              <w:pStyle w:val="Corpodetexto"/>
              <w:rPr>
                <w:rFonts w:ascii="Arial" w:hAnsi="Arial" w:cs="Arial"/>
                <w:b/>
              </w:rPr>
            </w:pPr>
            <w:r w:rsidRPr="000736B8">
              <w:rPr>
                <w:rFonts w:ascii="Arial" w:hAnsi="Arial" w:cs="Arial"/>
                <w:b/>
              </w:rPr>
              <w:t>Microcontroladores</w:t>
            </w:r>
            <w:r w:rsidR="0026475A">
              <w:rPr>
                <w:rFonts w:ascii="Arial" w:hAnsi="Arial" w:cs="Arial"/>
                <w:b/>
              </w:rPr>
              <w:t xml:space="preserve"> (8031)</w:t>
            </w:r>
          </w:p>
          <w:p w:rsidR="000134E5" w:rsidRDefault="000134E5" w:rsidP="000134E5">
            <w:pPr>
              <w:pStyle w:val="Corpodetexto"/>
            </w:pPr>
            <w:r>
              <w:lastRenderedPageBreak/>
              <w:t>Entidade: Senai – Gravataí</w:t>
            </w:r>
          </w:p>
          <w:p w:rsidR="000134E5" w:rsidRDefault="000134E5" w:rsidP="000134E5">
            <w:pPr>
              <w:pStyle w:val="Corpodetexto"/>
            </w:pPr>
            <w:r>
              <w:t>Período – 4 meses</w:t>
            </w:r>
          </w:p>
          <w:p w:rsidR="00577033" w:rsidRPr="00577033" w:rsidRDefault="00577033" w:rsidP="000134E5">
            <w:pPr>
              <w:pStyle w:val="Corpodetexto"/>
              <w:rPr>
                <w:rFonts w:ascii="Arial" w:hAnsi="Arial" w:cs="Arial"/>
                <w:b/>
              </w:rPr>
            </w:pPr>
            <w:r w:rsidRPr="00577033">
              <w:rPr>
                <w:rFonts w:ascii="Arial" w:hAnsi="Arial" w:cs="Arial"/>
                <w:b/>
              </w:rPr>
              <w:t>Programação e Operação RJ3 – Robôs Fanuc</w:t>
            </w:r>
          </w:p>
          <w:p w:rsidR="00577033" w:rsidRPr="00CC0C7A" w:rsidRDefault="00577033" w:rsidP="000134E5">
            <w:pPr>
              <w:pStyle w:val="Corpodetexto"/>
            </w:pPr>
            <w:r w:rsidRPr="00CC0C7A">
              <w:t>Fanuc – 40 horas</w:t>
            </w:r>
          </w:p>
          <w:p w:rsidR="0080264B" w:rsidRPr="00CC0C7A" w:rsidRDefault="0080264B" w:rsidP="000134E5">
            <w:pPr>
              <w:pStyle w:val="Corpodetexto"/>
              <w:rPr>
                <w:rFonts w:ascii="Arial" w:hAnsi="Arial" w:cs="Arial"/>
                <w:b/>
              </w:rPr>
            </w:pPr>
            <w:r w:rsidRPr="00CC0C7A">
              <w:rPr>
                <w:rFonts w:ascii="Arial" w:hAnsi="Arial" w:cs="Arial"/>
                <w:b/>
              </w:rPr>
              <w:t>Manutenção de Robôs Fanuc – RJ3</w:t>
            </w:r>
          </w:p>
          <w:p w:rsidR="0080264B" w:rsidRPr="0080264B" w:rsidRDefault="0080264B" w:rsidP="000134E5">
            <w:pPr>
              <w:pStyle w:val="Corpodetexto"/>
              <w:rPr>
                <w:lang w:val="en-US"/>
              </w:rPr>
            </w:pPr>
            <w:r w:rsidRPr="0080264B">
              <w:rPr>
                <w:lang w:val="en-US"/>
              </w:rPr>
              <w:t>Fanuc – 40 horas</w:t>
            </w:r>
          </w:p>
          <w:p w:rsidR="0026475A" w:rsidRDefault="0026475A" w:rsidP="000134E5">
            <w:pPr>
              <w:pStyle w:val="Corpodetexto"/>
              <w:rPr>
                <w:rFonts w:ascii="Arial" w:hAnsi="Arial" w:cs="Arial"/>
                <w:b/>
                <w:lang w:val="en-US"/>
              </w:rPr>
            </w:pPr>
          </w:p>
          <w:p w:rsidR="00577033" w:rsidRDefault="00577033" w:rsidP="000134E5">
            <w:pPr>
              <w:pStyle w:val="Corpodetexto"/>
              <w:rPr>
                <w:rFonts w:ascii="Arial" w:hAnsi="Arial" w:cs="Arial"/>
                <w:b/>
                <w:lang w:val="en-US"/>
              </w:rPr>
            </w:pPr>
            <w:r w:rsidRPr="00577033">
              <w:rPr>
                <w:rFonts w:ascii="Arial" w:hAnsi="Arial" w:cs="Arial"/>
                <w:b/>
                <w:lang w:val="en-US"/>
              </w:rPr>
              <w:t>PLC 5 – Rockwell ( Allen Bradley)</w:t>
            </w:r>
          </w:p>
          <w:p w:rsidR="00577033" w:rsidRPr="006A496A" w:rsidRDefault="00577033" w:rsidP="000134E5">
            <w:pPr>
              <w:pStyle w:val="Corpodetexto"/>
            </w:pPr>
            <w:r w:rsidRPr="006A496A">
              <w:t>Rockwell – 40 horas</w:t>
            </w:r>
          </w:p>
          <w:p w:rsidR="006A496A" w:rsidRDefault="006A496A" w:rsidP="000134E5">
            <w:pPr>
              <w:pStyle w:val="Corpodetexto"/>
              <w:rPr>
                <w:rFonts w:ascii="Arial" w:hAnsi="Arial" w:cs="Arial"/>
                <w:b/>
              </w:rPr>
            </w:pPr>
            <w:r w:rsidRPr="006A496A">
              <w:rPr>
                <w:rFonts w:ascii="Arial" w:hAnsi="Arial" w:cs="Arial"/>
                <w:b/>
              </w:rPr>
              <w:t>Eplan – Software para projetos de circuitos eletroeletrônicos</w:t>
            </w:r>
          </w:p>
          <w:p w:rsidR="00577033" w:rsidRPr="006A496A" w:rsidRDefault="006A496A" w:rsidP="000134E5">
            <w:pPr>
              <w:pStyle w:val="Corpodetexto"/>
            </w:pPr>
            <w:r w:rsidRPr="006A496A">
              <w:t>Eplan- 40 horas</w:t>
            </w:r>
          </w:p>
        </w:tc>
      </w:tr>
    </w:tbl>
    <w:p w:rsidR="00D05A70" w:rsidRPr="006A496A" w:rsidRDefault="00D05A70" w:rsidP="00C24E8C"/>
    <w:sectPr w:rsidR="00D05A70" w:rsidRPr="006A496A" w:rsidSect="00343CA5">
      <w:pgSz w:w="11907" w:h="16839"/>
      <w:pgMar w:top="1008" w:right="1627" w:bottom="1079" w:left="1642" w:header="720" w:footer="9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93E" w:rsidRDefault="0022593E">
      <w:r>
        <w:separator/>
      </w:r>
    </w:p>
  </w:endnote>
  <w:endnote w:type="continuationSeparator" w:id="1">
    <w:p w:rsidR="0022593E" w:rsidRDefault="00225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93E" w:rsidRDefault="0022593E">
      <w:r>
        <w:separator/>
      </w:r>
    </w:p>
  </w:footnote>
  <w:footnote w:type="continuationSeparator" w:id="1">
    <w:p w:rsidR="0022593E" w:rsidRDefault="00225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EE9D6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08DA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586CF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F4E3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B8EAA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02E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7EFA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0D55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161B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08D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2231D6"/>
    <w:multiLevelType w:val="singleLevel"/>
    <w:tmpl w:val="5FC43A2C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hyphenationZone w:val="425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91AC1"/>
    <w:rsid w:val="000043C0"/>
    <w:rsid w:val="000134E5"/>
    <w:rsid w:val="000736B8"/>
    <w:rsid w:val="000F087B"/>
    <w:rsid w:val="00107351"/>
    <w:rsid w:val="001F7E3B"/>
    <w:rsid w:val="0022593E"/>
    <w:rsid w:val="00234573"/>
    <w:rsid w:val="0026475A"/>
    <w:rsid w:val="002B1272"/>
    <w:rsid w:val="00341DC1"/>
    <w:rsid w:val="00343CA5"/>
    <w:rsid w:val="003D3328"/>
    <w:rsid w:val="00406D61"/>
    <w:rsid w:val="00491AC1"/>
    <w:rsid w:val="00577033"/>
    <w:rsid w:val="005A6BF0"/>
    <w:rsid w:val="005E1064"/>
    <w:rsid w:val="00607C16"/>
    <w:rsid w:val="0062371E"/>
    <w:rsid w:val="00627BF8"/>
    <w:rsid w:val="00640411"/>
    <w:rsid w:val="006A496A"/>
    <w:rsid w:val="00714008"/>
    <w:rsid w:val="00734D7F"/>
    <w:rsid w:val="00794813"/>
    <w:rsid w:val="007B7717"/>
    <w:rsid w:val="007C1065"/>
    <w:rsid w:val="007E1AB4"/>
    <w:rsid w:val="007E756F"/>
    <w:rsid w:val="0080042E"/>
    <w:rsid w:val="0080264B"/>
    <w:rsid w:val="008356DF"/>
    <w:rsid w:val="00842035"/>
    <w:rsid w:val="008A54D8"/>
    <w:rsid w:val="008B756D"/>
    <w:rsid w:val="008F446B"/>
    <w:rsid w:val="009221D1"/>
    <w:rsid w:val="00932B4F"/>
    <w:rsid w:val="009B7E60"/>
    <w:rsid w:val="00A96AF6"/>
    <w:rsid w:val="00B33D5D"/>
    <w:rsid w:val="00B63607"/>
    <w:rsid w:val="00B92719"/>
    <w:rsid w:val="00C24E8C"/>
    <w:rsid w:val="00C50341"/>
    <w:rsid w:val="00C51F6C"/>
    <w:rsid w:val="00C54131"/>
    <w:rsid w:val="00CC0C7A"/>
    <w:rsid w:val="00CC2CE0"/>
    <w:rsid w:val="00CE40BF"/>
    <w:rsid w:val="00D03C3A"/>
    <w:rsid w:val="00D05A70"/>
    <w:rsid w:val="00D61D0C"/>
    <w:rsid w:val="00DD6A2A"/>
    <w:rsid w:val="00E46868"/>
    <w:rsid w:val="00E70B85"/>
    <w:rsid w:val="00EA3069"/>
    <w:rsid w:val="00EB36D3"/>
    <w:rsid w:val="00EE532A"/>
    <w:rsid w:val="00F13494"/>
    <w:rsid w:val="00F161BB"/>
    <w:rsid w:val="00F517BE"/>
    <w:rsid w:val="00F662CF"/>
    <w:rsid w:val="00FA058F"/>
    <w:rsid w:val="00FA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6C"/>
    <w:rPr>
      <w:lang w:val="pt-BR"/>
    </w:rPr>
  </w:style>
  <w:style w:type="paragraph" w:styleId="Ttulo1">
    <w:name w:val="heading 1"/>
    <w:basedOn w:val="Basedottulo"/>
    <w:next w:val="Corpodetexto"/>
    <w:qFormat/>
    <w:rsid w:val="00C51F6C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next w:val="Corpodetexto"/>
    <w:qFormat/>
    <w:rsid w:val="00C51F6C"/>
    <w:pPr>
      <w:spacing w:before="220"/>
      <w:outlineLvl w:val="1"/>
    </w:pPr>
    <w:rPr>
      <w:b/>
    </w:rPr>
  </w:style>
  <w:style w:type="paragraph" w:styleId="Ttulo3">
    <w:name w:val="heading 3"/>
    <w:basedOn w:val="Basedottulo"/>
    <w:next w:val="Corpodetexto"/>
    <w:qFormat/>
    <w:rsid w:val="00C51F6C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C51F6C"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next w:val="Corpodetexto"/>
    <w:qFormat/>
    <w:rsid w:val="00C51F6C"/>
    <w:pPr>
      <w:outlineLvl w:val="4"/>
    </w:pPr>
  </w:style>
  <w:style w:type="paragraph" w:styleId="Ttulo6">
    <w:name w:val="heading 6"/>
    <w:basedOn w:val="Normal"/>
    <w:next w:val="Normal"/>
    <w:qFormat/>
    <w:rsid w:val="00C51F6C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C51F6C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C51F6C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C51F6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51F6C"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rsid w:val="00C51F6C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C51F6C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C51F6C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rsid w:val="00C51F6C"/>
    <w:pPr>
      <w:ind w:left="720"/>
    </w:pPr>
  </w:style>
  <w:style w:type="paragraph" w:customStyle="1" w:styleId="Cidadeestado">
    <w:name w:val="Cidade/estado"/>
    <w:basedOn w:val="Corpodetexto"/>
    <w:next w:val="Corpodetexto"/>
    <w:rsid w:val="00C51F6C"/>
    <w:pPr>
      <w:keepNext/>
    </w:pPr>
  </w:style>
  <w:style w:type="paragraph" w:customStyle="1" w:styleId="Nomedaempresa">
    <w:name w:val="Nome da empresa"/>
    <w:basedOn w:val="Normal"/>
    <w:next w:val="Normal"/>
    <w:autoRedefine/>
    <w:rsid w:val="00C51F6C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  <w:next w:val="Normal"/>
    <w:rsid w:val="00C51F6C"/>
  </w:style>
  <w:style w:type="paragraph" w:styleId="Data">
    <w:name w:val="Date"/>
    <w:basedOn w:val="Corpodetexto"/>
    <w:rsid w:val="00C51F6C"/>
    <w:pPr>
      <w:keepNext/>
    </w:pPr>
  </w:style>
  <w:style w:type="paragraph" w:customStyle="1" w:styleId="Ttulododocumento">
    <w:name w:val="Título do documento"/>
    <w:basedOn w:val="Normal"/>
    <w:next w:val="Normal"/>
    <w:rsid w:val="00C51F6C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sid w:val="00C51F6C"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rsid w:val="00C51F6C"/>
    <w:pPr>
      <w:ind w:right="-360"/>
    </w:pPr>
  </w:style>
  <w:style w:type="paragraph" w:styleId="Rodap">
    <w:name w:val="footer"/>
    <w:basedOn w:val="Basedocabealho"/>
    <w:rsid w:val="00C51F6C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rsid w:val="00C51F6C"/>
    <w:pPr>
      <w:spacing w:line="220" w:lineRule="atLeast"/>
    </w:pPr>
  </w:style>
  <w:style w:type="paragraph" w:customStyle="1" w:styleId="Basedottulo">
    <w:name w:val="Base do título"/>
    <w:basedOn w:val="Corpodetexto"/>
    <w:next w:val="Corpodetexto"/>
    <w:rsid w:val="00C51F6C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C51F6C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  <w:rsid w:val="00C51F6C"/>
  </w:style>
  <w:style w:type="paragraph" w:customStyle="1" w:styleId="Cargo">
    <w:name w:val="Cargo"/>
    <w:next w:val="Realizaes"/>
    <w:rsid w:val="00C51F6C"/>
    <w:pPr>
      <w:spacing w:after="40" w:line="220" w:lineRule="atLeast"/>
    </w:pPr>
    <w:rPr>
      <w:rFonts w:ascii="Arial" w:hAnsi="Arial"/>
      <w:b/>
      <w:spacing w:val="-10"/>
      <w:lang w:val="pt-BR"/>
    </w:rPr>
  </w:style>
  <w:style w:type="character" w:customStyle="1" w:styleId="nfaseinicial">
    <w:name w:val="Ênfase inicial"/>
    <w:rsid w:val="00C51F6C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next w:val="Normal"/>
    <w:autoRedefine/>
    <w:rsid w:val="00C51F6C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Semttulo">
    <w:name w:val="Sem título"/>
    <w:basedOn w:val="Normal"/>
    <w:rsid w:val="00C51F6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Corpodetexto"/>
    <w:rsid w:val="00C51F6C"/>
    <w:pPr>
      <w:spacing w:before="220" w:after="220" w:line="220" w:lineRule="atLeast"/>
    </w:pPr>
  </w:style>
  <w:style w:type="character" w:styleId="Nmerodepgina">
    <w:name w:val="page number"/>
    <w:rsid w:val="00C51F6C"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next w:val="Normal"/>
    <w:autoRedefine/>
    <w:rsid w:val="00C51F6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aseo">
    <w:name w:val="Subtítulo da seção"/>
    <w:basedOn w:val="Ttulodaseo"/>
    <w:next w:val="Normal"/>
    <w:rsid w:val="00C51F6C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espessoais">
    <w:name w:val="Informações pessoais"/>
    <w:basedOn w:val="Realizaes"/>
    <w:rsid w:val="00C51F6C"/>
    <w:pPr>
      <w:spacing w:before="220"/>
    </w:pPr>
  </w:style>
  <w:style w:type="character" w:styleId="AcrnimoHTML">
    <w:name w:val="HTML Acronym"/>
    <w:basedOn w:val="Fontepargpadro"/>
    <w:rsid w:val="00C51F6C"/>
  </w:style>
  <w:style w:type="paragraph" w:styleId="Sumrio1">
    <w:name w:val="toc 1"/>
    <w:basedOn w:val="Normal"/>
    <w:next w:val="Normal"/>
    <w:autoRedefine/>
    <w:semiHidden/>
    <w:rsid w:val="00C51F6C"/>
  </w:style>
  <w:style w:type="paragraph" w:styleId="Sumrio2">
    <w:name w:val="toc 2"/>
    <w:basedOn w:val="Normal"/>
    <w:next w:val="Normal"/>
    <w:autoRedefine/>
    <w:semiHidden/>
    <w:rsid w:val="00C51F6C"/>
    <w:pPr>
      <w:ind w:left="200"/>
    </w:pPr>
  </w:style>
  <w:style w:type="paragraph" w:styleId="Sumrio3">
    <w:name w:val="toc 3"/>
    <w:basedOn w:val="Normal"/>
    <w:next w:val="Normal"/>
    <w:autoRedefine/>
    <w:semiHidden/>
    <w:rsid w:val="00C51F6C"/>
    <w:pPr>
      <w:ind w:left="400"/>
    </w:pPr>
  </w:style>
  <w:style w:type="paragraph" w:styleId="Sumrio4">
    <w:name w:val="toc 4"/>
    <w:basedOn w:val="Normal"/>
    <w:next w:val="Normal"/>
    <w:autoRedefine/>
    <w:semiHidden/>
    <w:rsid w:val="00C51F6C"/>
    <w:pPr>
      <w:ind w:left="600"/>
    </w:pPr>
  </w:style>
  <w:style w:type="paragraph" w:styleId="Sumrio5">
    <w:name w:val="toc 5"/>
    <w:basedOn w:val="Normal"/>
    <w:next w:val="Normal"/>
    <w:autoRedefine/>
    <w:semiHidden/>
    <w:rsid w:val="00C51F6C"/>
    <w:pPr>
      <w:ind w:left="800"/>
    </w:pPr>
  </w:style>
  <w:style w:type="paragraph" w:styleId="Sumrio6">
    <w:name w:val="toc 6"/>
    <w:basedOn w:val="Normal"/>
    <w:next w:val="Normal"/>
    <w:autoRedefine/>
    <w:semiHidden/>
    <w:rsid w:val="00C51F6C"/>
    <w:pPr>
      <w:ind w:left="1000"/>
    </w:pPr>
  </w:style>
  <w:style w:type="paragraph" w:styleId="Sumrio7">
    <w:name w:val="toc 7"/>
    <w:basedOn w:val="Normal"/>
    <w:next w:val="Normal"/>
    <w:autoRedefine/>
    <w:semiHidden/>
    <w:rsid w:val="00C51F6C"/>
    <w:pPr>
      <w:ind w:left="1200"/>
    </w:pPr>
  </w:style>
  <w:style w:type="paragraph" w:styleId="Sumrio8">
    <w:name w:val="toc 8"/>
    <w:basedOn w:val="Normal"/>
    <w:next w:val="Normal"/>
    <w:autoRedefine/>
    <w:semiHidden/>
    <w:rsid w:val="00C51F6C"/>
    <w:pPr>
      <w:ind w:left="1400"/>
    </w:pPr>
  </w:style>
  <w:style w:type="paragraph" w:styleId="Sumrio9">
    <w:name w:val="toc 9"/>
    <w:basedOn w:val="Normal"/>
    <w:next w:val="Normal"/>
    <w:autoRedefine/>
    <w:semiHidden/>
    <w:rsid w:val="00C51F6C"/>
    <w:pPr>
      <w:ind w:left="1600"/>
    </w:pPr>
  </w:style>
  <w:style w:type="paragraph" w:styleId="Assinatura">
    <w:name w:val="Signature"/>
    <w:basedOn w:val="Normal"/>
    <w:rsid w:val="00C51F6C"/>
    <w:pPr>
      <w:ind w:left="4320"/>
    </w:pPr>
  </w:style>
  <w:style w:type="paragraph" w:styleId="AssinaturadeEmail">
    <w:name w:val="E-mail Signature"/>
    <w:basedOn w:val="Normal"/>
    <w:rsid w:val="00C51F6C"/>
  </w:style>
  <w:style w:type="paragraph" w:styleId="Cabealhodamensagem">
    <w:name w:val="Message Header"/>
    <w:basedOn w:val="Normal"/>
    <w:rsid w:val="00C51F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sid w:val="00C51F6C"/>
    <w:rPr>
      <w:i/>
      <w:iCs/>
    </w:rPr>
  </w:style>
  <w:style w:type="character" w:styleId="CdigoHTML">
    <w:name w:val="HTML Code"/>
    <w:basedOn w:val="Fontepargpadro"/>
    <w:rsid w:val="00C51F6C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C51F6C"/>
    <w:pPr>
      <w:numPr>
        <w:numId w:val="2"/>
      </w:numPr>
    </w:pPr>
  </w:style>
  <w:style w:type="paragraph" w:styleId="Commarcadores2">
    <w:name w:val="List Bullet 2"/>
    <w:basedOn w:val="Normal"/>
    <w:autoRedefine/>
    <w:rsid w:val="00C51F6C"/>
    <w:pPr>
      <w:numPr>
        <w:numId w:val="3"/>
      </w:numPr>
    </w:pPr>
  </w:style>
  <w:style w:type="paragraph" w:styleId="Commarcadores3">
    <w:name w:val="List Bullet 3"/>
    <w:basedOn w:val="Normal"/>
    <w:autoRedefine/>
    <w:rsid w:val="00C51F6C"/>
    <w:pPr>
      <w:numPr>
        <w:numId w:val="4"/>
      </w:numPr>
    </w:pPr>
  </w:style>
  <w:style w:type="paragraph" w:styleId="Commarcadores4">
    <w:name w:val="List Bullet 4"/>
    <w:basedOn w:val="Normal"/>
    <w:autoRedefine/>
    <w:rsid w:val="00C51F6C"/>
    <w:pPr>
      <w:numPr>
        <w:numId w:val="5"/>
      </w:numPr>
    </w:pPr>
  </w:style>
  <w:style w:type="paragraph" w:styleId="Commarcadores5">
    <w:name w:val="List Bullet 5"/>
    <w:basedOn w:val="Normal"/>
    <w:autoRedefine/>
    <w:rsid w:val="00C51F6C"/>
    <w:pPr>
      <w:numPr>
        <w:numId w:val="6"/>
      </w:numPr>
    </w:pPr>
  </w:style>
  <w:style w:type="paragraph" w:styleId="Corpodetexto2">
    <w:name w:val="Body Text 2"/>
    <w:basedOn w:val="Normal"/>
    <w:rsid w:val="00C51F6C"/>
    <w:pPr>
      <w:spacing w:after="120" w:line="480" w:lineRule="auto"/>
    </w:pPr>
  </w:style>
  <w:style w:type="paragraph" w:styleId="Corpodetexto3">
    <w:name w:val="Body Text 3"/>
    <w:basedOn w:val="Normal"/>
    <w:rsid w:val="00C51F6C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C51F6C"/>
    <w:rPr>
      <w:i/>
      <w:iCs/>
    </w:rPr>
  </w:style>
  <w:style w:type="paragraph" w:styleId="Destinatrio">
    <w:name w:val="envelope address"/>
    <w:basedOn w:val="Normal"/>
    <w:rsid w:val="00C51F6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C51F6C"/>
    <w:pPr>
      <w:ind w:left="4320"/>
    </w:pPr>
  </w:style>
  <w:style w:type="paragraph" w:styleId="EndereoHTML">
    <w:name w:val="HTML Address"/>
    <w:basedOn w:val="Normal"/>
    <w:rsid w:val="00C51F6C"/>
    <w:rPr>
      <w:i/>
      <w:iCs/>
    </w:rPr>
  </w:style>
  <w:style w:type="paragraph" w:styleId="MapadoDocumento">
    <w:name w:val="Document Map"/>
    <w:basedOn w:val="Normal"/>
    <w:semiHidden/>
    <w:rsid w:val="00C51F6C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C51F6C"/>
    <w:rPr>
      <w:rFonts w:ascii="Courier New" w:hAnsi="Courier New"/>
    </w:rPr>
  </w:style>
  <w:style w:type="character" w:styleId="Forte">
    <w:name w:val="Strong"/>
    <w:basedOn w:val="Fontepargpadro"/>
    <w:qFormat/>
    <w:rsid w:val="00C51F6C"/>
    <w:rPr>
      <w:b/>
      <w:bCs/>
    </w:rPr>
  </w:style>
  <w:style w:type="character" w:styleId="Hyperlink">
    <w:name w:val="Hyperlink"/>
    <w:basedOn w:val="Fontepargpadro"/>
    <w:rsid w:val="00C51F6C"/>
    <w:rPr>
      <w:color w:val="0000FF"/>
      <w:u w:val="single"/>
    </w:rPr>
  </w:style>
  <w:style w:type="character" w:styleId="HiperlinkVisitado">
    <w:name w:val="FollowedHyperlink"/>
    <w:basedOn w:val="Fontepargpadro"/>
    <w:rsid w:val="00C51F6C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C51F6C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C51F6C"/>
    <w:pPr>
      <w:ind w:left="400" w:hanging="400"/>
    </w:pPr>
  </w:style>
  <w:style w:type="paragraph" w:styleId="Legenda">
    <w:name w:val="caption"/>
    <w:basedOn w:val="Normal"/>
    <w:next w:val="Normal"/>
    <w:qFormat/>
    <w:rsid w:val="00C51F6C"/>
    <w:pPr>
      <w:spacing w:before="120" w:after="120"/>
    </w:pPr>
    <w:rPr>
      <w:b/>
      <w:bCs/>
    </w:rPr>
  </w:style>
  <w:style w:type="paragraph" w:styleId="Lista">
    <w:name w:val="List"/>
    <w:basedOn w:val="Normal"/>
    <w:rsid w:val="00C51F6C"/>
    <w:pPr>
      <w:ind w:left="360" w:hanging="360"/>
    </w:pPr>
  </w:style>
  <w:style w:type="paragraph" w:styleId="Lista2">
    <w:name w:val="List 2"/>
    <w:basedOn w:val="Normal"/>
    <w:rsid w:val="00C51F6C"/>
    <w:pPr>
      <w:ind w:left="720" w:hanging="360"/>
    </w:pPr>
  </w:style>
  <w:style w:type="paragraph" w:styleId="Lista3">
    <w:name w:val="List 3"/>
    <w:basedOn w:val="Normal"/>
    <w:rsid w:val="00C51F6C"/>
    <w:pPr>
      <w:ind w:left="1080" w:hanging="360"/>
    </w:pPr>
  </w:style>
  <w:style w:type="paragraph" w:styleId="Lista4">
    <w:name w:val="List 4"/>
    <w:basedOn w:val="Normal"/>
    <w:rsid w:val="00C51F6C"/>
    <w:pPr>
      <w:ind w:left="1440" w:hanging="360"/>
    </w:pPr>
  </w:style>
  <w:style w:type="paragraph" w:styleId="Lista5">
    <w:name w:val="List 5"/>
    <w:basedOn w:val="Normal"/>
    <w:rsid w:val="00C51F6C"/>
    <w:pPr>
      <w:ind w:left="1800" w:hanging="360"/>
    </w:pPr>
  </w:style>
  <w:style w:type="paragraph" w:styleId="Listadecontinuao">
    <w:name w:val="List Continue"/>
    <w:basedOn w:val="Normal"/>
    <w:rsid w:val="00C51F6C"/>
    <w:pPr>
      <w:spacing w:after="120"/>
      <w:ind w:left="360"/>
    </w:pPr>
  </w:style>
  <w:style w:type="paragraph" w:styleId="Listadecontinuao2">
    <w:name w:val="List Continue 2"/>
    <w:basedOn w:val="Normal"/>
    <w:rsid w:val="00C51F6C"/>
    <w:pPr>
      <w:spacing w:after="120"/>
      <w:ind w:left="720"/>
    </w:pPr>
  </w:style>
  <w:style w:type="paragraph" w:styleId="Listadecontinuao3">
    <w:name w:val="List Continue 3"/>
    <w:basedOn w:val="Normal"/>
    <w:rsid w:val="00C51F6C"/>
    <w:pPr>
      <w:spacing w:after="120"/>
      <w:ind w:left="1080"/>
    </w:pPr>
  </w:style>
  <w:style w:type="paragraph" w:styleId="Listadecontinuao4">
    <w:name w:val="List Continue 4"/>
    <w:basedOn w:val="Normal"/>
    <w:rsid w:val="00C51F6C"/>
    <w:pPr>
      <w:spacing w:after="120"/>
      <w:ind w:left="1440"/>
    </w:pPr>
  </w:style>
  <w:style w:type="paragraph" w:styleId="Listadecontinuao5">
    <w:name w:val="List Continue 5"/>
    <w:basedOn w:val="Normal"/>
    <w:rsid w:val="00C51F6C"/>
    <w:pPr>
      <w:spacing w:after="120"/>
      <w:ind w:left="1800"/>
    </w:pPr>
  </w:style>
  <w:style w:type="character" w:styleId="MquinadeescreverHTML">
    <w:name w:val="HTML Typewriter"/>
    <w:basedOn w:val="Fontepargpadro"/>
    <w:rsid w:val="00C51F6C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C51F6C"/>
    <w:rPr>
      <w:sz w:val="24"/>
      <w:szCs w:val="24"/>
    </w:rPr>
  </w:style>
  <w:style w:type="paragraph" w:styleId="Numerada">
    <w:name w:val="List Number"/>
    <w:basedOn w:val="Normal"/>
    <w:rsid w:val="00C51F6C"/>
    <w:pPr>
      <w:numPr>
        <w:numId w:val="7"/>
      </w:numPr>
    </w:pPr>
  </w:style>
  <w:style w:type="paragraph" w:styleId="Numerada2">
    <w:name w:val="List Number 2"/>
    <w:basedOn w:val="Normal"/>
    <w:rsid w:val="00C51F6C"/>
    <w:pPr>
      <w:numPr>
        <w:numId w:val="8"/>
      </w:numPr>
    </w:pPr>
  </w:style>
  <w:style w:type="paragraph" w:styleId="Numerada3">
    <w:name w:val="List Number 3"/>
    <w:basedOn w:val="Normal"/>
    <w:rsid w:val="00C51F6C"/>
    <w:pPr>
      <w:numPr>
        <w:numId w:val="9"/>
      </w:numPr>
    </w:pPr>
  </w:style>
  <w:style w:type="paragraph" w:styleId="Numerada4">
    <w:name w:val="List Number 4"/>
    <w:basedOn w:val="Normal"/>
    <w:rsid w:val="00C51F6C"/>
    <w:pPr>
      <w:numPr>
        <w:numId w:val="10"/>
      </w:numPr>
    </w:pPr>
  </w:style>
  <w:style w:type="paragraph" w:styleId="Numerada5">
    <w:name w:val="List Number 5"/>
    <w:basedOn w:val="Normal"/>
    <w:rsid w:val="00C51F6C"/>
    <w:pPr>
      <w:numPr>
        <w:numId w:val="11"/>
      </w:numPr>
    </w:pPr>
  </w:style>
  <w:style w:type="character" w:styleId="Nmerodelinha">
    <w:name w:val="line number"/>
    <w:basedOn w:val="Fontepargpadro"/>
    <w:rsid w:val="00C51F6C"/>
  </w:style>
  <w:style w:type="paragraph" w:styleId="Pr-formataoHTML">
    <w:name w:val="HTML Preformatted"/>
    <w:basedOn w:val="Normal"/>
    <w:rsid w:val="00C51F6C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C51F6C"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rsid w:val="00C51F6C"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rsid w:val="00C51F6C"/>
    <w:pPr>
      <w:spacing w:after="120" w:line="480" w:lineRule="auto"/>
      <w:ind w:left="360"/>
    </w:pPr>
  </w:style>
  <w:style w:type="paragraph" w:styleId="Recuodecorpodetexto3">
    <w:name w:val="Body Text Indent 3"/>
    <w:basedOn w:val="Normal"/>
    <w:rsid w:val="00C51F6C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rsid w:val="00C51F6C"/>
    <w:pPr>
      <w:ind w:left="720"/>
    </w:pPr>
  </w:style>
  <w:style w:type="character" w:styleId="Refdecomentrio">
    <w:name w:val="annotation reference"/>
    <w:basedOn w:val="Fontepargpadro"/>
    <w:semiHidden/>
    <w:rsid w:val="00C51F6C"/>
    <w:rPr>
      <w:sz w:val="16"/>
      <w:szCs w:val="16"/>
    </w:rPr>
  </w:style>
  <w:style w:type="character" w:styleId="Refdenotadefim">
    <w:name w:val="endnote reference"/>
    <w:basedOn w:val="Fontepargpadro"/>
    <w:semiHidden/>
    <w:rsid w:val="00C51F6C"/>
    <w:rPr>
      <w:vertAlign w:val="superscript"/>
    </w:rPr>
  </w:style>
  <w:style w:type="character" w:styleId="Refdenotaderodap">
    <w:name w:val="footnote reference"/>
    <w:basedOn w:val="Fontepargpadro"/>
    <w:semiHidden/>
    <w:rsid w:val="00C51F6C"/>
    <w:rPr>
      <w:vertAlign w:val="superscript"/>
    </w:rPr>
  </w:style>
  <w:style w:type="paragraph" w:styleId="Remetente">
    <w:name w:val="envelope return"/>
    <w:basedOn w:val="Normal"/>
    <w:rsid w:val="00C51F6C"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rsid w:val="00C51F6C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C51F6C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C51F6C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C51F6C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C51F6C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C51F6C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C51F6C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C51F6C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C51F6C"/>
    <w:pPr>
      <w:ind w:left="1800" w:hanging="200"/>
    </w:pPr>
  </w:style>
  <w:style w:type="paragraph" w:styleId="Saudao">
    <w:name w:val="Salutation"/>
    <w:basedOn w:val="Normal"/>
    <w:next w:val="Normal"/>
    <w:rsid w:val="00C51F6C"/>
  </w:style>
  <w:style w:type="paragraph" w:styleId="Subttulo">
    <w:name w:val="Subtitle"/>
    <w:basedOn w:val="Normal"/>
    <w:qFormat/>
    <w:rsid w:val="00C51F6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sid w:val="00C51F6C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C51F6C"/>
  </w:style>
  <w:style w:type="paragraph" w:styleId="Textodemacro">
    <w:name w:val="macro"/>
    <w:semiHidden/>
    <w:rsid w:val="00C51F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/>
    </w:rPr>
  </w:style>
  <w:style w:type="paragraph" w:styleId="Textodenotadefim">
    <w:name w:val="endnote text"/>
    <w:basedOn w:val="Normal"/>
    <w:semiHidden/>
    <w:rsid w:val="00C51F6C"/>
  </w:style>
  <w:style w:type="paragraph" w:styleId="Textodenotaderodap">
    <w:name w:val="footnote text"/>
    <w:basedOn w:val="Normal"/>
    <w:semiHidden/>
    <w:rsid w:val="00C51F6C"/>
  </w:style>
  <w:style w:type="paragraph" w:styleId="Textoembloco">
    <w:name w:val="Block Text"/>
    <w:basedOn w:val="Normal"/>
    <w:rsid w:val="00C51F6C"/>
    <w:pPr>
      <w:spacing w:after="120"/>
      <w:ind w:left="1440" w:right="1440"/>
    </w:pPr>
  </w:style>
  <w:style w:type="paragraph" w:styleId="TextosemFormatao">
    <w:name w:val="Plain Text"/>
    <w:basedOn w:val="Normal"/>
    <w:rsid w:val="00C51F6C"/>
    <w:rPr>
      <w:rFonts w:ascii="Courier New" w:hAnsi="Courier New" w:cs="Courier New"/>
    </w:rPr>
  </w:style>
  <w:style w:type="paragraph" w:styleId="Ttulo">
    <w:name w:val="Title"/>
    <w:basedOn w:val="Normal"/>
    <w:qFormat/>
    <w:rsid w:val="00C51F6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C51F6C"/>
  </w:style>
  <w:style w:type="paragraph" w:styleId="Ttulodendicedeautoridades">
    <w:name w:val="toa heading"/>
    <w:basedOn w:val="Normal"/>
    <w:next w:val="Normal"/>
    <w:semiHidden/>
    <w:rsid w:val="00C51F6C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C51F6C"/>
    <w:rPr>
      <w:rFonts w:ascii="Arial" w:hAnsi="Arial" w:cs="Arial"/>
      <w:b/>
      <w:bCs/>
    </w:rPr>
  </w:style>
  <w:style w:type="character" w:styleId="VarivelHTML">
    <w:name w:val="HTML Variable"/>
    <w:basedOn w:val="Fontepargpadro"/>
    <w:rsid w:val="00C51F6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.limo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Contemporary%20Resum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1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contemporâneo</vt:lpstr>
    </vt:vector>
  </TitlesOfParts>
  <Company>Hewlett-Packard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contemporâneo</dc:title>
  <dc:creator>Andre</dc:creator>
  <cp:lastModifiedBy>ANDRE</cp:lastModifiedBy>
  <cp:revision>2</cp:revision>
  <dcterms:created xsi:type="dcterms:W3CDTF">2015-02-23T01:02:00Z</dcterms:created>
  <dcterms:modified xsi:type="dcterms:W3CDTF">2015-02-23T01:02:00Z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2000113000</vt:i4>
  </property>
</Properties>
</file>