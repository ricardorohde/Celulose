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e do Currículo"/>
        <w:tag w:val="Nome do Currículo"/>
        <w:id w:val="-925414414"/>
        <w:placeholder>
          <w:docPart w:val="77736B9602994D2BAE19A7275C27D1F3"/>
        </w:placeholder>
        <w:docPartList>
          <w:docPartGallery w:val="Quick Parts"/>
          <w:docPartCategory w:val=" Nome do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898"/>
            <w:gridCol w:w="222"/>
          </w:tblGrid>
          <w:tr w:rsidR="00AA73F1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AA73F1" w:rsidRDefault="00B32ACB">
                <w:pPr>
                  <w:pStyle w:val="NomePessoal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-747420753"/>
                    <w:placeholder>
                      <w:docPart w:val="7CBD73E34B3141F7A0E5BA8759C8885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A2DE0">
                      <w:rPr>
                        <w:b w:val="0"/>
                        <w:bCs/>
                      </w:rPr>
                      <w:t>Stela gONÇALVES pEREIRA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AA73F1" w:rsidRDefault="00AA73F1">
                <w:pPr>
                  <w:pStyle w:val="SemEspaamento"/>
                  <w:ind w:left="71" w:hanging="71"/>
                  <w:jc w:val="right"/>
                </w:pPr>
              </w:p>
            </w:tc>
          </w:tr>
          <w:tr w:rsidR="00AA73F1" w:rsidTr="00CA1F86">
            <w:trPr>
              <w:trHeight w:val="406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AA73F1" w:rsidRDefault="00B32ACB" w:rsidP="007A2DE0">
                <w:pPr>
                  <w:pStyle w:val="SemEspaament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Endereço"/>
                    <w:id w:val="-741638233"/>
                    <w:placeholder>
                      <w:docPart w:val="D9FC156C75A84C729204B4B38A7DDD4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7A2DE0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rua Manoel Bandeira, nº 23, Bairro- Orvisa, Charqueadas-RS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AA73F1" w:rsidRDefault="00AA73F1">
                <w:pPr>
                  <w:pStyle w:val="SemEspaamento"/>
                </w:pPr>
              </w:p>
            </w:tc>
          </w:tr>
          <w:tr w:rsidR="00AA73F1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A1F86" w:rsidRDefault="00B32ACB" w:rsidP="007A2DE0">
                <w:pPr>
                  <w:pStyle w:val="SemEspaamento"/>
                  <w:jc w:val="center"/>
                  <w:rPr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93A299" w:themeColor="accent1"/>
                      <w:sz w:val="18"/>
                      <w:szCs w:val="18"/>
                    </w:rPr>
                    <w:alias w:val="Telefone"/>
                    <w:id w:val="-1808010215"/>
                    <w:placeholder>
                      <w:docPart w:val="65A8954CBF534A48912B6B0BE07041EE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7A2DE0" w:rsidRPr="006854E7">
                      <w:rPr>
                        <w:b/>
                        <w:color w:val="93A299" w:themeColor="accent1"/>
                        <w:sz w:val="18"/>
                        <w:szCs w:val="18"/>
                      </w:rPr>
                      <w:t>36582653/96282692</w:t>
                    </w:r>
                  </w:sdtContent>
                </w:sdt>
              </w:p>
              <w:p w:rsidR="00AA73F1" w:rsidRDefault="002F26CD" w:rsidP="007A2DE0">
                <w:pPr>
                  <w:pStyle w:val="SemEspaamento"/>
                  <w:jc w:val="center"/>
                  <w:rPr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</w:t>
                </w:r>
                <w:r w:rsidRPr="006854E7">
                  <w:rPr>
                    <w:b/>
                    <w:color w:val="93A299" w:themeColor="accent1"/>
                    <w:sz w:val="18"/>
                    <w:szCs w:val="18"/>
                  </w:rPr>
                  <w:t xml:space="preserve">▪  </w:t>
                </w:r>
                <w:r w:rsidRPr="006854E7">
                  <w:rPr>
                    <w:rFonts w:eastAsiaTheme="minorEastAsia"/>
                    <w:b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b/>
                      <w:color w:val="93A299" w:themeColor="accent1"/>
                      <w:sz w:val="18"/>
                      <w:szCs w:val="18"/>
                    </w:rPr>
                    <w:alias w:val="Endereço de Email"/>
                    <w:id w:val="-725216357"/>
                    <w:placeholder>
                      <w:docPart w:val="B7443B4C2EED4736AB6A4EE7A35C0B0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7A2DE0" w:rsidRPr="006854E7">
                      <w:rPr>
                        <w:b/>
                        <w:color w:val="93A299" w:themeColor="accent1"/>
                        <w:sz w:val="18"/>
                        <w:szCs w:val="18"/>
                      </w:rPr>
                      <w:t>stela_gp2@hotmail.com</w:t>
                    </w:r>
                  </w:sdtContent>
                </w:sdt>
                <w:r w:rsidR="00CA1F86">
                  <w:rPr>
                    <w:color w:val="93A299" w:themeColor="accent1"/>
                    <w:sz w:val="18"/>
                    <w:szCs w:val="18"/>
                  </w:rPr>
                  <w:t xml:space="preserve">   ▪</w:t>
                </w:r>
                <w:r>
                  <w:rPr>
                    <w:color w:val="93A299" w:themeColor="accent1"/>
                    <w:sz w:val="18"/>
                    <w:szCs w:val="18"/>
                  </w:rPr>
                  <w:t xml:space="preserve"> </w:t>
                </w:r>
                <w:r w:rsidR="007A2DE0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>Naturalidade: Nilópolis-</w:t>
                </w:r>
                <w:r w:rsidR="00CA1F86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RJ   </w:t>
                </w:r>
                <w:r w:rsidR="00CA1F86">
                  <w:rPr>
                    <w:color w:val="93A299" w:themeColor="accent1"/>
                    <w:sz w:val="18"/>
                    <w:szCs w:val="18"/>
                  </w:rPr>
                  <w:t>▪</w:t>
                </w:r>
                <w:r w:rsidR="007E3476">
                  <w:rPr>
                    <w:color w:val="93A299" w:themeColor="accent1"/>
                    <w:sz w:val="18"/>
                    <w:szCs w:val="18"/>
                  </w:rPr>
                  <w:t>Idade: 20</w:t>
                </w:r>
                <w:r w:rsidR="00CA1F86">
                  <w:rPr>
                    <w:color w:val="93A299" w:themeColor="accent1"/>
                    <w:sz w:val="18"/>
                    <w:szCs w:val="18"/>
                  </w:rPr>
                  <w:t xml:space="preserve"> Anos   ▪Estado Civil: Solteira</w:t>
                </w:r>
              </w:p>
              <w:p w:rsidR="006854E7" w:rsidRDefault="006854E7" w:rsidP="007A2DE0">
                <w:pPr>
                  <w:pStyle w:val="SemEspaamento"/>
                  <w:jc w:val="center"/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</w:pPr>
              </w:p>
              <w:p w:rsidR="00CA1F86" w:rsidRDefault="006854E7" w:rsidP="00CA1F86">
                <w:pPr>
                  <w:pStyle w:val="SemEspaamento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▪</w:t>
                </w:r>
                <w:r>
                  <w:rPr>
                    <w:color w:val="93A299" w:themeColor="accent1"/>
                    <w:sz w:val="18"/>
                    <w:szCs w:val="18"/>
                  </w:rPr>
                  <w:t>Filiação: Roberto de Souza Pereira e Selma da Silva Gonçalves Pereira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A73F1" w:rsidRDefault="00AA73F1">
                <w:pPr>
                  <w:pStyle w:val="SemEspaamento"/>
                </w:pPr>
              </w:p>
            </w:tc>
          </w:tr>
        </w:tbl>
        <w:p w:rsidR="00AA73F1" w:rsidRPr="007A2DE0" w:rsidRDefault="00B32ACB" w:rsidP="007A2DE0">
          <w:pPr>
            <w:rPr>
              <w:b/>
              <w:bCs/>
            </w:rPr>
          </w:pPr>
        </w:p>
      </w:sdtContent>
    </w:sdt>
    <w:p w:rsidR="00AA73F1" w:rsidRPr="007A2DE0" w:rsidRDefault="007A2DE0" w:rsidP="007A2DE0">
      <w:pPr>
        <w:pStyle w:val="SemEspaamento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</w:p>
    <w:p w:rsidR="00AA73F1" w:rsidRPr="00CA1F86" w:rsidRDefault="00CA1F86">
      <w:pPr>
        <w:pStyle w:val="TtulodeSeo"/>
        <w:rPr>
          <w:szCs w:val="24"/>
        </w:rPr>
      </w:pPr>
      <w:r w:rsidRPr="00CA1F86">
        <w:rPr>
          <w:szCs w:val="24"/>
        </w:rPr>
        <w:t>Formação</w:t>
      </w:r>
    </w:p>
    <w:p w:rsidR="007A2DE0" w:rsidRDefault="007A2DE0" w:rsidP="00CA1F86">
      <w:p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Curso Técnico em Química- Escola Assis Chate</w:t>
      </w:r>
      <w:r w:rsidR="00276A32">
        <w:rPr>
          <w:color w:val="000000" w:themeColor="text1" w:themeShade="BF"/>
        </w:rPr>
        <w:t>a</w:t>
      </w:r>
      <w:r>
        <w:rPr>
          <w:color w:val="000000" w:themeColor="text1" w:themeShade="BF"/>
        </w:rPr>
        <w:t>ub</w:t>
      </w:r>
      <w:r w:rsidR="007E3476">
        <w:rPr>
          <w:color w:val="000000" w:themeColor="text1" w:themeShade="BF"/>
        </w:rPr>
        <w:t>riand</w:t>
      </w:r>
      <w:r w:rsidR="006854E7">
        <w:rPr>
          <w:color w:val="000000" w:themeColor="text1" w:themeShade="BF"/>
        </w:rPr>
        <w:t>-Charqueadas</w:t>
      </w:r>
      <w:bookmarkStart w:id="0" w:name="_GoBack"/>
      <w:bookmarkEnd w:id="0"/>
      <w:r w:rsidR="007E3476">
        <w:rPr>
          <w:color w:val="000000" w:themeColor="text1" w:themeShade="BF"/>
        </w:rPr>
        <w:t xml:space="preserve"> </w:t>
      </w:r>
      <w:r w:rsidR="00A87F8C">
        <w:rPr>
          <w:color w:val="000000" w:themeColor="text1" w:themeShade="BF"/>
        </w:rPr>
        <w:t xml:space="preserve"> (Estágio)</w:t>
      </w:r>
    </w:p>
    <w:p w:rsidR="00CA1F86" w:rsidRDefault="00CA1F86" w:rsidP="00CA1F86">
      <w:pPr>
        <w:spacing w:line="264" w:lineRule="auto"/>
        <w:contextualSpacing/>
        <w:rPr>
          <w:color w:val="000000" w:themeColor="text1" w:themeShade="BF"/>
        </w:rPr>
      </w:pPr>
    </w:p>
    <w:p w:rsidR="00CA1F86" w:rsidRPr="00CA1F86" w:rsidRDefault="00CA1F86" w:rsidP="00CA1F86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CA1F86">
        <w:rPr>
          <w:rFonts w:asciiTheme="majorHAnsi" w:hAnsiTheme="majorHAnsi"/>
          <w:b/>
          <w:color w:val="000000" w:themeColor="text1" w:themeShade="BF"/>
          <w:sz w:val="24"/>
          <w:szCs w:val="24"/>
        </w:rPr>
        <w:t>Outros Cursos</w:t>
      </w:r>
    </w:p>
    <w:p w:rsidR="007E3476" w:rsidRPr="007E3476" w:rsidRDefault="00CA1F86" w:rsidP="00CA1F86">
      <w:pPr>
        <w:pStyle w:val="Subseo"/>
        <w:rPr>
          <w:color w:val="000000" w:themeColor="text1" w:themeShade="BF"/>
        </w:rPr>
      </w:pPr>
      <w:r>
        <w:rPr>
          <w:color w:val="564B3C" w:themeColor="text2"/>
        </w:rPr>
        <w:t xml:space="preserve"> </w:t>
      </w:r>
      <w:r>
        <w:rPr>
          <w:rFonts w:asciiTheme="majorHAnsi" w:hAnsiTheme="majorHAnsi"/>
          <w:spacing w:val="24"/>
        </w:rPr>
        <w:t>▪</w:t>
      </w:r>
      <w:r>
        <w:rPr>
          <w:color w:val="564B3C" w:themeColor="text2"/>
        </w:rPr>
        <w:t xml:space="preserve"> </w:t>
      </w:r>
      <w:r w:rsidRPr="00CA1F86">
        <w:rPr>
          <w:color w:val="auto"/>
        </w:rPr>
        <w:t>Ensino Médio na Escola Assis Chate</w:t>
      </w:r>
      <w:r w:rsidR="00276A32">
        <w:rPr>
          <w:color w:val="auto"/>
        </w:rPr>
        <w:t>a</w:t>
      </w:r>
      <w:r w:rsidRPr="00CA1F86">
        <w:rPr>
          <w:color w:val="auto"/>
        </w:rPr>
        <w:t>ubriand Concluído em Dezembro de 2012</w:t>
      </w:r>
      <w:r w:rsidRPr="00CA1F86">
        <w:rPr>
          <w:color w:val="auto"/>
          <w:spacing w:val="24"/>
        </w:rPr>
        <w:t xml:space="preserve">                                 </w:t>
      </w:r>
      <w:r>
        <w:rPr>
          <w:rFonts w:asciiTheme="majorHAnsi" w:hAnsiTheme="majorHAnsi"/>
          <w:spacing w:val="24"/>
        </w:rPr>
        <w:t xml:space="preserve">▪ </w:t>
      </w:r>
      <w:r>
        <w:rPr>
          <w:color w:val="000000" w:themeColor="text1" w:themeShade="BF"/>
        </w:rPr>
        <w:t>Curso de Petróleo e Gás – Microlins</w:t>
      </w:r>
      <w:r w:rsidR="008B50DA">
        <w:rPr>
          <w:color w:val="000000" w:themeColor="text1" w:themeShade="BF"/>
        </w:rPr>
        <w:t xml:space="preserve"> (Concluído em 2013)</w:t>
      </w:r>
      <w:r>
        <w:rPr>
          <w:color w:val="000000" w:themeColor="text1" w:themeShade="BF"/>
        </w:rPr>
        <w:t xml:space="preserve">                                                                                                        </w:t>
      </w:r>
      <w:r>
        <w:rPr>
          <w:rFonts w:asciiTheme="majorHAnsi" w:hAnsiTheme="majorHAnsi"/>
          <w:spacing w:val="24"/>
        </w:rPr>
        <w:t xml:space="preserve">▪ </w:t>
      </w:r>
      <w:r>
        <w:rPr>
          <w:color w:val="000000" w:themeColor="text1" w:themeShade="BF"/>
        </w:rPr>
        <w:t xml:space="preserve">Curso de </w:t>
      </w:r>
      <w:r w:rsidR="007E3476">
        <w:rPr>
          <w:color w:val="000000" w:themeColor="text1" w:themeShade="BF"/>
        </w:rPr>
        <w:t xml:space="preserve">Técnicas em Vendas e </w:t>
      </w:r>
      <w:r>
        <w:rPr>
          <w:color w:val="000000" w:themeColor="text1" w:themeShade="BF"/>
        </w:rPr>
        <w:t>Secretariado Executivo/ Administração</w:t>
      </w:r>
      <w:r w:rsidR="008B50DA">
        <w:rPr>
          <w:color w:val="000000" w:themeColor="text1" w:themeShade="BF"/>
        </w:rPr>
        <w:t xml:space="preserve"> (Concluído em 2014)</w:t>
      </w:r>
    </w:p>
    <w:p w:rsidR="00CA1F86" w:rsidRDefault="00CA1F86" w:rsidP="00CA1F86">
      <w:pPr>
        <w:spacing w:line="264" w:lineRule="auto"/>
        <w:contextualSpacing/>
        <w:rPr>
          <w:color w:val="000000" w:themeColor="text1" w:themeShade="BF"/>
        </w:rPr>
      </w:pPr>
    </w:p>
    <w:p w:rsidR="007E3476" w:rsidRPr="007E3476" w:rsidRDefault="007E3476" w:rsidP="007E3476">
      <w:pPr>
        <w:spacing w:line="264" w:lineRule="auto"/>
        <w:ind w:left="360"/>
        <w:contextualSpacing/>
        <w:rPr>
          <w:color w:val="40382D" w:themeColor="text2" w:themeShade="BF"/>
        </w:rPr>
      </w:pPr>
    </w:p>
    <w:p w:rsidR="007E3476" w:rsidRDefault="007E3476" w:rsidP="007E3476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color w:val="000000" w:themeColor="text1" w:themeShade="BF"/>
          <w:sz w:val="24"/>
          <w:szCs w:val="24"/>
        </w:rPr>
        <w:t>Experiências</w:t>
      </w:r>
    </w:p>
    <w:p w:rsidR="007E3476" w:rsidRPr="00CA1F86" w:rsidRDefault="007E3476" w:rsidP="007E3476">
      <w:pPr>
        <w:spacing w:line="264" w:lineRule="auto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</w:p>
    <w:p w:rsidR="008B50DA" w:rsidRDefault="007E3476" w:rsidP="007E3476">
      <w:pPr>
        <w:spacing w:line="264" w:lineRule="auto"/>
      </w:pPr>
      <w:r>
        <w:t>Trabalhei no laboratório da Farmácia Florata.</w:t>
      </w:r>
      <w:r w:rsidR="008B50DA">
        <w:t xml:space="preserve"> (Fevereiro de 2015)</w:t>
      </w:r>
    </w:p>
    <w:p w:rsidR="007E3476" w:rsidRDefault="008B50DA" w:rsidP="007E3476">
      <w:pPr>
        <w:spacing w:line="264" w:lineRule="auto"/>
        <w:rPr>
          <w:spacing w:val="24"/>
        </w:rPr>
      </w:pPr>
      <w:r>
        <w:t>Trabalhei como secretária na escola Maria de Lurdes (Maio de 2012 –Dezembro de 2012)</w:t>
      </w:r>
    </w:p>
    <w:p w:rsidR="00CA1F86" w:rsidRPr="007E3476" w:rsidRDefault="007E3476" w:rsidP="007E3476">
      <w:pPr>
        <w:spacing w:line="264" w:lineRule="auto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>
        <w:rPr>
          <w:spacing w:val="24"/>
        </w:rPr>
        <w:t xml:space="preserve">                            </w:t>
      </w:r>
      <w:r w:rsidRPr="00CA1F86">
        <w:rPr>
          <w:spacing w:val="24"/>
        </w:rPr>
        <w:t xml:space="preserve">                  </w:t>
      </w:r>
    </w:p>
    <w:p w:rsidR="00AA73F1" w:rsidRDefault="007A2DE0" w:rsidP="007A2DE0">
      <w:pPr>
        <w:pStyle w:val="TtulodeSeo"/>
      </w:pPr>
      <w:r>
        <w:t xml:space="preserve">Objetivo: </w:t>
      </w:r>
    </w:p>
    <w:p w:rsidR="007A2DE0" w:rsidRDefault="007A2DE0" w:rsidP="007A2DE0">
      <w:r>
        <w:t>Crescer dentro da empr</w:t>
      </w:r>
      <w:r w:rsidR="007E3476">
        <w:t>esa</w:t>
      </w:r>
      <w:r w:rsidR="002A62B4">
        <w:t>.</w:t>
      </w:r>
    </w:p>
    <w:p w:rsidR="002A62B4" w:rsidRPr="002A62B4" w:rsidRDefault="002A62B4" w:rsidP="007A2DE0">
      <w:pPr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</w:pPr>
      <w:r w:rsidRPr="002A62B4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Capacitar, motivar e inspirar meus colegas a viver vida</w:t>
      </w:r>
      <w:r w:rsidR="00CA1F86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s mais felizes e mais satisfeito</w:t>
      </w:r>
      <w:r w:rsidRPr="002A62B4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s no trabalho.</w:t>
      </w:r>
    </w:p>
    <w:p w:rsidR="002A62B4" w:rsidRPr="002A62B4" w:rsidRDefault="002A62B4" w:rsidP="007A2DE0">
      <w:pPr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</w:pPr>
      <w:r w:rsidRPr="002A62B4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Usar meus conhecimentos para fazer o meu melhor na empresa.</w:t>
      </w:r>
    </w:p>
    <w:p w:rsidR="002A62B4" w:rsidRPr="002A62B4" w:rsidRDefault="002A62B4" w:rsidP="007A2DE0">
      <w:pPr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</w:pPr>
      <w:r w:rsidRPr="002A62B4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Eu quero participar ativa e produtivamente em uma empresa, trabalhar com base no desenvolvimento de minhas próprias habilidades, atitudes, liderança e iniciativa.</w:t>
      </w:r>
    </w:p>
    <w:p w:rsidR="002A62B4" w:rsidRPr="002A62B4" w:rsidRDefault="002A62B4" w:rsidP="007A2DE0">
      <w:pPr>
        <w:rPr>
          <w:rFonts w:ascii="Century Gothic" w:hAnsi="Century Gothic"/>
        </w:rPr>
      </w:pPr>
      <w:r w:rsidRPr="002A62B4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Desenvolver com competência as devidas tarefas</w:t>
      </w:r>
      <w:r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 xml:space="preserve"> </w:t>
      </w:r>
      <w:r w:rsidRPr="002A62B4">
        <w:rPr>
          <w:rFonts w:ascii="Century Gothic" w:hAnsi="Century Gothic" w:cs="Helvetica"/>
          <w:iCs/>
          <w:bdr w:val="none" w:sz="0" w:space="0" w:color="auto" w:frame="1"/>
          <w:shd w:val="clear" w:color="auto" w:fill="FFFFFF"/>
        </w:rPr>
        <w:t>elaboradas pela empresa.</w:t>
      </w:r>
    </w:p>
    <w:sectPr w:rsidR="002A62B4" w:rsidRPr="002A62B4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ACB" w:rsidRDefault="00B32ACB">
      <w:pPr>
        <w:spacing w:after="0" w:line="240" w:lineRule="auto"/>
      </w:pPr>
      <w:r>
        <w:separator/>
      </w:r>
    </w:p>
  </w:endnote>
  <w:endnote w:type="continuationSeparator" w:id="0">
    <w:p w:rsidR="00B32ACB" w:rsidRDefault="00B3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3F1" w:rsidRDefault="002F26CD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73F1" w:rsidRDefault="00AA73F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yAKgIAAJI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AA73F1" w:rsidRDefault="00AA73F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73F1" w:rsidRDefault="00AA73F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yL6PsDwCAADe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AA73F1" w:rsidRDefault="00AA73F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73F1" w:rsidRDefault="00AA73F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DrBH7C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AA73F1" w:rsidRDefault="00AA73F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73F1" w:rsidRDefault="00B32ACB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D5B4ED4AC79345F2B583E57D49460B0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2DE0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Stela gONÇALVES pEREIRA</w:t>
                              </w:r>
                            </w:sdtContent>
                          </w:sdt>
                          <w:r w:rsidR="002F26CD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2F26C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2F26C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F26C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2F26C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6C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2F26C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61fQ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" filled="f" stroked="f" strokeweight="2pt">
              <v:textbox inset="0,0,0,0">
                <w:txbxContent>
                  <w:p w:rsidR="00AA73F1" w:rsidRDefault="002F26C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D5B4ED4AC79345F2B583E57D49460B0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7A2DE0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Stela gONÇALVES pEREIRA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ACB" w:rsidRDefault="00B32ACB">
      <w:pPr>
        <w:spacing w:after="0" w:line="240" w:lineRule="auto"/>
      </w:pPr>
      <w:r>
        <w:separator/>
      </w:r>
    </w:p>
  </w:footnote>
  <w:footnote w:type="continuationSeparator" w:id="0">
    <w:p w:rsidR="00B32ACB" w:rsidRDefault="00B3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3F1" w:rsidRDefault="002F26C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tângulo Arredond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D1A1770" id="Retângulo Arredond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D1041EA" id="Retâ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cPQIAAM4EAAAOAAAAZHJzL2Uyb0RvYy54bWysVEtu2zAQ3RfoHQjua0n+pJFhOYukLgoU&#10;bZCkB6ApUhJAkcSQ8afH6VV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BiebvcPQIAAM4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0DE9D61" id="Retâ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OCY5T0oAgAAkQ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E0"/>
    <w:rsid w:val="00276A32"/>
    <w:rsid w:val="002A396D"/>
    <w:rsid w:val="002A62B4"/>
    <w:rsid w:val="002F26CD"/>
    <w:rsid w:val="006854E7"/>
    <w:rsid w:val="007A2DE0"/>
    <w:rsid w:val="007E3476"/>
    <w:rsid w:val="008601CE"/>
    <w:rsid w:val="008B50DA"/>
    <w:rsid w:val="009515D1"/>
    <w:rsid w:val="00A87F8C"/>
    <w:rsid w:val="00AA73F1"/>
    <w:rsid w:val="00B32ACB"/>
    <w:rsid w:val="00BA25FE"/>
    <w:rsid w:val="00BB0D05"/>
    <w:rsid w:val="00C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AC7326-BFCE-45A6-8AAB-47BFDEC5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o">
    <w:name w:val="Subseção"/>
    <w:basedOn w:val="Ttulo2"/>
    <w:uiPriority w:val="1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customStyle="1" w:styleId="apple-converted-space">
    <w:name w:val="apple-converted-space"/>
    <w:basedOn w:val="Fontepargpadro"/>
    <w:rsid w:val="002A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la\AppData\Roaming\Microsoft\Modelos\Curr&#237;culo%20(design%20Farmac&#234;ut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736B9602994D2BAE19A7275C27D1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7805DF-43B4-4095-868A-E69ED8F9BAB8}"/>
      </w:docPartPr>
      <w:docPartBody>
        <w:p w:rsidR="006F2123" w:rsidRDefault="00861DDF">
          <w:pPr>
            <w:pStyle w:val="77736B9602994D2BAE19A7275C27D1F3"/>
          </w:pPr>
          <w:r>
            <w:t>Escolha um bloco de construção.</w:t>
          </w:r>
        </w:p>
      </w:docPartBody>
    </w:docPart>
    <w:docPart>
      <w:docPartPr>
        <w:name w:val="7CBD73E34B3141F7A0E5BA8759C888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5CDCA4-61B7-4646-95F9-4112337D13BB}"/>
      </w:docPartPr>
      <w:docPartBody>
        <w:p w:rsidR="006F2123" w:rsidRDefault="00861DDF">
          <w:pPr>
            <w:pStyle w:val="7CBD73E34B3141F7A0E5BA8759C88851"/>
          </w:pPr>
          <w:r>
            <w:t>[Digite seu Nome]</w:t>
          </w:r>
        </w:p>
      </w:docPartBody>
    </w:docPart>
    <w:docPart>
      <w:docPartPr>
        <w:name w:val="D9FC156C75A84C729204B4B38A7DDD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520890-E7DB-459B-BE38-36B387772F0E}"/>
      </w:docPartPr>
      <w:docPartBody>
        <w:p w:rsidR="006F2123" w:rsidRDefault="00861DDF">
          <w:pPr>
            <w:pStyle w:val="D9FC156C75A84C729204B4B38A7DDD48"/>
          </w:pPr>
          <w:r>
            <w:rPr>
              <w:color w:val="44546A" w:themeColor="text2"/>
            </w:rPr>
            <w:t>[Digite seu endereço]</w:t>
          </w:r>
        </w:p>
      </w:docPartBody>
    </w:docPart>
    <w:docPart>
      <w:docPartPr>
        <w:name w:val="65A8954CBF534A48912B6B0BE07041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C7B403-42C1-446B-B8A6-87799C2C7288}"/>
      </w:docPartPr>
      <w:docPartBody>
        <w:p w:rsidR="006F2123" w:rsidRDefault="00861DDF">
          <w:pPr>
            <w:pStyle w:val="65A8954CBF534A48912B6B0BE07041EE"/>
          </w:pPr>
          <w:r>
            <w:rPr>
              <w:color w:val="44546A" w:themeColor="text2"/>
            </w:rPr>
            <w:t>[Digite seu telefone]</w:t>
          </w:r>
        </w:p>
      </w:docPartBody>
    </w:docPart>
    <w:docPart>
      <w:docPartPr>
        <w:name w:val="B7443B4C2EED4736AB6A4EE7A35C0B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66472E-C150-4C15-9FE9-A94E3BBABFFA}"/>
      </w:docPartPr>
      <w:docPartBody>
        <w:p w:rsidR="006F2123" w:rsidRDefault="00861DDF">
          <w:pPr>
            <w:pStyle w:val="B7443B4C2EED4736AB6A4EE7A35C0B0E"/>
          </w:pPr>
          <w:r>
            <w:rPr>
              <w:color w:val="44546A" w:themeColor="text2"/>
            </w:rPr>
            <w:t>[Digite seu email]</w:t>
          </w:r>
        </w:p>
      </w:docPartBody>
    </w:docPart>
    <w:docPart>
      <w:docPartPr>
        <w:name w:val="D5B4ED4AC79345F2B583E57D49460B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D674D9-8046-4790-8205-4E5F09EBA045}"/>
      </w:docPartPr>
      <w:docPartBody>
        <w:p w:rsidR="006F2123" w:rsidRDefault="00861DDF">
          <w:pPr>
            <w:pStyle w:val="D5B4ED4AC79345F2B583E57D49460B0D"/>
          </w:pPr>
          <w:r>
            <w:rPr>
              <w:color w:val="A6A6A6" w:themeColor="background1" w:themeShade="A6"/>
              <w:sz w:val="18"/>
              <w:szCs w:val="1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DF"/>
    <w:rsid w:val="003C536C"/>
    <w:rsid w:val="003C5AB2"/>
    <w:rsid w:val="00446EC0"/>
    <w:rsid w:val="005A19E6"/>
    <w:rsid w:val="006F2123"/>
    <w:rsid w:val="007B1116"/>
    <w:rsid w:val="00861DDF"/>
    <w:rsid w:val="00C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736B9602994D2BAE19A7275C27D1F3">
    <w:name w:val="77736B9602994D2BAE19A7275C27D1F3"/>
  </w:style>
  <w:style w:type="paragraph" w:customStyle="1" w:styleId="7CBD73E34B3141F7A0E5BA8759C88851">
    <w:name w:val="7CBD73E34B3141F7A0E5BA8759C88851"/>
  </w:style>
  <w:style w:type="paragraph" w:customStyle="1" w:styleId="D9FC156C75A84C729204B4B38A7DDD48">
    <w:name w:val="D9FC156C75A84C729204B4B38A7DDD48"/>
  </w:style>
  <w:style w:type="paragraph" w:customStyle="1" w:styleId="65A8954CBF534A48912B6B0BE07041EE">
    <w:name w:val="65A8954CBF534A48912B6B0BE07041EE"/>
  </w:style>
  <w:style w:type="paragraph" w:customStyle="1" w:styleId="B7443B4C2EED4736AB6A4EE7A35C0B0E">
    <w:name w:val="B7443B4C2EED4736AB6A4EE7A35C0B0E"/>
  </w:style>
  <w:style w:type="paragraph" w:customStyle="1" w:styleId="F211747DE1FC46E9AB581C994023FCAD">
    <w:name w:val="F211747DE1FC46E9AB581C994023FCAD"/>
  </w:style>
  <w:style w:type="paragraph" w:customStyle="1" w:styleId="03C85BBDCD4F48AAB9A14691DE8A0F1B">
    <w:name w:val="03C85BBDCD4F48AAB9A14691DE8A0F1B"/>
  </w:style>
  <w:style w:type="paragraph" w:customStyle="1" w:styleId="A8BF382325464B9184CDFB79C35F3B3B">
    <w:name w:val="A8BF382325464B9184CDFB79C35F3B3B"/>
  </w:style>
  <w:style w:type="paragraph" w:customStyle="1" w:styleId="3FF26BCD493A4A51A17DDDB338BD2B67">
    <w:name w:val="3FF26BCD493A4A51A17DDDB338BD2B67"/>
  </w:style>
  <w:style w:type="paragraph" w:customStyle="1" w:styleId="1A45ED6C4AC348078AA75C0674F3BFBF">
    <w:name w:val="1A45ED6C4AC348078AA75C0674F3BFBF"/>
  </w:style>
  <w:style w:type="paragraph" w:customStyle="1" w:styleId="5C138FBFD1AD482ABAE4FC0988D6236F">
    <w:name w:val="5C138FBFD1AD482ABAE4FC0988D6236F"/>
  </w:style>
  <w:style w:type="paragraph" w:customStyle="1" w:styleId="D54A53168A9F4EAA8A3C1F3E658A73DE">
    <w:name w:val="D54A53168A9F4EAA8A3C1F3E658A73DE"/>
  </w:style>
  <w:style w:type="paragraph" w:customStyle="1" w:styleId="FFAF7CE2627B4088BF095585A705CB2D">
    <w:name w:val="FFAF7CE2627B4088BF095585A705CB2D"/>
  </w:style>
  <w:style w:type="paragraph" w:customStyle="1" w:styleId="0518A98FF262448BA9B8D3C849658B0F">
    <w:name w:val="0518A98FF262448BA9B8D3C849658B0F"/>
  </w:style>
  <w:style w:type="paragraph" w:customStyle="1" w:styleId="5A64053FC7ED44CE9C14160CE1825AEF">
    <w:name w:val="5A64053FC7ED44CE9C14160CE1825AEF"/>
  </w:style>
  <w:style w:type="paragraph" w:customStyle="1" w:styleId="59FBD739ADC9434B888D516EA29235E7">
    <w:name w:val="59FBD739ADC9434B888D516EA29235E7"/>
  </w:style>
  <w:style w:type="paragraph" w:customStyle="1" w:styleId="86F8E480B9864E238E55B207C5EE0CB9">
    <w:name w:val="86F8E480B9864E238E55B207C5EE0CB9"/>
  </w:style>
  <w:style w:type="paragraph" w:customStyle="1" w:styleId="85EE4AF687364B1AB1BA30133E8BD116">
    <w:name w:val="85EE4AF687364B1AB1BA30133E8BD116"/>
  </w:style>
  <w:style w:type="paragraph" w:customStyle="1" w:styleId="3ED087DD4CF44B0CA5647CD4AA7849E8">
    <w:name w:val="3ED087DD4CF44B0CA5647CD4AA7849E8"/>
  </w:style>
  <w:style w:type="paragraph" w:customStyle="1" w:styleId="D5B4ED4AC79345F2B583E57D49460B0D">
    <w:name w:val="D5B4ED4AC79345F2B583E57D49460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Manoel Bandeira, nº 23, Bairro- Orvisa, Charqueadas-RS</CompanyAddress>
  <CompanyPhone>36582653/96282692</CompanyPhone>
  <CompanyFax/>
  <CompanyEmail>stela_gp2@hotmail.com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0F97E-486C-4809-8C23-AFF027F9D3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87B2A4A-219C-4700-9CD2-32175EE7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Farmacêutico)</Template>
  <TotalTime>54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 gONÇALVES pEREIRA</dc:creator>
  <cp:keywords/>
  <cp:lastModifiedBy>Stelinhaa '</cp:lastModifiedBy>
  <cp:revision>7</cp:revision>
  <dcterms:created xsi:type="dcterms:W3CDTF">2013-12-23T12:23:00Z</dcterms:created>
  <dcterms:modified xsi:type="dcterms:W3CDTF">2015-05-21T19:13:00Z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