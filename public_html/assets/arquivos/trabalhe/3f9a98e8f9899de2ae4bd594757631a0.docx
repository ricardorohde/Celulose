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Nome do Currículo"/>
        <w:tag w:val="Nome do Currículo"/>
        <w:id w:val="1517890734"/>
        <w:placeholder>
          <w:docPart w:val="465080BB81CF410DA1F376D8D8B12B72"/>
        </w:placeholder>
        <w:docPartList>
          <w:docPartGallery w:val="Quick Parts"/>
          <w:docPartCategory w:val=" Nome do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17"/>
            <w:gridCol w:w="7706"/>
          </w:tblGrid>
          <w:tr w:rsidR="003A41DC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3A41DC" w:rsidRDefault="003A41DC">
                <w:pPr>
                  <w:pStyle w:val="NomePessoal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3A41DC" w:rsidRDefault="00A83BC6">
                <w:pPr>
                  <w:pStyle w:val="NomePessoal"/>
                  <w:spacing w:line="240" w:lineRule="auto"/>
                </w:pPr>
                <w:sdt>
                  <w:sdtPr>
                    <w:id w:val="169066309"/>
                    <w:placeholder>
                      <w:docPart w:val="3224DABD53A8455A8F9B76844770B61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E5F8C">
                      <w:t>Elês Roberto</w:t>
                    </w:r>
                  </w:sdtContent>
                </w:sdt>
              </w:p>
            </w:tc>
          </w:tr>
          <w:tr w:rsidR="003A41DC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a"/>
                  <w:id w:val="393094403"/>
                  <w:placeholder>
                    <w:docPart w:val="4F8980DBA4E84AA59A0457DC5A1E9099"/>
                  </w:placeholder>
                  <w:date w:fullDate="2015-12-2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3A41DC" w:rsidRDefault="00C8448B" w:rsidP="00C8448B">
                    <w:pPr>
                      <w:pStyle w:val="Data"/>
                      <w:framePr w:wrap="auto" w:hAnchor="text" w:xAlign="left" w:yAlign="inline"/>
                      <w:suppressOverlap w:val="0"/>
                    </w:pPr>
                    <w:r>
                      <w:t>21/12/2015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3A41DC" w:rsidRDefault="003A41DC">
                <w:pPr>
                  <w:spacing w:after="0"/>
                </w:pPr>
              </w:p>
            </w:tc>
          </w:tr>
          <w:tr w:rsidR="00C8448B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C8448B" w:rsidRDefault="00C8448B" w:rsidP="00C8448B">
                <w:pPr>
                  <w:pStyle w:val="Dat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C8448B" w:rsidRDefault="00C8448B">
                <w:pPr>
                  <w:spacing w:after="0"/>
                </w:pPr>
              </w:p>
            </w:tc>
          </w:tr>
          <w:tr w:rsidR="003A41DC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A41DC" w:rsidRDefault="003A41DC">
                <w:pPr>
                  <w:spacing w:after="0"/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EE5F8C" w:rsidRDefault="00EE5F8C" w:rsidP="00EE5F8C">
                <w:pPr>
                  <w:pStyle w:val="EndereodoRemetente0"/>
                </w:pPr>
                <w:r>
                  <w:t>Rua x4 numero 215 moradas da colina</w:t>
                </w:r>
                <w:r>
                  <w:br/>
                  <w:t xml:space="preserve"> (51)855-346-28 – 3401-05-35</w:t>
                </w:r>
                <w:r>
                  <w:br/>
                </w:r>
                <w:hyperlink r:id="rId9" w:history="1">
                  <w:r w:rsidRPr="00F67538">
                    <w:rPr>
                      <w:rStyle w:val="Hyperlink"/>
                    </w:rPr>
                    <w:t>elesroberto@gmail.com</w:t>
                  </w:r>
                </w:hyperlink>
              </w:p>
              <w:p w:rsidR="003A41DC" w:rsidRDefault="00EE5F8C" w:rsidP="00EE5F8C">
                <w:pPr>
                  <w:pStyle w:val="EndereodoRemetente0"/>
                </w:pPr>
                <w:r>
                  <w:t>Guaíba RS</w:t>
                </w:r>
              </w:p>
              <w:p w:rsidR="00EE5F8C" w:rsidRDefault="00EE5F8C" w:rsidP="00EE5F8C">
                <w:pPr>
                  <w:pStyle w:val="EndereodoRemetente0"/>
                </w:pPr>
              </w:p>
            </w:tc>
          </w:tr>
          <w:tr w:rsidR="00EE5F8C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E5F8C" w:rsidRDefault="00EE5F8C">
                <w:pPr>
                  <w:spacing w:after="0"/>
                  <w:jc w:val="center"/>
                  <w:rPr>
                    <w:noProof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EE5F8C" w:rsidRDefault="00EE5F8C">
                <w:pPr>
                  <w:pStyle w:val="EndereodoRemetente0"/>
                </w:pPr>
              </w:p>
            </w:tc>
          </w:tr>
        </w:tbl>
        <w:p w:rsidR="003A41DC" w:rsidRDefault="00A83BC6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8638"/>
      </w:tblGrid>
      <w:tr w:rsidR="003A41DC" w:rsidTr="0074206C">
        <w:trPr>
          <w:trHeight w:val="288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1DC" w:rsidRDefault="003A41DC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41DC" w:rsidRDefault="00007FCE">
            <w:pPr>
              <w:pStyle w:val="Seo"/>
              <w:spacing w:after="0"/>
            </w:pPr>
            <w:r>
              <w:t>Objetivos</w:t>
            </w:r>
          </w:p>
          <w:p w:rsidR="003A41DC" w:rsidRDefault="00EE5F8C">
            <w:pPr>
              <w:spacing w:after="0" w:line="240" w:lineRule="auto"/>
            </w:pPr>
            <w:r w:rsidRPr="0074206C">
              <w:rPr>
                <w:rFonts w:ascii="Arial" w:hAnsi="Arial" w:cs="Arial"/>
                <w:sz w:val="24"/>
                <w:szCs w:val="24"/>
              </w:rPr>
              <w:t xml:space="preserve">Busco uma oportunidade de emprego com muita motivação. </w:t>
            </w:r>
            <w:r w:rsidR="000315B5">
              <w:rPr>
                <w:rFonts w:ascii="Arial" w:hAnsi="Arial" w:cs="Arial"/>
                <w:sz w:val="24"/>
                <w:szCs w:val="24"/>
              </w:rPr>
              <w:t xml:space="preserve">Me  empenharei para o crescimento da empresa,satisfatoriamente exercendo a função que a mim me for </w:t>
            </w:r>
            <w:r w:rsidR="00C8448B">
              <w:rPr>
                <w:rFonts w:ascii="Arial" w:hAnsi="Arial" w:cs="Arial"/>
                <w:sz w:val="24"/>
                <w:szCs w:val="24"/>
              </w:rPr>
              <w:t>oferecida.Eu</w:t>
            </w:r>
            <w:r w:rsidR="000315B5">
              <w:rPr>
                <w:rFonts w:ascii="Arial" w:hAnsi="Arial" w:cs="Arial"/>
                <w:sz w:val="24"/>
                <w:szCs w:val="24"/>
              </w:rPr>
              <w:t xml:space="preserve"> venho para somar</w:t>
            </w:r>
            <w:r>
              <w:t>.</w:t>
            </w:r>
          </w:p>
          <w:p w:rsidR="003A41DC" w:rsidRDefault="00007FCE">
            <w:pPr>
              <w:pStyle w:val="Seo"/>
              <w:spacing w:after="0"/>
            </w:pPr>
            <w:r>
              <w:t>Formação</w:t>
            </w:r>
          </w:p>
          <w:p w:rsidR="00EE5F8C" w:rsidRPr="0074206C" w:rsidRDefault="00EE5F8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000000" w:themeColor="text1"/>
              </w:rPr>
            </w:pPr>
            <w:r w:rsidRPr="0074206C">
              <w:rPr>
                <w:rFonts w:ascii="Arial" w:hAnsi="Arial" w:cs="Arial"/>
                <w:b w:val="0"/>
                <w:color w:val="000000" w:themeColor="text1"/>
              </w:rPr>
              <w:t>Escola Nestor de Moura Jardim</w:t>
            </w:r>
          </w:p>
          <w:p w:rsidR="00EE5F8C" w:rsidRPr="0074206C" w:rsidRDefault="00EE5F8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000000" w:themeColor="text1"/>
              </w:rPr>
            </w:pPr>
            <w:r w:rsidRPr="0074206C">
              <w:rPr>
                <w:rFonts w:ascii="Arial" w:hAnsi="Arial" w:cs="Arial"/>
                <w:b w:val="0"/>
                <w:color w:val="000000" w:themeColor="text1"/>
              </w:rPr>
              <w:t>20/07/2015</w:t>
            </w:r>
          </w:p>
          <w:p w:rsidR="003A41DC" w:rsidRPr="0074206C" w:rsidRDefault="00EE5F8C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 w:rsidRPr="0074206C">
              <w:rPr>
                <w:rFonts w:ascii="Arial" w:hAnsi="Arial" w:cs="Arial"/>
              </w:rPr>
              <w:t>Ensino médio completo</w:t>
            </w:r>
          </w:p>
          <w:p w:rsidR="0074206C" w:rsidRDefault="000315B5">
            <w:pPr>
              <w:pStyle w:val="Seo"/>
              <w:spacing w:after="0"/>
            </w:pPr>
            <w:r w:rsidRPr="0074206C">
              <w:rPr>
                <w:b w:val="0"/>
              </w:rPr>
              <w:t>EXPERIÊNCIA (</w:t>
            </w:r>
            <w:r w:rsidR="00EE5F8C" w:rsidRPr="0074206C">
              <w:rPr>
                <w:b w:val="0"/>
              </w:rPr>
              <w:t>DOIS ÚLTIMOS</w:t>
            </w:r>
            <w:r w:rsidR="00EE5F8C">
              <w:t>)</w:t>
            </w:r>
          </w:p>
          <w:p w:rsidR="00C16AE1" w:rsidRPr="0074206C" w:rsidRDefault="00C16AE1" w:rsidP="0074206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auto"/>
                <w:spacing w:val="0"/>
                <w:sz w:val="23"/>
              </w:rPr>
            </w:pPr>
          </w:p>
          <w:p w:rsidR="00C16AE1" w:rsidRDefault="00C16AE1" w:rsidP="00C16AE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Olvebra industrial: de 19/11/2007 até 31/03/210 OBs:varias funções exercidas.</w:t>
            </w:r>
          </w:p>
          <w:p w:rsidR="00C16AE1" w:rsidRDefault="00C16AE1" w:rsidP="0074206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auto"/>
              </w:rPr>
            </w:pPr>
          </w:p>
          <w:p w:rsidR="008D6891" w:rsidRDefault="008D6891" w:rsidP="0074206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auto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color w:val="auto"/>
              </w:rPr>
              <w:t xml:space="preserve">Epavi Serviços Auxiliares de Segurança </w:t>
            </w:r>
            <w:r w:rsidR="000315B5">
              <w:rPr>
                <w:rFonts w:ascii="Arial" w:hAnsi="Arial" w:cs="Arial"/>
                <w:b w:val="0"/>
                <w:color w:val="auto"/>
              </w:rPr>
              <w:t>Ltda.</w:t>
            </w:r>
          </w:p>
          <w:p w:rsidR="003A41DC" w:rsidRPr="0074206C" w:rsidRDefault="000315B5" w:rsidP="0074206C">
            <w:pPr>
              <w:pStyle w:val="Subseo"/>
              <w:spacing w:after="0" w:line="240" w:lineRule="auto"/>
              <w:rPr>
                <w:rFonts w:ascii="Arial" w:hAnsi="Arial" w:cs="Arial"/>
                <w:b w:val="0"/>
                <w:color w:val="auto"/>
              </w:rPr>
            </w:pPr>
            <w:r w:rsidRPr="0074206C">
              <w:rPr>
                <w:rFonts w:ascii="Arial" w:hAnsi="Arial" w:cs="Arial"/>
                <w:b w:val="0"/>
                <w:color w:val="auto"/>
              </w:rPr>
              <w:t>De</w:t>
            </w:r>
            <w:r w:rsidR="0074206C" w:rsidRPr="0074206C">
              <w:rPr>
                <w:rFonts w:ascii="Arial" w:hAnsi="Arial" w:cs="Arial"/>
                <w:b w:val="0"/>
                <w:color w:val="auto"/>
              </w:rPr>
              <w:t xml:space="preserve"> 05/12/2011 até 27/08/2012</w:t>
            </w:r>
          </w:p>
          <w:p w:rsidR="000315B5" w:rsidRDefault="0074206C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4206C">
              <w:rPr>
                <w:rFonts w:ascii="Arial" w:hAnsi="Arial" w:cs="Arial"/>
              </w:rPr>
              <w:t xml:space="preserve">orteiro </w:t>
            </w:r>
          </w:p>
          <w:p w:rsidR="003A41DC" w:rsidRDefault="0074206C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 w:rsidRPr="0074206C">
              <w:rPr>
                <w:rFonts w:ascii="Arial" w:hAnsi="Arial" w:cs="Arial"/>
              </w:rPr>
              <w:t>cuidava entrada e saí</w:t>
            </w:r>
            <w:r>
              <w:rPr>
                <w:rFonts w:ascii="Arial" w:hAnsi="Arial" w:cs="Arial"/>
              </w:rPr>
              <w:t xml:space="preserve">da de veículos e funcionários. </w:t>
            </w:r>
            <w:r w:rsidR="000315B5">
              <w:rPr>
                <w:rFonts w:ascii="Arial" w:hAnsi="Arial" w:cs="Arial"/>
              </w:rPr>
              <w:t>F</w:t>
            </w:r>
            <w:r w:rsidR="000315B5" w:rsidRPr="0074206C">
              <w:rPr>
                <w:rFonts w:ascii="Arial" w:hAnsi="Arial" w:cs="Arial"/>
              </w:rPr>
              <w:t>azia</w:t>
            </w:r>
            <w:r w:rsidR="000315B5">
              <w:rPr>
                <w:rFonts w:ascii="Arial" w:hAnsi="Arial" w:cs="Arial"/>
              </w:rPr>
              <w:t xml:space="preserve"> </w:t>
            </w:r>
            <w:r w:rsidR="000315B5" w:rsidRPr="0074206C">
              <w:rPr>
                <w:rFonts w:ascii="Arial" w:hAnsi="Arial" w:cs="Arial"/>
              </w:rPr>
              <w:t xml:space="preserve">ronda </w:t>
            </w:r>
            <w:r w:rsidR="000315B5">
              <w:rPr>
                <w:rFonts w:ascii="Arial" w:hAnsi="Arial" w:cs="Arial"/>
              </w:rPr>
              <w:t>,</w:t>
            </w:r>
            <w:r w:rsidR="000315B5" w:rsidRPr="0074206C">
              <w:rPr>
                <w:rFonts w:ascii="Arial" w:hAnsi="Arial" w:cs="Arial"/>
              </w:rPr>
              <w:t>fechamento</w:t>
            </w:r>
            <w:r w:rsidRPr="0074206C">
              <w:rPr>
                <w:rFonts w:ascii="Arial" w:hAnsi="Arial" w:cs="Arial"/>
              </w:rPr>
              <w:t xml:space="preserve"> das portas da empresa, entre outros serviços. </w:t>
            </w:r>
            <w:r w:rsidR="000315B5" w:rsidRPr="0074206C">
              <w:rPr>
                <w:rFonts w:ascii="Arial" w:hAnsi="Arial" w:cs="Arial"/>
              </w:rPr>
              <w:t>Pedi</w:t>
            </w:r>
            <w:r w:rsidRPr="0074206C">
              <w:rPr>
                <w:rFonts w:ascii="Arial" w:hAnsi="Arial" w:cs="Arial"/>
              </w:rPr>
              <w:t xml:space="preserve"> as contas, por que queria trabalhar em minha área </w:t>
            </w:r>
            <w:r w:rsidR="000315B5">
              <w:rPr>
                <w:rFonts w:ascii="Arial" w:hAnsi="Arial" w:cs="Arial"/>
              </w:rPr>
              <w:t>d</w:t>
            </w:r>
            <w:r w:rsidRPr="0074206C">
              <w:rPr>
                <w:rFonts w:ascii="Arial" w:hAnsi="Arial" w:cs="Arial"/>
              </w:rPr>
              <w:t>e vigilante.</w:t>
            </w:r>
          </w:p>
          <w:p w:rsidR="00C16AE1" w:rsidRDefault="00C16AE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 w:rsidR="0074206C" w:rsidRDefault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Estética Veí</w:t>
            </w:r>
            <w:r w:rsidR="0074206C">
              <w:rPr>
                <w:rFonts w:ascii="Arial" w:hAnsi="Arial" w:cs="Arial"/>
              </w:rPr>
              <w:t>culos</w:t>
            </w:r>
          </w:p>
          <w:p w:rsidR="0074206C" w:rsidRDefault="00EF580A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07/05/2013 até 2</w:t>
            </w:r>
            <w:r w:rsidR="00C16AE1">
              <w:rPr>
                <w:rFonts w:ascii="Arial" w:hAnsi="Arial" w:cs="Arial"/>
              </w:rPr>
              <w:t xml:space="preserve">3/06/2015 </w:t>
            </w:r>
          </w:p>
          <w:p w:rsidR="0074206C" w:rsidRDefault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Preparador</w:t>
            </w:r>
          </w:p>
          <w:p w:rsidR="00C16AE1" w:rsidRDefault="008D6891" w:rsidP="00C16AE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preparação, auxiliar de pintura, auxiliar de mecânico, montador de veículos, eletricista de carro automotivo.</w:t>
            </w:r>
          </w:p>
          <w:p w:rsidR="008D6891" w:rsidRDefault="00007FCE">
            <w:pPr>
              <w:pStyle w:val="Seo"/>
              <w:spacing w:after="0"/>
            </w:pPr>
            <w:r>
              <w:t>qualificações</w:t>
            </w:r>
          </w:p>
          <w:p w:rsidR="008D6891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A41DC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Magnum Vigilante e Escolta Armada</w:t>
            </w:r>
          </w:p>
          <w:p w:rsidR="008D6891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Prefeitura de Guaíba Curso básico de informática e marcenaria</w:t>
            </w:r>
          </w:p>
          <w:p w:rsidR="008D6891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SENAI Auto Elétrica de carro</w:t>
            </w:r>
          </w:p>
          <w:p w:rsidR="008D6891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</w:t>
            </w:r>
          </w:p>
          <w:p w:rsidR="008D6891" w:rsidRDefault="008D6891" w:rsidP="008D6891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b/>
                <w:sz w:val="28"/>
                <w:szCs w:val="28"/>
              </w:rPr>
            </w:pPr>
            <w:r w:rsidRPr="008D6891">
              <w:rPr>
                <w:rFonts w:ascii="Arial" w:hAnsi="Arial" w:cs="Arial"/>
                <w:b/>
                <w:sz w:val="28"/>
                <w:szCs w:val="28"/>
              </w:rPr>
              <w:t>Observações:</w:t>
            </w:r>
          </w:p>
          <w:p w:rsidR="000315B5" w:rsidRPr="000315B5" w:rsidRDefault="008D6891" w:rsidP="000315B5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Cs w:val="24"/>
              </w:rPr>
            </w:pPr>
            <w:r w:rsidRPr="008D6891">
              <w:rPr>
                <w:rFonts w:ascii="Arial" w:hAnsi="Arial" w:cs="Arial"/>
                <w:szCs w:val="24"/>
              </w:rPr>
              <w:t>Trabalhos temporários</w:t>
            </w:r>
            <w:r w:rsidR="000315B5">
              <w:rPr>
                <w:rFonts w:ascii="Arial" w:hAnsi="Arial" w:cs="Arial"/>
                <w:szCs w:val="24"/>
              </w:rPr>
              <w:t>;</w:t>
            </w:r>
            <w:r w:rsidRPr="008D6891">
              <w:rPr>
                <w:rFonts w:ascii="Arial" w:hAnsi="Arial" w:cs="Arial"/>
                <w:szCs w:val="24"/>
              </w:rPr>
              <w:t xml:space="preserve"> </w:t>
            </w:r>
            <w:r w:rsidR="000315B5">
              <w:rPr>
                <w:rFonts w:ascii="Arial" w:hAnsi="Arial" w:cs="Arial"/>
                <w:szCs w:val="24"/>
              </w:rPr>
              <w:t>Na</w:t>
            </w:r>
            <w:r w:rsidRPr="008D6891">
              <w:rPr>
                <w:rFonts w:ascii="Arial" w:hAnsi="Arial" w:cs="Arial"/>
                <w:szCs w:val="24"/>
              </w:rPr>
              <w:t xml:space="preserve"> </w:t>
            </w:r>
            <w:r w:rsidR="000315B5">
              <w:rPr>
                <w:rFonts w:ascii="Arial" w:hAnsi="Arial" w:cs="Arial"/>
                <w:szCs w:val="24"/>
              </w:rPr>
              <w:t>Pepsico, C</w:t>
            </w:r>
            <w:r w:rsidRPr="008D6891">
              <w:rPr>
                <w:rFonts w:ascii="Arial" w:hAnsi="Arial" w:cs="Arial"/>
                <w:szCs w:val="24"/>
              </w:rPr>
              <w:t xml:space="preserve">arteiro, Aracruz, </w:t>
            </w:r>
            <w:r w:rsidR="000315B5">
              <w:rPr>
                <w:rFonts w:ascii="Arial" w:hAnsi="Arial" w:cs="Arial"/>
                <w:szCs w:val="24"/>
              </w:rPr>
              <w:t>Porteiro</w:t>
            </w:r>
            <w:r w:rsidR="00EF580A">
              <w:rPr>
                <w:rFonts w:ascii="Arial" w:hAnsi="Arial" w:cs="Arial"/>
                <w:szCs w:val="24"/>
              </w:rPr>
              <w:t>, Motorista</w:t>
            </w:r>
            <w:r w:rsidR="000315B5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3A41DC" w:rsidRDefault="003A41DC"/>
    <w:p w:rsidR="000315B5" w:rsidRDefault="000315B5"/>
    <w:sectPr w:rsidR="000315B5">
      <w:footerReference w:type="default" r:id="rId10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C6" w:rsidRDefault="00A83BC6">
      <w:pPr>
        <w:spacing w:after="0" w:line="240" w:lineRule="auto"/>
      </w:pPr>
      <w:r>
        <w:separator/>
      </w:r>
    </w:p>
  </w:endnote>
  <w:endnote w:type="continuationSeparator" w:id="0">
    <w:p w:rsidR="00A83BC6" w:rsidRDefault="00A8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1DC" w:rsidRDefault="003A41DC"/>
  <w:p w:rsidR="003A41DC" w:rsidRDefault="00007FCE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C16AE1" w:rsidRPr="00C16AE1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C6" w:rsidRDefault="00A83BC6">
      <w:pPr>
        <w:spacing w:after="0" w:line="240" w:lineRule="auto"/>
      </w:pPr>
      <w:r>
        <w:separator/>
      </w:r>
    </w:p>
  </w:footnote>
  <w:footnote w:type="continuationSeparator" w:id="0">
    <w:p w:rsidR="00A83BC6" w:rsidRDefault="00A83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hyphenationZone w:val="4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8C"/>
    <w:rsid w:val="00007FCE"/>
    <w:rsid w:val="000315B5"/>
    <w:rsid w:val="00156339"/>
    <w:rsid w:val="003A41DC"/>
    <w:rsid w:val="0074206C"/>
    <w:rsid w:val="008D6891"/>
    <w:rsid w:val="00A83BC6"/>
    <w:rsid w:val="00C16AE1"/>
    <w:rsid w:val="00C8448B"/>
    <w:rsid w:val="00E27324"/>
    <w:rsid w:val="00EE5F8C"/>
    <w:rsid w:val="00E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</w:style>
  <w:style w:type="paragraph" w:customStyle="1" w:styleId="NomedaEmpresa">
    <w:name w:val="Nome da Empres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</w:style>
  <w:style w:type="paragraph" w:customStyle="1" w:styleId="NomedaEmpresa">
    <w:name w:val="Nome da Empres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elesrobert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5080BB81CF410DA1F376D8D8B1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85F025-3A0E-42EA-B8CE-FF33F7846904}"/>
      </w:docPartPr>
      <w:docPartBody>
        <w:p w:rsidR="0010223B" w:rsidRDefault="0051686B">
          <w:pPr>
            <w:pStyle w:val="465080BB81CF410DA1F376D8D8B12B72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3224DABD53A8455A8F9B76844770B6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BA93-2AA2-4052-9D95-1C0DC3E699E3}"/>
      </w:docPartPr>
      <w:docPartBody>
        <w:p w:rsidR="0010223B" w:rsidRDefault="0051686B">
          <w:pPr>
            <w:pStyle w:val="3224DABD53A8455A8F9B76844770B61F"/>
          </w:pPr>
          <w:r>
            <w:t>[Digite seu nome]</w:t>
          </w:r>
        </w:p>
      </w:docPartBody>
    </w:docPart>
    <w:docPart>
      <w:docPartPr>
        <w:name w:val="4F8980DBA4E84AA59A0457DC5A1E90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DE835E-213B-44D2-A426-A7DDDAA06579}"/>
      </w:docPartPr>
      <w:docPartBody>
        <w:p w:rsidR="0010223B" w:rsidRDefault="0051686B">
          <w:pPr>
            <w:pStyle w:val="4F8980DBA4E84AA59A0457DC5A1E9099"/>
          </w:pPr>
          <w:r>
            <w:t>[Selecione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6B"/>
    <w:rsid w:val="0010223B"/>
    <w:rsid w:val="0051686B"/>
    <w:rsid w:val="008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465080BB81CF410DA1F376D8D8B12B72">
    <w:name w:val="465080BB81CF410DA1F376D8D8B12B72"/>
  </w:style>
  <w:style w:type="paragraph" w:customStyle="1" w:styleId="3224DABD53A8455A8F9B76844770B61F">
    <w:name w:val="3224DABD53A8455A8F9B76844770B61F"/>
  </w:style>
  <w:style w:type="paragraph" w:customStyle="1" w:styleId="4F8980DBA4E84AA59A0457DC5A1E9099">
    <w:name w:val="4F8980DBA4E84AA59A0457DC5A1E9099"/>
  </w:style>
  <w:style w:type="paragraph" w:customStyle="1" w:styleId="E3C0CFC1D82D4A72984E55759157C02E">
    <w:name w:val="E3C0CFC1D82D4A72984E55759157C02E"/>
  </w:style>
  <w:style w:type="paragraph" w:customStyle="1" w:styleId="29CF31623653467F932A9D1E29D1E933">
    <w:name w:val="29CF31623653467F932A9D1E29D1E933"/>
  </w:style>
  <w:style w:type="paragraph" w:customStyle="1" w:styleId="5CBA05D41E7746E19F7A44E3D3B98E28">
    <w:name w:val="5CBA05D41E7746E19F7A44E3D3B98E28"/>
  </w:style>
  <w:style w:type="paragraph" w:customStyle="1" w:styleId="3610BBCAAF5441A490D0E3F57822FBCE">
    <w:name w:val="3610BBCAAF5441A490D0E3F57822FBCE"/>
  </w:style>
  <w:style w:type="paragraph" w:customStyle="1" w:styleId="BEB3EA7565A1446A820C640F3818369F">
    <w:name w:val="BEB3EA7565A1446A820C640F3818369F"/>
  </w:style>
  <w:style w:type="paragraph" w:customStyle="1" w:styleId="0E4329F09DCE456899D12687E74C3524">
    <w:name w:val="0E4329F09DCE456899D12687E74C3524"/>
  </w:style>
  <w:style w:type="paragraph" w:customStyle="1" w:styleId="4804406C79454421A93CF5668124DA84">
    <w:name w:val="4804406C79454421A93CF5668124DA84"/>
  </w:style>
  <w:style w:type="paragraph" w:customStyle="1" w:styleId="510399DDA274467881504BB5C2A596ED">
    <w:name w:val="510399DDA274467881504BB5C2A596ED"/>
  </w:style>
  <w:style w:type="paragraph" w:customStyle="1" w:styleId="551743F57E69415FA18B80C0B74D4AEA">
    <w:name w:val="551743F57E69415FA18B80C0B74D4AEA"/>
  </w:style>
  <w:style w:type="paragraph" w:customStyle="1" w:styleId="7ED3D9BB90EA4B39A3FCEA30ACEDBC9F">
    <w:name w:val="7ED3D9BB90EA4B39A3FCEA30ACEDBC9F"/>
  </w:style>
  <w:style w:type="paragraph" w:customStyle="1" w:styleId="7100E710BE054557B3FB9BAAFE86F833">
    <w:name w:val="7100E710BE054557B3FB9BAAFE86F833"/>
  </w:style>
  <w:style w:type="paragraph" w:customStyle="1" w:styleId="A76D6C82262044F6A85C080625F727D4">
    <w:name w:val="A76D6C82262044F6A85C080625F727D4"/>
  </w:style>
  <w:style w:type="paragraph" w:customStyle="1" w:styleId="F7A8D0A7E7BC4C2E91948B201B807BE0">
    <w:name w:val="F7A8D0A7E7BC4C2E91948B201B807BE0"/>
  </w:style>
  <w:style w:type="paragraph" w:customStyle="1" w:styleId="529F7B84625F4BE5BAD2479B165F5723">
    <w:name w:val="529F7B84625F4BE5BAD2479B165F5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465080BB81CF410DA1F376D8D8B12B72">
    <w:name w:val="465080BB81CF410DA1F376D8D8B12B72"/>
  </w:style>
  <w:style w:type="paragraph" w:customStyle="1" w:styleId="3224DABD53A8455A8F9B76844770B61F">
    <w:name w:val="3224DABD53A8455A8F9B76844770B61F"/>
  </w:style>
  <w:style w:type="paragraph" w:customStyle="1" w:styleId="4F8980DBA4E84AA59A0457DC5A1E9099">
    <w:name w:val="4F8980DBA4E84AA59A0457DC5A1E9099"/>
  </w:style>
  <w:style w:type="paragraph" w:customStyle="1" w:styleId="E3C0CFC1D82D4A72984E55759157C02E">
    <w:name w:val="E3C0CFC1D82D4A72984E55759157C02E"/>
  </w:style>
  <w:style w:type="paragraph" w:customStyle="1" w:styleId="29CF31623653467F932A9D1E29D1E933">
    <w:name w:val="29CF31623653467F932A9D1E29D1E933"/>
  </w:style>
  <w:style w:type="paragraph" w:customStyle="1" w:styleId="5CBA05D41E7746E19F7A44E3D3B98E28">
    <w:name w:val="5CBA05D41E7746E19F7A44E3D3B98E28"/>
  </w:style>
  <w:style w:type="paragraph" w:customStyle="1" w:styleId="3610BBCAAF5441A490D0E3F57822FBCE">
    <w:name w:val="3610BBCAAF5441A490D0E3F57822FBCE"/>
  </w:style>
  <w:style w:type="paragraph" w:customStyle="1" w:styleId="BEB3EA7565A1446A820C640F3818369F">
    <w:name w:val="BEB3EA7565A1446A820C640F3818369F"/>
  </w:style>
  <w:style w:type="paragraph" w:customStyle="1" w:styleId="0E4329F09DCE456899D12687E74C3524">
    <w:name w:val="0E4329F09DCE456899D12687E74C3524"/>
  </w:style>
  <w:style w:type="paragraph" w:customStyle="1" w:styleId="4804406C79454421A93CF5668124DA84">
    <w:name w:val="4804406C79454421A93CF5668124DA84"/>
  </w:style>
  <w:style w:type="paragraph" w:customStyle="1" w:styleId="510399DDA274467881504BB5C2A596ED">
    <w:name w:val="510399DDA274467881504BB5C2A596ED"/>
  </w:style>
  <w:style w:type="paragraph" w:customStyle="1" w:styleId="551743F57E69415FA18B80C0B74D4AEA">
    <w:name w:val="551743F57E69415FA18B80C0B74D4AEA"/>
  </w:style>
  <w:style w:type="paragraph" w:customStyle="1" w:styleId="7ED3D9BB90EA4B39A3FCEA30ACEDBC9F">
    <w:name w:val="7ED3D9BB90EA4B39A3FCEA30ACEDBC9F"/>
  </w:style>
  <w:style w:type="paragraph" w:customStyle="1" w:styleId="7100E710BE054557B3FB9BAAFE86F833">
    <w:name w:val="7100E710BE054557B3FB9BAAFE86F833"/>
  </w:style>
  <w:style w:type="paragraph" w:customStyle="1" w:styleId="A76D6C82262044F6A85C080625F727D4">
    <w:name w:val="A76D6C82262044F6A85C080625F727D4"/>
  </w:style>
  <w:style w:type="paragraph" w:customStyle="1" w:styleId="F7A8D0A7E7BC4C2E91948B201B807BE0">
    <w:name w:val="F7A8D0A7E7BC4C2E91948B201B807BE0"/>
  </w:style>
  <w:style w:type="paragraph" w:customStyle="1" w:styleId="529F7B84625F4BE5BAD2479B165F5723">
    <w:name w:val="529F7B84625F4BE5BAD2479B165F5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141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Elês Roberto</dc:creator>
  <cp:lastModifiedBy>eliane</cp:lastModifiedBy>
  <cp:revision>3</cp:revision>
  <cp:lastPrinted>2016-01-12T10:30:00Z</cp:lastPrinted>
  <dcterms:created xsi:type="dcterms:W3CDTF">2015-12-20T22:30:00Z</dcterms:created>
  <dcterms:modified xsi:type="dcterms:W3CDTF">2016-01-12T10:31:00Z</dcterms:modified>
</cp:coreProperties>
</file>