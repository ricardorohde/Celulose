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e do Currículo"/>
        <w:tag w:val="Nome do Currículo"/>
        <w:id w:val="-925414414"/>
        <w:placeholder>
          <w:docPart w:val="69594AF43D5848C3814379EA637AE4A9"/>
        </w:placeholder>
        <w:docPartList>
          <w:docPartGallery w:val="Quick Parts"/>
          <w:docPartCategory w:val=" Nome do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965"/>
            <w:gridCol w:w="1155"/>
          </w:tblGrid>
          <w:tr w:rsidR="00694DFA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CE497C" w:rsidRDefault="00126056">
                <w:pPr>
                  <w:pStyle w:val="NomePessoal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Autor"/>
                    <w:id w:val="-747420753"/>
                    <w:placeholder>
                      <w:docPart w:val="7E3EA77A69BB4192BFFD166368BECA3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olor w:val="40382D" w:themeColor="text2" w:themeShade="BF"/>
                    </w:rPr>
                  </w:sdtEndPr>
                  <w:sdtContent>
                    <w:r w:rsidR="00D61EB7">
                      <w:rPr>
                        <w:b w:val="0"/>
                        <w:bCs/>
                        <w:color w:val="40382D" w:themeColor="text2" w:themeShade="BF"/>
                      </w:rPr>
                      <w:t xml:space="preserve">vagner rios de Souza 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CE497C" w:rsidRDefault="00694DFA" w:rsidP="00694DFA">
                <w:pPr>
                  <w:pStyle w:val="SemEspaamento"/>
                  <w:ind w:left="71" w:hanging="71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37D0D00F" wp14:editId="60CA9EDF">
                      <wp:extent cx="633586" cy="739140"/>
                      <wp:effectExtent l="0" t="0" r="0" b="381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WIN_20160421_140723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0"/>
                                <a:ext cx="688687" cy="803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94DFA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CE497C" w:rsidRPr="00FC0271" w:rsidRDefault="00126056" w:rsidP="00593294">
                <w:pPr>
                  <w:pStyle w:val="SemEspaamento"/>
                  <w:jc w:val="center"/>
                  <w:rPr>
                    <w:caps/>
                    <w:color w:val="FFFFFF" w:themeColor="background1"/>
                    <w:sz w:val="24"/>
                    <w:szCs w:val="24"/>
                  </w:rPr>
                </w:pPr>
                <w:sdt>
                  <w:sdtPr>
                    <w:rPr>
                      <w:caps/>
                      <w:color w:val="FFFFFF" w:themeColor="background1"/>
                      <w:sz w:val="24"/>
                      <w:szCs w:val="24"/>
                    </w:rPr>
                    <w:alias w:val="Endereço"/>
                    <w:id w:val="-741638233"/>
                    <w:placeholder>
                      <w:docPart w:val="7DABA8F645DD4FF28E5C56996538437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593294" w:rsidRPr="00FC0271"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t xml:space="preserve">rua dr temotio ,272,charqueadas-rs 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CE497C" w:rsidRDefault="00CE497C">
                <w:pPr>
                  <w:pStyle w:val="SemEspaamento"/>
                </w:pPr>
              </w:p>
            </w:tc>
          </w:tr>
          <w:tr w:rsidR="00694DFA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E497C" w:rsidRPr="00FC0271" w:rsidRDefault="00126056" w:rsidP="00593294">
                <w:pPr>
                  <w:pStyle w:val="SemEspaamento"/>
                  <w:jc w:val="center"/>
                  <w:rPr>
                    <w:caps/>
                    <w:color w:val="93A299" w:themeColor="accent1"/>
                    <w:sz w:val="24"/>
                    <w:szCs w:val="24"/>
                  </w:rPr>
                </w:pPr>
                <w:sdt>
                  <w:sdtPr>
                    <w:rPr>
                      <w:b/>
                      <w:color w:val="93A299" w:themeColor="accent1"/>
                      <w:sz w:val="24"/>
                      <w:szCs w:val="24"/>
                    </w:rPr>
                    <w:alias w:val="Telefone"/>
                    <w:id w:val="-1808010215"/>
                    <w:placeholder>
                      <w:docPart w:val="2E7C0551B27B448E826DB5FF9EAF051A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593294" w:rsidRPr="00FC0271">
                      <w:rPr>
                        <w:b/>
                        <w:color w:val="93A299" w:themeColor="accent1"/>
                        <w:sz w:val="24"/>
                        <w:szCs w:val="24"/>
                      </w:rPr>
                      <w:t>98785410 ou 97367068</w:t>
                    </w:r>
                  </w:sdtContent>
                </w:sdt>
                <w:r w:rsidRPr="00FC0271">
                  <w:rPr>
                    <w:color w:val="93A299" w:themeColor="accent1"/>
                    <w:sz w:val="24"/>
                    <w:szCs w:val="24"/>
                  </w:rPr>
                  <w:t xml:space="preserve">  ▪  </w:t>
                </w:r>
                <w:r w:rsidRPr="00FC0271">
                  <w:rPr>
                    <w:rFonts w:eastAsiaTheme="minorEastAsia"/>
                    <w:color w:val="93A299" w:themeColor="accent1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4"/>
                      <w:szCs w:val="24"/>
                    </w:rPr>
                    <w:alias w:val="Endereço de Email"/>
                    <w:id w:val="-725216357"/>
                    <w:placeholder>
                      <w:docPart w:val="E2E692E3713E476191248FBB35F4C520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593294" w:rsidRPr="00FC0271">
                      <w:rPr>
                        <w:color w:val="93A299" w:themeColor="accent1"/>
                        <w:sz w:val="24"/>
                        <w:szCs w:val="24"/>
                      </w:rPr>
                      <w:t>vagner.rios2014@gmail.com</w:t>
                    </w:r>
                  </w:sdtContent>
                </w:sdt>
                <w:r w:rsidRPr="00FC0271">
                  <w:rPr>
                    <w:color w:val="93A299" w:themeColor="accent1"/>
                    <w:sz w:val="24"/>
                    <w:szCs w:val="24"/>
                  </w:rPr>
                  <w:t xml:space="preserve">   ▪  </w:t>
                </w:r>
                <w:r w:rsidRPr="00FC0271">
                  <w:rPr>
                    <w:rFonts w:eastAsiaTheme="minorEastAsia"/>
                    <w:color w:val="93A299" w:themeColor="accent1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4"/>
                      <w:szCs w:val="24"/>
                    </w:rPr>
                    <w:id w:val="1863781786"/>
                    <w:placeholder>
                      <w:docPart w:val="FC2DFB1FD1E74F08BF815E81CABFCFEA"/>
                    </w:placeholder>
                    <w:text/>
                  </w:sdtPr>
                  <w:sdtEndPr/>
                  <w:sdtContent>
                    <w:r w:rsidR="00593294" w:rsidRPr="00FC0271">
                      <w:rPr>
                        <w:color w:val="93A299" w:themeColor="accent1"/>
                        <w:sz w:val="24"/>
                        <w:szCs w:val="24"/>
                      </w:rPr>
                      <w:t xml:space="preserve">23 anos 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CE497C" w:rsidRDefault="00CE497C">
                <w:pPr>
                  <w:pStyle w:val="SemEspaamento"/>
                </w:pPr>
              </w:p>
            </w:tc>
          </w:tr>
        </w:tbl>
        <w:p w:rsidR="00CE497C" w:rsidRDefault="00126056">
          <w:pPr>
            <w:rPr>
              <w:b/>
              <w:bCs/>
            </w:rPr>
          </w:pPr>
        </w:p>
      </w:sdtContent>
    </w:sdt>
    <w:p w:rsidR="00CE497C" w:rsidRDefault="00126056">
      <w:pPr>
        <w:pStyle w:val="TtulodeSeo"/>
      </w:pPr>
      <w:r>
        <w:t>Objetivos</w:t>
      </w:r>
    </w:p>
    <w:p w:rsidR="00CE497C" w:rsidRDefault="00FC0271">
      <w:r>
        <w:t xml:space="preserve">Estou </w:t>
      </w:r>
      <w:r w:rsidR="0077536C">
        <w:t>à</w:t>
      </w:r>
      <w:r>
        <w:t xml:space="preserve"> procura de novos objetivos </w:t>
      </w:r>
      <w:r w:rsidR="0077536C">
        <w:t>profissionais</w:t>
      </w:r>
      <w:r>
        <w:t xml:space="preserve"> buscando uma efetivação no </w:t>
      </w:r>
      <w:r w:rsidR="0077536C">
        <w:t>mercado, visando</w:t>
      </w:r>
      <w:r>
        <w:t xml:space="preserve"> um desenvolvimento </w:t>
      </w:r>
      <w:r w:rsidR="0077536C">
        <w:t>de um todo o trabalho e claro gerando resultados conseguir concretizar a forma de possibilitar este crescimento qualitativo e quantitativo para a empresa.</w:t>
      </w:r>
    </w:p>
    <w:p w:rsidR="00CE497C" w:rsidRDefault="00126056">
      <w:pPr>
        <w:pStyle w:val="TtulodeSeo"/>
      </w:pPr>
      <w:r>
        <w:t>Experiência</w:t>
      </w:r>
    </w:p>
    <w:p w:rsidR="00CE497C" w:rsidRDefault="00593294">
      <w:pPr>
        <w:pStyle w:val="Subseo"/>
        <w:rPr>
          <w:vanish/>
          <w:specVanish/>
        </w:rPr>
      </w:pPr>
      <w:r>
        <w:t>Operador de movimentação de materiais nível I</w:t>
      </w:r>
    </w:p>
    <w:p w:rsidR="00CE497C" w:rsidRDefault="00126056">
      <w:pPr>
        <w:pStyle w:val="SemEspaamento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593294">
        <w:t>04/02/2013</w:t>
      </w:r>
      <w:r>
        <w:t xml:space="preserve"> </w:t>
      </w:r>
      <w:r w:rsidR="00593294">
        <w:t>–</w:t>
      </w:r>
      <w:r>
        <w:t xml:space="preserve"> </w:t>
      </w:r>
      <w:r w:rsidR="00593294">
        <w:t>07/10/2014</w:t>
      </w:r>
    </w:p>
    <w:p w:rsidR="00CE497C" w:rsidRDefault="00593294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MULTILAB</w:t>
      </w:r>
      <w:r w:rsidR="00126056">
        <w:rPr>
          <w:color w:val="564B3C" w:themeColor="text2"/>
          <w:spacing w:val="24"/>
        </w:rPr>
        <w:t xml:space="preserve"> </w:t>
      </w:r>
      <w:r w:rsidR="00126056">
        <w:rPr>
          <w:rFonts w:asciiTheme="majorHAnsi" w:eastAsiaTheme="majorEastAsia" w:hAnsiTheme="majorHAnsi" w:cstheme="majorBidi"/>
          <w:color w:val="564B3C" w:themeColor="text2"/>
          <w:spacing w:val="24"/>
        </w:rPr>
        <w:t>▪</w:t>
      </w:r>
      <w:r w:rsidR="00126056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</w:t>
      </w:r>
      <w:r>
        <w:rPr>
          <w:color w:val="564B3C" w:themeColor="text2"/>
        </w:rPr>
        <w:t>São Jeronimo RS</w:t>
      </w:r>
    </w:p>
    <w:p w:rsidR="00CE497C" w:rsidRDefault="00AA3E84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Recebe, coleta, fazer triagem e prepara material para expedição .se reporta aos superiores sobres os objetivos coletados e entregues.  </w:t>
      </w:r>
    </w:p>
    <w:p w:rsidR="00847715" w:rsidRDefault="00847715" w:rsidP="00847715">
      <w:pPr>
        <w:pStyle w:val="Subseo"/>
        <w:rPr>
          <w:vanish/>
          <w:specVanish/>
        </w:rPr>
      </w:pPr>
      <w:r>
        <w:t xml:space="preserve">Armazenista </w:t>
      </w:r>
    </w:p>
    <w:p w:rsidR="00847715" w:rsidRDefault="00847715" w:rsidP="00847715">
      <w:pPr>
        <w:pStyle w:val="SemEspaamento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10/11/2014</w:t>
      </w:r>
      <w:r>
        <w:t xml:space="preserve"> – </w:t>
      </w:r>
      <w:r>
        <w:t xml:space="preserve">atualmente </w:t>
      </w:r>
    </w:p>
    <w:p w:rsidR="00847715" w:rsidRPr="00D61EB7" w:rsidRDefault="00847715" w:rsidP="00847715">
      <w:pPr>
        <w:spacing w:line="264" w:lineRule="auto"/>
        <w:rPr>
          <w:rFonts w:asciiTheme="majorHAnsi" w:eastAsiaTheme="majorEastAsia" w:hAnsiTheme="majorHAnsi" w:cstheme="majorBidi"/>
          <w:color w:val="564B3C" w:themeColor="text2"/>
          <w:spacing w:val="24"/>
        </w:rPr>
      </w:pPr>
      <w:r>
        <w:rPr>
          <w:color w:val="564B3C" w:themeColor="text2"/>
        </w:rPr>
        <w:t xml:space="preserve">BRISTOL SYL </w:t>
      </w:r>
      <w:r w:rsidR="00D61EB7">
        <w:rPr>
          <w:color w:val="564B3C" w:themeColor="text2"/>
        </w:rPr>
        <w:t>INDUSTRIA.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</w:t>
      </w:r>
      <w:r>
        <w:rPr>
          <w:color w:val="564B3C" w:themeColor="text2"/>
        </w:rPr>
        <w:t>São Jeronimo RS</w:t>
      </w:r>
    </w:p>
    <w:p w:rsidR="00AA3E84" w:rsidRDefault="00847715" w:rsidP="00AA3E84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Atua</w:t>
      </w:r>
      <w:r w:rsidR="00AA3E84">
        <w:rPr>
          <w:color w:val="000000" w:themeColor="text1"/>
        </w:rPr>
        <w:t>r</w:t>
      </w:r>
      <w:r>
        <w:rPr>
          <w:color w:val="000000" w:themeColor="text1"/>
        </w:rPr>
        <w:t xml:space="preserve"> com armazenagem, separação, controle e conferencia de mercadorias e pedidos além de preencher informações em </w:t>
      </w:r>
      <w:r w:rsidR="00AA3E84">
        <w:rPr>
          <w:color w:val="000000" w:themeColor="text1"/>
        </w:rPr>
        <w:t>sistema.</w:t>
      </w:r>
    </w:p>
    <w:p w:rsidR="006D6AE6" w:rsidRDefault="00FC0271" w:rsidP="006D6AE6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Macropam Supermercados </w:t>
      </w:r>
      <w:r>
        <w:rPr>
          <w:color w:val="564B3C" w:themeColor="text2"/>
          <w:spacing w:val="24"/>
        </w:rPr>
        <w:t>▪</w:t>
      </w:r>
      <w:r w:rsidR="00AA3E84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</w:t>
      </w:r>
      <w:r>
        <w:rPr>
          <w:color w:val="564B3C" w:themeColor="text2"/>
        </w:rPr>
        <w:t>Charqueadas</w:t>
      </w:r>
      <w:r w:rsidR="00AA3E84">
        <w:rPr>
          <w:color w:val="564B3C" w:themeColor="text2"/>
        </w:rPr>
        <w:t xml:space="preserve"> RS</w:t>
      </w:r>
    </w:p>
    <w:p w:rsidR="006D6AE6" w:rsidRPr="006D6AE6" w:rsidRDefault="006D6AE6" w:rsidP="006D6AE6">
      <w:pPr>
        <w:spacing w:line="264" w:lineRule="auto"/>
        <w:rPr>
          <w:color w:val="564B3C" w:themeColor="text2"/>
        </w:rPr>
      </w:pPr>
      <w:r>
        <w:rPr>
          <w:color w:val="000000" w:themeColor="text1"/>
        </w:rPr>
        <w:t xml:space="preserve">Empacotador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02/04/2012 – 08/11/2012</w:t>
      </w:r>
    </w:p>
    <w:p w:rsidR="00AA3E84" w:rsidRDefault="00FC0271" w:rsidP="00AA3E84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Embalar, empacotar, ensacar e encaixotar mercadorias. Prestar apoios aos demais funcionários checar pesos preços e códigos levar trazer documentos, objetos. Fazer atendimento direto ao cliente </w:t>
      </w:r>
    </w:p>
    <w:p w:rsidR="00CE497C" w:rsidRDefault="00FA5C3F">
      <w:pPr>
        <w:pStyle w:val="TtulodeSeo"/>
      </w:pPr>
      <w:r>
        <w:t xml:space="preserve">Informações adicionais </w:t>
      </w:r>
    </w:p>
    <w:p w:rsidR="006D6AE6" w:rsidRDefault="00FA5C3F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Carteira de habilitação.</w:t>
      </w:r>
    </w:p>
    <w:p w:rsidR="00D61EB7" w:rsidRDefault="006D6AE6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NR 35 TRABALHO EM ALTURA </w:t>
      </w:r>
    </w:p>
    <w:p w:rsidR="00D61EB7" w:rsidRDefault="00D61EB7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NR 20 LIGUIDOS ECOMBUSTIVEIS INFLAMAVEIS </w:t>
      </w:r>
    </w:p>
    <w:p w:rsidR="00CE497C" w:rsidRDefault="00FA5C3F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 </w:t>
      </w:r>
      <w:r w:rsidR="00D61EB7">
        <w:rPr>
          <w:color w:val="40382D" w:themeColor="text2" w:themeShade="BF"/>
        </w:rPr>
        <w:t>CURSO BASICO DE INFORMATICA PELO SENAI.</w:t>
      </w:r>
    </w:p>
    <w:p w:rsidR="00CE497C" w:rsidRDefault="00126056">
      <w:pPr>
        <w:pStyle w:val="TtulodeSeo"/>
      </w:pPr>
      <w:r>
        <w:t>Educação</w:t>
      </w:r>
    </w:p>
    <w:p w:rsidR="00E8186E" w:rsidRPr="00FA5C3F" w:rsidRDefault="00E8186E" w:rsidP="00E8186E">
      <w:pPr>
        <w:pStyle w:val="Subseo"/>
        <w:rPr>
          <w:u w:val="single"/>
        </w:rPr>
      </w:pPr>
      <w:r w:rsidRPr="00FA5C3F">
        <w:rPr>
          <w:color w:val="564B3C" w:themeColor="text2"/>
          <w:u w:val="single"/>
        </w:rPr>
        <w:t>Instituto federa de educação ciência e tecnologia campus Charqueadas RS</w:t>
      </w:r>
    </w:p>
    <w:p w:rsidR="00E8186E" w:rsidRPr="00FA5C3F" w:rsidRDefault="00E8186E" w:rsidP="00E8186E">
      <w:pPr>
        <w:spacing w:after="0" w:line="240" w:lineRule="auto"/>
        <w:rPr>
          <w:b/>
          <w:color w:val="564B3C" w:themeColor="text2"/>
          <w:u w:val="single"/>
        </w:rPr>
      </w:pPr>
      <w:r w:rsidRPr="00FA5C3F">
        <w:rPr>
          <w:b/>
          <w:color w:val="564B3C" w:themeColor="text2"/>
          <w:u w:val="single"/>
        </w:rPr>
        <w:t xml:space="preserve">Curso </w:t>
      </w:r>
      <w:r w:rsidR="00FA5C3F" w:rsidRPr="00FA5C3F">
        <w:rPr>
          <w:b/>
          <w:color w:val="564B3C" w:themeColor="text2"/>
          <w:u w:val="single"/>
        </w:rPr>
        <w:t>em andamento.</w:t>
      </w:r>
    </w:p>
    <w:p w:rsidR="00FA5C3F" w:rsidRDefault="00FA5C3F" w:rsidP="00E8186E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Técnico em fabricação mecânica.</w:t>
      </w:r>
    </w:p>
    <w:p w:rsidR="00E8186E" w:rsidRPr="00E8186E" w:rsidRDefault="00FA5C3F" w:rsidP="00E8186E">
      <w:r>
        <w:rPr>
          <w:color w:val="000000" w:themeColor="text1" w:themeShade="BF"/>
        </w:rPr>
        <w:t>Desenvolver</w:t>
      </w:r>
      <w:r w:rsidR="0073110E">
        <w:rPr>
          <w:color w:val="000000" w:themeColor="text1" w:themeShade="BF"/>
        </w:rPr>
        <w:t xml:space="preserve"> e executar </w:t>
      </w:r>
      <w:r>
        <w:rPr>
          <w:color w:val="000000" w:themeColor="text1" w:themeShade="BF"/>
        </w:rPr>
        <w:t>atividades,</w:t>
      </w:r>
      <w:r w:rsidR="0073110E">
        <w:rPr>
          <w:color w:val="000000" w:themeColor="text1" w:themeShade="BF"/>
        </w:rPr>
        <w:t xml:space="preserve"> relacionadas as áreas de projetos planejamento e controle </w:t>
      </w:r>
      <w:r>
        <w:rPr>
          <w:color w:val="000000" w:themeColor="text1" w:themeShade="BF"/>
        </w:rPr>
        <w:t>das atividades</w:t>
      </w:r>
      <w:r w:rsidR="0073110E">
        <w:rPr>
          <w:color w:val="000000" w:themeColor="text1" w:themeShade="BF"/>
        </w:rPr>
        <w:t xml:space="preserve"> de </w:t>
      </w:r>
      <w:r>
        <w:rPr>
          <w:color w:val="000000" w:themeColor="text1" w:themeShade="BF"/>
        </w:rPr>
        <w:t>usinagem,</w:t>
      </w:r>
      <w:r w:rsidR="0073110E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caldeiraria,</w:t>
      </w:r>
      <w:r w:rsidR="0073110E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soldagem,</w:t>
      </w:r>
      <w:r w:rsidR="0073110E">
        <w:rPr>
          <w:color w:val="000000" w:themeColor="text1" w:themeShade="BF"/>
        </w:rPr>
        <w:t xml:space="preserve"> tratamento </w:t>
      </w:r>
      <w:r>
        <w:rPr>
          <w:color w:val="000000" w:themeColor="text1" w:themeShade="BF"/>
        </w:rPr>
        <w:t>térmico, selecionar</w:t>
      </w:r>
      <w:r w:rsidR="0073110E">
        <w:rPr>
          <w:color w:val="000000" w:themeColor="text1" w:themeShade="BF"/>
        </w:rPr>
        <w:t xml:space="preserve"> especificar ferramental para os processos </w:t>
      </w:r>
      <w:r>
        <w:rPr>
          <w:color w:val="000000" w:themeColor="text1" w:themeShade="BF"/>
        </w:rPr>
        <w:t>produtivos,</w:t>
      </w:r>
      <w:r w:rsidR="0073110E">
        <w:rPr>
          <w:color w:val="000000" w:themeColor="text1" w:themeShade="BF"/>
        </w:rPr>
        <w:t xml:space="preserve"> aplicar técnicas de medição </w:t>
      </w:r>
      <w:r>
        <w:rPr>
          <w:color w:val="000000" w:themeColor="text1" w:themeShade="BF"/>
        </w:rPr>
        <w:t>especificar materiais e insumos aplicados aos processos de fabricação mecânica entre outros processos de conformação mecânica.</w:t>
      </w:r>
    </w:p>
    <w:p w:rsidR="00CE497C" w:rsidRPr="00FA5C3F" w:rsidRDefault="00E8186E">
      <w:pPr>
        <w:pStyle w:val="Subseo"/>
        <w:rPr>
          <w:u w:val="single"/>
        </w:rPr>
      </w:pPr>
      <w:r w:rsidRPr="00FA5C3F">
        <w:rPr>
          <w:color w:val="564B3C" w:themeColor="text2"/>
          <w:u w:val="single"/>
        </w:rPr>
        <w:t>Instituto</w:t>
      </w:r>
      <w:r w:rsidR="0077536C" w:rsidRPr="00FA5C3F">
        <w:rPr>
          <w:color w:val="564B3C" w:themeColor="text2"/>
          <w:u w:val="single"/>
        </w:rPr>
        <w:t xml:space="preserve"> estadual de educação </w:t>
      </w:r>
      <w:r w:rsidRPr="00FA5C3F">
        <w:rPr>
          <w:color w:val="564B3C" w:themeColor="text2"/>
          <w:u w:val="single"/>
        </w:rPr>
        <w:t>Assis</w:t>
      </w:r>
      <w:r w:rsidR="0077536C" w:rsidRPr="00FA5C3F">
        <w:rPr>
          <w:color w:val="564B3C" w:themeColor="text2"/>
          <w:u w:val="single"/>
        </w:rPr>
        <w:t xml:space="preserve"> chateaubriand </w:t>
      </w:r>
    </w:p>
    <w:p w:rsidR="00FA5C3F" w:rsidRDefault="0077536C" w:rsidP="00FA5C3F">
      <w:pPr>
        <w:spacing w:after="0" w:line="240" w:lineRule="auto"/>
        <w:rPr>
          <w:color w:val="564B3C" w:themeColor="text2"/>
          <w:spacing w:val="24"/>
        </w:rPr>
      </w:pPr>
      <w:r>
        <w:rPr>
          <w:color w:val="564B3C" w:themeColor="text2"/>
        </w:rPr>
        <w:t>Ano 2009</w:t>
      </w:r>
    </w:p>
    <w:p w:rsidR="006D6AE6" w:rsidRPr="006D6AE6" w:rsidRDefault="00E8186E" w:rsidP="006D6AE6">
      <w:pPr>
        <w:spacing w:after="0" w:line="240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Ensino médio </w:t>
      </w:r>
      <w:r w:rsidRPr="006D6AE6">
        <w:rPr>
          <w:b/>
          <w:color w:val="000000" w:themeColor="text1" w:themeShade="BF"/>
          <w:u w:val="single"/>
        </w:rPr>
        <w:t>completo</w:t>
      </w:r>
      <w:r>
        <w:rPr>
          <w:color w:val="000000" w:themeColor="text1" w:themeShade="BF"/>
        </w:rPr>
        <w:t>.</w:t>
      </w:r>
    </w:p>
    <w:sectPr w:rsidR="006D6AE6" w:rsidRPr="006D6AE6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056" w:rsidRDefault="00126056">
      <w:pPr>
        <w:spacing w:after="0" w:line="240" w:lineRule="auto"/>
      </w:pPr>
      <w:r>
        <w:separator/>
      </w:r>
    </w:p>
  </w:endnote>
  <w:endnote w:type="continuationSeparator" w:id="0">
    <w:p w:rsidR="00126056" w:rsidRDefault="0012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7C" w:rsidRDefault="00126056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E497C" w:rsidRDefault="00CE497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yAKgIAAJI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CE497C" w:rsidRDefault="00CE497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E497C" w:rsidRDefault="00CE497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yL6PsDwCAADe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CE497C" w:rsidRDefault="00CE497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E497C" w:rsidRDefault="00CE497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DrBH7C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CE497C" w:rsidRDefault="00CE497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E497C" w:rsidRDefault="00126056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ED12053B4371413D88D29996AFC165C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59329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vagner rios de </w:t>
                              </w:r>
                              <w:r w:rsidR="00D61EB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Souza</w:t>
                              </w:r>
                              <w:r w:rsidR="0059329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DF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61fQ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" filled="f" stroked="f" strokeweight="2pt">
              <v:textbox inset="0,0,0,0">
                <w:txbxContent>
                  <w:p w:rsidR="00CE497C" w:rsidRDefault="00126056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ED12053B4371413D88D29996AFC165C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59329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vagner rios de </w:t>
                        </w:r>
                        <w:r w:rsidR="00D61EB7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Souza</w:t>
                        </w:r>
                        <w:r w:rsidR="0059329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694DF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056" w:rsidRDefault="00126056">
      <w:pPr>
        <w:spacing w:after="0" w:line="240" w:lineRule="auto"/>
      </w:pPr>
      <w:r>
        <w:separator/>
      </w:r>
    </w:p>
  </w:footnote>
  <w:footnote w:type="continuationSeparator" w:id="0">
    <w:p w:rsidR="00126056" w:rsidRDefault="0012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7C" w:rsidRDefault="00D61EB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FD334C" wp14:editId="2BA5C0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8255" b="6985"/>
              <wp:wrapNone/>
              <wp:docPr id="4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14A326F6" id="Retâ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OCY5T0oAgAAkQ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  <w:r w:rsidR="0012605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047E9C" wp14:editId="4E79E6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tângulo Arredond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C2FCB28" id="Retângulo Arredond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 w:rsidR="0012605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57BC0EA" wp14:editId="67A4A75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29BEEA6" id="Retâ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cPQIAAM4EAAAOAAAAZHJzL2Uyb0RvYy54bWysVEtu2zAQ3RfoHQjua0n+pJFhOYukLgoU&#10;bZCkB6ApUhJAkcSQ8afH6VV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BiebvcPQIAAM4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94"/>
    <w:rsid w:val="00126056"/>
    <w:rsid w:val="00593294"/>
    <w:rsid w:val="00694DFA"/>
    <w:rsid w:val="006D6AE6"/>
    <w:rsid w:val="0073110E"/>
    <w:rsid w:val="0077536C"/>
    <w:rsid w:val="00847715"/>
    <w:rsid w:val="00AA3E84"/>
    <w:rsid w:val="00CE497C"/>
    <w:rsid w:val="00D61EB7"/>
    <w:rsid w:val="00E8186E"/>
    <w:rsid w:val="00FA5C3F"/>
    <w:rsid w:val="00FC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FBB41"/>
  <w15:docId w15:val="{DE746951-50B5-4D7D-9041-484F31AE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color w:val="40382D" w:themeColor="text2" w:themeShade="BF"/>
      <w:sz w:val="28"/>
      <w:szCs w:val="28"/>
    </w:rPr>
  </w:style>
  <w:style w:type="paragraph" w:customStyle="1" w:styleId="Subseo">
    <w:name w:val="Subse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594AF43D5848C3814379EA637AE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4BD00-C5C5-4370-B7DE-9B3C47D99000}"/>
      </w:docPartPr>
      <w:docPartBody>
        <w:p w:rsidR="00000000" w:rsidRDefault="004A629E">
          <w:pPr>
            <w:pStyle w:val="69594AF43D5848C3814379EA637AE4A9"/>
          </w:pPr>
          <w:r>
            <w:t>Escolha um bloco de construção.</w:t>
          </w:r>
        </w:p>
      </w:docPartBody>
    </w:docPart>
    <w:docPart>
      <w:docPartPr>
        <w:name w:val="7E3EA77A69BB4192BFFD166368BECA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CD6DED-8F3D-4993-8131-BEAEF940A1FA}"/>
      </w:docPartPr>
      <w:docPartBody>
        <w:p w:rsidR="00000000" w:rsidRDefault="004A629E">
          <w:pPr>
            <w:pStyle w:val="7E3EA77A69BB4192BFFD166368BECA37"/>
          </w:pPr>
          <w:r>
            <w:t>[Digite seu Nome]</w:t>
          </w:r>
        </w:p>
      </w:docPartBody>
    </w:docPart>
    <w:docPart>
      <w:docPartPr>
        <w:name w:val="7DABA8F645DD4FF28E5C569965384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D84414-BD10-4D6E-B451-F1FBF892E8E8}"/>
      </w:docPartPr>
      <w:docPartBody>
        <w:p w:rsidR="00000000" w:rsidRDefault="004A629E">
          <w:pPr>
            <w:pStyle w:val="7DABA8F645DD4FF28E5C56996538437F"/>
          </w:pPr>
          <w:r>
            <w:rPr>
              <w:color w:val="44546A" w:themeColor="text2"/>
            </w:rPr>
            <w:t>[Digite seu endereço]</w:t>
          </w:r>
        </w:p>
      </w:docPartBody>
    </w:docPart>
    <w:docPart>
      <w:docPartPr>
        <w:name w:val="2E7C0551B27B448E826DB5FF9EAF05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43D82-3335-4B47-B8FE-7A2D2887E146}"/>
      </w:docPartPr>
      <w:docPartBody>
        <w:p w:rsidR="00000000" w:rsidRDefault="004A629E">
          <w:pPr>
            <w:pStyle w:val="2E7C0551B27B448E826DB5FF9EAF051A"/>
          </w:pPr>
          <w:r>
            <w:rPr>
              <w:color w:val="44546A" w:themeColor="text2"/>
            </w:rPr>
            <w:t>[Digite seu telefone]</w:t>
          </w:r>
        </w:p>
      </w:docPartBody>
    </w:docPart>
    <w:docPart>
      <w:docPartPr>
        <w:name w:val="E2E692E3713E476191248FBB35F4C5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ED3BDE-E6E0-4D7D-AE7F-C0512EDDD6C0}"/>
      </w:docPartPr>
      <w:docPartBody>
        <w:p w:rsidR="00000000" w:rsidRDefault="004A629E">
          <w:pPr>
            <w:pStyle w:val="E2E692E3713E476191248FBB35F4C520"/>
          </w:pPr>
          <w:r>
            <w:rPr>
              <w:color w:val="44546A" w:themeColor="text2"/>
            </w:rPr>
            <w:t>[Digite seu email</w:t>
          </w:r>
          <w:r>
            <w:rPr>
              <w:color w:val="44546A" w:themeColor="text2"/>
            </w:rPr>
            <w:t>]</w:t>
          </w:r>
        </w:p>
      </w:docPartBody>
    </w:docPart>
    <w:docPart>
      <w:docPartPr>
        <w:name w:val="FC2DFB1FD1E74F08BF815E81CABFC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E44381-B827-456F-A78C-C7D59EF31998}"/>
      </w:docPartPr>
      <w:docPartBody>
        <w:p w:rsidR="00000000" w:rsidRDefault="004A629E">
          <w:pPr>
            <w:pStyle w:val="FC2DFB1FD1E74F08BF815E81CABFCFEA"/>
          </w:pPr>
          <w:r>
            <w:rPr>
              <w:color w:val="5B9BD5" w:themeColor="accent1"/>
              <w:sz w:val="18"/>
              <w:szCs w:val="18"/>
            </w:rPr>
            <w:t>[Digite seu site]</w:t>
          </w:r>
        </w:p>
      </w:docPartBody>
    </w:docPart>
    <w:docPart>
      <w:docPartPr>
        <w:name w:val="ED12053B4371413D88D29996AFC1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106608-EE92-4108-9EA0-8ABA651E788D}"/>
      </w:docPartPr>
      <w:docPartBody>
        <w:p w:rsidR="00000000" w:rsidRDefault="004A629E">
          <w:pPr>
            <w:pStyle w:val="ED12053B4371413D88D29996AFC165CE"/>
          </w:pPr>
          <w:r>
            <w:rPr>
              <w:color w:val="A6A6A6" w:themeColor="background1" w:themeShade="A6"/>
              <w:sz w:val="18"/>
              <w:szCs w:val="1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27"/>
    <w:rsid w:val="004A629E"/>
    <w:rsid w:val="00A7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9594AF43D5848C3814379EA637AE4A9">
    <w:name w:val="69594AF43D5848C3814379EA637AE4A9"/>
  </w:style>
  <w:style w:type="paragraph" w:customStyle="1" w:styleId="7E3EA77A69BB4192BFFD166368BECA37">
    <w:name w:val="7E3EA77A69BB4192BFFD166368BECA37"/>
  </w:style>
  <w:style w:type="paragraph" w:customStyle="1" w:styleId="7DABA8F645DD4FF28E5C56996538437F">
    <w:name w:val="7DABA8F645DD4FF28E5C56996538437F"/>
  </w:style>
  <w:style w:type="paragraph" w:customStyle="1" w:styleId="2E7C0551B27B448E826DB5FF9EAF051A">
    <w:name w:val="2E7C0551B27B448E826DB5FF9EAF051A"/>
  </w:style>
  <w:style w:type="paragraph" w:customStyle="1" w:styleId="E2E692E3713E476191248FBB35F4C520">
    <w:name w:val="E2E692E3713E476191248FBB35F4C520"/>
  </w:style>
  <w:style w:type="paragraph" w:customStyle="1" w:styleId="FC2DFB1FD1E74F08BF815E81CABFCFEA">
    <w:name w:val="FC2DFB1FD1E74F08BF815E81CABFCFEA"/>
  </w:style>
  <w:style w:type="paragraph" w:customStyle="1" w:styleId="93DA359EBF3F467E8349ED09A0BBB4E6">
    <w:name w:val="93DA359EBF3F467E8349ED09A0BBB4E6"/>
  </w:style>
  <w:style w:type="paragraph" w:customStyle="1" w:styleId="60E5653BE3364D839F148AA9B65EE1E3">
    <w:name w:val="60E5653BE3364D839F148AA9B65EE1E3"/>
  </w:style>
  <w:style w:type="paragraph" w:customStyle="1" w:styleId="7D7C8E1FBDFD4BDB800F911521E19865">
    <w:name w:val="7D7C8E1FBDFD4BDB800F911521E19865"/>
  </w:style>
  <w:style w:type="paragraph" w:customStyle="1" w:styleId="29F063926FD94E3989F8C066E3C9EFD0">
    <w:name w:val="29F063926FD94E3989F8C066E3C9EFD0"/>
  </w:style>
  <w:style w:type="paragraph" w:customStyle="1" w:styleId="ACABFFED4F814D0DADB68684D7A99FD2">
    <w:name w:val="ACABFFED4F814D0DADB68684D7A99FD2"/>
  </w:style>
  <w:style w:type="paragraph" w:customStyle="1" w:styleId="605E893372D24AD0AAAF555058880344">
    <w:name w:val="605E893372D24AD0AAAF555058880344"/>
  </w:style>
  <w:style w:type="paragraph" w:customStyle="1" w:styleId="492FE888AFF6478D8F7AC9B146DF9B08">
    <w:name w:val="492FE888AFF6478D8F7AC9B146DF9B08"/>
  </w:style>
  <w:style w:type="paragraph" w:customStyle="1" w:styleId="2E66A96C5D1C48039A3ADEFE1959E21A">
    <w:name w:val="2E66A96C5D1C48039A3ADEFE1959E21A"/>
  </w:style>
  <w:style w:type="paragraph" w:customStyle="1" w:styleId="1AA9A3E1AD7D43D086D5D33C394BE16D">
    <w:name w:val="1AA9A3E1AD7D43D086D5D33C394BE16D"/>
  </w:style>
  <w:style w:type="paragraph" w:customStyle="1" w:styleId="65D7A4BB70474E4482C4D73F57492FAB">
    <w:name w:val="65D7A4BB70474E4482C4D73F57492FAB"/>
  </w:style>
  <w:style w:type="paragraph" w:customStyle="1" w:styleId="7080D793244D404BBEA07AB3C4A1D9FC">
    <w:name w:val="7080D793244D404BBEA07AB3C4A1D9FC"/>
  </w:style>
  <w:style w:type="paragraph" w:customStyle="1" w:styleId="F01185BA37D04067A35F6E8DE14B3112">
    <w:name w:val="F01185BA37D04067A35F6E8DE14B3112"/>
  </w:style>
  <w:style w:type="paragraph" w:customStyle="1" w:styleId="0708F685E99F498F909B13E2824A421F">
    <w:name w:val="0708F685E99F498F909B13E2824A421F"/>
  </w:style>
  <w:style w:type="paragraph" w:customStyle="1" w:styleId="ED12053B4371413D88D29996AFC165CE">
    <w:name w:val="ED12053B4371413D88D29996AFC165CE"/>
  </w:style>
  <w:style w:type="paragraph" w:customStyle="1" w:styleId="B3ADEEDFADEB4AFA9171B8A382582229">
    <w:name w:val="B3ADEEDFADEB4AFA9171B8A382582229"/>
    <w:rsid w:val="00A77027"/>
  </w:style>
  <w:style w:type="paragraph" w:customStyle="1" w:styleId="14911F93893E4899962C6BCBA9952AC8">
    <w:name w:val="14911F93893E4899962C6BCBA9952AC8"/>
    <w:rsid w:val="00A77027"/>
  </w:style>
  <w:style w:type="paragraph" w:customStyle="1" w:styleId="16DF78394DE8402C8E91F98E6E7A48BA">
    <w:name w:val="16DF78394DE8402C8E91F98E6E7A48BA"/>
    <w:rsid w:val="00A77027"/>
  </w:style>
  <w:style w:type="paragraph" w:customStyle="1" w:styleId="50A9526538094939A8C518A109D5CB8B">
    <w:name w:val="50A9526538094939A8C518A109D5CB8B"/>
    <w:rsid w:val="00A77027"/>
  </w:style>
  <w:style w:type="paragraph" w:customStyle="1" w:styleId="1FF701578C7D4E1E896D4100264AD85E">
    <w:name w:val="1FF701578C7D4E1E896D4100264AD85E"/>
    <w:rsid w:val="00A77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dr temotio ,272,charqueadas-rs </CompanyAddress>
  <CompanyPhone>98785410 ou 97367068</CompanyPhone>
  <CompanyFax/>
  <CompanyEmail>vagner.rios2014@gmail.com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AAD09E5-7217-4AB6-A778-21B22B17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120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rios de Souza</dc:creator>
  <cp:lastModifiedBy>vagner rios</cp:lastModifiedBy>
  <cp:revision>1</cp:revision>
  <dcterms:created xsi:type="dcterms:W3CDTF">2016-04-21T15:16:00Z</dcterms:created>
  <dcterms:modified xsi:type="dcterms:W3CDTF">2016-04-21T17:16:00Z</dcterms:modified>
</cp:coreProperties>
</file>