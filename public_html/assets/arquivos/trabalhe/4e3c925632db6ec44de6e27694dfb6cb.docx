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B6" w:rsidRDefault="00F049BA" w:rsidP="001638B8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F</w:t>
      </w:r>
      <w:r w:rsidR="008A5FD7" w:rsidRPr="00DC6020">
        <w:rPr>
          <w:rFonts w:ascii="Verdana" w:hAnsi="Verdana"/>
          <w:sz w:val="36"/>
          <w:szCs w:val="36"/>
        </w:rPr>
        <w:t>abiane Ribeiro Bohn</w:t>
      </w:r>
    </w:p>
    <w:p w:rsidR="001638B8" w:rsidRDefault="001B0263" w:rsidP="001638B8">
      <w:pPr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>Brasileira, casada, 2</w:t>
      </w:r>
      <w:r w:rsidR="009C39D6">
        <w:rPr>
          <w:rFonts w:ascii="Verdana" w:hAnsi="Verdana"/>
          <w:color w:val="auto"/>
          <w:sz w:val="18"/>
          <w:szCs w:val="18"/>
        </w:rPr>
        <w:t>6</w:t>
      </w:r>
      <w:r w:rsidR="001638B8" w:rsidRPr="00731EBA">
        <w:rPr>
          <w:rFonts w:ascii="Verdana" w:hAnsi="Verdana"/>
          <w:color w:val="auto"/>
          <w:sz w:val="18"/>
          <w:szCs w:val="18"/>
        </w:rPr>
        <w:t xml:space="preserve"> anos</w:t>
      </w:r>
      <w:r w:rsidR="001638B8" w:rsidRPr="00731EBA">
        <w:rPr>
          <w:rFonts w:ascii="Verdana" w:hAnsi="Verdana"/>
          <w:color w:val="auto"/>
          <w:sz w:val="18"/>
          <w:szCs w:val="18"/>
        </w:rPr>
        <w:br/>
        <w:t xml:space="preserve">Rua </w:t>
      </w:r>
      <w:r w:rsidR="008A5FD7" w:rsidRPr="00731EBA">
        <w:rPr>
          <w:rFonts w:ascii="Verdana" w:hAnsi="Verdana"/>
          <w:color w:val="auto"/>
          <w:sz w:val="18"/>
          <w:szCs w:val="18"/>
        </w:rPr>
        <w:t>C dez</w:t>
      </w:r>
      <w:r w:rsidR="001638B8" w:rsidRPr="00731EBA">
        <w:rPr>
          <w:rFonts w:ascii="Verdana" w:hAnsi="Verdana"/>
          <w:color w:val="auto"/>
          <w:sz w:val="18"/>
          <w:szCs w:val="18"/>
        </w:rPr>
        <w:t xml:space="preserve">, número </w:t>
      </w:r>
      <w:r w:rsidR="008A5FD7" w:rsidRPr="00731EBA">
        <w:rPr>
          <w:rFonts w:ascii="Verdana" w:hAnsi="Verdana"/>
          <w:color w:val="auto"/>
          <w:sz w:val="18"/>
          <w:szCs w:val="18"/>
        </w:rPr>
        <w:t>33</w:t>
      </w:r>
      <w:r w:rsidR="001638B8" w:rsidRPr="00731EBA">
        <w:rPr>
          <w:rFonts w:ascii="Verdana" w:hAnsi="Verdana"/>
          <w:color w:val="auto"/>
          <w:sz w:val="18"/>
          <w:szCs w:val="18"/>
        </w:rPr>
        <w:br/>
      </w:r>
      <w:r w:rsidR="008A5FD7" w:rsidRPr="00731EBA">
        <w:rPr>
          <w:rFonts w:ascii="Verdana" w:hAnsi="Verdana"/>
          <w:color w:val="auto"/>
          <w:sz w:val="18"/>
          <w:szCs w:val="18"/>
        </w:rPr>
        <w:t>Colina</w:t>
      </w:r>
      <w:r w:rsidR="001638B8" w:rsidRPr="00731EBA">
        <w:rPr>
          <w:rFonts w:ascii="Verdana" w:hAnsi="Verdana"/>
          <w:color w:val="auto"/>
          <w:sz w:val="18"/>
          <w:szCs w:val="18"/>
        </w:rPr>
        <w:t xml:space="preserve"> – </w:t>
      </w:r>
      <w:r w:rsidR="008A5FD7" w:rsidRPr="00731EBA">
        <w:rPr>
          <w:rFonts w:ascii="Verdana" w:hAnsi="Verdana"/>
          <w:color w:val="auto"/>
          <w:sz w:val="18"/>
          <w:szCs w:val="18"/>
        </w:rPr>
        <w:t>Guaíba</w:t>
      </w:r>
      <w:r w:rsidR="001638B8" w:rsidRPr="00731EBA">
        <w:rPr>
          <w:rFonts w:ascii="Verdana" w:hAnsi="Verdana"/>
          <w:color w:val="auto"/>
          <w:sz w:val="18"/>
          <w:szCs w:val="18"/>
        </w:rPr>
        <w:t xml:space="preserve"> – </w:t>
      </w:r>
      <w:r w:rsidR="008A5FD7" w:rsidRPr="00731EBA">
        <w:rPr>
          <w:rFonts w:ascii="Verdana" w:hAnsi="Verdana"/>
          <w:color w:val="auto"/>
          <w:sz w:val="18"/>
          <w:szCs w:val="18"/>
        </w:rPr>
        <w:t>RS</w:t>
      </w:r>
      <w:r w:rsidR="001638B8" w:rsidRPr="00731EBA">
        <w:rPr>
          <w:rFonts w:ascii="Verdana" w:hAnsi="Verdana"/>
          <w:color w:val="auto"/>
          <w:sz w:val="18"/>
          <w:szCs w:val="18"/>
        </w:rPr>
        <w:br/>
      </w:r>
      <w:r w:rsidR="005B5FD3" w:rsidRPr="00731EBA">
        <w:rPr>
          <w:rFonts w:ascii="Verdana" w:hAnsi="Verdana"/>
          <w:color w:val="auto"/>
          <w:sz w:val="18"/>
          <w:szCs w:val="18"/>
        </w:rPr>
        <w:t xml:space="preserve">Telefone: </w:t>
      </w:r>
      <w:r w:rsidR="009C400F" w:rsidRPr="00731EBA">
        <w:rPr>
          <w:rFonts w:ascii="Verdana" w:hAnsi="Verdana"/>
          <w:color w:val="auto"/>
          <w:sz w:val="18"/>
          <w:szCs w:val="18"/>
        </w:rPr>
        <w:t>(51</w:t>
      </w:r>
      <w:r w:rsidR="001638B8" w:rsidRPr="00731EBA">
        <w:rPr>
          <w:rFonts w:ascii="Verdana" w:hAnsi="Verdana"/>
          <w:color w:val="auto"/>
          <w:sz w:val="18"/>
          <w:szCs w:val="18"/>
        </w:rPr>
        <w:t xml:space="preserve">) </w:t>
      </w:r>
      <w:r w:rsidR="009C400F" w:rsidRPr="00731EBA">
        <w:rPr>
          <w:rFonts w:ascii="Verdana" w:hAnsi="Verdana"/>
          <w:color w:val="auto"/>
          <w:sz w:val="18"/>
          <w:szCs w:val="18"/>
        </w:rPr>
        <w:t>9888</w:t>
      </w:r>
      <w:r w:rsidR="00567B1C" w:rsidRPr="00731EBA">
        <w:rPr>
          <w:rFonts w:ascii="Verdana" w:hAnsi="Verdana"/>
          <w:color w:val="auto"/>
          <w:sz w:val="18"/>
          <w:szCs w:val="18"/>
        </w:rPr>
        <w:t xml:space="preserve"> </w:t>
      </w:r>
      <w:r w:rsidR="009C400F" w:rsidRPr="00731EBA">
        <w:rPr>
          <w:rFonts w:ascii="Verdana" w:hAnsi="Verdana"/>
          <w:color w:val="auto"/>
          <w:sz w:val="18"/>
          <w:szCs w:val="18"/>
        </w:rPr>
        <w:t>3265</w:t>
      </w:r>
      <w:r w:rsidR="001638B8" w:rsidRPr="00731EBA">
        <w:rPr>
          <w:rFonts w:ascii="Verdana" w:hAnsi="Verdana"/>
          <w:color w:val="auto"/>
          <w:sz w:val="18"/>
          <w:szCs w:val="18"/>
        </w:rPr>
        <w:t xml:space="preserve"> </w:t>
      </w:r>
      <w:r w:rsidR="005B5FD3" w:rsidRPr="00731EBA">
        <w:rPr>
          <w:rFonts w:ascii="Verdana" w:hAnsi="Verdana"/>
          <w:color w:val="auto"/>
          <w:sz w:val="18"/>
          <w:szCs w:val="18"/>
        </w:rPr>
        <w:t>/ E-mail:</w:t>
      </w:r>
      <w:r w:rsidR="001638B8" w:rsidRPr="00731EBA">
        <w:rPr>
          <w:rFonts w:ascii="Verdana" w:hAnsi="Verdana"/>
          <w:color w:val="auto"/>
          <w:sz w:val="18"/>
          <w:szCs w:val="18"/>
        </w:rPr>
        <w:t xml:space="preserve"> </w:t>
      </w:r>
      <w:r w:rsidR="009C400F" w:rsidRPr="00731EBA">
        <w:rPr>
          <w:rFonts w:ascii="Verdana" w:hAnsi="Verdana"/>
          <w:color w:val="auto"/>
          <w:sz w:val="18"/>
          <w:szCs w:val="18"/>
        </w:rPr>
        <w:t>fabiane_bohn@hotmail.com</w:t>
      </w:r>
      <w:r w:rsidR="001638B8" w:rsidRPr="00731EBA">
        <w:rPr>
          <w:rFonts w:ascii="Verdana" w:hAnsi="Verdana"/>
          <w:color w:val="auto"/>
          <w:sz w:val="18"/>
          <w:szCs w:val="18"/>
        </w:rPr>
        <w:br/>
      </w:r>
      <w:r w:rsidR="00202C43" w:rsidRPr="00731EBA">
        <w:rPr>
          <w:rFonts w:ascii="Verdana" w:hAnsi="Verdana"/>
          <w:color w:val="auto"/>
          <w:sz w:val="18"/>
          <w:szCs w:val="18"/>
        </w:rPr>
        <w:t>CNH: B 04494453949</w:t>
      </w:r>
    </w:p>
    <w:p w:rsidR="00F01083" w:rsidRPr="00731EBA" w:rsidRDefault="00F01083" w:rsidP="001638B8">
      <w:pPr>
        <w:rPr>
          <w:rFonts w:ascii="Verdana" w:hAnsi="Verdana"/>
          <w:color w:val="auto"/>
          <w:sz w:val="18"/>
          <w:szCs w:val="18"/>
        </w:rPr>
      </w:pPr>
    </w:p>
    <w:p w:rsidR="001638B8" w:rsidRPr="00DF27BF" w:rsidRDefault="00DF27BF" w:rsidP="00DF27BF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Formação Acadêmica</w:t>
      </w:r>
    </w:p>
    <w:p w:rsidR="002723EF" w:rsidRPr="00731EBA" w:rsidRDefault="002723EF" w:rsidP="00D2263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>MBA em Administração e Gestão do Conhecimento</w:t>
      </w:r>
      <w:r w:rsidR="00D22631" w:rsidRPr="00731EBA">
        <w:rPr>
          <w:rFonts w:ascii="Verdana" w:hAnsi="Verdana"/>
          <w:color w:val="auto"/>
          <w:sz w:val="18"/>
          <w:szCs w:val="18"/>
        </w:rPr>
        <w:t>. Centro Universitário Uninter</w:t>
      </w:r>
      <w:r w:rsidR="00B138DB">
        <w:rPr>
          <w:rFonts w:ascii="Verdana" w:hAnsi="Verdana"/>
          <w:color w:val="auto"/>
          <w:sz w:val="18"/>
          <w:szCs w:val="18"/>
        </w:rPr>
        <w:t>.</w:t>
      </w:r>
    </w:p>
    <w:p w:rsidR="001638B8" w:rsidRPr="00D22631" w:rsidRDefault="005175EE" w:rsidP="00D2263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731EBA">
        <w:rPr>
          <w:rStyle w:val="Forte"/>
          <w:rFonts w:ascii="Arial" w:hAnsi="Arial" w:cs="Arial"/>
          <w:b w:val="0"/>
          <w:color w:val="auto"/>
        </w:rPr>
        <w:t>Superior de Tecnologia em Processos Gerenciais</w:t>
      </w:r>
      <w:r w:rsidR="00071A17" w:rsidRPr="00731EBA">
        <w:rPr>
          <w:rFonts w:ascii="Verdana" w:hAnsi="Verdana"/>
          <w:color w:val="auto"/>
          <w:sz w:val="18"/>
          <w:szCs w:val="18"/>
        </w:rPr>
        <w:t xml:space="preserve">. </w:t>
      </w:r>
      <w:r w:rsidR="00D22631" w:rsidRPr="00731EBA">
        <w:rPr>
          <w:rFonts w:ascii="Verdana" w:hAnsi="Verdana"/>
          <w:color w:val="auto"/>
          <w:sz w:val="18"/>
          <w:szCs w:val="18"/>
        </w:rPr>
        <w:t>Centro Universitário Uninter</w:t>
      </w:r>
      <w:r w:rsidR="00B138DB">
        <w:rPr>
          <w:rFonts w:ascii="Verdana" w:hAnsi="Verdana"/>
          <w:color w:val="auto"/>
          <w:sz w:val="18"/>
          <w:szCs w:val="18"/>
        </w:rPr>
        <w:t>.</w:t>
      </w:r>
    </w:p>
    <w:p w:rsidR="00202C43" w:rsidRDefault="00202C43" w:rsidP="00567B1C">
      <w:pPr>
        <w:pStyle w:val="Seo"/>
        <w:jc w:val="both"/>
        <w:rPr>
          <w:rFonts w:ascii="Verdana" w:hAnsi="Verdana"/>
          <w:sz w:val="18"/>
          <w:szCs w:val="18"/>
        </w:rPr>
      </w:pPr>
    </w:p>
    <w:p w:rsidR="00DF27BF" w:rsidRPr="00A50965" w:rsidRDefault="00DF27BF" w:rsidP="00DF27BF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Experiência Profissional</w:t>
      </w:r>
    </w:p>
    <w:p w:rsidR="00B7065A" w:rsidRDefault="00B7065A" w:rsidP="00567B1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b/>
          <w:sz w:val="18"/>
          <w:szCs w:val="18"/>
        </w:rPr>
      </w:pPr>
      <w:r w:rsidRPr="00B7065A">
        <w:rPr>
          <w:rFonts w:ascii="Verdana" w:hAnsi="Verdana"/>
          <w:b/>
          <w:sz w:val="18"/>
          <w:szCs w:val="18"/>
        </w:rPr>
        <w:t>15/10/2013</w:t>
      </w:r>
      <w:r w:rsidR="004A0097">
        <w:rPr>
          <w:rFonts w:ascii="Verdana" w:hAnsi="Verdana"/>
          <w:b/>
          <w:sz w:val="18"/>
          <w:szCs w:val="18"/>
        </w:rPr>
        <w:t xml:space="preserve"> a 05/04/2016</w:t>
      </w:r>
      <w:r w:rsidRPr="00B7065A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– </w:t>
      </w:r>
      <w:r w:rsidR="008C21F4">
        <w:rPr>
          <w:rFonts w:ascii="Verdana" w:hAnsi="Verdana"/>
          <w:b/>
          <w:sz w:val="18"/>
          <w:szCs w:val="18"/>
        </w:rPr>
        <w:t xml:space="preserve">Melco Elevadores do Brasil S.A - </w:t>
      </w:r>
      <w:r w:rsidR="00D02BE8">
        <w:rPr>
          <w:rFonts w:ascii="Verdana" w:hAnsi="Verdana"/>
          <w:b/>
          <w:sz w:val="18"/>
          <w:szCs w:val="18"/>
        </w:rPr>
        <w:t>Grupo</w:t>
      </w:r>
      <w:r>
        <w:rPr>
          <w:rFonts w:ascii="Verdana" w:hAnsi="Verdana"/>
          <w:b/>
          <w:sz w:val="18"/>
          <w:szCs w:val="18"/>
        </w:rPr>
        <w:t>: Mitsubishi Electric</w:t>
      </w:r>
    </w:p>
    <w:p w:rsidR="00FC06D5" w:rsidRDefault="00913F04" w:rsidP="00FC06D5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Cargo: Assistente</w:t>
      </w:r>
      <w:r w:rsidR="00FC06D5" w:rsidRPr="00731EBA">
        <w:rPr>
          <w:rFonts w:ascii="Verdana" w:hAnsi="Verdana"/>
          <w:color w:val="auto"/>
          <w:sz w:val="18"/>
          <w:szCs w:val="18"/>
        </w:rPr>
        <w:t xml:space="preserve"> Administrativo</w:t>
      </w:r>
    </w:p>
    <w:p w:rsidR="00B46226" w:rsidRPr="00731EBA" w:rsidRDefault="00B46226" w:rsidP="00FC06D5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Setor: Comercial</w:t>
      </w:r>
      <w:r w:rsidR="00F049BA">
        <w:rPr>
          <w:rFonts w:ascii="Verdana" w:hAnsi="Verdana"/>
          <w:color w:val="auto"/>
          <w:sz w:val="18"/>
          <w:szCs w:val="18"/>
        </w:rPr>
        <w:t xml:space="preserve"> de Serviços</w:t>
      </w:r>
    </w:p>
    <w:p w:rsidR="009F3C02" w:rsidRPr="00731EBA" w:rsidRDefault="00FC06D5" w:rsidP="00FC06D5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 xml:space="preserve">Principais Atividades : </w:t>
      </w:r>
      <w:r w:rsidR="00FB2497">
        <w:rPr>
          <w:rFonts w:ascii="Verdana" w:hAnsi="Verdana"/>
          <w:color w:val="auto"/>
          <w:sz w:val="18"/>
          <w:szCs w:val="18"/>
        </w:rPr>
        <w:t>Prestar suporte e atendimento aos clientes, encaminhando os pleitos para as áreas e mantendo as áreas comercial/vendas informadas. Prestar suporte as áreas, filial e matriz, visando o atendimento tempestivo das solicitações dos clientes. Acompanhar, controlar e registrar todas as fases d</w:t>
      </w:r>
      <w:r w:rsidR="00531C2B">
        <w:rPr>
          <w:rFonts w:ascii="Verdana" w:hAnsi="Verdana"/>
          <w:color w:val="auto"/>
          <w:sz w:val="18"/>
          <w:szCs w:val="18"/>
        </w:rPr>
        <w:t>os c</w:t>
      </w:r>
      <w:r w:rsidR="00FB2497">
        <w:rPr>
          <w:rFonts w:ascii="Verdana" w:hAnsi="Verdana"/>
          <w:color w:val="auto"/>
          <w:sz w:val="18"/>
          <w:szCs w:val="18"/>
        </w:rPr>
        <w:t xml:space="preserve">ontratos de </w:t>
      </w:r>
      <w:r w:rsidR="00531C2B">
        <w:rPr>
          <w:rFonts w:ascii="Verdana" w:hAnsi="Verdana"/>
          <w:color w:val="auto"/>
          <w:sz w:val="18"/>
          <w:szCs w:val="18"/>
        </w:rPr>
        <w:t xml:space="preserve">prestação de serviço </w:t>
      </w:r>
      <w:r w:rsidR="00112384">
        <w:rPr>
          <w:rFonts w:ascii="Verdana" w:hAnsi="Verdana"/>
          <w:color w:val="auto"/>
          <w:sz w:val="18"/>
          <w:szCs w:val="18"/>
        </w:rPr>
        <w:t>bem como a analise dos dados quantitativos e financeiros</w:t>
      </w:r>
      <w:r w:rsidR="00FB2497">
        <w:rPr>
          <w:rFonts w:ascii="Verdana" w:hAnsi="Verdana"/>
          <w:color w:val="auto"/>
          <w:sz w:val="18"/>
          <w:szCs w:val="18"/>
        </w:rPr>
        <w:t>. Acompanhar, controlar e registrar as solicitações aos Fornecedores. Acompanhar, controlar e comunicar as áre</w:t>
      </w:r>
      <w:bookmarkStart w:id="0" w:name="_GoBack"/>
      <w:bookmarkEnd w:id="0"/>
      <w:r w:rsidR="00FB2497">
        <w:rPr>
          <w:rFonts w:ascii="Verdana" w:hAnsi="Verdana"/>
          <w:color w:val="auto"/>
          <w:sz w:val="18"/>
          <w:szCs w:val="18"/>
        </w:rPr>
        <w:t xml:space="preserve">as envolvidas a necessidade de revisão/adequação dos contratos.  </w:t>
      </w:r>
    </w:p>
    <w:p w:rsidR="009F3C02" w:rsidRPr="00FC06D5" w:rsidRDefault="009F3C02" w:rsidP="00FC06D5">
      <w:pPr>
        <w:pStyle w:val="PargrafodaLista"/>
        <w:spacing w:after="120" w:line="240" w:lineRule="auto"/>
        <w:jc w:val="both"/>
        <w:rPr>
          <w:rFonts w:ascii="Verdana" w:hAnsi="Verdana"/>
          <w:sz w:val="18"/>
          <w:szCs w:val="18"/>
        </w:rPr>
      </w:pPr>
    </w:p>
    <w:p w:rsidR="0023227C" w:rsidRPr="0023227C" w:rsidRDefault="001B0263" w:rsidP="00567B1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17/03/2011 </w:t>
      </w:r>
      <w:r w:rsidR="002723EF">
        <w:rPr>
          <w:rFonts w:ascii="Verdana" w:hAnsi="Verdana"/>
          <w:b/>
          <w:sz w:val="18"/>
          <w:szCs w:val="18"/>
        </w:rPr>
        <w:t xml:space="preserve">a 08/10/2013 </w:t>
      </w:r>
      <w:r w:rsidR="005657D9" w:rsidRPr="00692F65">
        <w:rPr>
          <w:rFonts w:ascii="Verdana" w:hAnsi="Verdana"/>
          <w:b/>
          <w:sz w:val="18"/>
          <w:szCs w:val="18"/>
        </w:rPr>
        <w:t xml:space="preserve"> – </w:t>
      </w:r>
      <w:r w:rsidR="002723EF">
        <w:rPr>
          <w:rFonts w:ascii="Verdana" w:hAnsi="Verdana"/>
          <w:b/>
          <w:sz w:val="18"/>
          <w:szCs w:val="18"/>
        </w:rPr>
        <w:t xml:space="preserve">Empresa: </w:t>
      </w:r>
      <w:r w:rsidR="00E84699">
        <w:rPr>
          <w:rFonts w:ascii="Verdana" w:hAnsi="Verdana"/>
          <w:b/>
          <w:sz w:val="18"/>
          <w:szCs w:val="18"/>
        </w:rPr>
        <w:t>ELO</w:t>
      </w:r>
      <w:r w:rsidR="0023227C">
        <w:rPr>
          <w:rFonts w:ascii="Verdana" w:hAnsi="Verdana"/>
          <w:b/>
          <w:sz w:val="18"/>
          <w:szCs w:val="18"/>
        </w:rPr>
        <w:t xml:space="preserve"> Sistemas Eletrônicos</w:t>
      </w:r>
      <w:r w:rsidR="00E84699">
        <w:rPr>
          <w:rFonts w:ascii="Verdana" w:hAnsi="Verdana"/>
          <w:b/>
          <w:sz w:val="18"/>
          <w:szCs w:val="18"/>
        </w:rPr>
        <w:t xml:space="preserve"> SA</w:t>
      </w:r>
    </w:p>
    <w:p w:rsidR="001B0263" w:rsidRDefault="001B0263" w:rsidP="001B0263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>Cargo: Auxiliar Administrativo</w:t>
      </w:r>
    </w:p>
    <w:p w:rsidR="00B46226" w:rsidRPr="00731EBA" w:rsidRDefault="00B46226" w:rsidP="001B0263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Setor: Engenharia de Produto</w:t>
      </w:r>
    </w:p>
    <w:p w:rsidR="002B62C9" w:rsidRPr="00731EBA" w:rsidRDefault="001B0263" w:rsidP="002B62C9">
      <w:pPr>
        <w:pStyle w:val="PargrafodaLista"/>
        <w:spacing w:after="120" w:line="240" w:lineRule="auto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 xml:space="preserve">Principais atividades: </w:t>
      </w:r>
      <w:r w:rsidR="002B62C9" w:rsidRPr="00731EBA">
        <w:rPr>
          <w:rFonts w:ascii="Verdana" w:hAnsi="Verdana"/>
          <w:color w:val="auto"/>
          <w:sz w:val="18"/>
          <w:szCs w:val="18"/>
        </w:rPr>
        <w:t>Emissão de notas fiscais, laudo de inspeção, pedido de compra, criação e alteração de códigos e estruturas, homologação de produto, controle de documentos entre outras at</w:t>
      </w:r>
      <w:r w:rsidR="008C21F4">
        <w:rPr>
          <w:rFonts w:ascii="Verdana" w:hAnsi="Verdana"/>
          <w:color w:val="auto"/>
          <w:sz w:val="18"/>
          <w:szCs w:val="18"/>
        </w:rPr>
        <w:t>ividades administrativas</w:t>
      </w:r>
      <w:r w:rsidR="002B62C9" w:rsidRPr="00731EBA">
        <w:rPr>
          <w:rFonts w:ascii="Verdana" w:hAnsi="Verdana"/>
          <w:color w:val="auto"/>
          <w:sz w:val="18"/>
          <w:szCs w:val="18"/>
        </w:rPr>
        <w:t xml:space="preserve">. Elaboração da programação de fornecedores e produção da fábrica atendendo aos pedidos dos clientes de acordo com a capacidade fabril; controlar os níveis de estoque de matéria prima e conjuntos semi-acabados; MRP, gerenciar o plano de manutenções preventivas; calcular o kanban das mini-fábricas de produção; realizar a viabilidade dos componentes para o plano de produção. </w:t>
      </w:r>
    </w:p>
    <w:p w:rsidR="00E05ABF" w:rsidRPr="001B0263" w:rsidRDefault="00E05ABF" w:rsidP="002B62C9">
      <w:pPr>
        <w:pStyle w:val="PargrafodaLista"/>
        <w:spacing w:after="120" w:line="240" w:lineRule="auto"/>
        <w:rPr>
          <w:rFonts w:ascii="Verdana" w:hAnsi="Verdana"/>
          <w:sz w:val="18"/>
          <w:szCs w:val="18"/>
        </w:rPr>
      </w:pPr>
    </w:p>
    <w:p w:rsidR="002723EF" w:rsidRPr="00DF27BF" w:rsidRDefault="00DF27BF" w:rsidP="00DF27BF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Cursos de aperfeiçoamento</w:t>
      </w:r>
    </w:p>
    <w:p w:rsidR="002723EF" w:rsidRPr="00731EBA" w:rsidRDefault="002723EF" w:rsidP="002723E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 xml:space="preserve">GEI </w:t>
      </w:r>
      <w:r w:rsidR="005175EE" w:rsidRPr="00731EBA">
        <w:rPr>
          <w:rFonts w:ascii="Verdana" w:hAnsi="Verdana"/>
          <w:color w:val="auto"/>
          <w:sz w:val="18"/>
          <w:szCs w:val="18"/>
        </w:rPr>
        <w:t>–</w:t>
      </w:r>
      <w:r w:rsidRPr="00731EBA">
        <w:rPr>
          <w:rFonts w:ascii="Verdana" w:hAnsi="Verdana"/>
          <w:color w:val="auto"/>
          <w:sz w:val="18"/>
          <w:szCs w:val="18"/>
        </w:rPr>
        <w:t xml:space="preserve"> </w:t>
      </w:r>
      <w:r w:rsidR="005175EE" w:rsidRPr="00731EBA">
        <w:rPr>
          <w:rFonts w:ascii="Verdana" w:hAnsi="Verdana"/>
          <w:color w:val="auto"/>
          <w:sz w:val="18"/>
          <w:szCs w:val="18"/>
        </w:rPr>
        <w:t>Gestão Empresarial Integrada</w:t>
      </w:r>
      <w:r w:rsidRPr="00731EBA">
        <w:rPr>
          <w:rFonts w:ascii="Verdana" w:hAnsi="Verdana"/>
          <w:color w:val="auto"/>
          <w:sz w:val="18"/>
          <w:szCs w:val="18"/>
        </w:rPr>
        <w:t xml:space="preserve"> – SEBRAE 2014- 15h</w:t>
      </w:r>
    </w:p>
    <w:p w:rsidR="002723EF" w:rsidRPr="00731EBA" w:rsidRDefault="002723EF" w:rsidP="002723E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 xml:space="preserve">GQVE </w:t>
      </w:r>
      <w:r w:rsidR="005175EE" w:rsidRPr="00731EBA">
        <w:rPr>
          <w:rFonts w:ascii="Verdana" w:hAnsi="Verdana"/>
          <w:color w:val="auto"/>
          <w:sz w:val="18"/>
          <w:szCs w:val="18"/>
        </w:rPr>
        <w:t>–</w:t>
      </w:r>
      <w:r w:rsidRPr="00731EBA">
        <w:rPr>
          <w:rFonts w:ascii="Verdana" w:hAnsi="Verdana"/>
          <w:color w:val="auto"/>
          <w:sz w:val="18"/>
          <w:szCs w:val="18"/>
        </w:rPr>
        <w:t xml:space="preserve"> </w:t>
      </w:r>
      <w:r w:rsidR="005175EE" w:rsidRPr="00731EBA">
        <w:rPr>
          <w:rFonts w:ascii="Verdana" w:hAnsi="Verdana"/>
          <w:color w:val="auto"/>
          <w:sz w:val="18"/>
          <w:szCs w:val="18"/>
        </w:rPr>
        <w:t>Gestão da Qualidade</w:t>
      </w:r>
      <w:r w:rsidR="009A4B78" w:rsidRPr="00731EBA">
        <w:rPr>
          <w:rFonts w:ascii="Verdana" w:hAnsi="Verdana"/>
          <w:color w:val="auto"/>
          <w:sz w:val="18"/>
          <w:szCs w:val="18"/>
        </w:rPr>
        <w:t xml:space="preserve">: </w:t>
      </w:r>
      <w:r w:rsidR="005175EE" w:rsidRPr="00731EBA">
        <w:rPr>
          <w:rFonts w:ascii="Verdana" w:hAnsi="Verdana"/>
          <w:color w:val="auto"/>
          <w:sz w:val="18"/>
          <w:szCs w:val="18"/>
        </w:rPr>
        <w:t>Visão Estratégica</w:t>
      </w:r>
      <w:r w:rsidRPr="00731EBA">
        <w:rPr>
          <w:rFonts w:ascii="Verdana" w:hAnsi="Verdana"/>
          <w:color w:val="auto"/>
          <w:sz w:val="18"/>
          <w:szCs w:val="18"/>
        </w:rPr>
        <w:t xml:space="preserve"> – SEBRAE</w:t>
      </w:r>
      <w:r w:rsidR="00814D57" w:rsidRPr="00731EBA">
        <w:rPr>
          <w:rFonts w:ascii="Verdana" w:hAnsi="Verdana"/>
          <w:color w:val="auto"/>
          <w:sz w:val="18"/>
          <w:szCs w:val="18"/>
        </w:rPr>
        <w:t xml:space="preserve"> </w:t>
      </w:r>
      <w:r w:rsidRPr="00731EBA">
        <w:rPr>
          <w:rFonts w:ascii="Verdana" w:hAnsi="Verdana"/>
          <w:color w:val="auto"/>
          <w:sz w:val="18"/>
          <w:szCs w:val="18"/>
        </w:rPr>
        <w:t>2014 - 20h</w:t>
      </w:r>
    </w:p>
    <w:p w:rsidR="005175EE" w:rsidRPr="00731EBA" w:rsidRDefault="005175EE" w:rsidP="002723E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>Liderança – Centro Universitário Uninter 2014 – 40h</w:t>
      </w:r>
    </w:p>
    <w:p w:rsidR="00E84699" w:rsidRPr="00731EBA" w:rsidRDefault="00E84699" w:rsidP="002723E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>Treinamento em Workshop</w:t>
      </w:r>
      <w:r w:rsidR="006415AA" w:rsidRPr="00731EBA">
        <w:rPr>
          <w:rFonts w:ascii="Verdana" w:hAnsi="Verdana"/>
          <w:color w:val="auto"/>
          <w:sz w:val="18"/>
          <w:szCs w:val="18"/>
        </w:rPr>
        <w:t xml:space="preserve"> Lean L</w:t>
      </w:r>
      <w:r w:rsidRPr="00731EBA">
        <w:rPr>
          <w:rFonts w:ascii="Verdana" w:hAnsi="Verdana"/>
          <w:color w:val="auto"/>
          <w:sz w:val="18"/>
          <w:szCs w:val="18"/>
        </w:rPr>
        <w:t>ogistics –</w:t>
      </w:r>
      <w:r w:rsidR="006415AA" w:rsidRPr="00731EBA">
        <w:rPr>
          <w:rFonts w:ascii="Verdana" w:hAnsi="Verdana"/>
          <w:color w:val="auto"/>
          <w:sz w:val="18"/>
          <w:szCs w:val="18"/>
        </w:rPr>
        <w:t>I</w:t>
      </w:r>
      <w:r w:rsidRPr="00731EBA">
        <w:rPr>
          <w:rFonts w:ascii="Verdana" w:hAnsi="Verdana"/>
          <w:color w:val="auto"/>
          <w:sz w:val="18"/>
          <w:szCs w:val="18"/>
        </w:rPr>
        <w:t xml:space="preserve">ntrodução ao Lean e Lean Game – ELO Sistemas </w:t>
      </w:r>
      <w:r w:rsidR="005544D3">
        <w:rPr>
          <w:rFonts w:ascii="Verdana" w:hAnsi="Verdana"/>
          <w:color w:val="auto"/>
          <w:sz w:val="18"/>
          <w:szCs w:val="18"/>
        </w:rPr>
        <w:t>Eletrônicos SA</w:t>
      </w:r>
      <w:r w:rsidR="002723EF" w:rsidRPr="00731EBA">
        <w:rPr>
          <w:rFonts w:ascii="Verdana" w:hAnsi="Verdana"/>
          <w:color w:val="auto"/>
          <w:sz w:val="18"/>
          <w:szCs w:val="18"/>
        </w:rPr>
        <w:t xml:space="preserve"> - </w:t>
      </w:r>
      <w:r w:rsidRPr="00731EBA">
        <w:rPr>
          <w:rFonts w:ascii="Verdana" w:hAnsi="Verdana"/>
          <w:color w:val="auto"/>
          <w:sz w:val="18"/>
          <w:szCs w:val="18"/>
        </w:rPr>
        <w:t>2012</w:t>
      </w:r>
    </w:p>
    <w:p w:rsidR="009F3C02" w:rsidRPr="00731EBA" w:rsidRDefault="00E84699" w:rsidP="0050418B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>Conhecimento em ERP</w:t>
      </w:r>
      <w:r w:rsidR="006415AA" w:rsidRPr="00731EBA">
        <w:rPr>
          <w:rFonts w:ascii="Verdana" w:hAnsi="Verdana"/>
          <w:color w:val="auto"/>
          <w:sz w:val="18"/>
          <w:szCs w:val="18"/>
        </w:rPr>
        <w:t xml:space="preserve"> (Microsiga</w:t>
      </w:r>
      <w:r w:rsidR="009F3C02" w:rsidRPr="00731EBA">
        <w:rPr>
          <w:rFonts w:ascii="Verdana" w:hAnsi="Verdana"/>
          <w:color w:val="auto"/>
          <w:sz w:val="18"/>
          <w:szCs w:val="18"/>
        </w:rPr>
        <w:t xml:space="preserve">, Tecnicon </w:t>
      </w:r>
      <w:r w:rsidR="006415AA" w:rsidRPr="00731EBA">
        <w:rPr>
          <w:rFonts w:ascii="Verdana" w:hAnsi="Verdana"/>
          <w:color w:val="auto"/>
          <w:sz w:val="18"/>
          <w:szCs w:val="18"/>
        </w:rPr>
        <w:t>),</w:t>
      </w:r>
      <w:r w:rsidRPr="00731EBA">
        <w:rPr>
          <w:rFonts w:ascii="Verdana" w:hAnsi="Verdana"/>
          <w:color w:val="auto"/>
          <w:sz w:val="18"/>
          <w:szCs w:val="18"/>
        </w:rPr>
        <w:t xml:space="preserve"> SAP</w:t>
      </w:r>
      <w:r w:rsidR="009F3C02" w:rsidRPr="00731EBA">
        <w:rPr>
          <w:rFonts w:ascii="Verdana" w:hAnsi="Verdana"/>
          <w:color w:val="auto"/>
          <w:sz w:val="18"/>
          <w:szCs w:val="18"/>
        </w:rPr>
        <w:t>.</w:t>
      </w:r>
    </w:p>
    <w:p w:rsidR="002723EF" w:rsidRPr="00731EBA" w:rsidRDefault="002723EF" w:rsidP="0050418B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</w:rPr>
      </w:pPr>
      <w:r w:rsidRPr="00731EBA">
        <w:rPr>
          <w:rFonts w:ascii="Verdana" w:hAnsi="Verdana"/>
          <w:color w:val="auto"/>
          <w:sz w:val="18"/>
          <w:szCs w:val="18"/>
        </w:rPr>
        <w:t>Inglês – Intermediario</w:t>
      </w:r>
    </w:p>
    <w:p w:rsidR="00F049BA" w:rsidRDefault="00E84699" w:rsidP="002723E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  <w:lang w:val="en-US"/>
        </w:rPr>
      </w:pPr>
      <w:r w:rsidRPr="00731EBA">
        <w:rPr>
          <w:rFonts w:ascii="Verdana" w:hAnsi="Verdana"/>
          <w:color w:val="auto"/>
          <w:sz w:val="18"/>
          <w:szCs w:val="18"/>
          <w:lang w:val="en-US"/>
        </w:rPr>
        <w:t>Excel,</w:t>
      </w:r>
      <w:r w:rsidR="00F049BA">
        <w:rPr>
          <w:rFonts w:ascii="Verdana" w:hAnsi="Verdana"/>
          <w:color w:val="auto"/>
          <w:sz w:val="18"/>
          <w:szCs w:val="18"/>
          <w:lang w:val="en-US"/>
        </w:rPr>
        <w:t xml:space="preserve"> Word e Windows- Intermediário</w:t>
      </w:r>
    </w:p>
    <w:p w:rsidR="00223534" w:rsidRPr="00731EBA" w:rsidRDefault="00E84699" w:rsidP="002723E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  <w:lang w:val="en-US"/>
        </w:rPr>
      </w:pPr>
      <w:r w:rsidRPr="00731EBA">
        <w:rPr>
          <w:rFonts w:ascii="Verdana" w:hAnsi="Verdana"/>
          <w:color w:val="auto"/>
          <w:sz w:val="18"/>
          <w:szCs w:val="18"/>
          <w:lang w:val="en-US"/>
        </w:rPr>
        <w:t>Outlook- Avançado</w:t>
      </w:r>
    </w:p>
    <w:p w:rsidR="00E84699" w:rsidRPr="00731EBA" w:rsidRDefault="00E84699" w:rsidP="002723E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Verdana" w:hAnsi="Verdana"/>
          <w:color w:val="auto"/>
          <w:sz w:val="18"/>
          <w:szCs w:val="18"/>
          <w:lang w:val="en-US"/>
        </w:rPr>
      </w:pPr>
      <w:r w:rsidRPr="00731EBA">
        <w:rPr>
          <w:rFonts w:ascii="Verdana" w:hAnsi="Verdana"/>
          <w:color w:val="auto"/>
          <w:sz w:val="18"/>
          <w:szCs w:val="18"/>
        </w:rPr>
        <w:t>Auxiliar administrativo – S</w:t>
      </w:r>
      <w:r w:rsidR="002723EF" w:rsidRPr="00731EBA">
        <w:rPr>
          <w:rFonts w:ascii="Verdana" w:hAnsi="Verdana"/>
          <w:color w:val="auto"/>
          <w:sz w:val="18"/>
          <w:szCs w:val="18"/>
        </w:rPr>
        <w:t>ENAC</w:t>
      </w:r>
      <w:r w:rsidRPr="00731EBA">
        <w:rPr>
          <w:rFonts w:ascii="Verdana" w:hAnsi="Verdana"/>
          <w:color w:val="auto"/>
          <w:sz w:val="18"/>
          <w:szCs w:val="18"/>
        </w:rPr>
        <w:t xml:space="preserve"> 2009</w:t>
      </w:r>
    </w:p>
    <w:sectPr w:rsidR="00E84699" w:rsidRPr="00731EBA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EC7" w:rsidRDefault="00E81EC7">
      <w:r>
        <w:separator/>
      </w:r>
    </w:p>
  </w:endnote>
  <w:endnote w:type="continuationSeparator" w:id="0">
    <w:p w:rsidR="00E81EC7" w:rsidRDefault="00E8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A17" w:rsidRDefault="00BC0242" w:rsidP="009967CD">
    <w:pPr>
      <w:pStyle w:val="Rodap"/>
      <w:jc w:val="right"/>
    </w:pPr>
    <w:r>
      <w:fldChar w:fldCharType="begin"/>
    </w:r>
    <w:r w:rsidR="00071A17">
      <w:instrText xml:space="preserve"> PAGE </w:instrText>
    </w:r>
    <w:r>
      <w:fldChar w:fldCharType="separate"/>
    </w:r>
    <w:r w:rsidR="00F01083">
      <w:rPr>
        <w:noProof/>
      </w:rPr>
      <w:t>2</w:t>
    </w:r>
    <w:r>
      <w:fldChar w:fldCharType="end"/>
    </w:r>
    <w:r w:rsidR="00071A17">
      <w:t xml:space="preserve"> </w:t>
    </w:r>
    <w:r w:rsidR="002723EF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FBC530E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EC7" w:rsidRDefault="00E81EC7">
      <w:r>
        <w:separator/>
      </w:r>
    </w:p>
  </w:footnote>
  <w:footnote w:type="continuationSeparator" w:id="0">
    <w:p w:rsidR="00E81EC7" w:rsidRDefault="00E81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A17" w:rsidRDefault="00071A17" w:rsidP="009967CD">
    <w:pPr>
      <w:pStyle w:val="Cabealho"/>
      <w:jc w:val="right"/>
    </w:pPr>
    <w:r>
      <w:rPr>
        <w:sz w:val="16"/>
        <w:szCs w:val="16"/>
      </w:rPr>
      <w:t>[Escolha a data]</w:t>
    </w:r>
    <w:r w:rsidR="002723EF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86DA7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FDEA8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1C"/>
    <w:rsid w:val="000224BA"/>
    <w:rsid w:val="0002401A"/>
    <w:rsid w:val="00071A17"/>
    <w:rsid w:val="000B5E48"/>
    <w:rsid w:val="000E06C1"/>
    <w:rsid w:val="000E6BAA"/>
    <w:rsid w:val="00112384"/>
    <w:rsid w:val="0013505C"/>
    <w:rsid w:val="001638B8"/>
    <w:rsid w:val="00163F2A"/>
    <w:rsid w:val="00185A48"/>
    <w:rsid w:val="001B0263"/>
    <w:rsid w:val="001F7683"/>
    <w:rsid w:val="00202C43"/>
    <w:rsid w:val="002039BD"/>
    <w:rsid w:val="00223534"/>
    <w:rsid w:val="0023227C"/>
    <w:rsid w:val="002723EF"/>
    <w:rsid w:val="002B62C9"/>
    <w:rsid w:val="002D30CB"/>
    <w:rsid w:val="00315626"/>
    <w:rsid w:val="0034218B"/>
    <w:rsid w:val="0034503E"/>
    <w:rsid w:val="00347E0C"/>
    <w:rsid w:val="00354FBD"/>
    <w:rsid w:val="0039741E"/>
    <w:rsid w:val="003B4154"/>
    <w:rsid w:val="00464F5B"/>
    <w:rsid w:val="00481B28"/>
    <w:rsid w:val="00487820"/>
    <w:rsid w:val="004904BD"/>
    <w:rsid w:val="004A0097"/>
    <w:rsid w:val="004A05FD"/>
    <w:rsid w:val="00511B62"/>
    <w:rsid w:val="005122FC"/>
    <w:rsid w:val="005175EE"/>
    <w:rsid w:val="00531C2B"/>
    <w:rsid w:val="00531F2C"/>
    <w:rsid w:val="005544D3"/>
    <w:rsid w:val="00564DB6"/>
    <w:rsid w:val="005657D9"/>
    <w:rsid w:val="00567B1C"/>
    <w:rsid w:val="00597D6E"/>
    <w:rsid w:val="005B5FD3"/>
    <w:rsid w:val="005B670D"/>
    <w:rsid w:val="005E6BFC"/>
    <w:rsid w:val="006415AA"/>
    <w:rsid w:val="00650CEB"/>
    <w:rsid w:val="00660FF5"/>
    <w:rsid w:val="00676FED"/>
    <w:rsid w:val="00692F65"/>
    <w:rsid w:val="006E6EE1"/>
    <w:rsid w:val="00712E86"/>
    <w:rsid w:val="00716FC7"/>
    <w:rsid w:val="00731EBA"/>
    <w:rsid w:val="00741D6E"/>
    <w:rsid w:val="007E7399"/>
    <w:rsid w:val="007F5143"/>
    <w:rsid w:val="00814D57"/>
    <w:rsid w:val="0082638A"/>
    <w:rsid w:val="00835215"/>
    <w:rsid w:val="008773E9"/>
    <w:rsid w:val="00880A3E"/>
    <w:rsid w:val="00891186"/>
    <w:rsid w:val="008A5FD7"/>
    <w:rsid w:val="008C21F4"/>
    <w:rsid w:val="008C305F"/>
    <w:rsid w:val="008C7385"/>
    <w:rsid w:val="00913F04"/>
    <w:rsid w:val="009321A5"/>
    <w:rsid w:val="009967CD"/>
    <w:rsid w:val="009A4B78"/>
    <w:rsid w:val="009C39D6"/>
    <w:rsid w:val="009C3B99"/>
    <w:rsid w:val="009C400F"/>
    <w:rsid w:val="009D73EA"/>
    <w:rsid w:val="009E62F5"/>
    <w:rsid w:val="009F3C02"/>
    <w:rsid w:val="00A17348"/>
    <w:rsid w:val="00A20E62"/>
    <w:rsid w:val="00A25CF8"/>
    <w:rsid w:val="00A3273B"/>
    <w:rsid w:val="00AF6121"/>
    <w:rsid w:val="00B138DB"/>
    <w:rsid w:val="00B2219D"/>
    <w:rsid w:val="00B30D63"/>
    <w:rsid w:val="00B44CBE"/>
    <w:rsid w:val="00B46226"/>
    <w:rsid w:val="00B501EE"/>
    <w:rsid w:val="00B7065A"/>
    <w:rsid w:val="00BC0242"/>
    <w:rsid w:val="00C15FA2"/>
    <w:rsid w:val="00C57175"/>
    <w:rsid w:val="00CB60C7"/>
    <w:rsid w:val="00CC21DB"/>
    <w:rsid w:val="00CD5317"/>
    <w:rsid w:val="00CD6E27"/>
    <w:rsid w:val="00CF7DD5"/>
    <w:rsid w:val="00D02BE8"/>
    <w:rsid w:val="00D10170"/>
    <w:rsid w:val="00D22631"/>
    <w:rsid w:val="00D231AF"/>
    <w:rsid w:val="00DA79DA"/>
    <w:rsid w:val="00DB7EF7"/>
    <w:rsid w:val="00DC25C0"/>
    <w:rsid w:val="00DC6020"/>
    <w:rsid w:val="00DE5512"/>
    <w:rsid w:val="00DE7E72"/>
    <w:rsid w:val="00DF27BF"/>
    <w:rsid w:val="00DF36C1"/>
    <w:rsid w:val="00E05ABF"/>
    <w:rsid w:val="00E46545"/>
    <w:rsid w:val="00E73AC1"/>
    <w:rsid w:val="00E76914"/>
    <w:rsid w:val="00E81EC7"/>
    <w:rsid w:val="00E84699"/>
    <w:rsid w:val="00E848C3"/>
    <w:rsid w:val="00EC186E"/>
    <w:rsid w:val="00F01083"/>
    <w:rsid w:val="00F049BA"/>
    <w:rsid w:val="00F26226"/>
    <w:rsid w:val="00F323CC"/>
    <w:rsid w:val="00F34749"/>
    <w:rsid w:val="00F43E34"/>
    <w:rsid w:val="00F6184D"/>
    <w:rsid w:val="00FA3990"/>
    <w:rsid w:val="00FB2497"/>
    <w:rsid w:val="00FC06D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2292CD24-E2F6-4784-A9B5-E3C037CC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e\Desktop\Fabiane\Curriculum%20FRB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FRB</Template>
  <TotalTime>1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fabiane</dc:creator>
  <cp:lastModifiedBy>Roger Araujo</cp:lastModifiedBy>
  <cp:revision>3</cp:revision>
  <cp:lastPrinted>2013-03-14T13:47:00Z</cp:lastPrinted>
  <dcterms:created xsi:type="dcterms:W3CDTF">2016-04-07T14:34:00Z</dcterms:created>
  <dcterms:modified xsi:type="dcterms:W3CDTF">2016-04-07T14:34:00Z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