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F8" w:rsidRPr="004D2C15" w:rsidRDefault="00CA16C7" w:rsidP="00C17463">
      <w:pPr>
        <w:rPr>
          <w:rFonts w:ascii="Verdana" w:hAnsi="Verdana"/>
          <w:b/>
          <w:color w:val="auto"/>
          <w:sz w:val="28"/>
          <w:szCs w:val="28"/>
        </w:rPr>
      </w:pPr>
      <w:r w:rsidRPr="004D2C15">
        <w:rPr>
          <w:b/>
          <w:noProof/>
          <w:color w:val="auto"/>
          <w:sz w:val="28"/>
          <w:szCs w:val="2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-205740</wp:posOffset>
            </wp:positionV>
            <wp:extent cx="1123950" cy="1152525"/>
            <wp:effectExtent l="19050" t="0" r="0" b="0"/>
            <wp:wrapSquare wrapText="bothSides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17463" w:rsidRPr="004D2C15">
        <w:rPr>
          <w:rFonts w:ascii="Verdana" w:hAnsi="Verdana"/>
          <w:b/>
          <w:color w:val="auto"/>
          <w:sz w:val="28"/>
          <w:szCs w:val="28"/>
        </w:rPr>
        <w:t>Andreo</w:t>
      </w:r>
      <w:proofErr w:type="spellEnd"/>
      <w:r w:rsidR="00C17463" w:rsidRPr="004D2C15">
        <w:rPr>
          <w:rFonts w:ascii="Verdana" w:hAnsi="Verdana"/>
          <w:b/>
          <w:color w:val="auto"/>
          <w:sz w:val="28"/>
          <w:szCs w:val="28"/>
        </w:rPr>
        <w:t xml:space="preserve"> Ezequiel de </w:t>
      </w:r>
      <w:proofErr w:type="spellStart"/>
      <w:r w:rsidR="00C17463" w:rsidRPr="004D2C15">
        <w:rPr>
          <w:rFonts w:ascii="Verdana" w:hAnsi="Verdana"/>
          <w:b/>
          <w:color w:val="auto"/>
          <w:sz w:val="28"/>
          <w:szCs w:val="28"/>
        </w:rPr>
        <w:t>Avila</w:t>
      </w:r>
      <w:proofErr w:type="spellEnd"/>
      <w:r w:rsidR="00C17463" w:rsidRPr="004D2C15">
        <w:rPr>
          <w:rFonts w:ascii="Verdana" w:hAnsi="Verdana"/>
          <w:b/>
          <w:color w:val="auto"/>
          <w:sz w:val="28"/>
          <w:szCs w:val="28"/>
        </w:rPr>
        <w:t xml:space="preserve"> Vaz</w:t>
      </w:r>
    </w:p>
    <w:p w:rsidR="00973938" w:rsidRDefault="00D52742" w:rsidP="0097393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Brasileiro, casado, 31</w:t>
      </w:r>
      <w:r w:rsidR="00C17463">
        <w:rPr>
          <w:rFonts w:ascii="Verdana" w:hAnsi="Verdana"/>
        </w:rPr>
        <w:t xml:space="preserve"> anos</w:t>
      </w:r>
      <w:r w:rsidR="00C17463">
        <w:rPr>
          <w:rFonts w:ascii="Verdana" w:hAnsi="Verdana"/>
        </w:rPr>
        <w:br/>
        <w:t>Rua Antônio Gomes de Araújo, número 325</w:t>
      </w:r>
      <w:r w:rsidR="00E622CD">
        <w:rPr>
          <w:rFonts w:ascii="Verdana" w:hAnsi="Verdana"/>
        </w:rPr>
        <w:t xml:space="preserve"> Butiá – RS</w:t>
      </w:r>
      <w:r w:rsidR="00E622CD">
        <w:rPr>
          <w:rFonts w:ascii="Verdana" w:hAnsi="Verdana"/>
        </w:rPr>
        <w:br/>
      </w:r>
      <w:r w:rsidR="00973938">
        <w:rPr>
          <w:rFonts w:ascii="Verdana" w:hAnsi="Verdana"/>
        </w:rPr>
        <w:t xml:space="preserve">                                             Telefone: (51) </w:t>
      </w:r>
      <w:proofErr w:type="gramStart"/>
      <w:r w:rsidR="00973938">
        <w:rPr>
          <w:rFonts w:ascii="Verdana" w:hAnsi="Verdana"/>
        </w:rPr>
        <w:t>95060374;</w:t>
      </w:r>
      <w:proofErr w:type="gramEnd"/>
      <w:r w:rsidR="00973938">
        <w:rPr>
          <w:rFonts w:ascii="Verdana" w:hAnsi="Verdana"/>
        </w:rPr>
        <w:t>(51)96835761 /</w:t>
      </w:r>
    </w:p>
    <w:p w:rsidR="00973938" w:rsidRDefault="00973938" w:rsidP="0097393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E</w:t>
      </w:r>
      <w:r w:rsidR="00EF008D">
        <w:rPr>
          <w:rFonts w:ascii="Verdana" w:hAnsi="Verdana"/>
        </w:rPr>
        <w:t>-mail: andreoezequielvaz@gmail.com</w:t>
      </w:r>
    </w:p>
    <w:p w:rsidR="001638B8" w:rsidRPr="002039BD" w:rsidRDefault="001638B8" w:rsidP="00002AE5">
      <w:pPr>
        <w:spacing w:after="0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  <w:r w:rsidR="000D00A6"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.3pt;margin-top:10.7pt;width:446.25pt;height:0;z-index:251657216;mso-position-horizontal-relative:margin;mso-position-vertical-relative:text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C17463" w:rsidP="00002AE5">
      <w:pPr>
        <w:pStyle w:val="PargrafodaLista"/>
        <w:numPr>
          <w:ilvl w:val="0"/>
          <w:numId w:val="28"/>
        </w:numPr>
        <w:spacing w:after="0" w:line="240" w:lineRule="auto"/>
        <w:ind w:left="284" w:hanging="284"/>
        <w:rPr>
          <w:rFonts w:ascii="Verdana" w:hAnsi="Verdana"/>
        </w:rPr>
      </w:pPr>
      <w:r w:rsidRPr="00B113F8">
        <w:rPr>
          <w:rFonts w:ascii="Verdana" w:hAnsi="Verdana"/>
        </w:rPr>
        <w:t xml:space="preserve">Bacharelado em Administração, </w:t>
      </w:r>
      <w:r w:rsidR="00973938">
        <w:rPr>
          <w:rFonts w:ascii="Verdana" w:hAnsi="Verdana"/>
        </w:rPr>
        <w:t>em fase de conclusão</w:t>
      </w:r>
      <w:r w:rsidR="00025EB1">
        <w:rPr>
          <w:rFonts w:ascii="Verdana" w:hAnsi="Verdana"/>
        </w:rPr>
        <w:t xml:space="preserve"> / Dezembro de 2015.</w:t>
      </w:r>
    </w:p>
    <w:p w:rsidR="00973938" w:rsidRDefault="00973938" w:rsidP="00002AE5">
      <w:pPr>
        <w:pStyle w:val="PargrafodaLista"/>
        <w:numPr>
          <w:ilvl w:val="0"/>
          <w:numId w:val="28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Processos </w:t>
      </w:r>
      <w:proofErr w:type="gramStart"/>
      <w:r>
        <w:rPr>
          <w:rFonts w:ascii="Verdana" w:hAnsi="Verdana"/>
        </w:rPr>
        <w:t>Industriais</w:t>
      </w:r>
      <w:r w:rsidR="00A54E34">
        <w:rPr>
          <w:rFonts w:ascii="Verdana" w:hAnsi="Verdana"/>
        </w:rPr>
        <w:t xml:space="preserve"> ;</w:t>
      </w:r>
      <w:proofErr w:type="gramEnd"/>
      <w:r w:rsidR="00A54E34">
        <w:rPr>
          <w:rFonts w:ascii="Verdana" w:hAnsi="Verdana"/>
        </w:rPr>
        <w:t xml:space="preserve"> carga horária 800 horas / Escola SENAI Visconde de Mauá</w:t>
      </w:r>
      <w:r w:rsidR="00025EB1">
        <w:rPr>
          <w:rFonts w:ascii="Verdana" w:hAnsi="Verdana"/>
        </w:rPr>
        <w:t>.</w:t>
      </w:r>
    </w:p>
    <w:p w:rsidR="00002AE5" w:rsidRDefault="00002AE5" w:rsidP="00002AE5">
      <w:pPr>
        <w:pStyle w:val="PargrafodaLista"/>
        <w:numPr>
          <w:ilvl w:val="0"/>
          <w:numId w:val="28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Mecânico Industrial</w:t>
      </w:r>
      <w:proofErr w:type="gramStart"/>
      <w:r w:rsidR="00A54E34">
        <w:rPr>
          <w:rFonts w:ascii="Verdana" w:hAnsi="Verdana"/>
        </w:rPr>
        <w:t xml:space="preserve">   ;</w:t>
      </w:r>
      <w:proofErr w:type="gramEnd"/>
      <w:r w:rsidR="00A54E34">
        <w:rPr>
          <w:rFonts w:ascii="Verdana" w:hAnsi="Verdana"/>
        </w:rPr>
        <w:t xml:space="preserve"> carga horária 800 horas / Escola SENAI Visconde de Mauá</w:t>
      </w:r>
      <w:r w:rsidR="00025EB1">
        <w:rPr>
          <w:rFonts w:ascii="Verdana" w:hAnsi="Verdana"/>
        </w:rPr>
        <w:t>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0D00A6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4B510B" w:rsidRDefault="00E6278C" w:rsidP="0097393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2006-(atual) – GKN</w:t>
      </w:r>
      <w:r w:rsidR="00C17463">
        <w:rPr>
          <w:rFonts w:ascii="Verdana" w:hAnsi="Verdana"/>
          <w:b/>
        </w:rPr>
        <w:t xml:space="preserve"> do Brasil Ltda.</w:t>
      </w:r>
      <w:r w:rsidR="00C17463">
        <w:rPr>
          <w:rFonts w:ascii="Verdana" w:hAnsi="Verdana"/>
        </w:rPr>
        <w:br/>
      </w:r>
      <w:r w:rsidR="00973938">
        <w:rPr>
          <w:rFonts w:ascii="Verdana" w:hAnsi="Verdana"/>
        </w:rPr>
        <w:t>Cargo:</w:t>
      </w:r>
      <w:r w:rsidR="00A961BA">
        <w:rPr>
          <w:rFonts w:ascii="Verdana" w:hAnsi="Verdana"/>
        </w:rPr>
        <w:t xml:space="preserve"> Controle de equipamentos CNC.</w:t>
      </w:r>
      <w:r w:rsidR="00973938">
        <w:rPr>
          <w:rFonts w:ascii="Verdana" w:hAnsi="Verdana"/>
        </w:rPr>
        <w:br/>
        <w:t xml:space="preserve">Principais atividades: Preparação e operação de equipamentos de controle CNC bem como processos especiais, experiência em controle de estoques, FIFO e gerenciamento das entradas de linhas de produção utilizando o processo </w:t>
      </w:r>
      <w:proofErr w:type="spellStart"/>
      <w:r w:rsidR="00973938">
        <w:rPr>
          <w:rFonts w:ascii="Verdana" w:hAnsi="Verdana"/>
        </w:rPr>
        <w:t>Lean</w:t>
      </w:r>
      <w:proofErr w:type="spellEnd"/>
      <w:r w:rsidR="00973938">
        <w:rPr>
          <w:rFonts w:ascii="Verdana" w:hAnsi="Verdana"/>
        </w:rPr>
        <w:t xml:space="preserve"> de </w:t>
      </w:r>
      <w:proofErr w:type="gramStart"/>
      <w:r w:rsidR="00973938">
        <w:rPr>
          <w:rFonts w:ascii="Verdana" w:hAnsi="Verdana"/>
        </w:rPr>
        <w:t>produção,</w:t>
      </w:r>
      <w:proofErr w:type="gramEnd"/>
      <w:r w:rsidR="00973938">
        <w:rPr>
          <w:rFonts w:ascii="Verdana" w:hAnsi="Verdana"/>
        </w:rPr>
        <w:t>(MRP, inventário,</w:t>
      </w:r>
      <w:proofErr w:type="spellStart"/>
      <w:r w:rsidR="00973938">
        <w:rPr>
          <w:rFonts w:ascii="Verdana" w:hAnsi="Verdana"/>
        </w:rPr>
        <w:t>suplly</w:t>
      </w:r>
      <w:proofErr w:type="spellEnd"/>
      <w:r w:rsidR="00973938">
        <w:rPr>
          <w:rFonts w:ascii="Verdana" w:hAnsi="Verdana"/>
        </w:rPr>
        <w:t xml:space="preserve"> </w:t>
      </w:r>
      <w:proofErr w:type="spellStart"/>
      <w:r w:rsidR="00973938">
        <w:rPr>
          <w:rFonts w:ascii="Verdana" w:hAnsi="Verdana"/>
        </w:rPr>
        <w:t>chain</w:t>
      </w:r>
      <w:proofErr w:type="spellEnd"/>
      <w:r w:rsidR="00973938">
        <w:rPr>
          <w:rFonts w:ascii="Verdana" w:hAnsi="Verdana"/>
        </w:rPr>
        <w:t>)</w:t>
      </w:r>
    </w:p>
    <w:p w:rsidR="00973938" w:rsidRPr="00973938" w:rsidRDefault="004B510B" w:rsidP="00973938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 w:rsidRPr="00973938">
        <w:rPr>
          <w:rFonts w:ascii="Verdana" w:hAnsi="Verdana"/>
          <w:b/>
        </w:rPr>
        <w:t>2005-2006 – Rh Internacional</w:t>
      </w:r>
      <w:proofErr w:type="gramStart"/>
      <w:r w:rsidR="00973938" w:rsidRPr="00973938">
        <w:rPr>
          <w:rFonts w:ascii="Verdana" w:hAnsi="Verdana"/>
          <w:b/>
        </w:rPr>
        <w:t xml:space="preserve">   </w:t>
      </w:r>
    </w:p>
    <w:p w:rsidR="00973938" w:rsidRPr="00973938" w:rsidRDefault="00A961BA" w:rsidP="00DB20C4">
      <w:pPr>
        <w:pStyle w:val="PargrafodaLista"/>
        <w:spacing w:after="0"/>
        <w:ind w:left="284"/>
        <w:rPr>
          <w:rFonts w:ascii="Verdana" w:hAnsi="Verdana"/>
        </w:rPr>
      </w:pPr>
      <w:proofErr w:type="gramEnd"/>
      <w:r>
        <w:rPr>
          <w:rFonts w:ascii="Verdana" w:hAnsi="Verdana"/>
        </w:rPr>
        <w:t>Cargo: Operador CNC.</w:t>
      </w:r>
      <w:r w:rsidR="00973938" w:rsidRPr="00973938">
        <w:rPr>
          <w:rFonts w:ascii="Verdana" w:hAnsi="Verdana"/>
        </w:rPr>
        <w:br/>
        <w:t>Principais atividades: Operação de equipamentos com interface CNC, leitura de desenhos mecânicos, controle de qualidade com instrumentos de medição.</w:t>
      </w:r>
    </w:p>
    <w:p w:rsidR="00B41FF3" w:rsidRDefault="00E6278C" w:rsidP="00DB20C4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2003-2005</w:t>
      </w:r>
      <w:r w:rsidR="005657D9" w:rsidRPr="005657D9">
        <w:rPr>
          <w:rFonts w:ascii="Verdana" w:hAnsi="Verdana"/>
          <w:b/>
        </w:rPr>
        <w:t xml:space="preserve"> </w:t>
      </w:r>
      <w:proofErr w:type="gramStart"/>
      <w:r w:rsidR="005657D9" w:rsidRPr="005657D9">
        <w:rPr>
          <w:rFonts w:ascii="Verdana" w:hAnsi="Verdana"/>
          <w:b/>
        </w:rPr>
        <w:t>–</w:t>
      </w:r>
      <w:r>
        <w:rPr>
          <w:rFonts w:ascii="Verdana" w:hAnsi="Verdana"/>
          <w:b/>
        </w:rPr>
        <w:t>GERDAU</w:t>
      </w:r>
      <w:proofErr w:type="gramEnd"/>
      <w:r>
        <w:rPr>
          <w:rFonts w:ascii="Verdana" w:hAnsi="Verdana"/>
          <w:b/>
        </w:rPr>
        <w:t xml:space="preserve"> S/A</w:t>
      </w:r>
      <w:r w:rsidR="005657D9"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br/>
      </w:r>
      <w:r w:rsidR="00B41FF3">
        <w:rPr>
          <w:rFonts w:ascii="Verdana" w:hAnsi="Verdana"/>
        </w:rPr>
        <w:t>Cargo: Operador líder de Acabamento e controle de estação de tratamento de efluentes.</w:t>
      </w:r>
    </w:p>
    <w:p w:rsidR="00B30D63" w:rsidRDefault="00B41FF3" w:rsidP="004D2C15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Operador da área de acabamento e beneficiamento de matérias na linha produtiva, bem como análises de materiais e controle da estação de tratamentos de efluentes gerados no processo de produção da linha de </w:t>
      </w:r>
      <w:proofErr w:type="spellStart"/>
      <w:r>
        <w:rPr>
          <w:rFonts w:ascii="Verdana" w:hAnsi="Verdana"/>
        </w:rPr>
        <w:t>decapagem</w:t>
      </w:r>
      <w:proofErr w:type="spellEnd"/>
      <w:r>
        <w:rPr>
          <w:rFonts w:ascii="Verdana" w:hAnsi="Verdana"/>
        </w:rPr>
        <w:t xml:space="preserve"> química. Atribuições de líder de turno.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Default="000D00A6" w:rsidP="004B0A79">
      <w:pPr>
        <w:pStyle w:val="Seo"/>
        <w:tabs>
          <w:tab w:val="right" w:pos="9639"/>
        </w:tabs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4B0A79">
        <w:rPr>
          <w:rFonts w:ascii="Verdana" w:hAnsi="Verdana"/>
        </w:rPr>
        <w:tab/>
      </w:r>
    </w:p>
    <w:p w:rsidR="004B0A79" w:rsidRPr="004B0A79" w:rsidRDefault="004B0A79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Curso de Analista de Almoxarifado. </w:t>
      </w:r>
      <w:r>
        <w:rPr>
          <w:rFonts w:ascii="Verdana" w:hAnsi="Verdana"/>
        </w:rPr>
        <w:t>Abordagem geral totalizando 280 horas.</w:t>
      </w:r>
    </w:p>
    <w:p w:rsidR="004D2C15" w:rsidRPr="00923045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5660">
        <w:rPr>
          <w:rFonts w:ascii="Verdana" w:hAnsi="Verdana"/>
          <w:b/>
        </w:rPr>
        <w:t>Curso Complementar em secretariado Administrativo e contábil.</w:t>
      </w:r>
      <w:r w:rsidRPr="00835FE0">
        <w:rPr>
          <w:rFonts w:ascii="Verdana" w:hAnsi="Verdana"/>
        </w:rPr>
        <w:t xml:space="preserve">  </w:t>
      </w:r>
      <w:r w:rsidRPr="00835FE0">
        <w:rPr>
          <w:rFonts w:ascii="Verdana" w:hAnsi="Verdana"/>
          <w:i/>
        </w:rPr>
        <w:t>Abordagem: noções administrativas, qualidade total, marketing, conceito em contabilidade, patrimônio, capital, custos e despesas.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Análise Planejamento Financeiro. </w:t>
      </w:r>
      <w:r>
        <w:rPr>
          <w:rFonts w:ascii="Verdana" w:hAnsi="Verdana"/>
          <w:i/>
        </w:rPr>
        <w:t>Fatores que influenciam o planejamento, definições de metas nos resultados gerenciais, fluxo de caixa.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5660">
        <w:rPr>
          <w:rFonts w:ascii="Verdana" w:hAnsi="Verdana"/>
          <w:b/>
          <w:lang w:val="en-US"/>
        </w:rPr>
        <w:t>Work Shop de Supply Chain</w:t>
      </w:r>
      <w:r w:rsidRPr="00835FE0">
        <w:rPr>
          <w:rFonts w:ascii="Verdana" w:hAnsi="Verdana"/>
          <w:lang w:val="en-US"/>
        </w:rPr>
        <w:t xml:space="preserve">. </w:t>
      </w:r>
      <w:r w:rsidRPr="00835FE0">
        <w:rPr>
          <w:rFonts w:ascii="Verdana" w:hAnsi="Verdana"/>
          <w:i/>
        </w:rPr>
        <w:t>Abordagem: conceitos e fundamentos em Logística e Almoxarifado.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D5660">
        <w:rPr>
          <w:rFonts w:ascii="Verdana" w:hAnsi="Verdana"/>
          <w:b/>
        </w:rPr>
        <w:t>Curso Complementar em Análise Estratégica</w:t>
      </w:r>
      <w:r w:rsidRPr="00835FE0">
        <w:rPr>
          <w:rFonts w:ascii="Verdana" w:hAnsi="Verdana"/>
        </w:rPr>
        <w:t xml:space="preserve">. </w:t>
      </w:r>
      <w:r w:rsidRPr="00835FE0">
        <w:rPr>
          <w:rFonts w:ascii="Verdana" w:hAnsi="Verdana"/>
          <w:i/>
        </w:rPr>
        <w:t>Abordagem: estratégias utilizadas conforme situações</w:t>
      </w:r>
      <w:r>
        <w:rPr>
          <w:rFonts w:ascii="Verdana" w:hAnsi="Verdana"/>
          <w:i/>
        </w:rPr>
        <w:t xml:space="preserve"> do mercado externo.</w:t>
      </w:r>
    </w:p>
    <w:p w:rsidR="004D2C15" w:rsidRPr="007E1108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i/>
        </w:rPr>
      </w:pPr>
      <w:r w:rsidRPr="00ED5660">
        <w:rPr>
          <w:rFonts w:ascii="Verdana" w:hAnsi="Verdana"/>
          <w:b/>
        </w:rPr>
        <w:t>Curso de inform</w:t>
      </w:r>
      <w:r>
        <w:rPr>
          <w:rFonts w:ascii="Verdana" w:hAnsi="Verdana"/>
          <w:b/>
        </w:rPr>
        <w:t xml:space="preserve">ática. </w:t>
      </w:r>
      <w:r w:rsidRPr="007E1108">
        <w:rPr>
          <w:rFonts w:ascii="Verdana" w:hAnsi="Verdana"/>
          <w:i/>
        </w:rPr>
        <w:t>Abordagem: Windows, Word, Excel, Access, HTML, Digitação.</w:t>
      </w:r>
    </w:p>
    <w:p w:rsidR="004D2C15" w:rsidRPr="00835FE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i/>
        </w:rPr>
      </w:pPr>
      <w:r w:rsidRPr="00ED5660">
        <w:rPr>
          <w:rFonts w:ascii="Verdana" w:hAnsi="Verdana"/>
          <w:b/>
        </w:rPr>
        <w:t>Curso de Empreendedorismo</w:t>
      </w:r>
      <w:r w:rsidRPr="00835FE0">
        <w:rPr>
          <w:rFonts w:ascii="Verdana" w:hAnsi="Verdana"/>
          <w:i/>
        </w:rPr>
        <w:t>. Abordagem: Ambiente de competitividade, fluxo financeiro.</w:t>
      </w:r>
    </w:p>
    <w:p w:rsidR="004D2C15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ED5660">
        <w:rPr>
          <w:rFonts w:ascii="Verdana" w:hAnsi="Verdana"/>
          <w:b/>
        </w:rPr>
        <w:t>Habilitação CNH D,</w:t>
      </w:r>
    </w:p>
    <w:p w:rsidR="004D2C15" w:rsidRPr="00ED5660" w:rsidRDefault="004D2C15" w:rsidP="004D2C1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 de Operação de EFM. </w:t>
      </w:r>
      <w:r>
        <w:rPr>
          <w:rFonts w:ascii="Verdana" w:hAnsi="Verdana"/>
          <w:i/>
        </w:rPr>
        <w:t>Operação em empilhadeiras e Pontes Rolantes e segurança.</w:t>
      </w:r>
    </w:p>
    <w:p w:rsidR="00FA3990" w:rsidRPr="00E14180" w:rsidRDefault="004D2C15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923045">
        <w:rPr>
          <w:rFonts w:ascii="Verdana" w:hAnsi="Verdana"/>
          <w:b/>
        </w:rPr>
        <w:t>Inglês e Espanhol (básico 2c)</w:t>
      </w:r>
    </w:p>
    <w:p w:rsidR="00FA3990" w:rsidRPr="002039BD" w:rsidRDefault="000D00A6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</w:p>
    <w:p w:rsidR="00E14180" w:rsidRDefault="00E14180" w:rsidP="00E14180">
      <w:pPr>
        <w:spacing w:after="120" w:line="240" w:lineRule="auto"/>
      </w:pPr>
      <w:r>
        <w:rPr>
          <w:rFonts w:ascii="Arial" w:hAnsi="Arial" w:cs="Arial"/>
          <w:color w:val="444444"/>
          <w:shd w:val="clear" w:color="auto" w:fill="FFFFFF"/>
        </w:rPr>
        <w:t> Desde já me coloco à disposição para uma entrevista, quando poderei fornecer mais informações sobre minhas experiências e competências. </w:t>
      </w:r>
    </w:p>
    <w:sectPr w:rsidR="00E14180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1E0" w:rsidRDefault="00EE71E0">
      <w:r>
        <w:separator/>
      </w:r>
    </w:p>
  </w:endnote>
  <w:endnote w:type="continuationSeparator" w:id="0">
    <w:p w:rsidR="00EE71E0" w:rsidRDefault="00EE7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0D00A6" w:rsidP="009967CD">
    <w:pPr>
      <w:pStyle w:val="Rodap"/>
      <w:jc w:val="right"/>
    </w:pPr>
    <w:fldSimple w:instr=" PAGE ">
      <w:r w:rsidR="004B0A79">
        <w:rPr>
          <w:noProof/>
        </w:rPr>
        <w:t>2</w:t>
      </w:r>
    </w:fldSimple>
    <w:r w:rsidR="00163F2A">
      <w:t xml:space="preserve"> </w:t>
    </w:r>
    <w:r w:rsidRPr="000D00A6">
      <w:rPr>
        <w:lang w:val="en-US"/>
      </w:rPr>
    </w:r>
    <w:r w:rsidRPr="000D00A6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1E0" w:rsidRDefault="00EE71E0">
      <w:r>
        <w:separator/>
      </w:r>
    </w:p>
  </w:footnote>
  <w:footnote w:type="continuationSeparator" w:id="0">
    <w:p w:rsidR="00EE71E0" w:rsidRDefault="00EE71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D00A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62748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427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2AE5"/>
    <w:rsid w:val="00015DE9"/>
    <w:rsid w:val="0002401A"/>
    <w:rsid w:val="00025EB1"/>
    <w:rsid w:val="000D00A6"/>
    <w:rsid w:val="00123496"/>
    <w:rsid w:val="001469A2"/>
    <w:rsid w:val="001638B8"/>
    <w:rsid w:val="00163F2A"/>
    <w:rsid w:val="001E5844"/>
    <w:rsid w:val="002039BD"/>
    <w:rsid w:val="00211AD6"/>
    <w:rsid w:val="0023036B"/>
    <w:rsid w:val="00277FF1"/>
    <w:rsid w:val="0028053D"/>
    <w:rsid w:val="00283394"/>
    <w:rsid w:val="003219BF"/>
    <w:rsid w:val="00366E75"/>
    <w:rsid w:val="004B0A79"/>
    <w:rsid w:val="004B510B"/>
    <w:rsid w:val="004D2C15"/>
    <w:rsid w:val="005657D9"/>
    <w:rsid w:val="005B5FD3"/>
    <w:rsid w:val="005E6BFC"/>
    <w:rsid w:val="006319C2"/>
    <w:rsid w:val="006F2BF9"/>
    <w:rsid w:val="00741D6E"/>
    <w:rsid w:val="00761468"/>
    <w:rsid w:val="00826046"/>
    <w:rsid w:val="0084542B"/>
    <w:rsid w:val="008649EC"/>
    <w:rsid w:val="0089205A"/>
    <w:rsid w:val="008E43BE"/>
    <w:rsid w:val="00973938"/>
    <w:rsid w:val="00975524"/>
    <w:rsid w:val="009967CD"/>
    <w:rsid w:val="009C3B99"/>
    <w:rsid w:val="009D1E8D"/>
    <w:rsid w:val="00A17348"/>
    <w:rsid w:val="00A25CF8"/>
    <w:rsid w:val="00A54E34"/>
    <w:rsid w:val="00A961BA"/>
    <w:rsid w:val="00AD1289"/>
    <w:rsid w:val="00B113F8"/>
    <w:rsid w:val="00B30D63"/>
    <w:rsid w:val="00B41FF3"/>
    <w:rsid w:val="00B501EE"/>
    <w:rsid w:val="00B57919"/>
    <w:rsid w:val="00BE6A37"/>
    <w:rsid w:val="00C17463"/>
    <w:rsid w:val="00CA16C7"/>
    <w:rsid w:val="00CC21DB"/>
    <w:rsid w:val="00D228EE"/>
    <w:rsid w:val="00D52742"/>
    <w:rsid w:val="00D943A0"/>
    <w:rsid w:val="00DB20C4"/>
    <w:rsid w:val="00E14180"/>
    <w:rsid w:val="00E622CD"/>
    <w:rsid w:val="00E6278C"/>
    <w:rsid w:val="00E62F07"/>
    <w:rsid w:val="00ED5F9B"/>
    <w:rsid w:val="00EE71E0"/>
    <w:rsid w:val="00EF008D"/>
    <w:rsid w:val="00F26226"/>
    <w:rsid w:val="00F41BC7"/>
    <w:rsid w:val="00FA0CBF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1"/>
        <o:r id="V:Rule6" type="connector" idref="#_x0000_s1190"/>
        <o:r id="V:Rule7" type="connector" idref="#_x0000_s1188"/>
        <o:r id="V:Rule8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34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Andreo e Janine</cp:lastModifiedBy>
  <cp:revision>21</cp:revision>
  <cp:lastPrinted>2013-05-17T07:30:00Z</cp:lastPrinted>
  <dcterms:created xsi:type="dcterms:W3CDTF">2013-05-17T07:29:00Z</dcterms:created>
  <dcterms:modified xsi:type="dcterms:W3CDTF">2015-03-31T00:04:00Z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