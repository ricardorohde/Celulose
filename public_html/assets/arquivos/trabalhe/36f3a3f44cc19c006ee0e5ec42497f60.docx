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12" w:rsidRPr="00AB5912" w:rsidRDefault="0037167B" w:rsidP="001B7ABF">
      <w:pPr>
        <w:pStyle w:val="Nombre"/>
      </w:pPr>
      <w:r w:rsidRPr="001B7ABF">
        <w:t>Daniel Vitor Da Costa</w:t>
      </w:r>
      <w:r w:rsidR="00AA4B00">
        <w:t xml:space="preserve"> Silveira</w:t>
      </w:r>
    </w:p>
    <w:p w:rsidR="008409A0" w:rsidRPr="00B00336" w:rsidRDefault="00C1127F" w:rsidP="008409A0">
      <w:pPr>
        <w:pStyle w:val="Informacindecontacto"/>
        <w:rPr>
          <w:b/>
          <w:sz w:val="24"/>
          <w:szCs w:val="24"/>
          <w:vertAlign w:val="superscript"/>
        </w:rPr>
      </w:pPr>
      <w:r w:rsidRPr="00B00336">
        <w:rPr>
          <w:sz w:val="24"/>
          <w:szCs w:val="24"/>
          <w:vertAlign w:val="superscript"/>
        </w:rPr>
        <w:fldChar w:fldCharType="begin"/>
      </w:r>
      <w:r w:rsidR="008409A0" w:rsidRPr="00B00336">
        <w:rPr>
          <w:sz w:val="24"/>
          <w:szCs w:val="24"/>
          <w:vertAlign w:val="superscript"/>
        </w:rPr>
        <w:instrText>MACROBUTTON DoFieldClick [</w:instrText>
      </w:r>
      <w:r w:rsidR="008409A0" w:rsidRPr="00B00336">
        <w:rPr>
          <w:b/>
          <w:bCs/>
          <w:sz w:val="24"/>
          <w:szCs w:val="24"/>
          <w:vertAlign w:val="superscript"/>
        </w:rPr>
        <w:instrText>Dirección</w:instrText>
      </w:r>
      <w:r w:rsidR="008409A0" w:rsidRPr="00B00336">
        <w:rPr>
          <w:sz w:val="24"/>
          <w:szCs w:val="24"/>
          <w:vertAlign w:val="superscript"/>
        </w:rPr>
        <w:instrText>]</w:instrText>
      </w:r>
      <w:r w:rsidRPr="00B00336">
        <w:rPr>
          <w:sz w:val="24"/>
          <w:szCs w:val="24"/>
          <w:vertAlign w:val="superscript"/>
        </w:rPr>
        <w:fldChar w:fldCharType="separate"/>
      </w:r>
      <w:r w:rsidR="008409A0" w:rsidRPr="00B00336">
        <w:rPr>
          <w:sz w:val="24"/>
          <w:szCs w:val="24"/>
          <w:vertAlign w:val="superscript"/>
        </w:rPr>
        <w:t>Escriba aquí su dirección</w:t>
      </w:r>
      <w:r w:rsidRPr="00B00336">
        <w:rPr>
          <w:sz w:val="24"/>
          <w:szCs w:val="24"/>
          <w:vertAlign w:val="superscript"/>
        </w:rPr>
        <w:fldChar w:fldCharType="end"/>
      </w:r>
      <w:r w:rsidR="008409A0" w:rsidRPr="00B00336">
        <w:rPr>
          <w:sz w:val="24"/>
          <w:szCs w:val="24"/>
          <w:vertAlign w:val="superscript"/>
        </w:rPr>
        <w:t xml:space="preserve">,  </w:t>
      </w:r>
      <w:r w:rsidR="008409A0" w:rsidRPr="00B00336">
        <w:rPr>
          <w:b/>
          <w:sz w:val="24"/>
          <w:szCs w:val="24"/>
          <w:vertAlign w:val="superscript"/>
        </w:rPr>
        <w:t>Conchillas, Los Nocheros 390</w:t>
      </w:r>
    </w:p>
    <w:p w:rsidR="008409A0" w:rsidRPr="00B00336" w:rsidRDefault="00C1127F" w:rsidP="008409A0">
      <w:pPr>
        <w:pStyle w:val="Informacindecontacto"/>
        <w:rPr>
          <w:b/>
          <w:sz w:val="24"/>
          <w:szCs w:val="24"/>
          <w:vertAlign w:val="superscript"/>
        </w:rPr>
      </w:pPr>
      <w:r w:rsidRPr="00B00336">
        <w:rPr>
          <w:sz w:val="24"/>
          <w:szCs w:val="24"/>
          <w:vertAlign w:val="superscript"/>
        </w:rPr>
        <w:fldChar w:fldCharType="begin"/>
      </w:r>
      <w:r w:rsidR="008409A0" w:rsidRPr="00B00336">
        <w:rPr>
          <w:sz w:val="24"/>
          <w:szCs w:val="24"/>
          <w:vertAlign w:val="superscript"/>
        </w:rPr>
        <w:instrText>MACROBUTTON DoFieldClick [</w:instrText>
      </w:r>
      <w:r w:rsidR="008409A0" w:rsidRPr="00B00336">
        <w:rPr>
          <w:b/>
          <w:bCs/>
          <w:sz w:val="24"/>
          <w:szCs w:val="24"/>
          <w:vertAlign w:val="superscript"/>
        </w:rPr>
        <w:instrText>Teléfono</w:instrText>
      </w:r>
      <w:r w:rsidR="008409A0" w:rsidRPr="00B00336">
        <w:rPr>
          <w:sz w:val="24"/>
          <w:szCs w:val="24"/>
          <w:vertAlign w:val="superscript"/>
        </w:rPr>
        <w:instrText>]</w:instrText>
      </w:r>
      <w:r w:rsidRPr="00B00336">
        <w:rPr>
          <w:sz w:val="24"/>
          <w:szCs w:val="24"/>
          <w:vertAlign w:val="superscript"/>
        </w:rPr>
        <w:fldChar w:fldCharType="separate"/>
      </w:r>
      <w:r w:rsidR="008409A0" w:rsidRPr="00B00336">
        <w:rPr>
          <w:sz w:val="24"/>
          <w:szCs w:val="24"/>
          <w:vertAlign w:val="superscript"/>
        </w:rPr>
        <w:t>Escriba aquí su dirección</w:t>
      </w:r>
      <w:r w:rsidRPr="00B00336">
        <w:rPr>
          <w:sz w:val="24"/>
          <w:szCs w:val="24"/>
          <w:vertAlign w:val="superscript"/>
        </w:rPr>
        <w:fldChar w:fldCharType="end"/>
      </w:r>
      <w:r w:rsidR="00AA4B00">
        <w:rPr>
          <w:sz w:val="24"/>
          <w:szCs w:val="24"/>
          <w:vertAlign w:val="superscript"/>
        </w:rPr>
        <w:t xml:space="preserve"> </w:t>
      </w:r>
      <w:r w:rsidR="008409A0" w:rsidRPr="00B00336">
        <w:rPr>
          <w:b/>
          <w:sz w:val="24"/>
          <w:szCs w:val="24"/>
          <w:vertAlign w:val="superscript"/>
        </w:rPr>
        <w:t>098</w:t>
      </w:r>
      <w:r w:rsidR="007F178F" w:rsidRPr="00B00336">
        <w:rPr>
          <w:b/>
          <w:sz w:val="24"/>
          <w:szCs w:val="24"/>
          <w:vertAlign w:val="superscript"/>
        </w:rPr>
        <w:t>-</w:t>
      </w:r>
      <w:r w:rsidR="008409A0" w:rsidRPr="00B00336">
        <w:rPr>
          <w:b/>
          <w:sz w:val="24"/>
          <w:szCs w:val="24"/>
          <w:vertAlign w:val="superscript"/>
        </w:rPr>
        <w:t>655</w:t>
      </w:r>
      <w:r w:rsidR="007F178F" w:rsidRPr="00B00336">
        <w:rPr>
          <w:b/>
          <w:sz w:val="24"/>
          <w:szCs w:val="24"/>
          <w:vertAlign w:val="superscript"/>
        </w:rPr>
        <w:t>-</w:t>
      </w:r>
      <w:r w:rsidR="001B7ABF">
        <w:rPr>
          <w:b/>
          <w:sz w:val="24"/>
          <w:szCs w:val="24"/>
          <w:vertAlign w:val="superscript"/>
        </w:rPr>
        <w:t>850 = tele:</w:t>
      </w:r>
      <w:r w:rsidR="008409A0" w:rsidRPr="00B00336">
        <w:rPr>
          <w:b/>
          <w:sz w:val="24"/>
          <w:szCs w:val="24"/>
          <w:vertAlign w:val="superscript"/>
        </w:rPr>
        <w:t xml:space="preserve"> 099</w:t>
      </w:r>
      <w:r w:rsidR="007F178F" w:rsidRPr="00B00336">
        <w:rPr>
          <w:b/>
          <w:sz w:val="24"/>
          <w:szCs w:val="24"/>
          <w:vertAlign w:val="superscript"/>
        </w:rPr>
        <w:t>-</w:t>
      </w:r>
      <w:r w:rsidR="008409A0" w:rsidRPr="00B00336">
        <w:rPr>
          <w:b/>
          <w:sz w:val="24"/>
          <w:szCs w:val="24"/>
          <w:vertAlign w:val="superscript"/>
        </w:rPr>
        <w:t>362</w:t>
      </w:r>
      <w:r w:rsidR="007F178F" w:rsidRPr="00B00336">
        <w:rPr>
          <w:b/>
          <w:sz w:val="24"/>
          <w:szCs w:val="24"/>
          <w:vertAlign w:val="superscript"/>
        </w:rPr>
        <w:t>-</w:t>
      </w:r>
      <w:r w:rsidR="008409A0" w:rsidRPr="00B00336">
        <w:rPr>
          <w:b/>
          <w:sz w:val="24"/>
          <w:szCs w:val="24"/>
          <w:vertAlign w:val="superscript"/>
        </w:rPr>
        <w:t>102</w:t>
      </w:r>
    </w:p>
    <w:p w:rsidR="008409A0" w:rsidRPr="00B00336" w:rsidRDefault="00C1127F" w:rsidP="008409A0">
      <w:pPr>
        <w:pStyle w:val="Informacindecontacto"/>
        <w:rPr>
          <w:b/>
          <w:sz w:val="24"/>
          <w:szCs w:val="24"/>
          <w:vertAlign w:val="superscript"/>
        </w:rPr>
      </w:pPr>
      <w:r w:rsidRPr="00B00336">
        <w:rPr>
          <w:sz w:val="24"/>
          <w:szCs w:val="24"/>
          <w:vertAlign w:val="superscript"/>
        </w:rPr>
        <w:fldChar w:fldCharType="begin"/>
      </w:r>
      <w:r w:rsidR="008409A0" w:rsidRPr="00B00336">
        <w:rPr>
          <w:sz w:val="24"/>
          <w:szCs w:val="24"/>
          <w:vertAlign w:val="superscript"/>
        </w:rPr>
        <w:instrText>MACROBUTTON DoFieldClick [</w:instrText>
      </w:r>
      <w:r w:rsidR="008409A0" w:rsidRPr="00B00336">
        <w:rPr>
          <w:b/>
          <w:bCs/>
          <w:sz w:val="24"/>
          <w:szCs w:val="24"/>
          <w:vertAlign w:val="superscript"/>
        </w:rPr>
        <w:instrText>Correo electrónico</w:instrText>
      </w:r>
      <w:r w:rsidR="008409A0" w:rsidRPr="00B00336">
        <w:rPr>
          <w:sz w:val="24"/>
          <w:szCs w:val="24"/>
          <w:vertAlign w:val="superscript"/>
        </w:rPr>
        <w:instrText>]</w:instrText>
      </w:r>
      <w:r w:rsidRPr="00B00336">
        <w:rPr>
          <w:sz w:val="24"/>
          <w:szCs w:val="24"/>
          <w:vertAlign w:val="superscript"/>
        </w:rPr>
        <w:fldChar w:fldCharType="separate"/>
      </w:r>
      <w:r w:rsidR="008409A0" w:rsidRPr="00B00336">
        <w:rPr>
          <w:sz w:val="24"/>
          <w:szCs w:val="24"/>
          <w:vertAlign w:val="superscript"/>
        </w:rPr>
        <w:t>Escriba aquí su dirección</w:t>
      </w:r>
      <w:r w:rsidRPr="00B00336">
        <w:rPr>
          <w:sz w:val="24"/>
          <w:szCs w:val="24"/>
          <w:vertAlign w:val="superscript"/>
        </w:rPr>
        <w:fldChar w:fldCharType="end"/>
      </w:r>
      <w:hyperlink r:id="rId8" w:history="1">
        <w:r w:rsidR="00AA4B00" w:rsidRPr="00FE48E6">
          <w:rPr>
            <w:rStyle w:val="Hipervnculo"/>
          </w:rPr>
          <w:t xml:space="preserve"> </w:t>
        </w:r>
        <w:r w:rsidR="00AA4B00" w:rsidRPr="00FE48E6">
          <w:rPr>
            <w:rStyle w:val="Hipervnculo"/>
            <w:b/>
            <w:sz w:val="24"/>
            <w:szCs w:val="24"/>
            <w:vertAlign w:val="superscript"/>
          </w:rPr>
          <w:t>dany-dacosta.89@hotmail.com</w:t>
        </w:r>
      </w:hyperlink>
    </w:p>
    <w:p w:rsidR="008409A0" w:rsidRPr="001B7ABF" w:rsidRDefault="008C3130" w:rsidP="001B7ABF">
      <w:pPr>
        <w:pStyle w:val="Informacindecontacto"/>
        <w:rPr>
          <w:b/>
        </w:rPr>
      </w:pPr>
      <w:r>
        <w:rPr>
          <w:noProof/>
          <w:lang w:bidi="ar-SA"/>
        </w:rPr>
        <w:drawing>
          <wp:inline distT="0" distB="0" distL="0" distR="0">
            <wp:extent cx="1008017" cy="1151690"/>
            <wp:effectExtent l="19050" t="0" r="1633" b="0"/>
            <wp:docPr id="2" name="0 Imagen" descr="2013-01-22 20.21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1-22 20.21.2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161" cy="11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2" w:rsidRPr="00B00336" w:rsidRDefault="0037167B">
      <w:pPr>
        <w:pStyle w:val="Ttulodeseccin"/>
        <w:rPr>
          <w:sz w:val="24"/>
          <w:szCs w:val="24"/>
        </w:rPr>
      </w:pPr>
      <w:r w:rsidRPr="00B00336">
        <w:rPr>
          <w:b/>
          <w:sz w:val="24"/>
          <w:szCs w:val="24"/>
        </w:rPr>
        <w:t>Datos personales</w:t>
      </w:r>
    </w:p>
    <w:p w:rsidR="0037167B" w:rsidRDefault="0037167B" w:rsidP="0037167B">
      <w:pPr>
        <w:pStyle w:val="Objetivo"/>
        <w:rPr>
          <w:b/>
          <w:sz w:val="18"/>
          <w:szCs w:val="18"/>
        </w:rPr>
      </w:pPr>
      <w:r w:rsidRPr="00B00336">
        <w:rPr>
          <w:b/>
          <w:sz w:val="18"/>
          <w:szCs w:val="18"/>
        </w:rPr>
        <w:t xml:space="preserve">Lugar y Fecha de nacimiento: Porto Alegre -19/02/1989 </w:t>
      </w:r>
    </w:p>
    <w:p w:rsidR="00AA4B00" w:rsidRPr="00B00336" w:rsidRDefault="00AA4B00" w:rsidP="0037167B">
      <w:pPr>
        <w:pStyle w:val="Objetivo"/>
        <w:rPr>
          <w:b/>
          <w:sz w:val="18"/>
          <w:szCs w:val="18"/>
        </w:rPr>
      </w:pPr>
      <w:r>
        <w:rPr>
          <w:b/>
          <w:sz w:val="18"/>
          <w:szCs w:val="18"/>
        </w:rPr>
        <w:t>C.I</w:t>
      </w:r>
      <w:r w:rsidRPr="00CD5C59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="00CD5C59" w:rsidRPr="00CD5C59">
        <w:rPr>
          <w:b/>
          <w:sz w:val="18"/>
          <w:szCs w:val="18"/>
        </w:rPr>
        <w:t>9102752194</w:t>
      </w:r>
      <w:r w:rsidR="00CD5C59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Brasileira</w:t>
      </w:r>
    </w:p>
    <w:p w:rsidR="0037167B" w:rsidRPr="00B00336" w:rsidRDefault="0037167B" w:rsidP="0037167B">
      <w:pPr>
        <w:pStyle w:val="Objetivo"/>
        <w:rPr>
          <w:b/>
          <w:sz w:val="18"/>
          <w:szCs w:val="18"/>
        </w:rPr>
      </w:pPr>
      <w:r w:rsidRPr="00B00336">
        <w:rPr>
          <w:b/>
          <w:sz w:val="18"/>
          <w:szCs w:val="18"/>
        </w:rPr>
        <w:t>C.I: 5.932.35</w:t>
      </w:r>
      <w:r w:rsidR="00BA548F">
        <w:rPr>
          <w:b/>
          <w:sz w:val="18"/>
          <w:szCs w:val="18"/>
        </w:rPr>
        <w:t>2-0</w:t>
      </w:r>
      <w:r w:rsidR="00CD5C59">
        <w:rPr>
          <w:b/>
          <w:sz w:val="18"/>
          <w:szCs w:val="18"/>
        </w:rPr>
        <w:t xml:space="preserve"> </w:t>
      </w:r>
      <w:r w:rsidR="00AA4B00">
        <w:rPr>
          <w:b/>
          <w:sz w:val="18"/>
          <w:szCs w:val="18"/>
        </w:rPr>
        <w:t xml:space="preserve"> Uruguaya</w:t>
      </w:r>
    </w:p>
    <w:p w:rsidR="0037167B" w:rsidRDefault="0037167B" w:rsidP="0037167B">
      <w:pPr>
        <w:pStyle w:val="Objetivo"/>
        <w:rPr>
          <w:b/>
          <w:sz w:val="18"/>
          <w:szCs w:val="18"/>
        </w:rPr>
      </w:pPr>
      <w:r w:rsidRPr="00B00336">
        <w:rPr>
          <w:b/>
          <w:sz w:val="18"/>
          <w:szCs w:val="18"/>
        </w:rPr>
        <w:t xml:space="preserve">Nacionalidad: Brasilero </w:t>
      </w:r>
    </w:p>
    <w:p w:rsidR="00F667C0" w:rsidRPr="00B00336" w:rsidRDefault="00F667C0" w:rsidP="0037167B">
      <w:pPr>
        <w:pStyle w:val="Objetivo"/>
        <w:rPr>
          <w:b/>
          <w:sz w:val="18"/>
          <w:szCs w:val="18"/>
        </w:rPr>
      </w:pPr>
      <w:r>
        <w:rPr>
          <w:b/>
          <w:sz w:val="18"/>
          <w:szCs w:val="18"/>
        </w:rPr>
        <w:t>Residencia permanente aprobada</w:t>
      </w:r>
    </w:p>
    <w:p w:rsidR="00AB5912" w:rsidRDefault="0037167B" w:rsidP="008C3130">
      <w:pPr>
        <w:pStyle w:val="Objetivo"/>
        <w:rPr>
          <w:b/>
          <w:sz w:val="18"/>
          <w:szCs w:val="18"/>
        </w:rPr>
      </w:pPr>
      <w:r w:rsidRPr="00B00336">
        <w:rPr>
          <w:b/>
          <w:sz w:val="18"/>
          <w:szCs w:val="18"/>
        </w:rPr>
        <w:t>Carne de salud: Vigente</w:t>
      </w:r>
    </w:p>
    <w:p w:rsidR="00F667C0" w:rsidRPr="008C3130" w:rsidRDefault="00F667C0" w:rsidP="008C3130">
      <w:pPr>
        <w:pStyle w:val="Objetivo"/>
        <w:rPr>
          <w:b/>
          <w:sz w:val="18"/>
          <w:szCs w:val="18"/>
        </w:rPr>
      </w:pPr>
      <w:r>
        <w:rPr>
          <w:b/>
          <w:sz w:val="18"/>
          <w:szCs w:val="18"/>
        </w:rPr>
        <w:t>Libreta de circulación  A-H</w:t>
      </w:r>
    </w:p>
    <w:p w:rsidR="0037167B" w:rsidRPr="00B00336" w:rsidRDefault="0037167B" w:rsidP="0037167B">
      <w:pPr>
        <w:pStyle w:val="Ttulodeseccin"/>
        <w:pBdr>
          <w:bottom w:val="single" w:sz="4" w:space="0" w:color="C0C0C0"/>
        </w:pBdr>
        <w:rPr>
          <w:sz w:val="24"/>
          <w:szCs w:val="24"/>
        </w:rPr>
      </w:pPr>
      <w:r w:rsidRPr="00B00336">
        <w:rPr>
          <w:sz w:val="24"/>
          <w:szCs w:val="24"/>
        </w:rPr>
        <w:t>Experiencia</w:t>
      </w:r>
      <w:r w:rsidR="00B00336">
        <w:rPr>
          <w:sz w:val="24"/>
          <w:szCs w:val="24"/>
        </w:rPr>
        <w:t xml:space="preserve"> laboral</w:t>
      </w:r>
      <w:r w:rsidR="00350BC1">
        <w:rPr>
          <w:sz w:val="24"/>
          <w:szCs w:val="24"/>
        </w:rPr>
        <w:t xml:space="preserve"> y</w:t>
      </w:r>
      <w:r w:rsidR="001B7ABF">
        <w:rPr>
          <w:sz w:val="24"/>
          <w:szCs w:val="24"/>
        </w:rPr>
        <w:t xml:space="preserve"> Referencia</w:t>
      </w:r>
    </w:p>
    <w:p w:rsidR="008409A0" w:rsidRPr="00B00336" w:rsidRDefault="008409A0" w:rsidP="008409A0">
      <w:pPr>
        <w:pStyle w:val="Objetivo"/>
        <w:numPr>
          <w:ilvl w:val="0"/>
          <w:numId w:val="3"/>
        </w:numPr>
        <w:rPr>
          <w:sz w:val="18"/>
          <w:szCs w:val="18"/>
        </w:rPr>
      </w:pPr>
      <w:r w:rsidRPr="00B00336">
        <w:rPr>
          <w:sz w:val="18"/>
          <w:szCs w:val="18"/>
        </w:rPr>
        <w:t>Empresa</w:t>
      </w:r>
      <w:r w:rsidR="007F178F" w:rsidRPr="00B00336">
        <w:rPr>
          <w:sz w:val="18"/>
          <w:szCs w:val="18"/>
        </w:rPr>
        <w:t>:</w:t>
      </w:r>
      <w:r w:rsidR="00350BC1">
        <w:rPr>
          <w:sz w:val="18"/>
          <w:szCs w:val="18"/>
        </w:rPr>
        <w:t xml:space="preserve"> </w:t>
      </w:r>
      <w:r w:rsidRPr="00B00336">
        <w:rPr>
          <w:sz w:val="18"/>
          <w:szCs w:val="18"/>
        </w:rPr>
        <w:t xml:space="preserve">Serki </w:t>
      </w:r>
      <w:r w:rsidR="00350BC1">
        <w:rPr>
          <w:sz w:val="18"/>
          <w:szCs w:val="18"/>
        </w:rPr>
        <w:t xml:space="preserve">fundación </w:t>
      </w:r>
      <w:r w:rsidRPr="00B00336">
        <w:rPr>
          <w:sz w:val="18"/>
          <w:szCs w:val="18"/>
        </w:rPr>
        <w:t xml:space="preserve"> Ltda </w:t>
      </w:r>
      <w:r w:rsidR="00501375" w:rsidRPr="00B00336">
        <w:rPr>
          <w:sz w:val="18"/>
          <w:szCs w:val="18"/>
        </w:rPr>
        <w:t xml:space="preserve">                    </w:t>
      </w:r>
      <w:r w:rsidR="00B00336">
        <w:rPr>
          <w:sz w:val="18"/>
          <w:szCs w:val="18"/>
        </w:rPr>
        <w:t xml:space="preserve">                 Brasi</w:t>
      </w:r>
      <w:r w:rsidR="00501375" w:rsidRPr="00B00336">
        <w:rPr>
          <w:sz w:val="18"/>
          <w:szCs w:val="18"/>
        </w:rPr>
        <w:t>l</w:t>
      </w:r>
    </w:p>
    <w:p w:rsidR="008409A0" w:rsidRPr="00B00336" w:rsidRDefault="007F268C" w:rsidP="008409A0">
      <w:pPr>
        <w:pStyle w:val="Objetiv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Fecha de ingreso10/11/2007</w:t>
      </w:r>
      <w:r w:rsidR="008409A0" w:rsidRPr="00B00336">
        <w:rPr>
          <w:sz w:val="18"/>
          <w:szCs w:val="18"/>
        </w:rPr>
        <w:t xml:space="preserve"> a 08/12/2011 </w:t>
      </w:r>
    </w:p>
    <w:p w:rsidR="007F178F" w:rsidRPr="00B00336" w:rsidRDefault="007F178F" w:rsidP="008409A0">
      <w:pPr>
        <w:pStyle w:val="Objetivo"/>
        <w:numPr>
          <w:ilvl w:val="0"/>
          <w:numId w:val="3"/>
        </w:numPr>
        <w:rPr>
          <w:sz w:val="18"/>
          <w:szCs w:val="18"/>
        </w:rPr>
      </w:pPr>
      <w:r w:rsidRPr="00B00336">
        <w:rPr>
          <w:sz w:val="18"/>
          <w:szCs w:val="18"/>
        </w:rPr>
        <w:t>Cargo ocupado operador de maquinas (micro pilote)</w:t>
      </w:r>
      <w:r w:rsidR="00CA6D0F">
        <w:rPr>
          <w:sz w:val="18"/>
          <w:szCs w:val="18"/>
        </w:rPr>
        <w:t xml:space="preserve"> </w:t>
      </w:r>
    </w:p>
    <w:p w:rsidR="007F178F" w:rsidRPr="00B00336" w:rsidRDefault="007F178F" w:rsidP="008409A0">
      <w:pPr>
        <w:pStyle w:val="Objetivo"/>
        <w:numPr>
          <w:ilvl w:val="0"/>
          <w:numId w:val="3"/>
        </w:numPr>
        <w:rPr>
          <w:sz w:val="18"/>
          <w:szCs w:val="18"/>
        </w:rPr>
      </w:pPr>
      <w:r w:rsidRPr="00B00336">
        <w:rPr>
          <w:sz w:val="18"/>
          <w:szCs w:val="18"/>
        </w:rPr>
        <w:t>Empresa :</w:t>
      </w:r>
      <w:r w:rsidR="008D6731">
        <w:rPr>
          <w:sz w:val="18"/>
          <w:szCs w:val="18"/>
        </w:rPr>
        <w:t xml:space="preserve"> S</w:t>
      </w:r>
      <w:r w:rsidR="006A1268">
        <w:rPr>
          <w:sz w:val="18"/>
          <w:szCs w:val="18"/>
        </w:rPr>
        <w:t>chmitd P</w:t>
      </w:r>
      <w:r w:rsidR="00501375" w:rsidRPr="00B00336">
        <w:rPr>
          <w:sz w:val="18"/>
          <w:szCs w:val="18"/>
        </w:rPr>
        <w:t>remol</w:t>
      </w:r>
      <w:r w:rsidR="006A1268">
        <w:rPr>
          <w:sz w:val="18"/>
          <w:szCs w:val="18"/>
        </w:rPr>
        <w:t>deados  S.A</w:t>
      </w:r>
      <w:r w:rsidR="00501375" w:rsidRPr="00B00336">
        <w:rPr>
          <w:sz w:val="18"/>
          <w:szCs w:val="18"/>
        </w:rPr>
        <w:t xml:space="preserve">   </w:t>
      </w:r>
      <w:r w:rsidR="00B00336">
        <w:rPr>
          <w:sz w:val="18"/>
          <w:szCs w:val="18"/>
        </w:rPr>
        <w:t xml:space="preserve">                       Uruguay</w:t>
      </w:r>
    </w:p>
    <w:p w:rsidR="001B7ABF" w:rsidRPr="001B7ABF" w:rsidRDefault="007F178F" w:rsidP="001B7ABF">
      <w:pPr>
        <w:pStyle w:val="Objetivo"/>
        <w:numPr>
          <w:ilvl w:val="0"/>
          <w:numId w:val="3"/>
        </w:numPr>
        <w:rPr>
          <w:sz w:val="18"/>
          <w:szCs w:val="18"/>
        </w:rPr>
      </w:pPr>
      <w:r w:rsidRPr="00B00336">
        <w:rPr>
          <w:sz w:val="18"/>
          <w:szCs w:val="18"/>
        </w:rPr>
        <w:t>Fecha de ingre</w:t>
      </w:r>
      <w:r w:rsidR="006A1268">
        <w:rPr>
          <w:sz w:val="18"/>
          <w:szCs w:val="18"/>
        </w:rPr>
        <w:t>so 28/03/2012 a 23/09</w:t>
      </w:r>
      <w:r w:rsidR="001B7ABF">
        <w:rPr>
          <w:sz w:val="18"/>
          <w:szCs w:val="18"/>
        </w:rPr>
        <w:t xml:space="preserve">/2013 </w:t>
      </w:r>
    </w:p>
    <w:p w:rsidR="007F178F" w:rsidRPr="00B00336" w:rsidRDefault="007A2C38" w:rsidP="007F178F">
      <w:pPr>
        <w:pStyle w:val="Objetivo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Cargo ocupado </w:t>
      </w:r>
      <w:r w:rsidR="006A1268">
        <w:rPr>
          <w:sz w:val="18"/>
          <w:szCs w:val="18"/>
        </w:rPr>
        <w:t>(</w:t>
      </w:r>
      <w:r w:rsidR="00501375" w:rsidRPr="00B00336">
        <w:rPr>
          <w:sz w:val="18"/>
          <w:szCs w:val="18"/>
        </w:rPr>
        <w:t xml:space="preserve"> oficial de montaje </w:t>
      </w:r>
      <w:r w:rsidR="007F178F" w:rsidRPr="00B00336">
        <w:rPr>
          <w:sz w:val="18"/>
          <w:szCs w:val="18"/>
        </w:rPr>
        <w:t xml:space="preserve"> </w:t>
      </w:r>
      <w:r w:rsidR="006A1268">
        <w:rPr>
          <w:sz w:val="18"/>
          <w:szCs w:val="18"/>
        </w:rPr>
        <w:t>)</w:t>
      </w:r>
    </w:p>
    <w:p w:rsidR="001B7ABF" w:rsidRDefault="007F178F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 w:rsidRPr="001B7ABF">
        <w:rPr>
          <w:b/>
          <w:sz w:val="18"/>
          <w:szCs w:val="18"/>
        </w:rPr>
        <w:t>Teléfono empresa schmitd:260-621-61</w:t>
      </w:r>
    </w:p>
    <w:p w:rsidR="001B7ABF" w:rsidRDefault="001B7ABF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José Nunes</w:t>
      </w:r>
      <w:r w:rsidR="00F84810">
        <w:rPr>
          <w:b/>
          <w:sz w:val="18"/>
          <w:szCs w:val="18"/>
        </w:rPr>
        <w:t xml:space="preserve"> Capataz </w:t>
      </w:r>
      <w:r w:rsidR="00F667C0">
        <w:rPr>
          <w:b/>
          <w:sz w:val="18"/>
          <w:szCs w:val="18"/>
        </w:rPr>
        <w:t>Schmidt</w:t>
      </w:r>
      <w:r w:rsidR="00F84810">
        <w:rPr>
          <w:b/>
          <w:sz w:val="18"/>
          <w:szCs w:val="18"/>
        </w:rPr>
        <w:t xml:space="preserve"> :098-698-986</w:t>
      </w:r>
    </w:p>
    <w:p w:rsidR="00F84810" w:rsidRDefault="00F84810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Luis Nogueira: 096-854-977</w:t>
      </w:r>
    </w:p>
    <w:p w:rsidR="00254081" w:rsidRPr="00254081" w:rsidRDefault="00254081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>
        <w:rPr>
          <w:sz w:val="18"/>
          <w:szCs w:val="18"/>
        </w:rPr>
        <w:t>Empresa: Montes del Plata</w:t>
      </w:r>
    </w:p>
    <w:p w:rsidR="00254081" w:rsidRPr="00254081" w:rsidRDefault="00254081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>
        <w:rPr>
          <w:sz w:val="18"/>
          <w:szCs w:val="18"/>
        </w:rPr>
        <w:t>Fecha de Ingreso 18/12/2013 a 18/06/2015 (contrato termino 1año y seis meses )( pasante)</w:t>
      </w:r>
    </w:p>
    <w:p w:rsidR="00254081" w:rsidRPr="00254081" w:rsidRDefault="00254081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>
        <w:rPr>
          <w:sz w:val="18"/>
          <w:szCs w:val="18"/>
        </w:rPr>
        <w:t>Cargo ocupado: Analista de laboratorio traineer</w:t>
      </w:r>
    </w:p>
    <w:p w:rsidR="00254081" w:rsidRPr="00254081" w:rsidRDefault="00254081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>
        <w:rPr>
          <w:sz w:val="18"/>
          <w:szCs w:val="18"/>
        </w:rPr>
        <w:t>Teléfono empresa : 4577-5000</w:t>
      </w:r>
    </w:p>
    <w:p w:rsidR="00254081" w:rsidRPr="00F667C0" w:rsidRDefault="00254081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 w:rsidRPr="00F667C0">
        <w:rPr>
          <w:b/>
          <w:sz w:val="18"/>
          <w:szCs w:val="18"/>
        </w:rPr>
        <w:t>Supervisora Alejandra Souza: 098-919-411</w:t>
      </w:r>
    </w:p>
    <w:p w:rsidR="00254081" w:rsidRPr="00F667C0" w:rsidRDefault="00254081" w:rsidP="001B7ABF">
      <w:pPr>
        <w:pStyle w:val="Objetivo"/>
        <w:numPr>
          <w:ilvl w:val="0"/>
          <w:numId w:val="3"/>
        </w:numPr>
        <w:rPr>
          <w:b/>
          <w:sz w:val="18"/>
          <w:szCs w:val="18"/>
        </w:rPr>
      </w:pPr>
      <w:r w:rsidRPr="00F667C0">
        <w:rPr>
          <w:b/>
          <w:sz w:val="18"/>
          <w:szCs w:val="18"/>
        </w:rPr>
        <w:t>Verónica fuentes :099-257-242</w:t>
      </w:r>
    </w:p>
    <w:p w:rsidR="00254081" w:rsidRDefault="00254081" w:rsidP="00AA4B00">
      <w:pPr>
        <w:pStyle w:val="Ttulodeseccin"/>
        <w:rPr>
          <w:sz w:val="24"/>
          <w:szCs w:val="24"/>
        </w:rPr>
      </w:pPr>
    </w:p>
    <w:p w:rsidR="00254081" w:rsidRDefault="00254081" w:rsidP="00AA4B00">
      <w:pPr>
        <w:pStyle w:val="Ttulodeseccin"/>
        <w:rPr>
          <w:sz w:val="24"/>
          <w:szCs w:val="24"/>
        </w:rPr>
      </w:pPr>
    </w:p>
    <w:p w:rsidR="00254081" w:rsidRDefault="00254081" w:rsidP="00AA4B00">
      <w:pPr>
        <w:pStyle w:val="Ttulodeseccin"/>
        <w:rPr>
          <w:sz w:val="24"/>
          <w:szCs w:val="24"/>
        </w:rPr>
      </w:pPr>
    </w:p>
    <w:p w:rsidR="00254081" w:rsidRDefault="00254081" w:rsidP="00AA4B00">
      <w:pPr>
        <w:pStyle w:val="Ttulodeseccin"/>
        <w:rPr>
          <w:sz w:val="24"/>
          <w:szCs w:val="24"/>
        </w:rPr>
      </w:pPr>
    </w:p>
    <w:p w:rsidR="001A6212" w:rsidRPr="00AA4B00" w:rsidRDefault="00AA4B00" w:rsidP="00AA4B00">
      <w:pPr>
        <w:pStyle w:val="Ttulodeseccin"/>
        <w:rPr>
          <w:sz w:val="24"/>
          <w:szCs w:val="24"/>
        </w:rPr>
      </w:pPr>
      <w:r>
        <w:rPr>
          <w:sz w:val="24"/>
          <w:szCs w:val="24"/>
        </w:rPr>
        <w:t>Formación A</w:t>
      </w:r>
      <w:r w:rsidR="001A6212" w:rsidRPr="00B00336">
        <w:rPr>
          <w:sz w:val="24"/>
          <w:szCs w:val="24"/>
        </w:rPr>
        <w:t>cadémi</w:t>
      </w:r>
      <w:r>
        <w:rPr>
          <w:sz w:val="24"/>
          <w:szCs w:val="24"/>
        </w:rPr>
        <w:t>ca</w:t>
      </w:r>
    </w:p>
    <w:p w:rsidR="001A6212" w:rsidRDefault="000F2E03" w:rsidP="00AE4AB2">
      <w:pPr>
        <w:pStyle w:val="Logros"/>
        <w:rPr>
          <w:sz w:val="18"/>
          <w:szCs w:val="18"/>
        </w:rPr>
      </w:pPr>
      <w:r>
        <w:rPr>
          <w:sz w:val="18"/>
          <w:szCs w:val="18"/>
        </w:rPr>
        <w:t>(Primaria  )</w:t>
      </w:r>
      <w:r w:rsidR="00AE4AB2" w:rsidRPr="00B00336">
        <w:rPr>
          <w:sz w:val="18"/>
          <w:szCs w:val="18"/>
        </w:rPr>
        <w:t>Escuela Municipal Normelio Pereira de Barcelos</w:t>
      </w:r>
    </w:p>
    <w:p w:rsidR="00B00336" w:rsidRPr="00B00336" w:rsidRDefault="00B00336" w:rsidP="00AE4AB2">
      <w:pPr>
        <w:pStyle w:val="Logros"/>
        <w:rPr>
          <w:sz w:val="18"/>
          <w:szCs w:val="18"/>
        </w:rPr>
      </w:pPr>
      <w:r w:rsidRPr="00B00336">
        <w:rPr>
          <w:sz w:val="18"/>
          <w:szCs w:val="18"/>
        </w:rPr>
        <w:t>05/03/1996 a 20/12/200</w:t>
      </w:r>
      <w:r w:rsidR="00F242A1">
        <w:rPr>
          <w:sz w:val="18"/>
          <w:szCs w:val="18"/>
        </w:rPr>
        <w:t>0</w:t>
      </w:r>
      <w:r w:rsidRPr="00B00336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 xml:space="preserve">                    </w:t>
      </w:r>
    </w:p>
    <w:p w:rsidR="00AE4AB2" w:rsidRPr="00B00336" w:rsidRDefault="000F2E03" w:rsidP="00AE4AB2">
      <w:pPr>
        <w:pStyle w:val="Logros"/>
        <w:rPr>
          <w:sz w:val="18"/>
          <w:szCs w:val="18"/>
        </w:rPr>
      </w:pPr>
      <w:r>
        <w:rPr>
          <w:sz w:val="18"/>
          <w:szCs w:val="18"/>
        </w:rPr>
        <w:t xml:space="preserve">(secundaria) </w:t>
      </w:r>
      <w:bookmarkStart w:id="0" w:name="_GoBack"/>
      <w:bookmarkEnd w:id="0"/>
      <w:r w:rsidR="00AE4AB2" w:rsidRPr="00B00336">
        <w:rPr>
          <w:sz w:val="18"/>
          <w:szCs w:val="18"/>
        </w:rPr>
        <w:t xml:space="preserve">Escuela Estadual Mario Quintana Caic                  </w:t>
      </w:r>
      <w:r w:rsidR="00B00336">
        <w:rPr>
          <w:sz w:val="18"/>
          <w:szCs w:val="18"/>
        </w:rPr>
        <w:t xml:space="preserve">           Brasil</w:t>
      </w:r>
    </w:p>
    <w:p w:rsidR="00AB5912" w:rsidRDefault="00B00336" w:rsidP="008C3130">
      <w:pPr>
        <w:pStyle w:val="Logros"/>
        <w:rPr>
          <w:sz w:val="18"/>
          <w:szCs w:val="18"/>
        </w:rPr>
      </w:pPr>
      <w:r w:rsidRPr="00B00336">
        <w:rPr>
          <w:sz w:val="18"/>
          <w:szCs w:val="18"/>
        </w:rPr>
        <w:t>03/03/2001 a 16/12/2007</w:t>
      </w:r>
    </w:p>
    <w:p w:rsidR="006A1268" w:rsidRDefault="006A1268" w:rsidP="008C3130">
      <w:pPr>
        <w:pStyle w:val="Logros"/>
        <w:rPr>
          <w:sz w:val="18"/>
          <w:szCs w:val="18"/>
          <w:lang w:val="es-UY"/>
        </w:rPr>
      </w:pPr>
      <w:r>
        <w:rPr>
          <w:sz w:val="18"/>
          <w:szCs w:val="18"/>
        </w:rPr>
        <w:t xml:space="preserve">Senac-Rs curso de </w:t>
      </w:r>
      <w:r w:rsidR="00F667C0">
        <w:rPr>
          <w:sz w:val="18"/>
          <w:szCs w:val="18"/>
        </w:rPr>
        <w:t>Informática</w:t>
      </w:r>
      <w:r w:rsidR="00254081">
        <w:rPr>
          <w:sz w:val="18"/>
          <w:szCs w:val="18"/>
        </w:rPr>
        <w:t xml:space="preserve"> básico </w:t>
      </w:r>
      <w:r w:rsidR="00F667C0">
        <w:rPr>
          <w:sz w:val="18"/>
          <w:szCs w:val="18"/>
        </w:rPr>
        <w:t>(Microsoft</w:t>
      </w:r>
      <w:r w:rsidR="00AA4B00" w:rsidRPr="00350BC1">
        <w:rPr>
          <w:sz w:val="18"/>
          <w:szCs w:val="18"/>
          <w:lang w:val="es-UY"/>
        </w:rPr>
        <w:t xml:space="preserve"> office.)</w:t>
      </w:r>
      <w:r w:rsidR="00350BC1">
        <w:rPr>
          <w:sz w:val="18"/>
          <w:szCs w:val="18"/>
          <w:lang w:val="es-UY"/>
        </w:rPr>
        <w:t xml:space="preserve"> Manejo de </w:t>
      </w:r>
      <w:r w:rsidR="00254081">
        <w:rPr>
          <w:sz w:val="18"/>
          <w:szCs w:val="18"/>
          <w:lang w:val="es-UY"/>
        </w:rPr>
        <w:t>Máquinas</w:t>
      </w:r>
      <w:r w:rsidR="00350BC1">
        <w:rPr>
          <w:sz w:val="18"/>
          <w:szCs w:val="18"/>
          <w:lang w:val="es-UY"/>
        </w:rPr>
        <w:t xml:space="preserve"> Pesadas.</w:t>
      </w:r>
    </w:p>
    <w:p w:rsidR="00F667C0" w:rsidRDefault="00F667C0" w:rsidP="008C3130">
      <w:pPr>
        <w:pStyle w:val="Logros"/>
        <w:rPr>
          <w:sz w:val="18"/>
          <w:szCs w:val="18"/>
          <w:lang w:val="es-UY"/>
        </w:rPr>
      </w:pPr>
      <w:r>
        <w:rPr>
          <w:sz w:val="18"/>
          <w:szCs w:val="18"/>
          <w:lang w:val="es-UY"/>
        </w:rPr>
        <w:t>Analista de laboratorio 2013-2015</w:t>
      </w:r>
    </w:p>
    <w:p w:rsidR="00254081" w:rsidRPr="00350BC1" w:rsidRDefault="00254081" w:rsidP="00254081">
      <w:pPr>
        <w:pStyle w:val="Logros"/>
        <w:numPr>
          <w:ilvl w:val="0"/>
          <w:numId w:val="0"/>
        </w:numPr>
        <w:ind w:left="2160"/>
        <w:rPr>
          <w:sz w:val="18"/>
          <w:szCs w:val="18"/>
          <w:lang w:val="es-UY"/>
        </w:rPr>
      </w:pPr>
    </w:p>
    <w:p w:rsidR="00AE4AB2" w:rsidRPr="00B00336" w:rsidRDefault="00AE4AB2">
      <w:pPr>
        <w:pStyle w:val="Ttulodeseccin"/>
        <w:rPr>
          <w:sz w:val="24"/>
          <w:szCs w:val="24"/>
        </w:rPr>
      </w:pPr>
      <w:r w:rsidRPr="00B00336">
        <w:rPr>
          <w:sz w:val="24"/>
          <w:szCs w:val="24"/>
        </w:rPr>
        <w:t>Idioma</w:t>
      </w:r>
    </w:p>
    <w:p w:rsidR="00AE4AB2" w:rsidRPr="008D6731" w:rsidRDefault="007A2C38" w:rsidP="00AE4AB2">
      <w:pPr>
        <w:numPr>
          <w:ilvl w:val="0"/>
          <w:numId w:val="6"/>
        </w:numPr>
        <w:jc w:val="both"/>
        <w:rPr>
          <w:b/>
          <w:sz w:val="18"/>
          <w:szCs w:val="18"/>
          <w:lang w:val="es-ES" w:eastAsia="es-ES"/>
        </w:rPr>
      </w:pPr>
      <w:r>
        <w:rPr>
          <w:b/>
          <w:sz w:val="18"/>
          <w:szCs w:val="18"/>
          <w:lang w:val="es-ES" w:eastAsia="es-ES"/>
        </w:rPr>
        <w:t>Portugués: Nivel avanzado</w:t>
      </w:r>
      <w:r w:rsidR="00AB5912" w:rsidRPr="008D6731">
        <w:rPr>
          <w:b/>
          <w:sz w:val="18"/>
          <w:szCs w:val="18"/>
          <w:lang w:val="es-ES" w:eastAsia="es-ES"/>
        </w:rPr>
        <w:t xml:space="preserve"> hablado y escrito.</w:t>
      </w:r>
    </w:p>
    <w:p w:rsidR="00AB5912" w:rsidRPr="008D6731" w:rsidRDefault="007A2C38" w:rsidP="00AE4AB2">
      <w:pPr>
        <w:numPr>
          <w:ilvl w:val="0"/>
          <w:numId w:val="6"/>
        </w:numPr>
        <w:jc w:val="both"/>
        <w:rPr>
          <w:b/>
          <w:sz w:val="18"/>
          <w:szCs w:val="18"/>
          <w:lang w:val="es-ES" w:eastAsia="es-ES"/>
        </w:rPr>
      </w:pPr>
      <w:r>
        <w:rPr>
          <w:b/>
          <w:sz w:val="18"/>
          <w:szCs w:val="18"/>
          <w:lang w:val="es-ES" w:eastAsia="es-ES"/>
        </w:rPr>
        <w:t>Español: Nivel avanzado</w:t>
      </w:r>
      <w:r w:rsidR="006B19FB" w:rsidRPr="008D6731">
        <w:rPr>
          <w:b/>
          <w:sz w:val="18"/>
          <w:szCs w:val="18"/>
          <w:lang w:val="es-ES" w:eastAsia="es-ES"/>
        </w:rPr>
        <w:t xml:space="preserve"> hablado.</w:t>
      </w:r>
    </w:p>
    <w:p w:rsidR="006B19FB" w:rsidRPr="008D6731" w:rsidRDefault="006B19FB" w:rsidP="00AE4AB2">
      <w:pPr>
        <w:numPr>
          <w:ilvl w:val="0"/>
          <w:numId w:val="6"/>
        </w:numPr>
        <w:jc w:val="both"/>
        <w:rPr>
          <w:b/>
          <w:sz w:val="18"/>
          <w:szCs w:val="18"/>
          <w:lang w:val="es-ES" w:eastAsia="es-ES"/>
        </w:rPr>
      </w:pPr>
      <w:r w:rsidRPr="008D6731">
        <w:rPr>
          <w:b/>
          <w:sz w:val="18"/>
          <w:szCs w:val="18"/>
          <w:lang w:val="es-ES" w:eastAsia="es-ES"/>
        </w:rPr>
        <w:t>Español: Nivel básico escrito.</w:t>
      </w:r>
    </w:p>
    <w:sectPr w:rsidR="006B19FB" w:rsidRPr="008D6731" w:rsidSect="001A6212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892" w:rsidRDefault="00001892" w:rsidP="0037167B">
      <w:pPr>
        <w:spacing w:before="0" w:after="0"/>
      </w:pPr>
      <w:r>
        <w:separator/>
      </w:r>
    </w:p>
  </w:endnote>
  <w:endnote w:type="continuationSeparator" w:id="0">
    <w:p w:rsidR="00001892" w:rsidRDefault="00001892" w:rsidP="00371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892" w:rsidRDefault="00001892" w:rsidP="0037167B">
      <w:pPr>
        <w:spacing w:before="0" w:after="0"/>
      </w:pPr>
      <w:r>
        <w:separator/>
      </w:r>
    </w:p>
  </w:footnote>
  <w:footnote w:type="continuationSeparator" w:id="0">
    <w:p w:rsidR="00001892" w:rsidRDefault="00001892" w:rsidP="0037167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Logro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37153"/>
    <w:multiLevelType w:val="hybridMultilevel"/>
    <w:tmpl w:val="AB682C7E"/>
    <w:lvl w:ilvl="0" w:tplc="38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247D1130"/>
    <w:multiLevelType w:val="hybridMultilevel"/>
    <w:tmpl w:val="1212A42E"/>
    <w:lvl w:ilvl="0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9A576B7"/>
    <w:multiLevelType w:val="hybridMultilevel"/>
    <w:tmpl w:val="4A54DB18"/>
    <w:lvl w:ilvl="0" w:tplc="380A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>
    <w:nsid w:val="7B6D4776"/>
    <w:multiLevelType w:val="hybridMultilevel"/>
    <w:tmpl w:val="88DE132A"/>
    <w:lvl w:ilvl="0" w:tplc="3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7B"/>
    <w:rsid w:val="00001892"/>
    <w:rsid w:val="00041864"/>
    <w:rsid w:val="00096F2C"/>
    <w:rsid w:val="000F2E03"/>
    <w:rsid w:val="00136C2B"/>
    <w:rsid w:val="00157A04"/>
    <w:rsid w:val="00184064"/>
    <w:rsid w:val="001A6212"/>
    <w:rsid w:val="001B7ABF"/>
    <w:rsid w:val="00254081"/>
    <w:rsid w:val="002F3629"/>
    <w:rsid w:val="0033483F"/>
    <w:rsid w:val="00350BC1"/>
    <w:rsid w:val="0037167B"/>
    <w:rsid w:val="00383500"/>
    <w:rsid w:val="003F4EB1"/>
    <w:rsid w:val="004B7079"/>
    <w:rsid w:val="004D241E"/>
    <w:rsid w:val="00501375"/>
    <w:rsid w:val="00632D2E"/>
    <w:rsid w:val="006A1268"/>
    <w:rsid w:val="006B19FB"/>
    <w:rsid w:val="006D5C03"/>
    <w:rsid w:val="00780238"/>
    <w:rsid w:val="007A2C38"/>
    <w:rsid w:val="007E7ED6"/>
    <w:rsid w:val="007F178F"/>
    <w:rsid w:val="007F268C"/>
    <w:rsid w:val="008409A0"/>
    <w:rsid w:val="00840C84"/>
    <w:rsid w:val="008C3130"/>
    <w:rsid w:val="008D6731"/>
    <w:rsid w:val="00992038"/>
    <w:rsid w:val="009C5679"/>
    <w:rsid w:val="00A26E2E"/>
    <w:rsid w:val="00AA4B00"/>
    <w:rsid w:val="00AB5912"/>
    <w:rsid w:val="00AE4AB2"/>
    <w:rsid w:val="00B00336"/>
    <w:rsid w:val="00BA548F"/>
    <w:rsid w:val="00C1127F"/>
    <w:rsid w:val="00C350E8"/>
    <w:rsid w:val="00C41714"/>
    <w:rsid w:val="00CA6D0F"/>
    <w:rsid w:val="00CB07D2"/>
    <w:rsid w:val="00CD5C59"/>
    <w:rsid w:val="00D7140B"/>
    <w:rsid w:val="00DD2B66"/>
    <w:rsid w:val="00E01C20"/>
    <w:rsid w:val="00E147BF"/>
    <w:rsid w:val="00E7516C"/>
    <w:rsid w:val="00EB338E"/>
    <w:rsid w:val="00F242A1"/>
    <w:rsid w:val="00F667C0"/>
    <w:rsid w:val="00F84810"/>
    <w:rsid w:val="00F84C85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47BF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147BF"/>
  </w:style>
  <w:style w:type="paragraph" w:customStyle="1" w:styleId="Nombre">
    <w:name w:val="Nombre"/>
    <w:next w:val="Normal"/>
    <w:autoRedefine/>
    <w:rsid w:val="001B7ABF"/>
    <w:pPr>
      <w:spacing w:before="360" w:after="440" w:line="240" w:lineRule="atLeast"/>
    </w:pPr>
    <w:rPr>
      <w:rFonts w:ascii="Tahoma" w:hAnsi="Tahoma" w:cs="Tahoma"/>
      <w:noProof/>
      <w:spacing w:val="10"/>
      <w:sz w:val="44"/>
      <w:szCs w:val="44"/>
      <w:lang w:val="es-ES" w:eastAsia="es-ES" w:bidi="es-ES"/>
    </w:rPr>
  </w:style>
  <w:style w:type="paragraph" w:customStyle="1" w:styleId="Ttulodeseccin">
    <w:name w:val="Título de sección"/>
    <w:rsid w:val="00E147BF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sid w:val="00E147BF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rsid w:val="00E147BF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rsid w:val="00E147BF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rsid w:val="00E147BF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rsid w:val="00E147BF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rsid w:val="00E147BF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716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167B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rsid w:val="003716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167B"/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styleId="Hipervnculo">
    <w:name w:val="Hyperlink"/>
    <w:basedOn w:val="Fuentedeprrafopredeter"/>
    <w:rsid w:val="008409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47BF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147BF"/>
  </w:style>
  <w:style w:type="paragraph" w:customStyle="1" w:styleId="Nombre">
    <w:name w:val="Nombre"/>
    <w:next w:val="Normal"/>
    <w:autoRedefine/>
    <w:rsid w:val="001B7ABF"/>
    <w:pPr>
      <w:spacing w:before="360" w:after="440" w:line="240" w:lineRule="atLeast"/>
    </w:pPr>
    <w:rPr>
      <w:rFonts w:ascii="Tahoma" w:hAnsi="Tahoma" w:cs="Tahoma"/>
      <w:noProof/>
      <w:spacing w:val="10"/>
      <w:sz w:val="44"/>
      <w:szCs w:val="44"/>
      <w:lang w:val="es-ES" w:eastAsia="es-ES" w:bidi="es-ES"/>
    </w:rPr>
  </w:style>
  <w:style w:type="paragraph" w:customStyle="1" w:styleId="Ttulodeseccin">
    <w:name w:val="Título de sección"/>
    <w:rsid w:val="00E147BF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sid w:val="00E147BF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rsid w:val="00E147BF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rsid w:val="00E147BF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rsid w:val="00E147BF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rsid w:val="00E147BF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rsid w:val="00E147BF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3716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167B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rsid w:val="003716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167B"/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styleId="Hipervnculo">
    <w:name w:val="Hyperlink"/>
    <w:basedOn w:val="Fuentedeprrafopredeter"/>
    <w:rsid w:val="008409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dany-dacosta.89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el\AppData\Roaming\Microsoft\Templates\Sales%20manager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</Template>
  <TotalTime>0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user</cp:lastModifiedBy>
  <cp:revision>2</cp:revision>
  <cp:lastPrinted>2003-09-24T12:51:00Z</cp:lastPrinted>
  <dcterms:created xsi:type="dcterms:W3CDTF">2015-08-23T21:46:00Z</dcterms:created>
  <dcterms:modified xsi:type="dcterms:W3CDTF">2015-08-23T21:46:00Z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TC063694993082</vt:lpwstr>
  </property>
</Properties>
</file>